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6FFE04C6" w:rsidR="005F0EAE" w:rsidRDefault="005F0EAE" w:rsidP="005F0EAE">
      <w:pPr>
        <w:jc w:val="center"/>
      </w:pPr>
      <w:r>
        <w:t xml:space="preserve"> </w:t>
      </w:r>
      <w:bookmarkStart w:id="0" w:name="bmLogo"/>
      <w:bookmarkEnd w:id="0"/>
      <w:r w:rsidR="001F12AC">
        <w:rPr>
          <w:noProof/>
        </w:rPr>
        <w:drawing>
          <wp:inline distT="0" distB="0" distL="0" distR="0" wp14:anchorId="7F0A18A3" wp14:editId="0A84D1A7">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0B9E5CD" w:rsidR="005F0EAE" w:rsidRDefault="009F6212"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6A65AD4" w:rsidR="005F0EAE" w:rsidRPr="009E265C" w:rsidRDefault="009F6212"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6A65AD4" w:rsidR="005F0EAE" w:rsidRPr="009E265C" w:rsidRDefault="009F6212"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6B1918E" w:rsidR="005F0EAE" w:rsidRPr="00DD2D7D" w:rsidRDefault="009F6212"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1529FB9C" w:rsidR="005F0EAE" w:rsidRPr="00DD2D7D" w:rsidRDefault="009F6212"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36F7319C" w:rsidR="005F0EAE" w:rsidRPr="0032717C" w:rsidRDefault="005F0EAE" w:rsidP="005F0EAE">
      <w:pPr>
        <w:pStyle w:val="Heading2"/>
      </w:pPr>
      <w:r>
        <w:t xml:space="preserve">Section </w:t>
      </w:r>
      <w:bookmarkStart w:id="7" w:name="bmSec1"/>
      <w:bookmarkEnd w:id="7"/>
      <w:r w:rsidR="009F6212">
        <w:t>Two</w:t>
      </w:r>
      <w:r>
        <w:t>:</w:t>
      </w:r>
    </w:p>
    <w:p w14:paraId="631D9F9F" w14:textId="44370929" w:rsidR="005F0EAE" w:rsidRPr="007936BA" w:rsidRDefault="005F0EAE" w:rsidP="005F0EAE">
      <w:pPr>
        <w:pStyle w:val="Heading2"/>
      </w:pPr>
      <w:r>
        <w:t>Calculator-</w:t>
      </w:r>
      <w:bookmarkStart w:id="8" w:name="bmCal1"/>
      <w:bookmarkEnd w:id="8"/>
      <w:r w:rsidR="009F6212">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E673B6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9F6212">
        <w:t>ten</w:t>
      </w:r>
      <w:r>
        <w:t xml:space="preserve"> minutes</w:t>
      </w:r>
    </w:p>
    <w:p w14:paraId="5DEDE60C" w14:textId="295F4353" w:rsidR="005F0EAE" w:rsidRPr="000124CF" w:rsidRDefault="005F0EAE" w:rsidP="005F0EAE">
      <w:pPr>
        <w:tabs>
          <w:tab w:val="left" w:pos="-720"/>
          <w:tab w:val="left" w:pos="4253"/>
        </w:tabs>
        <w:suppressAutoHyphens/>
      </w:pPr>
      <w:r>
        <w:t>Working time:</w:t>
      </w:r>
      <w:r>
        <w:tab/>
      </w:r>
      <w:bookmarkStart w:id="10" w:name="bmWT"/>
      <w:bookmarkEnd w:id="10"/>
      <w:r w:rsidR="009F6212">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6A69D9F" w:rsidR="005F0EAE" w:rsidRPr="000124CF" w:rsidRDefault="005F0EAE" w:rsidP="005F0EAE">
      <w:pPr>
        <w:tabs>
          <w:tab w:val="left" w:pos="-720"/>
          <w:tab w:val="left" w:pos="2268"/>
        </w:tabs>
        <w:suppressAutoHyphens/>
      </w:pPr>
      <w:r>
        <w:t xml:space="preserve">Formula sheet </w:t>
      </w:r>
      <w:bookmarkStart w:id="11" w:name="bmFS"/>
      <w:bookmarkEnd w:id="11"/>
      <w:r w:rsidR="009F6212">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0F9A7C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9F6212">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9F621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9F621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4A5DD3A" w:rsidR="005F0EAE" w:rsidRPr="000E7D70" w:rsidRDefault="009F6212"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A24B76F" w:rsidR="005F0EAE" w:rsidRPr="000E7D70" w:rsidRDefault="009F6212"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D9E1FF6" w:rsidR="005F0EAE" w:rsidRPr="000E7D70" w:rsidRDefault="009F6212"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63CD38B" w:rsidR="005F0EAE" w:rsidRPr="00F25E36" w:rsidRDefault="009F6212"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68C57A8" w:rsidR="005F0EAE" w:rsidRPr="00F25E36" w:rsidRDefault="009F6212"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010BB1E9" w:rsidR="005F0EAE" w:rsidRPr="00F25E36" w:rsidRDefault="009F6212"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9F6212" w:rsidRPr="009F6212" w14:paraId="4C2BA54B" w14:textId="77777777" w:rsidTr="002B1490">
        <w:trPr>
          <w:trHeight w:val="560"/>
        </w:trPr>
        <w:tc>
          <w:tcPr>
            <w:tcW w:w="3402" w:type="dxa"/>
            <w:gridSpan w:val="3"/>
            <w:vAlign w:val="center"/>
          </w:tcPr>
          <w:p w14:paraId="60162238" w14:textId="1D8F6031" w:rsidR="009F6212" w:rsidRPr="009F6212" w:rsidRDefault="009F6212" w:rsidP="009F6212">
            <w:pPr>
              <w:jc w:val="center"/>
              <w:rPr>
                <w:rFonts w:ascii="Times New Roman" w:hAnsi="Times New Roman"/>
              </w:rPr>
            </w:pPr>
            <w:bookmarkStart w:id="20" w:name="bMkTab"/>
            <w:bookmarkEnd w:id="20"/>
            <w:r>
              <w:rPr>
                <w:rFonts w:ascii="Times New Roman" w:hAnsi="Times New Roman"/>
              </w:rPr>
              <w:t>Markers use only</w:t>
            </w:r>
          </w:p>
        </w:tc>
      </w:tr>
      <w:tr w:rsidR="009F6212" w:rsidRPr="009F6212" w14:paraId="6779AFA4" w14:textId="77777777" w:rsidTr="009F6212">
        <w:trPr>
          <w:trHeight w:val="560"/>
        </w:trPr>
        <w:tc>
          <w:tcPr>
            <w:tcW w:w="1134" w:type="dxa"/>
            <w:vAlign w:val="center"/>
          </w:tcPr>
          <w:p w14:paraId="41711E1D" w14:textId="206A0355" w:rsidR="009F6212" w:rsidRPr="009F6212" w:rsidRDefault="009F6212" w:rsidP="009F6212">
            <w:pPr>
              <w:jc w:val="center"/>
              <w:rPr>
                <w:rFonts w:ascii="Times New Roman" w:hAnsi="Times New Roman"/>
              </w:rPr>
            </w:pPr>
            <w:r>
              <w:rPr>
                <w:rFonts w:ascii="Times New Roman" w:hAnsi="Times New Roman"/>
              </w:rPr>
              <w:t>Question</w:t>
            </w:r>
          </w:p>
        </w:tc>
        <w:tc>
          <w:tcPr>
            <w:tcW w:w="1134" w:type="dxa"/>
            <w:vAlign w:val="center"/>
          </w:tcPr>
          <w:p w14:paraId="2B9D1FA5" w14:textId="1E0E8AF4" w:rsidR="009F6212" w:rsidRPr="009F6212" w:rsidRDefault="009F6212" w:rsidP="009F6212">
            <w:pPr>
              <w:jc w:val="center"/>
              <w:rPr>
                <w:rFonts w:ascii="Times New Roman" w:hAnsi="Times New Roman"/>
              </w:rPr>
            </w:pPr>
            <w:r>
              <w:rPr>
                <w:rFonts w:ascii="Times New Roman" w:hAnsi="Times New Roman"/>
              </w:rPr>
              <w:t>Maximum</w:t>
            </w:r>
          </w:p>
        </w:tc>
        <w:tc>
          <w:tcPr>
            <w:tcW w:w="1134" w:type="dxa"/>
            <w:vAlign w:val="center"/>
          </w:tcPr>
          <w:p w14:paraId="45D3C001" w14:textId="2EF57986" w:rsidR="009F6212" w:rsidRPr="009F6212" w:rsidRDefault="009F6212" w:rsidP="009F6212">
            <w:pPr>
              <w:jc w:val="center"/>
              <w:rPr>
                <w:rFonts w:ascii="Times New Roman" w:hAnsi="Times New Roman"/>
              </w:rPr>
            </w:pPr>
            <w:r>
              <w:rPr>
                <w:rFonts w:ascii="Times New Roman" w:hAnsi="Times New Roman"/>
              </w:rPr>
              <w:t>Mark</w:t>
            </w:r>
          </w:p>
        </w:tc>
      </w:tr>
      <w:tr w:rsidR="009F6212" w:rsidRPr="009F6212" w14:paraId="5EB5389A" w14:textId="77777777" w:rsidTr="009F6212">
        <w:trPr>
          <w:trHeight w:val="560"/>
        </w:trPr>
        <w:tc>
          <w:tcPr>
            <w:tcW w:w="1134" w:type="dxa"/>
            <w:vAlign w:val="center"/>
          </w:tcPr>
          <w:p w14:paraId="42541925" w14:textId="1A43DD14" w:rsidR="009F6212" w:rsidRPr="009F6212" w:rsidRDefault="009F6212" w:rsidP="009F6212">
            <w:pPr>
              <w:jc w:val="center"/>
              <w:rPr>
                <w:rFonts w:ascii="Times New Roman" w:hAnsi="Times New Roman"/>
              </w:rPr>
            </w:pPr>
            <w:r>
              <w:rPr>
                <w:rFonts w:ascii="Times New Roman" w:hAnsi="Times New Roman"/>
              </w:rPr>
              <w:t>9</w:t>
            </w:r>
          </w:p>
        </w:tc>
        <w:tc>
          <w:tcPr>
            <w:tcW w:w="1134" w:type="dxa"/>
            <w:vAlign w:val="center"/>
          </w:tcPr>
          <w:p w14:paraId="2F556FDE" w14:textId="3885021C" w:rsidR="009F6212" w:rsidRPr="009F6212" w:rsidRDefault="009F6212" w:rsidP="009F6212">
            <w:pPr>
              <w:jc w:val="center"/>
              <w:rPr>
                <w:rFonts w:ascii="Times New Roman" w:hAnsi="Times New Roman"/>
              </w:rPr>
            </w:pPr>
            <w:r>
              <w:rPr>
                <w:rFonts w:ascii="Times New Roman" w:hAnsi="Times New Roman"/>
              </w:rPr>
              <w:t>5</w:t>
            </w:r>
          </w:p>
        </w:tc>
        <w:tc>
          <w:tcPr>
            <w:tcW w:w="1134" w:type="dxa"/>
            <w:vAlign w:val="center"/>
          </w:tcPr>
          <w:p w14:paraId="7BB15FCD" w14:textId="77777777" w:rsidR="009F6212" w:rsidRPr="009F6212" w:rsidRDefault="009F6212" w:rsidP="009F6212">
            <w:pPr>
              <w:jc w:val="center"/>
              <w:rPr>
                <w:rFonts w:ascii="Times New Roman" w:hAnsi="Times New Roman"/>
              </w:rPr>
            </w:pPr>
          </w:p>
        </w:tc>
      </w:tr>
      <w:tr w:rsidR="009F6212" w:rsidRPr="009F6212" w14:paraId="5842C436" w14:textId="77777777" w:rsidTr="009F6212">
        <w:trPr>
          <w:trHeight w:val="560"/>
        </w:trPr>
        <w:tc>
          <w:tcPr>
            <w:tcW w:w="1134" w:type="dxa"/>
            <w:vAlign w:val="center"/>
          </w:tcPr>
          <w:p w14:paraId="694952F8" w14:textId="61AECEB3" w:rsidR="009F6212" w:rsidRPr="009F6212" w:rsidRDefault="009F6212" w:rsidP="009F6212">
            <w:pPr>
              <w:jc w:val="center"/>
              <w:rPr>
                <w:rFonts w:ascii="Times New Roman" w:hAnsi="Times New Roman"/>
              </w:rPr>
            </w:pPr>
            <w:r>
              <w:rPr>
                <w:rFonts w:ascii="Times New Roman" w:hAnsi="Times New Roman"/>
              </w:rPr>
              <w:t>10</w:t>
            </w:r>
          </w:p>
        </w:tc>
        <w:tc>
          <w:tcPr>
            <w:tcW w:w="1134" w:type="dxa"/>
            <w:vAlign w:val="center"/>
          </w:tcPr>
          <w:p w14:paraId="3D00EAEE" w14:textId="0A3CA3C3" w:rsidR="009F6212" w:rsidRPr="009F6212" w:rsidRDefault="009F6212" w:rsidP="009F6212">
            <w:pPr>
              <w:jc w:val="center"/>
              <w:rPr>
                <w:rFonts w:ascii="Times New Roman" w:hAnsi="Times New Roman"/>
              </w:rPr>
            </w:pPr>
            <w:r>
              <w:rPr>
                <w:rFonts w:ascii="Times New Roman" w:hAnsi="Times New Roman"/>
              </w:rPr>
              <w:t>8</w:t>
            </w:r>
          </w:p>
        </w:tc>
        <w:tc>
          <w:tcPr>
            <w:tcW w:w="1134" w:type="dxa"/>
            <w:vAlign w:val="center"/>
          </w:tcPr>
          <w:p w14:paraId="67418972" w14:textId="77777777" w:rsidR="009F6212" w:rsidRPr="009F6212" w:rsidRDefault="009F6212" w:rsidP="009F6212">
            <w:pPr>
              <w:jc w:val="center"/>
              <w:rPr>
                <w:rFonts w:ascii="Times New Roman" w:hAnsi="Times New Roman"/>
              </w:rPr>
            </w:pPr>
          </w:p>
        </w:tc>
      </w:tr>
      <w:tr w:rsidR="009F6212" w:rsidRPr="009F6212" w14:paraId="49C2D05C" w14:textId="77777777" w:rsidTr="009F6212">
        <w:trPr>
          <w:trHeight w:val="560"/>
        </w:trPr>
        <w:tc>
          <w:tcPr>
            <w:tcW w:w="1134" w:type="dxa"/>
            <w:vAlign w:val="center"/>
          </w:tcPr>
          <w:p w14:paraId="146E37BE" w14:textId="5363378C" w:rsidR="009F6212" w:rsidRPr="009F6212" w:rsidRDefault="009F6212" w:rsidP="009F6212">
            <w:pPr>
              <w:jc w:val="center"/>
              <w:rPr>
                <w:rFonts w:ascii="Times New Roman" w:hAnsi="Times New Roman"/>
              </w:rPr>
            </w:pPr>
            <w:r>
              <w:rPr>
                <w:rFonts w:ascii="Times New Roman" w:hAnsi="Times New Roman"/>
              </w:rPr>
              <w:t>11</w:t>
            </w:r>
          </w:p>
        </w:tc>
        <w:tc>
          <w:tcPr>
            <w:tcW w:w="1134" w:type="dxa"/>
            <w:vAlign w:val="center"/>
          </w:tcPr>
          <w:p w14:paraId="635D2B9E" w14:textId="2056C92F" w:rsidR="009F6212" w:rsidRPr="009F6212" w:rsidRDefault="009F6212" w:rsidP="009F6212">
            <w:pPr>
              <w:jc w:val="center"/>
              <w:rPr>
                <w:rFonts w:ascii="Times New Roman" w:hAnsi="Times New Roman"/>
              </w:rPr>
            </w:pPr>
            <w:r>
              <w:rPr>
                <w:rFonts w:ascii="Times New Roman" w:hAnsi="Times New Roman"/>
              </w:rPr>
              <w:t>7</w:t>
            </w:r>
          </w:p>
        </w:tc>
        <w:tc>
          <w:tcPr>
            <w:tcW w:w="1134" w:type="dxa"/>
            <w:vAlign w:val="center"/>
          </w:tcPr>
          <w:p w14:paraId="085F4410" w14:textId="77777777" w:rsidR="009F6212" w:rsidRPr="009F6212" w:rsidRDefault="009F6212" w:rsidP="009F6212">
            <w:pPr>
              <w:jc w:val="center"/>
              <w:rPr>
                <w:rFonts w:ascii="Times New Roman" w:hAnsi="Times New Roman"/>
              </w:rPr>
            </w:pPr>
          </w:p>
        </w:tc>
      </w:tr>
      <w:tr w:rsidR="009F6212" w:rsidRPr="009F6212" w14:paraId="06F92C3F" w14:textId="77777777" w:rsidTr="009F6212">
        <w:trPr>
          <w:trHeight w:val="560"/>
        </w:trPr>
        <w:tc>
          <w:tcPr>
            <w:tcW w:w="1134" w:type="dxa"/>
            <w:vAlign w:val="center"/>
          </w:tcPr>
          <w:p w14:paraId="51C03C40" w14:textId="3C70C2F3" w:rsidR="009F6212" w:rsidRPr="009F6212" w:rsidRDefault="009F6212" w:rsidP="009F6212">
            <w:pPr>
              <w:jc w:val="center"/>
              <w:rPr>
                <w:rFonts w:ascii="Times New Roman" w:hAnsi="Times New Roman"/>
              </w:rPr>
            </w:pPr>
            <w:r>
              <w:rPr>
                <w:rFonts w:ascii="Times New Roman" w:hAnsi="Times New Roman"/>
              </w:rPr>
              <w:t>12</w:t>
            </w:r>
          </w:p>
        </w:tc>
        <w:tc>
          <w:tcPr>
            <w:tcW w:w="1134" w:type="dxa"/>
            <w:vAlign w:val="center"/>
          </w:tcPr>
          <w:p w14:paraId="56D4537E" w14:textId="4CF3CAEE" w:rsidR="009F6212" w:rsidRPr="009F6212" w:rsidRDefault="009F6212" w:rsidP="009F6212">
            <w:pPr>
              <w:jc w:val="center"/>
              <w:rPr>
                <w:rFonts w:ascii="Times New Roman" w:hAnsi="Times New Roman"/>
              </w:rPr>
            </w:pPr>
            <w:r>
              <w:rPr>
                <w:rFonts w:ascii="Times New Roman" w:hAnsi="Times New Roman"/>
              </w:rPr>
              <w:t>5</w:t>
            </w:r>
          </w:p>
        </w:tc>
        <w:tc>
          <w:tcPr>
            <w:tcW w:w="1134" w:type="dxa"/>
            <w:vAlign w:val="center"/>
          </w:tcPr>
          <w:p w14:paraId="2A93E65C" w14:textId="77777777" w:rsidR="009F6212" w:rsidRPr="009F6212" w:rsidRDefault="009F6212" w:rsidP="009F6212">
            <w:pPr>
              <w:jc w:val="center"/>
              <w:rPr>
                <w:rFonts w:ascii="Times New Roman" w:hAnsi="Times New Roman"/>
              </w:rPr>
            </w:pPr>
          </w:p>
        </w:tc>
      </w:tr>
      <w:tr w:rsidR="009F6212" w:rsidRPr="009F6212" w14:paraId="6A5F1DBF" w14:textId="77777777" w:rsidTr="009F6212">
        <w:trPr>
          <w:trHeight w:val="560"/>
        </w:trPr>
        <w:tc>
          <w:tcPr>
            <w:tcW w:w="1134" w:type="dxa"/>
            <w:vAlign w:val="center"/>
          </w:tcPr>
          <w:p w14:paraId="202311AE" w14:textId="3FBCE075" w:rsidR="009F6212" w:rsidRPr="009F6212" w:rsidRDefault="009F6212" w:rsidP="009F6212">
            <w:pPr>
              <w:jc w:val="center"/>
              <w:rPr>
                <w:rFonts w:ascii="Times New Roman" w:hAnsi="Times New Roman"/>
              </w:rPr>
            </w:pPr>
            <w:r>
              <w:rPr>
                <w:rFonts w:ascii="Times New Roman" w:hAnsi="Times New Roman"/>
              </w:rPr>
              <w:t>13</w:t>
            </w:r>
          </w:p>
        </w:tc>
        <w:tc>
          <w:tcPr>
            <w:tcW w:w="1134" w:type="dxa"/>
            <w:vAlign w:val="center"/>
          </w:tcPr>
          <w:p w14:paraId="7C69FACD" w14:textId="4BFBB3BB" w:rsidR="009F6212" w:rsidRPr="009F6212" w:rsidRDefault="009F6212" w:rsidP="009F6212">
            <w:pPr>
              <w:jc w:val="center"/>
              <w:rPr>
                <w:rFonts w:ascii="Times New Roman" w:hAnsi="Times New Roman"/>
              </w:rPr>
            </w:pPr>
            <w:r>
              <w:rPr>
                <w:rFonts w:ascii="Times New Roman" w:hAnsi="Times New Roman"/>
              </w:rPr>
              <w:t>8</w:t>
            </w:r>
          </w:p>
        </w:tc>
        <w:tc>
          <w:tcPr>
            <w:tcW w:w="1134" w:type="dxa"/>
            <w:vAlign w:val="center"/>
          </w:tcPr>
          <w:p w14:paraId="08C78C54" w14:textId="77777777" w:rsidR="009F6212" w:rsidRPr="009F6212" w:rsidRDefault="009F6212" w:rsidP="009F6212">
            <w:pPr>
              <w:jc w:val="center"/>
              <w:rPr>
                <w:rFonts w:ascii="Times New Roman" w:hAnsi="Times New Roman"/>
              </w:rPr>
            </w:pPr>
          </w:p>
        </w:tc>
      </w:tr>
      <w:tr w:rsidR="009F6212" w:rsidRPr="009F6212" w14:paraId="75EEFA79" w14:textId="77777777" w:rsidTr="009F6212">
        <w:trPr>
          <w:trHeight w:val="560"/>
        </w:trPr>
        <w:tc>
          <w:tcPr>
            <w:tcW w:w="1134" w:type="dxa"/>
            <w:vAlign w:val="center"/>
          </w:tcPr>
          <w:p w14:paraId="5E05212B" w14:textId="122AF4DD" w:rsidR="009F6212" w:rsidRPr="009F6212" w:rsidRDefault="009F6212" w:rsidP="009F6212">
            <w:pPr>
              <w:jc w:val="center"/>
              <w:rPr>
                <w:rFonts w:ascii="Times New Roman" w:hAnsi="Times New Roman"/>
              </w:rPr>
            </w:pPr>
            <w:r>
              <w:rPr>
                <w:rFonts w:ascii="Times New Roman" w:hAnsi="Times New Roman"/>
              </w:rPr>
              <w:t>14</w:t>
            </w:r>
          </w:p>
        </w:tc>
        <w:tc>
          <w:tcPr>
            <w:tcW w:w="1134" w:type="dxa"/>
            <w:vAlign w:val="center"/>
          </w:tcPr>
          <w:p w14:paraId="05D66756" w14:textId="1500734B" w:rsidR="009F6212" w:rsidRPr="009F6212" w:rsidRDefault="009F6212" w:rsidP="009F6212">
            <w:pPr>
              <w:jc w:val="center"/>
              <w:rPr>
                <w:rFonts w:ascii="Times New Roman" w:hAnsi="Times New Roman"/>
              </w:rPr>
            </w:pPr>
            <w:r>
              <w:rPr>
                <w:rFonts w:ascii="Times New Roman" w:hAnsi="Times New Roman"/>
              </w:rPr>
              <w:t>12</w:t>
            </w:r>
          </w:p>
        </w:tc>
        <w:tc>
          <w:tcPr>
            <w:tcW w:w="1134" w:type="dxa"/>
            <w:vAlign w:val="center"/>
          </w:tcPr>
          <w:p w14:paraId="0D46F343" w14:textId="77777777" w:rsidR="009F6212" w:rsidRPr="009F6212" w:rsidRDefault="009F6212" w:rsidP="009F6212">
            <w:pPr>
              <w:jc w:val="center"/>
              <w:rPr>
                <w:rFonts w:ascii="Times New Roman" w:hAnsi="Times New Roman"/>
              </w:rPr>
            </w:pPr>
          </w:p>
        </w:tc>
      </w:tr>
      <w:tr w:rsidR="009F6212" w:rsidRPr="009F6212" w14:paraId="1B561B47" w14:textId="77777777" w:rsidTr="009F6212">
        <w:trPr>
          <w:trHeight w:val="560"/>
        </w:trPr>
        <w:tc>
          <w:tcPr>
            <w:tcW w:w="1134" w:type="dxa"/>
            <w:vAlign w:val="center"/>
          </w:tcPr>
          <w:p w14:paraId="6C0BE971" w14:textId="4D53AFC7" w:rsidR="009F6212" w:rsidRPr="009F6212" w:rsidRDefault="009F6212" w:rsidP="009F6212">
            <w:pPr>
              <w:jc w:val="center"/>
              <w:rPr>
                <w:rFonts w:ascii="Times New Roman" w:hAnsi="Times New Roman"/>
              </w:rPr>
            </w:pPr>
            <w:r>
              <w:rPr>
                <w:rFonts w:ascii="Times New Roman" w:hAnsi="Times New Roman"/>
              </w:rPr>
              <w:t>15</w:t>
            </w:r>
          </w:p>
        </w:tc>
        <w:tc>
          <w:tcPr>
            <w:tcW w:w="1134" w:type="dxa"/>
            <w:vAlign w:val="center"/>
          </w:tcPr>
          <w:p w14:paraId="20078D10" w14:textId="1E8B5397" w:rsidR="009F6212" w:rsidRPr="009F6212" w:rsidRDefault="009F6212" w:rsidP="009F6212">
            <w:pPr>
              <w:jc w:val="center"/>
              <w:rPr>
                <w:rFonts w:ascii="Times New Roman" w:hAnsi="Times New Roman"/>
              </w:rPr>
            </w:pPr>
            <w:r>
              <w:rPr>
                <w:rFonts w:ascii="Times New Roman" w:hAnsi="Times New Roman"/>
              </w:rPr>
              <w:t>7</w:t>
            </w:r>
          </w:p>
        </w:tc>
        <w:tc>
          <w:tcPr>
            <w:tcW w:w="1134" w:type="dxa"/>
            <w:vAlign w:val="center"/>
          </w:tcPr>
          <w:p w14:paraId="5CBB5FC6" w14:textId="77777777" w:rsidR="009F6212" w:rsidRPr="009F6212" w:rsidRDefault="009F6212" w:rsidP="009F6212">
            <w:pPr>
              <w:jc w:val="center"/>
              <w:rPr>
                <w:rFonts w:ascii="Times New Roman" w:hAnsi="Times New Roman"/>
              </w:rPr>
            </w:pPr>
          </w:p>
        </w:tc>
      </w:tr>
      <w:tr w:rsidR="009F6212" w:rsidRPr="009F6212" w14:paraId="676886AB" w14:textId="77777777" w:rsidTr="009F6212">
        <w:trPr>
          <w:trHeight w:val="560"/>
        </w:trPr>
        <w:tc>
          <w:tcPr>
            <w:tcW w:w="1134" w:type="dxa"/>
            <w:vAlign w:val="center"/>
          </w:tcPr>
          <w:p w14:paraId="51613F4B" w14:textId="621289B7" w:rsidR="009F6212" w:rsidRPr="009F6212" w:rsidRDefault="009F6212" w:rsidP="009F6212">
            <w:pPr>
              <w:jc w:val="center"/>
              <w:rPr>
                <w:rFonts w:ascii="Times New Roman" w:hAnsi="Times New Roman"/>
              </w:rPr>
            </w:pPr>
            <w:r>
              <w:rPr>
                <w:rFonts w:ascii="Times New Roman" w:hAnsi="Times New Roman"/>
              </w:rPr>
              <w:t>16</w:t>
            </w:r>
          </w:p>
        </w:tc>
        <w:tc>
          <w:tcPr>
            <w:tcW w:w="1134" w:type="dxa"/>
            <w:vAlign w:val="center"/>
          </w:tcPr>
          <w:p w14:paraId="1AC60B8C" w14:textId="7C3A24B8" w:rsidR="009F6212" w:rsidRPr="009F6212" w:rsidRDefault="009F6212" w:rsidP="009F6212">
            <w:pPr>
              <w:jc w:val="center"/>
              <w:rPr>
                <w:rFonts w:ascii="Times New Roman" w:hAnsi="Times New Roman"/>
              </w:rPr>
            </w:pPr>
            <w:r>
              <w:rPr>
                <w:rFonts w:ascii="Times New Roman" w:hAnsi="Times New Roman"/>
              </w:rPr>
              <w:t>7</w:t>
            </w:r>
          </w:p>
        </w:tc>
        <w:tc>
          <w:tcPr>
            <w:tcW w:w="1134" w:type="dxa"/>
            <w:vAlign w:val="center"/>
          </w:tcPr>
          <w:p w14:paraId="3AB5B188" w14:textId="77777777" w:rsidR="009F6212" w:rsidRPr="009F6212" w:rsidRDefault="009F6212" w:rsidP="009F6212">
            <w:pPr>
              <w:jc w:val="center"/>
              <w:rPr>
                <w:rFonts w:ascii="Times New Roman" w:hAnsi="Times New Roman"/>
              </w:rPr>
            </w:pPr>
          </w:p>
        </w:tc>
      </w:tr>
      <w:tr w:rsidR="009F6212" w:rsidRPr="009F6212" w14:paraId="1FAB3863" w14:textId="77777777" w:rsidTr="009F6212">
        <w:trPr>
          <w:trHeight w:val="560"/>
        </w:trPr>
        <w:tc>
          <w:tcPr>
            <w:tcW w:w="1134" w:type="dxa"/>
            <w:vAlign w:val="center"/>
          </w:tcPr>
          <w:p w14:paraId="30034D47" w14:textId="5D9F8E9E" w:rsidR="009F6212" w:rsidRPr="009F6212" w:rsidRDefault="009F6212" w:rsidP="009F6212">
            <w:pPr>
              <w:jc w:val="center"/>
              <w:rPr>
                <w:rFonts w:ascii="Times New Roman" w:hAnsi="Times New Roman"/>
              </w:rPr>
            </w:pPr>
            <w:r>
              <w:rPr>
                <w:rFonts w:ascii="Times New Roman" w:hAnsi="Times New Roman"/>
              </w:rPr>
              <w:t>17</w:t>
            </w:r>
          </w:p>
        </w:tc>
        <w:tc>
          <w:tcPr>
            <w:tcW w:w="1134" w:type="dxa"/>
            <w:vAlign w:val="center"/>
          </w:tcPr>
          <w:p w14:paraId="09B859A3" w14:textId="4D2F3344" w:rsidR="009F6212" w:rsidRPr="009F6212" w:rsidRDefault="009F6212" w:rsidP="009F6212">
            <w:pPr>
              <w:jc w:val="center"/>
              <w:rPr>
                <w:rFonts w:ascii="Times New Roman" w:hAnsi="Times New Roman"/>
              </w:rPr>
            </w:pPr>
            <w:r>
              <w:rPr>
                <w:rFonts w:ascii="Times New Roman" w:hAnsi="Times New Roman"/>
              </w:rPr>
              <w:t>9</w:t>
            </w:r>
          </w:p>
        </w:tc>
        <w:tc>
          <w:tcPr>
            <w:tcW w:w="1134" w:type="dxa"/>
            <w:vAlign w:val="center"/>
          </w:tcPr>
          <w:p w14:paraId="00538894" w14:textId="77777777" w:rsidR="009F6212" w:rsidRPr="009F6212" w:rsidRDefault="009F6212" w:rsidP="009F6212">
            <w:pPr>
              <w:jc w:val="center"/>
              <w:rPr>
                <w:rFonts w:ascii="Times New Roman" w:hAnsi="Times New Roman"/>
              </w:rPr>
            </w:pPr>
          </w:p>
        </w:tc>
      </w:tr>
      <w:tr w:rsidR="009F6212" w:rsidRPr="009F6212" w14:paraId="5DD52D4C" w14:textId="77777777" w:rsidTr="009F6212">
        <w:trPr>
          <w:trHeight w:val="560"/>
        </w:trPr>
        <w:tc>
          <w:tcPr>
            <w:tcW w:w="1134" w:type="dxa"/>
            <w:vAlign w:val="center"/>
          </w:tcPr>
          <w:p w14:paraId="069EDE4D" w14:textId="26CE98D0" w:rsidR="009F6212" w:rsidRPr="009F6212" w:rsidRDefault="009F6212" w:rsidP="009F6212">
            <w:pPr>
              <w:jc w:val="center"/>
              <w:rPr>
                <w:rFonts w:ascii="Times New Roman" w:hAnsi="Times New Roman"/>
              </w:rPr>
            </w:pPr>
            <w:r>
              <w:rPr>
                <w:rFonts w:ascii="Times New Roman" w:hAnsi="Times New Roman"/>
              </w:rPr>
              <w:t>18</w:t>
            </w:r>
          </w:p>
        </w:tc>
        <w:tc>
          <w:tcPr>
            <w:tcW w:w="1134" w:type="dxa"/>
            <w:vAlign w:val="center"/>
          </w:tcPr>
          <w:p w14:paraId="17C2D18B" w14:textId="5EC9269F" w:rsidR="009F6212" w:rsidRPr="009F6212" w:rsidRDefault="009F6212" w:rsidP="009F6212">
            <w:pPr>
              <w:jc w:val="center"/>
              <w:rPr>
                <w:rFonts w:ascii="Times New Roman" w:hAnsi="Times New Roman"/>
              </w:rPr>
            </w:pPr>
            <w:r>
              <w:rPr>
                <w:rFonts w:ascii="Times New Roman" w:hAnsi="Times New Roman"/>
              </w:rPr>
              <w:t>9</w:t>
            </w:r>
          </w:p>
        </w:tc>
        <w:tc>
          <w:tcPr>
            <w:tcW w:w="1134" w:type="dxa"/>
            <w:vAlign w:val="center"/>
          </w:tcPr>
          <w:p w14:paraId="27ED835C" w14:textId="77777777" w:rsidR="009F6212" w:rsidRPr="009F6212" w:rsidRDefault="009F6212" w:rsidP="009F6212">
            <w:pPr>
              <w:jc w:val="center"/>
              <w:rPr>
                <w:rFonts w:ascii="Times New Roman" w:hAnsi="Times New Roman"/>
              </w:rPr>
            </w:pPr>
          </w:p>
        </w:tc>
      </w:tr>
      <w:tr w:rsidR="009F6212" w:rsidRPr="009F6212" w14:paraId="3D084990" w14:textId="77777777" w:rsidTr="009F6212">
        <w:trPr>
          <w:trHeight w:val="560"/>
        </w:trPr>
        <w:tc>
          <w:tcPr>
            <w:tcW w:w="1134" w:type="dxa"/>
            <w:vAlign w:val="center"/>
          </w:tcPr>
          <w:p w14:paraId="5637A462" w14:textId="65DB9167" w:rsidR="009F6212" w:rsidRPr="009F6212" w:rsidRDefault="009F6212" w:rsidP="009F6212">
            <w:pPr>
              <w:jc w:val="center"/>
              <w:rPr>
                <w:rFonts w:ascii="Times New Roman" w:hAnsi="Times New Roman"/>
              </w:rPr>
            </w:pPr>
            <w:r>
              <w:rPr>
                <w:rFonts w:ascii="Times New Roman" w:hAnsi="Times New Roman"/>
              </w:rPr>
              <w:t>19</w:t>
            </w:r>
          </w:p>
        </w:tc>
        <w:tc>
          <w:tcPr>
            <w:tcW w:w="1134" w:type="dxa"/>
            <w:vAlign w:val="center"/>
          </w:tcPr>
          <w:p w14:paraId="2FAA3365" w14:textId="33660EFC" w:rsidR="009F6212" w:rsidRPr="009F6212" w:rsidRDefault="009F6212" w:rsidP="009F6212">
            <w:pPr>
              <w:jc w:val="center"/>
              <w:rPr>
                <w:rFonts w:ascii="Times New Roman" w:hAnsi="Times New Roman"/>
              </w:rPr>
            </w:pPr>
            <w:r>
              <w:rPr>
                <w:rFonts w:ascii="Times New Roman" w:hAnsi="Times New Roman"/>
              </w:rPr>
              <w:t>7</w:t>
            </w:r>
          </w:p>
        </w:tc>
        <w:tc>
          <w:tcPr>
            <w:tcW w:w="1134" w:type="dxa"/>
            <w:vAlign w:val="center"/>
          </w:tcPr>
          <w:p w14:paraId="2F8283D5" w14:textId="77777777" w:rsidR="009F6212" w:rsidRPr="009F6212" w:rsidRDefault="009F6212" w:rsidP="009F6212">
            <w:pPr>
              <w:jc w:val="center"/>
              <w:rPr>
                <w:rFonts w:ascii="Times New Roman" w:hAnsi="Times New Roman"/>
              </w:rPr>
            </w:pPr>
          </w:p>
        </w:tc>
      </w:tr>
      <w:tr w:rsidR="009F6212" w:rsidRPr="009F6212" w14:paraId="41D0BC8A" w14:textId="77777777" w:rsidTr="009F6212">
        <w:trPr>
          <w:trHeight w:val="560"/>
        </w:trPr>
        <w:tc>
          <w:tcPr>
            <w:tcW w:w="1134" w:type="dxa"/>
            <w:vAlign w:val="center"/>
          </w:tcPr>
          <w:p w14:paraId="01FAE239" w14:textId="6D59A8F8" w:rsidR="009F6212" w:rsidRPr="009F6212" w:rsidRDefault="009F6212" w:rsidP="009F6212">
            <w:pPr>
              <w:jc w:val="center"/>
              <w:rPr>
                <w:rFonts w:ascii="Times New Roman" w:hAnsi="Times New Roman"/>
              </w:rPr>
            </w:pPr>
            <w:r>
              <w:rPr>
                <w:rFonts w:ascii="Times New Roman" w:hAnsi="Times New Roman"/>
              </w:rPr>
              <w:t>20</w:t>
            </w:r>
          </w:p>
        </w:tc>
        <w:tc>
          <w:tcPr>
            <w:tcW w:w="1134" w:type="dxa"/>
            <w:vAlign w:val="center"/>
          </w:tcPr>
          <w:p w14:paraId="10C54E12" w14:textId="23B4209D" w:rsidR="009F6212" w:rsidRPr="009F6212" w:rsidRDefault="009F6212" w:rsidP="009F6212">
            <w:pPr>
              <w:jc w:val="center"/>
              <w:rPr>
                <w:rFonts w:ascii="Times New Roman" w:hAnsi="Times New Roman"/>
              </w:rPr>
            </w:pPr>
            <w:r>
              <w:rPr>
                <w:rFonts w:ascii="Times New Roman" w:hAnsi="Times New Roman"/>
              </w:rPr>
              <w:t>7</w:t>
            </w:r>
          </w:p>
        </w:tc>
        <w:tc>
          <w:tcPr>
            <w:tcW w:w="1134" w:type="dxa"/>
            <w:vAlign w:val="center"/>
          </w:tcPr>
          <w:p w14:paraId="7C50C634" w14:textId="77777777" w:rsidR="009F6212" w:rsidRPr="009F6212" w:rsidRDefault="009F6212" w:rsidP="009F6212">
            <w:pPr>
              <w:jc w:val="center"/>
              <w:rPr>
                <w:rFonts w:ascii="Times New Roman" w:hAnsi="Times New Roman"/>
              </w:rPr>
            </w:pPr>
          </w:p>
        </w:tc>
      </w:tr>
      <w:tr w:rsidR="009F6212" w:rsidRPr="009F6212" w14:paraId="7967168A" w14:textId="77777777" w:rsidTr="009F6212">
        <w:trPr>
          <w:trHeight w:val="560"/>
        </w:trPr>
        <w:tc>
          <w:tcPr>
            <w:tcW w:w="1134" w:type="dxa"/>
            <w:vAlign w:val="center"/>
          </w:tcPr>
          <w:p w14:paraId="7FDDD983" w14:textId="5053FDE0" w:rsidR="009F6212" w:rsidRPr="009F6212" w:rsidRDefault="009F6212" w:rsidP="009F6212">
            <w:pPr>
              <w:jc w:val="center"/>
              <w:rPr>
                <w:rFonts w:ascii="Times New Roman" w:hAnsi="Times New Roman"/>
              </w:rPr>
            </w:pPr>
            <w:r>
              <w:rPr>
                <w:rFonts w:ascii="Times New Roman" w:hAnsi="Times New Roman"/>
              </w:rPr>
              <w:t>21</w:t>
            </w:r>
          </w:p>
        </w:tc>
        <w:tc>
          <w:tcPr>
            <w:tcW w:w="1134" w:type="dxa"/>
            <w:vAlign w:val="center"/>
          </w:tcPr>
          <w:p w14:paraId="7CEE7F8E" w14:textId="413F6838" w:rsidR="009F6212" w:rsidRPr="009F6212" w:rsidRDefault="009F6212" w:rsidP="009F6212">
            <w:pPr>
              <w:jc w:val="center"/>
              <w:rPr>
                <w:rFonts w:ascii="Times New Roman" w:hAnsi="Times New Roman"/>
              </w:rPr>
            </w:pPr>
            <w:r>
              <w:rPr>
                <w:rFonts w:ascii="Times New Roman" w:hAnsi="Times New Roman"/>
              </w:rPr>
              <w:t>7</w:t>
            </w:r>
          </w:p>
        </w:tc>
        <w:tc>
          <w:tcPr>
            <w:tcW w:w="1134" w:type="dxa"/>
            <w:vAlign w:val="center"/>
          </w:tcPr>
          <w:p w14:paraId="64A06C49" w14:textId="77777777" w:rsidR="009F6212" w:rsidRPr="009F6212" w:rsidRDefault="009F6212" w:rsidP="009F6212">
            <w:pPr>
              <w:jc w:val="center"/>
              <w:rPr>
                <w:rFonts w:ascii="Times New Roman" w:hAnsi="Times New Roman"/>
              </w:rPr>
            </w:pPr>
          </w:p>
        </w:tc>
      </w:tr>
      <w:tr w:rsidR="009F6212" w:rsidRPr="009F6212" w14:paraId="3EC2264C" w14:textId="77777777" w:rsidTr="009F6212">
        <w:trPr>
          <w:trHeight w:val="560"/>
        </w:trPr>
        <w:tc>
          <w:tcPr>
            <w:tcW w:w="1134" w:type="dxa"/>
            <w:vAlign w:val="center"/>
          </w:tcPr>
          <w:p w14:paraId="02D8AD2A" w14:textId="388E1120" w:rsidR="009F6212" w:rsidRPr="009F6212" w:rsidRDefault="009F6212" w:rsidP="009F6212">
            <w:pPr>
              <w:jc w:val="center"/>
              <w:rPr>
                <w:rFonts w:ascii="Times New Roman" w:hAnsi="Times New Roman"/>
              </w:rPr>
            </w:pPr>
            <w:r>
              <w:rPr>
                <w:rFonts w:ascii="Times New Roman" w:hAnsi="Times New Roman"/>
              </w:rPr>
              <w:t>S2 Total</w:t>
            </w:r>
          </w:p>
        </w:tc>
        <w:tc>
          <w:tcPr>
            <w:tcW w:w="1134" w:type="dxa"/>
            <w:vAlign w:val="center"/>
          </w:tcPr>
          <w:p w14:paraId="4D77CFA4" w14:textId="3D33B7DD" w:rsidR="009F6212" w:rsidRPr="009F6212" w:rsidRDefault="009F6212" w:rsidP="009F6212">
            <w:pPr>
              <w:jc w:val="center"/>
              <w:rPr>
                <w:rFonts w:ascii="Times New Roman" w:hAnsi="Times New Roman"/>
              </w:rPr>
            </w:pPr>
            <w:r>
              <w:rPr>
                <w:rFonts w:ascii="Times New Roman" w:hAnsi="Times New Roman"/>
              </w:rPr>
              <w:t>98</w:t>
            </w:r>
          </w:p>
        </w:tc>
        <w:tc>
          <w:tcPr>
            <w:tcW w:w="1134" w:type="dxa"/>
            <w:vAlign w:val="center"/>
          </w:tcPr>
          <w:p w14:paraId="0865A6F1" w14:textId="77777777" w:rsidR="009F6212" w:rsidRPr="009F6212" w:rsidRDefault="009F6212" w:rsidP="009F6212">
            <w:pPr>
              <w:jc w:val="center"/>
              <w:rPr>
                <w:rFonts w:ascii="Times New Roman" w:hAnsi="Times New Roman"/>
              </w:rPr>
            </w:pPr>
          </w:p>
        </w:tc>
      </w:tr>
      <w:tr w:rsidR="009F6212" w:rsidRPr="009F6212" w14:paraId="069D0F49" w14:textId="77777777" w:rsidTr="009F6212">
        <w:trPr>
          <w:trHeight w:val="560"/>
        </w:trPr>
        <w:tc>
          <w:tcPr>
            <w:tcW w:w="1134" w:type="dxa"/>
            <w:vAlign w:val="center"/>
          </w:tcPr>
          <w:p w14:paraId="3943F4AC" w14:textId="04217ED1" w:rsidR="009F6212" w:rsidRPr="009F6212" w:rsidRDefault="009F6212" w:rsidP="009F6212">
            <w:pPr>
              <w:jc w:val="center"/>
              <w:rPr>
                <w:rFonts w:ascii="Times New Roman" w:hAnsi="Times New Roman"/>
              </w:rPr>
            </w:pPr>
            <w:r>
              <w:rPr>
                <w:rFonts w:ascii="Times New Roman" w:hAnsi="Times New Roman"/>
              </w:rPr>
              <w:t>S2 Wt (×0.6633)</w:t>
            </w:r>
          </w:p>
        </w:tc>
        <w:tc>
          <w:tcPr>
            <w:tcW w:w="1134" w:type="dxa"/>
            <w:vAlign w:val="center"/>
          </w:tcPr>
          <w:p w14:paraId="7F0E33C3" w14:textId="140AD020" w:rsidR="009F6212" w:rsidRPr="009F6212" w:rsidRDefault="009F6212" w:rsidP="009F6212">
            <w:pPr>
              <w:jc w:val="center"/>
              <w:rPr>
                <w:rFonts w:ascii="Times New Roman" w:hAnsi="Times New Roman"/>
              </w:rPr>
            </w:pPr>
            <w:r>
              <w:rPr>
                <w:rFonts w:ascii="Times New Roman" w:hAnsi="Times New Roman"/>
              </w:rPr>
              <w:t>65%</w:t>
            </w:r>
          </w:p>
        </w:tc>
        <w:tc>
          <w:tcPr>
            <w:tcW w:w="1134" w:type="dxa"/>
            <w:vAlign w:val="center"/>
          </w:tcPr>
          <w:p w14:paraId="5EE4B267" w14:textId="77777777" w:rsidR="009F6212" w:rsidRPr="009F6212" w:rsidRDefault="009F6212" w:rsidP="009F6212">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BCC5423" w:rsidR="005F0EAE" w:rsidRDefault="005F0EAE" w:rsidP="005F0EAE">
      <w:pPr>
        <w:pStyle w:val="QNum"/>
      </w:pPr>
      <w:r>
        <w:br w:type="page"/>
      </w:r>
      <w:r>
        <w:lastRenderedPageBreak/>
        <w:t xml:space="preserve">Section </w:t>
      </w:r>
      <w:bookmarkStart w:id="21" w:name="bmSec2"/>
      <w:bookmarkEnd w:id="21"/>
      <w:r w:rsidR="009F6212">
        <w:t>Two</w:t>
      </w:r>
      <w:r>
        <w:t>: Calculator-</w:t>
      </w:r>
      <w:bookmarkStart w:id="22" w:name="bmCal2"/>
      <w:bookmarkEnd w:id="22"/>
      <w:r w:rsidR="009F6212">
        <w:t>assumed</w:t>
      </w:r>
      <w:r>
        <w:tab/>
        <w:t xml:space="preserve"> </w:t>
      </w:r>
      <w:bookmarkStart w:id="23" w:name="bmPercent"/>
      <w:bookmarkEnd w:id="23"/>
      <w:r w:rsidR="009F6212">
        <w:t>65</w:t>
      </w:r>
      <w:r>
        <w:t>% (</w:t>
      </w:r>
      <w:bookmarkStart w:id="24" w:name="MPT"/>
      <w:bookmarkEnd w:id="24"/>
      <w:r w:rsidR="009F6212">
        <w:t>98</w:t>
      </w:r>
      <w:r>
        <w:t xml:space="preserve"> Marks)</w:t>
      </w:r>
    </w:p>
    <w:p w14:paraId="36997019" w14:textId="2AB0E579" w:rsidR="005F0EAE" w:rsidRDefault="005F0EAE" w:rsidP="005F0EAE">
      <w:r>
        <w:t>This section has</w:t>
      </w:r>
      <w:r w:rsidRPr="008E4C95">
        <w:rPr>
          <w:b/>
        </w:rPr>
        <w:t xml:space="preserve"> </w:t>
      </w:r>
      <w:bookmarkStart w:id="25" w:name="MPW"/>
      <w:bookmarkEnd w:id="25"/>
      <w:r w:rsidR="009F6212">
        <w:rPr>
          <w:b/>
        </w:rPr>
        <w:t>thirteen</w:t>
      </w:r>
      <w:r w:rsidRPr="008E4C95">
        <w:rPr>
          <w:b/>
        </w:rPr>
        <w:t xml:space="preserve"> </w:t>
      </w:r>
      <w:r w:rsidRPr="00A556DC">
        <w:rPr>
          <w:b/>
        </w:rPr>
        <w:t>(</w:t>
      </w:r>
      <w:bookmarkStart w:id="26" w:name="MP"/>
      <w:bookmarkEnd w:id="26"/>
      <w:r w:rsidR="009F6212">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F601737" w:rsidR="005F0EAE" w:rsidRDefault="005F0EAE" w:rsidP="005F0EAE">
      <w:r>
        <w:t xml:space="preserve">Working time: </w:t>
      </w:r>
      <w:bookmarkStart w:id="27" w:name="bmWT2"/>
      <w:bookmarkEnd w:id="27"/>
      <w:r w:rsidR="009F6212">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1D3C1D8" w:rsidR="001F64A8" w:rsidRDefault="009F6212" w:rsidP="009F6212">
      <w:pPr>
        <w:pStyle w:val="QNum"/>
      </w:pPr>
      <w:r>
        <w:t>Question 9</w:t>
      </w:r>
      <w:r>
        <w:tab/>
        <w:t>(5 marks)</w:t>
      </w:r>
    </w:p>
    <w:p w14:paraId="44941463" w14:textId="77777777" w:rsidR="009F6212" w:rsidRDefault="009F6212" w:rsidP="00941891">
      <w:pPr>
        <w:pStyle w:val="Part"/>
      </w:pPr>
      <w:r>
        <w:t>Fuel flows into a storage tank</w:t>
      </w:r>
      <w:r w:rsidRPr="003F1F82">
        <w:t xml:space="preserve"> </w:t>
      </w:r>
      <w:r>
        <w:t xml:space="preserve">that is initially empty at a rate of </w:t>
      </w:r>
      <m:oMath>
        <m:rad>
          <m:radPr>
            <m:degHide m:val="1"/>
            <m:ctrlPr>
              <w:rPr>
                <w:rFonts w:ascii="Cambria Math" w:hAnsi="Cambria Math"/>
                <w:i/>
              </w:rPr>
            </m:ctrlPr>
          </m:radPr>
          <m:deg/>
          <m:e>
            <m:r>
              <w:rPr>
                <w:rFonts w:ascii="Cambria Math" w:hAnsi="Cambria Math"/>
              </w:rPr>
              <m:t>4+3t</m:t>
            </m:r>
          </m:e>
        </m:rad>
      </m:oMath>
      <w:r>
        <w:rPr>
          <w:rFonts w:eastAsiaTheme="minorEastAsia"/>
        </w:rPr>
        <w:t xml:space="preserve"> litres per minute, where </w:t>
      </w:r>
      <m:oMath>
        <m:r>
          <w:rPr>
            <w:rFonts w:ascii="Cambria Math" w:eastAsiaTheme="minorEastAsia" w:hAnsi="Cambria Math"/>
          </w:rPr>
          <m:t>t</m:t>
        </m:r>
      </m:oMath>
      <w:r>
        <w:rPr>
          <w:rFonts w:eastAsiaTheme="minorEastAsia"/>
        </w:rPr>
        <w:t xml:space="preserve"> is the time in minutes and </w:t>
      </w:r>
      <m:oMath>
        <m:r>
          <w:rPr>
            <w:rFonts w:ascii="Cambria Math" w:eastAsiaTheme="minorEastAsia" w:hAnsi="Cambria Math"/>
          </w:rPr>
          <m:t>0≤t≤100</m:t>
        </m:r>
      </m:oMath>
      <w:r>
        <w:rPr>
          <w:rFonts w:eastAsiaTheme="minorEastAsia"/>
        </w:rPr>
        <w:t>.</w:t>
      </w:r>
    </w:p>
    <w:p w14:paraId="7FDF04BC" w14:textId="77777777" w:rsidR="009F6212" w:rsidRDefault="009F6212" w:rsidP="00941891">
      <w:pPr>
        <w:pStyle w:val="Part"/>
      </w:pPr>
    </w:p>
    <w:p w14:paraId="29C59A48" w14:textId="77777777" w:rsidR="009F6212" w:rsidRDefault="009F6212" w:rsidP="00A87914">
      <w:pPr>
        <w:pStyle w:val="Parta"/>
      </w:pPr>
      <w:r>
        <w:t>(a)</w:t>
      </w:r>
      <w:r>
        <w:tab/>
        <w:t xml:space="preserve">Determine how much fuel is in the tank after </w:t>
      </w:r>
      <m:oMath>
        <m:r>
          <w:rPr>
            <w:rFonts w:ascii="Cambria Math" w:hAnsi="Cambria Math"/>
          </w:rPr>
          <m:t>20</m:t>
        </m:r>
      </m:oMath>
      <w:r>
        <w:t xml:space="preserve"> minutes.</w:t>
      </w:r>
      <w:r>
        <w:tab/>
        <w:t>(2 marks)</w:t>
      </w:r>
    </w:p>
    <w:p w14:paraId="1CBC8AE9" w14:textId="77777777" w:rsidR="009F6212" w:rsidRDefault="009F6212" w:rsidP="00A87914">
      <w:pPr>
        <w:pStyle w:val="Parta"/>
      </w:pPr>
    </w:p>
    <w:p w14:paraId="0829BC74" w14:textId="77777777" w:rsidR="009F6212" w:rsidRDefault="009F6212" w:rsidP="00A87914">
      <w:pPr>
        <w:pStyle w:val="Parta"/>
      </w:pPr>
    </w:p>
    <w:p w14:paraId="442F5D45" w14:textId="77777777" w:rsidR="009F6212" w:rsidRDefault="009F6212" w:rsidP="00A87914">
      <w:pPr>
        <w:pStyle w:val="Parta"/>
      </w:pPr>
    </w:p>
    <w:p w14:paraId="681A0392" w14:textId="77777777" w:rsidR="009F6212" w:rsidRDefault="009F6212" w:rsidP="00A87914">
      <w:pPr>
        <w:pStyle w:val="Parta"/>
      </w:pPr>
    </w:p>
    <w:p w14:paraId="4907DA45" w14:textId="77777777" w:rsidR="009F6212" w:rsidRDefault="009F6212" w:rsidP="00A87914">
      <w:pPr>
        <w:pStyle w:val="Parta"/>
      </w:pPr>
    </w:p>
    <w:p w14:paraId="4D4D67ED" w14:textId="77777777" w:rsidR="009F6212" w:rsidRDefault="009F6212" w:rsidP="00A87914">
      <w:pPr>
        <w:pStyle w:val="Parta"/>
      </w:pPr>
    </w:p>
    <w:p w14:paraId="2D98C74A" w14:textId="77777777" w:rsidR="009F6212" w:rsidRDefault="009F6212" w:rsidP="00A87914">
      <w:pPr>
        <w:pStyle w:val="Parta"/>
      </w:pPr>
    </w:p>
    <w:p w14:paraId="592233B4" w14:textId="77777777" w:rsidR="009F6212" w:rsidRDefault="009F6212" w:rsidP="00A87914">
      <w:pPr>
        <w:pStyle w:val="Parta"/>
      </w:pPr>
    </w:p>
    <w:p w14:paraId="102667B8" w14:textId="77777777" w:rsidR="009F6212" w:rsidRDefault="009F6212" w:rsidP="00A87914">
      <w:pPr>
        <w:pStyle w:val="Parta"/>
      </w:pPr>
    </w:p>
    <w:p w14:paraId="2C65C3D4" w14:textId="77777777" w:rsidR="009F6212" w:rsidRDefault="009F6212" w:rsidP="00A87914">
      <w:pPr>
        <w:pStyle w:val="Parta"/>
      </w:pPr>
    </w:p>
    <w:p w14:paraId="57166884" w14:textId="77777777" w:rsidR="009F6212" w:rsidRDefault="009F6212" w:rsidP="00A87914">
      <w:pPr>
        <w:pStyle w:val="Parta"/>
      </w:pPr>
    </w:p>
    <w:p w14:paraId="11B47B41" w14:textId="77777777" w:rsidR="009F6212" w:rsidRDefault="009F6212" w:rsidP="00A87914">
      <w:pPr>
        <w:pStyle w:val="Parta"/>
      </w:pPr>
    </w:p>
    <w:p w14:paraId="53E92449" w14:textId="77777777" w:rsidR="009F6212" w:rsidRDefault="009F6212" w:rsidP="00A87914">
      <w:pPr>
        <w:pStyle w:val="Parta"/>
      </w:pPr>
    </w:p>
    <w:p w14:paraId="3221DCC9" w14:textId="77777777" w:rsidR="009F6212" w:rsidRDefault="009F6212" w:rsidP="00A87914">
      <w:pPr>
        <w:pStyle w:val="Parta"/>
      </w:pPr>
    </w:p>
    <w:p w14:paraId="581FE3CF" w14:textId="77777777" w:rsidR="009F6212" w:rsidRDefault="009F6212" w:rsidP="00A87914">
      <w:pPr>
        <w:pStyle w:val="Parta"/>
      </w:pPr>
    </w:p>
    <w:p w14:paraId="5A735F67" w14:textId="77777777" w:rsidR="009F6212" w:rsidRDefault="009F6212" w:rsidP="00A87914">
      <w:pPr>
        <w:pStyle w:val="Parta"/>
      </w:pPr>
      <w:r>
        <w:t>(b)</w:t>
      </w:r>
      <w:r>
        <w:tab/>
        <w:t xml:space="preserve">If the tank is completely full after </w:t>
      </w:r>
      <m:oMath>
        <m:r>
          <w:rPr>
            <w:rFonts w:ascii="Cambria Math" w:hAnsi="Cambria Math"/>
          </w:rPr>
          <m:t>100</m:t>
        </m:r>
      </m:oMath>
      <w:r>
        <w:t xml:space="preserve"> minutes, determine the time required for the tank to become one-quarter full.</w:t>
      </w:r>
      <w:r>
        <w:tab/>
        <w:t>(3 marks)</w:t>
      </w:r>
    </w:p>
    <w:p w14:paraId="171FDF24" w14:textId="77777777" w:rsidR="009F6212" w:rsidRDefault="009F6212" w:rsidP="006B63CE">
      <w:pPr>
        <w:pStyle w:val="Parta"/>
      </w:pPr>
    </w:p>
    <w:p w14:paraId="43C0602C" w14:textId="52E4BBFC" w:rsidR="009F6212" w:rsidRDefault="009F6212">
      <w:pPr>
        <w:spacing w:after="160" w:line="259" w:lineRule="auto"/>
        <w:contextualSpacing w:val="0"/>
        <w:rPr>
          <w:b/>
          <w:szCs w:val="24"/>
          <w:lang w:val="en-US"/>
        </w:rPr>
      </w:pPr>
      <w:r>
        <w:br w:type="page"/>
      </w:r>
    </w:p>
    <w:p w14:paraId="2C0C9F92" w14:textId="26028585" w:rsidR="009F6212" w:rsidRDefault="009F6212" w:rsidP="009F6212">
      <w:pPr>
        <w:pStyle w:val="QNum"/>
      </w:pPr>
      <w:r>
        <w:lastRenderedPageBreak/>
        <w:t>Question 10</w:t>
      </w:r>
      <w:r>
        <w:tab/>
        <w:t>(8 marks)</w:t>
      </w:r>
    </w:p>
    <w:p w14:paraId="28A66B4B" w14:textId="77777777" w:rsidR="009F6212" w:rsidRDefault="009F6212" w:rsidP="000A7C1A">
      <w:pPr>
        <w:pStyle w:val="Part"/>
      </w:pPr>
      <w:r>
        <w:t xml:space="preserve">The potential difference, </w:t>
      </w:r>
      <m:oMath>
        <m:r>
          <w:rPr>
            <w:rFonts w:ascii="Cambria Math" w:hAnsi="Cambria Math"/>
          </w:rPr>
          <m:t>V</m:t>
        </m:r>
      </m:oMath>
      <w:r>
        <w:t xml:space="preserve"> volts, across the terminals of an electrical capacitor </w:t>
      </w:r>
      <m:oMath>
        <m:r>
          <w:rPr>
            <w:rFonts w:ascii="Cambria Math" w:hAnsi="Cambria Math"/>
          </w:rPr>
          <m:t>t</m:t>
        </m:r>
      </m:oMath>
      <w:r>
        <w:t xml:space="preserve"> seconds after it begins to discharge through a resistor can be modelled by the equation</w:t>
      </w:r>
    </w:p>
    <w:p w14:paraId="136EDC03" w14:textId="77777777" w:rsidR="009F6212" w:rsidRDefault="009F6212" w:rsidP="000A7C1A">
      <w:pPr>
        <w:pStyle w:val="Part"/>
      </w:pPr>
    </w:p>
    <w:p w14:paraId="1EFB28AC" w14:textId="77777777" w:rsidR="009F6212" w:rsidRDefault="009F6212" w:rsidP="000A7C1A">
      <w:pPr>
        <w:pStyle w:val="Part"/>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14:paraId="24541033" w14:textId="77777777" w:rsidR="009F6212" w:rsidRDefault="009F6212" w:rsidP="000A7C1A">
      <w:pPr>
        <w:pStyle w:val="Part"/>
      </w:pPr>
    </w:p>
    <w:p w14:paraId="47FE3378" w14:textId="77777777" w:rsidR="009F6212" w:rsidRDefault="00A75958" w:rsidP="000A7C1A">
      <w:pPr>
        <w:pStyle w:val="Par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9F6212">
        <w:rPr>
          <w:rFonts w:eastAsiaTheme="minorEastAsia"/>
        </w:rPr>
        <w:t xml:space="preserve"> is the initial potential difference and </w:t>
      </w:r>
      <m:oMath>
        <m:r>
          <w:rPr>
            <w:rFonts w:ascii="Cambria Math" w:eastAsiaTheme="minorEastAsia" w:hAnsi="Cambria Math"/>
          </w:rPr>
          <m:t>k</m:t>
        </m:r>
      </m:oMath>
      <w:r w:rsidR="009F6212">
        <w:rPr>
          <w:rFonts w:eastAsiaTheme="minorEastAsia"/>
        </w:rPr>
        <w:t xml:space="preserve"> is a constant that depends on the size of the capacitor and the resistor.</w:t>
      </w:r>
    </w:p>
    <w:p w14:paraId="7E094C3F" w14:textId="77777777" w:rsidR="009F6212" w:rsidRDefault="009F6212" w:rsidP="00941891">
      <w:pPr>
        <w:pStyle w:val="Part"/>
      </w:pPr>
    </w:p>
    <w:p w14:paraId="45BEFBEE" w14:textId="77777777" w:rsidR="009F6212" w:rsidRDefault="009F6212" w:rsidP="00905645">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=15.8</m:t>
        </m:r>
      </m:oMath>
      <w:r>
        <w:rPr>
          <w:rFonts w:eastAsiaTheme="minorEastAsia"/>
        </w:rPr>
        <w:t xml:space="preserve"> volts and </w:t>
      </w:r>
      <m:oMath>
        <m:r>
          <w:rPr>
            <w:rFonts w:ascii="Cambria Math" w:eastAsiaTheme="minorEastAsia" w:hAnsi="Cambria Math"/>
          </w:rPr>
          <m:t>k=0.013</m:t>
        </m:r>
      </m:oMath>
      <w:r>
        <w:rPr>
          <w:rFonts w:eastAsiaTheme="minorEastAsia"/>
        </w:rPr>
        <w:t>, determine</w:t>
      </w:r>
    </w:p>
    <w:p w14:paraId="4AD3BACB" w14:textId="77777777" w:rsidR="009F6212" w:rsidRDefault="009F6212" w:rsidP="00905645">
      <w:pPr>
        <w:pStyle w:val="Parta"/>
        <w:rPr>
          <w:rFonts w:eastAsiaTheme="minorEastAsia"/>
        </w:rPr>
      </w:pPr>
    </w:p>
    <w:p w14:paraId="37B1D5B6" w14:textId="77777777" w:rsidR="009F6212" w:rsidRDefault="009F6212" w:rsidP="00347B2A">
      <w:pPr>
        <w:pStyle w:val="Partai"/>
      </w:pPr>
      <w:r>
        <w:t>(i)</w:t>
      </w:r>
      <w:r>
        <w:tab/>
        <w:t xml:space="preserve">the potential difference across the capacitor </w:t>
      </w:r>
      <m:oMath>
        <m:r>
          <w:rPr>
            <w:rFonts w:ascii="Cambria Math" w:hAnsi="Cambria Math"/>
          </w:rPr>
          <m:t>2</m:t>
        </m:r>
      </m:oMath>
      <w:r>
        <w:t xml:space="preserve"> minutes after discharge began.</w:t>
      </w:r>
    </w:p>
    <w:p w14:paraId="3C608A66" w14:textId="77777777" w:rsidR="009F6212" w:rsidRDefault="009F6212" w:rsidP="00347B2A">
      <w:pPr>
        <w:pStyle w:val="Partai"/>
      </w:pPr>
      <w:r>
        <w:tab/>
      </w:r>
      <w:r>
        <w:tab/>
        <w:t>(2 marks)</w:t>
      </w:r>
    </w:p>
    <w:p w14:paraId="5EAA3861" w14:textId="77777777" w:rsidR="009F6212" w:rsidRDefault="009F6212" w:rsidP="00347B2A">
      <w:pPr>
        <w:pStyle w:val="Partai"/>
      </w:pPr>
    </w:p>
    <w:p w14:paraId="4341CC76" w14:textId="77777777" w:rsidR="009F6212" w:rsidRDefault="009F6212" w:rsidP="00347B2A">
      <w:pPr>
        <w:pStyle w:val="Partai"/>
      </w:pPr>
    </w:p>
    <w:p w14:paraId="4E4DA1EF" w14:textId="77777777" w:rsidR="009F6212" w:rsidRDefault="009F6212" w:rsidP="00347B2A">
      <w:pPr>
        <w:pStyle w:val="Partai"/>
      </w:pPr>
    </w:p>
    <w:p w14:paraId="134A2A37" w14:textId="77777777" w:rsidR="009F6212" w:rsidRDefault="009F6212" w:rsidP="00347B2A">
      <w:pPr>
        <w:pStyle w:val="Partai"/>
      </w:pPr>
    </w:p>
    <w:p w14:paraId="1F423209" w14:textId="77777777" w:rsidR="009F6212" w:rsidRDefault="009F6212" w:rsidP="00347B2A">
      <w:pPr>
        <w:pStyle w:val="Partai"/>
      </w:pPr>
    </w:p>
    <w:p w14:paraId="498643A2" w14:textId="77777777" w:rsidR="009F6212" w:rsidRDefault="009F6212" w:rsidP="00347B2A">
      <w:pPr>
        <w:pStyle w:val="Partai"/>
      </w:pPr>
    </w:p>
    <w:p w14:paraId="3EDD78D1" w14:textId="77777777" w:rsidR="009F6212" w:rsidRDefault="009F6212" w:rsidP="00347B2A">
      <w:pPr>
        <w:pStyle w:val="Partai"/>
      </w:pPr>
    </w:p>
    <w:p w14:paraId="5170B108" w14:textId="77777777" w:rsidR="009F6212" w:rsidRDefault="009F6212" w:rsidP="00347B2A">
      <w:pPr>
        <w:pStyle w:val="Partai"/>
        <w:rPr>
          <w:rFonts w:eastAsiaTheme="minorEastAsia"/>
        </w:rPr>
      </w:pPr>
      <w:r>
        <w:t>(ii)</w:t>
      </w:r>
      <w:r>
        <w:tab/>
        <w:t xml:space="preserve">the time taken for the potential difference to drop from </w:t>
      </w:r>
      <m:oMath>
        <m:r>
          <w:rPr>
            <w:rFonts w:ascii="Cambria Math" w:hAnsi="Cambria Math"/>
          </w:rPr>
          <m:t>10.5</m:t>
        </m:r>
      </m:oMath>
      <w:r>
        <w:rPr>
          <w:rFonts w:eastAsiaTheme="minorEastAsia"/>
        </w:rPr>
        <w:t xml:space="preserve"> to </w:t>
      </w:r>
      <m:oMath>
        <m:r>
          <w:rPr>
            <w:rFonts w:ascii="Cambria Math" w:eastAsiaTheme="minorEastAsia" w:hAnsi="Cambria Math"/>
          </w:rPr>
          <m:t>7.5</m:t>
        </m:r>
      </m:oMath>
      <w:r>
        <w:rPr>
          <w:rFonts w:eastAsiaTheme="minorEastAsia"/>
        </w:rPr>
        <w:t xml:space="preserve"> volts.</w:t>
      </w:r>
      <w:r>
        <w:rPr>
          <w:rFonts w:eastAsiaTheme="minorEastAsia"/>
        </w:rPr>
        <w:tab/>
        <w:t>(3 marks)</w:t>
      </w:r>
    </w:p>
    <w:p w14:paraId="6B446834" w14:textId="77777777" w:rsidR="009F6212" w:rsidRDefault="009F6212" w:rsidP="00347B2A">
      <w:pPr>
        <w:pStyle w:val="Partai"/>
        <w:rPr>
          <w:rFonts w:eastAsiaTheme="minorEastAsia"/>
        </w:rPr>
      </w:pPr>
    </w:p>
    <w:p w14:paraId="3A5E8D19" w14:textId="77777777" w:rsidR="009F6212" w:rsidRDefault="009F6212" w:rsidP="00347B2A">
      <w:pPr>
        <w:pStyle w:val="Partai"/>
        <w:rPr>
          <w:rFonts w:eastAsiaTheme="minorEastAsia"/>
        </w:rPr>
      </w:pPr>
    </w:p>
    <w:p w14:paraId="5857DBCF" w14:textId="77777777" w:rsidR="009F6212" w:rsidRDefault="009F6212" w:rsidP="00347B2A">
      <w:pPr>
        <w:pStyle w:val="Partai"/>
        <w:rPr>
          <w:rFonts w:eastAsiaTheme="minorEastAsia"/>
        </w:rPr>
      </w:pPr>
    </w:p>
    <w:p w14:paraId="3D988B56" w14:textId="77777777" w:rsidR="009F6212" w:rsidRDefault="009F6212" w:rsidP="00347B2A">
      <w:pPr>
        <w:pStyle w:val="Partai"/>
        <w:rPr>
          <w:rFonts w:eastAsiaTheme="minorEastAsia"/>
        </w:rPr>
      </w:pPr>
    </w:p>
    <w:p w14:paraId="202634BE" w14:textId="77777777" w:rsidR="009F6212" w:rsidRDefault="009F6212" w:rsidP="00347B2A">
      <w:pPr>
        <w:pStyle w:val="Partai"/>
        <w:rPr>
          <w:rFonts w:eastAsiaTheme="minorEastAsia"/>
        </w:rPr>
      </w:pPr>
    </w:p>
    <w:p w14:paraId="74C20FF9" w14:textId="77777777" w:rsidR="009F6212" w:rsidRDefault="009F6212" w:rsidP="00347B2A">
      <w:pPr>
        <w:pStyle w:val="Partai"/>
        <w:rPr>
          <w:rFonts w:eastAsiaTheme="minorEastAsia"/>
        </w:rPr>
      </w:pPr>
    </w:p>
    <w:p w14:paraId="53EBB114" w14:textId="77777777" w:rsidR="009F6212" w:rsidRDefault="009F6212" w:rsidP="00347B2A">
      <w:pPr>
        <w:pStyle w:val="Partai"/>
        <w:rPr>
          <w:rFonts w:eastAsiaTheme="minorEastAsia"/>
        </w:rPr>
      </w:pPr>
    </w:p>
    <w:p w14:paraId="13F51C38" w14:textId="77777777" w:rsidR="009F6212" w:rsidRDefault="009F6212" w:rsidP="00347B2A">
      <w:pPr>
        <w:pStyle w:val="Partai"/>
        <w:rPr>
          <w:rFonts w:eastAsiaTheme="minorEastAsia"/>
        </w:rPr>
      </w:pPr>
    </w:p>
    <w:p w14:paraId="3D483C8D" w14:textId="77777777" w:rsidR="009F6212" w:rsidRDefault="009F6212" w:rsidP="00347B2A">
      <w:pPr>
        <w:pStyle w:val="Partai"/>
        <w:rPr>
          <w:rFonts w:eastAsiaTheme="minorEastAsia"/>
        </w:rPr>
      </w:pPr>
    </w:p>
    <w:p w14:paraId="1747CD82" w14:textId="77777777" w:rsidR="009F6212" w:rsidRDefault="009F6212" w:rsidP="00347B2A">
      <w:pPr>
        <w:pStyle w:val="Partai"/>
        <w:rPr>
          <w:rFonts w:eastAsiaTheme="minorEastAsia"/>
        </w:rPr>
      </w:pPr>
    </w:p>
    <w:p w14:paraId="38A3B75D" w14:textId="77777777" w:rsidR="009F6212" w:rsidRDefault="009F6212" w:rsidP="00347B2A">
      <w:pPr>
        <w:pStyle w:val="Partai"/>
        <w:rPr>
          <w:rFonts w:eastAsiaTheme="minorEastAsia"/>
        </w:rPr>
      </w:pPr>
    </w:p>
    <w:p w14:paraId="7BBE3B08" w14:textId="77777777" w:rsidR="009F6212" w:rsidRDefault="009F6212" w:rsidP="00347B2A">
      <w:pPr>
        <w:pStyle w:val="Partai"/>
        <w:rPr>
          <w:rFonts w:eastAsiaTheme="minorEastAsia"/>
        </w:rPr>
      </w:pPr>
    </w:p>
    <w:p w14:paraId="4BEB905A" w14:textId="77777777" w:rsidR="009F6212" w:rsidRDefault="009F6212" w:rsidP="00347B2A">
      <w:pPr>
        <w:pStyle w:val="Partai"/>
        <w:rPr>
          <w:rFonts w:eastAsiaTheme="minorEastAsia"/>
        </w:rPr>
      </w:pPr>
      <w:r>
        <w:rPr>
          <w:rFonts w:eastAsiaTheme="minorEastAsia"/>
        </w:rPr>
        <w:t>(iii)</w:t>
      </w:r>
      <w:r>
        <w:rPr>
          <w:rFonts w:eastAsiaTheme="minorEastAsia"/>
        </w:rPr>
        <w:tab/>
        <w:t xml:space="preserve">the rate of change of </w:t>
      </w:r>
      <m:oMath>
        <m:r>
          <w:rPr>
            <w:rFonts w:ascii="Cambria Math" w:eastAsiaTheme="minorEastAsia" w:hAnsi="Cambria Math"/>
          </w:rPr>
          <m:t>V</m:t>
        </m:r>
      </m:oMath>
      <w:r>
        <w:rPr>
          <w:rFonts w:eastAsiaTheme="minorEastAsia"/>
        </w:rPr>
        <w:t xml:space="preserve"> when the potential difference is </w:t>
      </w:r>
      <m:oMath>
        <m:r>
          <w:rPr>
            <w:rFonts w:ascii="Cambria Math" w:eastAsiaTheme="minorEastAsia" w:hAnsi="Cambria Math"/>
          </w:rPr>
          <m:t>5</m:t>
        </m:r>
      </m:oMath>
      <w:r>
        <w:rPr>
          <w:rFonts w:eastAsiaTheme="minorEastAsia"/>
        </w:rPr>
        <w:t xml:space="preserve"> volts.</w:t>
      </w:r>
      <w:r>
        <w:rPr>
          <w:rFonts w:eastAsiaTheme="minorEastAsia"/>
        </w:rPr>
        <w:tab/>
        <w:t>(1 mark)</w:t>
      </w:r>
    </w:p>
    <w:p w14:paraId="270D9CA5" w14:textId="77777777" w:rsidR="009F6212" w:rsidRDefault="009F6212" w:rsidP="009258F6">
      <w:pPr>
        <w:pStyle w:val="Parta"/>
      </w:pPr>
    </w:p>
    <w:p w14:paraId="503F3883" w14:textId="77777777" w:rsidR="009F6212" w:rsidRDefault="009F6212" w:rsidP="009258F6">
      <w:pPr>
        <w:pStyle w:val="Parta"/>
      </w:pPr>
    </w:p>
    <w:p w14:paraId="2467D9E0" w14:textId="77777777" w:rsidR="009F6212" w:rsidRDefault="009F6212" w:rsidP="00782F54">
      <w:pPr>
        <w:pStyle w:val="Parta"/>
      </w:pPr>
    </w:p>
    <w:p w14:paraId="3F1E2983" w14:textId="77777777" w:rsidR="009F6212" w:rsidRDefault="009F6212" w:rsidP="00782F54">
      <w:pPr>
        <w:pStyle w:val="Parta"/>
      </w:pPr>
    </w:p>
    <w:p w14:paraId="032B56D8" w14:textId="77777777" w:rsidR="009F6212" w:rsidRDefault="009F6212" w:rsidP="00782F54">
      <w:pPr>
        <w:pStyle w:val="Parta"/>
      </w:pPr>
    </w:p>
    <w:p w14:paraId="30AF3E30" w14:textId="77777777" w:rsidR="009F6212" w:rsidRDefault="009F6212" w:rsidP="00782F54">
      <w:pPr>
        <w:pStyle w:val="Parta"/>
      </w:pPr>
    </w:p>
    <w:p w14:paraId="4DF1873D" w14:textId="77777777" w:rsidR="009F6212" w:rsidRDefault="009F6212" w:rsidP="00782F54">
      <w:pPr>
        <w:pStyle w:val="Parta"/>
      </w:pPr>
    </w:p>
    <w:p w14:paraId="45DE0ACC" w14:textId="77777777" w:rsidR="009F6212" w:rsidRDefault="009F6212" w:rsidP="00782F54">
      <w:pPr>
        <w:pStyle w:val="Parta"/>
      </w:pPr>
    </w:p>
    <w:p w14:paraId="72511391" w14:textId="77777777" w:rsidR="009F6212" w:rsidRDefault="009F6212" w:rsidP="00782F54">
      <w:pPr>
        <w:pStyle w:val="Parta"/>
      </w:pPr>
      <w:r>
        <w:t>(b)</w:t>
      </w:r>
      <w:r>
        <w:tab/>
        <w:t xml:space="preserve">Another capacitor takes </w:t>
      </w:r>
      <m:oMath>
        <m:r>
          <w:rPr>
            <w:rFonts w:ascii="Cambria Math" w:hAnsi="Cambria Math"/>
          </w:rPr>
          <m:t>110</m:t>
        </m:r>
      </m:oMath>
      <w:r>
        <w:t xml:space="preserve"> seconds for its maximum potential difference to halve. It is instantly recharged to its maximum every </w:t>
      </w:r>
      <m:oMath>
        <m:r>
          <w:rPr>
            <w:rFonts w:ascii="Cambria Math" w:hAnsi="Cambria Math"/>
          </w:rPr>
          <m:t>4</m:t>
        </m:r>
      </m:oMath>
      <w:r>
        <w:t xml:space="preserve"> minutes,</w:t>
      </w:r>
      <w:r w:rsidRPr="00C92E6B">
        <w:t xml:space="preserve"> </w:t>
      </w:r>
      <w:r>
        <w:t xml:space="preserve">which is the time required for the potential difference to fall from its maximum to </w:t>
      </w:r>
      <m:oMath>
        <m:r>
          <w:rPr>
            <w:rFonts w:ascii="Cambria Math" w:hAnsi="Cambria Math"/>
          </w:rPr>
          <m:t>3.5</m:t>
        </m:r>
      </m:oMath>
      <w:r>
        <w:t xml:space="preserve"> volts. Determine the maximum potential difference for this capacitor.</w:t>
      </w:r>
      <w:r>
        <w:tab/>
        <w:t>(2 marks)</w:t>
      </w:r>
    </w:p>
    <w:p w14:paraId="2B688B40" w14:textId="77777777" w:rsidR="009F6212" w:rsidRDefault="009F6212" w:rsidP="00992D52">
      <w:pPr>
        <w:pStyle w:val="Part"/>
      </w:pPr>
    </w:p>
    <w:p w14:paraId="49C8FEDB" w14:textId="7062F9A6" w:rsidR="009F6212" w:rsidRDefault="009F6212">
      <w:pPr>
        <w:spacing w:after="160" w:line="259" w:lineRule="auto"/>
        <w:contextualSpacing w:val="0"/>
        <w:rPr>
          <w:b/>
          <w:szCs w:val="24"/>
          <w:lang w:val="en-US"/>
        </w:rPr>
      </w:pPr>
      <w:r>
        <w:br w:type="page"/>
      </w:r>
    </w:p>
    <w:p w14:paraId="20103D28" w14:textId="781D7905" w:rsidR="009F6212" w:rsidRDefault="009F6212" w:rsidP="009F6212">
      <w:pPr>
        <w:pStyle w:val="QNum"/>
      </w:pPr>
      <w:r>
        <w:lastRenderedPageBreak/>
        <w:t>Question 11</w:t>
      </w:r>
      <w:r>
        <w:tab/>
        <w:t>(7 marks)</w:t>
      </w:r>
    </w:p>
    <w:p w14:paraId="734DD42F" w14:textId="77777777" w:rsidR="009F6212" w:rsidRDefault="009F6212" w:rsidP="00941891">
      <w:pPr>
        <w:pStyle w:val="Part"/>
        <w:rPr>
          <w:rFonts w:eastAsiaTheme="minorEastAsia"/>
        </w:rPr>
      </w:pPr>
      <m:oMath>
        <m:r>
          <w:rPr>
            <w:rFonts w:ascii="Cambria Math" w:hAnsi="Cambria Math"/>
          </w:rPr>
          <m:t>X</m:t>
        </m:r>
      </m:oMath>
      <w:r>
        <w:rPr>
          <w:rFonts w:eastAsiaTheme="minorEastAsia"/>
        </w:rPr>
        <w:t xml:space="preserve"> is a</w:t>
      </w:r>
      <w:r>
        <w:t xml:space="preserve"> uniform discrete random variable where </w:t>
      </w:r>
      <m:oMath>
        <m:r>
          <w:rPr>
            <w:rFonts w:ascii="Cambria Math" w:hAnsi="Cambria Math"/>
          </w:rPr>
          <m:t>x=1, 2, 4, 8, 12</m:t>
        </m:r>
      </m:oMath>
      <w:r>
        <w:rPr>
          <w:rFonts w:eastAsiaTheme="minorEastAsia"/>
        </w:rPr>
        <w:t>.</w:t>
      </w:r>
    </w:p>
    <w:p w14:paraId="0BD1FCB3" w14:textId="77777777" w:rsidR="009F6212" w:rsidRDefault="009F6212" w:rsidP="00061B4B">
      <w:pPr>
        <w:pStyle w:val="Parta"/>
      </w:pPr>
    </w:p>
    <w:p w14:paraId="11D8089E" w14:textId="77777777" w:rsidR="009F6212" w:rsidRDefault="009F6212" w:rsidP="00061B4B">
      <w:pPr>
        <w:pStyle w:val="Parta"/>
      </w:pPr>
      <w:r>
        <w:t>(a)</w:t>
      </w:r>
      <w:r>
        <w:tab/>
        <w:t>Determine</w:t>
      </w:r>
    </w:p>
    <w:p w14:paraId="27CF419C" w14:textId="77777777" w:rsidR="009F6212" w:rsidRDefault="009F6212" w:rsidP="00061B4B">
      <w:pPr>
        <w:pStyle w:val="Parta"/>
        <w:rPr>
          <w:rFonts w:eastAsiaTheme="minorEastAsia"/>
        </w:rPr>
      </w:pPr>
    </w:p>
    <w:p w14:paraId="5514B797" w14:textId="77777777" w:rsidR="009F6212" w:rsidRDefault="009F6212" w:rsidP="000142B5">
      <w:pPr>
        <w:pStyle w:val="Partai"/>
      </w:pPr>
      <w:r>
        <w:t>(i)</w:t>
      </w:r>
      <w:r>
        <w:tab/>
      </w:r>
      <m:oMath>
        <m:r>
          <w:rPr>
            <w:rFonts w:ascii="Cambria Math" w:hAnsi="Cambria Math"/>
          </w:rPr>
          <m:t>P(X&lt;6)</m:t>
        </m:r>
      </m:oMath>
      <w:r>
        <w:rPr>
          <w:rFonts w:eastAsiaTheme="minorEastAsia"/>
        </w:rPr>
        <w:t>.</w:t>
      </w:r>
      <w:r>
        <w:tab/>
        <w:t>(1 mark)</w:t>
      </w:r>
    </w:p>
    <w:p w14:paraId="16D4055B" w14:textId="77777777" w:rsidR="009F6212" w:rsidRDefault="009F6212" w:rsidP="000142B5">
      <w:pPr>
        <w:pStyle w:val="Partai"/>
      </w:pPr>
    </w:p>
    <w:p w14:paraId="5EDE444E" w14:textId="77777777" w:rsidR="009F6212" w:rsidRDefault="009F6212" w:rsidP="000142B5">
      <w:pPr>
        <w:pStyle w:val="Partai"/>
      </w:pPr>
    </w:p>
    <w:p w14:paraId="0FEF52C9" w14:textId="77777777" w:rsidR="009F6212" w:rsidRDefault="009F6212" w:rsidP="000142B5">
      <w:pPr>
        <w:pStyle w:val="Partai"/>
      </w:pPr>
    </w:p>
    <w:p w14:paraId="6B479274" w14:textId="77777777" w:rsidR="009F6212" w:rsidRDefault="009F6212" w:rsidP="000142B5">
      <w:pPr>
        <w:pStyle w:val="Partai"/>
      </w:pPr>
    </w:p>
    <w:p w14:paraId="33CA5724" w14:textId="77777777" w:rsidR="009F6212" w:rsidRDefault="009F6212" w:rsidP="000142B5">
      <w:pPr>
        <w:pStyle w:val="Partai"/>
      </w:pPr>
    </w:p>
    <w:p w14:paraId="747DC23D" w14:textId="77777777" w:rsidR="009F6212" w:rsidRDefault="009F6212" w:rsidP="000142B5">
      <w:pPr>
        <w:pStyle w:val="Partai"/>
      </w:pPr>
    </w:p>
    <w:p w14:paraId="179186EA" w14:textId="77777777" w:rsidR="009F6212" w:rsidRDefault="009F6212" w:rsidP="000142B5">
      <w:pPr>
        <w:pStyle w:val="Partai"/>
      </w:pPr>
    </w:p>
    <w:p w14:paraId="44F17016" w14:textId="77777777" w:rsidR="009F6212" w:rsidRDefault="009F6212" w:rsidP="000142B5">
      <w:pPr>
        <w:pStyle w:val="Partai"/>
      </w:pPr>
    </w:p>
    <w:p w14:paraId="7D65D4DB" w14:textId="77777777" w:rsidR="009F6212" w:rsidRDefault="009F6212" w:rsidP="000142B5">
      <w:pPr>
        <w:pStyle w:val="Partai"/>
      </w:pP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X&gt;7 </m:t>
            </m:r>
          </m:e>
        </m:d>
        <m:r>
          <w:rPr>
            <w:rFonts w:ascii="Cambria Math" w:hAnsi="Cambria Math"/>
          </w:rPr>
          <m:t xml:space="preserve"> X≥2)</m:t>
        </m:r>
      </m:oMath>
      <w:r>
        <w:rPr>
          <w:rFonts w:eastAsiaTheme="minorEastAsia"/>
        </w:rPr>
        <w:t>.</w:t>
      </w:r>
      <w:r>
        <w:rPr>
          <w:rFonts w:eastAsiaTheme="minorEastAsia"/>
        </w:rPr>
        <w:tab/>
        <w:t>(2 marks)</w:t>
      </w:r>
    </w:p>
    <w:p w14:paraId="46A3BFBB" w14:textId="77777777" w:rsidR="009F6212" w:rsidRDefault="009F6212" w:rsidP="00061B4B">
      <w:pPr>
        <w:pStyle w:val="Parta"/>
      </w:pPr>
    </w:p>
    <w:p w14:paraId="12FF519D" w14:textId="77777777" w:rsidR="009F6212" w:rsidRDefault="009F6212" w:rsidP="00061B4B">
      <w:pPr>
        <w:pStyle w:val="Parta"/>
      </w:pPr>
    </w:p>
    <w:p w14:paraId="67EA9DFE" w14:textId="77777777" w:rsidR="009F6212" w:rsidRDefault="009F6212" w:rsidP="00061B4B">
      <w:pPr>
        <w:pStyle w:val="Parta"/>
      </w:pPr>
    </w:p>
    <w:p w14:paraId="2EBC0EB0" w14:textId="77777777" w:rsidR="009F6212" w:rsidRDefault="009F6212" w:rsidP="00061B4B">
      <w:pPr>
        <w:pStyle w:val="Parta"/>
      </w:pPr>
    </w:p>
    <w:p w14:paraId="7F8C419D" w14:textId="77777777" w:rsidR="009F6212" w:rsidRDefault="009F6212" w:rsidP="00061B4B">
      <w:pPr>
        <w:pStyle w:val="Parta"/>
      </w:pPr>
    </w:p>
    <w:p w14:paraId="42BE0F68" w14:textId="77777777" w:rsidR="009F6212" w:rsidRDefault="009F6212" w:rsidP="00061B4B">
      <w:pPr>
        <w:pStyle w:val="Parta"/>
      </w:pPr>
    </w:p>
    <w:p w14:paraId="1061EDDD" w14:textId="77777777" w:rsidR="009F6212" w:rsidRDefault="009F6212" w:rsidP="00061B4B">
      <w:pPr>
        <w:pStyle w:val="Parta"/>
      </w:pPr>
    </w:p>
    <w:p w14:paraId="17EEEC0A" w14:textId="77777777" w:rsidR="009F6212" w:rsidRDefault="009F6212" w:rsidP="00061B4B">
      <w:pPr>
        <w:pStyle w:val="Parta"/>
      </w:pPr>
    </w:p>
    <w:p w14:paraId="43E1EA50" w14:textId="77777777" w:rsidR="009F6212" w:rsidRDefault="009F6212" w:rsidP="00061B4B">
      <w:pPr>
        <w:pStyle w:val="Parta"/>
      </w:pPr>
    </w:p>
    <w:p w14:paraId="4CE6DF1F" w14:textId="77777777" w:rsidR="009F6212" w:rsidRDefault="009F6212" w:rsidP="00061B4B">
      <w:pPr>
        <w:pStyle w:val="Parta"/>
      </w:pPr>
    </w:p>
    <w:p w14:paraId="500A7CDB" w14:textId="77777777" w:rsidR="009F6212" w:rsidRDefault="009F6212" w:rsidP="00061B4B">
      <w:pPr>
        <w:pStyle w:val="Parta"/>
      </w:pPr>
    </w:p>
    <w:p w14:paraId="3D64BA2C" w14:textId="77777777" w:rsidR="009F6212" w:rsidRDefault="009F6212" w:rsidP="00061B4B">
      <w:pPr>
        <w:pStyle w:val="Parta"/>
      </w:pPr>
    </w:p>
    <w:p w14:paraId="5C46F0F1" w14:textId="77777777" w:rsidR="009F6212" w:rsidRDefault="009F6212" w:rsidP="00061B4B">
      <w:pPr>
        <w:pStyle w:val="Parta"/>
      </w:pPr>
      <w:r>
        <w:t>(b)</w:t>
      </w:r>
      <w:r>
        <w:tab/>
        <w:t>Calculate the exact value of</w:t>
      </w:r>
    </w:p>
    <w:p w14:paraId="289627EB" w14:textId="77777777" w:rsidR="009F6212" w:rsidRDefault="009F6212" w:rsidP="00061B4B">
      <w:pPr>
        <w:pStyle w:val="Parta"/>
      </w:pPr>
    </w:p>
    <w:p w14:paraId="23861819" w14:textId="77777777" w:rsidR="009F6212" w:rsidRDefault="009F6212" w:rsidP="00F61482">
      <w:pPr>
        <w:pStyle w:val="Partai"/>
        <w:rPr>
          <w:rFonts w:eastAsiaTheme="minorEastAsia"/>
        </w:rPr>
      </w:pPr>
      <w:r>
        <w:t>(i)</w:t>
      </w:r>
      <w:r>
        <w:tab/>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6A57339F" w14:textId="77777777" w:rsidR="009F6212" w:rsidRDefault="009F6212" w:rsidP="00F61482">
      <w:pPr>
        <w:pStyle w:val="Partai"/>
      </w:pPr>
    </w:p>
    <w:p w14:paraId="2E6451F9" w14:textId="77777777" w:rsidR="009F6212" w:rsidRDefault="009F6212" w:rsidP="00F61482">
      <w:pPr>
        <w:pStyle w:val="Partai"/>
      </w:pPr>
    </w:p>
    <w:p w14:paraId="59A996EC" w14:textId="77777777" w:rsidR="009F6212" w:rsidRDefault="009F6212" w:rsidP="00F61482">
      <w:pPr>
        <w:pStyle w:val="Partai"/>
      </w:pPr>
    </w:p>
    <w:p w14:paraId="5A0FB0ED" w14:textId="77777777" w:rsidR="009F6212" w:rsidRDefault="009F6212" w:rsidP="00F61482">
      <w:pPr>
        <w:pStyle w:val="Partai"/>
      </w:pPr>
    </w:p>
    <w:p w14:paraId="27036218" w14:textId="77777777" w:rsidR="009F6212" w:rsidRDefault="009F6212" w:rsidP="00F61482">
      <w:pPr>
        <w:pStyle w:val="Partai"/>
      </w:pPr>
    </w:p>
    <w:p w14:paraId="47D6FF12" w14:textId="77777777" w:rsidR="009F6212" w:rsidRDefault="009F6212" w:rsidP="00F61482">
      <w:pPr>
        <w:pStyle w:val="Partai"/>
      </w:pPr>
    </w:p>
    <w:p w14:paraId="1E0432E7" w14:textId="77777777" w:rsidR="009F6212" w:rsidRDefault="009F6212" w:rsidP="00F61482">
      <w:pPr>
        <w:pStyle w:val="Partai"/>
      </w:pPr>
    </w:p>
    <w:p w14:paraId="222187D5" w14:textId="77777777" w:rsidR="009F6212" w:rsidRDefault="009F6212" w:rsidP="00F61482">
      <w:pPr>
        <w:pStyle w:val="Partai"/>
      </w:pPr>
    </w:p>
    <w:p w14:paraId="7B64CDE4" w14:textId="77777777" w:rsidR="009F6212" w:rsidRDefault="009F6212" w:rsidP="00F61482">
      <w:pPr>
        <w:pStyle w:val="Partai"/>
      </w:pPr>
    </w:p>
    <w:p w14:paraId="653BAA06" w14:textId="77777777" w:rsidR="009F6212" w:rsidRDefault="009F6212" w:rsidP="00F61482">
      <w:pPr>
        <w:pStyle w:val="Partai"/>
      </w:pPr>
    </w:p>
    <w:p w14:paraId="3CF68E4F" w14:textId="77777777" w:rsidR="009F6212" w:rsidRDefault="009F6212" w:rsidP="00F61482">
      <w:pPr>
        <w:pStyle w:val="Partai"/>
      </w:pPr>
    </w:p>
    <w:p w14:paraId="59BE3647" w14:textId="77777777" w:rsidR="009F6212" w:rsidRDefault="009F6212" w:rsidP="00F61482">
      <w:pPr>
        <w:pStyle w:val="Partai"/>
      </w:pPr>
    </w:p>
    <w:p w14:paraId="713529DE" w14:textId="77777777" w:rsidR="009F6212" w:rsidRDefault="009F6212" w:rsidP="00F61482">
      <w:pPr>
        <w:pStyle w:val="Partai"/>
      </w:pPr>
    </w:p>
    <w:p w14:paraId="1F940EF4" w14:textId="77777777" w:rsidR="009F6212" w:rsidRDefault="009F6212" w:rsidP="00F61482">
      <w:pPr>
        <w:pStyle w:val="Partai"/>
      </w:pP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0E0E704C" w14:textId="77777777" w:rsidR="009F6212" w:rsidRDefault="009F6212" w:rsidP="00992D52">
      <w:pPr>
        <w:pStyle w:val="Part"/>
      </w:pPr>
    </w:p>
    <w:p w14:paraId="1DB8A151" w14:textId="51D32A34" w:rsidR="009F6212" w:rsidRDefault="009F6212">
      <w:pPr>
        <w:spacing w:after="160" w:line="259" w:lineRule="auto"/>
        <w:contextualSpacing w:val="0"/>
        <w:rPr>
          <w:b/>
          <w:szCs w:val="24"/>
          <w:lang w:val="en-US"/>
        </w:rPr>
      </w:pPr>
      <w:r>
        <w:br w:type="page"/>
      </w:r>
    </w:p>
    <w:p w14:paraId="2D06F86A" w14:textId="160CC52F" w:rsidR="009F6212" w:rsidRDefault="009F6212" w:rsidP="009F6212">
      <w:pPr>
        <w:pStyle w:val="QNum"/>
      </w:pPr>
      <w:r>
        <w:lastRenderedPageBreak/>
        <w:t>Question 12</w:t>
      </w:r>
      <w:r>
        <w:tab/>
        <w:t>(5 marks)</w:t>
      </w:r>
    </w:p>
    <w:p w14:paraId="561E544A" w14:textId="77777777" w:rsidR="009F6212" w:rsidRDefault="009F6212" w:rsidP="00941891">
      <w:pPr>
        <w:pStyle w:val="Part"/>
        <w:rPr>
          <w:rFonts w:eastAsiaTheme="minorEastAsia"/>
        </w:rPr>
      </w:pPr>
      <w:r>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3</m:t>
                      </m:r>
                    </m:e>
                    <m:sup>
                      <m:r>
                        <w:rPr>
                          <w:rFonts w:ascii="Cambria Math" w:hAnsi="Cambria Math"/>
                        </w:rPr>
                        <m:t>x</m:t>
                      </m:r>
                    </m:sup>
                  </m:sSup>
                </m:e>
              </m:bar>
            </m:e>
          </m:mr>
        </m:m>
      </m:oMath>
      <w:r>
        <w:rPr>
          <w:rFonts w:eastAsiaTheme="minorEastAsia"/>
        </w:rPr>
        <w:t xml:space="preserve"> is shown below.</w:t>
      </w:r>
    </w:p>
    <w:p w14:paraId="64948F8B" w14:textId="77777777" w:rsidR="009F6212" w:rsidRDefault="009F6212" w:rsidP="00941891">
      <w:pPr>
        <w:pStyle w:val="Part"/>
      </w:pPr>
    </w:p>
    <w:p w14:paraId="3253C095" w14:textId="77777777" w:rsidR="009F6212" w:rsidRDefault="009F6212" w:rsidP="00CA7A37">
      <w:pPr>
        <w:pStyle w:val="Part"/>
        <w:jc w:val="center"/>
      </w:pPr>
      <w:r>
        <w:object w:dxaOrig="8179" w:dyaOrig="2717" w14:anchorId="2C04F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5pt;height:136pt" o:ole="">
            <v:imagedata r:id="rId8" o:title=""/>
          </v:shape>
          <o:OLEObject Type="Embed" ProgID="FXDraw.Graphic" ShapeID="_x0000_i1025" DrawAspect="Content" ObjectID="_1651567164" r:id="rId9"/>
        </w:object>
      </w:r>
    </w:p>
    <w:p w14:paraId="520FDBFC" w14:textId="77777777" w:rsidR="009F6212" w:rsidRDefault="009F6212" w:rsidP="00941891">
      <w:pPr>
        <w:pStyle w:val="Part"/>
      </w:pPr>
    </w:p>
    <w:p w14:paraId="457733CE" w14:textId="77777777" w:rsidR="009F6212" w:rsidRDefault="009F6212" w:rsidP="00630893">
      <w:pPr>
        <w:pStyle w:val="Parta"/>
      </w:pPr>
      <w:r>
        <w:t>(a)</w:t>
      </w:r>
      <w:r>
        <w:tab/>
        <w:t xml:space="preserve">Use the sum of the areas of the circumscribed rectangles shown in the diagram to explain why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&lt;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13</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w:t>
      </w:r>
      <w:r>
        <w:tab/>
        <w:t>(2 marks)</w:t>
      </w:r>
    </w:p>
    <w:p w14:paraId="090B36D6" w14:textId="77777777" w:rsidR="009F6212" w:rsidRDefault="009F6212" w:rsidP="00630893">
      <w:pPr>
        <w:pStyle w:val="Parta"/>
      </w:pPr>
    </w:p>
    <w:p w14:paraId="0E4370C9" w14:textId="77777777" w:rsidR="009F6212" w:rsidRDefault="009F6212" w:rsidP="00630893">
      <w:pPr>
        <w:pStyle w:val="Parta"/>
      </w:pPr>
    </w:p>
    <w:p w14:paraId="4C4A759B" w14:textId="77777777" w:rsidR="009F6212" w:rsidRDefault="009F6212" w:rsidP="00630893">
      <w:pPr>
        <w:pStyle w:val="Parta"/>
      </w:pPr>
    </w:p>
    <w:p w14:paraId="5F8EAA0D" w14:textId="77777777" w:rsidR="009F6212" w:rsidRDefault="009F6212" w:rsidP="00630893">
      <w:pPr>
        <w:pStyle w:val="Parta"/>
      </w:pPr>
    </w:p>
    <w:p w14:paraId="7F1EA064" w14:textId="77777777" w:rsidR="009F6212" w:rsidRDefault="009F6212" w:rsidP="00630893">
      <w:pPr>
        <w:pStyle w:val="Parta"/>
      </w:pPr>
    </w:p>
    <w:p w14:paraId="54FC1D34" w14:textId="77777777" w:rsidR="009F6212" w:rsidRDefault="009F6212" w:rsidP="00630893">
      <w:pPr>
        <w:pStyle w:val="Parta"/>
      </w:pPr>
    </w:p>
    <w:p w14:paraId="66F93DE9" w14:textId="77777777" w:rsidR="009F6212" w:rsidRDefault="009F6212" w:rsidP="00630893">
      <w:pPr>
        <w:pStyle w:val="Parta"/>
      </w:pPr>
    </w:p>
    <w:p w14:paraId="02C914AD" w14:textId="77777777" w:rsidR="009F6212" w:rsidRDefault="009F6212" w:rsidP="00630893">
      <w:pPr>
        <w:pStyle w:val="Parta"/>
      </w:pPr>
    </w:p>
    <w:p w14:paraId="772ADC14" w14:textId="77777777" w:rsidR="009F6212" w:rsidRDefault="009F6212" w:rsidP="00630893">
      <w:pPr>
        <w:pStyle w:val="Parta"/>
      </w:pPr>
    </w:p>
    <w:p w14:paraId="4249E40D" w14:textId="77777777" w:rsidR="009F6212" w:rsidRDefault="009F6212" w:rsidP="00630893">
      <w:pPr>
        <w:pStyle w:val="Parta"/>
      </w:pPr>
    </w:p>
    <w:p w14:paraId="27BEB026" w14:textId="77777777" w:rsidR="009F6212" w:rsidRDefault="009F6212" w:rsidP="00630893">
      <w:pPr>
        <w:pStyle w:val="Parta"/>
      </w:pPr>
    </w:p>
    <w:p w14:paraId="59786B15" w14:textId="77777777" w:rsidR="009F6212" w:rsidRDefault="009F6212" w:rsidP="00630893">
      <w:pPr>
        <w:pStyle w:val="Parta"/>
      </w:pPr>
    </w:p>
    <w:p w14:paraId="7BB0F731" w14:textId="77777777" w:rsidR="009F6212" w:rsidRDefault="009F6212" w:rsidP="00630893">
      <w:pPr>
        <w:pStyle w:val="Parta"/>
        <w:rPr>
          <w:rFonts w:eastAsiaTheme="minorEastAsia"/>
        </w:rPr>
      </w:pPr>
      <w:r>
        <w:t>(b)</w:t>
      </w:r>
      <w:r>
        <w:tab/>
        <w:t xml:space="preserve">Use the average of the sum of the areas of the inscribed rectangles and the sum of the areas of the circumscribed rectangles shown to determine an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4F080896" w14:textId="77777777" w:rsidR="009F6212" w:rsidRDefault="009F6212" w:rsidP="00630893">
      <w:pPr>
        <w:pStyle w:val="Parta"/>
        <w:rPr>
          <w:rFonts w:eastAsiaTheme="minorEastAsia"/>
        </w:rPr>
      </w:pPr>
      <w:r>
        <w:rPr>
          <w:rFonts w:eastAsiaTheme="minorEastAsia"/>
        </w:rPr>
        <w:tab/>
      </w:r>
      <w:r>
        <w:rPr>
          <w:rFonts w:eastAsiaTheme="minorEastAsia"/>
        </w:rPr>
        <w:tab/>
        <w:t>(2 marks)</w:t>
      </w:r>
    </w:p>
    <w:p w14:paraId="023E5104" w14:textId="77777777" w:rsidR="009F6212" w:rsidRDefault="009F6212" w:rsidP="00630893">
      <w:pPr>
        <w:pStyle w:val="Parta"/>
      </w:pPr>
    </w:p>
    <w:p w14:paraId="2BB6B6DC" w14:textId="77777777" w:rsidR="009F6212" w:rsidRDefault="009F6212" w:rsidP="00630893">
      <w:pPr>
        <w:pStyle w:val="Parta"/>
      </w:pPr>
    </w:p>
    <w:p w14:paraId="1B91D671" w14:textId="77777777" w:rsidR="009F6212" w:rsidRDefault="009F6212" w:rsidP="00630893">
      <w:pPr>
        <w:pStyle w:val="Parta"/>
      </w:pPr>
    </w:p>
    <w:p w14:paraId="44DC603A" w14:textId="77777777" w:rsidR="009F6212" w:rsidRDefault="009F6212" w:rsidP="00630893">
      <w:pPr>
        <w:pStyle w:val="Parta"/>
      </w:pPr>
    </w:p>
    <w:p w14:paraId="55646D3B" w14:textId="77777777" w:rsidR="009F6212" w:rsidRDefault="009F6212" w:rsidP="00630893">
      <w:pPr>
        <w:pStyle w:val="Parta"/>
      </w:pPr>
    </w:p>
    <w:p w14:paraId="08BF5A50" w14:textId="77777777" w:rsidR="009F6212" w:rsidRDefault="009F6212" w:rsidP="00630893">
      <w:pPr>
        <w:pStyle w:val="Parta"/>
      </w:pPr>
    </w:p>
    <w:p w14:paraId="2FF8556D" w14:textId="77777777" w:rsidR="009F6212" w:rsidRDefault="009F6212" w:rsidP="00630893">
      <w:pPr>
        <w:pStyle w:val="Parta"/>
      </w:pPr>
    </w:p>
    <w:p w14:paraId="64F2106F" w14:textId="77777777" w:rsidR="009F6212" w:rsidRDefault="009F6212" w:rsidP="00630893">
      <w:pPr>
        <w:pStyle w:val="Parta"/>
      </w:pPr>
    </w:p>
    <w:p w14:paraId="356D6A5C" w14:textId="77777777" w:rsidR="009F6212" w:rsidRDefault="009F6212" w:rsidP="00630893">
      <w:pPr>
        <w:pStyle w:val="Parta"/>
      </w:pPr>
    </w:p>
    <w:p w14:paraId="419624D0" w14:textId="77777777" w:rsidR="009F6212" w:rsidRDefault="009F6212" w:rsidP="00630893">
      <w:pPr>
        <w:pStyle w:val="Parta"/>
      </w:pPr>
    </w:p>
    <w:p w14:paraId="380F0DCA" w14:textId="77777777" w:rsidR="009F6212" w:rsidRDefault="009F6212" w:rsidP="00630893">
      <w:pPr>
        <w:pStyle w:val="Parta"/>
      </w:pPr>
    </w:p>
    <w:p w14:paraId="3490CA23" w14:textId="77777777" w:rsidR="009F6212" w:rsidRDefault="009F6212" w:rsidP="00630893">
      <w:pPr>
        <w:pStyle w:val="Parta"/>
      </w:pPr>
    </w:p>
    <w:p w14:paraId="31A76CB1" w14:textId="77777777" w:rsidR="009F6212" w:rsidRDefault="009F6212" w:rsidP="002A4FB1">
      <w:pPr>
        <w:pStyle w:val="Parta"/>
      </w:pPr>
      <w:r>
        <w:t>(c)</w:t>
      </w:r>
      <w:r>
        <w:tab/>
        <w:t xml:space="preserve">Suggest a modification to the method used in (b) to achieve a better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7F01A32E" w14:textId="77777777" w:rsidR="009F6212" w:rsidRDefault="009F6212" w:rsidP="00992D52">
      <w:pPr>
        <w:pStyle w:val="Part"/>
      </w:pPr>
    </w:p>
    <w:p w14:paraId="02F55553" w14:textId="2AE2DB71" w:rsidR="009F6212" w:rsidRDefault="009F6212">
      <w:pPr>
        <w:spacing w:after="160" w:line="259" w:lineRule="auto"/>
        <w:contextualSpacing w:val="0"/>
        <w:rPr>
          <w:b/>
          <w:szCs w:val="24"/>
          <w:lang w:val="en-US"/>
        </w:rPr>
      </w:pPr>
      <w:r>
        <w:br w:type="page"/>
      </w:r>
    </w:p>
    <w:p w14:paraId="5C0938B8" w14:textId="33EFBEB4" w:rsidR="009F6212" w:rsidRDefault="009F6212" w:rsidP="009F6212">
      <w:pPr>
        <w:pStyle w:val="QNum"/>
      </w:pPr>
      <w:r>
        <w:lastRenderedPageBreak/>
        <w:t>Question 13</w:t>
      </w:r>
      <w:r>
        <w:tab/>
        <w:t>(8 marks)</w:t>
      </w:r>
    </w:p>
    <w:p w14:paraId="60C3E2BD" w14:textId="77777777" w:rsidR="009F6212" w:rsidRDefault="009F6212" w:rsidP="00941891">
      <w:pPr>
        <w:pStyle w:val="Part"/>
      </w:pPr>
      <w:r>
        <w:t xml:space="preserve">A manufacturing process begins and the rate at which it produces gas after </w:t>
      </w:r>
      <m:oMath>
        <m:r>
          <w:rPr>
            <w:rFonts w:ascii="Cambria Math" w:hAnsi="Cambria Math"/>
          </w:rPr>
          <m:t>t</m:t>
        </m:r>
      </m:oMath>
      <w:r>
        <w:t xml:space="preserve"> minutes (</w:t>
      </w:r>
      <m:oMath>
        <m:r>
          <w:rPr>
            <w:rFonts w:ascii="Cambria Math" w:hAnsi="Cambria Math"/>
          </w:rPr>
          <m:t>t≥0</m:t>
        </m:r>
      </m:oMath>
      <w:r>
        <w:rPr>
          <w:rFonts w:eastAsiaTheme="minorEastAsia"/>
        </w:rPr>
        <w:t xml:space="preserve">) </w:t>
      </w:r>
      <w:r>
        <w:t>is modelled by</w:t>
      </w:r>
    </w:p>
    <w:p w14:paraId="55DE587B" w14:textId="77777777" w:rsidR="009F6212" w:rsidRPr="00D30B9A" w:rsidRDefault="009F6212" w:rsidP="00941891">
      <w:pPr>
        <w:pStyle w:val="Part"/>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=20</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-0.25t</m:t>
                  </m:r>
                </m:sup>
              </m:sSup>
            </m:e>
          </m:d>
          <m:r>
            <w:rPr>
              <w:rFonts w:ascii="Cambria Math" w:hAnsi="Cambria Math"/>
            </w:rPr>
            <m:t xml:space="preserve">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4DF54F22" w14:textId="77777777" w:rsidR="009F6212" w:rsidRDefault="009F6212" w:rsidP="00941891">
      <w:pPr>
        <w:pStyle w:val="Part"/>
      </w:pPr>
    </w:p>
    <w:p w14:paraId="56E9AD22" w14:textId="77777777" w:rsidR="009F6212" w:rsidRDefault="009F6212" w:rsidP="00D30B9A">
      <w:pPr>
        <w:pStyle w:val="Parta"/>
      </w:pPr>
      <w:r>
        <w:t>(a)</w:t>
      </w:r>
      <w:r>
        <w:tab/>
        <w:t>State the maximum rate that gas can be produced at.</w:t>
      </w:r>
      <w:r>
        <w:tab/>
        <w:t>(1 mark)</w:t>
      </w:r>
    </w:p>
    <w:p w14:paraId="5DA3CCC3" w14:textId="77777777" w:rsidR="009F6212" w:rsidRDefault="009F6212" w:rsidP="00D30B9A">
      <w:pPr>
        <w:pStyle w:val="Parta"/>
      </w:pPr>
    </w:p>
    <w:p w14:paraId="6FF345C1" w14:textId="77777777" w:rsidR="009F6212" w:rsidRDefault="009F6212" w:rsidP="00D30B9A">
      <w:pPr>
        <w:pStyle w:val="Parta"/>
      </w:pPr>
    </w:p>
    <w:p w14:paraId="62C7F30C" w14:textId="77777777" w:rsidR="009F6212" w:rsidRDefault="009F6212" w:rsidP="00D30B9A">
      <w:pPr>
        <w:pStyle w:val="Parta"/>
      </w:pPr>
    </w:p>
    <w:p w14:paraId="2BC40FF7" w14:textId="77777777" w:rsidR="009F6212" w:rsidRDefault="009F6212" w:rsidP="00D30B9A">
      <w:pPr>
        <w:pStyle w:val="Parta"/>
      </w:pPr>
    </w:p>
    <w:p w14:paraId="1BA55332" w14:textId="77777777" w:rsidR="009F6212" w:rsidRDefault="009F6212" w:rsidP="00D30B9A">
      <w:pPr>
        <w:pStyle w:val="Parta"/>
      </w:pPr>
    </w:p>
    <w:p w14:paraId="30755E30" w14:textId="77777777" w:rsidR="009F6212" w:rsidRDefault="009F6212" w:rsidP="00D30B9A">
      <w:pPr>
        <w:pStyle w:val="Parta"/>
      </w:pPr>
    </w:p>
    <w:p w14:paraId="21AB13AF" w14:textId="77777777" w:rsidR="009F6212" w:rsidRDefault="009F6212" w:rsidP="00D30B9A">
      <w:pPr>
        <w:pStyle w:val="Parta"/>
      </w:pPr>
    </w:p>
    <w:p w14:paraId="3B1ED58D" w14:textId="77777777" w:rsidR="009F6212" w:rsidRDefault="009F6212" w:rsidP="00D30B9A">
      <w:pPr>
        <w:pStyle w:val="Parta"/>
      </w:pPr>
      <w:r>
        <w:t>(b)</w:t>
      </w:r>
      <w:r>
        <w:tab/>
        <w:t xml:space="preserve">Calculate the rate that gas is being produced after </w:t>
      </w:r>
      <m:oMath>
        <m:r>
          <w:rPr>
            <w:rFonts w:ascii="Cambria Math" w:hAnsi="Cambria Math"/>
          </w:rPr>
          <m:t>4</m:t>
        </m:r>
      </m:oMath>
      <w:r>
        <w:t xml:space="preserve"> minutes.</w:t>
      </w:r>
      <w:r>
        <w:tab/>
        <w:t>(1 mark)</w:t>
      </w:r>
    </w:p>
    <w:p w14:paraId="28F345CF" w14:textId="77777777" w:rsidR="009F6212" w:rsidRDefault="009F6212" w:rsidP="00D30B9A">
      <w:pPr>
        <w:pStyle w:val="Parta"/>
      </w:pPr>
    </w:p>
    <w:p w14:paraId="17C9E9E6" w14:textId="77777777" w:rsidR="009F6212" w:rsidRDefault="009F6212" w:rsidP="00D30B9A">
      <w:pPr>
        <w:pStyle w:val="Parta"/>
      </w:pPr>
    </w:p>
    <w:p w14:paraId="381ECBE9" w14:textId="77777777" w:rsidR="009F6212" w:rsidRDefault="009F6212" w:rsidP="00D30B9A">
      <w:pPr>
        <w:pStyle w:val="Parta"/>
      </w:pPr>
    </w:p>
    <w:p w14:paraId="10817BB2" w14:textId="77777777" w:rsidR="009F6212" w:rsidRDefault="009F6212" w:rsidP="00D30B9A">
      <w:pPr>
        <w:pStyle w:val="Parta"/>
      </w:pPr>
    </w:p>
    <w:p w14:paraId="52730B2B" w14:textId="77777777" w:rsidR="009F6212" w:rsidRDefault="009F6212" w:rsidP="00D30B9A">
      <w:pPr>
        <w:pStyle w:val="Parta"/>
      </w:pPr>
    </w:p>
    <w:p w14:paraId="2280509B" w14:textId="77777777" w:rsidR="009F6212" w:rsidRDefault="009F6212" w:rsidP="00D30B9A">
      <w:pPr>
        <w:pStyle w:val="Parta"/>
      </w:pPr>
    </w:p>
    <w:p w14:paraId="2FA117F0" w14:textId="77777777" w:rsidR="009F6212" w:rsidRDefault="009F6212" w:rsidP="00D30B9A">
      <w:pPr>
        <w:pStyle w:val="Parta"/>
      </w:pPr>
    </w:p>
    <w:p w14:paraId="52200C8E" w14:textId="77777777" w:rsidR="009F6212" w:rsidRDefault="009F6212" w:rsidP="00D30B9A">
      <w:pPr>
        <w:pStyle w:val="Parta"/>
      </w:pPr>
      <w:r>
        <w:t>(c)</w:t>
      </w:r>
      <w:r>
        <w:tab/>
        <w:t xml:space="preserve">Use the increments formula to determine the approximate change in </w:t>
      </w:r>
      <m:oMath>
        <m:r>
          <w:rPr>
            <w:rFonts w:ascii="Cambria Math" w:hAnsi="Cambria Math"/>
          </w:rPr>
          <m:t>r</m:t>
        </m:r>
      </m:oMath>
      <w:r>
        <w:rPr>
          <w:rFonts w:eastAsiaTheme="minorEastAsia"/>
        </w:rPr>
        <w:t xml:space="preserve"> between </w:t>
      </w:r>
      <m:oMath>
        <m:r>
          <w:rPr>
            <w:rFonts w:ascii="Cambria Math" w:eastAsiaTheme="minorEastAsia" w:hAnsi="Cambria Math"/>
          </w:rPr>
          <m:t>60</m:t>
        </m:r>
      </m:oMath>
      <w:r>
        <w:rPr>
          <w:rFonts w:eastAsiaTheme="minorEastAsia"/>
        </w:rPr>
        <w:t xml:space="preserve"> and </w:t>
      </w:r>
      <m:oMath>
        <m:r>
          <w:rPr>
            <w:rFonts w:ascii="Cambria Math" w:eastAsiaTheme="minorEastAsia" w:hAnsi="Cambria Math"/>
          </w:rPr>
          <m:t>62</m:t>
        </m:r>
      </m:oMath>
      <w:r>
        <w:rPr>
          <w:rFonts w:eastAsiaTheme="minorEastAsia"/>
        </w:rPr>
        <w:t xml:space="preserve"> seconds after production began.</w:t>
      </w:r>
      <w:r>
        <w:tab/>
        <w:t>(3 marks)</w:t>
      </w:r>
    </w:p>
    <w:p w14:paraId="328E9088" w14:textId="77777777" w:rsidR="009F6212" w:rsidRDefault="009F6212" w:rsidP="00D30B9A">
      <w:pPr>
        <w:pStyle w:val="Parta"/>
      </w:pPr>
    </w:p>
    <w:p w14:paraId="224B8F4B" w14:textId="77777777" w:rsidR="009F6212" w:rsidRDefault="009F6212" w:rsidP="00D30B9A">
      <w:pPr>
        <w:pStyle w:val="Parta"/>
      </w:pPr>
    </w:p>
    <w:p w14:paraId="47C4FA93" w14:textId="77777777" w:rsidR="009F6212" w:rsidRDefault="009F6212" w:rsidP="00D30B9A">
      <w:pPr>
        <w:pStyle w:val="Parta"/>
      </w:pPr>
    </w:p>
    <w:p w14:paraId="6ACDBA6F" w14:textId="77777777" w:rsidR="009F6212" w:rsidRDefault="009F6212" w:rsidP="00D30B9A">
      <w:pPr>
        <w:pStyle w:val="Parta"/>
      </w:pPr>
    </w:p>
    <w:p w14:paraId="717616C7" w14:textId="77777777" w:rsidR="009F6212" w:rsidRDefault="009F6212" w:rsidP="00D30B9A">
      <w:pPr>
        <w:pStyle w:val="Parta"/>
      </w:pPr>
    </w:p>
    <w:p w14:paraId="5A54C435" w14:textId="77777777" w:rsidR="009F6212" w:rsidRDefault="009F6212" w:rsidP="00D30B9A">
      <w:pPr>
        <w:pStyle w:val="Parta"/>
      </w:pPr>
    </w:p>
    <w:p w14:paraId="00F7FF19" w14:textId="77777777" w:rsidR="009F6212" w:rsidRDefault="009F6212" w:rsidP="00D30B9A">
      <w:pPr>
        <w:pStyle w:val="Parta"/>
      </w:pPr>
    </w:p>
    <w:p w14:paraId="45020D64" w14:textId="77777777" w:rsidR="009F6212" w:rsidRDefault="009F6212" w:rsidP="00D30B9A">
      <w:pPr>
        <w:pStyle w:val="Parta"/>
      </w:pPr>
    </w:p>
    <w:p w14:paraId="7AC88EB7" w14:textId="77777777" w:rsidR="009F6212" w:rsidRDefault="009F6212" w:rsidP="00D30B9A">
      <w:pPr>
        <w:pStyle w:val="Parta"/>
      </w:pPr>
    </w:p>
    <w:p w14:paraId="7B180288" w14:textId="77777777" w:rsidR="009F6212" w:rsidRDefault="009F6212" w:rsidP="00D30B9A">
      <w:pPr>
        <w:pStyle w:val="Parta"/>
      </w:pPr>
    </w:p>
    <w:p w14:paraId="63260594" w14:textId="77777777" w:rsidR="009F6212" w:rsidRDefault="009F6212" w:rsidP="00D30B9A">
      <w:pPr>
        <w:pStyle w:val="Parta"/>
      </w:pPr>
    </w:p>
    <w:p w14:paraId="44B0E771" w14:textId="77777777" w:rsidR="009F6212" w:rsidRDefault="009F6212" w:rsidP="00D30B9A">
      <w:pPr>
        <w:pStyle w:val="Parta"/>
      </w:pPr>
    </w:p>
    <w:p w14:paraId="51ABAA60" w14:textId="77777777" w:rsidR="009F6212" w:rsidRDefault="009F6212" w:rsidP="00D30B9A">
      <w:pPr>
        <w:pStyle w:val="Parta"/>
      </w:pPr>
    </w:p>
    <w:p w14:paraId="41B3F3ED" w14:textId="77777777" w:rsidR="009F6212" w:rsidRDefault="009F6212" w:rsidP="00D30B9A">
      <w:pPr>
        <w:pStyle w:val="Parta"/>
      </w:pPr>
    </w:p>
    <w:p w14:paraId="2FA196C7" w14:textId="77777777" w:rsidR="009F6212" w:rsidRDefault="009F6212" w:rsidP="00D30B9A">
      <w:pPr>
        <w:pStyle w:val="Parta"/>
      </w:pPr>
    </w:p>
    <w:p w14:paraId="6522154D" w14:textId="77777777" w:rsidR="009F6212" w:rsidRPr="00BE0213" w:rsidRDefault="009F6212" w:rsidP="00BE0213">
      <w:pPr>
        <w:pStyle w:val="Parta"/>
      </w:pPr>
      <w:r w:rsidRPr="00BE0213">
        <w:t>(d)</w:t>
      </w:r>
      <w:r w:rsidRPr="00BE0213">
        <w:tab/>
        <w:t xml:space="preserve">Use the increments formula to </w:t>
      </w:r>
      <w:r>
        <w:t xml:space="preserve">determine the approximate </w:t>
      </w:r>
      <w:r w:rsidRPr="00BE0213">
        <w:t xml:space="preserve">volume of gas produced in the </w:t>
      </w:r>
      <m:oMath>
        <m:r>
          <m:rPr>
            <m:sty m:val="p"/>
          </m:rPr>
          <w:rPr>
            <w:rFonts w:ascii="Cambria Math" w:hAnsi="Cambria Math"/>
          </w:rPr>
          <m:t>10</m:t>
        </m:r>
      </m:oMath>
      <w:r w:rsidRPr="00BE0213">
        <w:t xml:space="preserve"> seconds following </w:t>
      </w:r>
      <m:oMath>
        <m:r>
          <w:rPr>
            <w:rFonts w:ascii="Cambria Math" w:hAnsi="Cambria Math"/>
          </w:rPr>
          <m:t>t</m:t>
        </m:r>
        <m:r>
          <m:rPr>
            <m:sty m:val="p"/>
          </m:rPr>
          <w:rPr>
            <w:rFonts w:ascii="Cambria Math" w:hAnsi="Cambria Math"/>
          </w:rPr>
          <m:t>=4</m:t>
        </m:r>
      </m:oMath>
      <w:r w:rsidRPr="00BE0213">
        <w:t>.</w:t>
      </w:r>
      <w:r w:rsidRPr="00BE0213">
        <w:tab/>
        <w:t>(3 marks)</w:t>
      </w:r>
    </w:p>
    <w:p w14:paraId="67980FF9" w14:textId="77777777" w:rsidR="009F6212" w:rsidRDefault="009F6212" w:rsidP="00941891">
      <w:pPr>
        <w:pStyle w:val="Part"/>
      </w:pPr>
    </w:p>
    <w:p w14:paraId="0F73D257" w14:textId="42C281E0" w:rsidR="009F6212" w:rsidRDefault="009F6212">
      <w:pPr>
        <w:spacing w:after="160" w:line="259" w:lineRule="auto"/>
        <w:contextualSpacing w:val="0"/>
        <w:rPr>
          <w:b/>
          <w:szCs w:val="24"/>
          <w:lang w:val="en-US"/>
        </w:rPr>
      </w:pPr>
      <w:r>
        <w:br w:type="page"/>
      </w:r>
    </w:p>
    <w:p w14:paraId="3AFD467E" w14:textId="2B046803" w:rsidR="009F6212" w:rsidRDefault="009F6212" w:rsidP="009F6212">
      <w:pPr>
        <w:pStyle w:val="QNum"/>
      </w:pPr>
      <w:r>
        <w:lastRenderedPageBreak/>
        <w:t>Question 14</w:t>
      </w:r>
      <w:r>
        <w:tab/>
        <w:t>(12 marks)</w:t>
      </w:r>
    </w:p>
    <w:p w14:paraId="75A8156D" w14:textId="77777777" w:rsidR="009F6212" w:rsidRDefault="009F6212" w:rsidP="00941891">
      <w:pPr>
        <w:pStyle w:val="Part"/>
      </w:pPr>
      <w:r>
        <w:t xml:space="preserve">The random variable </w:t>
      </w:r>
      <m:oMath>
        <m:r>
          <w:rPr>
            <w:rFonts w:ascii="Cambria Math" w:hAnsi="Cambria Math"/>
          </w:rPr>
          <m:t>X</m:t>
        </m:r>
      </m:oMath>
      <w:r>
        <w:rPr>
          <w:rFonts w:eastAsiaTheme="minorEastAsia"/>
        </w:rPr>
        <w:t xml:space="preserve"> is the </w:t>
      </w:r>
      <w:r>
        <w:t>number of goals scored by a team in a soccer match, where</w:t>
      </w:r>
    </w:p>
    <w:p w14:paraId="4C4AFB4C" w14:textId="77777777" w:rsidR="009F6212" w:rsidRDefault="009F6212" w:rsidP="00941891">
      <w:pPr>
        <w:pStyle w:val="Part"/>
      </w:pPr>
    </w:p>
    <w:p w14:paraId="73976075" w14:textId="77777777" w:rsidR="009F6212" w:rsidRPr="00D13868" w:rsidRDefault="009F6212" w:rsidP="00941891">
      <w:pPr>
        <w:pStyle w:val="Par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2.2</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-2.2</m:t>
                  </m:r>
                </m:sup>
              </m:sSup>
            </m:num>
            <m:den>
              <m:r>
                <w:rPr>
                  <w:rFonts w:ascii="Cambria Math" w:hAnsi="Cambria Math"/>
                </w:rPr>
                <m:t>x!</m:t>
              </m:r>
            </m:den>
          </m:f>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x=0, 1, 2, 3, …</m:t>
          </m:r>
          <m:r>
            <m:rPr>
              <m:nor/>
            </m:rPr>
            <w:rPr>
              <w:rFonts w:ascii="Cambria Math" w:eastAsiaTheme="minorEastAsia" w:hAnsi="Cambria Math"/>
            </w:rPr>
            <m:t>to infinity</m:t>
          </m:r>
        </m:oMath>
      </m:oMathPara>
    </w:p>
    <w:p w14:paraId="115C5E25" w14:textId="77777777" w:rsidR="009F6212" w:rsidRDefault="009F6212" w:rsidP="00941891">
      <w:pPr>
        <w:pStyle w:val="Part"/>
      </w:pPr>
    </w:p>
    <w:p w14:paraId="1F946BD0" w14:textId="77777777" w:rsidR="009F6212" w:rsidRDefault="009F6212" w:rsidP="00D13868">
      <w:pPr>
        <w:pStyle w:val="Parta"/>
      </w:pPr>
      <w:r>
        <w:t>(a)</w:t>
      </w:r>
      <w:r>
        <w:tab/>
        <w:t>Determine the probability that the team scores at least one goal in a match.</w:t>
      </w:r>
      <w:r>
        <w:tab/>
        <w:t>(2 marks)</w:t>
      </w:r>
    </w:p>
    <w:p w14:paraId="1BF8D126" w14:textId="77777777" w:rsidR="009F6212" w:rsidRDefault="009F6212" w:rsidP="00D13868">
      <w:pPr>
        <w:pStyle w:val="Parta"/>
      </w:pPr>
    </w:p>
    <w:p w14:paraId="337C5654" w14:textId="77777777" w:rsidR="009F6212" w:rsidRDefault="009F6212" w:rsidP="00D13868">
      <w:pPr>
        <w:pStyle w:val="Parta"/>
      </w:pPr>
    </w:p>
    <w:p w14:paraId="44089ED8" w14:textId="77777777" w:rsidR="009F6212" w:rsidRDefault="009F6212" w:rsidP="00D13868">
      <w:pPr>
        <w:pStyle w:val="Parta"/>
      </w:pPr>
    </w:p>
    <w:p w14:paraId="19C2A581" w14:textId="77777777" w:rsidR="009F6212" w:rsidRDefault="009F6212" w:rsidP="00D13868">
      <w:pPr>
        <w:pStyle w:val="Parta"/>
      </w:pPr>
    </w:p>
    <w:p w14:paraId="5B5401F4" w14:textId="77777777" w:rsidR="009F6212" w:rsidRDefault="009F6212" w:rsidP="003F528E">
      <w:pPr>
        <w:pStyle w:val="Part"/>
      </w:pPr>
    </w:p>
    <w:p w14:paraId="40DBE168" w14:textId="77777777" w:rsidR="009F6212" w:rsidRDefault="009F6212" w:rsidP="003F528E">
      <w:pPr>
        <w:pStyle w:val="Part"/>
      </w:pPr>
    </w:p>
    <w:p w14:paraId="4E631E9C" w14:textId="77777777" w:rsidR="009F6212" w:rsidRDefault="009F6212" w:rsidP="003F528E">
      <w:pPr>
        <w:pStyle w:val="Part"/>
      </w:pPr>
    </w:p>
    <w:p w14:paraId="4B9A199E" w14:textId="77777777" w:rsidR="009F6212" w:rsidRDefault="009F6212" w:rsidP="003F528E">
      <w:pPr>
        <w:pStyle w:val="Part"/>
      </w:pPr>
    </w:p>
    <w:p w14:paraId="71D59F28" w14:textId="77777777" w:rsidR="009F6212" w:rsidRDefault="009F6212" w:rsidP="003F528E">
      <w:pPr>
        <w:pStyle w:val="Part"/>
      </w:pPr>
    </w:p>
    <w:p w14:paraId="2B47BCCA" w14:textId="77777777" w:rsidR="009F6212" w:rsidRDefault="009F6212" w:rsidP="003F528E">
      <w:pPr>
        <w:pStyle w:val="Part"/>
      </w:pPr>
    </w:p>
    <w:p w14:paraId="7A226393" w14:textId="77777777" w:rsidR="009F6212" w:rsidRDefault="009F6212" w:rsidP="003F528E">
      <w:pPr>
        <w:pStyle w:val="Part"/>
      </w:pPr>
    </w:p>
    <w:p w14:paraId="14530893" w14:textId="77777777" w:rsidR="009F6212" w:rsidRDefault="009F6212" w:rsidP="003F528E">
      <w:pPr>
        <w:pStyle w:val="Part"/>
      </w:pPr>
    </w:p>
    <w:p w14:paraId="507CA0C8" w14:textId="77777777" w:rsidR="009F6212" w:rsidRDefault="009F6212" w:rsidP="003F528E">
      <w:pPr>
        <w:pStyle w:val="Part"/>
      </w:pPr>
    </w:p>
    <w:p w14:paraId="5830E708" w14:textId="77777777" w:rsidR="009F6212" w:rsidRDefault="009F6212" w:rsidP="003F528E">
      <w:pPr>
        <w:pStyle w:val="Part"/>
      </w:pPr>
      <w:r>
        <w:t xml:space="preserve">The random variable </w:t>
      </w:r>
      <m:oMath>
        <m:r>
          <w:rPr>
            <w:rFonts w:ascii="Cambria Math" w:hAnsi="Cambria Math"/>
          </w:rPr>
          <m:t>Y</m:t>
        </m:r>
      </m:oMath>
      <w:r>
        <w:t xml:space="preserve"> is the bonus each player is paid after a match, depending on the number of goals the team scored. For four or more goals </w:t>
      </w:r>
      <m:oMath>
        <m:r>
          <w:rPr>
            <w:rFonts w:ascii="Cambria Math" w:hAnsi="Cambria Math"/>
          </w:rPr>
          <m:t>$500</m:t>
        </m:r>
      </m:oMath>
      <w:r>
        <w:t xml:space="preserve"> is paid, for two or three goals </w:t>
      </w:r>
      <m:oMath>
        <m:r>
          <w:rPr>
            <w:rFonts w:ascii="Cambria Math" w:hAnsi="Cambria Math"/>
          </w:rPr>
          <m:t>$250</m:t>
        </m:r>
      </m:oMath>
      <w:r>
        <w:t xml:space="preserve"> is paid and for one goal </w:t>
      </w:r>
      <m:oMath>
        <m:r>
          <w:rPr>
            <w:rFonts w:ascii="Cambria Math" w:hAnsi="Cambria Math"/>
          </w:rPr>
          <m:t>$100</m:t>
        </m:r>
      </m:oMath>
      <w:r>
        <w:t xml:space="preserve"> is paid. No bonus is paid if no goals are scored.</w:t>
      </w:r>
    </w:p>
    <w:p w14:paraId="671BF798" w14:textId="77777777" w:rsidR="009F6212" w:rsidRDefault="009F6212" w:rsidP="00D13868">
      <w:pPr>
        <w:pStyle w:val="Parta"/>
      </w:pPr>
    </w:p>
    <w:p w14:paraId="36F66C51" w14:textId="77777777" w:rsidR="009F6212" w:rsidRDefault="009F6212" w:rsidP="00D13868">
      <w:pPr>
        <w:pStyle w:val="Parta"/>
        <w:rPr>
          <w:rFonts w:eastAsiaTheme="minorEastAsia"/>
        </w:rPr>
      </w:pPr>
      <w:r>
        <w:t>(b)</w:t>
      </w:r>
      <w:r>
        <w:tab/>
        <w:t xml:space="preserve">Complete the probability distribution table for </w:t>
      </w:r>
      <m:oMath>
        <m:r>
          <w:rPr>
            <w:rFonts w:ascii="Cambria Math" w:hAnsi="Cambria Math"/>
          </w:rPr>
          <m:t>Y</m:t>
        </m:r>
      </m:oMath>
      <w:r>
        <w:rPr>
          <w:rFonts w:eastAsiaTheme="minorEastAsia"/>
        </w:rPr>
        <w:t>.</w:t>
      </w:r>
      <w:r>
        <w:rPr>
          <w:rFonts w:eastAsiaTheme="minorEastAsia"/>
        </w:rPr>
        <w:tab/>
        <w:t>(3 marks)</w:t>
      </w:r>
    </w:p>
    <w:p w14:paraId="26A6410F" w14:textId="77777777" w:rsidR="009F6212" w:rsidRDefault="009F6212" w:rsidP="00D13868">
      <w:pPr>
        <w:pStyle w:val="Parta"/>
      </w:pPr>
    </w:p>
    <w:tbl>
      <w:tblPr>
        <w:tblStyle w:val="TableGrid"/>
        <w:tblW w:w="0" w:type="auto"/>
        <w:tblLook w:val="04A0" w:firstRow="1" w:lastRow="0" w:firstColumn="1" w:lastColumn="0" w:noHBand="0" w:noVBand="1"/>
      </w:tblPr>
      <w:tblGrid>
        <w:gridCol w:w="1891"/>
        <w:gridCol w:w="1891"/>
        <w:gridCol w:w="1892"/>
        <w:gridCol w:w="1892"/>
        <w:gridCol w:w="1892"/>
      </w:tblGrid>
      <w:tr w:rsidR="009F6212" w14:paraId="7157F019" w14:textId="77777777" w:rsidTr="00366605">
        <w:trPr>
          <w:trHeight w:val="340"/>
        </w:trPr>
        <w:tc>
          <w:tcPr>
            <w:tcW w:w="1891" w:type="dxa"/>
            <w:vAlign w:val="center"/>
          </w:tcPr>
          <w:p w14:paraId="531AA9ED" w14:textId="77777777" w:rsidR="009F6212" w:rsidRDefault="009F6212" w:rsidP="00366605">
            <w:pPr>
              <w:pStyle w:val="Part"/>
              <w:jc w:val="center"/>
            </w:pPr>
            <w:r>
              <w:t>Goals scored</w:t>
            </w:r>
          </w:p>
        </w:tc>
        <w:tc>
          <w:tcPr>
            <w:tcW w:w="1891" w:type="dxa"/>
            <w:vAlign w:val="center"/>
          </w:tcPr>
          <w:p w14:paraId="40F5BBE5" w14:textId="77777777" w:rsidR="009F6212" w:rsidRDefault="009F6212" w:rsidP="00366605">
            <w:pPr>
              <w:pStyle w:val="Part"/>
              <w:jc w:val="center"/>
            </w:pPr>
            <m:oMathPara>
              <m:oMath>
                <m:r>
                  <w:rPr>
                    <w:rFonts w:ascii="Cambria Math" w:hAnsi="Cambria Math"/>
                  </w:rPr>
                  <m:t>x=0</m:t>
                </m:r>
              </m:oMath>
            </m:oMathPara>
          </w:p>
        </w:tc>
        <w:tc>
          <w:tcPr>
            <w:tcW w:w="1892" w:type="dxa"/>
            <w:vAlign w:val="center"/>
          </w:tcPr>
          <w:p w14:paraId="2E360F04" w14:textId="77777777" w:rsidR="009F6212" w:rsidRDefault="009F6212" w:rsidP="00366605">
            <w:pPr>
              <w:pStyle w:val="Part"/>
              <w:jc w:val="center"/>
            </w:pPr>
            <m:oMathPara>
              <m:oMath>
                <m:r>
                  <w:rPr>
                    <w:rFonts w:ascii="Cambria Math" w:hAnsi="Cambria Math"/>
                  </w:rPr>
                  <m:t>x=1</m:t>
                </m:r>
              </m:oMath>
            </m:oMathPara>
          </w:p>
        </w:tc>
        <w:tc>
          <w:tcPr>
            <w:tcW w:w="1892" w:type="dxa"/>
            <w:vAlign w:val="center"/>
          </w:tcPr>
          <w:p w14:paraId="6AEAE996" w14:textId="77777777" w:rsidR="009F6212" w:rsidRDefault="009F6212" w:rsidP="00366605">
            <w:pPr>
              <w:pStyle w:val="Part"/>
              <w:jc w:val="center"/>
            </w:pPr>
            <m:oMathPara>
              <m:oMath>
                <m:r>
                  <w:rPr>
                    <w:rFonts w:ascii="Cambria Math" w:hAnsi="Cambria Math"/>
                  </w:rPr>
                  <m:t>2≤x≤ 3</m:t>
                </m:r>
              </m:oMath>
            </m:oMathPara>
          </w:p>
        </w:tc>
        <w:tc>
          <w:tcPr>
            <w:tcW w:w="1892" w:type="dxa"/>
            <w:vAlign w:val="center"/>
          </w:tcPr>
          <w:p w14:paraId="5110173A" w14:textId="77777777" w:rsidR="009F6212" w:rsidRDefault="009F6212" w:rsidP="00366605">
            <w:pPr>
              <w:pStyle w:val="Part"/>
              <w:jc w:val="center"/>
            </w:pPr>
            <m:oMathPara>
              <m:oMath>
                <m:r>
                  <w:rPr>
                    <w:rFonts w:ascii="Cambria Math" w:hAnsi="Cambria Math"/>
                  </w:rPr>
                  <m:t>x≥4</m:t>
                </m:r>
              </m:oMath>
            </m:oMathPara>
          </w:p>
        </w:tc>
      </w:tr>
      <w:tr w:rsidR="009F6212" w14:paraId="368A8FBF" w14:textId="77777777" w:rsidTr="00161C60">
        <w:trPr>
          <w:trHeight w:val="567"/>
        </w:trPr>
        <w:tc>
          <w:tcPr>
            <w:tcW w:w="1891" w:type="dxa"/>
            <w:vAlign w:val="center"/>
          </w:tcPr>
          <w:p w14:paraId="55A2DBBA" w14:textId="77777777" w:rsidR="009F6212" w:rsidRDefault="009F6212" w:rsidP="00366605">
            <w:pPr>
              <w:pStyle w:val="Part"/>
              <w:jc w:val="center"/>
            </w:pPr>
            <m:oMathPara>
              <m:oMath>
                <m:r>
                  <w:rPr>
                    <w:rFonts w:ascii="Cambria Math" w:hAnsi="Cambria Math"/>
                  </w:rPr>
                  <m:t>y</m:t>
                </m:r>
                <m:r>
                  <w:rPr>
                    <w:rFonts w:ascii="Cambria Math" w:eastAsiaTheme="minorEastAsia" w:hAnsi="Cambria Math"/>
                  </w:rPr>
                  <m:t xml:space="preserve"> ($)</m:t>
                </m:r>
              </m:oMath>
            </m:oMathPara>
          </w:p>
        </w:tc>
        <w:tc>
          <w:tcPr>
            <w:tcW w:w="1891" w:type="dxa"/>
            <w:vAlign w:val="center"/>
          </w:tcPr>
          <w:p w14:paraId="63D45718" w14:textId="77777777" w:rsidR="009F6212" w:rsidRDefault="009F6212" w:rsidP="00366605">
            <w:pPr>
              <w:pStyle w:val="Part"/>
              <w:jc w:val="center"/>
            </w:pPr>
            <m:oMathPara>
              <m:oMath>
                <m:r>
                  <w:rPr>
                    <w:rFonts w:ascii="Cambria Math" w:hAnsi="Cambria Math"/>
                  </w:rPr>
                  <m:t>0</m:t>
                </m:r>
              </m:oMath>
            </m:oMathPara>
          </w:p>
        </w:tc>
        <w:tc>
          <w:tcPr>
            <w:tcW w:w="1892" w:type="dxa"/>
            <w:shd w:val="clear" w:color="auto" w:fill="auto"/>
            <w:vAlign w:val="center"/>
          </w:tcPr>
          <w:p w14:paraId="641E1C77" w14:textId="77777777" w:rsidR="009F6212" w:rsidRPr="00A7626F" w:rsidRDefault="009F6212" w:rsidP="00366605">
            <w:pPr>
              <w:pStyle w:val="Part"/>
              <w:jc w:val="center"/>
              <w:rPr>
                <w:b/>
              </w:rPr>
            </w:pPr>
          </w:p>
        </w:tc>
        <w:tc>
          <w:tcPr>
            <w:tcW w:w="1892" w:type="dxa"/>
            <w:shd w:val="clear" w:color="auto" w:fill="auto"/>
            <w:vAlign w:val="center"/>
          </w:tcPr>
          <w:p w14:paraId="7236FEE2" w14:textId="77777777" w:rsidR="009F6212" w:rsidRPr="00A7626F" w:rsidRDefault="009F6212" w:rsidP="00366605">
            <w:pPr>
              <w:pStyle w:val="Part"/>
              <w:jc w:val="center"/>
              <w:rPr>
                <w:b/>
              </w:rPr>
            </w:pPr>
          </w:p>
        </w:tc>
        <w:tc>
          <w:tcPr>
            <w:tcW w:w="1892" w:type="dxa"/>
            <w:vAlign w:val="center"/>
          </w:tcPr>
          <w:p w14:paraId="42DD1565" w14:textId="77777777" w:rsidR="009F6212" w:rsidRDefault="009F6212" w:rsidP="00366605">
            <w:pPr>
              <w:pStyle w:val="Part"/>
              <w:jc w:val="center"/>
            </w:pPr>
            <m:oMathPara>
              <m:oMath>
                <m:r>
                  <w:rPr>
                    <w:rFonts w:ascii="Cambria Math" w:hAnsi="Cambria Math"/>
                  </w:rPr>
                  <m:t>500</m:t>
                </m:r>
              </m:oMath>
            </m:oMathPara>
          </w:p>
        </w:tc>
      </w:tr>
      <w:tr w:rsidR="009F6212" w14:paraId="51AB8833" w14:textId="77777777" w:rsidTr="00161C60">
        <w:trPr>
          <w:trHeight w:val="567"/>
        </w:trPr>
        <w:tc>
          <w:tcPr>
            <w:tcW w:w="1891" w:type="dxa"/>
            <w:vAlign w:val="center"/>
          </w:tcPr>
          <w:p w14:paraId="7CB953DF" w14:textId="77777777" w:rsidR="009F6212" w:rsidRDefault="009F6212" w:rsidP="00366605">
            <w:pPr>
              <w:pStyle w:val="Part"/>
              <w:jc w:val="center"/>
            </w:pPr>
            <m:oMathPara>
              <m:oMath>
                <m:r>
                  <w:rPr>
                    <w:rFonts w:ascii="Cambria Math" w:hAnsi="Cambria Math"/>
                  </w:rPr>
                  <m:t>P(Y=y)</m:t>
                </m:r>
              </m:oMath>
            </m:oMathPara>
          </w:p>
        </w:tc>
        <w:tc>
          <w:tcPr>
            <w:tcW w:w="1891" w:type="dxa"/>
            <w:shd w:val="clear" w:color="auto" w:fill="auto"/>
            <w:vAlign w:val="center"/>
          </w:tcPr>
          <w:p w14:paraId="6CD388C5" w14:textId="77777777" w:rsidR="009F6212" w:rsidRPr="00A7626F" w:rsidRDefault="009F6212" w:rsidP="00366605">
            <w:pPr>
              <w:pStyle w:val="Part"/>
              <w:jc w:val="center"/>
              <w:rPr>
                <w:b/>
              </w:rPr>
            </w:pPr>
          </w:p>
        </w:tc>
        <w:tc>
          <w:tcPr>
            <w:tcW w:w="1892" w:type="dxa"/>
            <w:shd w:val="clear" w:color="auto" w:fill="auto"/>
            <w:vAlign w:val="center"/>
          </w:tcPr>
          <w:p w14:paraId="0A32EA07" w14:textId="77777777" w:rsidR="009F6212" w:rsidRPr="00A7626F" w:rsidRDefault="009F6212" w:rsidP="00366605">
            <w:pPr>
              <w:pStyle w:val="Part"/>
              <w:jc w:val="center"/>
              <w:rPr>
                <w:b/>
              </w:rPr>
            </w:pPr>
          </w:p>
        </w:tc>
        <w:tc>
          <w:tcPr>
            <w:tcW w:w="1892" w:type="dxa"/>
            <w:shd w:val="clear" w:color="auto" w:fill="auto"/>
            <w:vAlign w:val="center"/>
          </w:tcPr>
          <w:p w14:paraId="5E48B6C7" w14:textId="77777777" w:rsidR="009F6212" w:rsidRPr="00A7626F" w:rsidRDefault="009F6212" w:rsidP="00366605">
            <w:pPr>
              <w:pStyle w:val="Part"/>
              <w:jc w:val="center"/>
              <w:rPr>
                <w:b/>
              </w:rPr>
            </w:pPr>
          </w:p>
        </w:tc>
        <w:tc>
          <w:tcPr>
            <w:tcW w:w="1892" w:type="dxa"/>
            <w:vAlign w:val="center"/>
          </w:tcPr>
          <w:p w14:paraId="2698DEE4" w14:textId="77777777" w:rsidR="009F6212" w:rsidRDefault="009F6212" w:rsidP="00366605">
            <w:pPr>
              <w:pStyle w:val="Part"/>
              <w:jc w:val="center"/>
            </w:pPr>
            <m:oMathPara>
              <m:oMath>
                <m:r>
                  <w:rPr>
                    <w:rFonts w:ascii="Cambria Math" w:hAnsi="Cambria Math"/>
                  </w:rPr>
                  <m:t>0.1806</m:t>
                </m:r>
              </m:oMath>
            </m:oMathPara>
          </w:p>
        </w:tc>
      </w:tr>
    </w:tbl>
    <w:p w14:paraId="3C94EF49" w14:textId="77777777" w:rsidR="009F6212" w:rsidRDefault="009F6212" w:rsidP="00941891">
      <w:pPr>
        <w:pStyle w:val="Part"/>
      </w:pPr>
    </w:p>
    <w:p w14:paraId="38AC866E" w14:textId="77777777" w:rsidR="009F6212" w:rsidRDefault="009F6212" w:rsidP="009F17F5">
      <w:pPr>
        <w:pStyle w:val="Parta"/>
      </w:pPr>
      <w:r>
        <w:br w:type="page"/>
      </w:r>
    </w:p>
    <w:p w14:paraId="4DAE0BAB" w14:textId="77777777" w:rsidR="009F6212" w:rsidRDefault="009F6212" w:rsidP="009F17F5">
      <w:pPr>
        <w:pStyle w:val="Parta"/>
      </w:pPr>
      <w:r>
        <w:lastRenderedPageBreak/>
        <w:t>(c)</w:t>
      </w:r>
      <w:r>
        <w:tab/>
        <w:t>Calculate</w:t>
      </w:r>
    </w:p>
    <w:p w14:paraId="29027391" w14:textId="77777777" w:rsidR="009F6212" w:rsidRDefault="009F6212" w:rsidP="009F17F5">
      <w:pPr>
        <w:pStyle w:val="Parta"/>
      </w:pPr>
    </w:p>
    <w:p w14:paraId="5E185059" w14:textId="77777777" w:rsidR="009F6212" w:rsidRDefault="009F6212" w:rsidP="008438F4">
      <w:pPr>
        <w:pStyle w:val="Partai"/>
      </w:pPr>
      <w:r>
        <w:t>(i)</w:t>
      </w:r>
      <w:r>
        <w:tab/>
        <w:t>the mean bonus paid per match.</w:t>
      </w:r>
      <w:r>
        <w:tab/>
        <w:t>(2 marks)</w:t>
      </w:r>
    </w:p>
    <w:p w14:paraId="65CF5BE4" w14:textId="77777777" w:rsidR="009F6212" w:rsidRDefault="009F6212" w:rsidP="008438F4">
      <w:pPr>
        <w:pStyle w:val="Partai"/>
      </w:pPr>
    </w:p>
    <w:p w14:paraId="5F0539CE" w14:textId="77777777" w:rsidR="009F6212" w:rsidRDefault="009F6212" w:rsidP="008438F4">
      <w:pPr>
        <w:pStyle w:val="Partai"/>
      </w:pPr>
    </w:p>
    <w:p w14:paraId="668776F7" w14:textId="77777777" w:rsidR="009F6212" w:rsidRDefault="009F6212" w:rsidP="008438F4">
      <w:pPr>
        <w:pStyle w:val="Partai"/>
      </w:pPr>
    </w:p>
    <w:p w14:paraId="75EBC77B" w14:textId="77777777" w:rsidR="009F6212" w:rsidRDefault="009F6212" w:rsidP="008438F4">
      <w:pPr>
        <w:pStyle w:val="Partai"/>
      </w:pPr>
    </w:p>
    <w:p w14:paraId="7150AD25" w14:textId="77777777" w:rsidR="009F6212" w:rsidRDefault="009F6212" w:rsidP="008438F4">
      <w:pPr>
        <w:pStyle w:val="Partai"/>
      </w:pPr>
    </w:p>
    <w:p w14:paraId="3F0F6133" w14:textId="77777777" w:rsidR="009F6212" w:rsidRDefault="009F6212" w:rsidP="008438F4">
      <w:pPr>
        <w:pStyle w:val="Partai"/>
      </w:pPr>
    </w:p>
    <w:p w14:paraId="4C10A5A3" w14:textId="77777777" w:rsidR="009F6212" w:rsidRDefault="009F6212" w:rsidP="008438F4">
      <w:pPr>
        <w:pStyle w:val="Partai"/>
      </w:pPr>
    </w:p>
    <w:p w14:paraId="35AF3C53" w14:textId="77777777" w:rsidR="009F6212" w:rsidRDefault="009F6212" w:rsidP="008438F4">
      <w:pPr>
        <w:pStyle w:val="Partai"/>
      </w:pPr>
    </w:p>
    <w:p w14:paraId="1EAA1B63" w14:textId="77777777" w:rsidR="009F6212" w:rsidRDefault="009F6212" w:rsidP="008438F4">
      <w:pPr>
        <w:pStyle w:val="Partai"/>
      </w:pPr>
    </w:p>
    <w:p w14:paraId="7EE979A1" w14:textId="77777777" w:rsidR="009F6212" w:rsidRDefault="009F6212" w:rsidP="008438F4">
      <w:pPr>
        <w:pStyle w:val="Partai"/>
      </w:pPr>
    </w:p>
    <w:p w14:paraId="5DEC1F6E" w14:textId="77777777" w:rsidR="009F6212" w:rsidRDefault="009F6212" w:rsidP="008438F4">
      <w:pPr>
        <w:pStyle w:val="Partai"/>
      </w:pPr>
    </w:p>
    <w:p w14:paraId="467EA83C" w14:textId="77777777" w:rsidR="009F6212" w:rsidRDefault="009F6212" w:rsidP="008438F4">
      <w:pPr>
        <w:pStyle w:val="Partai"/>
      </w:pPr>
    </w:p>
    <w:p w14:paraId="0408E782" w14:textId="77777777" w:rsidR="009F6212" w:rsidRDefault="009F6212" w:rsidP="008438F4">
      <w:pPr>
        <w:pStyle w:val="Partai"/>
      </w:pPr>
      <w:r>
        <w:t>(ii)</w:t>
      </w:r>
      <w:r>
        <w:tab/>
        <w:t>the standard deviation of the bonus paid per match.</w:t>
      </w:r>
      <w:r>
        <w:tab/>
        <w:t>(2 marks)</w:t>
      </w:r>
    </w:p>
    <w:p w14:paraId="64A6144E" w14:textId="77777777" w:rsidR="009F6212" w:rsidRDefault="009F6212" w:rsidP="00941891">
      <w:pPr>
        <w:pStyle w:val="Part"/>
      </w:pPr>
    </w:p>
    <w:p w14:paraId="5265E960" w14:textId="77777777" w:rsidR="009F6212" w:rsidRDefault="009F6212" w:rsidP="00941891">
      <w:pPr>
        <w:pStyle w:val="Part"/>
      </w:pPr>
    </w:p>
    <w:p w14:paraId="2AB6D713" w14:textId="77777777" w:rsidR="009F6212" w:rsidRDefault="009F6212" w:rsidP="00941891">
      <w:pPr>
        <w:pStyle w:val="Part"/>
      </w:pPr>
    </w:p>
    <w:p w14:paraId="4365CD84" w14:textId="77777777" w:rsidR="009F6212" w:rsidRDefault="009F6212" w:rsidP="00941891">
      <w:pPr>
        <w:pStyle w:val="Part"/>
      </w:pPr>
    </w:p>
    <w:p w14:paraId="338A2416" w14:textId="77777777" w:rsidR="009F6212" w:rsidRDefault="009F6212" w:rsidP="00941891">
      <w:pPr>
        <w:pStyle w:val="Part"/>
      </w:pPr>
    </w:p>
    <w:p w14:paraId="55971F61" w14:textId="77777777" w:rsidR="009F6212" w:rsidRDefault="009F6212" w:rsidP="00941891">
      <w:pPr>
        <w:pStyle w:val="Part"/>
      </w:pPr>
    </w:p>
    <w:p w14:paraId="219BBFB4" w14:textId="77777777" w:rsidR="009F6212" w:rsidRDefault="009F6212" w:rsidP="00941891">
      <w:pPr>
        <w:pStyle w:val="Part"/>
      </w:pPr>
    </w:p>
    <w:p w14:paraId="6F1632B5" w14:textId="77777777" w:rsidR="009F6212" w:rsidRDefault="009F6212" w:rsidP="00941891">
      <w:pPr>
        <w:pStyle w:val="Part"/>
      </w:pPr>
    </w:p>
    <w:p w14:paraId="41A42D2F" w14:textId="77777777" w:rsidR="009F6212" w:rsidRDefault="009F6212" w:rsidP="00941891">
      <w:pPr>
        <w:pStyle w:val="Part"/>
      </w:pPr>
    </w:p>
    <w:p w14:paraId="52663F69" w14:textId="77777777" w:rsidR="009F6212" w:rsidRDefault="009F6212" w:rsidP="00941891">
      <w:pPr>
        <w:pStyle w:val="Part"/>
      </w:pPr>
    </w:p>
    <w:p w14:paraId="379B8918" w14:textId="77777777" w:rsidR="009F6212" w:rsidRDefault="009F6212" w:rsidP="00941891">
      <w:pPr>
        <w:pStyle w:val="Part"/>
      </w:pPr>
    </w:p>
    <w:p w14:paraId="64E73169" w14:textId="77777777" w:rsidR="009F6212" w:rsidRPr="00F913EF" w:rsidRDefault="009F6212" w:rsidP="00941891">
      <w:pPr>
        <w:pStyle w:val="Part"/>
      </w:pPr>
    </w:p>
    <w:p w14:paraId="145F853B" w14:textId="77777777" w:rsidR="009F6212" w:rsidRDefault="009F6212" w:rsidP="008438F4">
      <w:pPr>
        <w:pStyle w:val="Parta"/>
      </w:pPr>
      <w:r>
        <w:t>(d)</w:t>
      </w:r>
      <w:r>
        <w:tab/>
        <w:t xml:space="preserve">The owner of the team plans to increase the current bonuses by </w:t>
      </w:r>
      <m:oMath>
        <m:r>
          <w:rPr>
            <w:rFonts w:ascii="Cambria Math" w:hAnsi="Cambria Math"/>
          </w:rPr>
          <m:t>$50</m:t>
        </m:r>
      </m:oMath>
      <w:r>
        <w:t xml:space="preserve"> next season (so that the players will get a bonus of </w:t>
      </w:r>
      <m:oMath>
        <m:r>
          <w:rPr>
            <w:rFonts w:ascii="Cambria Math" w:hAnsi="Cambria Math"/>
          </w:rPr>
          <m:t>$50</m:t>
        </m:r>
      </m:oMath>
      <w:r>
        <w:t xml:space="preserve"> even when no goals are scored) and then further raise them by </w:t>
      </w:r>
      <m:oMath>
        <m:r>
          <w:rPr>
            <w:rFonts w:ascii="Cambria Math" w:hAnsi="Cambria Math"/>
          </w:rPr>
          <m:t>12%</m:t>
        </m:r>
      </m:oMath>
      <w:r>
        <w:t xml:space="preserve"> the following season. Determine the mean and standard deviation of the bonus paid per match after both changes are implemented.</w:t>
      </w:r>
      <w:r>
        <w:tab/>
        <w:t>(3 marks)</w:t>
      </w:r>
    </w:p>
    <w:p w14:paraId="2F86D41E" w14:textId="77777777" w:rsidR="009F6212" w:rsidRDefault="009F6212" w:rsidP="00992D52">
      <w:pPr>
        <w:pStyle w:val="Part"/>
      </w:pPr>
    </w:p>
    <w:p w14:paraId="63170B1D" w14:textId="75A7FA0F" w:rsidR="009F6212" w:rsidRDefault="009F6212">
      <w:pPr>
        <w:spacing w:after="160" w:line="259" w:lineRule="auto"/>
        <w:contextualSpacing w:val="0"/>
        <w:rPr>
          <w:b/>
          <w:szCs w:val="24"/>
          <w:lang w:val="en-US"/>
        </w:rPr>
      </w:pPr>
      <w:r>
        <w:br w:type="page"/>
      </w:r>
    </w:p>
    <w:p w14:paraId="4831188B" w14:textId="13454869" w:rsidR="009F6212" w:rsidRDefault="009F6212" w:rsidP="009F6212">
      <w:pPr>
        <w:pStyle w:val="QNum"/>
      </w:pPr>
      <w:r>
        <w:lastRenderedPageBreak/>
        <w:t>Question 15</w:t>
      </w:r>
      <w:r>
        <w:tab/>
        <w:t>(7 marks)</w:t>
      </w:r>
    </w:p>
    <w:p w14:paraId="7E264868" w14:textId="77777777" w:rsidR="009F6212" w:rsidRDefault="009F6212" w:rsidP="00941891">
      <w:pPr>
        <w:pStyle w:val="Part"/>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-4≤x≤5</m:t>
        </m:r>
      </m:oMath>
      <w:r>
        <w:rPr>
          <w:rFonts w:eastAsiaTheme="minorEastAsia"/>
        </w:rPr>
        <w:t>.</w:t>
      </w:r>
    </w:p>
    <w:p w14:paraId="1DB4BFEF" w14:textId="77777777" w:rsidR="009F6212" w:rsidRDefault="009F6212" w:rsidP="00941891">
      <w:pPr>
        <w:pStyle w:val="Part"/>
      </w:pPr>
    </w:p>
    <w:p w14:paraId="3A33FAEF" w14:textId="77777777" w:rsidR="009F6212" w:rsidRDefault="009F6212" w:rsidP="00D0338B">
      <w:pPr>
        <w:pStyle w:val="Part"/>
        <w:jc w:val="center"/>
      </w:pPr>
      <w:r>
        <w:object w:dxaOrig="9005" w:dyaOrig="2409" w14:anchorId="5B3AE9C0">
          <v:shape id="_x0000_i1026" type="#_x0000_t75" style="width:450.7pt;height:120.45pt" o:ole="">
            <v:imagedata r:id="rId10" o:title=""/>
          </v:shape>
          <o:OLEObject Type="Embed" ProgID="FXDraw.Graphic" ShapeID="_x0000_i1026" DrawAspect="Content" ObjectID="_1651567165" r:id="rId11"/>
        </w:object>
      </w:r>
    </w:p>
    <w:p w14:paraId="772E64C2" w14:textId="77777777" w:rsidR="009F6212" w:rsidRDefault="009F6212" w:rsidP="00941891">
      <w:pPr>
        <w:pStyle w:val="Part"/>
      </w:pPr>
    </w:p>
    <w:p w14:paraId="49DC60AF" w14:textId="77777777" w:rsidR="009F6212" w:rsidRDefault="009F6212" w:rsidP="00941891">
      <w:pPr>
        <w:pStyle w:val="Part"/>
        <w:rPr>
          <w:rFonts w:eastAsiaTheme="minorEastAsia"/>
        </w:rPr>
      </w:pPr>
      <w:r>
        <w:t xml:space="preserve">The area trapped between the </w:t>
      </w:r>
      <m:oMath>
        <m:r>
          <w:rPr>
            <w:rFonts w:ascii="Cambria Math" w:hAnsi="Cambria Math"/>
          </w:rPr>
          <m:t>x</m:t>
        </m:r>
      </m:oMath>
      <w:r>
        <w:rPr>
          <w:rFonts w:eastAsiaTheme="minorEastAsia"/>
        </w:rPr>
        <w:t>-axis and the curve</w:t>
      </w:r>
      <w:r>
        <w:t xml:space="preserve"> for regions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are </w:t>
      </w:r>
      <m:oMath>
        <m:r>
          <w:rPr>
            <w:rFonts w:ascii="Cambria Math" w:eastAsiaTheme="minorEastAsia" w:hAnsi="Cambria Math"/>
          </w:rPr>
          <m:t>21, 25, 43</m:t>
        </m:r>
      </m:oMath>
      <w:r>
        <w:rPr>
          <w:rFonts w:eastAsiaTheme="minorEastAsia"/>
        </w:rPr>
        <w:t xml:space="preserve"> and </w:t>
      </w:r>
      <m:oMath>
        <m:r>
          <w:rPr>
            <w:rFonts w:ascii="Cambria Math" w:eastAsiaTheme="minorEastAsia" w:hAnsi="Cambria Math"/>
          </w:rPr>
          <m:t>32</m:t>
        </m:r>
      </m:oMath>
      <w:r>
        <w:rPr>
          <w:rFonts w:eastAsiaTheme="minorEastAsia"/>
        </w:rPr>
        <w:t xml:space="preserve"> square units respectively.</w:t>
      </w:r>
    </w:p>
    <w:p w14:paraId="2675FD4E" w14:textId="77777777" w:rsidR="009F6212" w:rsidRDefault="009F6212" w:rsidP="00941891">
      <w:pPr>
        <w:pStyle w:val="Part"/>
        <w:rPr>
          <w:rFonts w:eastAsiaTheme="minorEastAsia"/>
        </w:rPr>
      </w:pPr>
    </w:p>
    <w:p w14:paraId="17836A1D" w14:textId="77777777" w:rsidR="009F6212" w:rsidRDefault="009F6212" w:rsidP="006E1CD2">
      <w:pPr>
        <w:pStyle w:val="Parta"/>
      </w:pPr>
      <w:r>
        <w:t>(a)</w:t>
      </w:r>
      <w:r>
        <w:tab/>
        <w:t>Determine the value of</w:t>
      </w:r>
    </w:p>
    <w:p w14:paraId="278A86AB" w14:textId="77777777" w:rsidR="009F6212" w:rsidRDefault="009F6212" w:rsidP="006E1CD2">
      <w:pPr>
        <w:pStyle w:val="Parta"/>
      </w:pPr>
    </w:p>
    <w:p w14:paraId="085D2770" w14:textId="77777777" w:rsidR="009F6212" w:rsidRDefault="009F6212" w:rsidP="006E1CD2">
      <w:pPr>
        <w:pStyle w:val="Partai"/>
        <w:rPr>
          <w:rFonts w:eastAsiaTheme="minorEastAsia"/>
        </w:rPr>
      </w:pPr>
      <w:r>
        <w:t>(i)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78BEBAF1" w14:textId="77777777" w:rsidR="009F6212" w:rsidRDefault="009F6212" w:rsidP="006E1CD2">
      <w:pPr>
        <w:pStyle w:val="Partai"/>
      </w:pPr>
    </w:p>
    <w:p w14:paraId="4816A5CA" w14:textId="77777777" w:rsidR="009F6212" w:rsidRDefault="009F6212" w:rsidP="006E1CD2">
      <w:pPr>
        <w:pStyle w:val="Partai"/>
      </w:pPr>
    </w:p>
    <w:p w14:paraId="27E30223" w14:textId="77777777" w:rsidR="009F6212" w:rsidRDefault="009F6212" w:rsidP="006E1CD2">
      <w:pPr>
        <w:pStyle w:val="Partai"/>
      </w:pPr>
    </w:p>
    <w:p w14:paraId="4AD5C4B1" w14:textId="77777777" w:rsidR="009F6212" w:rsidRDefault="009F6212" w:rsidP="006E1CD2">
      <w:pPr>
        <w:pStyle w:val="Partai"/>
      </w:pPr>
    </w:p>
    <w:p w14:paraId="05E79B30" w14:textId="77777777" w:rsidR="009F6212" w:rsidRDefault="009F6212" w:rsidP="006E1CD2">
      <w:pPr>
        <w:pStyle w:val="Partai"/>
      </w:pPr>
    </w:p>
    <w:p w14:paraId="21392E98" w14:textId="77777777" w:rsidR="009F6212" w:rsidRDefault="009F6212" w:rsidP="00443FE8">
      <w:pPr>
        <w:pStyle w:val="Partai"/>
        <w:rPr>
          <w:rFonts w:eastAsiaTheme="minorEastAsia"/>
        </w:rPr>
      </w:pPr>
      <w:r>
        <w:t>(ii)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29BD52DD" w14:textId="77777777" w:rsidR="009F6212" w:rsidRDefault="009F6212" w:rsidP="006E1CD2">
      <w:pPr>
        <w:pStyle w:val="Partai"/>
      </w:pPr>
    </w:p>
    <w:p w14:paraId="5F20B35D" w14:textId="77777777" w:rsidR="009F6212" w:rsidRDefault="009F6212" w:rsidP="006E1CD2">
      <w:pPr>
        <w:pStyle w:val="Partai"/>
      </w:pPr>
    </w:p>
    <w:p w14:paraId="048DD0C7" w14:textId="77777777" w:rsidR="009F6212" w:rsidRDefault="009F6212" w:rsidP="006E1CD2">
      <w:pPr>
        <w:pStyle w:val="Partai"/>
      </w:pPr>
    </w:p>
    <w:p w14:paraId="4F8F1B8A" w14:textId="77777777" w:rsidR="009F6212" w:rsidRDefault="009F6212" w:rsidP="006E1CD2">
      <w:pPr>
        <w:pStyle w:val="Partai"/>
      </w:pPr>
    </w:p>
    <w:p w14:paraId="40204E48" w14:textId="77777777" w:rsidR="009F6212" w:rsidRDefault="009F6212" w:rsidP="006E1CD2">
      <w:pPr>
        <w:pStyle w:val="Partai"/>
      </w:pPr>
    </w:p>
    <w:p w14:paraId="3267EF22" w14:textId="77777777" w:rsidR="009F6212" w:rsidRDefault="009F6212" w:rsidP="006E1CD2">
      <w:pPr>
        <w:pStyle w:val="Partai"/>
      </w:pPr>
    </w:p>
    <w:p w14:paraId="584DB00F" w14:textId="77777777" w:rsidR="009F6212" w:rsidRDefault="009F6212" w:rsidP="006E1CD2">
      <w:pPr>
        <w:pStyle w:val="Partai"/>
      </w:pPr>
    </w:p>
    <w:p w14:paraId="37681EF2" w14:textId="77777777" w:rsidR="009F6212" w:rsidRDefault="009F6212" w:rsidP="00443FE8">
      <w:pPr>
        <w:pStyle w:val="Partai"/>
        <w:rPr>
          <w:rFonts w:eastAsiaTheme="minorEastAsia"/>
        </w:rPr>
      </w:pPr>
      <w:r>
        <w:t>(iii)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2-f(x)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3077E82E" w14:textId="77777777" w:rsidR="009F6212" w:rsidRDefault="009F6212" w:rsidP="006E1CD2">
      <w:pPr>
        <w:pStyle w:val="Partai"/>
      </w:pPr>
    </w:p>
    <w:p w14:paraId="03130462" w14:textId="77777777" w:rsidR="009F6212" w:rsidRDefault="009F6212" w:rsidP="006E1CD2">
      <w:pPr>
        <w:pStyle w:val="Partai"/>
      </w:pPr>
    </w:p>
    <w:p w14:paraId="0B9BC4A6" w14:textId="77777777" w:rsidR="009F6212" w:rsidRDefault="009F6212" w:rsidP="006E1CD2">
      <w:pPr>
        <w:pStyle w:val="Partai"/>
      </w:pPr>
    </w:p>
    <w:p w14:paraId="71D3CBC0" w14:textId="77777777" w:rsidR="009F6212" w:rsidRDefault="009F6212" w:rsidP="006E1CD2">
      <w:pPr>
        <w:pStyle w:val="Partai"/>
      </w:pPr>
    </w:p>
    <w:p w14:paraId="653C8577" w14:textId="77777777" w:rsidR="009F6212" w:rsidRDefault="009F6212" w:rsidP="006E1CD2">
      <w:pPr>
        <w:pStyle w:val="Partai"/>
      </w:pPr>
    </w:p>
    <w:p w14:paraId="5DD9198B" w14:textId="77777777" w:rsidR="009F6212" w:rsidRDefault="009F6212" w:rsidP="006E1CD2">
      <w:pPr>
        <w:pStyle w:val="Partai"/>
      </w:pPr>
    </w:p>
    <w:p w14:paraId="6CB5D83D" w14:textId="77777777" w:rsidR="009F6212" w:rsidRDefault="009F6212" w:rsidP="006E1CD2">
      <w:pPr>
        <w:pStyle w:val="Partai"/>
      </w:pPr>
    </w:p>
    <w:p w14:paraId="173587D6" w14:textId="77777777" w:rsidR="009F6212" w:rsidRDefault="009F6212" w:rsidP="00443FE8">
      <w:pPr>
        <w:pStyle w:val="Partai"/>
        <w:rPr>
          <w:rFonts w:eastAsiaTheme="minorEastAsia"/>
        </w:rPr>
      </w:pPr>
      <w:r>
        <w:t>(iv)</w:t>
      </w:r>
      <w:r>
        <w:tab/>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m:t>
        </m:r>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7BA8D0F7" w14:textId="77777777" w:rsidR="009F6212" w:rsidRDefault="009F6212" w:rsidP="00443FE8">
      <w:pPr>
        <w:pStyle w:val="Part"/>
      </w:pPr>
    </w:p>
    <w:p w14:paraId="63F79F30" w14:textId="02482EBA" w:rsidR="009F6212" w:rsidRDefault="009F6212">
      <w:pPr>
        <w:spacing w:after="160" w:line="259" w:lineRule="auto"/>
        <w:contextualSpacing w:val="0"/>
        <w:rPr>
          <w:b/>
          <w:szCs w:val="24"/>
          <w:lang w:val="en-US"/>
        </w:rPr>
      </w:pPr>
      <w:r>
        <w:br w:type="page"/>
      </w:r>
    </w:p>
    <w:p w14:paraId="26353E1C" w14:textId="1D19C388" w:rsidR="009F6212" w:rsidRDefault="009F6212" w:rsidP="009F6212">
      <w:pPr>
        <w:pStyle w:val="QNum"/>
      </w:pPr>
      <w:r>
        <w:lastRenderedPageBreak/>
        <w:t>Question 16</w:t>
      </w:r>
      <w:r>
        <w:tab/>
        <w:t>(7 marks)</w:t>
      </w:r>
    </w:p>
    <w:p w14:paraId="0E409904" w14:textId="77777777" w:rsidR="009F6212" w:rsidRDefault="009F6212"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oMath>
      <w:r>
        <w:rPr>
          <w:rFonts w:eastAsiaTheme="minorEastAsia"/>
        </w:rPr>
        <w:t>.</w:t>
      </w:r>
    </w:p>
    <w:p w14:paraId="5F3AE79F" w14:textId="77777777" w:rsidR="009F6212" w:rsidRDefault="009F6212" w:rsidP="00941891">
      <w:pPr>
        <w:pStyle w:val="Part"/>
      </w:pPr>
    </w:p>
    <w:p w14:paraId="71D4AF4D" w14:textId="77777777" w:rsidR="009F6212" w:rsidRDefault="009F6212" w:rsidP="00C10958">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(2 marks)</w:t>
      </w:r>
    </w:p>
    <w:p w14:paraId="0756166F" w14:textId="77777777" w:rsidR="009F6212" w:rsidRDefault="009F6212" w:rsidP="00C10958">
      <w:pPr>
        <w:pStyle w:val="Parta"/>
        <w:rPr>
          <w:rFonts w:eastAsiaTheme="minorEastAsia"/>
        </w:rPr>
      </w:pPr>
    </w:p>
    <w:p w14:paraId="0CA764BD" w14:textId="77777777" w:rsidR="009F6212" w:rsidRDefault="009F6212" w:rsidP="00C10958">
      <w:pPr>
        <w:pStyle w:val="Parta"/>
      </w:pPr>
    </w:p>
    <w:p w14:paraId="0CD053EC" w14:textId="77777777" w:rsidR="009F6212" w:rsidRDefault="009F6212" w:rsidP="000A59FC">
      <w:pPr>
        <w:pStyle w:val="Parta"/>
        <w:jc w:val="center"/>
      </w:pPr>
      <w:r>
        <w:object w:dxaOrig="9283" w:dyaOrig="5237" w14:anchorId="7C601CDF">
          <v:shape id="_x0000_i1027" type="#_x0000_t75" style="width:464.15pt;height:262.1pt" o:ole="">
            <v:imagedata r:id="rId12" o:title=""/>
          </v:shape>
          <o:OLEObject Type="Embed" ProgID="FXDraw.Graphic" ShapeID="_x0000_i1027" DrawAspect="Content" ObjectID="_1651567166" r:id="rId13"/>
        </w:object>
      </w:r>
    </w:p>
    <w:p w14:paraId="2F302D1F" w14:textId="77777777" w:rsidR="009F6212" w:rsidRDefault="009F6212" w:rsidP="00C10958">
      <w:pPr>
        <w:pStyle w:val="Parta"/>
      </w:pPr>
    </w:p>
    <w:p w14:paraId="663FD46D" w14:textId="77777777" w:rsidR="009F6212" w:rsidRDefault="009F6212" w:rsidP="00C10958">
      <w:pPr>
        <w:pStyle w:val="Parta"/>
      </w:pPr>
    </w:p>
    <w:p w14:paraId="39C55574" w14:textId="77777777" w:rsidR="009F6212" w:rsidRDefault="009F6212" w:rsidP="00C10958">
      <w:pPr>
        <w:pStyle w:val="Parta"/>
        <w:rPr>
          <w:rFonts w:eastAsiaTheme="minorEastAsia"/>
        </w:rPr>
      </w:pPr>
      <w:r>
        <w:t>(b)</w:t>
      </w:r>
      <w:r>
        <w:tab/>
        <w:t xml:space="preserve">The line </w:t>
      </w:r>
      <m:oMath>
        <m:r>
          <w:rPr>
            <w:rFonts w:ascii="Cambria Math" w:hAnsi="Cambria Math"/>
          </w:rPr>
          <m:t>y=2-0.2x</m:t>
        </m:r>
      </m:oMath>
      <w:r>
        <w:rPr>
          <w:rFonts w:eastAsiaTheme="minorEastAsia"/>
        </w:rPr>
        <w:t xml:space="preserve"> is tangential to the curve </w:t>
      </w:r>
      <m:oMath>
        <m:r>
          <w:rPr>
            <w:rFonts w:ascii="Cambria Math" w:eastAsiaTheme="minorEastAsia" w:hAnsi="Cambria Math"/>
          </w:rPr>
          <m:t>y=f(x)</m:t>
        </m:r>
      </m:oMath>
      <w:r>
        <w:rPr>
          <w:rFonts w:eastAsiaTheme="minorEastAsia"/>
        </w:rPr>
        <w:t xml:space="preserve"> at </w:t>
      </w:r>
      <m:oMath>
        <m:r>
          <w:rPr>
            <w:rFonts w:ascii="Cambria Math" w:eastAsiaTheme="minorEastAsia" w:hAnsi="Cambria Math"/>
          </w:rPr>
          <m:t>x=-10</m:t>
        </m:r>
      </m:oMath>
      <w:r>
        <w:rPr>
          <w:rFonts w:eastAsiaTheme="minorEastAsia"/>
        </w:rPr>
        <w:t xml:space="preserve">, and it intersects the </w:t>
      </w:r>
      <m:oMath>
        <m:r>
          <w:rPr>
            <w:rFonts w:ascii="Cambria Math" w:eastAsiaTheme="minorEastAsia" w:hAnsi="Cambria Math"/>
          </w:rPr>
          <m:t>x</m:t>
        </m:r>
      </m:oMath>
      <w:r>
        <w:rPr>
          <w:rFonts w:eastAsiaTheme="minorEastAsia"/>
        </w:rPr>
        <w:t xml:space="preserve">-axis at the point </w:t>
      </w:r>
      <m:oMath>
        <m:r>
          <w:rPr>
            <w:rFonts w:ascii="Cambria Math" w:eastAsiaTheme="minorEastAsia" w:hAnsi="Cambria Math"/>
          </w:rPr>
          <m:t>(k, 0)</m:t>
        </m:r>
      </m:oMath>
      <w:r>
        <w:rPr>
          <w:rFonts w:eastAsiaTheme="minorEastAsia"/>
        </w:rPr>
        <w:t>. Add the line to the graph above and shade the area</w:t>
      </w:r>
      <w:r w:rsidRPr="00CA3D57">
        <w:rPr>
          <w:rFonts w:eastAsiaTheme="minorEastAsia"/>
        </w:rPr>
        <w:t xml:space="preserve"> </w:t>
      </w:r>
      <w:r>
        <w:rPr>
          <w:rFonts w:eastAsiaTheme="minorEastAsia"/>
        </w:rPr>
        <w:t xml:space="preserve">enclosed by the line, the curve and </w:t>
      </w:r>
      <m:oMath>
        <m:r>
          <w:rPr>
            <w:rFonts w:ascii="Cambria Math" w:eastAsiaTheme="minorEastAsia" w:hAnsi="Cambria Math"/>
          </w:rPr>
          <m:t>x=k</m:t>
        </m:r>
      </m:oMath>
      <w:r>
        <w:rPr>
          <w:rFonts w:eastAsiaTheme="minorEastAsia"/>
        </w:rPr>
        <w:t>.</w:t>
      </w:r>
      <w:r>
        <w:tab/>
        <w:t>(2 marks)</w:t>
      </w:r>
    </w:p>
    <w:p w14:paraId="626C26A5" w14:textId="77777777" w:rsidR="009F6212" w:rsidRDefault="009F6212" w:rsidP="009C132C">
      <w:pPr>
        <w:pStyle w:val="Parta"/>
        <w:ind w:left="0" w:firstLine="0"/>
        <w:rPr>
          <w:rFonts w:eastAsiaTheme="minorEastAsia"/>
        </w:rPr>
      </w:pPr>
    </w:p>
    <w:p w14:paraId="6A136A2C" w14:textId="77777777" w:rsidR="009F6212" w:rsidRDefault="009F6212" w:rsidP="00C10958">
      <w:pPr>
        <w:pStyle w:val="Parta"/>
        <w:rPr>
          <w:rFonts w:eastAsiaTheme="minorEastAsia"/>
        </w:rPr>
      </w:pPr>
    </w:p>
    <w:p w14:paraId="05DCF8D9" w14:textId="77777777" w:rsidR="009F6212" w:rsidRDefault="009F6212" w:rsidP="00C10958">
      <w:pPr>
        <w:pStyle w:val="Parta"/>
      </w:pPr>
      <w:r>
        <w:rPr>
          <w:rFonts w:eastAsiaTheme="minorEastAsia"/>
        </w:rPr>
        <w:t>(c)</w:t>
      </w:r>
      <w:r>
        <w:rPr>
          <w:rFonts w:eastAsiaTheme="minorEastAsia"/>
        </w:rPr>
        <w:tab/>
        <w:t xml:space="preserve">Determine the area enclosed by the line, the curve and </w:t>
      </w:r>
      <m:oMath>
        <m:r>
          <w:rPr>
            <w:rFonts w:ascii="Cambria Math" w:eastAsiaTheme="minorEastAsia" w:hAnsi="Cambria Math"/>
          </w:rPr>
          <m:t>x=k</m:t>
        </m:r>
      </m:oMath>
      <w:r>
        <w:rPr>
          <w:rFonts w:eastAsiaTheme="minorEastAsia"/>
        </w:rPr>
        <w:t>.</w:t>
      </w:r>
      <w:r>
        <w:tab/>
        <w:t>(3 marks)</w:t>
      </w:r>
    </w:p>
    <w:p w14:paraId="09434EAA" w14:textId="77777777" w:rsidR="009F6212" w:rsidRPr="00F913EF" w:rsidRDefault="009F6212" w:rsidP="00E24539">
      <w:pPr>
        <w:pStyle w:val="Parta"/>
      </w:pPr>
    </w:p>
    <w:p w14:paraId="006EEE0F" w14:textId="4D2905F2" w:rsidR="009F6212" w:rsidRDefault="009F6212">
      <w:pPr>
        <w:spacing w:after="160" w:line="259" w:lineRule="auto"/>
        <w:contextualSpacing w:val="0"/>
        <w:rPr>
          <w:b/>
          <w:szCs w:val="24"/>
          <w:lang w:val="en-US"/>
        </w:rPr>
      </w:pPr>
      <w:r>
        <w:br w:type="page"/>
      </w:r>
    </w:p>
    <w:p w14:paraId="39D5FC17" w14:textId="3A047176" w:rsidR="009F6212" w:rsidRDefault="009F6212" w:rsidP="009F6212">
      <w:pPr>
        <w:pStyle w:val="QNum"/>
      </w:pPr>
      <w:r>
        <w:lastRenderedPageBreak/>
        <w:t>Question 17</w:t>
      </w:r>
      <w:r>
        <w:tab/>
        <w:t>(9 marks)</w:t>
      </w:r>
    </w:p>
    <w:p w14:paraId="0CF37439" w14:textId="77777777" w:rsidR="009F6212" w:rsidRDefault="009F6212"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72BE640E" w14:textId="77777777" w:rsidR="009F6212" w:rsidRDefault="009F6212" w:rsidP="00941891">
      <w:pPr>
        <w:pStyle w:val="Part"/>
        <w:rPr>
          <w:rFonts w:eastAsiaTheme="minorEastAsia"/>
        </w:rPr>
      </w:pPr>
    </w:p>
    <w:p w14:paraId="0D115384" w14:textId="77777777" w:rsidR="009F6212" w:rsidRDefault="009F6212" w:rsidP="00941891">
      <w:pPr>
        <w:pStyle w:val="Part"/>
        <w:rPr>
          <w:rFonts w:eastAsiaTheme="minorEastAsia"/>
        </w:rPr>
      </w:pPr>
    </w:p>
    <w:p w14:paraId="6CBDAE1E" w14:textId="77777777" w:rsidR="009F6212" w:rsidRDefault="009F6212" w:rsidP="00D010FA">
      <w:pPr>
        <w:pStyle w:val="Part"/>
        <w:jc w:val="center"/>
        <w:rPr>
          <w:rFonts w:eastAsiaTheme="minorEastAsia"/>
        </w:rPr>
      </w:pPr>
      <w:r>
        <w:rPr>
          <w:rFonts w:eastAsiaTheme="minorEastAsia"/>
        </w:rPr>
        <w:object w:dxaOrig="7588" w:dyaOrig="3259" w14:anchorId="17CFEFBB">
          <v:shape id="_x0000_i1028" type="#_x0000_t75" style="width:379pt;height:162.95pt" o:ole="">
            <v:imagedata r:id="rId14" o:title=""/>
          </v:shape>
          <o:OLEObject Type="Embed" ProgID="FXDraw.Graphic" ShapeID="_x0000_i1028" DrawAspect="Content" ObjectID="_1651567167" r:id="rId15"/>
        </w:object>
      </w:r>
    </w:p>
    <w:p w14:paraId="43CD9375" w14:textId="77777777" w:rsidR="009F6212" w:rsidRDefault="009F6212" w:rsidP="00941891">
      <w:pPr>
        <w:pStyle w:val="Part"/>
        <w:rPr>
          <w:rFonts w:eastAsiaTheme="minorEastAsia"/>
        </w:rPr>
      </w:pPr>
    </w:p>
    <w:p w14:paraId="409ED256" w14:textId="77777777" w:rsidR="009F6212" w:rsidRDefault="009F6212" w:rsidP="00A17739">
      <w:pPr>
        <w:pStyle w:val="Parta"/>
      </w:pPr>
    </w:p>
    <w:p w14:paraId="27F7F720" w14:textId="77777777" w:rsidR="009F6212" w:rsidRDefault="009F6212" w:rsidP="00A17739">
      <w:pPr>
        <w:pStyle w:val="Parta"/>
      </w:pPr>
      <w:r>
        <w:t xml:space="preserve">Let </w:t>
      </w:r>
      <m:oMath>
        <m:r>
          <w:rPr>
            <w:rFonts w:ascii="Cambria Math" w:hAnsi="Cambria Math"/>
          </w:rPr>
          <m:t>A(x)</m:t>
        </m:r>
      </m:oMath>
      <w:r>
        <w:rPr>
          <w:rFonts w:eastAsiaTheme="minorEastAsia"/>
        </w:rPr>
        <w:t xml:space="preserve"> be defined by the integral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for </w:t>
      </w:r>
      <m:oMath>
        <m:r>
          <w:rPr>
            <w:rFonts w:ascii="Cambria Math" w:eastAsiaTheme="minorEastAsia" w:hAnsi="Cambria Math"/>
          </w:rPr>
          <m:t>x≥-2</m:t>
        </m:r>
      </m:oMath>
      <w:r>
        <w:rPr>
          <w:rFonts w:eastAsiaTheme="minorEastAsia"/>
        </w:rPr>
        <w:t>.</w:t>
      </w:r>
    </w:p>
    <w:p w14:paraId="6ED03DD8" w14:textId="77777777" w:rsidR="009F6212" w:rsidRDefault="009F6212" w:rsidP="00A17739">
      <w:pPr>
        <w:pStyle w:val="Parta"/>
      </w:pPr>
    </w:p>
    <w:p w14:paraId="45E182A7" w14:textId="77777777" w:rsidR="009F6212" w:rsidRDefault="009F6212" w:rsidP="00A17739">
      <w:pPr>
        <w:pStyle w:val="Parta"/>
        <w:rPr>
          <w:rFonts w:eastAsiaTheme="minorEastAsia"/>
        </w:rPr>
      </w:pPr>
      <w:r>
        <w:t>(a)</w:t>
      </w:r>
      <w:r>
        <w:tab/>
        <w:t xml:space="preserve">Use the graph of </w:t>
      </w:r>
      <m:oMath>
        <m:r>
          <w:rPr>
            <w:rFonts w:ascii="Cambria Math" w:hAnsi="Cambria Math"/>
          </w:rPr>
          <m:t>y=f(x)</m:t>
        </m:r>
      </m:oMath>
      <w:r>
        <w:rPr>
          <w:rFonts w:eastAsiaTheme="minorEastAsia"/>
        </w:rPr>
        <w:t xml:space="preserve"> to i</w:t>
      </w:r>
      <w:r>
        <w:t>dentify</w:t>
      </w:r>
      <w:r>
        <w:rPr>
          <w:rFonts w:eastAsiaTheme="minorEastAsia"/>
        </w:rPr>
        <w:t xml:space="preserve"> all the turning points of the graph of </w:t>
      </w:r>
      <m:oMath>
        <m:r>
          <w:rPr>
            <w:rFonts w:ascii="Cambria Math" w:eastAsiaTheme="minorEastAsia" w:hAnsi="Cambria Math"/>
          </w:rPr>
          <m:t>y=A(x)</m:t>
        </m:r>
      </m:oMath>
      <w:r>
        <w:rPr>
          <w:rFonts w:eastAsiaTheme="minorEastAsia"/>
        </w:rPr>
        <w:t xml:space="preserve">, </w:t>
      </w:r>
      <w:r>
        <w:t xml:space="preserve">stating the </w:t>
      </w:r>
      <m:oMath>
        <m:r>
          <w:rPr>
            <w:rFonts w:ascii="Cambria Math" w:hAnsi="Cambria Math"/>
          </w:rPr>
          <m:t>x</m:t>
        </m:r>
      </m:oMath>
      <w:r>
        <w:rPr>
          <w:rFonts w:eastAsiaTheme="minorEastAsia"/>
        </w:rPr>
        <w:t>-coordinate and nature of each point.</w:t>
      </w:r>
      <w:r>
        <w:rPr>
          <w:rFonts w:eastAsiaTheme="minorEastAsia"/>
        </w:rPr>
        <w:tab/>
        <w:t>(2 marks)</w:t>
      </w:r>
    </w:p>
    <w:p w14:paraId="775E0BD1" w14:textId="77777777" w:rsidR="009F6212" w:rsidRDefault="009F6212" w:rsidP="00A17739">
      <w:pPr>
        <w:pStyle w:val="Parta"/>
      </w:pPr>
    </w:p>
    <w:p w14:paraId="6DF8583E" w14:textId="77777777" w:rsidR="009F6212" w:rsidRDefault="009F6212" w:rsidP="00A17739">
      <w:pPr>
        <w:pStyle w:val="Parta"/>
      </w:pPr>
    </w:p>
    <w:p w14:paraId="6B5E4486" w14:textId="77777777" w:rsidR="009F6212" w:rsidRDefault="009F6212" w:rsidP="00A17739">
      <w:pPr>
        <w:pStyle w:val="Parta"/>
      </w:pPr>
    </w:p>
    <w:p w14:paraId="1A77A837" w14:textId="77777777" w:rsidR="009F6212" w:rsidRDefault="009F6212" w:rsidP="00A17739">
      <w:pPr>
        <w:pStyle w:val="Parta"/>
      </w:pPr>
    </w:p>
    <w:p w14:paraId="7B7D103B" w14:textId="77777777" w:rsidR="009F6212" w:rsidRDefault="009F6212" w:rsidP="00A17739">
      <w:pPr>
        <w:pStyle w:val="Parta"/>
      </w:pPr>
    </w:p>
    <w:p w14:paraId="07E4A7DD" w14:textId="77777777" w:rsidR="009F6212" w:rsidRDefault="009F6212" w:rsidP="00A17739">
      <w:pPr>
        <w:pStyle w:val="Parta"/>
      </w:pPr>
    </w:p>
    <w:p w14:paraId="6A0889A5" w14:textId="77777777" w:rsidR="009F6212" w:rsidRDefault="009F6212" w:rsidP="00A17739">
      <w:pPr>
        <w:pStyle w:val="Parta"/>
      </w:pPr>
    </w:p>
    <w:p w14:paraId="64958044" w14:textId="77777777" w:rsidR="009F6212" w:rsidRDefault="009F6212" w:rsidP="00A17739">
      <w:pPr>
        <w:pStyle w:val="Parta"/>
      </w:pPr>
    </w:p>
    <w:p w14:paraId="56669E2C" w14:textId="77777777" w:rsidR="009F6212" w:rsidRDefault="009F6212" w:rsidP="00A17739">
      <w:pPr>
        <w:pStyle w:val="Parta"/>
      </w:pPr>
    </w:p>
    <w:p w14:paraId="39CEE649" w14:textId="77777777" w:rsidR="009F6212" w:rsidRDefault="009F6212" w:rsidP="00A17739">
      <w:pPr>
        <w:pStyle w:val="Parta"/>
      </w:pPr>
    </w:p>
    <w:p w14:paraId="5165525D" w14:textId="77777777" w:rsidR="009F6212" w:rsidRDefault="009F6212" w:rsidP="00A17739">
      <w:pPr>
        <w:pStyle w:val="Parta"/>
      </w:pPr>
    </w:p>
    <w:p w14:paraId="37159D71" w14:textId="77777777" w:rsidR="009F6212" w:rsidRDefault="009F6212" w:rsidP="00A17739">
      <w:pPr>
        <w:pStyle w:val="Parta"/>
      </w:pPr>
    </w:p>
    <w:p w14:paraId="5345C1DB" w14:textId="77777777" w:rsidR="009F6212" w:rsidRDefault="009F6212" w:rsidP="00A17739">
      <w:pPr>
        <w:pStyle w:val="Parta"/>
      </w:pPr>
    </w:p>
    <w:p w14:paraId="362AC52D" w14:textId="77777777" w:rsidR="009F6212" w:rsidRDefault="009F6212" w:rsidP="00A17739">
      <w:pPr>
        <w:pStyle w:val="Parta"/>
      </w:pPr>
      <w:bookmarkStart w:id="28" w:name="_Hlk4066823"/>
      <w:r>
        <w:t xml:space="preserve">It is also known </w:t>
      </w:r>
      <w:r>
        <w:rPr>
          <w:rFonts w:eastAsiaTheme="minorEastAsia"/>
        </w:rPr>
        <w:t xml:space="preserve">that the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w:r>
        <w:rPr>
          <w:rFonts w:eastAsiaTheme="minorEastAsia"/>
        </w:rPr>
        <w:t>.</w:t>
      </w:r>
    </w:p>
    <w:p w14:paraId="21DB284A" w14:textId="77777777" w:rsidR="009F6212" w:rsidRDefault="009F6212" w:rsidP="00A17739">
      <w:pPr>
        <w:pStyle w:val="Parta"/>
      </w:pPr>
    </w:p>
    <w:p w14:paraId="6FA569A9" w14:textId="77777777" w:rsidR="009F6212" w:rsidRDefault="009F6212" w:rsidP="00A17739">
      <w:pPr>
        <w:pStyle w:val="Parta"/>
        <w:rPr>
          <w:rFonts w:eastAsiaTheme="minorEastAsia"/>
        </w:rPr>
      </w:pPr>
      <w:r>
        <w:t>(b)</w:t>
      </w:r>
      <w:r>
        <w:tab/>
        <w:t xml:space="preserve">Using the graph of </w:t>
      </w:r>
      <m:oMath>
        <m:r>
          <w:rPr>
            <w:rFonts w:ascii="Cambria Math" w:hAnsi="Cambria Math"/>
          </w:rPr>
          <m:t>y=f(x)</m:t>
        </m:r>
      </m:oMath>
      <w:r>
        <w:rPr>
          <w:rFonts w:eastAsiaTheme="minorEastAsia"/>
        </w:rPr>
        <w:t xml:space="preserve"> or otherwise, explain why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m:t>
        </m:r>
      </m:oMath>
      <w:r>
        <w:rPr>
          <w:rFonts w:eastAsiaTheme="minorEastAsia"/>
        </w:rPr>
        <w:t>.</w:t>
      </w:r>
      <w:r>
        <w:rPr>
          <w:rFonts w:eastAsiaTheme="minorEastAsia"/>
        </w:rPr>
        <w:tab/>
        <w:t>(2 marks)</w:t>
      </w:r>
    </w:p>
    <w:bookmarkEnd w:id="28"/>
    <w:p w14:paraId="37D35CE0" w14:textId="77777777" w:rsidR="009F6212" w:rsidRDefault="009F6212" w:rsidP="006A2A53">
      <w:pPr>
        <w:pStyle w:val="Parta"/>
        <w:ind w:left="0" w:firstLine="0"/>
      </w:pPr>
    </w:p>
    <w:p w14:paraId="429EC72E" w14:textId="77777777" w:rsidR="009F6212" w:rsidRDefault="009F6212" w:rsidP="00A17739">
      <w:pPr>
        <w:pStyle w:val="Parta"/>
      </w:pPr>
      <w:r>
        <w:br w:type="page"/>
      </w:r>
    </w:p>
    <w:p w14:paraId="604C0654" w14:textId="77777777" w:rsidR="009F6212" w:rsidRDefault="009F6212" w:rsidP="00A17739">
      <w:pPr>
        <w:pStyle w:val="Parta"/>
        <w:rPr>
          <w:rFonts w:eastAsiaTheme="minorEastAsia"/>
        </w:rPr>
      </w:pPr>
      <w:r>
        <w:lastRenderedPageBreak/>
        <w:t>(c)</w:t>
      </w:r>
      <w:r>
        <w:tab/>
        <w:t xml:space="preserve">Sketch the graph of </w:t>
      </w:r>
      <m:oMath>
        <m:r>
          <w:rPr>
            <w:rFonts w:ascii="Cambria Math" w:hAnsi="Cambria Math"/>
          </w:rPr>
          <m:t>y=A(x)</m:t>
        </m:r>
      </m:oMath>
      <w:r>
        <w:rPr>
          <w:rFonts w:eastAsiaTheme="minorEastAsia"/>
        </w:rPr>
        <w:t xml:space="preserve"> on the axes below, indicating and labelling the location of all key features.</w:t>
      </w:r>
      <w:r>
        <w:rPr>
          <w:rFonts w:eastAsiaTheme="minorEastAsia"/>
        </w:rPr>
        <w:tab/>
        <w:t>(5 marks)</w:t>
      </w:r>
    </w:p>
    <w:p w14:paraId="5F9B9D74" w14:textId="77777777" w:rsidR="009F6212" w:rsidRDefault="009F6212" w:rsidP="00A17739">
      <w:pPr>
        <w:pStyle w:val="Parta"/>
        <w:rPr>
          <w:rFonts w:eastAsiaTheme="minorEastAsia"/>
        </w:rPr>
      </w:pPr>
    </w:p>
    <w:p w14:paraId="6FF45C48" w14:textId="77777777" w:rsidR="009F6212" w:rsidRDefault="009F6212" w:rsidP="00A17739">
      <w:pPr>
        <w:pStyle w:val="Parta"/>
      </w:pPr>
    </w:p>
    <w:p w14:paraId="0C851AA3" w14:textId="77777777" w:rsidR="009F6212" w:rsidRDefault="009F6212" w:rsidP="006A2A53">
      <w:pPr>
        <w:pStyle w:val="Parta"/>
        <w:jc w:val="center"/>
      </w:pPr>
      <w:r>
        <w:rPr>
          <w:rFonts w:eastAsiaTheme="minorEastAsia"/>
        </w:rPr>
        <w:object w:dxaOrig="8712" w:dyaOrig="7277" w14:anchorId="1F2C98ED">
          <v:shape id="_x0000_i1029" type="#_x0000_t75" style="width:435.15pt;height:363.85pt" o:ole="">
            <v:imagedata r:id="rId16" o:title=""/>
          </v:shape>
          <o:OLEObject Type="Embed" ProgID="FXDraw.Graphic" ShapeID="_x0000_i1029" DrawAspect="Content" ObjectID="_1651567168" r:id="rId17"/>
        </w:object>
      </w:r>
    </w:p>
    <w:p w14:paraId="695BA904" w14:textId="77777777" w:rsidR="009F6212" w:rsidRDefault="009F6212" w:rsidP="00941891">
      <w:pPr>
        <w:pStyle w:val="Part"/>
      </w:pPr>
    </w:p>
    <w:p w14:paraId="5781A0F2" w14:textId="79F9DC1B" w:rsidR="009F6212" w:rsidRDefault="009F6212">
      <w:pPr>
        <w:spacing w:after="160" w:line="259" w:lineRule="auto"/>
        <w:contextualSpacing w:val="0"/>
        <w:rPr>
          <w:b/>
          <w:szCs w:val="24"/>
          <w:lang w:val="en-US"/>
        </w:rPr>
      </w:pPr>
      <w:r>
        <w:br w:type="page"/>
      </w:r>
    </w:p>
    <w:p w14:paraId="017DEAD4" w14:textId="7FADBD53" w:rsidR="009F6212" w:rsidRDefault="009F6212" w:rsidP="009F6212">
      <w:pPr>
        <w:pStyle w:val="QNum"/>
      </w:pPr>
      <w:r>
        <w:lastRenderedPageBreak/>
        <w:t>Question 18</w:t>
      </w:r>
      <w:r>
        <w:tab/>
        <w:t>(9 marks)</w:t>
      </w:r>
    </w:p>
    <w:p w14:paraId="65819627" w14:textId="77777777" w:rsidR="009F6212" w:rsidRDefault="009F6212" w:rsidP="00941891">
      <w:pPr>
        <w:pStyle w:val="Part"/>
      </w:pPr>
      <w:r>
        <w:t xml:space="preserve">Seeds were planted in rows of five and the number of seeds that germinated in each of the </w:t>
      </w:r>
      <m:oMath>
        <m:r>
          <w:rPr>
            <w:rFonts w:ascii="Cambria Math" w:hAnsi="Cambria Math"/>
          </w:rPr>
          <m:t>80</m:t>
        </m:r>
      </m:oMath>
      <w:r>
        <w:t xml:space="preserve"> rows are summarised below.</w:t>
      </w:r>
    </w:p>
    <w:p w14:paraId="376A4AAF" w14:textId="77777777" w:rsidR="009F6212" w:rsidRDefault="009F6212" w:rsidP="00941891">
      <w:pPr>
        <w:pStyle w:val="Part"/>
      </w:pPr>
    </w:p>
    <w:p w14:paraId="03BFE05D" w14:textId="77777777" w:rsidR="009F6212" w:rsidRDefault="009F6212" w:rsidP="00941891">
      <w:pPr>
        <w:pStyle w:val="Part"/>
      </w:pPr>
    </w:p>
    <w:tbl>
      <w:tblPr>
        <w:tblStyle w:val="TableGrid"/>
        <w:tblW w:w="0" w:type="auto"/>
        <w:tblInd w:w="369" w:type="dxa"/>
        <w:tblLook w:val="04A0" w:firstRow="1" w:lastRow="0" w:firstColumn="1" w:lastColumn="0" w:noHBand="0" w:noVBand="1"/>
      </w:tblPr>
      <w:tblGrid>
        <w:gridCol w:w="3114"/>
        <w:gridCol w:w="906"/>
        <w:gridCol w:w="906"/>
        <w:gridCol w:w="906"/>
        <w:gridCol w:w="907"/>
        <w:gridCol w:w="906"/>
        <w:gridCol w:w="906"/>
      </w:tblGrid>
      <w:tr w:rsidR="009F6212" w14:paraId="4DCD23CC" w14:textId="77777777" w:rsidTr="008A3F9C">
        <w:trPr>
          <w:trHeight w:val="340"/>
        </w:trPr>
        <w:tc>
          <w:tcPr>
            <w:tcW w:w="3114" w:type="dxa"/>
            <w:vAlign w:val="center"/>
          </w:tcPr>
          <w:p w14:paraId="730EF984" w14:textId="77777777" w:rsidR="009F6212" w:rsidRDefault="009F6212" w:rsidP="008A3F9C">
            <w:pPr>
              <w:pStyle w:val="Part"/>
              <w:jc w:val="center"/>
            </w:pPr>
            <w:r>
              <w:t>Number of germinating seeds</w:t>
            </w:r>
          </w:p>
        </w:tc>
        <w:tc>
          <w:tcPr>
            <w:tcW w:w="906" w:type="dxa"/>
            <w:vAlign w:val="center"/>
          </w:tcPr>
          <w:p w14:paraId="208743D4" w14:textId="77777777" w:rsidR="009F6212" w:rsidRPr="008A3F9C" w:rsidRDefault="009F6212" w:rsidP="008A3F9C">
            <w:pPr>
              <w:pStyle w:val="Part"/>
              <w:jc w:val="center"/>
              <w:rPr>
                <w:rFonts w:ascii="Cambria Math" w:hAnsi="Cambria Math"/>
                <w:oMath/>
              </w:rPr>
            </w:pPr>
            <m:oMathPara>
              <m:oMath>
                <m:r>
                  <w:rPr>
                    <w:rFonts w:ascii="Cambria Math" w:hAnsi="Cambria Math"/>
                  </w:rPr>
                  <m:t>0</m:t>
                </m:r>
              </m:oMath>
            </m:oMathPara>
          </w:p>
        </w:tc>
        <w:tc>
          <w:tcPr>
            <w:tcW w:w="906" w:type="dxa"/>
            <w:vAlign w:val="center"/>
          </w:tcPr>
          <w:p w14:paraId="0041CDB3" w14:textId="77777777" w:rsidR="009F6212" w:rsidRPr="008A3F9C" w:rsidRDefault="009F6212"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777CE98C" w14:textId="77777777" w:rsidR="009F6212" w:rsidRPr="008A3F9C" w:rsidRDefault="009F6212" w:rsidP="008A3F9C">
            <w:pPr>
              <w:pStyle w:val="Part"/>
              <w:jc w:val="center"/>
              <w:rPr>
                <w:rFonts w:ascii="Cambria Math" w:hAnsi="Cambria Math"/>
                <w:oMath/>
              </w:rPr>
            </w:pPr>
            <m:oMathPara>
              <m:oMath>
                <m:r>
                  <w:rPr>
                    <w:rFonts w:ascii="Cambria Math" w:hAnsi="Cambria Math"/>
                  </w:rPr>
                  <m:t>2</m:t>
                </m:r>
              </m:oMath>
            </m:oMathPara>
          </w:p>
        </w:tc>
        <w:tc>
          <w:tcPr>
            <w:tcW w:w="907" w:type="dxa"/>
            <w:vAlign w:val="center"/>
          </w:tcPr>
          <w:p w14:paraId="0E188F6F" w14:textId="77777777" w:rsidR="009F6212" w:rsidRPr="008A3F9C" w:rsidRDefault="009F6212" w:rsidP="008A3F9C">
            <w:pPr>
              <w:pStyle w:val="Part"/>
              <w:jc w:val="center"/>
              <w:rPr>
                <w:rFonts w:ascii="Cambria Math" w:hAnsi="Cambria Math"/>
                <w:oMath/>
              </w:rPr>
            </w:pPr>
            <m:oMathPara>
              <m:oMath>
                <m:r>
                  <w:rPr>
                    <w:rFonts w:ascii="Cambria Math" w:hAnsi="Cambria Math"/>
                  </w:rPr>
                  <m:t>3</m:t>
                </m:r>
              </m:oMath>
            </m:oMathPara>
          </w:p>
        </w:tc>
        <w:tc>
          <w:tcPr>
            <w:tcW w:w="906" w:type="dxa"/>
            <w:vAlign w:val="center"/>
          </w:tcPr>
          <w:p w14:paraId="5F4342A7" w14:textId="77777777" w:rsidR="009F6212" w:rsidRPr="008A3F9C" w:rsidRDefault="009F6212" w:rsidP="008A3F9C">
            <w:pPr>
              <w:pStyle w:val="Part"/>
              <w:jc w:val="center"/>
              <w:rPr>
                <w:rFonts w:ascii="Cambria Math" w:hAnsi="Cambria Math"/>
                <w:oMath/>
              </w:rPr>
            </w:pPr>
            <m:oMathPara>
              <m:oMath>
                <m:r>
                  <w:rPr>
                    <w:rFonts w:ascii="Cambria Math" w:hAnsi="Cambria Math"/>
                  </w:rPr>
                  <m:t>4</m:t>
                </m:r>
              </m:oMath>
            </m:oMathPara>
          </w:p>
        </w:tc>
        <w:tc>
          <w:tcPr>
            <w:tcW w:w="906" w:type="dxa"/>
            <w:vAlign w:val="center"/>
          </w:tcPr>
          <w:p w14:paraId="3260FCC0" w14:textId="77777777" w:rsidR="009F6212" w:rsidRPr="008A3F9C" w:rsidRDefault="009F6212" w:rsidP="008A3F9C">
            <w:pPr>
              <w:pStyle w:val="Part"/>
              <w:jc w:val="center"/>
              <w:rPr>
                <w:rFonts w:ascii="Cambria Math" w:hAnsi="Cambria Math"/>
                <w:oMath/>
              </w:rPr>
            </w:pPr>
            <m:oMathPara>
              <m:oMath>
                <m:r>
                  <w:rPr>
                    <w:rFonts w:ascii="Cambria Math" w:hAnsi="Cambria Math"/>
                  </w:rPr>
                  <m:t>5</m:t>
                </m:r>
              </m:oMath>
            </m:oMathPara>
          </w:p>
        </w:tc>
      </w:tr>
      <w:tr w:rsidR="009F6212" w14:paraId="039C3B6B" w14:textId="77777777" w:rsidTr="008A3F9C">
        <w:trPr>
          <w:trHeight w:val="340"/>
        </w:trPr>
        <w:tc>
          <w:tcPr>
            <w:tcW w:w="3114" w:type="dxa"/>
            <w:vAlign w:val="center"/>
          </w:tcPr>
          <w:p w14:paraId="51E31EFA" w14:textId="77777777" w:rsidR="009F6212" w:rsidRDefault="009F6212" w:rsidP="008A3F9C">
            <w:pPr>
              <w:pStyle w:val="Part"/>
              <w:jc w:val="center"/>
            </w:pPr>
            <w:r>
              <w:t>Number of rows</w:t>
            </w:r>
          </w:p>
        </w:tc>
        <w:tc>
          <w:tcPr>
            <w:tcW w:w="906" w:type="dxa"/>
            <w:vAlign w:val="center"/>
          </w:tcPr>
          <w:p w14:paraId="11283CCE" w14:textId="77777777" w:rsidR="009F6212" w:rsidRPr="008A3F9C" w:rsidRDefault="009F6212"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4FB17876" w14:textId="77777777" w:rsidR="009F6212" w:rsidRPr="008A3F9C" w:rsidRDefault="009F6212" w:rsidP="008A3F9C">
            <w:pPr>
              <w:pStyle w:val="Part"/>
              <w:jc w:val="center"/>
              <w:rPr>
                <w:rFonts w:ascii="Cambria Math" w:hAnsi="Cambria Math"/>
                <w:oMath/>
              </w:rPr>
            </w:pPr>
            <m:oMathPara>
              <m:oMath>
                <m:r>
                  <w:rPr>
                    <w:rFonts w:ascii="Cambria Math" w:hAnsi="Cambria Math"/>
                  </w:rPr>
                  <m:t>0</m:t>
                </m:r>
              </m:oMath>
            </m:oMathPara>
          </w:p>
        </w:tc>
        <w:tc>
          <w:tcPr>
            <w:tcW w:w="906" w:type="dxa"/>
            <w:vAlign w:val="center"/>
          </w:tcPr>
          <w:p w14:paraId="66672799" w14:textId="77777777" w:rsidR="009F6212" w:rsidRPr="008A3F9C" w:rsidRDefault="009F6212" w:rsidP="008A3F9C">
            <w:pPr>
              <w:pStyle w:val="Part"/>
              <w:jc w:val="center"/>
              <w:rPr>
                <w:rFonts w:ascii="Cambria Math" w:hAnsi="Cambria Math"/>
                <w:oMath/>
              </w:rPr>
            </w:pPr>
            <m:oMathPara>
              <m:oMath>
                <m:r>
                  <w:rPr>
                    <w:rFonts w:ascii="Cambria Math" w:hAnsi="Cambria Math"/>
                  </w:rPr>
                  <m:t>6</m:t>
                </m:r>
              </m:oMath>
            </m:oMathPara>
          </w:p>
        </w:tc>
        <w:tc>
          <w:tcPr>
            <w:tcW w:w="907" w:type="dxa"/>
            <w:vAlign w:val="center"/>
          </w:tcPr>
          <w:p w14:paraId="1E670588" w14:textId="77777777" w:rsidR="009F6212" w:rsidRPr="008A3F9C" w:rsidRDefault="009F6212" w:rsidP="008A3F9C">
            <w:pPr>
              <w:pStyle w:val="Part"/>
              <w:jc w:val="center"/>
              <w:rPr>
                <w:rFonts w:ascii="Cambria Math" w:hAnsi="Cambria Math"/>
                <w:oMath/>
              </w:rPr>
            </w:pPr>
            <m:oMathPara>
              <m:oMath>
                <m:r>
                  <w:rPr>
                    <w:rFonts w:ascii="Cambria Math" w:hAnsi="Cambria Math"/>
                  </w:rPr>
                  <m:t>18</m:t>
                </m:r>
              </m:oMath>
            </m:oMathPara>
          </w:p>
        </w:tc>
        <w:tc>
          <w:tcPr>
            <w:tcW w:w="906" w:type="dxa"/>
            <w:vAlign w:val="center"/>
          </w:tcPr>
          <w:p w14:paraId="714BE9ED" w14:textId="77777777" w:rsidR="009F6212" w:rsidRPr="008A3F9C" w:rsidRDefault="009F6212" w:rsidP="008A3F9C">
            <w:pPr>
              <w:pStyle w:val="Part"/>
              <w:jc w:val="center"/>
              <w:rPr>
                <w:rFonts w:ascii="Cambria Math" w:hAnsi="Cambria Math"/>
                <w:oMath/>
              </w:rPr>
            </w:pPr>
            <m:oMathPara>
              <m:oMath>
                <m:r>
                  <w:rPr>
                    <w:rFonts w:ascii="Cambria Math" w:hAnsi="Cambria Math"/>
                  </w:rPr>
                  <m:t>33</m:t>
                </m:r>
              </m:oMath>
            </m:oMathPara>
          </w:p>
        </w:tc>
        <w:tc>
          <w:tcPr>
            <w:tcW w:w="906" w:type="dxa"/>
            <w:vAlign w:val="center"/>
          </w:tcPr>
          <w:p w14:paraId="085A19CB" w14:textId="77777777" w:rsidR="009F6212" w:rsidRPr="008A3F9C" w:rsidRDefault="009F6212" w:rsidP="008A3F9C">
            <w:pPr>
              <w:pStyle w:val="Part"/>
              <w:jc w:val="center"/>
              <w:rPr>
                <w:rFonts w:ascii="Cambria Math" w:hAnsi="Cambria Math"/>
                <w:oMath/>
              </w:rPr>
            </w:pPr>
            <m:oMathPara>
              <m:oMath>
                <m:r>
                  <w:rPr>
                    <w:rFonts w:ascii="Cambria Math" w:hAnsi="Cambria Math"/>
                  </w:rPr>
                  <m:t>22</m:t>
                </m:r>
              </m:oMath>
            </m:oMathPara>
          </w:p>
        </w:tc>
      </w:tr>
    </w:tbl>
    <w:p w14:paraId="1BA033F7" w14:textId="77777777" w:rsidR="009F6212" w:rsidRDefault="009F6212" w:rsidP="00941891">
      <w:pPr>
        <w:pStyle w:val="Part"/>
      </w:pPr>
    </w:p>
    <w:p w14:paraId="6BF65821" w14:textId="77777777" w:rsidR="009F6212" w:rsidRDefault="009F6212" w:rsidP="00941891">
      <w:pPr>
        <w:pStyle w:val="Part"/>
      </w:pPr>
    </w:p>
    <w:p w14:paraId="649FDC2D" w14:textId="77777777" w:rsidR="009F6212" w:rsidRDefault="009F6212" w:rsidP="007467B3">
      <w:pPr>
        <w:pStyle w:val="Parta"/>
      </w:pPr>
      <w:r>
        <w:t>(a)</w:t>
      </w:r>
      <w:r>
        <w:tab/>
        <w:t>Use the results in the table to determine</w:t>
      </w:r>
    </w:p>
    <w:p w14:paraId="63CEA3A8" w14:textId="77777777" w:rsidR="009F6212" w:rsidRDefault="009F6212" w:rsidP="007467B3">
      <w:pPr>
        <w:pStyle w:val="Parta"/>
      </w:pPr>
    </w:p>
    <w:p w14:paraId="096940CC" w14:textId="77777777" w:rsidR="009F6212" w:rsidRDefault="009F6212" w:rsidP="00C101D0">
      <w:pPr>
        <w:pStyle w:val="Partai"/>
      </w:pPr>
      <w:r>
        <w:t>(i)</w:t>
      </w:r>
      <w:r>
        <w:tab/>
        <w:t xml:space="preserve">the probability that at least </w:t>
      </w:r>
      <m:oMath>
        <m:r>
          <w:rPr>
            <w:rFonts w:ascii="Cambria Math" w:hAnsi="Cambria Math"/>
          </w:rPr>
          <m:t>4</m:t>
        </m:r>
      </m:oMath>
      <w:r>
        <w:t xml:space="preserve"> seeds germinated in a randomly selected row.</w:t>
      </w:r>
    </w:p>
    <w:p w14:paraId="25E780A4" w14:textId="77777777" w:rsidR="009F6212" w:rsidRDefault="009F6212" w:rsidP="00C101D0">
      <w:pPr>
        <w:pStyle w:val="Partai"/>
      </w:pPr>
      <w:r>
        <w:tab/>
      </w:r>
      <w:r>
        <w:tab/>
        <w:t>(1 mark)</w:t>
      </w:r>
    </w:p>
    <w:p w14:paraId="3D3EE5B3" w14:textId="77777777" w:rsidR="009F6212" w:rsidRDefault="009F6212" w:rsidP="00C101D0">
      <w:pPr>
        <w:pStyle w:val="Partai"/>
      </w:pPr>
    </w:p>
    <w:p w14:paraId="30FEE0DD" w14:textId="77777777" w:rsidR="009F6212" w:rsidRDefault="009F6212" w:rsidP="00C101D0">
      <w:pPr>
        <w:pStyle w:val="Partai"/>
      </w:pPr>
    </w:p>
    <w:p w14:paraId="3D055A26" w14:textId="77777777" w:rsidR="009F6212" w:rsidRDefault="009F6212" w:rsidP="00C101D0">
      <w:pPr>
        <w:pStyle w:val="Partai"/>
      </w:pPr>
    </w:p>
    <w:p w14:paraId="116031CF" w14:textId="77777777" w:rsidR="009F6212" w:rsidRDefault="009F6212" w:rsidP="00C101D0">
      <w:pPr>
        <w:pStyle w:val="Partai"/>
      </w:pPr>
    </w:p>
    <w:p w14:paraId="3263890C" w14:textId="77777777" w:rsidR="009F6212" w:rsidRDefault="009F6212" w:rsidP="00C101D0">
      <w:pPr>
        <w:pStyle w:val="Partai"/>
      </w:pPr>
    </w:p>
    <w:p w14:paraId="2F8D69B3" w14:textId="77777777" w:rsidR="009F6212" w:rsidRDefault="009F6212" w:rsidP="00C101D0">
      <w:pPr>
        <w:pStyle w:val="Partai"/>
      </w:pPr>
    </w:p>
    <w:p w14:paraId="5F1CD7C9" w14:textId="77777777" w:rsidR="009F6212" w:rsidRDefault="009F6212" w:rsidP="00C101D0">
      <w:pPr>
        <w:pStyle w:val="Partai"/>
      </w:pPr>
    </w:p>
    <w:p w14:paraId="708F191A" w14:textId="77777777" w:rsidR="009F6212" w:rsidRDefault="009F6212" w:rsidP="00C101D0">
      <w:pPr>
        <w:pStyle w:val="Partai"/>
      </w:pPr>
    </w:p>
    <w:p w14:paraId="3CC2E78B" w14:textId="77777777" w:rsidR="009F6212" w:rsidRDefault="009F6212" w:rsidP="00C101D0">
      <w:pPr>
        <w:pStyle w:val="Partai"/>
      </w:pPr>
      <w:r>
        <w:t>(ii)</w:t>
      </w:r>
      <w:r>
        <w:tab/>
        <w:t>the mean number of seeds that germinated per row.</w:t>
      </w:r>
      <w:r>
        <w:tab/>
        <w:t>(1 mark)</w:t>
      </w:r>
    </w:p>
    <w:p w14:paraId="1C3984F5" w14:textId="77777777" w:rsidR="009F6212" w:rsidRDefault="009F6212" w:rsidP="00C101D0">
      <w:pPr>
        <w:pStyle w:val="Partai"/>
      </w:pPr>
    </w:p>
    <w:p w14:paraId="65AE6D17" w14:textId="77777777" w:rsidR="009F6212" w:rsidRDefault="009F6212" w:rsidP="00C101D0">
      <w:pPr>
        <w:pStyle w:val="Partai"/>
      </w:pPr>
    </w:p>
    <w:p w14:paraId="6F9BED22" w14:textId="77777777" w:rsidR="009F6212" w:rsidRDefault="009F6212" w:rsidP="00C101D0">
      <w:pPr>
        <w:pStyle w:val="Partai"/>
      </w:pPr>
    </w:p>
    <w:p w14:paraId="4BE53321" w14:textId="77777777" w:rsidR="009F6212" w:rsidRDefault="009F6212" w:rsidP="00C101D0">
      <w:pPr>
        <w:pStyle w:val="Partai"/>
      </w:pPr>
    </w:p>
    <w:p w14:paraId="32E7438B" w14:textId="77777777" w:rsidR="009F6212" w:rsidRDefault="009F6212" w:rsidP="00C101D0">
      <w:pPr>
        <w:pStyle w:val="Partai"/>
      </w:pPr>
    </w:p>
    <w:p w14:paraId="6D16FB11" w14:textId="77777777" w:rsidR="009F6212" w:rsidRDefault="009F6212" w:rsidP="00C101D0">
      <w:pPr>
        <w:pStyle w:val="Partai"/>
      </w:pPr>
    </w:p>
    <w:p w14:paraId="25AAB7A2" w14:textId="77777777" w:rsidR="009F6212" w:rsidRDefault="009F6212" w:rsidP="00C101D0">
      <w:pPr>
        <w:pStyle w:val="Partai"/>
      </w:pPr>
    </w:p>
    <w:p w14:paraId="21539074" w14:textId="77777777" w:rsidR="009F6212" w:rsidRDefault="009F6212" w:rsidP="00C101D0">
      <w:pPr>
        <w:pStyle w:val="Partai"/>
      </w:pPr>
    </w:p>
    <w:p w14:paraId="1DD97A60" w14:textId="77777777" w:rsidR="009F6212" w:rsidRDefault="009F6212" w:rsidP="00C101D0">
      <w:pPr>
        <w:pStyle w:val="Partai"/>
      </w:pPr>
    </w:p>
    <w:p w14:paraId="3B386C3F" w14:textId="77777777" w:rsidR="009F6212" w:rsidRDefault="009F6212" w:rsidP="002B194B">
      <w:pPr>
        <w:pStyle w:val="Parta"/>
      </w:pPr>
      <w:r>
        <w:t>(b)</w:t>
      </w:r>
      <w:r>
        <w:tab/>
        <w:t xml:space="preserve">Another row of five seeds is planted. Determine the probability that at least </w:t>
      </w:r>
      <m:oMath>
        <m:r>
          <w:rPr>
            <w:rFonts w:ascii="Cambria Math" w:hAnsi="Cambria Math"/>
          </w:rPr>
          <m:t>4</m:t>
        </m:r>
      </m:oMath>
      <w:r>
        <w:t xml:space="preserve"> seeds germinate in this row if the number that germinate per row is binomially distributed with the above mean.</w:t>
      </w:r>
      <w:r>
        <w:tab/>
        <w:t>(2 marks)</w:t>
      </w:r>
    </w:p>
    <w:p w14:paraId="7E9D8FA4" w14:textId="77777777" w:rsidR="009F6212" w:rsidRDefault="009F6212" w:rsidP="000D653D">
      <w:pPr>
        <w:pStyle w:val="Parta"/>
      </w:pPr>
    </w:p>
    <w:p w14:paraId="7D9C6FD9" w14:textId="77777777" w:rsidR="009F6212" w:rsidRDefault="009F6212" w:rsidP="00884B83">
      <w:pPr>
        <w:pStyle w:val="Part"/>
      </w:pPr>
      <w:r>
        <w:br w:type="page"/>
      </w:r>
    </w:p>
    <w:p w14:paraId="757BDFF9" w14:textId="77777777" w:rsidR="009F6212" w:rsidRDefault="009F6212" w:rsidP="00884B83">
      <w:pPr>
        <w:pStyle w:val="Part"/>
      </w:pPr>
      <w:r>
        <w:lastRenderedPageBreak/>
        <w:t xml:space="preserve">Suppose it is known that </w:t>
      </w:r>
      <m:oMath>
        <m:r>
          <w:rPr>
            <w:rFonts w:ascii="Cambria Math" w:hAnsi="Cambria Math"/>
          </w:rPr>
          <m:t>87%</m:t>
        </m:r>
      </m:oMath>
      <w:r>
        <w:t xml:space="preserve"> of all seeds planted will germinate and that seeds are now planted in rows of </w:t>
      </w:r>
      <m:oMath>
        <m:r>
          <w:rPr>
            <w:rFonts w:ascii="Cambria Math" w:hAnsi="Cambria Math"/>
          </w:rPr>
          <m:t>20</m:t>
        </m:r>
      </m:oMath>
      <w:r>
        <w:t xml:space="preserve">. </w:t>
      </w:r>
    </w:p>
    <w:p w14:paraId="2C4C554F" w14:textId="77777777" w:rsidR="009F6212" w:rsidRDefault="009F6212" w:rsidP="00CE0163">
      <w:pPr>
        <w:pStyle w:val="Parta"/>
      </w:pPr>
    </w:p>
    <w:p w14:paraId="0771894D" w14:textId="77777777" w:rsidR="009F6212" w:rsidRDefault="009F6212" w:rsidP="00CE0163">
      <w:pPr>
        <w:pStyle w:val="Parta"/>
      </w:pPr>
      <w:r>
        <w:t>(c)</w:t>
      </w:r>
      <w:r>
        <w:tab/>
        <w:t>Assuming that seeds germinate independently of each other, determine</w:t>
      </w:r>
    </w:p>
    <w:p w14:paraId="29ACFB08" w14:textId="77777777" w:rsidR="009F6212" w:rsidRDefault="009F6212" w:rsidP="00CE0163">
      <w:pPr>
        <w:pStyle w:val="Parta"/>
      </w:pPr>
    </w:p>
    <w:p w14:paraId="6C273440" w14:textId="77777777" w:rsidR="009F6212" w:rsidRDefault="009F6212" w:rsidP="00884B83">
      <w:pPr>
        <w:pStyle w:val="Partai"/>
      </w:pPr>
      <w:r>
        <w:t>(i)</w:t>
      </w:r>
      <w:r>
        <w:tab/>
        <w:t>the most likely number of seeds to germinate in a row.</w:t>
      </w:r>
      <w:r>
        <w:tab/>
        <w:t>(1 mark)</w:t>
      </w:r>
    </w:p>
    <w:p w14:paraId="370C6CFE" w14:textId="77777777" w:rsidR="009F6212" w:rsidRDefault="009F6212" w:rsidP="00884B83">
      <w:pPr>
        <w:pStyle w:val="Partai"/>
      </w:pPr>
    </w:p>
    <w:p w14:paraId="72BE1BEB" w14:textId="77777777" w:rsidR="009F6212" w:rsidRDefault="009F6212" w:rsidP="00884B83">
      <w:pPr>
        <w:pStyle w:val="Partai"/>
      </w:pPr>
    </w:p>
    <w:p w14:paraId="024209CD" w14:textId="77777777" w:rsidR="009F6212" w:rsidRDefault="009F6212" w:rsidP="00884B83">
      <w:pPr>
        <w:pStyle w:val="Partai"/>
      </w:pPr>
    </w:p>
    <w:p w14:paraId="3A7EA1AA" w14:textId="77777777" w:rsidR="009F6212" w:rsidRDefault="009F6212" w:rsidP="00884B83">
      <w:pPr>
        <w:pStyle w:val="Partai"/>
      </w:pPr>
    </w:p>
    <w:p w14:paraId="270CC656" w14:textId="77777777" w:rsidR="009F6212" w:rsidRDefault="009F6212" w:rsidP="00884B83">
      <w:pPr>
        <w:pStyle w:val="Partai"/>
      </w:pPr>
    </w:p>
    <w:p w14:paraId="302197FA" w14:textId="77777777" w:rsidR="009F6212" w:rsidRDefault="009F6212" w:rsidP="00884B83">
      <w:pPr>
        <w:pStyle w:val="Partai"/>
      </w:pPr>
    </w:p>
    <w:p w14:paraId="13D01748" w14:textId="77777777" w:rsidR="009F6212" w:rsidRDefault="009F6212" w:rsidP="00884B83">
      <w:pPr>
        <w:pStyle w:val="Partai"/>
      </w:pPr>
    </w:p>
    <w:p w14:paraId="3119E73F" w14:textId="77777777" w:rsidR="009F6212" w:rsidRDefault="009F6212" w:rsidP="00884B83">
      <w:pPr>
        <w:pStyle w:val="Partai"/>
      </w:pPr>
    </w:p>
    <w:p w14:paraId="49C9174E" w14:textId="77777777" w:rsidR="009F6212" w:rsidRDefault="009F6212" w:rsidP="00884B83">
      <w:pPr>
        <w:pStyle w:val="Partai"/>
      </w:pPr>
    </w:p>
    <w:p w14:paraId="428FE6C0" w14:textId="77777777" w:rsidR="009F6212" w:rsidRDefault="009F6212" w:rsidP="00884B83">
      <w:pPr>
        <w:pStyle w:val="Partai"/>
      </w:pPr>
    </w:p>
    <w:p w14:paraId="25941E4E" w14:textId="77777777" w:rsidR="009F6212" w:rsidRDefault="009F6212" w:rsidP="00884B83">
      <w:pPr>
        <w:pStyle w:val="Partai"/>
      </w:pPr>
      <w:r>
        <w:t>(ii)</w:t>
      </w:r>
      <w:r>
        <w:tab/>
        <w:t xml:space="preserve">the probability that no more than </w:t>
      </w:r>
      <m:oMath>
        <m:r>
          <w:rPr>
            <w:rFonts w:ascii="Cambria Math" w:hAnsi="Cambria Math"/>
          </w:rPr>
          <m:t>16</m:t>
        </m:r>
      </m:oMath>
      <w:r>
        <w:t xml:space="preserve"> seeds germinate in a randomly chosen row.</w:t>
      </w:r>
    </w:p>
    <w:p w14:paraId="3E5B65E9" w14:textId="77777777" w:rsidR="009F6212" w:rsidRDefault="009F6212" w:rsidP="00884B83">
      <w:pPr>
        <w:pStyle w:val="Partai"/>
      </w:pPr>
      <w:r>
        <w:tab/>
      </w:r>
      <w:r>
        <w:tab/>
        <w:t>(2 marks)</w:t>
      </w:r>
    </w:p>
    <w:p w14:paraId="536171BC" w14:textId="77777777" w:rsidR="009F6212" w:rsidRDefault="009F6212" w:rsidP="00884B83">
      <w:pPr>
        <w:pStyle w:val="Partai"/>
      </w:pPr>
    </w:p>
    <w:p w14:paraId="5C552E2F" w14:textId="77777777" w:rsidR="009F6212" w:rsidRDefault="009F6212" w:rsidP="00884B83">
      <w:pPr>
        <w:pStyle w:val="Partai"/>
      </w:pPr>
    </w:p>
    <w:p w14:paraId="4AD9A8B3" w14:textId="77777777" w:rsidR="009F6212" w:rsidRDefault="009F6212" w:rsidP="00884B83">
      <w:pPr>
        <w:pStyle w:val="Partai"/>
      </w:pPr>
    </w:p>
    <w:p w14:paraId="1B29BCE3" w14:textId="77777777" w:rsidR="009F6212" w:rsidRDefault="009F6212" w:rsidP="00884B83">
      <w:pPr>
        <w:pStyle w:val="Partai"/>
      </w:pPr>
    </w:p>
    <w:p w14:paraId="2B400C7C" w14:textId="77777777" w:rsidR="009F6212" w:rsidRDefault="009F6212" w:rsidP="00884B83">
      <w:pPr>
        <w:pStyle w:val="Partai"/>
      </w:pPr>
    </w:p>
    <w:p w14:paraId="532BB77B" w14:textId="77777777" w:rsidR="009F6212" w:rsidRDefault="009F6212" w:rsidP="00884B83">
      <w:pPr>
        <w:pStyle w:val="Partai"/>
      </w:pPr>
    </w:p>
    <w:p w14:paraId="4F2AB9A2" w14:textId="77777777" w:rsidR="009F6212" w:rsidRDefault="009F6212" w:rsidP="00884B83">
      <w:pPr>
        <w:pStyle w:val="Partai"/>
      </w:pPr>
    </w:p>
    <w:p w14:paraId="35204E6C" w14:textId="77777777" w:rsidR="009F6212" w:rsidRDefault="009F6212" w:rsidP="00884B83">
      <w:pPr>
        <w:pStyle w:val="Partai"/>
      </w:pPr>
    </w:p>
    <w:p w14:paraId="336D6585" w14:textId="77777777" w:rsidR="009F6212" w:rsidRDefault="009F6212" w:rsidP="00884B83">
      <w:pPr>
        <w:pStyle w:val="Partai"/>
      </w:pPr>
    </w:p>
    <w:p w14:paraId="06DC6275" w14:textId="77777777" w:rsidR="009F6212" w:rsidRDefault="009F6212" w:rsidP="00884B83">
      <w:pPr>
        <w:pStyle w:val="Partai"/>
      </w:pPr>
    </w:p>
    <w:p w14:paraId="4FB9CC63" w14:textId="77777777" w:rsidR="009F6212" w:rsidRDefault="009F6212" w:rsidP="00884B83">
      <w:pPr>
        <w:pStyle w:val="Partai"/>
      </w:pPr>
    </w:p>
    <w:p w14:paraId="25E2E069" w14:textId="77777777" w:rsidR="009F6212" w:rsidRDefault="009F6212" w:rsidP="00884B83">
      <w:pPr>
        <w:pStyle w:val="Partai"/>
      </w:pPr>
    </w:p>
    <w:p w14:paraId="0BC7EBF2" w14:textId="77777777" w:rsidR="009F6212" w:rsidRDefault="009F6212" w:rsidP="00884B83">
      <w:pPr>
        <w:pStyle w:val="Partai"/>
      </w:pPr>
      <w:r>
        <w:t>(iii)</w:t>
      </w:r>
      <w:r>
        <w:tab/>
        <w:t xml:space="preserve">the probability that in six randomly chosen rows, exactly three rows have no more than </w:t>
      </w:r>
      <m:oMath>
        <m:r>
          <w:rPr>
            <w:rFonts w:ascii="Cambria Math" w:hAnsi="Cambria Math"/>
          </w:rPr>
          <m:t>16</m:t>
        </m:r>
      </m:oMath>
      <w:r>
        <w:t xml:space="preserve"> seeds germinating in them.</w:t>
      </w:r>
      <w:r>
        <w:tab/>
        <w:t>(2 marks)</w:t>
      </w:r>
    </w:p>
    <w:p w14:paraId="0FB3678D" w14:textId="77777777" w:rsidR="009F6212" w:rsidRDefault="009F6212" w:rsidP="00992D52">
      <w:pPr>
        <w:pStyle w:val="Part"/>
      </w:pPr>
    </w:p>
    <w:p w14:paraId="4745099F" w14:textId="17DBCA24" w:rsidR="009F6212" w:rsidRDefault="009F6212">
      <w:pPr>
        <w:spacing w:after="160" w:line="259" w:lineRule="auto"/>
        <w:contextualSpacing w:val="0"/>
        <w:rPr>
          <w:b/>
          <w:szCs w:val="24"/>
          <w:lang w:val="en-US"/>
        </w:rPr>
      </w:pPr>
      <w:r>
        <w:br w:type="page"/>
      </w:r>
    </w:p>
    <w:p w14:paraId="65E67994" w14:textId="63967DBC" w:rsidR="009F6212" w:rsidRDefault="009F6212" w:rsidP="009F6212">
      <w:pPr>
        <w:pStyle w:val="QNum"/>
      </w:pPr>
      <w:r>
        <w:lastRenderedPageBreak/>
        <w:t>Question 19</w:t>
      </w:r>
      <w:r>
        <w:tab/>
        <w:t>(7 marks)</w:t>
      </w:r>
    </w:p>
    <w:p w14:paraId="1E50B141" w14:textId="77777777" w:rsidR="009F6212" w:rsidRDefault="009F6212" w:rsidP="00941891">
      <w:pPr>
        <w:pStyle w:val="Part"/>
      </w:pPr>
      <w:r>
        <w:t>An aquarium,</w:t>
      </w:r>
      <w:r w:rsidRPr="00010C44">
        <w:t xml:space="preserve"> </w:t>
      </w:r>
      <w:r>
        <w:t xml:space="preserve">with a volume of </w:t>
      </w:r>
      <m:oMath>
        <m:r>
          <w:rPr>
            <w:rFonts w:ascii="Cambria Math" w:hAnsi="Cambria Math"/>
          </w:rPr>
          <m:t>50 000</m:t>
        </m:r>
      </m:oMath>
      <w:r>
        <w:t xml:space="preserve"> cm</w:t>
      </w:r>
      <w:r w:rsidRPr="006C2FF1">
        <w:rPr>
          <w:vertAlign w:val="superscript"/>
        </w:rPr>
        <w:t>3</w:t>
      </w:r>
      <w:r>
        <w:t xml:space="preserve">, takes the shape of a rectangular prism with square ends of side </w:t>
      </w:r>
      <m:oMath>
        <m:r>
          <w:rPr>
            <w:rFonts w:ascii="Cambria Math" w:hAnsi="Cambria Math"/>
          </w:rPr>
          <m:t>x</m:t>
        </m:r>
      </m:oMath>
      <w:r>
        <w:rPr>
          <w:rFonts w:eastAsiaTheme="minorEastAsia"/>
        </w:rPr>
        <w:t xml:space="preserve"> cm </w:t>
      </w:r>
      <w:r>
        <w:t xml:space="preserve">and no top. The glass for the four vertical sides costs </w:t>
      </w:r>
      <m:oMath>
        <m:r>
          <w:rPr>
            <w:rFonts w:ascii="Cambria Math" w:hAnsi="Cambria Math"/>
          </w:rPr>
          <m:t>0.05</m:t>
        </m:r>
      </m:oMath>
      <w:r>
        <w:t xml:space="preserve"> cents per square cm and for the base costs </w:t>
      </w:r>
      <m:oMath>
        <m:r>
          <w:rPr>
            <w:rFonts w:ascii="Cambria Math" w:hAnsi="Cambria Math"/>
          </w:rPr>
          <m:t>0.08</m:t>
        </m:r>
      </m:oMath>
      <w:r>
        <w:t xml:space="preserve"> cents per square cm. The cost of glue to join the edges of two adjacent pieces of glass is </w:t>
      </w:r>
      <m:oMath>
        <m:r>
          <w:rPr>
            <w:rFonts w:ascii="Cambria Math" w:hAnsi="Cambria Math"/>
          </w:rPr>
          <m:t>0.6</m:t>
        </m:r>
      </m:oMath>
      <w:r>
        <w:t xml:space="preserve"> cents per cm.</w:t>
      </w:r>
      <w:r w:rsidRPr="00010C44">
        <w:t xml:space="preserve"> </w:t>
      </w:r>
      <w:r>
        <w:t>Assume the glass has negligible thickness and ignore any other costs.</w:t>
      </w:r>
    </w:p>
    <w:p w14:paraId="18ACD5B2" w14:textId="77777777" w:rsidR="009F6212" w:rsidRDefault="009F6212" w:rsidP="00941891">
      <w:pPr>
        <w:pStyle w:val="Part"/>
        <w:rPr>
          <w:rFonts w:eastAsiaTheme="minorEastAsia"/>
        </w:rPr>
      </w:pPr>
    </w:p>
    <w:p w14:paraId="398EC14A" w14:textId="77777777" w:rsidR="009F6212" w:rsidRDefault="009F6212" w:rsidP="006C2FF1">
      <w:pPr>
        <w:pStyle w:val="Parta"/>
      </w:pPr>
      <w:r>
        <w:t>(a)</w:t>
      </w:r>
      <w:r>
        <w:tab/>
        <w:t xml:space="preserve">Show that </w:t>
      </w:r>
      <m:oMath>
        <m:r>
          <w:rPr>
            <w:rFonts w:ascii="Cambria Math" w:hAnsi="Cambria Math"/>
          </w:rPr>
          <m:t>C=</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1000</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 xml:space="preserve"> </m:t>
                  </m:r>
                </m:sup>
              </m:sSup>
            </m:e>
          </m:mr>
          <m:mr>
            <m:e>
              <m:bar>
                <m:barPr>
                  <m:pos m:val="top"/>
                  <m:ctrlPr>
                    <w:rPr>
                      <w:rFonts w:ascii="Cambria Math" w:hAnsi="Cambria Math"/>
                      <w:i/>
                    </w:rPr>
                  </m:ctrlPr>
                </m:barPr>
                <m:e>
                  <m:r>
                    <w:rPr>
                      <w:rFonts w:ascii="Cambria Math" w:hAnsi="Cambria Math"/>
                    </w:rPr>
                    <m:t>250</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90</m:t>
              </m:r>
            </m:e>
          </m:mr>
          <m:mr>
            <m:e>
              <m:bar>
                <m:barPr>
                  <m:pos m:val="top"/>
                  <m:ctrlPr>
                    <w:rPr>
                      <w:rFonts w:ascii="Cambria Math" w:hAnsi="Cambria Math"/>
                      <w:i/>
                    </w:rPr>
                  </m:ctrlPr>
                </m:bar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color w:val="FFFFFF" w:themeColor="background1"/>
                        </w:rPr>
                        <m:t>2</m:t>
                      </m:r>
                    </m:sup>
                  </m:sSup>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600</m:t>
              </m:r>
            </m:e>
          </m:mr>
          <m:mr>
            <m:e>
              <m:bar>
                <m:barPr>
                  <m:pos m:val="top"/>
                  <m:ctrlPr>
                    <w:rPr>
                      <w:rFonts w:ascii="Cambria Math" w:hAnsi="Cambria Math"/>
                      <w:i/>
                    </w:rPr>
                  </m:ctrlPr>
                </m:bar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bar>
            </m:e>
          </m:mr>
        </m:m>
      </m:oMath>
      <w:r>
        <w:t xml:space="preserve">, where </w:t>
      </w:r>
      <m:oMath>
        <m:r>
          <w:rPr>
            <w:rFonts w:ascii="Cambria Math" w:hAnsi="Cambria Math"/>
          </w:rPr>
          <m:t>C</m:t>
        </m:r>
      </m:oMath>
      <w:r>
        <w:rPr>
          <w:rFonts w:eastAsiaTheme="minorEastAsia"/>
        </w:rPr>
        <w:t xml:space="preserve"> is </w:t>
      </w:r>
      <w:r>
        <w:t>the cost, in dollars, to make the aquarium.</w:t>
      </w:r>
      <w:r>
        <w:tab/>
        <w:t>(4 marks)</w:t>
      </w:r>
    </w:p>
    <w:p w14:paraId="349A137E" w14:textId="77777777" w:rsidR="009F6212" w:rsidRDefault="009F6212" w:rsidP="006C2FF1">
      <w:pPr>
        <w:pStyle w:val="Parta"/>
      </w:pPr>
    </w:p>
    <w:p w14:paraId="15EA99EC" w14:textId="77777777" w:rsidR="009F6212" w:rsidRDefault="009F6212" w:rsidP="006C2FF1">
      <w:pPr>
        <w:pStyle w:val="Parta"/>
      </w:pPr>
    </w:p>
    <w:p w14:paraId="641FC1B5" w14:textId="77777777" w:rsidR="009F6212" w:rsidRDefault="009F6212" w:rsidP="006C2FF1">
      <w:pPr>
        <w:pStyle w:val="Parta"/>
      </w:pPr>
    </w:p>
    <w:p w14:paraId="315727D4" w14:textId="77777777" w:rsidR="009F6212" w:rsidRDefault="009F6212" w:rsidP="006C2FF1">
      <w:pPr>
        <w:pStyle w:val="Parta"/>
      </w:pPr>
    </w:p>
    <w:p w14:paraId="779FB924" w14:textId="77777777" w:rsidR="009F6212" w:rsidRDefault="009F6212" w:rsidP="006C2FF1">
      <w:pPr>
        <w:pStyle w:val="Parta"/>
      </w:pPr>
    </w:p>
    <w:p w14:paraId="458EA512" w14:textId="77777777" w:rsidR="009F6212" w:rsidRDefault="009F6212" w:rsidP="006C2FF1">
      <w:pPr>
        <w:pStyle w:val="Parta"/>
      </w:pPr>
    </w:p>
    <w:p w14:paraId="0C5F7B49" w14:textId="77777777" w:rsidR="009F6212" w:rsidRDefault="009F6212" w:rsidP="006C2FF1">
      <w:pPr>
        <w:pStyle w:val="Parta"/>
      </w:pPr>
    </w:p>
    <w:p w14:paraId="46094788" w14:textId="77777777" w:rsidR="009F6212" w:rsidRDefault="009F6212" w:rsidP="006C2FF1">
      <w:pPr>
        <w:pStyle w:val="Parta"/>
      </w:pPr>
    </w:p>
    <w:p w14:paraId="6D0A0618" w14:textId="77777777" w:rsidR="009F6212" w:rsidRDefault="009F6212" w:rsidP="006C2FF1">
      <w:pPr>
        <w:pStyle w:val="Parta"/>
      </w:pPr>
    </w:p>
    <w:p w14:paraId="3498B0D1" w14:textId="77777777" w:rsidR="009F6212" w:rsidRDefault="009F6212" w:rsidP="006C2FF1">
      <w:pPr>
        <w:pStyle w:val="Parta"/>
      </w:pPr>
    </w:p>
    <w:p w14:paraId="60C4238E" w14:textId="77777777" w:rsidR="009F6212" w:rsidRDefault="009F6212" w:rsidP="006C2FF1">
      <w:pPr>
        <w:pStyle w:val="Parta"/>
      </w:pPr>
    </w:p>
    <w:p w14:paraId="5F94F26C" w14:textId="77777777" w:rsidR="009F6212" w:rsidRDefault="009F6212" w:rsidP="006C2FF1">
      <w:pPr>
        <w:pStyle w:val="Parta"/>
      </w:pPr>
    </w:p>
    <w:p w14:paraId="70251264" w14:textId="77777777" w:rsidR="009F6212" w:rsidRDefault="009F6212" w:rsidP="006C2FF1">
      <w:pPr>
        <w:pStyle w:val="Parta"/>
      </w:pPr>
    </w:p>
    <w:p w14:paraId="593F7B84" w14:textId="77777777" w:rsidR="009F6212" w:rsidRDefault="009F6212" w:rsidP="006C2FF1">
      <w:pPr>
        <w:pStyle w:val="Parta"/>
      </w:pPr>
    </w:p>
    <w:p w14:paraId="73725416" w14:textId="77777777" w:rsidR="009F6212" w:rsidRDefault="009F6212" w:rsidP="006C2FF1">
      <w:pPr>
        <w:pStyle w:val="Parta"/>
      </w:pPr>
    </w:p>
    <w:p w14:paraId="0410C7BB" w14:textId="77777777" w:rsidR="009F6212" w:rsidRDefault="009F6212" w:rsidP="006C2FF1">
      <w:pPr>
        <w:pStyle w:val="Parta"/>
      </w:pPr>
    </w:p>
    <w:p w14:paraId="12CB0E9A" w14:textId="77777777" w:rsidR="009F6212" w:rsidRDefault="009F6212" w:rsidP="006C2FF1">
      <w:pPr>
        <w:pStyle w:val="Parta"/>
      </w:pPr>
    </w:p>
    <w:p w14:paraId="12FBF03B" w14:textId="77777777" w:rsidR="009F6212" w:rsidRDefault="009F6212" w:rsidP="006C2FF1">
      <w:pPr>
        <w:pStyle w:val="Parta"/>
      </w:pPr>
    </w:p>
    <w:p w14:paraId="663BC972" w14:textId="77777777" w:rsidR="009F6212" w:rsidRDefault="009F6212" w:rsidP="006C2FF1">
      <w:pPr>
        <w:pStyle w:val="Parta"/>
      </w:pPr>
    </w:p>
    <w:p w14:paraId="1EABF53B" w14:textId="77777777" w:rsidR="009F6212" w:rsidRDefault="009F6212" w:rsidP="006C2FF1">
      <w:pPr>
        <w:pStyle w:val="Parta"/>
      </w:pPr>
    </w:p>
    <w:p w14:paraId="45EB919B" w14:textId="77777777" w:rsidR="009F6212" w:rsidRDefault="009F6212" w:rsidP="006C2FF1">
      <w:pPr>
        <w:pStyle w:val="Parta"/>
      </w:pPr>
    </w:p>
    <w:p w14:paraId="793DB17C" w14:textId="77777777" w:rsidR="009F6212" w:rsidRDefault="009F6212" w:rsidP="006C2FF1">
      <w:pPr>
        <w:pStyle w:val="Parta"/>
      </w:pPr>
    </w:p>
    <w:p w14:paraId="4ECEDB81" w14:textId="77777777" w:rsidR="009F6212" w:rsidRDefault="009F6212" w:rsidP="006C2FF1">
      <w:pPr>
        <w:pStyle w:val="Parta"/>
      </w:pPr>
    </w:p>
    <w:p w14:paraId="70C7CEA2" w14:textId="77777777" w:rsidR="009F6212" w:rsidRDefault="009F6212" w:rsidP="006C2FF1">
      <w:pPr>
        <w:pStyle w:val="Parta"/>
      </w:pPr>
    </w:p>
    <w:p w14:paraId="3C4F16D6" w14:textId="77777777" w:rsidR="009F6212" w:rsidRDefault="009F6212" w:rsidP="006C2FF1">
      <w:pPr>
        <w:pStyle w:val="Parta"/>
      </w:pPr>
    </w:p>
    <w:p w14:paraId="412BDE7E" w14:textId="77777777" w:rsidR="009F6212" w:rsidRDefault="009F6212" w:rsidP="006C2FF1">
      <w:pPr>
        <w:pStyle w:val="Parta"/>
      </w:pPr>
    </w:p>
    <w:p w14:paraId="4B035DF1" w14:textId="77777777" w:rsidR="009F6212" w:rsidRDefault="009F6212" w:rsidP="006C2FF1">
      <w:pPr>
        <w:pStyle w:val="Parta"/>
      </w:pPr>
    </w:p>
    <w:p w14:paraId="5B37BC0B" w14:textId="77777777" w:rsidR="009F6212" w:rsidRDefault="009F6212" w:rsidP="006C2FF1">
      <w:pPr>
        <w:pStyle w:val="Parta"/>
      </w:pPr>
    </w:p>
    <w:p w14:paraId="0435D581" w14:textId="77777777" w:rsidR="009F6212" w:rsidRDefault="009F6212" w:rsidP="006C2FF1">
      <w:pPr>
        <w:pStyle w:val="Parta"/>
      </w:pPr>
      <w:r>
        <w:t>(b)</w:t>
      </w:r>
      <w:r>
        <w:tab/>
        <w:t>Show use of a calculus method to determine the minimum cost of making the aquarium.</w:t>
      </w:r>
    </w:p>
    <w:p w14:paraId="204C71BC" w14:textId="77777777" w:rsidR="009F6212" w:rsidRDefault="009F6212" w:rsidP="006C2FF1">
      <w:pPr>
        <w:pStyle w:val="Parta"/>
      </w:pPr>
      <w:r>
        <w:tab/>
      </w:r>
      <w:r>
        <w:tab/>
        <w:t>(3 marks)</w:t>
      </w:r>
    </w:p>
    <w:p w14:paraId="2FB3F1CB" w14:textId="77777777" w:rsidR="009F6212" w:rsidRDefault="009F6212" w:rsidP="006C2FF1">
      <w:pPr>
        <w:pStyle w:val="Parta"/>
      </w:pPr>
    </w:p>
    <w:p w14:paraId="1F628ED5" w14:textId="21D6890E" w:rsidR="009F6212" w:rsidRDefault="009F6212">
      <w:pPr>
        <w:spacing w:after="160" w:line="259" w:lineRule="auto"/>
        <w:contextualSpacing w:val="0"/>
        <w:rPr>
          <w:b/>
          <w:szCs w:val="24"/>
          <w:lang w:val="en-US"/>
        </w:rPr>
      </w:pPr>
      <w:r>
        <w:br w:type="page"/>
      </w:r>
    </w:p>
    <w:p w14:paraId="3E54A412" w14:textId="464EF1EE" w:rsidR="009F6212" w:rsidRDefault="009F6212" w:rsidP="009F6212">
      <w:pPr>
        <w:pStyle w:val="QNum"/>
      </w:pPr>
      <w:r>
        <w:lastRenderedPageBreak/>
        <w:t>Question 20</w:t>
      </w:r>
      <w:r>
        <w:tab/>
        <w:t>(7 marks)</w:t>
      </w:r>
    </w:p>
    <w:p w14:paraId="11BE4678" w14:textId="77777777" w:rsidR="009F6212" w:rsidRDefault="009F6212" w:rsidP="00941891">
      <w:pPr>
        <w:pStyle w:val="Part"/>
      </w:pPr>
      <w:r>
        <w:t xml:space="preserve">A small body has displacement </w:t>
      </w:r>
      <m:oMath>
        <m:r>
          <w:rPr>
            <w:rFonts w:ascii="Cambria Math" w:hAnsi="Cambria Math"/>
          </w:rPr>
          <m:t>x=0</m:t>
        </m:r>
      </m:oMath>
      <w:r>
        <w:rPr>
          <w:rFonts w:eastAsiaTheme="minorEastAsia"/>
        </w:rPr>
        <w:t xml:space="preserve"> </w:t>
      </w:r>
      <w:r>
        <w:t xml:space="preserve">when </w:t>
      </w:r>
      <m:oMath>
        <m:r>
          <w:rPr>
            <w:rFonts w:ascii="Cambria Math" w:hAnsi="Cambria Math"/>
          </w:rPr>
          <m:t>t=2</m:t>
        </m:r>
      </m:oMath>
      <w:r>
        <w:rPr>
          <w:rFonts w:eastAsiaTheme="minorEastAsia"/>
        </w:rPr>
        <w:t xml:space="preserve"> and</w:t>
      </w:r>
      <w:r>
        <w:t xml:space="preserve"> moves along the </w:t>
      </w:r>
      <m:oMath>
        <m:r>
          <w:rPr>
            <w:rFonts w:ascii="Cambria Math" w:hAnsi="Cambria Math"/>
          </w:rPr>
          <m:t>x</m:t>
        </m:r>
      </m:oMath>
      <w:r>
        <w:rPr>
          <w:rFonts w:eastAsiaTheme="minorEastAsia"/>
        </w:rPr>
        <w:t xml:space="preserve">-axis so that its velocity after </w:t>
      </w:r>
      <m:oMath>
        <m:r>
          <w:rPr>
            <w:rFonts w:ascii="Cambria Math" w:eastAsiaTheme="minorEastAsia" w:hAnsi="Cambria Math"/>
          </w:rPr>
          <m:t>t</m:t>
        </m:r>
      </m:oMath>
      <w:r>
        <w:rPr>
          <w:rFonts w:eastAsiaTheme="minorEastAsia"/>
        </w:rPr>
        <w:t xml:space="preserve"> seconds is given by</w:t>
      </w:r>
    </w:p>
    <w:p w14:paraId="4BA22DB4" w14:textId="77777777" w:rsidR="009F6212" w:rsidRPr="00A82BB7" w:rsidRDefault="009F6212" w:rsidP="00941891">
      <w:pPr>
        <w:pStyle w:val="Part"/>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12</m:t>
                      </m:r>
                    </m:den>
                  </m:f>
                </m:e>
              </m:d>
            </m:e>
          </m:func>
          <m:r>
            <w:rPr>
              <w:rFonts w:ascii="Cambria Math" w:hAnsi="Cambria Math"/>
            </w:rPr>
            <m:t xml:space="preserve"> </m:t>
          </m:r>
          <m:r>
            <m:rPr>
              <m:nor/>
            </m:rPr>
            <w:rPr>
              <w:rFonts w:ascii="Cambria Math" w:hAnsi="Cambria Math"/>
            </w:rPr>
            <m:t>cm/s</m:t>
          </m:r>
        </m:oMath>
      </m:oMathPara>
    </w:p>
    <w:p w14:paraId="27C03081" w14:textId="77777777" w:rsidR="009F6212" w:rsidRDefault="009F6212" w:rsidP="00E544EB">
      <w:pPr>
        <w:pStyle w:val="Parta"/>
      </w:pPr>
    </w:p>
    <w:p w14:paraId="13117DBD" w14:textId="77777777" w:rsidR="009F6212" w:rsidRDefault="009F6212" w:rsidP="00061E4E">
      <w:pPr>
        <w:pStyle w:val="Parta"/>
        <w:rPr>
          <w:rFonts w:eastAsiaTheme="minorEastAsia"/>
        </w:rPr>
      </w:pPr>
      <w:r>
        <w:t>(a)</w:t>
      </w:r>
      <w:r>
        <w:tab/>
        <w:t xml:space="preserve">Determine an equation for </w:t>
      </w:r>
      <m:oMath>
        <m:r>
          <w:rPr>
            <w:rFonts w:ascii="Cambria Math" w:hAnsi="Cambria Math"/>
          </w:rPr>
          <m:t>x(t)</m:t>
        </m:r>
      </m:oMath>
      <w:r>
        <w:rPr>
          <w:rFonts w:eastAsiaTheme="minorEastAsia"/>
        </w:rPr>
        <w:t xml:space="preserve">, the displacement of the body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211169F8" w14:textId="77777777" w:rsidR="009F6212" w:rsidRDefault="009F6212" w:rsidP="00061E4E">
      <w:pPr>
        <w:pStyle w:val="Parta"/>
      </w:pPr>
    </w:p>
    <w:p w14:paraId="341B0C50" w14:textId="77777777" w:rsidR="009F6212" w:rsidRDefault="009F6212" w:rsidP="00061E4E">
      <w:pPr>
        <w:pStyle w:val="Parta"/>
      </w:pPr>
    </w:p>
    <w:p w14:paraId="0CB41BE7" w14:textId="77777777" w:rsidR="009F6212" w:rsidRDefault="009F6212" w:rsidP="00061E4E">
      <w:pPr>
        <w:pStyle w:val="Parta"/>
      </w:pPr>
    </w:p>
    <w:p w14:paraId="749F214A" w14:textId="77777777" w:rsidR="009F6212" w:rsidRDefault="009F6212" w:rsidP="00061E4E">
      <w:pPr>
        <w:pStyle w:val="Parta"/>
      </w:pPr>
    </w:p>
    <w:p w14:paraId="17CD12D0" w14:textId="77777777" w:rsidR="009F6212" w:rsidRDefault="009F6212" w:rsidP="00061E4E">
      <w:pPr>
        <w:pStyle w:val="Parta"/>
      </w:pPr>
    </w:p>
    <w:p w14:paraId="31578403" w14:textId="77777777" w:rsidR="009F6212" w:rsidRDefault="009F6212" w:rsidP="00061E4E">
      <w:pPr>
        <w:pStyle w:val="Parta"/>
      </w:pPr>
    </w:p>
    <w:p w14:paraId="057047C0" w14:textId="77777777" w:rsidR="009F6212" w:rsidRDefault="009F6212" w:rsidP="00061E4E">
      <w:pPr>
        <w:pStyle w:val="Parta"/>
      </w:pPr>
    </w:p>
    <w:p w14:paraId="3F7D505D" w14:textId="77777777" w:rsidR="009F6212" w:rsidRDefault="009F6212" w:rsidP="00061E4E">
      <w:pPr>
        <w:pStyle w:val="Parta"/>
      </w:pPr>
    </w:p>
    <w:p w14:paraId="4580E1CB" w14:textId="77777777" w:rsidR="009F6212" w:rsidRDefault="009F6212" w:rsidP="00061E4E">
      <w:pPr>
        <w:pStyle w:val="Parta"/>
      </w:pPr>
    </w:p>
    <w:p w14:paraId="7C62F2B2" w14:textId="77777777" w:rsidR="009F6212" w:rsidRDefault="009F6212" w:rsidP="00061E4E">
      <w:pPr>
        <w:pStyle w:val="Parta"/>
      </w:pPr>
    </w:p>
    <w:p w14:paraId="7B05A194" w14:textId="77777777" w:rsidR="009F6212" w:rsidRDefault="009F6212" w:rsidP="00061E4E">
      <w:pPr>
        <w:pStyle w:val="Parta"/>
      </w:pPr>
    </w:p>
    <w:p w14:paraId="2214A1FB" w14:textId="77777777" w:rsidR="009F6212" w:rsidRDefault="009F6212" w:rsidP="00061E4E">
      <w:pPr>
        <w:pStyle w:val="Parta"/>
      </w:pPr>
    </w:p>
    <w:p w14:paraId="0C96CD5D" w14:textId="77777777" w:rsidR="009F6212" w:rsidRDefault="009F6212" w:rsidP="00061E4E">
      <w:pPr>
        <w:pStyle w:val="Parta"/>
      </w:pPr>
    </w:p>
    <w:p w14:paraId="10511E96" w14:textId="77777777" w:rsidR="009F6212" w:rsidRDefault="009F6212" w:rsidP="00E544EB">
      <w:pPr>
        <w:pStyle w:val="Parta"/>
      </w:pPr>
    </w:p>
    <w:p w14:paraId="130F2401" w14:textId="77777777" w:rsidR="009F6212" w:rsidRDefault="009F6212" w:rsidP="00E544EB">
      <w:pPr>
        <w:pStyle w:val="Parta"/>
      </w:pPr>
    </w:p>
    <w:p w14:paraId="46E50717" w14:textId="77777777" w:rsidR="009F6212" w:rsidRDefault="009F6212" w:rsidP="00E544EB">
      <w:pPr>
        <w:pStyle w:val="Parta"/>
      </w:pPr>
    </w:p>
    <w:p w14:paraId="5B4DD731" w14:textId="77777777" w:rsidR="009F6212" w:rsidRDefault="009F6212" w:rsidP="00E544EB">
      <w:pPr>
        <w:pStyle w:val="Parta"/>
      </w:pPr>
    </w:p>
    <w:p w14:paraId="54456AD6" w14:textId="77777777" w:rsidR="009F6212" w:rsidRDefault="009F6212" w:rsidP="00E544EB">
      <w:pPr>
        <w:pStyle w:val="Parta"/>
      </w:pPr>
    </w:p>
    <w:p w14:paraId="06206D23" w14:textId="77777777" w:rsidR="009F6212" w:rsidRDefault="009F6212" w:rsidP="00E544EB">
      <w:pPr>
        <w:pStyle w:val="Parta"/>
        <w:rPr>
          <w:rFonts w:eastAsiaTheme="minorEastAsia"/>
        </w:rPr>
      </w:pPr>
      <w:r>
        <w:t>(b)</w:t>
      </w:r>
      <w:r>
        <w:tab/>
        <w:t xml:space="preserve">Describe, with justification, how the speed of the body is changing when </w:t>
      </w:r>
      <m:oMath>
        <m:r>
          <w:rPr>
            <w:rFonts w:ascii="Cambria Math" w:hAnsi="Cambria Math"/>
          </w:rPr>
          <m:t>t=10</m:t>
        </m:r>
      </m:oMath>
      <w:r>
        <w:rPr>
          <w:rFonts w:eastAsiaTheme="minorEastAsia"/>
        </w:rPr>
        <w:t>.</w:t>
      </w:r>
      <w:r>
        <w:rPr>
          <w:rFonts w:eastAsiaTheme="minorEastAsia"/>
        </w:rPr>
        <w:tab/>
        <w:t>(4 marks)</w:t>
      </w:r>
    </w:p>
    <w:p w14:paraId="25077F94" w14:textId="77777777" w:rsidR="009F6212" w:rsidRDefault="009F6212" w:rsidP="00950022">
      <w:pPr>
        <w:pStyle w:val="Parta"/>
      </w:pPr>
    </w:p>
    <w:p w14:paraId="65F34ADE" w14:textId="77777777" w:rsidR="009F6212" w:rsidRDefault="009F6212" w:rsidP="009F6212">
      <w:pPr>
        <w:pStyle w:val="QNum"/>
        <w:sectPr w:rsidR="009F6212"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5DA40FA6" w14:textId="164AED79" w:rsidR="009F6212" w:rsidRDefault="009F6212" w:rsidP="009F6212">
      <w:pPr>
        <w:pStyle w:val="QNum"/>
      </w:pPr>
      <w:r>
        <w:lastRenderedPageBreak/>
        <w:t>Question 21</w:t>
      </w:r>
      <w:r>
        <w:tab/>
        <w:t>(7 marks)</w:t>
      </w:r>
    </w:p>
    <w:p w14:paraId="6A7C90DF" w14:textId="77777777" w:rsidR="009F6212" w:rsidRDefault="009F6212" w:rsidP="008A02FC">
      <w:pPr>
        <w:pStyle w:val="Parta"/>
        <w:rPr>
          <w:rFonts w:eastAsiaTheme="minorEastAsia"/>
        </w:rPr>
      </w:pPr>
      <w:r>
        <w:t>(a)</w:t>
      </w:r>
      <w:r>
        <w:tab/>
        <w:t xml:space="preserve">Given that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3t+</m:t>
                </m:r>
                <m:f>
                  <m:fPr>
                    <m:ctrlPr>
                      <w:rPr>
                        <w:rFonts w:ascii="Cambria Math" w:hAnsi="Cambria Math"/>
                        <w:i/>
                      </w:rPr>
                    </m:ctrlPr>
                  </m:fPr>
                  <m:num>
                    <m:r>
                      <w:rPr>
                        <w:rFonts w:ascii="Cambria Math" w:hAnsi="Cambria Math"/>
                      </w:rPr>
                      <m:t>π</m:t>
                    </m:r>
                  </m:num>
                  <m:den>
                    <m:r>
                      <w:rPr>
                        <w:rFonts w:ascii="Cambria Math" w:hAnsi="Cambria Math"/>
                      </w:rPr>
                      <m:t>3</m:t>
                    </m:r>
                  </m:den>
                </m:f>
              </m:e>
            </m:d>
          </m:e>
        </m:func>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determine</w:t>
      </w:r>
      <w:r w:rsidRPr="007906BA">
        <w:rPr>
          <w:rFonts w:eastAsiaTheme="minorEastAsia"/>
        </w:rPr>
        <w:t xml:space="preserve"> </w:t>
      </w:r>
      <w:r>
        <w:rPr>
          <w:rFonts w:eastAsiaTheme="minorEastAsia"/>
        </w:rPr>
        <w:t>the exact value of</w:t>
      </w:r>
    </w:p>
    <w:p w14:paraId="47CEB2BF" w14:textId="77777777" w:rsidR="009F6212" w:rsidRDefault="009F6212" w:rsidP="008A02FC">
      <w:pPr>
        <w:pStyle w:val="Parta"/>
      </w:pPr>
    </w:p>
    <w:p w14:paraId="5FAC2D44" w14:textId="77777777" w:rsidR="009F6212" w:rsidRDefault="009F6212" w:rsidP="005A5143">
      <w:pPr>
        <w:pStyle w:val="Partai"/>
        <w:rPr>
          <w:rFonts w:eastAsiaTheme="minorEastAsia"/>
        </w:rPr>
      </w:pPr>
      <w:r>
        <w:t>(i)</w:t>
      </w:r>
      <w:r>
        <w:tab/>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w:t>
      </w:r>
      <w:r>
        <w:rPr>
          <w:rFonts w:eastAsiaTheme="minorEastAsia"/>
        </w:rPr>
        <w:tab/>
        <w:t>(1 mark)</w:t>
      </w:r>
    </w:p>
    <w:p w14:paraId="6B516869" w14:textId="77777777" w:rsidR="009F6212" w:rsidRDefault="009F6212" w:rsidP="005A5143">
      <w:pPr>
        <w:pStyle w:val="Partai"/>
      </w:pPr>
    </w:p>
    <w:p w14:paraId="2D1F74C3" w14:textId="77777777" w:rsidR="009F6212" w:rsidRDefault="009F6212" w:rsidP="005A5143">
      <w:pPr>
        <w:pStyle w:val="Partai"/>
      </w:pPr>
    </w:p>
    <w:p w14:paraId="2ACF36FB" w14:textId="77777777" w:rsidR="009F6212" w:rsidRDefault="009F6212" w:rsidP="005A5143">
      <w:pPr>
        <w:pStyle w:val="Partai"/>
      </w:pPr>
    </w:p>
    <w:p w14:paraId="6A7D025D" w14:textId="77777777" w:rsidR="009F6212" w:rsidRDefault="009F6212" w:rsidP="005A5143">
      <w:pPr>
        <w:pStyle w:val="Partai"/>
      </w:pPr>
    </w:p>
    <w:p w14:paraId="58D0990D" w14:textId="77777777" w:rsidR="009F6212" w:rsidRDefault="009F6212" w:rsidP="005A5143">
      <w:pPr>
        <w:pStyle w:val="Partai"/>
      </w:pPr>
    </w:p>
    <w:p w14:paraId="558C7DCF" w14:textId="77777777" w:rsidR="009F6212" w:rsidRDefault="009F6212" w:rsidP="005A5143">
      <w:pPr>
        <w:pStyle w:val="Partai"/>
      </w:pPr>
    </w:p>
    <w:p w14:paraId="09C3523B" w14:textId="77777777" w:rsidR="009F6212" w:rsidRDefault="009F6212" w:rsidP="005A5143">
      <w:pPr>
        <w:pStyle w:val="Partai"/>
        <w:rPr>
          <w:rFonts w:eastAsiaTheme="minorEastAsia"/>
        </w:rPr>
      </w:pPr>
      <w:r>
        <w:t>(ii)</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w:t>
      </w:r>
      <w:r>
        <w:rPr>
          <w:rFonts w:eastAsiaTheme="minorEastAsia"/>
        </w:rPr>
        <w:tab/>
        <w:t>(2 marks)</w:t>
      </w:r>
    </w:p>
    <w:p w14:paraId="253667B8" w14:textId="77777777" w:rsidR="009F6212" w:rsidRDefault="009F6212" w:rsidP="005A5143">
      <w:pPr>
        <w:pStyle w:val="Partai"/>
      </w:pPr>
    </w:p>
    <w:p w14:paraId="3335BFDB" w14:textId="77777777" w:rsidR="009F6212" w:rsidRDefault="009F6212" w:rsidP="005A5143">
      <w:pPr>
        <w:pStyle w:val="Partai"/>
      </w:pPr>
    </w:p>
    <w:p w14:paraId="300E0F5F" w14:textId="77777777" w:rsidR="009F6212" w:rsidRDefault="009F6212" w:rsidP="00143455">
      <w:pPr>
        <w:pStyle w:val="Parta"/>
      </w:pPr>
    </w:p>
    <w:p w14:paraId="26708F0C" w14:textId="77777777" w:rsidR="009F6212" w:rsidRDefault="009F6212" w:rsidP="00143455">
      <w:pPr>
        <w:pStyle w:val="Parta"/>
      </w:pPr>
    </w:p>
    <w:p w14:paraId="472C898A" w14:textId="77777777" w:rsidR="009F6212" w:rsidRDefault="009F6212" w:rsidP="00143455">
      <w:pPr>
        <w:pStyle w:val="Parta"/>
      </w:pPr>
    </w:p>
    <w:p w14:paraId="12A5463B" w14:textId="77777777" w:rsidR="009F6212" w:rsidRDefault="009F6212" w:rsidP="00143455">
      <w:pPr>
        <w:pStyle w:val="Parta"/>
      </w:pPr>
    </w:p>
    <w:p w14:paraId="698409C4" w14:textId="77777777" w:rsidR="009F6212" w:rsidRDefault="009F6212" w:rsidP="00143455">
      <w:pPr>
        <w:pStyle w:val="Parta"/>
      </w:pPr>
    </w:p>
    <w:p w14:paraId="09779739" w14:textId="77777777" w:rsidR="009F6212" w:rsidRDefault="009F6212" w:rsidP="00143455">
      <w:pPr>
        <w:pStyle w:val="Parta"/>
      </w:pPr>
    </w:p>
    <w:p w14:paraId="4BF11237" w14:textId="77777777" w:rsidR="009F6212" w:rsidRDefault="009F6212" w:rsidP="00143455">
      <w:pPr>
        <w:pStyle w:val="Parta"/>
      </w:pPr>
    </w:p>
    <w:p w14:paraId="7A549DC5" w14:textId="77777777" w:rsidR="009F6212" w:rsidRDefault="009F6212" w:rsidP="00143455">
      <w:pPr>
        <w:pStyle w:val="Parta"/>
        <w:rPr>
          <w:rFonts w:eastAsiaTheme="minorEastAsia"/>
        </w:rPr>
      </w:pPr>
      <w:r>
        <w:t>(b)</w:t>
      </w:r>
      <w:r>
        <w:tab/>
        <w:t xml:space="preserve">Given that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g(t)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w:t>
      </w:r>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G</m:t>
              </m:r>
            </m:e>
          </m:mr>
          <m:mr>
            <m:e>
              <m:bar>
                <m:barPr>
                  <m:pos m:val="top"/>
                  <m:ctrlPr>
                    <w:rPr>
                      <w:rFonts w:ascii="Cambria Math" w:eastAsiaTheme="minorEastAsia" w:hAnsi="Cambria Math"/>
                      <w:i/>
                    </w:rPr>
                  </m:ctrlPr>
                </m:bar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eastAsiaTheme="minorEastAsia" w:hAnsi="Cambria Math"/>
          </w:rPr>
          <m:t>=4+3</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=56</m:t>
        </m:r>
      </m:oMath>
      <w:r>
        <w:rPr>
          <w:rFonts w:eastAsiaTheme="minorEastAsia"/>
        </w:rPr>
        <w:t xml:space="preserve">, determine </w:t>
      </w:r>
      <m:oMath>
        <m:r>
          <w:rPr>
            <w:rFonts w:ascii="Cambria Math" w:eastAsiaTheme="minorEastAsia" w:hAnsi="Cambria Math"/>
          </w:rPr>
          <m:t>g(t)</m:t>
        </m:r>
      </m:oMath>
      <w:r>
        <w:rPr>
          <w:rFonts w:eastAsiaTheme="minorEastAsia"/>
        </w:rPr>
        <w:t>.</w:t>
      </w:r>
      <w:r>
        <w:rPr>
          <w:rFonts w:eastAsiaTheme="minorEastAsia"/>
        </w:rPr>
        <w:tab/>
        <w:t>(4 marks)</w:t>
      </w:r>
    </w:p>
    <w:p w14:paraId="1B358DF2" w14:textId="77777777" w:rsidR="009F6212" w:rsidRDefault="009F6212" w:rsidP="00F7703C">
      <w:pPr>
        <w:pStyle w:val="Parta"/>
      </w:pPr>
    </w:p>
    <w:p w14:paraId="4DBB9F36" w14:textId="77777777" w:rsidR="009F6212" w:rsidRDefault="009F6212" w:rsidP="009F6212">
      <w:pPr>
        <w:pStyle w:val="QNum"/>
        <w:sectPr w:rsidR="009F6212" w:rsidSect="00DF3BCC">
          <w:headerReference w:type="first" r:id="rId22"/>
          <w:footerReference w:type="first" r:id="rId23"/>
          <w:pgSz w:w="11906" w:h="16838" w:code="9"/>
          <w:pgMar w:top="1247" w:right="1134" w:bottom="851" w:left="1304" w:header="737" w:footer="567" w:gutter="0"/>
          <w:cols w:space="708"/>
          <w:titlePg/>
          <w:docGrid w:linePitch="360"/>
        </w:sectPr>
      </w:pPr>
    </w:p>
    <w:p w14:paraId="5250193A" w14:textId="77777777" w:rsidR="009F6212" w:rsidRPr="00761F37" w:rsidRDefault="009F6212" w:rsidP="009B66B8">
      <w:pPr>
        <w:pStyle w:val="QNum"/>
        <w:rPr>
          <w:b w:val="0"/>
        </w:rPr>
      </w:pPr>
      <w:r>
        <w:rPr>
          <w:b w:val="0"/>
        </w:rPr>
        <w:lastRenderedPageBreak/>
        <w:t>Supplementary page</w:t>
      </w:r>
    </w:p>
    <w:p w14:paraId="65E4AA9F" w14:textId="77777777" w:rsidR="009F6212" w:rsidRPr="008A70F8" w:rsidRDefault="009F6212" w:rsidP="009B66B8"/>
    <w:p w14:paraId="10728CD3" w14:textId="77777777" w:rsidR="009F6212" w:rsidRDefault="009F6212" w:rsidP="009B66B8">
      <w:r>
        <w:t>Question number: _________</w:t>
      </w:r>
    </w:p>
    <w:p w14:paraId="1591462F" w14:textId="77777777" w:rsidR="009F6212" w:rsidRDefault="009F6212" w:rsidP="009B66B8"/>
    <w:p w14:paraId="013E3027" w14:textId="77777777" w:rsidR="009F6212" w:rsidRDefault="009F6212" w:rsidP="00D3315D"/>
    <w:p w14:paraId="49C9E8B0" w14:textId="77777777" w:rsidR="009F6212" w:rsidRDefault="009F6212" w:rsidP="00CA483B">
      <w:pPr>
        <w:sectPr w:rsidR="009F6212"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61F07B55" w14:textId="77777777" w:rsidR="009F6212" w:rsidRDefault="009F6212" w:rsidP="00CA483B">
      <w:bookmarkStart w:id="29" w:name="bMkTab2"/>
      <w:bookmarkEnd w:id="29"/>
    </w:p>
    <w:p w14:paraId="61B8578D" w14:textId="77777777" w:rsidR="009F6212" w:rsidRDefault="009F6212" w:rsidP="00CA483B"/>
    <w:p w14:paraId="780396BC" w14:textId="77777777" w:rsidR="009F6212" w:rsidRDefault="009F6212" w:rsidP="00CA483B"/>
    <w:p w14:paraId="3CBA9452" w14:textId="77777777" w:rsidR="009F6212" w:rsidRDefault="009F6212" w:rsidP="00CA483B"/>
    <w:p w14:paraId="5CD8E887" w14:textId="77777777" w:rsidR="009F6212" w:rsidRDefault="009F6212" w:rsidP="00CA483B"/>
    <w:p w14:paraId="085D5B9D" w14:textId="77777777" w:rsidR="009F6212" w:rsidRDefault="009F6212" w:rsidP="00CA483B"/>
    <w:p w14:paraId="00903DFA" w14:textId="77777777" w:rsidR="009F6212" w:rsidRDefault="009F6212" w:rsidP="00CA483B"/>
    <w:p w14:paraId="38A64C2E" w14:textId="77777777" w:rsidR="009F6212" w:rsidRDefault="009F6212" w:rsidP="00CA483B"/>
    <w:p w14:paraId="5EC54891" w14:textId="77777777" w:rsidR="009F6212" w:rsidRDefault="009F6212" w:rsidP="00CA483B"/>
    <w:p w14:paraId="517DCF65" w14:textId="77777777" w:rsidR="009F6212" w:rsidRDefault="009F6212" w:rsidP="00CA483B"/>
    <w:p w14:paraId="628A4508" w14:textId="77777777" w:rsidR="009F6212" w:rsidRDefault="009F6212" w:rsidP="00CA483B"/>
    <w:p w14:paraId="6D8740F6" w14:textId="77777777" w:rsidR="009F6212" w:rsidRDefault="009F6212" w:rsidP="00CA483B"/>
    <w:p w14:paraId="78D3FD46" w14:textId="77777777" w:rsidR="009F6212" w:rsidRDefault="009F6212" w:rsidP="00CA483B"/>
    <w:p w14:paraId="77A85373" w14:textId="77777777" w:rsidR="009F6212" w:rsidRDefault="009F6212" w:rsidP="00CA483B"/>
    <w:p w14:paraId="0F9647B6" w14:textId="77777777" w:rsidR="009F6212" w:rsidRDefault="009F6212" w:rsidP="00CA483B"/>
    <w:p w14:paraId="1349B802" w14:textId="77777777" w:rsidR="009F6212" w:rsidRDefault="009F6212" w:rsidP="00CA483B"/>
    <w:p w14:paraId="0E24E29F" w14:textId="77777777" w:rsidR="009F6212" w:rsidRDefault="009F6212" w:rsidP="00CA483B"/>
    <w:p w14:paraId="3816A296" w14:textId="77777777" w:rsidR="009F6212" w:rsidRDefault="009F6212" w:rsidP="00CA483B"/>
    <w:p w14:paraId="57683081" w14:textId="77777777" w:rsidR="009F6212" w:rsidRDefault="009F6212" w:rsidP="00CA483B"/>
    <w:p w14:paraId="5319A0CD" w14:textId="77777777" w:rsidR="009F6212" w:rsidRDefault="009F6212" w:rsidP="00CA483B"/>
    <w:p w14:paraId="193AAD72" w14:textId="77777777" w:rsidR="009F6212" w:rsidRDefault="009F6212" w:rsidP="00CA483B"/>
    <w:p w14:paraId="7B1CA123" w14:textId="77777777" w:rsidR="009F6212" w:rsidRDefault="009F6212" w:rsidP="00CA483B"/>
    <w:p w14:paraId="145EBACC" w14:textId="77777777" w:rsidR="009F6212" w:rsidRDefault="009F6212" w:rsidP="00CA483B"/>
    <w:p w14:paraId="1130D9FC" w14:textId="77777777" w:rsidR="009F6212" w:rsidRDefault="009F6212" w:rsidP="00CA483B"/>
    <w:p w14:paraId="1A276307" w14:textId="77777777" w:rsidR="009F6212" w:rsidRDefault="009F6212" w:rsidP="00CA483B"/>
    <w:p w14:paraId="740ECC25" w14:textId="77777777" w:rsidR="009F6212" w:rsidRDefault="009F6212" w:rsidP="00CA483B"/>
    <w:p w14:paraId="76BAA804" w14:textId="77777777" w:rsidR="009F6212" w:rsidRDefault="009F6212" w:rsidP="00CA483B"/>
    <w:p w14:paraId="71CC95F7" w14:textId="77777777" w:rsidR="009F6212" w:rsidRDefault="009F6212" w:rsidP="00CA483B"/>
    <w:p w14:paraId="50A20FF4" w14:textId="77777777" w:rsidR="009F6212" w:rsidRDefault="009F6212" w:rsidP="00CA483B"/>
    <w:p w14:paraId="744ADAC8" w14:textId="77777777" w:rsidR="009F6212" w:rsidRDefault="009F6212" w:rsidP="00CA483B"/>
    <w:p w14:paraId="76B80E02" w14:textId="77777777" w:rsidR="009F6212" w:rsidRDefault="009F6212" w:rsidP="00CA483B"/>
    <w:p w14:paraId="0DFE5D8A" w14:textId="77777777" w:rsidR="009F6212" w:rsidRDefault="009F6212" w:rsidP="00CA483B"/>
    <w:p w14:paraId="72571F84" w14:textId="77777777" w:rsidR="009F6212" w:rsidRDefault="009F6212" w:rsidP="00CA483B"/>
    <w:p w14:paraId="1361077D" w14:textId="77777777" w:rsidR="009F6212" w:rsidRDefault="009F6212" w:rsidP="00CA483B"/>
    <w:p w14:paraId="0C68F5B2" w14:textId="77777777" w:rsidR="009F6212" w:rsidRDefault="009F6212" w:rsidP="00CA483B"/>
    <w:p w14:paraId="31A65261" w14:textId="77777777" w:rsidR="009F6212" w:rsidRDefault="009F6212" w:rsidP="00CA483B"/>
    <w:p w14:paraId="54B32D3A" w14:textId="77777777" w:rsidR="009F6212" w:rsidRDefault="009F6212" w:rsidP="00CA483B"/>
    <w:p w14:paraId="78DAE9AD" w14:textId="77777777" w:rsidR="009F6212" w:rsidRDefault="009F6212" w:rsidP="00CA483B"/>
    <w:p w14:paraId="0143895D" w14:textId="77777777" w:rsidR="009F6212" w:rsidRDefault="009F6212" w:rsidP="00CA483B"/>
    <w:p w14:paraId="16F95D79" w14:textId="77777777" w:rsidR="009F6212" w:rsidRDefault="009F6212" w:rsidP="00CA483B"/>
    <w:p w14:paraId="7783B6A2" w14:textId="77777777" w:rsidR="009F6212" w:rsidRDefault="009F6212" w:rsidP="00CA483B"/>
    <w:p w14:paraId="13025BBA" w14:textId="77777777" w:rsidR="009F6212" w:rsidRDefault="009F6212" w:rsidP="00CA483B"/>
    <w:p w14:paraId="5C85BBF8" w14:textId="77777777" w:rsidR="009F6212" w:rsidRDefault="009F6212" w:rsidP="00CA483B"/>
    <w:p w14:paraId="11890B4A" w14:textId="77777777" w:rsidR="009F6212" w:rsidRDefault="009F6212" w:rsidP="00CA483B"/>
    <w:p w14:paraId="5182C277" w14:textId="77777777" w:rsidR="009F6212" w:rsidRDefault="009F6212" w:rsidP="00CA483B"/>
    <w:p w14:paraId="206B2BFE" w14:textId="77777777" w:rsidR="009F6212" w:rsidRDefault="009F6212" w:rsidP="00CA483B"/>
    <w:p w14:paraId="4A83842B" w14:textId="77777777" w:rsidR="009F6212" w:rsidRDefault="009F6212" w:rsidP="00CA483B"/>
    <w:p w14:paraId="327237BE" w14:textId="77777777" w:rsidR="009F6212" w:rsidRDefault="009F6212" w:rsidP="00CA483B"/>
    <w:p w14:paraId="62D150DC" w14:textId="77777777" w:rsidR="009F6212" w:rsidRDefault="009F6212" w:rsidP="00CA483B"/>
    <w:p w14:paraId="1317E3C9" w14:textId="5284B644" w:rsidR="009F6212" w:rsidRDefault="009F6212" w:rsidP="00176942">
      <w:pPr>
        <w:pStyle w:val="WAXCopy"/>
      </w:pPr>
      <w:r>
        <w:rPr>
          <w:rFonts w:cs="Arial"/>
        </w:rPr>
        <w:t>©</w:t>
      </w:r>
      <w:r>
        <w:t xml:space="preserve"> 2019 WA Exam Papers.</w:t>
      </w:r>
      <w:r w:rsidRPr="00CB55EC">
        <w:t xml:space="preserve"> </w:t>
      </w:r>
      <w:bookmarkStart w:id="30" w:name="school"/>
      <w:bookmarkEnd w:id="30"/>
      <w:r w:rsidR="001F12AC">
        <w:t>Kennedy Baptist College has a non-exclusive licence to copy and communicate this document for non-commercial, educational use within the school. No other copying, communication or use is permitted without the express written permission of WA Exam Papers. SN245-135-3.</w:t>
      </w:r>
    </w:p>
    <w:p w14:paraId="168A6406" w14:textId="77777777" w:rsidR="009F6212" w:rsidRPr="00F913EF" w:rsidRDefault="009F6212" w:rsidP="00F913EF"/>
    <w:p w14:paraId="5384E61D" w14:textId="79DA7B5D" w:rsidR="009F6212" w:rsidRPr="007629AB" w:rsidRDefault="009F6212" w:rsidP="009F6212">
      <w:pPr>
        <w:pStyle w:val="QNum"/>
      </w:pPr>
    </w:p>
    <w:sectPr w:rsidR="009F6212" w:rsidRPr="007629AB"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2FADE" w14:textId="6DBAF0E4" w:rsidR="009F6212" w:rsidRDefault="001F12AC">
    <w:pPr>
      <w:pStyle w:val="Footer"/>
    </w:pPr>
    <w:r>
      <w:rPr>
        <w:noProof/>
      </w:rPr>
      <mc:AlternateContent>
        <mc:Choice Requires="wps">
          <w:drawing>
            <wp:anchor distT="0" distB="0" distL="114300" distR="114300" simplePos="0" relativeHeight="251660288" behindDoc="0" locked="0" layoutInCell="1" allowOverlap="1" wp14:anchorId="37B858C9" wp14:editId="68631614">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D24690" w14:textId="36474D09" w:rsidR="001F12AC" w:rsidRPr="001F12AC" w:rsidRDefault="001F12AC">
                          <w:pPr>
                            <w:rPr>
                              <w:rFonts w:cs="Arial"/>
                              <w:sz w:val="12"/>
                            </w:rPr>
                          </w:pPr>
                          <w:r>
                            <w:rPr>
                              <w:rFonts w:cs="Arial"/>
                              <w:sz w:val="12"/>
                            </w:rPr>
                            <w:t>SN245-135-3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7B858C9"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fmJQIAAEI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" filled="f" stroked="f" strokeweight=".5pt">
              <v:textbox style="mso-fit-shape-to-text:t" inset="0,0,0">
                <w:txbxContent>
                  <w:p w14:paraId="66D24690" w14:textId="36474D09" w:rsidR="001F12AC" w:rsidRPr="001F12AC" w:rsidRDefault="001F12AC">
                    <w:pPr>
                      <w:rPr>
                        <w:rFonts w:cs="Arial"/>
                        <w:sz w:val="12"/>
                      </w:rPr>
                    </w:pPr>
                    <w:r>
                      <w:rPr>
                        <w:rFonts w:cs="Arial"/>
                        <w:sz w:val="12"/>
                      </w:rPr>
                      <w:t>SN245-135-3</w:t>
                    </w:r>
                  </w:p>
                </w:txbxContent>
              </v:textbox>
              <w10:wrap anchorx="page" anchory="page"/>
            </v:shape>
          </w:pict>
        </mc:Fallback>
      </mc:AlternateContent>
    </w:r>
    <w:r w:rsidR="009F6212">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F60E3" w14:textId="6D7EA34D" w:rsidR="009F6212" w:rsidRDefault="001F12AC">
    <w:pPr>
      <w:pStyle w:val="Footer"/>
    </w:pPr>
    <w:r>
      <w:rPr>
        <w:noProof/>
      </w:rPr>
      <mc:AlternateContent>
        <mc:Choice Requires="wps">
          <w:drawing>
            <wp:anchor distT="0" distB="0" distL="114300" distR="114300" simplePos="0" relativeHeight="251659264" behindDoc="0" locked="0" layoutInCell="1" allowOverlap="1" wp14:anchorId="2E4BBFD4" wp14:editId="4F1A1626">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034AFF" w14:textId="476A2BAB" w:rsidR="001F12AC" w:rsidRPr="001F12AC" w:rsidRDefault="001F12AC">
                          <w:pPr>
                            <w:rPr>
                              <w:rFonts w:cs="Arial"/>
                              <w:sz w:val="12"/>
                            </w:rPr>
                          </w:pPr>
                          <w:r>
                            <w:rPr>
                              <w:rFonts w:cs="Arial"/>
                              <w:sz w:val="12"/>
                            </w:rPr>
                            <w:t>SN245-135-3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E4BBFD4"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azJwIAAEkEAAAOAAAAZHJzL2Uyb0RvYy54bWysVE2P2jAQvVfqf7B8LwlQtm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LXpxrMnAgAASQQAAA4AAAAAAAAAAAAAAAAALgIAAGRycy9lMm9E&#10;b2MueG1sUEsBAi0AFAAGAAgAAAAhAD/yoQfeAAAADQEAAA8AAAAAAAAAAAAAAAAAgQQAAGRycy9k&#10;b3ducmV2LnhtbFBLBQYAAAAABAAEAPMAAACMBQAAAAA=&#10;" filled="f" stroked="f" strokeweight=".5pt">
              <v:textbox style="mso-fit-shape-to-text:t" inset="0,0,0">
                <w:txbxContent>
                  <w:p w14:paraId="67034AFF" w14:textId="476A2BAB" w:rsidR="001F12AC" w:rsidRPr="001F12AC" w:rsidRDefault="001F12AC">
                    <w:pPr>
                      <w:rPr>
                        <w:rFonts w:cs="Arial"/>
                        <w:sz w:val="12"/>
                      </w:rPr>
                    </w:pPr>
                    <w:r>
                      <w:rPr>
                        <w:rFonts w:cs="Arial"/>
                        <w:sz w:val="12"/>
                      </w:rPr>
                      <w:t>SN245-135-3</w:t>
                    </w:r>
                  </w:p>
                </w:txbxContent>
              </v:textbox>
              <w10:wrap anchorx="page" anchory="page"/>
            </v:shape>
          </w:pict>
        </mc:Fallback>
      </mc:AlternateContent>
    </w:r>
    <w:r w:rsidR="009F6212">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D3D6" w14:textId="52106992" w:rsidR="009F6212" w:rsidRDefault="001F12AC">
    <w:pPr>
      <w:pStyle w:val="Footer"/>
    </w:pPr>
    <w:r>
      <w:rPr>
        <w:noProof/>
      </w:rPr>
      <mc:AlternateContent>
        <mc:Choice Requires="wps">
          <w:drawing>
            <wp:anchor distT="0" distB="0" distL="114300" distR="114300" simplePos="0" relativeHeight="251661312" behindDoc="0" locked="0" layoutInCell="1" allowOverlap="1" wp14:anchorId="5AAED84F" wp14:editId="0804A235">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D6BE83" w14:textId="52D672F2" w:rsidR="001F12AC" w:rsidRPr="001F12AC" w:rsidRDefault="001F12AC">
                          <w:pPr>
                            <w:rPr>
                              <w:rFonts w:cs="Arial"/>
                              <w:sz w:val="12"/>
                            </w:rPr>
                          </w:pPr>
                          <w:r>
                            <w:rPr>
                              <w:rFonts w:cs="Arial"/>
                              <w:sz w:val="12"/>
                            </w:rPr>
                            <w:t>SN245-135-3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AAED84F"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RwKAIAAEk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" filled="f" stroked="f" strokeweight=".5pt">
              <v:textbox style="mso-fit-shape-to-text:t" inset="0,0,0">
                <w:txbxContent>
                  <w:p w14:paraId="7FD6BE83" w14:textId="52D672F2" w:rsidR="001F12AC" w:rsidRPr="001F12AC" w:rsidRDefault="001F12AC">
                    <w:pPr>
                      <w:rPr>
                        <w:rFonts w:cs="Arial"/>
                        <w:sz w:val="12"/>
                      </w:rPr>
                    </w:pPr>
                    <w:r>
                      <w:rPr>
                        <w:rFonts w:cs="Arial"/>
                        <w:sz w:val="12"/>
                      </w:rPr>
                      <w:t>SN245-135-3</w:t>
                    </w:r>
                  </w:p>
                </w:txbxContent>
              </v:textbox>
              <w10:wrap anchorx="page" anchory="page"/>
            </v:shape>
          </w:pict>
        </mc:Fallback>
      </mc:AlternateContent>
    </w:r>
    <w:r w:rsidR="009F6212">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C4007" w14:textId="77777777" w:rsidR="009F6212" w:rsidRDefault="009F62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7C433" w14:textId="77777777" w:rsidR="009F6212" w:rsidRDefault="009F621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FF9EC" w14:textId="77777777" w:rsidR="009F6212" w:rsidRDefault="009F621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FCADC" w14:textId="77777777" w:rsidR="00D3315D" w:rsidRDefault="00A759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2502" w14:textId="77777777" w:rsidR="007514AB" w:rsidRDefault="00A75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4254" w14:textId="598CA438" w:rsidR="009F6212" w:rsidRPr="009F6212" w:rsidRDefault="009F6212" w:rsidP="009F6212">
    <w:pPr>
      <w:pStyle w:val="Header"/>
    </w:pPr>
    <w:r>
      <w:t>METHODS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4DB469B1" w:rsidR="00066BEF" w:rsidRPr="009F6212" w:rsidRDefault="009F6212" w:rsidP="009F6212">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A8F26" w14:textId="4C1FCFED" w:rsidR="009F6212" w:rsidRPr="009F6212" w:rsidRDefault="009F6212" w:rsidP="009F6212">
    <w:pPr>
      <w:pStyle w:val="Header"/>
    </w:pPr>
    <w:r>
      <w:t>METHODS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5ABA3" w14:textId="4B7C89B7" w:rsidR="009F6212" w:rsidRPr="009F6212" w:rsidRDefault="009F6212" w:rsidP="009F6212">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BF107" w14:textId="77777777" w:rsidR="00D3315D" w:rsidRDefault="00A759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B8834" w14:textId="77777777" w:rsidR="007514AB" w:rsidRDefault="00A75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4"/>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12AC"/>
    <w:rsid w:val="001F64A8"/>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9F6212"/>
    <w:rsid w:val="00A75958"/>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9F6212"/>
    <w:pPr>
      <w:spacing w:after="0" w:line="240" w:lineRule="auto"/>
    </w:pPr>
    <w:rPr>
      <w:rFonts w:ascii="Arial" w:hAnsi="Arial"/>
    </w:rPr>
  </w:style>
  <w:style w:type="paragraph" w:customStyle="1" w:styleId="WAXCopy">
    <w:name w:val="WAXCopy"/>
    <w:basedOn w:val="Normal"/>
    <w:rsid w:val="009F621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1731</Words>
  <Characters>9872</Characters>
  <Application>Microsoft Office Word</Application>
  <DocSecurity>6</DocSecurity>
  <Lines>82</Lines>
  <Paragraphs>23</Paragraphs>
  <ScaleCrop>false</ScaleCrop>
  <HeadingPairs>
    <vt:vector size="2" baseType="variant">
      <vt:variant>
        <vt:lpstr>Title</vt:lpstr>
      </vt:variant>
      <vt:variant>
        <vt:i4>1</vt:i4>
      </vt:variant>
    </vt:vector>
  </HeadingPairs>
  <TitlesOfParts>
    <vt:vector size="1" baseType="lpstr">
      <vt:lpstr>WAEP 2019 MATHEMATICS METHODS UNIT 3 EXAM - SECTION 2</vt:lpstr>
    </vt:vector>
  </TitlesOfParts>
  <Manager>Charlie Watson</Manager>
  <Company>WA Exam Papers (WAEP)</Company>
  <LinksUpToDate>false</LinksUpToDate>
  <CharactersWithSpaces>11580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3 EXAM - SECTION 2</dc:title>
  <dc:subject>Regular version purchased by Kennedy Baptist College, SN245-135-3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14 Jun 2019.</dc:description>
  <cp:lastModifiedBy>Joyce Toh</cp:lastModifiedBy>
  <cp:revision>2</cp:revision>
  <dcterms:created xsi:type="dcterms:W3CDTF">2020-05-21T03:53:00Z</dcterms:created>
  <dcterms:modified xsi:type="dcterms:W3CDTF">2020-05-21T03:53:00Z</dcterms:modified>
  <cp:category>ATAR Mathematics Examination Papers</cp:category>
</cp:coreProperties>
</file>