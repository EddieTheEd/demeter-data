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0B631A81" w:rsidR="005F0EAE" w:rsidRDefault="005F0EAE" w:rsidP="005F0EAE">
      <w:pPr>
        <w:jc w:val="center"/>
      </w:pPr>
      <w:bookmarkStart w:id="0" w:name="_GoBack"/>
      <w:bookmarkEnd w:id="0"/>
      <w:r>
        <w:t xml:space="preserve"> </w:t>
      </w:r>
      <w:bookmarkStart w:id="1" w:name="bmLogo"/>
      <w:bookmarkEnd w:id="1"/>
      <w:r w:rsidR="003274BF">
        <w:rPr>
          <w:noProof/>
        </w:rPr>
        <w:drawing>
          <wp:inline distT="0" distB="0" distL="0" distR="0" wp14:anchorId="73FC7E28" wp14:editId="455E826F">
            <wp:extent cx="1526540"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07A3C5D2" w:rsidR="005F0EAE" w:rsidRDefault="003274BF"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E66528" w:rsidRDefault="00E66528" w:rsidP="005F0EAE">
                            <w:pPr>
                              <w:jc w:val="center"/>
                              <w:rPr>
                                <w:rFonts w:cs="Arial"/>
                                <w:sz w:val="20"/>
                              </w:rPr>
                            </w:pPr>
                          </w:p>
                          <w:p w14:paraId="62F9DDB8" w14:textId="77777777" w:rsidR="00E66528" w:rsidRDefault="00E66528" w:rsidP="005F0EAE">
                            <w:pPr>
                              <w:jc w:val="center"/>
                              <w:rPr>
                                <w:rFonts w:cs="Arial"/>
                                <w:sz w:val="20"/>
                              </w:rPr>
                            </w:pPr>
                          </w:p>
                          <w:p w14:paraId="26BBD827" w14:textId="5F262FBA" w:rsidR="00E66528" w:rsidRPr="009E265C" w:rsidRDefault="00E66528"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E66528" w:rsidRDefault="00E66528" w:rsidP="005F0EAE">
                      <w:pPr>
                        <w:jc w:val="center"/>
                        <w:rPr>
                          <w:rFonts w:cs="Arial"/>
                          <w:sz w:val="20"/>
                        </w:rPr>
                      </w:pPr>
                    </w:p>
                    <w:p w14:paraId="62F9DDB8" w14:textId="77777777" w:rsidR="00E66528" w:rsidRDefault="00E66528" w:rsidP="005F0EAE">
                      <w:pPr>
                        <w:jc w:val="center"/>
                        <w:rPr>
                          <w:rFonts w:cs="Arial"/>
                          <w:sz w:val="20"/>
                        </w:rPr>
                      </w:pPr>
                    </w:p>
                    <w:p w14:paraId="26BBD827" w14:textId="5F262FBA" w:rsidR="00E66528" w:rsidRPr="009E265C" w:rsidRDefault="00E66528" w:rsidP="005F0EA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30E8CDED" w:rsidR="005F0EAE" w:rsidRPr="00DD2D7D" w:rsidRDefault="003274BF"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14:paraId="037D69C4" w14:textId="6E30BF42" w:rsidR="005F0EAE" w:rsidRPr="00DD2D7D" w:rsidRDefault="003274BF" w:rsidP="005F0EAE">
      <w:pPr>
        <w:rPr>
          <w:rFonts w:eastAsiaTheme="majorEastAsia" w:cstheme="majorBidi"/>
          <w:b/>
          <w:sz w:val="36"/>
          <w:szCs w:val="32"/>
        </w:rPr>
      </w:pPr>
      <w:bookmarkStart w:id="7" w:name="bmUnit"/>
      <w:bookmarkEnd w:id="7"/>
      <w:r>
        <w:rPr>
          <w:rFonts w:eastAsiaTheme="majorEastAsia" w:cstheme="majorBidi"/>
          <w:b/>
          <w:sz w:val="36"/>
          <w:szCs w:val="32"/>
        </w:rPr>
        <w:t>UNIT 3</w:t>
      </w:r>
    </w:p>
    <w:p w14:paraId="7D4F37D3" w14:textId="5701CA03" w:rsidR="005F0EAE" w:rsidRPr="0032717C" w:rsidRDefault="005F0EAE" w:rsidP="005F0EAE">
      <w:pPr>
        <w:pStyle w:val="Heading2"/>
      </w:pPr>
      <w:r>
        <w:t xml:space="preserve">Section </w:t>
      </w:r>
      <w:bookmarkStart w:id="8" w:name="bmSec1"/>
      <w:bookmarkEnd w:id="8"/>
      <w:r w:rsidR="003274BF">
        <w:t>One</w:t>
      </w:r>
      <w:r>
        <w:t>:</w:t>
      </w:r>
    </w:p>
    <w:p w14:paraId="631D9F9F" w14:textId="7AAFADF4" w:rsidR="005F0EAE" w:rsidRPr="007936BA" w:rsidRDefault="005F0EAE" w:rsidP="005F0EAE">
      <w:pPr>
        <w:pStyle w:val="Heading2"/>
      </w:pPr>
      <w:r>
        <w:t>Calculator-</w:t>
      </w:r>
      <w:bookmarkStart w:id="9" w:name="bmCal1"/>
      <w:bookmarkEnd w:id="9"/>
      <w:r w:rsidR="003274BF">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E66528">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E66528">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E66528">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E66528">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E66528">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E66528">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E66528">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E66528">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E66528">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E66528">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E66528">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E66528">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0B153D0"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3274BF">
        <w:t>five</w:t>
      </w:r>
      <w:r>
        <w:t xml:space="preserve"> minutes</w:t>
      </w:r>
    </w:p>
    <w:p w14:paraId="5DEDE60C" w14:textId="6DE93B3C" w:rsidR="005F0EAE" w:rsidRPr="000124CF" w:rsidRDefault="005F0EAE" w:rsidP="005F0EAE">
      <w:pPr>
        <w:tabs>
          <w:tab w:val="left" w:pos="-720"/>
          <w:tab w:val="left" w:pos="4253"/>
        </w:tabs>
        <w:suppressAutoHyphens/>
      </w:pPr>
      <w:r>
        <w:t>Working time:</w:t>
      </w:r>
      <w:r>
        <w:tab/>
      </w:r>
      <w:bookmarkStart w:id="11" w:name="bmWT"/>
      <w:bookmarkEnd w:id="11"/>
      <w:r w:rsidR="003274BF">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792637C"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3274BF">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E66528">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E66528">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E66528">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E66528">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E66528">
            <w:pPr>
              <w:jc w:val="center"/>
            </w:pPr>
            <w:r>
              <w:t>Working</w:t>
            </w:r>
          </w:p>
          <w:p w14:paraId="22800805" w14:textId="77777777" w:rsidR="005F0EAE" w:rsidRPr="007936BA" w:rsidRDefault="005F0EAE" w:rsidP="00E66528">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E66528">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E66528">
            <w:pPr>
              <w:jc w:val="center"/>
            </w:pPr>
            <w:r>
              <w:t>Percentage of examination</w:t>
            </w:r>
          </w:p>
        </w:tc>
      </w:tr>
      <w:tr w:rsidR="005F0EAE" w:rsidRPr="000124CF" w14:paraId="489D44B0" w14:textId="77777777" w:rsidTr="003274BF">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E66528">
            <w:pPr>
              <w:tabs>
                <w:tab w:val="left" w:pos="900"/>
              </w:tabs>
              <w:suppressAutoHyphens/>
            </w:pPr>
            <w:r w:rsidRPr="000E7D70">
              <w:t>Section One:</w:t>
            </w:r>
          </w:p>
          <w:p w14:paraId="78BB52ED" w14:textId="77777777" w:rsidR="005F0EAE" w:rsidRPr="000E7D70" w:rsidRDefault="005F0EAE" w:rsidP="00E66528">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35FF5B19" w:rsidR="005F0EAE" w:rsidRPr="000E7D70" w:rsidRDefault="003274BF" w:rsidP="00E66528">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205699C3" w:rsidR="005F0EAE" w:rsidRPr="000E7D70" w:rsidRDefault="003274BF" w:rsidP="00E66528">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E66528">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355592DA" w:rsidR="005F0EAE" w:rsidRPr="000E7D70" w:rsidRDefault="003274BF" w:rsidP="00E66528">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E66528">
            <w:pPr>
              <w:jc w:val="center"/>
            </w:pPr>
            <w:r>
              <w:t>35</w:t>
            </w:r>
          </w:p>
        </w:tc>
      </w:tr>
      <w:tr w:rsidR="005F0EAE" w:rsidRPr="007936BA" w14:paraId="52CEBC48" w14:textId="77777777" w:rsidTr="003274B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E66528">
            <w:r>
              <w:t xml:space="preserve">Section </w:t>
            </w:r>
            <w:r w:rsidRPr="00F25E36">
              <w:t>Two</w:t>
            </w:r>
            <w:r>
              <w:t>:</w:t>
            </w:r>
          </w:p>
          <w:p w14:paraId="242D2CE0" w14:textId="77777777" w:rsidR="005F0EAE" w:rsidRPr="00F25E36" w:rsidRDefault="005F0EAE" w:rsidP="00E66528">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EEF73D6" w:rsidR="005F0EAE" w:rsidRPr="00F25E36" w:rsidRDefault="003274BF" w:rsidP="00E66528">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33BACE3" w:rsidR="005F0EAE" w:rsidRPr="00F25E36" w:rsidRDefault="003274BF" w:rsidP="00E66528">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E66528">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36459A2" w:rsidR="005F0EAE" w:rsidRPr="00F25E36" w:rsidRDefault="003274BF" w:rsidP="00E66528">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E66528">
            <w:pPr>
              <w:jc w:val="center"/>
            </w:pPr>
            <w:r>
              <w:t>65</w:t>
            </w:r>
          </w:p>
        </w:tc>
      </w:tr>
      <w:tr w:rsidR="005F0EAE" w:rsidRPr="007936BA" w14:paraId="2889349B" w14:textId="77777777" w:rsidTr="00E66528">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E66528">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E66528">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E66528">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E66528">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AAFD80E" w:rsidR="005F0EAE" w:rsidRDefault="005F0EAE" w:rsidP="005F0EAE">
      <w:pPr>
        <w:pStyle w:val="QNum"/>
      </w:pPr>
      <w:r>
        <w:br w:type="page"/>
      </w:r>
      <w:r>
        <w:lastRenderedPageBreak/>
        <w:t xml:space="preserve">Section </w:t>
      </w:r>
      <w:bookmarkStart w:id="22" w:name="bmSec2"/>
      <w:bookmarkEnd w:id="22"/>
      <w:r w:rsidR="003274BF">
        <w:t>One</w:t>
      </w:r>
      <w:r>
        <w:t>: Calculator-</w:t>
      </w:r>
      <w:bookmarkStart w:id="23" w:name="bmCal2"/>
      <w:bookmarkEnd w:id="23"/>
      <w:r w:rsidR="003274BF">
        <w:t>free</w:t>
      </w:r>
      <w:r>
        <w:tab/>
        <w:t xml:space="preserve"> </w:t>
      </w:r>
      <w:bookmarkStart w:id="24" w:name="bmPercent"/>
      <w:bookmarkEnd w:id="24"/>
      <w:r w:rsidR="003274BF">
        <w:t>35</w:t>
      </w:r>
      <w:r>
        <w:t>% (</w:t>
      </w:r>
      <w:bookmarkStart w:id="25" w:name="MPT"/>
      <w:bookmarkEnd w:id="25"/>
      <w:r w:rsidR="003274BF">
        <w:t>52</w:t>
      </w:r>
      <w:r>
        <w:t xml:space="preserve"> Marks)</w:t>
      </w:r>
    </w:p>
    <w:p w14:paraId="36997019" w14:textId="58CA7879" w:rsidR="005F0EAE" w:rsidRDefault="005F0EAE" w:rsidP="005F0EAE">
      <w:r>
        <w:t>This section has</w:t>
      </w:r>
      <w:r w:rsidRPr="008E4C95">
        <w:rPr>
          <w:b/>
        </w:rPr>
        <w:t xml:space="preserve"> </w:t>
      </w:r>
      <w:bookmarkStart w:id="26" w:name="MPW"/>
      <w:bookmarkEnd w:id="26"/>
      <w:r w:rsidR="003274BF">
        <w:rPr>
          <w:b/>
        </w:rPr>
        <w:t>eight</w:t>
      </w:r>
      <w:r w:rsidRPr="008E4C95">
        <w:rPr>
          <w:b/>
        </w:rPr>
        <w:t xml:space="preserve"> </w:t>
      </w:r>
      <w:r w:rsidRPr="00A556DC">
        <w:rPr>
          <w:b/>
        </w:rPr>
        <w:t>(</w:t>
      </w:r>
      <w:bookmarkStart w:id="27" w:name="MP"/>
      <w:bookmarkEnd w:id="27"/>
      <w:r w:rsidR="003274BF">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A7C937E" w:rsidR="005F0EAE" w:rsidRDefault="005F0EAE" w:rsidP="005F0EAE">
      <w:r>
        <w:t xml:space="preserve">Working time: </w:t>
      </w:r>
      <w:bookmarkStart w:id="28" w:name="bmWT2"/>
      <w:bookmarkEnd w:id="28"/>
      <w:r w:rsidR="003274BF">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8F35130" w:rsidR="001F64A8" w:rsidRDefault="003274BF" w:rsidP="003274BF">
      <w:pPr>
        <w:pStyle w:val="QNum"/>
      </w:pPr>
      <w:r>
        <w:t>Question 1</w:t>
      </w:r>
      <w:r>
        <w:tab/>
        <w:t>(6 marks)</w:t>
      </w:r>
    </w:p>
    <w:p w14:paraId="7351F45A" w14:textId="77777777" w:rsidR="003274BF" w:rsidRDefault="003274BF" w:rsidP="00E66528">
      <w:pPr>
        <w:pStyle w:val="Part"/>
        <w:rPr>
          <w:rFonts w:eastAsiaTheme="minorEastAsia"/>
        </w:rPr>
      </w:pPr>
      <w:bookmarkStart w:id="29" w:name="_Hlk536356585"/>
      <w:r>
        <w:t xml:space="preserve">The curve shown below passes through the point </w:t>
      </w:r>
      <m:oMath>
        <m:r>
          <w:rPr>
            <w:rFonts w:ascii="Cambria Math" w:hAnsi="Cambria Math"/>
          </w:rPr>
          <m:t>(1, 10)</m:t>
        </m:r>
      </m:oMath>
      <w:r>
        <w:t xml:space="preserve"> and is such that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8</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3</m:t>
                      </m:r>
                    </m:sup>
                  </m:sSup>
                </m:e>
              </m:bar>
            </m:e>
          </m:mr>
        </m:m>
      </m:oMath>
      <w:r>
        <w:rPr>
          <w:rFonts w:eastAsiaTheme="minorEastAsia"/>
        </w:rPr>
        <w:t>.</w:t>
      </w:r>
    </w:p>
    <w:bookmarkEnd w:id="29"/>
    <w:p w14:paraId="2A1828D7" w14:textId="77777777" w:rsidR="003274BF" w:rsidRDefault="003274BF" w:rsidP="00E66528">
      <w:pPr>
        <w:pStyle w:val="Part"/>
      </w:pPr>
    </w:p>
    <w:p w14:paraId="7BE39B97" w14:textId="77777777" w:rsidR="003274BF" w:rsidRDefault="003274BF" w:rsidP="00E66528">
      <w:pPr>
        <w:pStyle w:val="Part"/>
        <w:jc w:val="center"/>
        <w:rPr>
          <w:rFonts w:eastAsiaTheme="minorEastAsia"/>
        </w:rPr>
      </w:pPr>
      <w:r>
        <w:rPr>
          <w:rFonts w:eastAsiaTheme="minorEastAsia"/>
        </w:rPr>
        <w:object w:dxaOrig="5947" w:dyaOrig="1301" w14:anchorId="4443A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65pt;height:65pt" o:ole="">
            <v:imagedata r:id="rId11" o:title=""/>
          </v:shape>
          <o:OLEObject Type="Embed" ProgID="FXDraw.Graphic" ShapeID="_x0000_i1025" DrawAspect="Content" ObjectID="_1622526019" r:id="rId12"/>
        </w:object>
      </w:r>
    </w:p>
    <w:p w14:paraId="65D4E7BD" w14:textId="77777777" w:rsidR="003274BF" w:rsidRDefault="003274BF" w:rsidP="00E66528">
      <w:pPr>
        <w:pStyle w:val="Part"/>
      </w:pPr>
    </w:p>
    <w:p w14:paraId="33CB2F7A" w14:textId="77777777" w:rsidR="003274BF" w:rsidRDefault="003274BF" w:rsidP="00E66528">
      <w:pPr>
        <w:pStyle w:val="Parta"/>
      </w:pPr>
      <w:r>
        <w:t>(a)</w:t>
      </w:r>
      <w:r>
        <w:tab/>
        <w:t>Determine the equation of the curve.</w:t>
      </w:r>
      <w:r>
        <w:tab/>
        <w:t>(3 marks)</w:t>
      </w:r>
    </w:p>
    <w:p w14:paraId="14E931CA" w14:textId="77777777" w:rsidR="003274BF" w:rsidRDefault="003274BF" w:rsidP="00E66528">
      <w:pPr>
        <w:pStyle w:val="Parta"/>
      </w:pPr>
    </w:p>
    <w:p w14:paraId="5127DD63" w14:textId="77777777" w:rsidR="003274BF" w:rsidRDefault="003274BF" w:rsidP="00E66528">
      <w:pPr>
        <w:pStyle w:val="Parta"/>
      </w:pPr>
    </w:p>
    <w:p w14:paraId="0164F1FD" w14:textId="77777777" w:rsidR="003274BF" w:rsidRDefault="003274BF" w:rsidP="00E66528">
      <w:pPr>
        <w:pStyle w:val="Parta"/>
      </w:pPr>
    </w:p>
    <w:p w14:paraId="18A43447" w14:textId="77777777" w:rsidR="003274BF" w:rsidRDefault="003274BF" w:rsidP="00E66528">
      <w:pPr>
        <w:pStyle w:val="Parta"/>
      </w:pPr>
    </w:p>
    <w:p w14:paraId="6E765890" w14:textId="77777777" w:rsidR="003274BF" w:rsidRDefault="003274BF" w:rsidP="00E66528">
      <w:pPr>
        <w:pStyle w:val="Parta"/>
      </w:pPr>
    </w:p>
    <w:p w14:paraId="4D3090AC" w14:textId="77777777" w:rsidR="003274BF" w:rsidRDefault="003274BF" w:rsidP="00E66528">
      <w:pPr>
        <w:pStyle w:val="Parta"/>
      </w:pPr>
    </w:p>
    <w:p w14:paraId="5B2AFE8F" w14:textId="77777777" w:rsidR="003274BF" w:rsidRDefault="003274BF" w:rsidP="00E66528">
      <w:pPr>
        <w:pStyle w:val="Parta"/>
      </w:pPr>
    </w:p>
    <w:p w14:paraId="1B749941" w14:textId="77777777" w:rsidR="003274BF" w:rsidRDefault="003274BF" w:rsidP="00E66528">
      <w:pPr>
        <w:pStyle w:val="Parta"/>
      </w:pPr>
    </w:p>
    <w:p w14:paraId="63281C44" w14:textId="77777777" w:rsidR="003274BF" w:rsidRDefault="003274BF" w:rsidP="00E66528">
      <w:pPr>
        <w:pStyle w:val="Parta"/>
      </w:pPr>
    </w:p>
    <w:p w14:paraId="14D14BC0" w14:textId="77777777" w:rsidR="003274BF" w:rsidRDefault="003274BF" w:rsidP="00E66528">
      <w:pPr>
        <w:pStyle w:val="Parta"/>
      </w:pPr>
    </w:p>
    <w:p w14:paraId="3C53BF92" w14:textId="77777777" w:rsidR="003274BF" w:rsidRDefault="003274BF" w:rsidP="00E66528">
      <w:pPr>
        <w:pStyle w:val="Parta"/>
      </w:pPr>
    </w:p>
    <w:p w14:paraId="73E90E11" w14:textId="77777777" w:rsidR="003274BF" w:rsidRDefault="003274BF" w:rsidP="00E66528">
      <w:pPr>
        <w:pStyle w:val="Parta"/>
      </w:pPr>
    </w:p>
    <w:p w14:paraId="4ECD8DB3" w14:textId="77777777" w:rsidR="003274BF" w:rsidRDefault="003274BF" w:rsidP="00E66528">
      <w:pPr>
        <w:pStyle w:val="Parta"/>
      </w:pPr>
    </w:p>
    <w:p w14:paraId="3EC1D8AE" w14:textId="77777777" w:rsidR="003274BF" w:rsidRDefault="003274BF" w:rsidP="00E66528">
      <w:pPr>
        <w:pStyle w:val="Parta"/>
      </w:pPr>
    </w:p>
    <w:p w14:paraId="2DA25E15" w14:textId="77777777" w:rsidR="003274BF" w:rsidRDefault="003274BF" w:rsidP="00E66528">
      <w:pPr>
        <w:pStyle w:val="Parta"/>
      </w:pPr>
    </w:p>
    <w:p w14:paraId="4900216C" w14:textId="77777777" w:rsidR="003274BF" w:rsidRDefault="003274BF" w:rsidP="00E66528">
      <w:pPr>
        <w:pStyle w:val="Parta"/>
      </w:pPr>
    </w:p>
    <w:p w14:paraId="250F0540" w14:textId="77777777" w:rsidR="003274BF" w:rsidRDefault="003274BF" w:rsidP="00E66528">
      <w:pPr>
        <w:pStyle w:val="Parta"/>
      </w:pPr>
    </w:p>
    <w:p w14:paraId="4C4939FF" w14:textId="77777777" w:rsidR="003274BF" w:rsidRDefault="003274BF" w:rsidP="00E66528">
      <w:pPr>
        <w:pStyle w:val="Parta"/>
        <w:rPr>
          <w:rFonts w:eastAsiaTheme="minorEastAsia"/>
        </w:rPr>
      </w:pPr>
      <w:r>
        <w:t>(b)</w:t>
      </w:r>
      <w:r>
        <w:tab/>
        <w:t xml:space="preserve">Determine the area of the region enclosed by the curve, the </w:t>
      </w:r>
      <m:oMath>
        <m:r>
          <w:rPr>
            <w:rFonts w:ascii="Cambria Math" w:hAnsi="Cambria Math"/>
          </w:rPr>
          <m:t>x</m:t>
        </m:r>
      </m:oMath>
      <w:r>
        <w:rPr>
          <w:rFonts w:eastAsiaTheme="minorEastAsia"/>
        </w:rPr>
        <w:t xml:space="preserve">-axis, the line </w:t>
      </w:r>
      <m:oMath>
        <m:r>
          <w:rPr>
            <w:rFonts w:ascii="Cambria Math" w:eastAsiaTheme="minorEastAsia" w:hAnsi="Cambria Math"/>
          </w:rPr>
          <m:t>x=1</m:t>
        </m:r>
      </m:oMath>
      <w:r>
        <w:rPr>
          <w:rFonts w:eastAsiaTheme="minorEastAsia"/>
        </w:rPr>
        <w:t xml:space="preserve"> and the line </w:t>
      </w:r>
      <m:oMath>
        <m:r>
          <w:rPr>
            <w:rFonts w:ascii="Cambria Math" w:eastAsiaTheme="minorEastAsia" w:hAnsi="Cambria Math"/>
          </w:rPr>
          <m:t>x=2</m:t>
        </m:r>
      </m:oMath>
      <w:r>
        <w:rPr>
          <w:rFonts w:eastAsiaTheme="minorEastAsia"/>
        </w:rPr>
        <w:t>.</w:t>
      </w:r>
      <w:r>
        <w:rPr>
          <w:rFonts w:eastAsiaTheme="minorEastAsia"/>
        </w:rPr>
        <w:tab/>
        <w:t>(3 marks)</w:t>
      </w:r>
    </w:p>
    <w:p w14:paraId="3042CBFF" w14:textId="77777777" w:rsidR="003274BF" w:rsidRDefault="003274BF" w:rsidP="00E66528">
      <w:pPr>
        <w:pStyle w:val="Parta"/>
      </w:pPr>
    </w:p>
    <w:p w14:paraId="097E95CD" w14:textId="0134CE68" w:rsidR="003274BF" w:rsidRDefault="003274BF">
      <w:pPr>
        <w:spacing w:after="160" w:line="259" w:lineRule="auto"/>
        <w:contextualSpacing w:val="0"/>
        <w:rPr>
          <w:b/>
          <w:szCs w:val="24"/>
          <w:lang w:val="en-US"/>
        </w:rPr>
      </w:pPr>
      <w:r>
        <w:br w:type="page"/>
      </w:r>
    </w:p>
    <w:p w14:paraId="61DF1BCF" w14:textId="555BCAC6" w:rsidR="003274BF" w:rsidRDefault="003274BF" w:rsidP="003274BF">
      <w:pPr>
        <w:pStyle w:val="QNum"/>
      </w:pPr>
      <w:r>
        <w:lastRenderedPageBreak/>
        <w:t>Question 2</w:t>
      </w:r>
      <w:r>
        <w:tab/>
        <w:t>(7 marks)</w:t>
      </w:r>
    </w:p>
    <w:p w14:paraId="5F486A13" w14:textId="77777777" w:rsidR="003274BF" w:rsidRDefault="003274BF" w:rsidP="00E66528">
      <w:pPr>
        <w:pStyle w:val="Parta"/>
      </w:pPr>
      <w:r>
        <w:t>(a)</w:t>
      </w:r>
      <w:r>
        <w:tab/>
        <w:t>Determine</w:t>
      </w:r>
    </w:p>
    <w:p w14:paraId="781A3E8E" w14:textId="77777777" w:rsidR="003274BF" w:rsidRDefault="003274BF" w:rsidP="00E66528">
      <w:pPr>
        <w:pStyle w:val="Parta"/>
      </w:pPr>
    </w:p>
    <w:p w14:paraId="21DEBDC1" w14:textId="77777777" w:rsidR="003274BF" w:rsidRDefault="003274BF" w:rsidP="00E66528">
      <w:pPr>
        <w:pStyle w:val="Partai"/>
        <w:rPr>
          <w:rFonts w:eastAsiaTheme="minorEastAsia"/>
        </w:rPr>
      </w:pPr>
      <w:r>
        <w:t>(</w:t>
      </w:r>
      <w:proofErr w:type="spellStart"/>
      <w:r>
        <w:t>i</w:t>
      </w:r>
      <w:proofErr w:type="spellEnd"/>
      <w:r>
        <w:t>)</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6x-1</m:t>
                      </m:r>
                    </m:sup>
                  </m:sSup>
                </m:e>
              </m:mr>
              <m:mr>
                <m:e>
                  <m:bar>
                    <m:barPr>
                      <m:pos m:val="top"/>
                      <m:ctrlPr>
                        <w:rPr>
                          <w:rFonts w:ascii="Cambria Math" w:hAnsi="Cambria Math"/>
                          <w:i/>
                        </w:rPr>
                      </m:ctrlPr>
                    </m:bar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π-3x</m:t>
                              </m:r>
                            </m:e>
                          </m:d>
                        </m:e>
                      </m:func>
                    </m:e>
                  </m:bar>
                </m:e>
              </m:mr>
            </m:m>
          </m:e>
        </m:d>
      </m:oMath>
      <w:r>
        <w:rPr>
          <w:rFonts w:eastAsiaTheme="minorEastAsia"/>
        </w:rPr>
        <w:t>.</w:t>
      </w:r>
      <w:r>
        <w:rPr>
          <w:rFonts w:eastAsiaTheme="minorEastAsia"/>
        </w:rPr>
        <w:tab/>
        <w:t>(3 marks)</w:t>
      </w:r>
    </w:p>
    <w:p w14:paraId="79226BCD" w14:textId="77777777" w:rsidR="003274BF" w:rsidRDefault="003274BF" w:rsidP="00E66528">
      <w:pPr>
        <w:pStyle w:val="Partai"/>
      </w:pPr>
    </w:p>
    <w:p w14:paraId="388E9DBF" w14:textId="77777777" w:rsidR="003274BF" w:rsidRDefault="003274BF" w:rsidP="00E66528">
      <w:pPr>
        <w:pStyle w:val="Partai"/>
      </w:pPr>
    </w:p>
    <w:p w14:paraId="52466F0B" w14:textId="77777777" w:rsidR="003274BF" w:rsidRDefault="003274BF" w:rsidP="00E66528">
      <w:pPr>
        <w:pStyle w:val="Partai"/>
      </w:pPr>
    </w:p>
    <w:p w14:paraId="731EDDD9" w14:textId="77777777" w:rsidR="003274BF" w:rsidRDefault="003274BF" w:rsidP="00E66528">
      <w:pPr>
        <w:pStyle w:val="Partai"/>
      </w:pPr>
    </w:p>
    <w:p w14:paraId="0231BA68" w14:textId="77777777" w:rsidR="003274BF" w:rsidRDefault="003274BF" w:rsidP="00E66528">
      <w:pPr>
        <w:pStyle w:val="Partai"/>
      </w:pPr>
    </w:p>
    <w:p w14:paraId="48C8E2E6" w14:textId="77777777" w:rsidR="003274BF" w:rsidRDefault="003274BF" w:rsidP="00E66528">
      <w:pPr>
        <w:pStyle w:val="Partai"/>
      </w:pPr>
    </w:p>
    <w:p w14:paraId="5DB57775" w14:textId="77777777" w:rsidR="003274BF" w:rsidRDefault="003274BF" w:rsidP="00E66528">
      <w:pPr>
        <w:pStyle w:val="Partai"/>
      </w:pPr>
    </w:p>
    <w:p w14:paraId="15B4B58C" w14:textId="77777777" w:rsidR="003274BF" w:rsidRDefault="003274BF" w:rsidP="00E66528">
      <w:pPr>
        <w:pStyle w:val="Partai"/>
      </w:pPr>
    </w:p>
    <w:p w14:paraId="50A580DE" w14:textId="77777777" w:rsidR="003274BF" w:rsidRDefault="003274BF" w:rsidP="00E66528">
      <w:pPr>
        <w:pStyle w:val="Partai"/>
      </w:pPr>
    </w:p>
    <w:p w14:paraId="784DA9A6" w14:textId="77777777" w:rsidR="003274BF" w:rsidRDefault="003274BF" w:rsidP="00E66528">
      <w:pPr>
        <w:pStyle w:val="Partai"/>
      </w:pPr>
    </w:p>
    <w:p w14:paraId="56723FD0" w14:textId="77777777" w:rsidR="003274BF" w:rsidRDefault="003274BF" w:rsidP="00E66528">
      <w:pPr>
        <w:pStyle w:val="Partai"/>
      </w:pPr>
    </w:p>
    <w:p w14:paraId="7806E7CD" w14:textId="77777777" w:rsidR="003274BF" w:rsidRDefault="003274BF" w:rsidP="00E66528">
      <w:pPr>
        <w:pStyle w:val="Partai"/>
      </w:pPr>
    </w:p>
    <w:p w14:paraId="3BF78A20" w14:textId="77777777" w:rsidR="003274BF" w:rsidRDefault="003274BF" w:rsidP="00E66528">
      <w:pPr>
        <w:pStyle w:val="Partai"/>
      </w:pPr>
    </w:p>
    <w:p w14:paraId="227AC1C6" w14:textId="77777777" w:rsidR="003274BF" w:rsidRDefault="003274BF" w:rsidP="00E66528">
      <w:pPr>
        <w:pStyle w:val="Partai"/>
      </w:pPr>
    </w:p>
    <w:p w14:paraId="5A687BBB" w14:textId="77777777" w:rsidR="003274BF" w:rsidRDefault="003274BF" w:rsidP="00E66528">
      <w:pPr>
        <w:pStyle w:val="Partai"/>
      </w:pPr>
    </w:p>
    <w:p w14:paraId="755F949D" w14:textId="77777777" w:rsidR="003274BF" w:rsidRDefault="003274BF" w:rsidP="00E66528">
      <w:pPr>
        <w:pStyle w:val="Partai"/>
      </w:pPr>
    </w:p>
    <w:p w14:paraId="6ED54983" w14:textId="77777777" w:rsidR="003274BF" w:rsidRDefault="003274BF" w:rsidP="00E66528">
      <w:pPr>
        <w:pStyle w:val="Partai"/>
      </w:pPr>
    </w:p>
    <w:p w14:paraId="077217CF" w14:textId="77777777" w:rsidR="003274BF" w:rsidRDefault="003274BF" w:rsidP="00E66528">
      <w:pPr>
        <w:pStyle w:val="Partai"/>
      </w:pPr>
    </w:p>
    <w:p w14:paraId="3F08255C" w14:textId="77777777" w:rsidR="003274BF" w:rsidRDefault="003274BF" w:rsidP="00E66528">
      <w:pPr>
        <w:pStyle w:val="Partai"/>
      </w:pPr>
      <w:r>
        <w:t>(ii)</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dt</m:t>
                  </m:r>
                </m:e>
              </m:bar>
            </m:e>
          </m:mr>
        </m:m>
        <m:nary>
          <m:naryPr>
            <m:limLoc m:val="subSup"/>
            <m:grow m:val="1"/>
            <m:ctrlPr>
              <w:rPr>
                <w:rFonts w:ascii="Cambria Math" w:hAnsi="Cambria Math"/>
                <w:i/>
              </w:rPr>
            </m:ctrlPr>
          </m:naryPr>
          <m:sub>
            <m:r>
              <w:rPr>
                <w:rFonts w:ascii="Cambria Math" w:hAnsi="Cambria Math"/>
              </w:rPr>
              <m:t>t</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sSup>
                      <m:sSupPr>
                        <m:ctrlPr>
                          <w:rPr>
                            <w:rFonts w:ascii="Cambria Math" w:hAnsi="Cambria Math"/>
                            <w:i/>
                          </w:rPr>
                        </m:ctrlPr>
                      </m:sSupPr>
                      <m:e>
                        <m:r>
                          <w:rPr>
                            <w:rFonts w:ascii="Cambria Math" w:hAnsi="Cambria Math"/>
                          </w:rPr>
                          <m:t>(5θ-2)</m:t>
                        </m:r>
                      </m:e>
                      <m:sup>
                        <m:r>
                          <w:rPr>
                            <w:rFonts w:ascii="Cambria Math" w:hAnsi="Cambria Math"/>
                          </w:rPr>
                          <m:t>6</m:t>
                        </m:r>
                      </m:sup>
                    </m:sSup>
                    <m:r>
                      <w:rPr>
                        <w:rFonts w:ascii="Cambria Math" w:hAnsi="Cambria Math"/>
                      </w:rPr>
                      <m:t xml:space="preserve"> </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dθ</m:t>
        </m:r>
      </m:oMath>
      <w:r>
        <w:rPr>
          <w:rFonts w:eastAsiaTheme="minorEastAsia"/>
        </w:rPr>
        <w:t>.</w:t>
      </w:r>
      <w:r>
        <w:rPr>
          <w:rFonts w:eastAsiaTheme="minorEastAsia"/>
        </w:rPr>
        <w:tab/>
        <w:t>(2 marks)</w:t>
      </w:r>
    </w:p>
    <w:p w14:paraId="368E0700" w14:textId="77777777" w:rsidR="003274BF" w:rsidRDefault="003274BF" w:rsidP="00E66528">
      <w:pPr>
        <w:pStyle w:val="Part"/>
      </w:pPr>
    </w:p>
    <w:p w14:paraId="01AF56E8" w14:textId="77777777" w:rsidR="003274BF" w:rsidRDefault="003274BF" w:rsidP="00E66528">
      <w:pPr>
        <w:pStyle w:val="Parta"/>
      </w:pPr>
    </w:p>
    <w:p w14:paraId="3EA5B5D5" w14:textId="77777777" w:rsidR="003274BF" w:rsidRDefault="003274BF" w:rsidP="00E66528">
      <w:pPr>
        <w:pStyle w:val="Parta"/>
      </w:pPr>
    </w:p>
    <w:p w14:paraId="763D8505" w14:textId="77777777" w:rsidR="003274BF" w:rsidRDefault="003274BF" w:rsidP="00E66528">
      <w:pPr>
        <w:pStyle w:val="Parta"/>
      </w:pPr>
    </w:p>
    <w:p w14:paraId="3124FD17" w14:textId="77777777" w:rsidR="003274BF" w:rsidRDefault="003274BF" w:rsidP="00E66528">
      <w:pPr>
        <w:pStyle w:val="Parta"/>
      </w:pPr>
    </w:p>
    <w:p w14:paraId="730E20F6" w14:textId="77777777" w:rsidR="003274BF" w:rsidRDefault="003274BF" w:rsidP="00E66528">
      <w:pPr>
        <w:pStyle w:val="Parta"/>
      </w:pPr>
    </w:p>
    <w:p w14:paraId="001373C2" w14:textId="77777777" w:rsidR="003274BF" w:rsidRDefault="003274BF" w:rsidP="00E66528">
      <w:pPr>
        <w:pStyle w:val="Parta"/>
      </w:pPr>
    </w:p>
    <w:p w14:paraId="054C8CA8" w14:textId="77777777" w:rsidR="003274BF" w:rsidRDefault="003274BF" w:rsidP="00E66528">
      <w:pPr>
        <w:pStyle w:val="Parta"/>
      </w:pPr>
    </w:p>
    <w:p w14:paraId="64BCBED4" w14:textId="77777777" w:rsidR="003274BF" w:rsidRDefault="003274BF" w:rsidP="00E66528">
      <w:pPr>
        <w:pStyle w:val="Parta"/>
      </w:pPr>
    </w:p>
    <w:p w14:paraId="37F1C28C" w14:textId="77777777" w:rsidR="003274BF" w:rsidRDefault="003274BF" w:rsidP="00E66528">
      <w:pPr>
        <w:pStyle w:val="Parta"/>
      </w:pPr>
    </w:p>
    <w:p w14:paraId="50C13BF7" w14:textId="77777777" w:rsidR="003274BF" w:rsidRDefault="003274BF" w:rsidP="00E66528">
      <w:pPr>
        <w:pStyle w:val="Parta"/>
      </w:pPr>
    </w:p>
    <w:p w14:paraId="20265B08" w14:textId="77777777" w:rsidR="003274BF" w:rsidRDefault="003274BF" w:rsidP="00E66528">
      <w:pPr>
        <w:pStyle w:val="Parta"/>
      </w:pPr>
    </w:p>
    <w:p w14:paraId="7A7F15BF" w14:textId="77777777" w:rsidR="003274BF" w:rsidRDefault="003274BF" w:rsidP="00E66528">
      <w:pPr>
        <w:pStyle w:val="Parta"/>
      </w:pPr>
    </w:p>
    <w:p w14:paraId="78724A67" w14:textId="77777777" w:rsidR="003274BF" w:rsidRDefault="003274BF" w:rsidP="00E66528">
      <w:pPr>
        <w:pStyle w:val="Parta"/>
      </w:pPr>
    </w:p>
    <w:p w14:paraId="539D41BC" w14:textId="77777777" w:rsidR="003274BF" w:rsidRDefault="003274BF" w:rsidP="00E66528">
      <w:pPr>
        <w:pStyle w:val="Parta"/>
      </w:pPr>
      <w:r>
        <w:t>(b)</w:t>
      </w:r>
      <w:r>
        <w:tab/>
        <w:t xml:space="preserve">Simplify the indefinite integral </w:t>
      </w:r>
      <m:oMath>
        <m:nary>
          <m:naryPr>
            <m:limLoc m:val="subSup"/>
            <m:grow m:val="1"/>
            <m:ctrlPr>
              <w:rPr>
                <w:rFonts w:ascii="Cambria Math" w:hAnsi="Cambria Math"/>
                <w:i/>
              </w:rPr>
            </m:ctrlPr>
          </m:naryPr>
          <m:sub>
            <m:r>
              <w:rPr>
                <w:rFonts w:ascii="Cambria Math" w:hAnsi="Cambria Math"/>
              </w:rPr>
              <m:t xml:space="preserve"> </m:t>
            </m:r>
          </m:sub>
          <m:sup>
            <m:r>
              <w:rPr>
                <w:rFonts w:ascii="Cambria Math" w:hAnsi="Cambria Math"/>
              </w:rPr>
              <m:t xml:space="preserve"> </m:t>
            </m:r>
          </m:sup>
          <m:e>
            <m:limLow>
              <m:limLowPr>
                <m:ctrlPr>
                  <w:rPr>
                    <w:rFonts w:ascii="Cambria Math" w:hAnsi="Cambria Math"/>
                    <w:i/>
                  </w:rPr>
                </m:ctrlPr>
              </m:limLowPr>
              <m:e>
                <m:limUpp>
                  <m:limUppPr>
                    <m:ctrlPr>
                      <w:rPr>
                        <w:rFonts w:ascii="Cambria Math" w:hAnsi="Cambria Math"/>
                        <w:i/>
                      </w:rPr>
                    </m:ctrlPr>
                  </m:limUppPr>
                  <m:e>
                    <m:sSup>
                      <m:sSupPr>
                        <m:ctrlPr>
                          <w:rPr>
                            <w:rFonts w:ascii="Cambria Math" w:hAnsi="Cambria Math"/>
                            <w:i/>
                          </w:rPr>
                        </m:ctrlPr>
                      </m:sSupPr>
                      <m:e>
                        <m:r>
                          <w:rPr>
                            <w:rFonts w:ascii="Cambria Math" w:hAnsi="Cambria Math"/>
                          </w:rPr>
                          <m:t>(2x-7)</m:t>
                        </m:r>
                      </m:e>
                      <m:sup>
                        <m:r>
                          <w:rPr>
                            <w:rFonts w:ascii="Cambria Math" w:hAnsi="Cambria Math"/>
                          </w:rPr>
                          <m:t>4</m:t>
                        </m:r>
                      </m:sup>
                    </m:sSup>
                    <m:r>
                      <w:rPr>
                        <w:rFonts w:ascii="Cambria Math" w:hAnsi="Cambria Math"/>
                      </w:rPr>
                      <m:t xml:space="preserve"> </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52EFADED" w14:textId="77777777" w:rsidR="003274BF" w:rsidRDefault="003274BF" w:rsidP="00E66528">
      <w:pPr>
        <w:pStyle w:val="Part"/>
      </w:pPr>
    </w:p>
    <w:p w14:paraId="3D7EF7E1" w14:textId="2114E07C" w:rsidR="003274BF" w:rsidRDefault="003274BF">
      <w:pPr>
        <w:spacing w:after="160" w:line="259" w:lineRule="auto"/>
        <w:contextualSpacing w:val="0"/>
        <w:rPr>
          <w:b/>
          <w:szCs w:val="24"/>
          <w:lang w:val="en-US"/>
        </w:rPr>
      </w:pPr>
      <w:r>
        <w:br w:type="page"/>
      </w:r>
    </w:p>
    <w:p w14:paraId="38F4B868" w14:textId="0041A135" w:rsidR="003274BF" w:rsidRDefault="003274BF" w:rsidP="003274BF">
      <w:pPr>
        <w:pStyle w:val="QNum"/>
      </w:pPr>
      <w:r>
        <w:lastRenderedPageBreak/>
        <w:t>Question 3</w:t>
      </w:r>
      <w:r>
        <w:tab/>
        <w:t>(7 marks)</w:t>
      </w:r>
    </w:p>
    <w:p w14:paraId="510C6FE6" w14:textId="77777777" w:rsidR="003274BF" w:rsidRDefault="003274BF" w:rsidP="00E66528">
      <w:pPr>
        <w:pStyle w:val="Part"/>
      </w:pPr>
      <w:r w:rsidRPr="00E455B8">
        <w:t xml:space="preserve">A calculator program will generate a single random integer </w:t>
      </w:r>
      <m:oMath>
        <m:r>
          <w:rPr>
            <w:rFonts w:ascii="Cambria Math" w:hAnsi="Cambria Math"/>
          </w:rPr>
          <m:t>n</m:t>
        </m:r>
      </m:oMath>
      <w:r w:rsidRPr="00E455B8">
        <w:t xml:space="preserve">, where </w:t>
      </w:r>
      <m:oMath>
        <m:r>
          <w:rPr>
            <w:rFonts w:ascii="Cambria Math" w:hAnsi="Cambria Math"/>
          </w:rPr>
          <m:t>3≤n≤12</m:t>
        </m:r>
      </m:oMath>
      <w:r w:rsidRPr="00E455B8">
        <w:t xml:space="preserve">. The program is run once, and the random variable </w:t>
      </w:r>
      <m:oMath>
        <m:r>
          <w:rPr>
            <w:rFonts w:ascii="Cambria Math" w:hAnsi="Cambria Math"/>
          </w:rPr>
          <m:t>X</m:t>
        </m:r>
      </m:oMath>
      <w:r w:rsidRPr="00E455B8">
        <w:t xml:space="preserve"> is the number of </w:t>
      </w:r>
      <w:r>
        <w:t>fours or fives</w:t>
      </w:r>
      <w:r w:rsidRPr="00E455B8">
        <w:t xml:space="preserve"> obtained.</w:t>
      </w:r>
    </w:p>
    <w:p w14:paraId="652DA1EC" w14:textId="77777777" w:rsidR="003274BF" w:rsidRDefault="003274BF" w:rsidP="00E66528">
      <w:pPr>
        <w:pStyle w:val="Part"/>
      </w:pPr>
    </w:p>
    <w:p w14:paraId="22A9C3A3" w14:textId="77777777" w:rsidR="003274BF" w:rsidRDefault="003274BF" w:rsidP="00E66528">
      <w:pPr>
        <w:pStyle w:val="Parta"/>
        <w:rPr>
          <w:rFonts w:eastAsiaTheme="minorEastAsia"/>
        </w:rPr>
      </w:pPr>
      <w:r>
        <w:t>(a)</w:t>
      </w:r>
      <w:r>
        <w:tab/>
        <w:t xml:space="preserve">Explain why </w:t>
      </w:r>
      <m:oMath>
        <m:r>
          <w:rPr>
            <w:rFonts w:ascii="Cambria Math" w:hAnsi="Cambria Math"/>
          </w:rPr>
          <m:t>X</m:t>
        </m:r>
      </m:oMath>
      <w:r>
        <w:rPr>
          <w:rFonts w:eastAsiaTheme="minorEastAsia"/>
        </w:rPr>
        <w:t xml:space="preserve"> is a Bernoulli random variable.</w:t>
      </w:r>
      <w:r>
        <w:rPr>
          <w:rFonts w:eastAsiaTheme="minorEastAsia"/>
        </w:rPr>
        <w:tab/>
        <w:t>(1 mark)</w:t>
      </w:r>
    </w:p>
    <w:p w14:paraId="65C30314" w14:textId="77777777" w:rsidR="003274BF" w:rsidRDefault="003274BF" w:rsidP="00E66528">
      <w:pPr>
        <w:pStyle w:val="Parta"/>
      </w:pPr>
    </w:p>
    <w:p w14:paraId="0559FF52" w14:textId="77777777" w:rsidR="003274BF" w:rsidRDefault="003274BF" w:rsidP="00E66528">
      <w:pPr>
        <w:pStyle w:val="Parta"/>
      </w:pPr>
    </w:p>
    <w:p w14:paraId="68A4933A" w14:textId="77777777" w:rsidR="003274BF" w:rsidRDefault="003274BF" w:rsidP="00E66528">
      <w:pPr>
        <w:pStyle w:val="Parta"/>
      </w:pPr>
    </w:p>
    <w:p w14:paraId="0CB0F8E2" w14:textId="77777777" w:rsidR="003274BF" w:rsidRDefault="003274BF" w:rsidP="00E66528">
      <w:pPr>
        <w:pStyle w:val="Parta"/>
      </w:pPr>
    </w:p>
    <w:p w14:paraId="7C489D49" w14:textId="77777777" w:rsidR="003274BF" w:rsidRDefault="003274BF" w:rsidP="00E66528">
      <w:pPr>
        <w:pStyle w:val="Parta"/>
      </w:pPr>
    </w:p>
    <w:p w14:paraId="08C6F9A7" w14:textId="77777777" w:rsidR="003274BF" w:rsidRDefault="003274BF" w:rsidP="00E66528">
      <w:pPr>
        <w:pStyle w:val="Parta"/>
      </w:pPr>
    </w:p>
    <w:p w14:paraId="54642028" w14:textId="77777777" w:rsidR="003274BF" w:rsidRDefault="003274BF" w:rsidP="00E66528">
      <w:pPr>
        <w:pStyle w:val="Parta"/>
      </w:pPr>
    </w:p>
    <w:p w14:paraId="203289FB" w14:textId="77777777" w:rsidR="003274BF" w:rsidRDefault="003274BF" w:rsidP="00E66528">
      <w:pPr>
        <w:pStyle w:val="Parta"/>
      </w:pPr>
    </w:p>
    <w:p w14:paraId="4DE427CB" w14:textId="77777777" w:rsidR="003274BF" w:rsidRDefault="003274BF" w:rsidP="00E66528">
      <w:pPr>
        <w:pStyle w:val="Parta"/>
        <w:rPr>
          <w:rFonts w:eastAsiaTheme="minorEastAsia"/>
        </w:rPr>
      </w:pPr>
      <w:r>
        <w:t>(b)</w:t>
      </w:r>
      <w:r>
        <w:tab/>
        <w:t xml:space="preserve">Determine </w:t>
      </w:r>
      <m:oMath>
        <m:r>
          <w:rPr>
            <w:rFonts w:ascii="Cambria Math" w:hAnsi="Cambria Math"/>
          </w:rPr>
          <m:t>P(X=1)</m:t>
        </m:r>
      </m:oMath>
      <w:r>
        <w:rPr>
          <w:rFonts w:eastAsiaTheme="minorEastAsia"/>
        </w:rPr>
        <w:t>.</w:t>
      </w:r>
      <w:r>
        <w:rPr>
          <w:rFonts w:eastAsiaTheme="minorEastAsia"/>
        </w:rPr>
        <w:tab/>
        <w:t>(1 mark)</w:t>
      </w:r>
    </w:p>
    <w:p w14:paraId="44D766C5" w14:textId="77777777" w:rsidR="003274BF" w:rsidRDefault="003274BF" w:rsidP="00E66528">
      <w:pPr>
        <w:pStyle w:val="Parta"/>
      </w:pPr>
    </w:p>
    <w:p w14:paraId="168E6D1C" w14:textId="77777777" w:rsidR="003274BF" w:rsidRDefault="003274BF" w:rsidP="00E66528">
      <w:pPr>
        <w:pStyle w:val="Parta"/>
      </w:pPr>
    </w:p>
    <w:p w14:paraId="70FC80F8" w14:textId="77777777" w:rsidR="003274BF" w:rsidRDefault="003274BF" w:rsidP="00E66528">
      <w:pPr>
        <w:pStyle w:val="Parta"/>
      </w:pPr>
    </w:p>
    <w:p w14:paraId="21EC93F8" w14:textId="77777777" w:rsidR="003274BF" w:rsidRDefault="003274BF" w:rsidP="00E66528">
      <w:pPr>
        <w:pStyle w:val="Parta"/>
      </w:pPr>
    </w:p>
    <w:p w14:paraId="0BF55DE6" w14:textId="77777777" w:rsidR="003274BF" w:rsidRDefault="003274BF" w:rsidP="00E66528">
      <w:pPr>
        <w:pStyle w:val="Parta"/>
      </w:pPr>
    </w:p>
    <w:p w14:paraId="5F1FFAFF" w14:textId="77777777" w:rsidR="003274BF" w:rsidRDefault="003274BF" w:rsidP="00E66528">
      <w:pPr>
        <w:pStyle w:val="Parta"/>
      </w:pPr>
    </w:p>
    <w:p w14:paraId="68ECFC8C" w14:textId="77777777" w:rsidR="003274BF" w:rsidRDefault="003274BF" w:rsidP="00E66528">
      <w:pPr>
        <w:pStyle w:val="Parta"/>
      </w:pPr>
    </w:p>
    <w:p w14:paraId="66A186FC" w14:textId="77777777" w:rsidR="003274BF" w:rsidRDefault="003274BF" w:rsidP="00E66528">
      <w:pPr>
        <w:pStyle w:val="Parta"/>
        <w:rPr>
          <w:rFonts w:eastAsiaTheme="minorEastAsia"/>
        </w:rPr>
      </w:pPr>
      <w:r>
        <w:t>(c)</w:t>
      </w:r>
      <w:r>
        <w:tab/>
        <w:t xml:space="preserve">Determine the mean and standard deviation of </w:t>
      </w:r>
      <m:oMath>
        <m:r>
          <w:rPr>
            <w:rFonts w:ascii="Cambria Math" w:hAnsi="Cambria Math"/>
          </w:rPr>
          <m:t>X</m:t>
        </m:r>
      </m:oMath>
      <w:r>
        <w:rPr>
          <w:rFonts w:eastAsiaTheme="minorEastAsia"/>
        </w:rPr>
        <w:t>.</w:t>
      </w:r>
      <w:r>
        <w:rPr>
          <w:rFonts w:eastAsiaTheme="minorEastAsia"/>
        </w:rPr>
        <w:tab/>
        <w:t>(2 marks)</w:t>
      </w:r>
    </w:p>
    <w:p w14:paraId="5DC4629D" w14:textId="77777777" w:rsidR="003274BF" w:rsidRDefault="003274BF" w:rsidP="00E66528">
      <w:pPr>
        <w:pStyle w:val="Parta"/>
      </w:pPr>
    </w:p>
    <w:p w14:paraId="5207FE8B" w14:textId="77777777" w:rsidR="003274BF" w:rsidRDefault="003274BF" w:rsidP="00E66528">
      <w:pPr>
        <w:pStyle w:val="Parta"/>
      </w:pPr>
    </w:p>
    <w:p w14:paraId="17BD0EB6" w14:textId="77777777" w:rsidR="003274BF" w:rsidRDefault="003274BF" w:rsidP="00E66528">
      <w:pPr>
        <w:pStyle w:val="Parta"/>
      </w:pPr>
    </w:p>
    <w:p w14:paraId="4AEA2B64" w14:textId="77777777" w:rsidR="003274BF" w:rsidRDefault="003274BF" w:rsidP="00E66528">
      <w:pPr>
        <w:pStyle w:val="Parta"/>
      </w:pPr>
    </w:p>
    <w:p w14:paraId="148F7BEA" w14:textId="77777777" w:rsidR="003274BF" w:rsidRDefault="003274BF" w:rsidP="00E66528">
      <w:pPr>
        <w:pStyle w:val="Parta"/>
      </w:pPr>
    </w:p>
    <w:p w14:paraId="5F9178A7" w14:textId="77777777" w:rsidR="003274BF" w:rsidRDefault="003274BF" w:rsidP="00E66528">
      <w:pPr>
        <w:pStyle w:val="Parta"/>
      </w:pPr>
    </w:p>
    <w:p w14:paraId="6ACE84CB" w14:textId="77777777" w:rsidR="003274BF" w:rsidRDefault="003274BF" w:rsidP="00E66528">
      <w:pPr>
        <w:pStyle w:val="Parta"/>
      </w:pPr>
    </w:p>
    <w:p w14:paraId="0FC94FB1" w14:textId="77777777" w:rsidR="003274BF" w:rsidRDefault="003274BF" w:rsidP="00E66528">
      <w:pPr>
        <w:pStyle w:val="Parta"/>
      </w:pPr>
    </w:p>
    <w:p w14:paraId="3902FB2A" w14:textId="77777777" w:rsidR="003274BF" w:rsidRDefault="003274BF" w:rsidP="00E66528">
      <w:pPr>
        <w:pStyle w:val="Parta"/>
      </w:pPr>
    </w:p>
    <w:p w14:paraId="426A4722" w14:textId="77777777" w:rsidR="003274BF" w:rsidRDefault="003274BF" w:rsidP="00E66528">
      <w:pPr>
        <w:pStyle w:val="Parta"/>
      </w:pPr>
    </w:p>
    <w:p w14:paraId="0237CB22" w14:textId="77777777" w:rsidR="003274BF" w:rsidRDefault="003274BF" w:rsidP="00E66528">
      <w:pPr>
        <w:pStyle w:val="Parta"/>
      </w:pPr>
    </w:p>
    <w:p w14:paraId="31787A6B" w14:textId="77777777" w:rsidR="003274BF" w:rsidRDefault="003274BF" w:rsidP="00E66528">
      <w:pPr>
        <w:pStyle w:val="Part"/>
      </w:pPr>
      <w:r>
        <w:t xml:space="preserve">The random variable </w:t>
      </w:r>
      <m:oMath>
        <m:r>
          <w:rPr>
            <w:rFonts w:ascii="Cambria Math" w:hAnsi="Cambria Math"/>
          </w:rPr>
          <m:t>Y</m:t>
        </m:r>
      </m:oMath>
      <w:r>
        <w:t xml:space="preserve"> is the number of fours or fives</w:t>
      </w:r>
      <w:r w:rsidRPr="00E455B8">
        <w:t xml:space="preserve"> obtained</w:t>
      </w:r>
      <w:r>
        <w:t xml:space="preserve"> in three consecutive runs of the program.</w:t>
      </w:r>
    </w:p>
    <w:p w14:paraId="75FD3502" w14:textId="77777777" w:rsidR="003274BF" w:rsidRDefault="003274BF" w:rsidP="00E66528">
      <w:pPr>
        <w:pStyle w:val="Parta"/>
      </w:pPr>
    </w:p>
    <w:p w14:paraId="0DE79247" w14:textId="77777777" w:rsidR="003274BF" w:rsidRDefault="003274BF" w:rsidP="00E66528">
      <w:pPr>
        <w:pStyle w:val="Parta"/>
        <w:rPr>
          <w:rFonts w:eastAsiaTheme="minorEastAsia"/>
        </w:rPr>
      </w:pPr>
      <w:r>
        <w:t>(d)</w:t>
      </w:r>
      <w:r>
        <w:tab/>
        <w:t xml:space="preserve">Determine </w:t>
      </w:r>
      <m:oMath>
        <m:r>
          <w:rPr>
            <w:rFonts w:ascii="Cambria Math" w:hAnsi="Cambria Math"/>
          </w:rPr>
          <m:t>P(Y≤1)</m:t>
        </m:r>
      </m:oMath>
      <w:r>
        <w:rPr>
          <w:rFonts w:eastAsiaTheme="minorEastAsia"/>
        </w:rPr>
        <w:t>.</w:t>
      </w:r>
      <w:r>
        <w:rPr>
          <w:rFonts w:eastAsiaTheme="minorEastAsia"/>
        </w:rPr>
        <w:tab/>
        <w:t>(3 marks)</w:t>
      </w:r>
    </w:p>
    <w:p w14:paraId="07E36DB6" w14:textId="77777777" w:rsidR="003274BF" w:rsidRDefault="003274BF" w:rsidP="00E66528">
      <w:pPr>
        <w:pStyle w:val="Parta"/>
        <w:ind w:left="0" w:firstLine="0"/>
      </w:pPr>
    </w:p>
    <w:p w14:paraId="70D22852" w14:textId="2CF70B9C" w:rsidR="003274BF" w:rsidRDefault="003274BF">
      <w:pPr>
        <w:spacing w:after="160" w:line="259" w:lineRule="auto"/>
        <w:contextualSpacing w:val="0"/>
        <w:rPr>
          <w:b/>
          <w:szCs w:val="24"/>
          <w:lang w:val="en-US"/>
        </w:rPr>
      </w:pPr>
      <w:r>
        <w:br w:type="page"/>
      </w:r>
    </w:p>
    <w:p w14:paraId="1C852249" w14:textId="0645944E" w:rsidR="003274BF" w:rsidRDefault="003274BF" w:rsidP="003274BF">
      <w:pPr>
        <w:pStyle w:val="QNum"/>
      </w:pPr>
      <w:r>
        <w:lastRenderedPageBreak/>
        <w:t>Question 4</w:t>
      </w:r>
      <w:r>
        <w:tab/>
        <w:t>(5 marks)</w:t>
      </w:r>
    </w:p>
    <w:p w14:paraId="42DF4B3F" w14:textId="77777777" w:rsidR="003274BF" w:rsidRDefault="003274BF" w:rsidP="00E66528">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=5</m:t>
        </m:r>
        <m:r>
          <w:rPr>
            <w:rFonts w:ascii="Cambria Math" w:eastAsiaTheme="minorEastAsia" w:hAnsi="Cambria Math"/>
          </w:rPr>
          <m:t>x+</m:t>
        </m:r>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e>
          </m:mr>
          <m:mr>
            <m:e>
              <m:bar>
                <m:barPr>
                  <m:pos m:val="top"/>
                  <m:ctrlPr>
                    <w:rPr>
                      <w:rFonts w:ascii="Cambria Math" w:eastAsiaTheme="minorEastAsia" w:hAnsi="Cambria Math"/>
                      <w:i/>
                    </w:rPr>
                  </m:ctrlPr>
                </m:barPr>
                <m:e>
                  <m:r>
                    <w:rPr>
                      <w:rFonts w:ascii="Cambria Math" w:eastAsiaTheme="minorEastAsia" w:hAnsi="Cambria Math"/>
                    </w:rPr>
                    <m:t>2x</m:t>
                  </m:r>
                </m:e>
              </m:bar>
            </m:e>
          </m:mr>
        </m:m>
      </m:oMath>
      <w:r>
        <w:rPr>
          <w:rFonts w:eastAsiaTheme="minorEastAsia"/>
        </w:rPr>
        <w:t xml:space="preserve"> , </w:t>
      </w:r>
      <m:oMath>
        <m:r>
          <w:rPr>
            <w:rFonts w:ascii="Cambria Math" w:eastAsiaTheme="minorEastAsia" w:hAnsi="Cambria Math"/>
          </w:rPr>
          <m:t>x&lt;0</m:t>
        </m:r>
      </m:oMath>
      <w:r>
        <w:rPr>
          <w:rFonts w:eastAsiaTheme="minorEastAsia"/>
        </w:rPr>
        <w:t xml:space="preserve"> and </w:t>
      </w:r>
      <m:oMath>
        <m:r>
          <w:rPr>
            <w:rFonts w:ascii="Cambria Math" w:eastAsiaTheme="minorEastAsia" w:hAnsi="Cambria Math"/>
          </w:rPr>
          <m:t>k</m:t>
        </m:r>
      </m:oMath>
      <w:r>
        <w:rPr>
          <w:rFonts w:eastAsiaTheme="minorEastAsia"/>
        </w:rPr>
        <w:t xml:space="preserve"> is a constant. The graph of </w:t>
      </w:r>
      <m:oMath>
        <m:r>
          <w:rPr>
            <w:rFonts w:ascii="Cambria Math" w:eastAsiaTheme="minorEastAsia" w:hAnsi="Cambria Math"/>
          </w:rPr>
          <m:t>y=f(x)</m:t>
        </m:r>
      </m:oMath>
      <w:r>
        <w:rPr>
          <w:rFonts w:eastAsiaTheme="minorEastAsia"/>
        </w:rPr>
        <w:t xml:space="preserve"> has a stationary point when </w:t>
      </w:r>
      <m:oMath>
        <m:r>
          <w:rPr>
            <w:rFonts w:ascii="Cambria Math" w:eastAsiaTheme="minorEastAsia" w:hAnsi="Cambria Math"/>
          </w:rPr>
          <m:t>x=-3</m:t>
        </m:r>
      </m:oMath>
      <w:r>
        <w:rPr>
          <w:rFonts w:eastAsiaTheme="minorEastAsia"/>
        </w:rPr>
        <w:t>.</w:t>
      </w:r>
    </w:p>
    <w:p w14:paraId="0B56974B" w14:textId="77777777" w:rsidR="003274BF" w:rsidRDefault="003274BF" w:rsidP="00E66528">
      <w:pPr>
        <w:pStyle w:val="Part"/>
        <w:rPr>
          <w:rFonts w:eastAsiaTheme="minorEastAsia"/>
        </w:rPr>
      </w:pPr>
    </w:p>
    <w:p w14:paraId="13F6D5D7" w14:textId="77777777" w:rsidR="003274BF" w:rsidRDefault="003274BF" w:rsidP="00E66528">
      <w:pPr>
        <w:pStyle w:val="Parta"/>
        <w:rPr>
          <w:rFonts w:eastAsiaTheme="minorEastAsia"/>
        </w:rPr>
      </w:pPr>
      <w:r>
        <w:t>(a)</w:t>
      </w:r>
      <w:r>
        <w:tab/>
        <w:t xml:space="preserve">Determine the value of </w:t>
      </w:r>
      <m:oMath>
        <m:r>
          <w:rPr>
            <w:rFonts w:ascii="Cambria Math" w:hAnsi="Cambria Math"/>
          </w:rPr>
          <m:t>k</m:t>
        </m:r>
      </m:oMath>
      <w:r>
        <w:rPr>
          <w:rFonts w:eastAsiaTheme="minorEastAsia"/>
        </w:rPr>
        <w:t>.</w:t>
      </w:r>
      <w:r>
        <w:rPr>
          <w:rFonts w:eastAsiaTheme="minorEastAsia"/>
        </w:rPr>
        <w:tab/>
        <w:t>(2 marks)</w:t>
      </w:r>
    </w:p>
    <w:p w14:paraId="7F76586B" w14:textId="77777777" w:rsidR="003274BF" w:rsidRDefault="003274BF" w:rsidP="00E66528">
      <w:pPr>
        <w:pStyle w:val="Parta"/>
      </w:pPr>
    </w:p>
    <w:p w14:paraId="7A2AED5D" w14:textId="77777777" w:rsidR="003274BF" w:rsidRDefault="003274BF" w:rsidP="00E66528">
      <w:pPr>
        <w:pStyle w:val="Parta"/>
      </w:pPr>
    </w:p>
    <w:p w14:paraId="5BE10996" w14:textId="77777777" w:rsidR="003274BF" w:rsidRDefault="003274BF" w:rsidP="00E66528">
      <w:pPr>
        <w:pStyle w:val="Parta"/>
      </w:pPr>
    </w:p>
    <w:p w14:paraId="6339A29F" w14:textId="77777777" w:rsidR="003274BF" w:rsidRDefault="003274BF" w:rsidP="00E66528">
      <w:pPr>
        <w:pStyle w:val="Parta"/>
      </w:pPr>
    </w:p>
    <w:p w14:paraId="35209384" w14:textId="77777777" w:rsidR="003274BF" w:rsidRDefault="003274BF" w:rsidP="00E66528">
      <w:pPr>
        <w:pStyle w:val="Parta"/>
      </w:pPr>
    </w:p>
    <w:p w14:paraId="3DC7FC0E" w14:textId="77777777" w:rsidR="003274BF" w:rsidRDefault="003274BF" w:rsidP="00E66528">
      <w:pPr>
        <w:pStyle w:val="Parta"/>
      </w:pPr>
    </w:p>
    <w:p w14:paraId="3C1D7B67" w14:textId="77777777" w:rsidR="003274BF" w:rsidRDefault="003274BF" w:rsidP="00E66528">
      <w:pPr>
        <w:pStyle w:val="Parta"/>
      </w:pPr>
    </w:p>
    <w:p w14:paraId="521401D9" w14:textId="77777777" w:rsidR="003274BF" w:rsidRDefault="003274BF" w:rsidP="00E66528">
      <w:pPr>
        <w:pStyle w:val="Parta"/>
      </w:pPr>
    </w:p>
    <w:p w14:paraId="6497BD18" w14:textId="77777777" w:rsidR="003274BF" w:rsidRDefault="003274BF" w:rsidP="00E66528">
      <w:pPr>
        <w:pStyle w:val="Parta"/>
      </w:pPr>
    </w:p>
    <w:p w14:paraId="2C3E24B3" w14:textId="77777777" w:rsidR="003274BF" w:rsidRDefault="003274BF" w:rsidP="00E66528">
      <w:pPr>
        <w:pStyle w:val="Parta"/>
      </w:pPr>
    </w:p>
    <w:p w14:paraId="6712BED7" w14:textId="77777777" w:rsidR="003274BF" w:rsidRDefault="003274BF" w:rsidP="00E66528">
      <w:pPr>
        <w:pStyle w:val="Parta"/>
      </w:pPr>
    </w:p>
    <w:p w14:paraId="553039D0" w14:textId="77777777" w:rsidR="003274BF" w:rsidRDefault="003274BF" w:rsidP="00E66528">
      <w:pPr>
        <w:pStyle w:val="Parta"/>
      </w:pPr>
    </w:p>
    <w:p w14:paraId="3626B622" w14:textId="77777777" w:rsidR="003274BF" w:rsidRDefault="003274BF" w:rsidP="00E66528">
      <w:pPr>
        <w:pStyle w:val="Parta"/>
      </w:pPr>
    </w:p>
    <w:p w14:paraId="0625FA77" w14:textId="77777777" w:rsidR="003274BF" w:rsidRDefault="003274BF" w:rsidP="00E66528">
      <w:pPr>
        <w:pStyle w:val="Parta"/>
      </w:pPr>
    </w:p>
    <w:p w14:paraId="7A065EF9" w14:textId="77777777" w:rsidR="003274BF" w:rsidRDefault="003274BF" w:rsidP="00E66528">
      <w:pPr>
        <w:pStyle w:val="Parta"/>
      </w:pPr>
    </w:p>
    <w:p w14:paraId="61767C0D" w14:textId="77777777" w:rsidR="003274BF" w:rsidRDefault="003274BF" w:rsidP="00E66528">
      <w:pPr>
        <w:pStyle w:val="Parta"/>
      </w:pPr>
      <w:r>
        <w:t>(b)</w:t>
      </w:r>
      <w:r>
        <w:tab/>
        <w:t>Use the second derivative test to determine the nature of the stationary point.</w:t>
      </w:r>
      <w:r>
        <w:tab/>
        <w:t>(3 marks)</w:t>
      </w:r>
    </w:p>
    <w:p w14:paraId="1981F9D5" w14:textId="77777777" w:rsidR="003274BF" w:rsidRDefault="003274BF" w:rsidP="00E66528">
      <w:pPr>
        <w:pStyle w:val="Parta"/>
      </w:pPr>
    </w:p>
    <w:p w14:paraId="36572B42" w14:textId="3DF21071" w:rsidR="003274BF" w:rsidRDefault="003274BF">
      <w:pPr>
        <w:spacing w:after="160" w:line="259" w:lineRule="auto"/>
        <w:contextualSpacing w:val="0"/>
        <w:rPr>
          <w:b/>
          <w:szCs w:val="24"/>
          <w:lang w:val="en-US"/>
        </w:rPr>
      </w:pPr>
      <w:r>
        <w:br w:type="page"/>
      </w:r>
    </w:p>
    <w:p w14:paraId="0A6D9419" w14:textId="0A9B4B14" w:rsidR="003274BF" w:rsidRDefault="003274BF" w:rsidP="003274BF">
      <w:pPr>
        <w:pStyle w:val="QNum"/>
      </w:pPr>
      <w:r>
        <w:lastRenderedPageBreak/>
        <w:t>Question 5</w:t>
      </w:r>
      <w:r>
        <w:tab/>
        <w:t>(7 marks)</w:t>
      </w:r>
    </w:p>
    <w:p w14:paraId="02764180" w14:textId="77777777" w:rsidR="003274BF" w:rsidRDefault="003274BF" w:rsidP="00E66528">
      <w:pPr>
        <w:pStyle w:val="Part"/>
        <w:rPr>
          <w:rFonts w:eastAsiaTheme="minorEastAsia"/>
        </w:rPr>
      </w:pPr>
      <w:r>
        <w:t xml:space="preserve">A farmer keeps a brood of </w:t>
      </w:r>
      <m:oMath>
        <m:r>
          <w:rPr>
            <w:rFonts w:ascii="Cambria Math" w:hAnsi="Cambria Math"/>
          </w:rPr>
          <m:t>n</m:t>
        </m:r>
      </m:oMath>
      <w:r>
        <w:rPr>
          <w:rFonts w:eastAsiaTheme="minorEastAsia"/>
        </w:rPr>
        <w:t xml:space="preserve"> hens that can each lay up to one egg per day. On any given day, the probability that a hen lays an egg is independent with a constant value of </w:t>
      </w:r>
      <m:oMath>
        <m:r>
          <w:rPr>
            <w:rFonts w:ascii="Cambria Math" w:eastAsiaTheme="minorEastAsia" w:hAnsi="Cambria Math"/>
          </w:rPr>
          <m:t>p</m:t>
        </m:r>
      </m:oMath>
      <w:r>
        <w:rPr>
          <w:rFonts w:eastAsiaTheme="minorEastAsia"/>
        </w:rPr>
        <w:t>.</w:t>
      </w:r>
    </w:p>
    <w:p w14:paraId="0DBB6A4D" w14:textId="77777777" w:rsidR="003274BF" w:rsidRDefault="003274BF" w:rsidP="00E66528">
      <w:pPr>
        <w:pStyle w:val="Part"/>
      </w:pPr>
    </w:p>
    <w:p w14:paraId="69E9B230" w14:textId="77777777" w:rsidR="003274BF" w:rsidRDefault="003274BF" w:rsidP="00E66528">
      <w:pPr>
        <w:pStyle w:val="Part"/>
        <w:rPr>
          <w:rFonts w:eastAsiaTheme="minorEastAsia"/>
        </w:rPr>
      </w:pPr>
      <w:r>
        <w:t xml:space="preserve">The discrete random variable </w:t>
      </w:r>
      <m:oMath>
        <m:r>
          <w:rPr>
            <w:rFonts w:ascii="Cambria Math" w:hAnsi="Cambria Math"/>
          </w:rPr>
          <m:t>X</m:t>
        </m:r>
      </m:oMath>
      <w:r>
        <w:rPr>
          <w:rFonts w:eastAsiaTheme="minorEastAsia"/>
        </w:rPr>
        <w:t xml:space="preserve"> is the number of eggs laid by the brood in one day and </w:t>
      </w:r>
      <m:oMath>
        <m:r>
          <w:rPr>
            <w:rFonts w:ascii="Cambria Math" w:eastAsiaTheme="minorEastAsia" w:hAnsi="Cambria Math"/>
          </w:rPr>
          <m:t>X</m:t>
        </m:r>
      </m:oMath>
      <w:r>
        <w:rPr>
          <w:rFonts w:eastAsiaTheme="minorEastAsia"/>
        </w:rPr>
        <w:t xml:space="preserve"> has a mean of </w:t>
      </w:r>
      <m:oMath>
        <m:r>
          <w:rPr>
            <w:rFonts w:ascii="Cambria Math" w:eastAsiaTheme="minorEastAsia" w:hAnsi="Cambria Math"/>
          </w:rPr>
          <m:t>7.2</m:t>
        </m:r>
      </m:oMath>
      <w:r>
        <w:rPr>
          <w:rFonts w:eastAsiaTheme="minorEastAsia"/>
        </w:rPr>
        <w:t xml:space="preserve"> and standard deviation of </w:t>
      </w:r>
      <m:oMath>
        <m:r>
          <w:rPr>
            <w:rFonts w:ascii="Cambria Math" w:eastAsiaTheme="minorEastAsia" w:hAnsi="Cambria Math"/>
          </w:rPr>
          <m:t>1.2</m:t>
        </m:r>
      </m:oMath>
      <w:r>
        <w:rPr>
          <w:rFonts w:eastAsiaTheme="minorEastAsia"/>
        </w:rPr>
        <w:t>.</w:t>
      </w:r>
    </w:p>
    <w:p w14:paraId="4565BE58" w14:textId="77777777" w:rsidR="003274BF" w:rsidRDefault="003274BF" w:rsidP="00E66528">
      <w:pPr>
        <w:pStyle w:val="Part"/>
      </w:pPr>
    </w:p>
    <w:p w14:paraId="6B4406D0" w14:textId="77777777" w:rsidR="003274BF" w:rsidRDefault="003274BF" w:rsidP="00E66528">
      <w:pPr>
        <w:pStyle w:val="Parta"/>
      </w:pPr>
      <w:r>
        <w:t>(a)</w:t>
      </w:r>
      <w:r>
        <w:tab/>
        <w:t>State the name given to this type of probability distribution and briefly explain why it is discrete.</w:t>
      </w:r>
      <w:r>
        <w:tab/>
        <w:t>(2 marks)</w:t>
      </w:r>
    </w:p>
    <w:p w14:paraId="2BC65964" w14:textId="77777777" w:rsidR="003274BF" w:rsidRDefault="003274BF" w:rsidP="00E66528">
      <w:pPr>
        <w:pStyle w:val="Parta"/>
      </w:pPr>
    </w:p>
    <w:p w14:paraId="736026AB" w14:textId="77777777" w:rsidR="003274BF" w:rsidRDefault="003274BF" w:rsidP="00E66528">
      <w:pPr>
        <w:pStyle w:val="Parta"/>
      </w:pPr>
    </w:p>
    <w:p w14:paraId="4AB86A0D" w14:textId="77777777" w:rsidR="003274BF" w:rsidRDefault="003274BF" w:rsidP="00E66528">
      <w:pPr>
        <w:pStyle w:val="Parta"/>
      </w:pPr>
    </w:p>
    <w:p w14:paraId="1FC95F59" w14:textId="77777777" w:rsidR="003274BF" w:rsidRDefault="003274BF" w:rsidP="00E66528">
      <w:pPr>
        <w:pStyle w:val="Parta"/>
      </w:pPr>
    </w:p>
    <w:p w14:paraId="0B5B9F05" w14:textId="77777777" w:rsidR="003274BF" w:rsidRDefault="003274BF" w:rsidP="00E66528">
      <w:pPr>
        <w:pStyle w:val="Parta"/>
      </w:pPr>
    </w:p>
    <w:p w14:paraId="54F03372" w14:textId="77777777" w:rsidR="003274BF" w:rsidRDefault="003274BF" w:rsidP="00E66528">
      <w:pPr>
        <w:pStyle w:val="Parta"/>
      </w:pPr>
    </w:p>
    <w:p w14:paraId="1DF271D6" w14:textId="77777777" w:rsidR="003274BF" w:rsidRDefault="003274BF" w:rsidP="00E66528">
      <w:pPr>
        <w:pStyle w:val="Parta"/>
      </w:pPr>
    </w:p>
    <w:p w14:paraId="7905D4EA" w14:textId="77777777" w:rsidR="003274BF" w:rsidRDefault="003274BF" w:rsidP="00E66528">
      <w:pPr>
        <w:pStyle w:val="Parta"/>
      </w:pPr>
    </w:p>
    <w:p w14:paraId="6FC5FB5B" w14:textId="77777777" w:rsidR="003274BF" w:rsidRDefault="003274BF" w:rsidP="00E66528">
      <w:pPr>
        <w:pStyle w:val="Parta"/>
      </w:pPr>
    </w:p>
    <w:p w14:paraId="1948D70F" w14:textId="77777777" w:rsidR="003274BF" w:rsidRDefault="003274BF" w:rsidP="00E66528">
      <w:pPr>
        <w:pStyle w:val="Parta"/>
        <w:rPr>
          <w:rFonts w:eastAsiaTheme="minorEastAsia"/>
        </w:rPr>
      </w:pPr>
      <w:r>
        <w:t>(b)</w:t>
      </w:r>
      <w:r>
        <w:tab/>
        <w:t xml:space="preserve">Determine the value of </w:t>
      </w:r>
      <m:oMath>
        <m:r>
          <w:rPr>
            <w:rFonts w:ascii="Cambria Math" w:hAnsi="Cambria Math"/>
          </w:rPr>
          <m:t>n</m:t>
        </m:r>
      </m:oMath>
      <w:r>
        <w:rPr>
          <w:rFonts w:eastAsiaTheme="minorEastAsia"/>
        </w:rPr>
        <w:t xml:space="preserve"> and the value of </w:t>
      </w:r>
      <m:oMath>
        <m:r>
          <w:rPr>
            <w:rFonts w:ascii="Cambria Math" w:eastAsiaTheme="minorEastAsia" w:hAnsi="Cambria Math"/>
          </w:rPr>
          <m:t>p</m:t>
        </m:r>
      </m:oMath>
      <w:r>
        <w:rPr>
          <w:rFonts w:eastAsiaTheme="minorEastAsia"/>
        </w:rPr>
        <w:t>.</w:t>
      </w:r>
      <w:r>
        <w:rPr>
          <w:rFonts w:eastAsiaTheme="minorEastAsia"/>
        </w:rPr>
        <w:tab/>
        <w:t>(3 marks)</w:t>
      </w:r>
    </w:p>
    <w:p w14:paraId="1A6F1DD0" w14:textId="77777777" w:rsidR="003274BF" w:rsidRDefault="003274BF" w:rsidP="00E66528">
      <w:pPr>
        <w:pStyle w:val="Parta"/>
      </w:pPr>
    </w:p>
    <w:p w14:paraId="33D7735A" w14:textId="77777777" w:rsidR="003274BF" w:rsidRDefault="003274BF" w:rsidP="00E66528">
      <w:pPr>
        <w:pStyle w:val="Parta"/>
      </w:pPr>
    </w:p>
    <w:p w14:paraId="6B7125C6" w14:textId="77777777" w:rsidR="003274BF" w:rsidRDefault="003274BF" w:rsidP="00E66528">
      <w:pPr>
        <w:pStyle w:val="Parta"/>
      </w:pPr>
    </w:p>
    <w:p w14:paraId="6EC31437" w14:textId="77777777" w:rsidR="003274BF" w:rsidRDefault="003274BF" w:rsidP="00E66528">
      <w:pPr>
        <w:pStyle w:val="Parta"/>
      </w:pPr>
    </w:p>
    <w:p w14:paraId="4CEB626A" w14:textId="77777777" w:rsidR="003274BF" w:rsidRDefault="003274BF" w:rsidP="00E66528">
      <w:pPr>
        <w:pStyle w:val="Parta"/>
      </w:pPr>
    </w:p>
    <w:p w14:paraId="7D2B4DA7" w14:textId="77777777" w:rsidR="003274BF" w:rsidRDefault="003274BF" w:rsidP="00E66528">
      <w:pPr>
        <w:pStyle w:val="Parta"/>
      </w:pPr>
    </w:p>
    <w:p w14:paraId="014EF503" w14:textId="77777777" w:rsidR="003274BF" w:rsidRDefault="003274BF" w:rsidP="00E66528">
      <w:pPr>
        <w:pStyle w:val="Parta"/>
      </w:pPr>
    </w:p>
    <w:p w14:paraId="4D1A1296" w14:textId="77777777" w:rsidR="003274BF" w:rsidRDefault="003274BF" w:rsidP="00E66528">
      <w:pPr>
        <w:pStyle w:val="Parta"/>
      </w:pPr>
    </w:p>
    <w:p w14:paraId="7C47DB8F" w14:textId="77777777" w:rsidR="003274BF" w:rsidRDefault="003274BF" w:rsidP="00E66528">
      <w:pPr>
        <w:pStyle w:val="Parta"/>
      </w:pPr>
    </w:p>
    <w:p w14:paraId="6BBEE4CC" w14:textId="77777777" w:rsidR="003274BF" w:rsidRDefault="003274BF" w:rsidP="00E66528">
      <w:pPr>
        <w:pStyle w:val="Parta"/>
      </w:pPr>
    </w:p>
    <w:p w14:paraId="155C5D06" w14:textId="77777777" w:rsidR="003274BF" w:rsidRDefault="003274BF" w:rsidP="00E66528">
      <w:pPr>
        <w:pStyle w:val="Parta"/>
      </w:pPr>
    </w:p>
    <w:p w14:paraId="13696CD9" w14:textId="77777777" w:rsidR="003274BF" w:rsidRDefault="003274BF" w:rsidP="00E66528">
      <w:pPr>
        <w:pStyle w:val="Parta"/>
      </w:pPr>
    </w:p>
    <w:p w14:paraId="4E81871D" w14:textId="77777777" w:rsidR="003274BF" w:rsidRDefault="003274BF" w:rsidP="00E66528">
      <w:pPr>
        <w:pStyle w:val="Parta"/>
      </w:pPr>
    </w:p>
    <w:p w14:paraId="5A294BE9" w14:textId="77777777" w:rsidR="003274BF" w:rsidRDefault="003274BF" w:rsidP="00E66528">
      <w:pPr>
        <w:pStyle w:val="Parta"/>
      </w:pPr>
    </w:p>
    <w:p w14:paraId="7D520474" w14:textId="77777777" w:rsidR="003274BF" w:rsidRDefault="003274BF" w:rsidP="00E66528">
      <w:pPr>
        <w:pStyle w:val="Parta"/>
      </w:pPr>
    </w:p>
    <w:p w14:paraId="4E81DC09" w14:textId="77777777" w:rsidR="003274BF" w:rsidRDefault="003274BF" w:rsidP="00E66528">
      <w:pPr>
        <w:pStyle w:val="Parta"/>
      </w:pPr>
    </w:p>
    <w:p w14:paraId="66E335E2" w14:textId="77777777" w:rsidR="003274BF" w:rsidRDefault="003274BF" w:rsidP="00E66528">
      <w:pPr>
        <w:pStyle w:val="Parta"/>
      </w:pPr>
    </w:p>
    <w:p w14:paraId="35971F88" w14:textId="77777777" w:rsidR="003274BF" w:rsidRDefault="003274BF" w:rsidP="00E66528">
      <w:pPr>
        <w:pStyle w:val="Parta"/>
      </w:pPr>
    </w:p>
    <w:p w14:paraId="01A164A0" w14:textId="77777777" w:rsidR="003274BF" w:rsidRDefault="003274BF" w:rsidP="00E66528">
      <w:pPr>
        <w:pStyle w:val="Parta"/>
      </w:pPr>
    </w:p>
    <w:p w14:paraId="279DF4CA" w14:textId="77777777" w:rsidR="003274BF" w:rsidRDefault="003274BF" w:rsidP="00E66528">
      <w:pPr>
        <w:pStyle w:val="Parta"/>
        <w:rPr>
          <w:rFonts w:eastAsiaTheme="minorEastAsia"/>
        </w:rPr>
      </w:pPr>
      <w:r>
        <w:t>(c)</w:t>
      </w:r>
      <w:r>
        <w:tab/>
        <w:t xml:space="preserve">Determine the mean and variance of the distribution </w:t>
      </w:r>
      <m:oMath>
        <m:r>
          <w:rPr>
            <w:rFonts w:ascii="Cambria Math" w:hAnsi="Cambria Math"/>
          </w:rPr>
          <m:t>Y</m:t>
        </m:r>
      </m:oMath>
      <w:r>
        <w:rPr>
          <w:rFonts w:eastAsiaTheme="minorEastAsia"/>
        </w:rPr>
        <w:t xml:space="preserve">, where </w:t>
      </w:r>
      <m:oMath>
        <m:r>
          <w:rPr>
            <w:rFonts w:ascii="Cambria Math" w:eastAsiaTheme="minorEastAsia" w:hAnsi="Cambria Math"/>
          </w:rPr>
          <m:t>Y=5X+3.3</m:t>
        </m:r>
      </m:oMath>
      <w:r>
        <w:rPr>
          <w:rFonts w:eastAsiaTheme="minorEastAsia"/>
        </w:rPr>
        <w:t>.</w:t>
      </w:r>
      <w:r>
        <w:rPr>
          <w:rFonts w:eastAsiaTheme="minorEastAsia"/>
        </w:rPr>
        <w:tab/>
        <w:t>(2 marks)</w:t>
      </w:r>
    </w:p>
    <w:p w14:paraId="71C4B8BB" w14:textId="77777777" w:rsidR="003274BF" w:rsidRDefault="003274BF" w:rsidP="00E66528">
      <w:pPr>
        <w:pStyle w:val="Parta"/>
      </w:pPr>
    </w:p>
    <w:p w14:paraId="029C053A" w14:textId="2D02A57B" w:rsidR="003274BF" w:rsidRDefault="003274BF">
      <w:pPr>
        <w:spacing w:after="160" w:line="259" w:lineRule="auto"/>
        <w:contextualSpacing w:val="0"/>
        <w:rPr>
          <w:b/>
          <w:szCs w:val="24"/>
          <w:lang w:val="en-US"/>
        </w:rPr>
      </w:pPr>
      <w:r>
        <w:br w:type="page"/>
      </w:r>
    </w:p>
    <w:p w14:paraId="599323A4" w14:textId="09649017" w:rsidR="003274BF" w:rsidRDefault="003274BF" w:rsidP="003274BF">
      <w:pPr>
        <w:pStyle w:val="QNum"/>
      </w:pPr>
      <w:r>
        <w:lastRenderedPageBreak/>
        <w:t>Question 6</w:t>
      </w:r>
      <w:r>
        <w:tab/>
        <w:t>(7 marks)</w:t>
      </w:r>
    </w:p>
    <w:p w14:paraId="4DD2EDB7" w14:textId="77777777" w:rsidR="003274BF" w:rsidRDefault="003274BF" w:rsidP="00E66528">
      <w:pPr>
        <w:pStyle w:val="Part"/>
        <w:rPr>
          <w:rFonts w:eastAsiaTheme="minorEastAsia"/>
        </w:rPr>
      </w:pPr>
      <w:r>
        <w:t xml:space="preserve">A curve has equation </w:t>
      </w:r>
      <m:oMath>
        <m:r>
          <w:rPr>
            <w:rFonts w:ascii="Cambria Math" w:hAnsi="Cambria Math"/>
          </w:rPr>
          <m:t>y=3x</m:t>
        </m:r>
        <m:sSup>
          <m:sSupPr>
            <m:ctrlPr>
              <w:rPr>
                <w:rFonts w:ascii="Cambria Math" w:hAnsi="Cambria Math"/>
                <w:i/>
              </w:rPr>
            </m:ctrlPr>
          </m:sSupPr>
          <m:e>
            <m:r>
              <w:rPr>
                <w:rFonts w:ascii="Cambria Math" w:hAnsi="Cambria Math"/>
              </w:rPr>
              <m:t>e</m:t>
            </m:r>
          </m:e>
          <m:sup>
            <m:r>
              <w:rPr>
                <w:rFonts w:ascii="Cambria Math" w:hAnsi="Cambria Math"/>
              </w:rPr>
              <m:t>4nx</m:t>
            </m:r>
          </m:sup>
        </m:sSup>
      </m:oMath>
      <w:r>
        <w:rPr>
          <w:rFonts w:eastAsiaTheme="minorEastAsia"/>
        </w:rPr>
        <w:t xml:space="preserve">, where </w:t>
      </w:r>
      <m:oMath>
        <m:r>
          <w:rPr>
            <w:rFonts w:ascii="Cambria Math" w:eastAsiaTheme="minorEastAsia" w:hAnsi="Cambria Math"/>
          </w:rPr>
          <m:t>n</m:t>
        </m:r>
      </m:oMath>
      <w:r>
        <w:rPr>
          <w:rFonts w:eastAsiaTheme="minorEastAsia"/>
        </w:rPr>
        <w:t xml:space="preserve"> is a positive constant.</w:t>
      </w:r>
    </w:p>
    <w:p w14:paraId="2FF65608" w14:textId="77777777" w:rsidR="003274BF" w:rsidRDefault="003274BF" w:rsidP="00E66528">
      <w:pPr>
        <w:pStyle w:val="Part"/>
      </w:pPr>
    </w:p>
    <w:p w14:paraId="184F2E80" w14:textId="77777777" w:rsidR="003274BF" w:rsidRDefault="003274BF" w:rsidP="00E66528">
      <w:pPr>
        <w:pStyle w:val="Parta"/>
        <w:rPr>
          <w:rFonts w:eastAsiaTheme="minorEastAsia"/>
        </w:rPr>
      </w:pPr>
      <w:r>
        <w:t>(a)</w:t>
      </w:r>
      <w:r>
        <w:tab/>
        <w:t xml:space="preserve">Determine, in terms of </w:t>
      </w:r>
      <m:oMath>
        <m:r>
          <w:rPr>
            <w:rFonts w:ascii="Cambria Math" w:hAnsi="Cambria Math"/>
          </w:rPr>
          <m:t>n</m:t>
        </m:r>
      </m:oMath>
      <w:r>
        <w:rPr>
          <w:rFonts w:eastAsiaTheme="minorEastAsia"/>
        </w:rPr>
        <w:t>, the coordinates of the stationary point of the curve.</w:t>
      </w:r>
      <w:r>
        <w:rPr>
          <w:rFonts w:eastAsiaTheme="minorEastAsia"/>
        </w:rPr>
        <w:tab/>
        <w:t>(4 marks)</w:t>
      </w:r>
    </w:p>
    <w:p w14:paraId="30B7A3D1" w14:textId="77777777" w:rsidR="003274BF" w:rsidRDefault="003274BF" w:rsidP="00E66528">
      <w:pPr>
        <w:pStyle w:val="Parta"/>
      </w:pPr>
    </w:p>
    <w:p w14:paraId="10144F10" w14:textId="77777777" w:rsidR="003274BF" w:rsidRDefault="003274BF" w:rsidP="00E66528">
      <w:pPr>
        <w:pStyle w:val="Parta"/>
      </w:pPr>
    </w:p>
    <w:p w14:paraId="7629CCE2" w14:textId="77777777" w:rsidR="003274BF" w:rsidRDefault="003274BF" w:rsidP="00E66528">
      <w:pPr>
        <w:pStyle w:val="Parta"/>
      </w:pPr>
    </w:p>
    <w:p w14:paraId="3CA60385" w14:textId="77777777" w:rsidR="003274BF" w:rsidRDefault="003274BF" w:rsidP="00E66528">
      <w:pPr>
        <w:pStyle w:val="Parta"/>
      </w:pPr>
    </w:p>
    <w:p w14:paraId="47E1E440" w14:textId="77777777" w:rsidR="003274BF" w:rsidRDefault="003274BF" w:rsidP="00E66528">
      <w:pPr>
        <w:pStyle w:val="Parta"/>
      </w:pPr>
    </w:p>
    <w:p w14:paraId="3FFE4A69" w14:textId="77777777" w:rsidR="003274BF" w:rsidRDefault="003274BF" w:rsidP="00E66528">
      <w:pPr>
        <w:pStyle w:val="Parta"/>
      </w:pPr>
    </w:p>
    <w:p w14:paraId="19796BD9" w14:textId="77777777" w:rsidR="003274BF" w:rsidRDefault="003274BF" w:rsidP="00E66528">
      <w:pPr>
        <w:pStyle w:val="Parta"/>
      </w:pPr>
    </w:p>
    <w:p w14:paraId="622B252B" w14:textId="77777777" w:rsidR="003274BF" w:rsidRDefault="003274BF" w:rsidP="00E66528">
      <w:pPr>
        <w:pStyle w:val="Parta"/>
      </w:pPr>
    </w:p>
    <w:p w14:paraId="2C3DCB73" w14:textId="77777777" w:rsidR="003274BF" w:rsidRDefault="003274BF" w:rsidP="00E66528">
      <w:pPr>
        <w:pStyle w:val="Parta"/>
      </w:pPr>
    </w:p>
    <w:p w14:paraId="59B2B2AC" w14:textId="77777777" w:rsidR="003274BF" w:rsidRDefault="003274BF" w:rsidP="00E66528">
      <w:pPr>
        <w:pStyle w:val="Parta"/>
      </w:pPr>
    </w:p>
    <w:p w14:paraId="377D5DA8" w14:textId="77777777" w:rsidR="003274BF" w:rsidRDefault="003274BF" w:rsidP="00E66528">
      <w:pPr>
        <w:pStyle w:val="Parta"/>
      </w:pPr>
    </w:p>
    <w:p w14:paraId="5F7EC275" w14:textId="77777777" w:rsidR="003274BF" w:rsidRDefault="003274BF" w:rsidP="00E66528">
      <w:pPr>
        <w:pStyle w:val="Parta"/>
      </w:pPr>
    </w:p>
    <w:p w14:paraId="1CF6E6D6" w14:textId="77777777" w:rsidR="003274BF" w:rsidRDefault="003274BF" w:rsidP="00E66528">
      <w:pPr>
        <w:pStyle w:val="Parta"/>
      </w:pPr>
    </w:p>
    <w:p w14:paraId="47025B89" w14:textId="77777777" w:rsidR="003274BF" w:rsidRDefault="003274BF" w:rsidP="00E66528">
      <w:pPr>
        <w:pStyle w:val="Parta"/>
      </w:pPr>
    </w:p>
    <w:p w14:paraId="407E6EA9" w14:textId="77777777" w:rsidR="003274BF" w:rsidRDefault="003274BF" w:rsidP="00E66528">
      <w:pPr>
        <w:pStyle w:val="Parta"/>
      </w:pPr>
    </w:p>
    <w:p w14:paraId="4D6825B5" w14:textId="77777777" w:rsidR="003274BF" w:rsidRDefault="003274BF" w:rsidP="00E66528">
      <w:pPr>
        <w:pStyle w:val="Parta"/>
      </w:pPr>
    </w:p>
    <w:p w14:paraId="2F7B6234" w14:textId="77777777" w:rsidR="003274BF" w:rsidRDefault="003274BF" w:rsidP="00E66528">
      <w:pPr>
        <w:pStyle w:val="Parta"/>
      </w:pPr>
    </w:p>
    <w:p w14:paraId="2B732960" w14:textId="77777777" w:rsidR="003274BF" w:rsidRDefault="003274BF" w:rsidP="00E66528">
      <w:pPr>
        <w:pStyle w:val="Parta"/>
      </w:pPr>
    </w:p>
    <w:p w14:paraId="7C072276" w14:textId="77777777" w:rsidR="003274BF" w:rsidRDefault="003274BF" w:rsidP="00E66528">
      <w:pPr>
        <w:pStyle w:val="Parta"/>
      </w:pPr>
    </w:p>
    <w:p w14:paraId="38C1F9DC" w14:textId="77777777" w:rsidR="003274BF" w:rsidRDefault="003274BF" w:rsidP="00E66528">
      <w:pPr>
        <w:pStyle w:val="Parta"/>
      </w:pPr>
    </w:p>
    <w:p w14:paraId="049B4378" w14:textId="77777777" w:rsidR="003274BF" w:rsidRDefault="003274BF" w:rsidP="00E66528">
      <w:pPr>
        <w:pStyle w:val="Parta"/>
      </w:pPr>
    </w:p>
    <w:p w14:paraId="5377FE33" w14:textId="77777777" w:rsidR="003274BF" w:rsidRDefault="003274BF" w:rsidP="00E66528">
      <w:pPr>
        <w:pStyle w:val="Parta"/>
      </w:pPr>
    </w:p>
    <w:p w14:paraId="3D5FDFCA" w14:textId="77777777" w:rsidR="003274BF" w:rsidRDefault="003274BF" w:rsidP="00E66528">
      <w:pPr>
        <w:pStyle w:val="Parta"/>
      </w:pPr>
    </w:p>
    <w:p w14:paraId="22192C7D" w14:textId="77777777" w:rsidR="003274BF" w:rsidRDefault="003274BF" w:rsidP="00E66528">
      <w:pPr>
        <w:pStyle w:val="Parta"/>
      </w:pPr>
    </w:p>
    <w:p w14:paraId="3ACC84A9" w14:textId="77777777" w:rsidR="003274BF" w:rsidRDefault="003274BF" w:rsidP="00E66528">
      <w:pPr>
        <w:pStyle w:val="Parta"/>
        <w:ind w:left="0" w:firstLine="0"/>
      </w:pPr>
    </w:p>
    <w:p w14:paraId="530A2BA6" w14:textId="77777777" w:rsidR="003274BF" w:rsidRDefault="003274BF" w:rsidP="00E66528">
      <w:pPr>
        <w:pStyle w:val="Parta"/>
        <w:ind w:left="0" w:firstLine="0"/>
      </w:pPr>
    </w:p>
    <w:p w14:paraId="48395A7E" w14:textId="77777777" w:rsidR="003274BF" w:rsidRDefault="003274BF" w:rsidP="00E66528">
      <w:pPr>
        <w:pStyle w:val="Parta"/>
        <w:ind w:left="0" w:firstLine="0"/>
      </w:pPr>
    </w:p>
    <w:p w14:paraId="5B516FC9" w14:textId="77777777" w:rsidR="003274BF" w:rsidRDefault="003274BF" w:rsidP="00E66528">
      <w:pPr>
        <w:pStyle w:val="Parta"/>
      </w:pPr>
    </w:p>
    <w:p w14:paraId="5E3A4DF4" w14:textId="77777777" w:rsidR="003274BF" w:rsidRDefault="003274BF" w:rsidP="00E66528">
      <w:pPr>
        <w:pStyle w:val="Parta"/>
        <w:rPr>
          <w:rFonts w:eastAsiaTheme="minorEastAsia"/>
        </w:rPr>
      </w:pPr>
      <w:r>
        <w:t>(b)</w:t>
      </w:r>
      <w:r>
        <w:tab/>
        <w:t xml:space="preserve">Determine the coordinates of the point of inflection of the curve when </w:t>
      </w:r>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8</m:t>
            </m:r>
          </m:den>
        </m:f>
      </m:oMath>
      <w:r>
        <w:rPr>
          <w:rFonts w:eastAsiaTheme="minorEastAsia"/>
        </w:rPr>
        <w:t>.</w:t>
      </w:r>
      <w:r>
        <w:rPr>
          <w:rFonts w:eastAsiaTheme="minorEastAsia"/>
        </w:rPr>
        <w:tab/>
        <w:t>(3 marks)</w:t>
      </w:r>
    </w:p>
    <w:p w14:paraId="7DCD84F8" w14:textId="77777777" w:rsidR="003274BF" w:rsidRDefault="003274BF" w:rsidP="00E66528">
      <w:pPr>
        <w:pStyle w:val="Parta"/>
      </w:pPr>
    </w:p>
    <w:p w14:paraId="71F86738" w14:textId="458C2F82" w:rsidR="003274BF" w:rsidRDefault="003274BF">
      <w:pPr>
        <w:spacing w:after="160" w:line="259" w:lineRule="auto"/>
        <w:contextualSpacing w:val="0"/>
        <w:rPr>
          <w:b/>
          <w:szCs w:val="24"/>
          <w:lang w:val="en-US"/>
        </w:rPr>
      </w:pPr>
      <w:r>
        <w:br w:type="page"/>
      </w:r>
    </w:p>
    <w:p w14:paraId="2E077AF3" w14:textId="56C17F1A" w:rsidR="003274BF" w:rsidRDefault="003274BF" w:rsidP="003274BF">
      <w:pPr>
        <w:pStyle w:val="QNum"/>
      </w:pPr>
      <w:r>
        <w:lastRenderedPageBreak/>
        <w:t>Question 7</w:t>
      </w:r>
      <w:r>
        <w:tab/>
        <w:t>(6 marks)</w:t>
      </w:r>
    </w:p>
    <w:p w14:paraId="423469F6" w14:textId="77777777" w:rsidR="003274BF" w:rsidRDefault="003274BF" w:rsidP="00E66528">
      <w:pPr>
        <w:pStyle w:val="Part"/>
      </w:pPr>
      <w:r>
        <w:t xml:space="preserve">A vehicle travelling in a straight line has a velocity of </w:t>
      </w:r>
      <m:oMath>
        <m:r>
          <w:rPr>
            <w:rFonts w:ascii="Cambria Math" w:hAnsi="Cambria Math"/>
          </w:rPr>
          <m:t>12</m:t>
        </m:r>
      </m:oMath>
      <w:r>
        <w:t xml:space="preserve"> ms</w:t>
      </w:r>
      <w:r>
        <w:rPr>
          <w:vertAlign w:val="superscript"/>
        </w:rPr>
        <w:t>-1</w:t>
      </w:r>
      <w:r>
        <w:t xml:space="preserve"> as it leaves point </w:t>
      </w:r>
      <m:oMath>
        <m:r>
          <w:rPr>
            <w:rFonts w:ascii="Cambria Math" w:hAnsi="Cambria Math"/>
          </w:rPr>
          <m:t>P</m:t>
        </m:r>
      </m:oMath>
      <w:r>
        <w:t xml:space="preserve">. The acceleration of the vehicle is given by </w:t>
      </w:r>
      <m:oMath>
        <m:r>
          <w:rPr>
            <w:rFonts w:ascii="Cambria Math" w:hAnsi="Cambria Math"/>
          </w:rPr>
          <m:t>4-2t</m:t>
        </m:r>
      </m:oMath>
      <w:r>
        <w:t xml:space="preserve"> ms</w:t>
      </w:r>
      <w:r>
        <w:rPr>
          <w:vertAlign w:val="superscript"/>
        </w:rPr>
        <w:t>-2</w:t>
      </w:r>
      <w:r>
        <w:t xml:space="preserve">, where </w:t>
      </w:r>
      <m:oMath>
        <m:r>
          <w:rPr>
            <w:rFonts w:ascii="Cambria Math" w:hAnsi="Cambria Math"/>
          </w:rPr>
          <m:t>t</m:t>
        </m:r>
      </m:oMath>
      <w:r>
        <w:t xml:space="preserve"> is the time in seconds since the vehicle left </w:t>
      </w:r>
      <m:oMath>
        <m:r>
          <w:rPr>
            <w:rFonts w:ascii="Cambria Math" w:hAnsi="Cambria Math"/>
          </w:rPr>
          <m:t>P</m:t>
        </m:r>
      </m:oMath>
      <w:r>
        <w:t>.</w:t>
      </w:r>
    </w:p>
    <w:p w14:paraId="6FD1DE27" w14:textId="77777777" w:rsidR="003274BF" w:rsidRDefault="003274BF" w:rsidP="00E66528">
      <w:pPr>
        <w:pStyle w:val="Part"/>
      </w:pPr>
    </w:p>
    <w:p w14:paraId="61446B90" w14:textId="77777777" w:rsidR="003274BF" w:rsidRDefault="003274BF" w:rsidP="00E66528">
      <w:pPr>
        <w:pStyle w:val="Parta"/>
        <w:rPr>
          <w:rFonts w:eastAsiaTheme="minorEastAsia"/>
        </w:rPr>
      </w:pPr>
      <w:r>
        <w:t>(a)</w:t>
      </w:r>
      <w:r>
        <w:tab/>
        <w:t xml:space="preserve">Determine the velocity of the vehicle when </w:t>
      </w:r>
      <m:oMath>
        <m:r>
          <w:rPr>
            <w:rFonts w:ascii="Cambria Math" w:hAnsi="Cambria Math"/>
          </w:rPr>
          <m:t>t=3</m:t>
        </m:r>
      </m:oMath>
      <w:r>
        <w:rPr>
          <w:rFonts w:eastAsiaTheme="minorEastAsia"/>
        </w:rPr>
        <w:t>.</w:t>
      </w:r>
      <w:r>
        <w:rPr>
          <w:rFonts w:eastAsiaTheme="minorEastAsia"/>
        </w:rPr>
        <w:tab/>
        <w:t>(2 marks)</w:t>
      </w:r>
    </w:p>
    <w:p w14:paraId="18DF54A6" w14:textId="77777777" w:rsidR="003274BF" w:rsidRDefault="003274BF" w:rsidP="00E66528">
      <w:pPr>
        <w:pStyle w:val="Parta"/>
      </w:pPr>
    </w:p>
    <w:p w14:paraId="4ABF15E8" w14:textId="77777777" w:rsidR="003274BF" w:rsidRDefault="003274BF" w:rsidP="00E66528">
      <w:pPr>
        <w:pStyle w:val="Parta"/>
      </w:pPr>
    </w:p>
    <w:p w14:paraId="1FB84890" w14:textId="77777777" w:rsidR="003274BF" w:rsidRDefault="003274BF" w:rsidP="00E66528">
      <w:pPr>
        <w:pStyle w:val="Parta"/>
      </w:pPr>
    </w:p>
    <w:p w14:paraId="7BC489A3" w14:textId="77777777" w:rsidR="003274BF" w:rsidRDefault="003274BF" w:rsidP="00E66528">
      <w:pPr>
        <w:pStyle w:val="Parta"/>
      </w:pPr>
    </w:p>
    <w:p w14:paraId="3DE11D70" w14:textId="77777777" w:rsidR="003274BF" w:rsidRDefault="003274BF" w:rsidP="00E66528">
      <w:pPr>
        <w:pStyle w:val="Parta"/>
      </w:pPr>
    </w:p>
    <w:p w14:paraId="003328D5" w14:textId="77777777" w:rsidR="003274BF" w:rsidRDefault="003274BF" w:rsidP="00E66528">
      <w:pPr>
        <w:pStyle w:val="Parta"/>
      </w:pPr>
    </w:p>
    <w:p w14:paraId="45B2305F" w14:textId="77777777" w:rsidR="003274BF" w:rsidRDefault="003274BF" w:rsidP="00E66528">
      <w:pPr>
        <w:pStyle w:val="Parta"/>
      </w:pPr>
    </w:p>
    <w:p w14:paraId="5FF680CE" w14:textId="77777777" w:rsidR="003274BF" w:rsidRDefault="003274BF" w:rsidP="00E66528">
      <w:pPr>
        <w:pStyle w:val="Parta"/>
      </w:pPr>
    </w:p>
    <w:p w14:paraId="0EB85454" w14:textId="77777777" w:rsidR="003274BF" w:rsidRDefault="003274BF" w:rsidP="00E66528">
      <w:pPr>
        <w:pStyle w:val="Parta"/>
      </w:pPr>
    </w:p>
    <w:p w14:paraId="5087C6CC" w14:textId="77777777" w:rsidR="003274BF" w:rsidRDefault="003274BF" w:rsidP="00E66528">
      <w:pPr>
        <w:pStyle w:val="Parta"/>
      </w:pPr>
    </w:p>
    <w:p w14:paraId="03E2675D" w14:textId="77777777" w:rsidR="003274BF" w:rsidRDefault="003274BF" w:rsidP="00E66528">
      <w:pPr>
        <w:pStyle w:val="Parta"/>
      </w:pPr>
    </w:p>
    <w:p w14:paraId="1FA419CD" w14:textId="77777777" w:rsidR="003274BF" w:rsidRDefault="003274BF" w:rsidP="00E66528">
      <w:pPr>
        <w:pStyle w:val="Parta"/>
      </w:pPr>
    </w:p>
    <w:p w14:paraId="757E9E18" w14:textId="77777777" w:rsidR="003274BF" w:rsidRDefault="003274BF" w:rsidP="00E66528">
      <w:pPr>
        <w:pStyle w:val="Parta"/>
      </w:pPr>
    </w:p>
    <w:p w14:paraId="1583E9A5" w14:textId="77777777" w:rsidR="003274BF" w:rsidRDefault="003274BF" w:rsidP="00E66528">
      <w:pPr>
        <w:pStyle w:val="Parta"/>
      </w:pPr>
    </w:p>
    <w:p w14:paraId="00A71A37" w14:textId="77777777" w:rsidR="003274BF" w:rsidRDefault="003274BF" w:rsidP="00E66528">
      <w:pPr>
        <w:pStyle w:val="Parta"/>
      </w:pPr>
    </w:p>
    <w:p w14:paraId="25A55718" w14:textId="77777777" w:rsidR="003274BF" w:rsidRDefault="003274BF" w:rsidP="00E66528">
      <w:pPr>
        <w:pStyle w:val="Parta"/>
      </w:pPr>
      <w:r>
        <w:t>(b)</w:t>
      </w:r>
      <w:r>
        <w:tab/>
        <w:t xml:space="preserve">Determine how far from </w:t>
      </w:r>
      <m:oMath>
        <m:r>
          <w:rPr>
            <w:rFonts w:ascii="Cambria Math" w:hAnsi="Cambria Math"/>
          </w:rPr>
          <m:t>P</m:t>
        </m:r>
      </m:oMath>
      <w:r>
        <w:t xml:space="preserve"> the vehicle first comes to rest for </w:t>
      </w:r>
      <m:oMath>
        <m:r>
          <w:rPr>
            <w:rFonts w:ascii="Cambria Math" w:hAnsi="Cambria Math"/>
          </w:rPr>
          <m:t>t&gt;0</m:t>
        </m:r>
      </m:oMath>
      <w:r>
        <w:rPr>
          <w:rFonts w:eastAsiaTheme="minorEastAsia"/>
        </w:rPr>
        <w:t>.</w:t>
      </w:r>
      <w:r>
        <w:rPr>
          <w:rFonts w:eastAsiaTheme="minorEastAsia"/>
        </w:rPr>
        <w:tab/>
        <w:t>(4 marks)</w:t>
      </w:r>
    </w:p>
    <w:p w14:paraId="530B0684" w14:textId="77777777" w:rsidR="003274BF" w:rsidRDefault="003274BF" w:rsidP="00E66528">
      <w:pPr>
        <w:pStyle w:val="Part"/>
      </w:pPr>
    </w:p>
    <w:p w14:paraId="04FCF03B" w14:textId="77777777" w:rsidR="003274BF" w:rsidRDefault="003274BF" w:rsidP="003274BF">
      <w:pPr>
        <w:pStyle w:val="QNum"/>
        <w:sectPr w:rsidR="003274BF"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5835FC82" w14:textId="1565620F" w:rsidR="003274BF" w:rsidRDefault="003274BF" w:rsidP="003274BF">
      <w:pPr>
        <w:pStyle w:val="QNum"/>
      </w:pPr>
      <w:r>
        <w:lastRenderedPageBreak/>
        <w:t>Question 8</w:t>
      </w:r>
      <w:r>
        <w:tab/>
        <w:t>(7 marks)</w:t>
      </w:r>
    </w:p>
    <w:p w14:paraId="13E21F40" w14:textId="77777777" w:rsidR="003274BF" w:rsidRDefault="003274BF" w:rsidP="00E66528">
      <w:pPr>
        <w:pStyle w:val="Parta"/>
        <w:rPr>
          <w:rFonts w:eastAsiaTheme="minorEastAsia"/>
        </w:rPr>
      </w:pPr>
      <w:r>
        <w:t>(a)</w:t>
      </w:r>
      <w:r>
        <w:tab/>
        <w:t xml:space="preserve">Determine </w:t>
      </w:r>
      <m:oMath>
        <m:m>
          <m:mPr>
            <m:mcs>
              <m:mc>
                <m:mcPr>
                  <m:count m:val="1"/>
                  <m:mcJc m:val="center"/>
                </m:mcPr>
              </m:mc>
            </m:mcs>
            <m:ctrlPr>
              <w:rPr>
                <w:rFonts w:ascii="Cambria Math" w:hAnsi="Cambria Math"/>
              </w:rPr>
            </m:ctrlPr>
          </m:mPr>
          <m:mr>
            <m:e>
              <m:r>
                <w:rPr>
                  <w:rFonts w:ascii="Cambria Math" w:hAnsi="Cambria Math"/>
                </w:rPr>
                <m:t>d</m:t>
              </m:r>
            </m:e>
          </m:mr>
          <m:mr>
            <m:e>
              <m:bar>
                <m:barPr>
                  <m:pos m:val="top"/>
                  <m:ctrlPr>
                    <w:rPr>
                      <w:rFonts w:ascii="Cambria Math" w:hAnsi="Cambria Math"/>
                    </w:rPr>
                  </m:ctrlPr>
                </m:barPr>
                <m:e>
                  <m:r>
                    <w:rPr>
                      <w:rFonts w:ascii="Cambria Math" w:hAnsi="Cambria Math"/>
                    </w:rPr>
                    <m:t>dx</m:t>
                  </m:r>
                </m:e>
              </m:bar>
            </m:e>
          </m:mr>
        </m:m>
        <m:d>
          <m:dPr>
            <m:ctrlPr>
              <w:rPr>
                <w:rFonts w:ascii="Cambria Math" w:hAnsi="Cambria Math"/>
              </w:rPr>
            </m:ctrlPr>
          </m:dPr>
          <m:e>
            <m:r>
              <w:rPr>
                <w:rFonts w:ascii="Cambria Math" w:hAnsi="Cambria Math"/>
              </w:rPr>
              <m:t>2x</m:t>
            </m:r>
            <m:rad>
              <m:radPr>
                <m:degHide m:val="1"/>
                <m:ctrlPr>
                  <w:rPr>
                    <w:rFonts w:ascii="Cambria Math" w:hAnsi="Cambria Math"/>
                  </w:rPr>
                </m:ctrlPr>
              </m:radPr>
              <m:deg/>
              <m:e>
                <m:r>
                  <m:rPr>
                    <m:sty m:val="p"/>
                  </m:rPr>
                  <w:rPr>
                    <w:rFonts w:ascii="Cambria Math" w:hAnsi="Cambria Math"/>
                  </w:rPr>
                  <m:t>4+x</m:t>
                </m:r>
              </m:e>
            </m:rad>
          </m:e>
        </m:d>
      </m:oMath>
      <w:r>
        <w:rPr>
          <w:rFonts w:eastAsiaTheme="minorEastAsia"/>
        </w:rPr>
        <w:t>.</w:t>
      </w:r>
      <w:r>
        <w:rPr>
          <w:rFonts w:eastAsiaTheme="minorEastAsia"/>
        </w:rPr>
        <w:tab/>
        <w:t>(2 marks)</w:t>
      </w:r>
    </w:p>
    <w:p w14:paraId="64D59D4F" w14:textId="77777777" w:rsidR="003274BF" w:rsidRDefault="003274BF" w:rsidP="00E66528">
      <w:pPr>
        <w:pStyle w:val="Parta"/>
      </w:pPr>
    </w:p>
    <w:p w14:paraId="7200CF57" w14:textId="77777777" w:rsidR="003274BF" w:rsidRDefault="003274BF" w:rsidP="00E66528">
      <w:pPr>
        <w:pStyle w:val="Parta"/>
      </w:pPr>
    </w:p>
    <w:p w14:paraId="241F2F2C" w14:textId="77777777" w:rsidR="003274BF" w:rsidRDefault="003274BF" w:rsidP="00E66528">
      <w:pPr>
        <w:pStyle w:val="Parta"/>
      </w:pPr>
    </w:p>
    <w:p w14:paraId="5B617A7B" w14:textId="77777777" w:rsidR="003274BF" w:rsidRDefault="003274BF" w:rsidP="00E66528">
      <w:pPr>
        <w:pStyle w:val="Parta"/>
      </w:pPr>
    </w:p>
    <w:p w14:paraId="45A4B62C" w14:textId="77777777" w:rsidR="003274BF" w:rsidRDefault="003274BF" w:rsidP="00E66528">
      <w:pPr>
        <w:pStyle w:val="Parta"/>
      </w:pPr>
    </w:p>
    <w:p w14:paraId="5AED88A1" w14:textId="77777777" w:rsidR="003274BF" w:rsidRDefault="003274BF" w:rsidP="00E66528">
      <w:pPr>
        <w:pStyle w:val="Parta"/>
      </w:pPr>
    </w:p>
    <w:p w14:paraId="659F6FBD" w14:textId="77777777" w:rsidR="003274BF" w:rsidRDefault="003274BF" w:rsidP="00E66528">
      <w:pPr>
        <w:pStyle w:val="Parta"/>
      </w:pPr>
    </w:p>
    <w:p w14:paraId="308E8B0A" w14:textId="77777777" w:rsidR="003274BF" w:rsidRDefault="003274BF" w:rsidP="00E66528">
      <w:pPr>
        <w:pStyle w:val="Parta"/>
      </w:pPr>
    </w:p>
    <w:p w14:paraId="6778CF41" w14:textId="77777777" w:rsidR="003274BF" w:rsidRDefault="003274BF" w:rsidP="00E66528">
      <w:pPr>
        <w:pStyle w:val="Parta"/>
      </w:pPr>
    </w:p>
    <w:p w14:paraId="20B3DB8A" w14:textId="77777777" w:rsidR="003274BF" w:rsidRDefault="003274BF" w:rsidP="00E66528">
      <w:pPr>
        <w:pStyle w:val="Parta"/>
      </w:pPr>
    </w:p>
    <w:p w14:paraId="2EF9F854" w14:textId="77777777" w:rsidR="003274BF" w:rsidRDefault="003274BF" w:rsidP="00E66528">
      <w:pPr>
        <w:pStyle w:val="Parta"/>
        <w:ind w:left="0" w:firstLine="0"/>
      </w:pPr>
    </w:p>
    <w:p w14:paraId="46B87506" w14:textId="77777777" w:rsidR="003274BF" w:rsidRDefault="003274BF" w:rsidP="00E66528">
      <w:pPr>
        <w:pStyle w:val="Parta"/>
      </w:pPr>
    </w:p>
    <w:p w14:paraId="2D6E3E19" w14:textId="77777777" w:rsidR="003274BF" w:rsidRDefault="003274BF" w:rsidP="00E66528">
      <w:pPr>
        <w:pStyle w:val="Parta"/>
      </w:pPr>
      <w:r>
        <w:t>(b)</w:t>
      </w:r>
      <w:r>
        <w:tab/>
        <w:t xml:space="preserve">Part of the graph of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ad>
                    <m:radPr>
                      <m:degHide m:val="1"/>
                      <m:ctrlPr>
                        <w:rPr>
                          <w:rFonts w:ascii="Cambria Math" w:hAnsi="Cambria Math"/>
                          <w:i/>
                        </w:rPr>
                      </m:ctrlPr>
                    </m:radPr>
                    <m:deg/>
                    <m:e>
                      <m:r>
                        <w:rPr>
                          <w:rFonts w:ascii="Cambria Math" w:hAnsi="Cambria Math"/>
                        </w:rPr>
                        <m:t>4+x</m:t>
                      </m:r>
                    </m:e>
                  </m:rad>
                </m:e>
              </m:bar>
            </m:e>
          </m:mr>
        </m:m>
      </m:oMath>
      <w:r>
        <w:rPr>
          <w:rFonts w:eastAsiaTheme="minorEastAsia"/>
        </w:rPr>
        <w:t xml:space="preserve"> is shown below.</w:t>
      </w:r>
    </w:p>
    <w:p w14:paraId="79511387" w14:textId="77777777" w:rsidR="003274BF" w:rsidRDefault="003274BF" w:rsidP="00E66528">
      <w:pPr>
        <w:pStyle w:val="Parta"/>
      </w:pPr>
    </w:p>
    <w:p w14:paraId="36672911" w14:textId="77777777" w:rsidR="003274BF" w:rsidRDefault="003274BF" w:rsidP="00E66528">
      <w:pPr>
        <w:pStyle w:val="Parta"/>
        <w:jc w:val="center"/>
      </w:pPr>
      <w:r>
        <w:object w:dxaOrig="8433" w:dyaOrig="1425" w14:anchorId="045D8C75">
          <v:shape id="_x0000_i1026" type="#_x0000_t75" style="width:421.65pt;height:71.55pt" o:ole="">
            <v:imagedata r:id="rId17" o:title=""/>
          </v:shape>
          <o:OLEObject Type="Embed" ProgID="FXDraw.Graphic" ShapeID="_x0000_i1026" DrawAspect="Content" ObjectID="_1622526020" r:id="rId18"/>
        </w:object>
      </w:r>
    </w:p>
    <w:p w14:paraId="2E9F30F1" w14:textId="77777777" w:rsidR="003274BF" w:rsidRDefault="003274BF" w:rsidP="00E66528">
      <w:pPr>
        <w:pStyle w:val="Parta"/>
      </w:pPr>
    </w:p>
    <w:p w14:paraId="2C255722" w14:textId="77777777" w:rsidR="003274BF" w:rsidRDefault="003274BF" w:rsidP="00E66528">
      <w:pPr>
        <w:pStyle w:val="Parta"/>
        <w:rPr>
          <w:rFonts w:eastAsiaTheme="minorEastAsia"/>
        </w:rPr>
      </w:pPr>
      <w:r>
        <w:tab/>
        <w:t xml:space="preserve">Using your answer from part (a) or otherwise, determine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ad>
                                <m:radPr>
                                  <m:degHide m:val="1"/>
                                  <m:ctrlPr>
                                    <w:rPr>
                                      <w:rFonts w:ascii="Cambria Math" w:hAnsi="Cambria Math"/>
                                      <w:i/>
                                    </w:rPr>
                                  </m:ctrlPr>
                                </m:radPr>
                                <m:deg/>
                                <m:e>
                                  <m:r>
                                    <w:rPr>
                                      <w:rFonts w:ascii="Cambria Math" w:hAnsi="Cambria Math"/>
                                    </w:rPr>
                                    <m:t>4+x</m:t>
                                  </m:r>
                                </m:e>
                              </m:rad>
                            </m:e>
                          </m:bar>
                        </m:e>
                      </m:mr>
                    </m:m>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(5 marks)</w:t>
      </w:r>
    </w:p>
    <w:p w14:paraId="2F8C7511" w14:textId="77777777" w:rsidR="003274BF" w:rsidRDefault="003274BF" w:rsidP="00E66528">
      <w:pPr>
        <w:pStyle w:val="Parta"/>
      </w:pPr>
    </w:p>
    <w:p w14:paraId="3A73CC1E" w14:textId="77777777" w:rsidR="003274BF" w:rsidRDefault="003274BF" w:rsidP="00E66528">
      <w:pPr>
        <w:pStyle w:val="Parta"/>
        <w:ind w:left="0" w:firstLine="0"/>
      </w:pPr>
    </w:p>
    <w:p w14:paraId="71D87F7E" w14:textId="77777777" w:rsidR="003274BF" w:rsidRDefault="003274BF" w:rsidP="003274BF">
      <w:pPr>
        <w:pStyle w:val="QNum"/>
        <w:sectPr w:rsidR="003274BF" w:rsidSect="00DF3BCC">
          <w:headerReference w:type="first" r:id="rId19"/>
          <w:footerReference w:type="first" r:id="rId20"/>
          <w:pgSz w:w="11906" w:h="16838" w:code="9"/>
          <w:pgMar w:top="1247" w:right="1134" w:bottom="851" w:left="1304" w:header="737" w:footer="567" w:gutter="0"/>
          <w:cols w:space="708"/>
          <w:titlePg/>
          <w:docGrid w:linePitch="360"/>
        </w:sectPr>
      </w:pPr>
    </w:p>
    <w:p w14:paraId="7BC86C74" w14:textId="77777777" w:rsidR="003274BF" w:rsidRPr="00761F37" w:rsidRDefault="003274BF" w:rsidP="00E66528">
      <w:pPr>
        <w:pStyle w:val="QNum"/>
        <w:rPr>
          <w:b w:val="0"/>
        </w:rPr>
      </w:pPr>
      <w:r>
        <w:rPr>
          <w:b w:val="0"/>
        </w:rPr>
        <w:lastRenderedPageBreak/>
        <w:t>Supplementary page</w:t>
      </w:r>
    </w:p>
    <w:p w14:paraId="52F5AB14" w14:textId="77777777" w:rsidR="003274BF" w:rsidRPr="008A70F8" w:rsidRDefault="003274BF" w:rsidP="00E66528"/>
    <w:p w14:paraId="35B111BB" w14:textId="77777777" w:rsidR="003274BF" w:rsidRDefault="003274BF" w:rsidP="00E66528">
      <w:r>
        <w:t>Question number: _________</w:t>
      </w:r>
    </w:p>
    <w:p w14:paraId="65020940" w14:textId="77777777" w:rsidR="003274BF" w:rsidRDefault="003274BF" w:rsidP="00E66528"/>
    <w:p w14:paraId="1A29BFAF" w14:textId="77777777" w:rsidR="003274BF" w:rsidRDefault="003274BF" w:rsidP="00E66528"/>
    <w:p w14:paraId="4EAB5179" w14:textId="77777777" w:rsidR="003274BF" w:rsidRDefault="003274BF" w:rsidP="00E66528">
      <w:pPr>
        <w:sectPr w:rsidR="003274BF" w:rsidSect="00E66528">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tbl>
      <w:tblPr>
        <w:tblStyle w:val="TableGrid"/>
        <w:tblpPr w:leftFromText="180" w:rightFromText="180" w:topFromText="220" w:bottomFromText="220" w:horzAnchor="margin" w:tblpXSpec="center" w:tblpY="1001"/>
        <w:tblOverlap w:val="never"/>
        <w:tblW w:w="0" w:type="auto"/>
        <w:tblLook w:val="04A0" w:firstRow="1" w:lastRow="0" w:firstColumn="1" w:lastColumn="0" w:noHBand="0" w:noVBand="1"/>
      </w:tblPr>
      <w:tblGrid>
        <w:gridCol w:w="1164"/>
        <w:gridCol w:w="1170"/>
        <w:gridCol w:w="1701"/>
      </w:tblGrid>
      <w:tr w:rsidR="003274BF" w:rsidRPr="003274BF" w14:paraId="469DEE86" w14:textId="77777777" w:rsidTr="00E66528">
        <w:trPr>
          <w:trHeight w:val="560"/>
        </w:trPr>
        <w:tc>
          <w:tcPr>
            <w:tcW w:w="3969" w:type="dxa"/>
            <w:gridSpan w:val="3"/>
            <w:vAlign w:val="center"/>
          </w:tcPr>
          <w:p w14:paraId="7BF6D031" w14:textId="272CB087" w:rsidR="003274BF" w:rsidRPr="00544911" w:rsidRDefault="003274BF" w:rsidP="003274BF">
            <w:pPr>
              <w:jc w:val="center"/>
              <w:rPr>
                <w:rFonts w:cs="Arial"/>
              </w:rPr>
            </w:pPr>
            <w:bookmarkStart w:id="30" w:name="bMkTab2"/>
            <w:bookmarkEnd w:id="30"/>
            <w:r w:rsidRPr="00544911">
              <w:rPr>
                <w:rFonts w:cs="Arial"/>
              </w:rPr>
              <w:lastRenderedPageBreak/>
              <w:t>Markers use only</w:t>
            </w:r>
          </w:p>
        </w:tc>
      </w:tr>
      <w:tr w:rsidR="003274BF" w:rsidRPr="003274BF" w14:paraId="2F78F019" w14:textId="77777777" w:rsidTr="003274BF">
        <w:trPr>
          <w:trHeight w:val="560"/>
        </w:trPr>
        <w:tc>
          <w:tcPr>
            <w:tcW w:w="1134" w:type="dxa"/>
            <w:vAlign w:val="center"/>
          </w:tcPr>
          <w:p w14:paraId="33D454EF" w14:textId="787CF90A" w:rsidR="003274BF" w:rsidRPr="00544911" w:rsidRDefault="003274BF" w:rsidP="003274BF">
            <w:pPr>
              <w:jc w:val="center"/>
              <w:rPr>
                <w:rFonts w:cs="Arial"/>
              </w:rPr>
            </w:pPr>
            <w:r w:rsidRPr="00544911">
              <w:rPr>
                <w:rFonts w:cs="Arial"/>
              </w:rPr>
              <w:t>Question</w:t>
            </w:r>
          </w:p>
        </w:tc>
        <w:tc>
          <w:tcPr>
            <w:tcW w:w="1134" w:type="dxa"/>
            <w:vAlign w:val="center"/>
          </w:tcPr>
          <w:p w14:paraId="73CB2EE3" w14:textId="6D6AF834" w:rsidR="003274BF" w:rsidRPr="00544911" w:rsidRDefault="003274BF" w:rsidP="003274BF">
            <w:pPr>
              <w:jc w:val="center"/>
              <w:rPr>
                <w:rFonts w:cs="Arial"/>
              </w:rPr>
            </w:pPr>
            <w:r w:rsidRPr="00544911">
              <w:rPr>
                <w:rFonts w:cs="Arial"/>
              </w:rPr>
              <w:t>Maximum</w:t>
            </w:r>
          </w:p>
        </w:tc>
        <w:tc>
          <w:tcPr>
            <w:tcW w:w="1701" w:type="dxa"/>
            <w:vAlign w:val="center"/>
          </w:tcPr>
          <w:p w14:paraId="54D2A10A" w14:textId="3BC0E198" w:rsidR="003274BF" w:rsidRPr="00544911" w:rsidRDefault="003274BF" w:rsidP="003274BF">
            <w:pPr>
              <w:jc w:val="center"/>
              <w:rPr>
                <w:rFonts w:cs="Arial"/>
              </w:rPr>
            </w:pPr>
            <w:r w:rsidRPr="00544911">
              <w:rPr>
                <w:rFonts w:cs="Arial"/>
              </w:rPr>
              <w:t>Mark</w:t>
            </w:r>
          </w:p>
        </w:tc>
      </w:tr>
      <w:tr w:rsidR="003274BF" w:rsidRPr="003274BF" w14:paraId="3EC5CEAE" w14:textId="77777777" w:rsidTr="003274BF">
        <w:trPr>
          <w:trHeight w:val="560"/>
        </w:trPr>
        <w:tc>
          <w:tcPr>
            <w:tcW w:w="1134" w:type="dxa"/>
            <w:vAlign w:val="center"/>
          </w:tcPr>
          <w:p w14:paraId="4D9FC566" w14:textId="719B640D" w:rsidR="003274BF" w:rsidRPr="00544911" w:rsidRDefault="003274BF" w:rsidP="003274BF">
            <w:pPr>
              <w:jc w:val="center"/>
              <w:rPr>
                <w:rFonts w:cs="Arial"/>
              </w:rPr>
            </w:pPr>
            <w:r w:rsidRPr="00544911">
              <w:rPr>
                <w:rFonts w:cs="Arial"/>
              </w:rPr>
              <w:t>1</w:t>
            </w:r>
          </w:p>
        </w:tc>
        <w:tc>
          <w:tcPr>
            <w:tcW w:w="1134" w:type="dxa"/>
            <w:vAlign w:val="center"/>
          </w:tcPr>
          <w:p w14:paraId="0564BD7D" w14:textId="715A2CC6" w:rsidR="003274BF" w:rsidRPr="00544911" w:rsidRDefault="003274BF" w:rsidP="003274BF">
            <w:pPr>
              <w:jc w:val="center"/>
              <w:rPr>
                <w:rFonts w:cs="Arial"/>
              </w:rPr>
            </w:pPr>
            <w:r w:rsidRPr="00544911">
              <w:rPr>
                <w:rFonts w:cs="Arial"/>
              </w:rPr>
              <w:t>6</w:t>
            </w:r>
          </w:p>
        </w:tc>
        <w:tc>
          <w:tcPr>
            <w:tcW w:w="1701" w:type="dxa"/>
            <w:vAlign w:val="center"/>
          </w:tcPr>
          <w:p w14:paraId="04C61950" w14:textId="77777777" w:rsidR="003274BF" w:rsidRPr="00544911" w:rsidRDefault="003274BF" w:rsidP="003274BF">
            <w:pPr>
              <w:jc w:val="center"/>
              <w:rPr>
                <w:rFonts w:cs="Arial"/>
              </w:rPr>
            </w:pPr>
          </w:p>
        </w:tc>
      </w:tr>
      <w:tr w:rsidR="003274BF" w:rsidRPr="003274BF" w14:paraId="012BBD62" w14:textId="77777777" w:rsidTr="003274BF">
        <w:trPr>
          <w:trHeight w:val="560"/>
        </w:trPr>
        <w:tc>
          <w:tcPr>
            <w:tcW w:w="1134" w:type="dxa"/>
            <w:vAlign w:val="center"/>
          </w:tcPr>
          <w:p w14:paraId="4596C107" w14:textId="2B74910E" w:rsidR="003274BF" w:rsidRPr="00544911" w:rsidRDefault="003274BF" w:rsidP="003274BF">
            <w:pPr>
              <w:jc w:val="center"/>
              <w:rPr>
                <w:rFonts w:cs="Arial"/>
              </w:rPr>
            </w:pPr>
            <w:r w:rsidRPr="00544911">
              <w:rPr>
                <w:rFonts w:cs="Arial"/>
              </w:rPr>
              <w:t>2</w:t>
            </w:r>
          </w:p>
        </w:tc>
        <w:tc>
          <w:tcPr>
            <w:tcW w:w="1134" w:type="dxa"/>
            <w:vAlign w:val="center"/>
          </w:tcPr>
          <w:p w14:paraId="4377FEE3" w14:textId="31ED99EF" w:rsidR="003274BF" w:rsidRPr="00544911" w:rsidRDefault="003274BF" w:rsidP="003274BF">
            <w:pPr>
              <w:jc w:val="center"/>
              <w:rPr>
                <w:rFonts w:cs="Arial"/>
              </w:rPr>
            </w:pPr>
            <w:r w:rsidRPr="00544911">
              <w:rPr>
                <w:rFonts w:cs="Arial"/>
              </w:rPr>
              <w:t>7</w:t>
            </w:r>
          </w:p>
        </w:tc>
        <w:tc>
          <w:tcPr>
            <w:tcW w:w="1701" w:type="dxa"/>
            <w:vAlign w:val="center"/>
          </w:tcPr>
          <w:p w14:paraId="6D7A2008" w14:textId="77777777" w:rsidR="003274BF" w:rsidRPr="00544911" w:rsidRDefault="003274BF" w:rsidP="003274BF">
            <w:pPr>
              <w:jc w:val="center"/>
              <w:rPr>
                <w:rFonts w:cs="Arial"/>
              </w:rPr>
            </w:pPr>
          </w:p>
        </w:tc>
      </w:tr>
      <w:tr w:rsidR="003274BF" w:rsidRPr="003274BF" w14:paraId="4B5D51EE" w14:textId="77777777" w:rsidTr="003274BF">
        <w:trPr>
          <w:trHeight w:val="560"/>
        </w:trPr>
        <w:tc>
          <w:tcPr>
            <w:tcW w:w="1134" w:type="dxa"/>
            <w:vAlign w:val="center"/>
          </w:tcPr>
          <w:p w14:paraId="060D106D" w14:textId="0337231F" w:rsidR="003274BF" w:rsidRPr="00544911" w:rsidRDefault="003274BF" w:rsidP="003274BF">
            <w:pPr>
              <w:jc w:val="center"/>
              <w:rPr>
                <w:rFonts w:cs="Arial"/>
              </w:rPr>
            </w:pPr>
            <w:r w:rsidRPr="00544911">
              <w:rPr>
                <w:rFonts w:cs="Arial"/>
              </w:rPr>
              <w:t>3</w:t>
            </w:r>
          </w:p>
        </w:tc>
        <w:tc>
          <w:tcPr>
            <w:tcW w:w="1134" w:type="dxa"/>
            <w:vAlign w:val="center"/>
          </w:tcPr>
          <w:p w14:paraId="3E3BE570" w14:textId="754AFFB3" w:rsidR="003274BF" w:rsidRPr="00544911" w:rsidRDefault="003274BF" w:rsidP="003274BF">
            <w:pPr>
              <w:jc w:val="center"/>
              <w:rPr>
                <w:rFonts w:cs="Arial"/>
              </w:rPr>
            </w:pPr>
            <w:r w:rsidRPr="00544911">
              <w:rPr>
                <w:rFonts w:cs="Arial"/>
              </w:rPr>
              <w:t>7</w:t>
            </w:r>
          </w:p>
        </w:tc>
        <w:tc>
          <w:tcPr>
            <w:tcW w:w="1701" w:type="dxa"/>
            <w:vAlign w:val="center"/>
          </w:tcPr>
          <w:p w14:paraId="1ADDD5BC" w14:textId="77777777" w:rsidR="003274BF" w:rsidRPr="00544911" w:rsidRDefault="003274BF" w:rsidP="003274BF">
            <w:pPr>
              <w:jc w:val="center"/>
              <w:rPr>
                <w:rFonts w:cs="Arial"/>
              </w:rPr>
            </w:pPr>
          </w:p>
        </w:tc>
      </w:tr>
      <w:tr w:rsidR="003274BF" w:rsidRPr="003274BF" w14:paraId="262681D9" w14:textId="77777777" w:rsidTr="003274BF">
        <w:trPr>
          <w:trHeight w:val="560"/>
        </w:trPr>
        <w:tc>
          <w:tcPr>
            <w:tcW w:w="1134" w:type="dxa"/>
            <w:vAlign w:val="center"/>
          </w:tcPr>
          <w:p w14:paraId="561CFFFC" w14:textId="59407302" w:rsidR="003274BF" w:rsidRPr="00544911" w:rsidRDefault="003274BF" w:rsidP="003274BF">
            <w:pPr>
              <w:jc w:val="center"/>
              <w:rPr>
                <w:rFonts w:cs="Arial"/>
              </w:rPr>
            </w:pPr>
            <w:r w:rsidRPr="00544911">
              <w:rPr>
                <w:rFonts w:cs="Arial"/>
              </w:rPr>
              <w:t>4</w:t>
            </w:r>
          </w:p>
        </w:tc>
        <w:tc>
          <w:tcPr>
            <w:tcW w:w="1134" w:type="dxa"/>
            <w:vAlign w:val="center"/>
          </w:tcPr>
          <w:p w14:paraId="31954F4C" w14:textId="188903BF" w:rsidR="003274BF" w:rsidRPr="00544911" w:rsidRDefault="003274BF" w:rsidP="003274BF">
            <w:pPr>
              <w:jc w:val="center"/>
              <w:rPr>
                <w:rFonts w:cs="Arial"/>
              </w:rPr>
            </w:pPr>
            <w:r w:rsidRPr="00544911">
              <w:rPr>
                <w:rFonts w:cs="Arial"/>
              </w:rPr>
              <w:t>5</w:t>
            </w:r>
          </w:p>
        </w:tc>
        <w:tc>
          <w:tcPr>
            <w:tcW w:w="1701" w:type="dxa"/>
            <w:vAlign w:val="center"/>
          </w:tcPr>
          <w:p w14:paraId="480FEDE7" w14:textId="77777777" w:rsidR="003274BF" w:rsidRPr="00544911" w:rsidRDefault="003274BF" w:rsidP="003274BF">
            <w:pPr>
              <w:jc w:val="center"/>
              <w:rPr>
                <w:rFonts w:cs="Arial"/>
              </w:rPr>
            </w:pPr>
          </w:p>
        </w:tc>
      </w:tr>
      <w:tr w:rsidR="003274BF" w:rsidRPr="003274BF" w14:paraId="4C4720A6" w14:textId="77777777" w:rsidTr="003274BF">
        <w:trPr>
          <w:trHeight w:val="560"/>
        </w:trPr>
        <w:tc>
          <w:tcPr>
            <w:tcW w:w="1134" w:type="dxa"/>
            <w:vAlign w:val="center"/>
          </w:tcPr>
          <w:p w14:paraId="2E502DE3" w14:textId="5B617F11" w:rsidR="003274BF" w:rsidRPr="00544911" w:rsidRDefault="003274BF" w:rsidP="003274BF">
            <w:pPr>
              <w:jc w:val="center"/>
              <w:rPr>
                <w:rFonts w:cs="Arial"/>
              </w:rPr>
            </w:pPr>
            <w:r w:rsidRPr="00544911">
              <w:rPr>
                <w:rFonts w:cs="Arial"/>
              </w:rPr>
              <w:t>5</w:t>
            </w:r>
          </w:p>
        </w:tc>
        <w:tc>
          <w:tcPr>
            <w:tcW w:w="1134" w:type="dxa"/>
            <w:vAlign w:val="center"/>
          </w:tcPr>
          <w:p w14:paraId="54FD1EF4" w14:textId="4654905C" w:rsidR="003274BF" w:rsidRPr="00544911" w:rsidRDefault="003274BF" w:rsidP="003274BF">
            <w:pPr>
              <w:jc w:val="center"/>
              <w:rPr>
                <w:rFonts w:cs="Arial"/>
              </w:rPr>
            </w:pPr>
            <w:r w:rsidRPr="00544911">
              <w:rPr>
                <w:rFonts w:cs="Arial"/>
              </w:rPr>
              <w:t>7</w:t>
            </w:r>
          </w:p>
        </w:tc>
        <w:tc>
          <w:tcPr>
            <w:tcW w:w="1701" w:type="dxa"/>
            <w:vAlign w:val="center"/>
          </w:tcPr>
          <w:p w14:paraId="0D99470B" w14:textId="77777777" w:rsidR="003274BF" w:rsidRPr="00544911" w:rsidRDefault="003274BF" w:rsidP="003274BF">
            <w:pPr>
              <w:jc w:val="center"/>
              <w:rPr>
                <w:rFonts w:cs="Arial"/>
              </w:rPr>
            </w:pPr>
          </w:p>
        </w:tc>
      </w:tr>
      <w:tr w:rsidR="003274BF" w:rsidRPr="003274BF" w14:paraId="57AADCAA" w14:textId="77777777" w:rsidTr="003274BF">
        <w:trPr>
          <w:trHeight w:val="560"/>
        </w:trPr>
        <w:tc>
          <w:tcPr>
            <w:tcW w:w="1134" w:type="dxa"/>
            <w:vAlign w:val="center"/>
          </w:tcPr>
          <w:p w14:paraId="5FBC6E39" w14:textId="3532E374" w:rsidR="003274BF" w:rsidRPr="00544911" w:rsidRDefault="003274BF" w:rsidP="003274BF">
            <w:pPr>
              <w:jc w:val="center"/>
              <w:rPr>
                <w:rFonts w:cs="Arial"/>
              </w:rPr>
            </w:pPr>
            <w:r w:rsidRPr="00544911">
              <w:rPr>
                <w:rFonts w:cs="Arial"/>
              </w:rPr>
              <w:t>6</w:t>
            </w:r>
          </w:p>
        </w:tc>
        <w:tc>
          <w:tcPr>
            <w:tcW w:w="1134" w:type="dxa"/>
            <w:vAlign w:val="center"/>
          </w:tcPr>
          <w:p w14:paraId="5ADD6C74" w14:textId="7C4C9E4C" w:rsidR="003274BF" w:rsidRPr="00544911" w:rsidRDefault="003274BF" w:rsidP="003274BF">
            <w:pPr>
              <w:jc w:val="center"/>
              <w:rPr>
                <w:rFonts w:cs="Arial"/>
              </w:rPr>
            </w:pPr>
            <w:r w:rsidRPr="00544911">
              <w:rPr>
                <w:rFonts w:cs="Arial"/>
              </w:rPr>
              <w:t>7</w:t>
            </w:r>
          </w:p>
        </w:tc>
        <w:tc>
          <w:tcPr>
            <w:tcW w:w="1701" w:type="dxa"/>
            <w:vAlign w:val="center"/>
          </w:tcPr>
          <w:p w14:paraId="7B967F9E" w14:textId="77777777" w:rsidR="003274BF" w:rsidRPr="00544911" w:rsidRDefault="003274BF" w:rsidP="003274BF">
            <w:pPr>
              <w:jc w:val="center"/>
              <w:rPr>
                <w:rFonts w:cs="Arial"/>
              </w:rPr>
            </w:pPr>
          </w:p>
        </w:tc>
      </w:tr>
      <w:tr w:rsidR="003274BF" w:rsidRPr="003274BF" w14:paraId="681E04D5" w14:textId="77777777" w:rsidTr="003274BF">
        <w:trPr>
          <w:trHeight w:val="560"/>
        </w:trPr>
        <w:tc>
          <w:tcPr>
            <w:tcW w:w="1134" w:type="dxa"/>
            <w:vAlign w:val="center"/>
          </w:tcPr>
          <w:p w14:paraId="50E040CC" w14:textId="2261BC8D" w:rsidR="003274BF" w:rsidRPr="00544911" w:rsidRDefault="003274BF" w:rsidP="003274BF">
            <w:pPr>
              <w:jc w:val="center"/>
              <w:rPr>
                <w:rFonts w:cs="Arial"/>
              </w:rPr>
            </w:pPr>
            <w:r w:rsidRPr="00544911">
              <w:rPr>
                <w:rFonts w:cs="Arial"/>
              </w:rPr>
              <w:t>7</w:t>
            </w:r>
          </w:p>
        </w:tc>
        <w:tc>
          <w:tcPr>
            <w:tcW w:w="1134" w:type="dxa"/>
            <w:vAlign w:val="center"/>
          </w:tcPr>
          <w:p w14:paraId="4622A02F" w14:textId="1A8B3947" w:rsidR="003274BF" w:rsidRPr="00544911" w:rsidRDefault="003274BF" w:rsidP="003274BF">
            <w:pPr>
              <w:jc w:val="center"/>
              <w:rPr>
                <w:rFonts w:cs="Arial"/>
              </w:rPr>
            </w:pPr>
            <w:r w:rsidRPr="00544911">
              <w:rPr>
                <w:rFonts w:cs="Arial"/>
              </w:rPr>
              <w:t>6</w:t>
            </w:r>
          </w:p>
        </w:tc>
        <w:tc>
          <w:tcPr>
            <w:tcW w:w="1701" w:type="dxa"/>
            <w:vAlign w:val="center"/>
          </w:tcPr>
          <w:p w14:paraId="39680F41" w14:textId="77777777" w:rsidR="003274BF" w:rsidRPr="00544911" w:rsidRDefault="003274BF" w:rsidP="003274BF">
            <w:pPr>
              <w:jc w:val="center"/>
              <w:rPr>
                <w:rFonts w:cs="Arial"/>
              </w:rPr>
            </w:pPr>
          </w:p>
        </w:tc>
      </w:tr>
      <w:tr w:rsidR="003274BF" w:rsidRPr="003274BF" w14:paraId="2E706ABA" w14:textId="77777777" w:rsidTr="003274BF">
        <w:trPr>
          <w:trHeight w:val="560"/>
        </w:trPr>
        <w:tc>
          <w:tcPr>
            <w:tcW w:w="1134" w:type="dxa"/>
            <w:vAlign w:val="center"/>
          </w:tcPr>
          <w:p w14:paraId="62AC3F83" w14:textId="6A211A47" w:rsidR="003274BF" w:rsidRPr="00544911" w:rsidRDefault="003274BF" w:rsidP="003274BF">
            <w:pPr>
              <w:jc w:val="center"/>
              <w:rPr>
                <w:rFonts w:cs="Arial"/>
              </w:rPr>
            </w:pPr>
            <w:r w:rsidRPr="00544911">
              <w:rPr>
                <w:rFonts w:cs="Arial"/>
              </w:rPr>
              <w:t>8</w:t>
            </w:r>
          </w:p>
        </w:tc>
        <w:tc>
          <w:tcPr>
            <w:tcW w:w="1134" w:type="dxa"/>
            <w:vAlign w:val="center"/>
          </w:tcPr>
          <w:p w14:paraId="050D6028" w14:textId="12FA0C8F" w:rsidR="003274BF" w:rsidRPr="00544911" w:rsidRDefault="003274BF" w:rsidP="003274BF">
            <w:pPr>
              <w:jc w:val="center"/>
              <w:rPr>
                <w:rFonts w:cs="Arial"/>
              </w:rPr>
            </w:pPr>
            <w:r w:rsidRPr="00544911">
              <w:rPr>
                <w:rFonts w:cs="Arial"/>
              </w:rPr>
              <w:t>7</w:t>
            </w:r>
          </w:p>
        </w:tc>
        <w:tc>
          <w:tcPr>
            <w:tcW w:w="1701" w:type="dxa"/>
            <w:vAlign w:val="center"/>
          </w:tcPr>
          <w:p w14:paraId="6D2E90A8" w14:textId="77777777" w:rsidR="003274BF" w:rsidRPr="00544911" w:rsidRDefault="003274BF" w:rsidP="003274BF">
            <w:pPr>
              <w:jc w:val="center"/>
              <w:rPr>
                <w:rFonts w:cs="Arial"/>
              </w:rPr>
            </w:pPr>
          </w:p>
        </w:tc>
      </w:tr>
      <w:tr w:rsidR="003274BF" w:rsidRPr="003274BF" w14:paraId="4CDDE48A" w14:textId="77777777" w:rsidTr="003274BF">
        <w:trPr>
          <w:trHeight w:val="560"/>
        </w:trPr>
        <w:tc>
          <w:tcPr>
            <w:tcW w:w="1134" w:type="dxa"/>
            <w:vAlign w:val="center"/>
          </w:tcPr>
          <w:p w14:paraId="29BB386A" w14:textId="1DC0799B" w:rsidR="003274BF" w:rsidRPr="00544911" w:rsidRDefault="003274BF" w:rsidP="003274BF">
            <w:pPr>
              <w:jc w:val="center"/>
              <w:rPr>
                <w:rFonts w:cs="Arial"/>
              </w:rPr>
            </w:pPr>
            <w:r w:rsidRPr="00544911">
              <w:rPr>
                <w:rFonts w:cs="Arial"/>
              </w:rPr>
              <w:t>S1 Total</w:t>
            </w:r>
          </w:p>
        </w:tc>
        <w:tc>
          <w:tcPr>
            <w:tcW w:w="1134" w:type="dxa"/>
            <w:vAlign w:val="center"/>
          </w:tcPr>
          <w:p w14:paraId="0E7001FE" w14:textId="7C05F6DD" w:rsidR="003274BF" w:rsidRPr="00544911" w:rsidRDefault="003274BF" w:rsidP="003274BF">
            <w:pPr>
              <w:jc w:val="center"/>
              <w:rPr>
                <w:rFonts w:cs="Arial"/>
              </w:rPr>
            </w:pPr>
            <w:r w:rsidRPr="00544911">
              <w:rPr>
                <w:rFonts w:cs="Arial"/>
              </w:rPr>
              <w:t>52</w:t>
            </w:r>
          </w:p>
        </w:tc>
        <w:tc>
          <w:tcPr>
            <w:tcW w:w="1701" w:type="dxa"/>
            <w:vAlign w:val="center"/>
          </w:tcPr>
          <w:p w14:paraId="7A092BAF" w14:textId="77777777" w:rsidR="003274BF" w:rsidRPr="00544911" w:rsidRDefault="003274BF" w:rsidP="003274BF">
            <w:pPr>
              <w:jc w:val="center"/>
              <w:rPr>
                <w:rFonts w:cs="Arial"/>
              </w:rPr>
            </w:pPr>
          </w:p>
        </w:tc>
      </w:tr>
      <w:tr w:rsidR="003274BF" w:rsidRPr="003274BF" w14:paraId="58B42ED6" w14:textId="77777777" w:rsidTr="003274BF">
        <w:trPr>
          <w:trHeight w:val="560"/>
        </w:trPr>
        <w:tc>
          <w:tcPr>
            <w:tcW w:w="1134" w:type="dxa"/>
            <w:vAlign w:val="center"/>
          </w:tcPr>
          <w:p w14:paraId="779567A8" w14:textId="0BDC6809" w:rsidR="003274BF" w:rsidRPr="00544911" w:rsidRDefault="003274BF" w:rsidP="003274BF">
            <w:pPr>
              <w:jc w:val="center"/>
              <w:rPr>
                <w:rFonts w:cs="Arial"/>
              </w:rPr>
            </w:pPr>
            <w:r w:rsidRPr="00544911">
              <w:rPr>
                <w:rFonts w:cs="Arial"/>
              </w:rPr>
              <w:t xml:space="preserve">S1 </w:t>
            </w:r>
            <w:proofErr w:type="spellStart"/>
            <w:r w:rsidRPr="00544911">
              <w:rPr>
                <w:rFonts w:cs="Arial"/>
              </w:rPr>
              <w:t>Wt</w:t>
            </w:r>
            <w:proofErr w:type="spellEnd"/>
            <w:r w:rsidRPr="00544911">
              <w:rPr>
                <w:rFonts w:cs="Arial"/>
              </w:rPr>
              <w:t xml:space="preserve"> (×0.6731)</w:t>
            </w:r>
          </w:p>
        </w:tc>
        <w:tc>
          <w:tcPr>
            <w:tcW w:w="1134" w:type="dxa"/>
            <w:vAlign w:val="center"/>
          </w:tcPr>
          <w:p w14:paraId="39B69CF4" w14:textId="218FDC8A" w:rsidR="003274BF" w:rsidRPr="00544911" w:rsidRDefault="003274BF" w:rsidP="003274BF">
            <w:pPr>
              <w:jc w:val="center"/>
              <w:rPr>
                <w:rFonts w:cs="Arial"/>
              </w:rPr>
            </w:pPr>
            <w:r w:rsidRPr="00544911">
              <w:rPr>
                <w:rFonts w:cs="Arial"/>
              </w:rPr>
              <w:t>35%</w:t>
            </w:r>
          </w:p>
        </w:tc>
        <w:tc>
          <w:tcPr>
            <w:tcW w:w="1701" w:type="dxa"/>
            <w:vAlign w:val="center"/>
          </w:tcPr>
          <w:p w14:paraId="2DB01F79" w14:textId="77777777" w:rsidR="003274BF" w:rsidRPr="00544911" w:rsidRDefault="003274BF" w:rsidP="003274BF">
            <w:pPr>
              <w:jc w:val="center"/>
              <w:rPr>
                <w:rFonts w:cs="Arial"/>
              </w:rPr>
            </w:pPr>
          </w:p>
        </w:tc>
      </w:tr>
      <w:tr w:rsidR="003274BF" w:rsidRPr="003274BF" w14:paraId="6C6C75A5" w14:textId="77777777" w:rsidTr="003274BF">
        <w:trPr>
          <w:trHeight w:val="560"/>
        </w:trPr>
        <w:tc>
          <w:tcPr>
            <w:tcW w:w="1134" w:type="dxa"/>
            <w:vAlign w:val="center"/>
          </w:tcPr>
          <w:p w14:paraId="1375A555" w14:textId="270C679C" w:rsidR="003274BF" w:rsidRPr="00544911" w:rsidRDefault="003274BF" w:rsidP="003274BF">
            <w:pPr>
              <w:jc w:val="center"/>
              <w:rPr>
                <w:rFonts w:cs="Arial"/>
              </w:rPr>
            </w:pPr>
            <w:r w:rsidRPr="00544911">
              <w:rPr>
                <w:rFonts w:cs="Arial"/>
              </w:rPr>
              <w:t xml:space="preserve">S2 </w:t>
            </w:r>
            <w:proofErr w:type="spellStart"/>
            <w:r w:rsidRPr="00544911">
              <w:rPr>
                <w:rFonts w:cs="Arial"/>
              </w:rPr>
              <w:t>Wt</w:t>
            </w:r>
            <w:proofErr w:type="spellEnd"/>
          </w:p>
        </w:tc>
        <w:tc>
          <w:tcPr>
            <w:tcW w:w="1134" w:type="dxa"/>
            <w:vAlign w:val="center"/>
          </w:tcPr>
          <w:p w14:paraId="23545C56" w14:textId="21EF9E78" w:rsidR="003274BF" w:rsidRPr="00544911" w:rsidRDefault="003274BF" w:rsidP="003274BF">
            <w:pPr>
              <w:jc w:val="center"/>
              <w:rPr>
                <w:rFonts w:cs="Arial"/>
              </w:rPr>
            </w:pPr>
            <w:r w:rsidRPr="00544911">
              <w:rPr>
                <w:rFonts w:cs="Arial"/>
              </w:rPr>
              <w:t>65%</w:t>
            </w:r>
          </w:p>
        </w:tc>
        <w:tc>
          <w:tcPr>
            <w:tcW w:w="1701" w:type="dxa"/>
            <w:vAlign w:val="center"/>
          </w:tcPr>
          <w:p w14:paraId="76671A64" w14:textId="77777777" w:rsidR="003274BF" w:rsidRPr="00544911" w:rsidRDefault="003274BF" w:rsidP="003274BF">
            <w:pPr>
              <w:jc w:val="center"/>
              <w:rPr>
                <w:rFonts w:cs="Arial"/>
              </w:rPr>
            </w:pPr>
          </w:p>
        </w:tc>
      </w:tr>
      <w:tr w:rsidR="003274BF" w:rsidRPr="003274BF" w14:paraId="04E23A15" w14:textId="77777777" w:rsidTr="003274BF">
        <w:trPr>
          <w:trHeight w:val="560"/>
        </w:trPr>
        <w:tc>
          <w:tcPr>
            <w:tcW w:w="1134" w:type="dxa"/>
            <w:vAlign w:val="center"/>
          </w:tcPr>
          <w:p w14:paraId="17EA3CF2" w14:textId="009F306C" w:rsidR="003274BF" w:rsidRPr="00544911" w:rsidRDefault="003274BF" w:rsidP="003274BF">
            <w:pPr>
              <w:jc w:val="center"/>
              <w:rPr>
                <w:rFonts w:cs="Arial"/>
              </w:rPr>
            </w:pPr>
            <w:r w:rsidRPr="00544911">
              <w:rPr>
                <w:rFonts w:cs="Arial"/>
              </w:rPr>
              <w:t>Total</w:t>
            </w:r>
          </w:p>
        </w:tc>
        <w:tc>
          <w:tcPr>
            <w:tcW w:w="1134" w:type="dxa"/>
            <w:vAlign w:val="center"/>
          </w:tcPr>
          <w:p w14:paraId="1030C916" w14:textId="76115601" w:rsidR="003274BF" w:rsidRPr="00544911" w:rsidRDefault="003274BF" w:rsidP="003274BF">
            <w:pPr>
              <w:jc w:val="center"/>
              <w:rPr>
                <w:rFonts w:cs="Arial"/>
              </w:rPr>
            </w:pPr>
            <w:r w:rsidRPr="00544911">
              <w:rPr>
                <w:rFonts w:cs="Arial"/>
              </w:rPr>
              <w:t>100%</w:t>
            </w:r>
          </w:p>
        </w:tc>
        <w:tc>
          <w:tcPr>
            <w:tcW w:w="1701" w:type="dxa"/>
            <w:vAlign w:val="center"/>
          </w:tcPr>
          <w:p w14:paraId="3A9F1B2C" w14:textId="77777777" w:rsidR="003274BF" w:rsidRPr="00544911" w:rsidRDefault="003274BF" w:rsidP="003274BF">
            <w:pPr>
              <w:jc w:val="center"/>
              <w:rPr>
                <w:rFonts w:cs="Arial"/>
              </w:rPr>
            </w:pPr>
          </w:p>
        </w:tc>
      </w:tr>
    </w:tbl>
    <w:p w14:paraId="1D6171F1" w14:textId="4DA774F0" w:rsidR="003274BF" w:rsidRDefault="00544911" w:rsidP="00E66528">
      <w:r>
        <w:t>Student Name: ____________________________________________</w:t>
      </w:r>
    </w:p>
    <w:p w14:paraId="3E5CDC01" w14:textId="77777777" w:rsidR="003274BF" w:rsidRDefault="003274BF" w:rsidP="00E66528"/>
    <w:p w14:paraId="0B70E7B6" w14:textId="77777777" w:rsidR="003274BF" w:rsidRDefault="003274BF" w:rsidP="00E66528"/>
    <w:p w14:paraId="0575E053" w14:textId="77777777" w:rsidR="003274BF" w:rsidRDefault="003274BF" w:rsidP="00E66528"/>
    <w:p w14:paraId="162B9444" w14:textId="77777777" w:rsidR="003274BF" w:rsidRDefault="003274BF" w:rsidP="00E66528"/>
    <w:p w14:paraId="20E3AC74" w14:textId="77777777" w:rsidR="003274BF" w:rsidRDefault="003274BF" w:rsidP="00E66528"/>
    <w:p w14:paraId="595B9703" w14:textId="77777777" w:rsidR="003274BF" w:rsidRDefault="003274BF" w:rsidP="00E66528"/>
    <w:p w14:paraId="29BD22C3" w14:textId="77777777" w:rsidR="003274BF" w:rsidRDefault="003274BF" w:rsidP="00E66528"/>
    <w:p w14:paraId="57EB500E" w14:textId="77777777" w:rsidR="003274BF" w:rsidRDefault="003274BF" w:rsidP="00E66528"/>
    <w:p w14:paraId="796B1248" w14:textId="77777777" w:rsidR="003274BF" w:rsidRDefault="003274BF" w:rsidP="00E66528"/>
    <w:p w14:paraId="1BA95543" w14:textId="77777777" w:rsidR="003274BF" w:rsidRDefault="003274BF" w:rsidP="00E66528"/>
    <w:p w14:paraId="4A389D9E" w14:textId="77777777" w:rsidR="003274BF" w:rsidRDefault="003274BF" w:rsidP="00E66528"/>
    <w:p w14:paraId="79038BAA" w14:textId="77777777" w:rsidR="003274BF" w:rsidRDefault="003274BF" w:rsidP="00E66528"/>
    <w:p w14:paraId="1811EDB9" w14:textId="77777777" w:rsidR="003274BF" w:rsidRDefault="003274BF" w:rsidP="00E66528"/>
    <w:p w14:paraId="02D99A84" w14:textId="77777777" w:rsidR="003274BF" w:rsidRDefault="003274BF" w:rsidP="00E66528"/>
    <w:p w14:paraId="7109784A" w14:textId="77777777" w:rsidR="003274BF" w:rsidRDefault="003274BF" w:rsidP="00E66528"/>
    <w:p w14:paraId="1358B3E3" w14:textId="77777777" w:rsidR="003274BF" w:rsidRDefault="003274BF" w:rsidP="00E66528"/>
    <w:p w14:paraId="4CF9BF64" w14:textId="77777777" w:rsidR="003274BF" w:rsidRDefault="003274BF" w:rsidP="00E66528"/>
    <w:p w14:paraId="24303473" w14:textId="77777777" w:rsidR="003274BF" w:rsidRDefault="003274BF" w:rsidP="00E66528"/>
    <w:p w14:paraId="6858E070" w14:textId="77777777" w:rsidR="003274BF" w:rsidRDefault="003274BF" w:rsidP="00E66528"/>
    <w:p w14:paraId="34A71F86" w14:textId="77777777" w:rsidR="003274BF" w:rsidRDefault="003274BF" w:rsidP="00E66528"/>
    <w:p w14:paraId="0A7134AB" w14:textId="77777777" w:rsidR="003274BF" w:rsidRDefault="003274BF" w:rsidP="00E66528"/>
    <w:p w14:paraId="33FE478F" w14:textId="77777777" w:rsidR="003274BF" w:rsidRDefault="003274BF" w:rsidP="00E66528"/>
    <w:p w14:paraId="3D0BFEB5" w14:textId="77777777" w:rsidR="003274BF" w:rsidRDefault="003274BF" w:rsidP="00E66528"/>
    <w:p w14:paraId="103743B8" w14:textId="77777777" w:rsidR="003274BF" w:rsidRDefault="003274BF" w:rsidP="00E66528"/>
    <w:p w14:paraId="332D94C7" w14:textId="77777777" w:rsidR="003274BF" w:rsidRDefault="003274BF" w:rsidP="00E66528"/>
    <w:p w14:paraId="76B17333" w14:textId="77777777" w:rsidR="003274BF" w:rsidRDefault="003274BF" w:rsidP="00E66528"/>
    <w:p w14:paraId="109D74B9" w14:textId="77777777" w:rsidR="003274BF" w:rsidRDefault="003274BF" w:rsidP="00E66528"/>
    <w:p w14:paraId="0393A72A" w14:textId="77777777" w:rsidR="003274BF" w:rsidRDefault="003274BF" w:rsidP="00E66528"/>
    <w:p w14:paraId="5280B473" w14:textId="77777777" w:rsidR="003274BF" w:rsidRDefault="003274BF" w:rsidP="00E66528"/>
    <w:p w14:paraId="2E97707A" w14:textId="77777777" w:rsidR="003274BF" w:rsidRDefault="003274BF" w:rsidP="00E66528"/>
    <w:p w14:paraId="02C2C3DA" w14:textId="77777777" w:rsidR="003274BF" w:rsidRDefault="003274BF" w:rsidP="00E66528"/>
    <w:p w14:paraId="04E03946" w14:textId="77777777" w:rsidR="003274BF" w:rsidRDefault="003274BF" w:rsidP="00E66528"/>
    <w:p w14:paraId="2901D2F4" w14:textId="77777777" w:rsidR="003274BF" w:rsidRDefault="003274BF" w:rsidP="00E66528"/>
    <w:p w14:paraId="46069EAB" w14:textId="77777777" w:rsidR="003274BF" w:rsidRDefault="003274BF" w:rsidP="00E66528"/>
    <w:p w14:paraId="0701CE05" w14:textId="77777777" w:rsidR="003274BF" w:rsidRDefault="003274BF" w:rsidP="00E66528"/>
    <w:p w14:paraId="6B4940F9" w14:textId="77777777" w:rsidR="003274BF" w:rsidRDefault="003274BF" w:rsidP="00E66528"/>
    <w:p w14:paraId="744E8245" w14:textId="77777777" w:rsidR="003274BF" w:rsidRDefault="003274BF" w:rsidP="00E66528"/>
    <w:p w14:paraId="02E88DFA" w14:textId="77777777" w:rsidR="003274BF" w:rsidRDefault="003274BF" w:rsidP="00E66528"/>
    <w:p w14:paraId="2E9B5B81" w14:textId="77777777" w:rsidR="003274BF" w:rsidRDefault="003274BF" w:rsidP="00E66528"/>
    <w:p w14:paraId="191239BC" w14:textId="77777777" w:rsidR="003274BF" w:rsidRDefault="003274BF" w:rsidP="00E66528"/>
    <w:p w14:paraId="6B3DB1EB" w14:textId="77777777" w:rsidR="003274BF" w:rsidRDefault="003274BF" w:rsidP="00E66528"/>
    <w:p w14:paraId="38DF6F4B" w14:textId="77777777" w:rsidR="003274BF" w:rsidRDefault="003274BF" w:rsidP="00E66528"/>
    <w:p w14:paraId="6EBD71E0" w14:textId="77777777" w:rsidR="003274BF" w:rsidRDefault="003274BF" w:rsidP="00E66528"/>
    <w:p w14:paraId="74C69236" w14:textId="77777777" w:rsidR="003274BF" w:rsidRDefault="003274BF" w:rsidP="00E66528"/>
    <w:p w14:paraId="00E41AEE" w14:textId="77777777" w:rsidR="003274BF" w:rsidRDefault="003274BF" w:rsidP="00E66528"/>
    <w:p w14:paraId="49E9D2EF" w14:textId="77777777" w:rsidR="003274BF" w:rsidRDefault="003274BF" w:rsidP="00E66528"/>
    <w:p w14:paraId="2A4DF6B0" w14:textId="77777777" w:rsidR="003274BF" w:rsidRDefault="003274BF" w:rsidP="00E66528"/>
    <w:p w14:paraId="0BFD9768" w14:textId="77777777" w:rsidR="003274BF" w:rsidRDefault="003274BF" w:rsidP="00E66528"/>
    <w:p w14:paraId="1AA61F9D" w14:textId="11DAA9DD" w:rsidR="003274BF" w:rsidRDefault="003274BF" w:rsidP="00E66528">
      <w:pPr>
        <w:pStyle w:val="WAXCopy"/>
      </w:pPr>
      <w:r>
        <w:rPr>
          <w:rFonts w:cs="Arial"/>
        </w:rPr>
        <w:t>©</w:t>
      </w:r>
      <w:r>
        <w:t xml:space="preserve"> 2019 WA Exam Papers.</w:t>
      </w:r>
      <w:r w:rsidRPr="00CB55EC">
        <w:t xml:space="preserve"> </w:t>
      </w:r>
      <w:bookmarkStart w:id="31" w:name="school"/>
      <w:bookmarkEnd w:id="31"/>
      <w:r>
        <w:t>All Saints' College has a non-exclusive licence to copy and communicate this document for non-commercial, educational use within the school. No other copying, communication or use is permitted without the express written permission of WA Exam Papers. SN001-135-1.</w:t>
      </w:r>
    </w:p>
    <w:p w14:paraId="721791AA" w14:textId="77777777" w:rsidR="003274BF" w:rsidRPr="00F913EF" w:rsidRDefault="003274BF" w:rsidP="00F913EF"/>
    <w:p w14:paraId="6D6F9A2F" w14:textId="7F3365E2" w:rsidR="003274BF" w:rsidRPr="007629AB" w:rsidRDefault="003274BF" w:rsidP="003274BF">
      <w:pPr>
        <w:pStyle w:val="QNum"/>
      </w:pPr>
    </w:p>
    <w:sectPr w:rsidR="003274BF" w:rsidRPr="007629AB" w:rsidSect="00E66528">
      <w:headerReference w:type="even" r:id="rId25"/>
      <w:footerReference w:type="even" r:id="rId26"/>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25D3" w14:textId="77777777" w:rsidR="00E66528" w:rsidRDefault="00E66528" w:rsidP="00066BEF">
      <w:r>
        <w:separator/>
      </w:r>
    </w:p>
  </w:endnote>
  <w:endnote w:type="continuationSeparator" w:id="0">
    <w:p w14:paraId="42D5A1F6" w14:textId="77777777" w:rsidR="00E66528" w:rsidRDefault="00E6652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2659E" w14:textId="2BEC72F3" w:rsidR="00E66528" w:rsidRDefault="00E66528">
    <w:pPr>
      <w:pStyle w:val="Footer"/>
    </w:pPr>
    <w:r>
      <w:rPr>
        <w:noProof/>
      </w:rPr>
      <mc:AlternateContent>
        <mc:Choice Requires="wps">
          <w:drawing>
            <wp:anchor distT="0" distB="0" distL="114300" distR="114300" simplePos="0" relativeHeight="251660288" behindDoc="0" locked="0" layoutInCell="1" allowOverlap="1" wp14:anchorId="290296BE" wp14:editId="24CFF55E">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FA52ED" w14:textId="23EBB6C9" w:rsidR="00E66528" w:rsidRPr="003274BF" w:rsidRDefault="00E66528">
                          <w:pPr>
                            <w:rPr>
                              <w:rFonts w:cs="Arial"/>
                              <w:sz w:val="12"/>
                            </w:rPr>
                          </w:pPr>
                          <w:r>
                            <w:rPr>
                              <w:rFonts w:cs="Arial"/>
                              <w:sz w:val="12"/>
                            </w:rPr>
                            <w:t>SN001-135-1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90296BE"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14:paraId="20FA52ED" w14:textId="23EBB6C9" w:rsidR="00E66528" w:rsidRPr="003274BF" w:rsidRDefault="00E66528">
                    <w:pPr>
                      <w:rPr>
                        <w:rFonts w:cs="Arial"/>
                        <w:sz w:val="12"/>
                      </w:rPr>
                    </w:pPr>
                    <w:r>
                      <w:rPr>
                        <w:rFonts w:cs="Arial"/>
                        <w:sz w:val="12"/>
                      </w:rPr>
                      <w:t>SN001-135-1</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2E232" w14:textId="1DC87EB1" w:rsidR="00E66528" w:rsidRDefault="00E66528">
    <w:pPr>
      <w:pStyle w:val="Footer"/>
    </w:pPr>
    <w:r>
      <w:rPr>
        <w:noProof/>
      </w:rPr>
      <mc:AlternateContent>
        <mc:Choice Requires="wps">
          <w:drawing>
            <wp:anchor distT="0" distB="0" distL="114300" distR="114300" simplePos="0" relativeHeight="251661312" behindDoc="0" locked="0" layoutInCell="1" allowOverlap="1" wp14:anchorId="2FB100D4" wp14:editId="70D56976">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A71553" w14:textId="55C139DB" w:rsidR="00E66528" w:rsidRPr="003274BF" w:rsidRDefault="00E66528">
                          <w:pPr>
                            <w:rPr>
                              <w:rFonts w:cs="Arial"/>
                              <w:sz w:val="12"/>
                            </w:rPr>
                          </w:pPr>
                          <w:r>
                            <w:rPr>
                              <w:rFonts w:cs="Arial"/>
                              <w:sz w:val="12"/>
                            </w:rPr>
                            <w:t>SN001-135-1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FB100D4"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14:paraId="5FA71553" w14:textId="55C139DB" w:rsidR="00E66528" w:rsidRPr="003274BF" w:rsidRDefault="00E66528">
                    <w:pPr>
                      <w:rPr>
                        <w:rFonts w:cs="Arial"/>
                        <w:sz w:val="12"/>
                      </w:rPr>
                    </w:pPr>
                    <w:r>
                      <w:rPr>
                        <w:rFonts w:cs="Arial"/>
                        <w:sz w:val="12"/>
                      </w:rPr>
                      <w:t>SN001-135-1</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74277" w14:textId="7C65DEDD" w:rsidR="00E66528" w:rsidRDefault="00E66528">
    <w:pPr>
      <w:pStyle w:val="Footer"/>
    </w:pPr>
    <w:r>
      <w:rPr>
        <w:noProof/>
      </w:rPr>
      <mc:AlternateContent>
        <mc:Choice Requires="wps">
          <w:drawing>
            <wp:anchor distT="0" distB="0" distL="114300" distR="114300" simplePos="0" relativeHeight="251659264" behindDoc="0" locked="0" layoutInCell="1" allowOverlap="1" wp14:anchorId="6B23ADB5" wp14:editId="14ACA16B">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48FDD2" w14:textId="45C43EDE" w:rsidR="00E66528" w:rsidRPr="003274BF" w:rsidRDefault="00E66528">
                          <w:pPr>
                            <w:rPr>
                              <w:rFonts w:cs="Arial"/>
                              <w:sz w:val="12"/>
                            </w:rPr>
                          </w:pPr>
                          <w:r>
                            <w:rPr>
                              <w:rFonts w:cs="Arial"/>
                              <w:sz w:val="12"/>
                            </w:rPr>
                            <w:t>SN001-135-1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B23ADB5" id="_x0000_t202" coordsize="21600,21600" o:spt="202" path="m,l,21600r21600,l21600,xe">
              <v:stroke joinstyle="miter"/>
              <v:path gradientshapeok="t" o:connecttype="rect"/>
            </v:shapetype>
            <v:shape id="Text Box 2" o:spid="_x0000_s102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14:paraId="1548FDD2" w14:textId="45C43EDE" w:rsidR="00E66528" w:rsidRPr="003274BF" w:rsidRDefault="00E66528">
                    <w:pPr>
                      <w:rPr>
                        <w:rFonts w:cs="Arial"/>
                        <w:sz w:val="12"/>
                      </w:rPr>
                    </w:pPr>
                    <w:r>
                      <w:rPr>
                        <w:rFonts w:cs="Arial"/>
                        <w:sz w:val="12"/>
                      </w:rPr>
                      <w:t>SN001-135-1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7984F" w14:textId="77777777" w:rsidR="00E66528" w:rsidRDefault="00E665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05CDB" w14:textId="77777777" w:rsidR="00E66528" w:rsidRDefault="00E6652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B24FA" w14:textId="77777777" w:rsidR="00E66528" w:rsidRDefault="00E6652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D2D92" w14:textId="77777777" w:rsidR="00E66528" w:rsidRDefault="00E6652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E4743" w14:textId="77777777" w:rsidR="00E66528" w:rsidRDefault="00E66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36B90" w14:textId="77777777" w:rsidR="00E66528" w:rsidRDefault="00E66528" w:rsidP="00066BEF">
      <w:r>
        <w:separator/>
      </w:r>
    </w:p>
  </w:footnote>
  <w:footnote w:type="continuationSeparator" w:id="0">
    <w:p w14:paraId="4FB6942F" w14:textId="77777777" w:rsidR="00E66528" w:rsidRDefault="00E6652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0681" w14:textId="67458177" w:rsidR="00E66528" w:rsidRPr="003274BF" w:rsidRDefault="00E66528" w:rsidP="003274BF">
    <w:pPr>
      <w:pStyle w:val="Header"/>
    </w:pPr>
    <w:r>
      <w:t>METHODS UNIT 3</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411D68CC" w:rsidR="00E66528" w:rsidRPr="003274BF" w:rsidRDefault="00E66528" w:rsidP="003274BF">
    <w:pPr>
      <w:pStyle w:val="Header"/>
    </w:pPr>
    <w:r>
      <w:t>CALCULATOR-FREE</w:t>
    </w:r>
    <w:r>
      <w:tab/>
    </w:r>
    <w:r>
      <w:fldChar w:fldCharType="begin"/>
    </w:r>
    <w:r>
      <w:instrText xml:space="preserve"> PAGE  \* MERGEFORMAT </w:instrText>
    </w:r>
    <w:r>
      <w:fldChar w:fldCharType="separate"/>
    </w:r>
    <w:r>
      <w:rPr>
        <w:noProof/>
      </w:rPr>
      <w:t>9</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3BEF0" w14:textId="4620933D" w:rsidR="00E66528" w:rsidRPr="003274BF" w:rsidRDefault="00E66528" w:rsidP="003274BF">
    <w:pPr>
      <w:pStyle w:val="Header"/>
    </w:pPr>
    <w:r>
      <w:t>METHODS UNIT 3</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915F6" w14:textId="0ACE5598" w:rsidR="00E66528" w:rsidRPr="003274BF" w:rsidRDefault="00E66528" w:rsidP="003274BF">
    <w:pPr>
      <w:pStyle w:val="Header"/>
    </w:pPr>
    <w:r>
      <w:t>CALCULATOR-FREE</w:t>
    </w:r>
    <w:r>
      <w:tab/>
    </w:r>
    <w:r>
      <w:fldChar w:fldCharType="begin"/>
    </w:r>
    <w:r>
      <w:instrText xml:space="preserve"> PAGE  \* MERGEFORMAT </w:instrText>
    </w:r>
    <w:r>
      <w:fldChar w:fldCharType="separate"/>
    </w:r>
    <w:r>
      <w:rPr>
        <w:noProof/>
      </w:rPr>
      <w:t>11</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C197A" w14:textId="77777777" w:rsidR="00E66528" w:rsidRDefault="00E6652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1F964" w14:textId="77777777" w:rsidR="00E66528" w:rsidRDefault="00E66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A4601"/>
    <w:rsid w:val="001F64A8"/>
    <w:rsid w:val="00275A12"/>
    <w:rsid w:val="002A24EC"/>
    <w:rsid w:val="002D319D"/>
    <w:rsid w:val="002F4902"/>
    <w:rsid w:val="00305F73"/>
    <w:rsid w:val="003274BF"/>
    <w:rsid w:val="003E35C5"/>
    <w:rsid w:val="0040323B"/>
    <w:rsid w:val="004521B2"/>
    <w:rsid w:val="004A4688"/>
    <w:rsid w:val="004C3D2F"/>
    <w:rsid w:val="00536FCE"/>
    <w:rsid w:val="00544911"/>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417F6"/>
    <w:rsid w:val="00997DA0"/>
    <w:rsid w:val="00A84950"/>
    <w:rsid w:val="00AF705A"/>
    <w:rsid w:val="00B0280A"/>
    <w:rsid w:val="00B23301"/>
    <w:rsid w:val="00B36EC2"/>
    <w:rsid w:val="00B72E46"/>
    <w:rsid w:val="00C660E8"/>
    <w:rsid w:val="00C66730"/>
    <w:rsid w:val="00C74DF9"/>
    <w:rsid w:val="00CA0B73"/>
    <w:rsid w:val="00CA4240"/>
    <w:rsid w:val="00CB2C71"/>
    <w:rsid w:val="00CC2E49"/>
    <w:rsid w:val="00D03F82"/>
    <w:rsid w:val="00D82544"/>
    <w:rsid w:val="00DD3C49"/>
    <w:rsid w:val="00DE079E"/>
    <w:rsid w:val="00DF3BCC"/>
    <w:rsid w:val="00E0455E"/>
    <w:rsid w:val="00E50946"/>
    <w:rsid w:val="00E66528"/>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3274BF"/>
    <w:pPr>
      <w:spacing w:after="0" w:line="240" w:lineRule="auto"/>
    </w:pPr>
    <w:rPr>
      <w:rFonts w:ascii="Arial" w:hAnsi="Arial"/>
    </w:rPr>
  </w:style>
  <w:style w:type="paragraph" w:customStyle="1" w:styleId="WAXCopy">
    <w:name w:val="WAXCopy"/>
    <w:basedOn w:val="Normal"/>
    <w:rsid w:val="003274BF"/>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50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8.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D1C62DDF2D2440AA33E859AEC021BB" ma:contentTypeVersion="9" ma:contentTypeDescription="Create a new document." ma:contentTypeScope="" ma:versionID="b6d924cf84a15985c22f45b90241034c">
  <xsd:schema xmlns:xsd="http://www.w3.org/2001/XMLSchema" xmlns:xs="http://www.w3.org/2001/XMLSchema" xmlns:p="http://schemas.microsoft.com/office/2006/metadata/properties" xmlns:ns2="9f927e6b-116f-42c4-be4b-921ec058a321" xmlns:ns3="9959bbdf-89ce-4554-81c1-ed80d514660f" targetNamespace="http://schemas.microsoft.com/office/2006/metadata/properties" ma:root="true" ma:fieldsID="3bf51c431fec9e61a22ba6ee4ddb2e3e" ns2:_="" ns3:_="">
    <xsd:import namespace="9f927e6b-116f-42c4-be4b-921ec058a321"/>
    <xsd:import namespace="9959bbdf-89ce-4554-81c1-ed80d51466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27e6b-116f-42c4-be4b-921ec058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59bbdf-89ce-4554-81c1-ed80d514660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FEDA5F-17E4-4EB9-8C1C-5CFA73186670}">
  <ds:schemaRefs>
    <ds:schemaRef ds:uri="http://schemas.microsoft.com/sharepoint/v3/contenttype/forms"/>
  </ds:schemaRefs>
</ds:datastoreItem>
</file>

<file path=customXml/itemProps2.xml><?xml version="1.0" encoding="utf-8"?>
<ds:datastoreItem xmlns:ds="http://schemas.openxmlformats.org/officeDocument/2006/customXml" ds:itemID="{43760DD9-8285-41D0-96C7-68D1E04ED487}">
  <ds:schemaRefs>
    <ds:schemaRef ds:uri="http://schemas.microsoft.com/office/2006/metadata/properties"/>
    <ds:schemaRef ds:uri="http://purl.org/dc/elements/1.1/"/>
    <ds:schemaRef ds:uri="9959bbdf-89ce-4554-81c1-ed80d514660f"/>
    <ds:schemaRef ds:uri="http://www.w3.org/XML/1998/namespace"/>
    <ds:schemaRef ds:uri="http://schemas.openxmlformats.org/package/2006/metadata/core-properties"/>
    <ds:schemaRef ds:uri="http://schemas.microsoft.com/office/2006/documentManagement/types"/>
    <ds:schemaRef ds:uri="http://purl.org/dc/dcmitype/"/>
    <ds:schemaRef ds:uri="http://purl.org/dc/terms/"/>
    <ds:schemaRef ds:uri="http://schemas.microsoft.com/office/infopath/2007/PartnerControls"/>
    <ds:schemaRef ds:uri="9f927e6b-116f-42c4-be4b-921ec058a321"/>
  </ds:schemaRefs>
</ds:datastoreItem>
</file>

<file path=customXml/itemProps3.xml><?xml version="1.0" encoding="utf-8"?>
<ds:datastoreItem xmlns:ds="http://schemas.openxmlformats.org/officeDocument/2006/customXml" ds:itemID="{35C7318B-02F3-4D80-AB83-A9389400E76B}"/>
</file>

<file path=docProps/app.xml><?xml version="1.0" encoding="utf-8"?>
<Properties xmlns="http://schemas.openxmlformats.org/officeDocument/2006/extended-properties" xmlns:vt="http://schemas.openxmlformats.org/officeDocument/2006/docPropsVTypes">
  <Template>waep</Template>
  <TotalTime>12</TotalTime>
  <Pages>12</Pages>
  <Words>940</Words>
  <Characters>5362</Characters>
  <Application>Microsoft Office Word</Application>
  <DocSecurity>6</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Hill</dc:creator>
  <cp:lastModifiedBy>Gregory Hill</cp:lastModifiedBy>
  <cp:revision>2</cp:revision>
  <dcterms:created xsi:type="dcterms:W3CDTF">2019-06-20T00:54:00Z</dcterms:created>
  <dcterms:modified xsi:type="dcterms:W3CDTF">2019-06-20T00:54:00Z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0x010100CED1C62DDF2D2440AA33E859AEC021BB</vt:lpwstr>
  </property>
</Properties>
</file>