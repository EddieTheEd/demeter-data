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8652A" w:rsidRPr="00CF2612" w14:paraId="06A20964" w14:textId="77777777" w:rsidTr="00FF78B7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AF52CB" w14:textId="36CEEFE8" w:rsidR="0088652A" w:rsidRPr="00CF2612" w:rsidRDefault="0088652A" w:rsidP="0088652A">
            <w:pPr>
              <w:snapToGrid w:val="0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22D5A56A" wp14:editId="1A168B58">
                  <wp:extent cx="3075933" cy="819150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06" cy="8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8081CEC" w14:textId="31B23D39" w:rsidR="0088652A" w:rsidRPr="00CF261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</w:rPr>
              <w:t xml:space="preserve">Year 12 </w:t>
            </w:r>
            <w:r w:rsidR="00610DD2" w:rsidRPr="00CF2612">
              <w:rPr>
                <w:rFonts w:ascii="Arial" w:hAnsi="Arial" w:cs="Arial"/>
              </w:rPr>
              <w:t>Methods</w:t>
            </w:r>
          </w:p>
          <w:p w14:paraId="4A4A6825" w14:textId="5BF0C9BC" w:rsidR="0088652A" w:rsidRPr="00CF261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</w:rPr>
              <w:t xml:space="preserve">TEST  </w:t>
            </w:r>
            <w:r w:rsidR="004F5358" w:rsidRPr="00CF2612">
              <w:rPr>
                <w:rFonts w:ascii="Arial" w:hAnsi="Arial" w:cs="Arial"/>
              </w:rPr>
              <w:t>2</w:t>
            </w:r>
          </w:p>
          <w:p w14:paraId="238A2830" w14:textId="68A830BF" w:rsidR="0088652A" w:rsidRPr="00CF2612" w:rsidRDefault="00CA6E33" w:rsidP="00610DD2">
            <w:pPr>
              <w:pStyle w:val="NoSpacing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Monday</w:t>
            </w:r>
            <w:r w:rsidR="0090441C" w:rsidRPr="00CF261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8</w:t>
            </w:r>
            <w:proofErr w:type="gramEnd"/>
            <w:r>
              <w:rPr>
                <w:rFonts w:ascii="Arial" w:hAnsi="Arial" w:cs="Arial"/>
              </w:rPr>
              <w:t xml:space="preserve"> April</w:t>
            </w:r>
            <w:r w:rsidR="0088652A" w:rsidRPr="00CF2612">
              <w:rPr>
                <w:rFonts w:ascii="Arial" w:hAnsi="Arial" w:cs="Arial"/>
              </w:rPr>
              <w:t xml:space="preserve"> </w:t>
            </w:r>
            <w:r w:rsidR="0090441C" w:rsidRPr="00CF2612">
              <w:rPr>
                <w:rFonts w:ascii="Arial" w:hAnsi="Arial" w:cs="Arial"/>
              </w:rPr>
              <w:t xml:space="preserve">  </w:t>
            </w:r>
            <w:r w:rsidR="0088652A" w:rsidRPr="00CF2612">
              <w:rPr>
                <w:rFonts w:ascii="Arial" w:hAnsi="Arial" w:cs="Arial"/>
              </w:rPr>
              <w:t>2019</w:t>
            </w:r>
          </w:p>
          <w:p w14:paraId="06347DA0" w14:textId="618CBD5B" w:rsidR="0088652A" w:rsidRPr="00CF261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</w:rPr>
              <w:t>TIME:   45</w:t>
            </w:r>
            <w:r w:rsidRPr="00CF2612">
              <w:rPr>
                <w:rFonts w:ascii="Arial" w:eastAsia="Times New Roman" w:hAnsi="Arial" w:cs="Arial"/>
                <w:position w:val="-4"/>
                <w:lang w:eastAsia="ar-SA"/>
              </w:rPr>
              <w:object w:dxaOrig="180" w:dyaOrig="280" w14:anchorId="793790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9" o:title=""/>
                </v:shape>
                <o:OLEObject Type="Embed" ProgID="Equation.DSMT4" ShapeID="_x0000_i1025" DrawAspect="Content" ObjectID="_1615361062" r:id="rId10"/>
              </w:object>
            </w:r>
            <w:r w:rsidRPr="00CF2612">
              <w:rPr>
                <w:rFonts w:ascii="Arial" w:hAnsi="Arial" w:cs="Arial"/>
              </w:rPr>
              <w:t xml:space="preserve"> minutes working</w:t>
            </w:r>
          </w:p>
          <w:p w14:paraId="305E4858" w14:textId="38AD4C89" w:rsidR="001E5B0C" w:rsidRPr="00CF2612" w:rsidRDefault="00733185" w:rsidP="00BD7187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page of notes</w:t>
            </w:r>
            <w:r w:rsidR="001E5B0C" w:rsidRPr="00CF2612">
              <w:rPr>
                <w:rFonts w:ascii="Arial" w:hAnsi="Arial" w:cs="Arial"/>
              </w:rPr>
              <w:t xml:space="preserve"> allowed</w:t>
            </w:r>
          </w:p>
          <w:p w14:paraId="26C421D8" w14:textId="04122D46" w:rsidR="0088652A" w:rsidRPr="00CF2612" w:rsidRDefault="00C0022E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  <w:b/>
              </w:rPr>
              <w:t xml:space="preserve">Calculator </w:t>
            </w:r>
            <w:r w:rsidR="004606EB">
              <w:rPr>
                <w:rFonts w:ascii="Arial" w:hAnsi="Arial" w:cs="Arial"/>
                <w:b/>
              </w:rPr>
              <w:t>Assumed</w:t>
            </w:r>
          </w:p>
          <w:p w14:paraId="4D531038" w14:textId="7876C88D" w:rsidR="0088652A" w:rsidRPr="00CF2612" w:rsidRDefault="00CF2612" w:rsidP="00610DD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26E4C">
              <w:rPr>
                <w:rFonts w:ascii="Arial" w:hAnsi="Arial" w:cs="Arial"/>
              </w:rPr>
              <w:t>3</w:t>
            </w:r>
            <w:r w:rsidR="0088652A" w:rsidRPr="00CF2612">
              <w:rPr>
                <w:rFonts w:ascii="Arial" w:hAnsi="Arial" w:cs="Arial"/>
              </w:rPr>
              <w:t xml:space="preserve"> marks   </w:t>
            </w:r>
            <w:r>
              <w:rPr>
                <w:rFonts w:ascii="Arial" w:hAnsi="Arial" w:cs="Arial"/>
              </w:rPr>
              <w:t>5</w:t>
            </w:r>
            <w:r w:rsidR="0088652A" w:rsidRPr="00CF2612">
              <w:rPr>
                <w:rFonts w:ascii="Arial" w:hAnsi="Arial" w:cs="Arial"/>
              </w:rPr>
              <w:t xml:space="preserve"> Questions</w:t>
            </w:r>
          </w:p>
        </w:tc>
      </w:tr>
    </w:tbl>
    <w:p w14:paraId="114EFB07" w14:textId="4A552596" w:rsidR="0088652A" w:rsidRPr="00CF2612" w:rsidRDefault="008B7F3B" w:rsidP="0088652A">
      <w:pPr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 </w:t>
      </w:r>
    </w:p>
    <w:p w14:paraId="5B80F474" w14:textId="48CA59BD" w:rsidR="0088652A" w:rsidRPr="00CF2612" w:rsidRDefault="0088652A" w:rsidP="0088652A">
      <w:pPr>
        <w:rPr>
          <w:rFonts w:ascii="Arial" w:hAnsi="Arial" w:cs="Arial"/>
        </w:rPr>
      </w:pPr>
      <w:r w:rsidRPr="00CF2612">
        <w:rPr>
          <w:rFonts w:ascii="Arial" w:hAnsi="Arial" w:cs="Arial"/>
        </w:rPr>
        <w:t>Name:</w:t>
      </w:r>
      <w:r w:rsidR="00C0022E" w:rsidRPr="00CF2612">
        <w:rPr>
          <w:rFonts w:ascii="Arial" w:hAnsi="Arial" w:cs="Arial"/>
        </w:rPr>
        <w:t xml:space="preserve"> </w:t>
      </w:r>
      <w:r w:rsidRPr="00CF2612">
        <w:rPr>
          <w:rFonts w:ascii="Arial" w:hAnsi="Arial" w:cs="Arial"/>
        </w:rPr>
        <w:t>_______________________________</w:t>
      </w:r>
      <w:r w:rsidR="00C0022E" w:rsidRPr="00CF2612">
        <w:rPr>
          <w:rFonts w:ascii="Arial" w:hAnsi="Arial" w:cs="Arial"/>
        </w:rPr>
        <w:t xml:space="preserve">   </w:t>
      </w:r>
      <w:r w:rsidR="001E402C" w:rsidRPr="00CF2612">
        <w:rPr>
          <w:rFonts w:ascii="Arial" w:hAnsi="Arial" w:cs="Arial"/>
        </w:rPr>
        <w:tab/>
      </w:r>
      <w:r w:rsidRPr="00CF2612">
        <w:rPr>
          <w:rFonts w:ascii="Arial" w:hAnsi="Arial" w:cs="Arial"/>
        </w:rPr>
        <w:t>Teacher: ___________________________</w:t>
      </w:r>
    </w:p>
    <w:p w14:paraId="25249D7B" w14:textId="2329D9D3" w:rsidR="00F9678B" w:rsidRPr="00CF2612" w:rsidRDefault="0088652A" w:rsidP="001E402C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CF2612">
        <w:rPr>
          <w:rFonts w:ascii="Arial" w:hAnsi="Arial" w:cs="Arial"/>
          <w:b/>
        </w:rPr>
        <w:t xml:space="preserve"> </w:t>
      </w:r>
      <w:r w:rsidR="001E402C" w:rsidRPr="00CF2612">
        <w:rPr>
          <w:rFonts w:ascii="Arial" w:hAnsi="Arial" w:cs="Arial"/>
          <w:b/>
        </w:rPr>
        <w:t>Note: All part questions worth more than 2 marks require working to obtain full marks.</w:t>
      </w:r>
    </w:p>
    <w:p w14:paraId="5E67B535" w14:textId="77777777" w:rsidR="00706BB8" w:rsidRDefault="00706BB8" w:rsidP="004F5358">
      <w:pPr>
        <w:pStyle w:val="QNum"/>
        <w:spacing w:after="120"/>
        <w:rPr>
          <w:rFonts w:cs="Arial"/>
          <w:szCs w:val="22"/>
        </w:rPr>
      </w:pPr>
    </w:p>
    <w:p w14:paraId="43BCDBA8" w14:textId="785F8434" w:rsidR="00706BB8" w:rsidRDefault="00706BB8">
      <w:pPr>
        <w:rPr>
          <w:rFonts w:ascii="Arial" w:eastAsia="Times New Roman" w:hAnsi="Arial" w:cs="Arial"/>
          <w:b/>
          <w:lang w:val="en-US"/>
        </w:rPr>
      </w:pPr>
      <w:r>
        <w:rPr>
          <w:rFonts w:cs="Arial"/>
        </w:rPr>
        <w:br w:type="page"/>
      </w:r>
      <w:bookmarkStart w:id="0" w:name="_GoBack"/>
      <w:bookmarkEnd w:id="0"/>
    </w:p>
    <w:p w14:paraId="1F938C28" w14:textId="5CA6F96F" w:rsidR="009C0E3F" w:rsidRPr="00706BB8" w:rsidRDefault="009C0E3F" w:rsidP="00706BB8">
      <w:pPr>
        <w:rPr>
          <w:rFonts w:ascii="Arial" w:eastAsia="Times New Roman" w:hAnsi="Arial" w:cs="Arial"/>
          <w:b/>
          <w:lang w:val="en-US"/>
        </w:rPr>
      </w:pPr>
      <w:r w:rsidRPr="00706BB8">
        <w:rPr>
          <w:rFonts w:ascii="Arial" w:hAnsi="Arial" w:cs="Arial"/>
          <w:b/>
        </w:rPr>
        <w:lastRenderedPageBreak/>
        <w:t>Question 1</w:t>
      </w:r>
      <w:r w:rsidRPr="00706BB8">
        <w:rPr>
          <w:rFonts w:ascii="Arial" w:hAnsi="Arial" w:cs="Arial"/>
          <w:b/>
        </w:rPr>
        <w:tab/>
        <w:t>(</w:t>
      </w:r>
      <w:r w:rsidR="00126E4C" w:rsidRPr="00706BB8">
        <w:rPr>
          <w:rFonts w:ascii="Arial" w:hAnsi="Arial" w:cs="Arial"/>
          <w:b/>
        </w:rPr>
        <w:t>7</w:t>
      </w:r>
      <w:r w:rsidRPr="00706BB8">
        <w:rPr>
          <w:rFonts w:ascii="Arial" w:hAnsi="Arial" w:cs="Arial"/>
          <w:b/>
        </w:rPr>
        <w:t xml:space="preserve"> marks)</w:t>
      </w:r>
    </w:p>
    <w:p w14:paraId="7A74AF59" w14:textId="47A794C6" w:rsidR="009C0E3F" w:rsidRPr="00CF2612" w:rsidRDefault="009C0E3F" w:rsidP="009C0E3F">
      <w:pPr>
        <w:pStyle w:val="ListParagraph"/>
        <w:numPr>
          <w:ilvl w:val="0"/>
          <w:numId w:val="12"/>
        </w:numPr>
        <w:spacing w:after="200" w:line="276" w:lineRule="auto"/>
        <w:rPr>
          <w:rFonts w:ascii="Arial" w:eastAsiaTheme="minorEastAsia" w:hAnsi="Arial" w:cs="Arial"/>
        </w:rPr>
      </w:pPr>
      <w:r w:rsidRPr="00CF2612">
        <w:rPr>
          <w:rFonts w:ascii="Arial" w:eastAsiaTheme="minorEastAsia" w:hAnsi="Arial" w:cs="Arial"/>
        </w:rPr>
        <w:t xml:space="preserve">Differentiate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</w:rPr>
                  <m:t>x</m:t>
                </m:r>
              </m:sup>
            </m:sSup>
          </m:den>
        </m:f>
      </m:oMath>
      <w:r w:rsidR="00783713" w:rsidRPr="00783713">
        <w:rPr>
          <w:rFonts w:ascii="Arial" w:eastAsiaTheme="minorEastAsia" w:hAnsi="Arial" w:cs="Arial"/>
          <w:sz w:val="28"/>
        </w:rPr>
        <w:t xml:space="preserve"> </w:t>
      </w:r>
      <w:r w:rsidR="00783713">
        <w:rPr>
          <w:rFonts w:ascii="Arial" w:eastAsiaTheme="minorEastAsia" w:hAnsi="Arial" w:cs="Arial"/>
        </w:rPr>
        <w:t>and simplify your answer if necessary.</w:t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  <w:t xml:space="preserve">          (</w:t>
      </w:r>
      <w:r w:rsidR="00126E4C">
        <w:rPr>
          <w:rFonts w:ascii="Arial" w:eastAsiaTheme="minorEastAsia" w:hAnsi="Arial" w:cs="Arial"/>
        </w:rPr>
        <w:t>3</w:t>
      </w:r>
      <w:r w:rsidRPr="00CF2612">
        <w:rPr>
          <w:rFonts w:ascii="Arial" w:eastAsiaTheme="minorEastAsia" w:hAnsi="Arial" w:cs="Arial"/>
        </w:rPr>
        <w:t xml:space="preserve"> marks)</w:t>
      </w:r>
    </w:p>
    <w:p w14:paraId="6977DAD9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61397DD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28B5DBBE" w14:textId="0D4C2774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D9233BB" w14:textId="77777777" w:rsidR="004F5358" w:rsidRPr="00CF2612" w:rsidRDefault="004F5358" w:rsidP="009C0E3F">
      <w:pPr>
        <w:pStyle w:val="ListParagraph"/>
        <w:rPr>
          <w:rFonts w:ascii="Arial" w:eastAsiaTheme="minorEastAsia" w:hAnsi="Arial" w:cs="Arial"/>
        </w:rPr>
      </w:pPr>
    </w:p>
    <w:p w14:paraId="63BBD56C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7F7826D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2D53628B" w14:textId="0AA3A2E0" w:rsidR="009C0E3F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42AC22F9" w14:textId="104240E3" w:rsidR="00706BB8" w:rsidRDefault="00706BB8" w:rsidP="009C0E3F">
      <w:pPr>
        <w:pStyle w:val="ListParagraph"/>
        <w:rPr>
          <w:rFonts w:ascii="Arial" w:eastAsiaTheme="minorEastAsia" w:hAnsi="Arial" w:cs="Arial"/>
        </w:rPr>
      </w:pPr>
    </w:p>
    <w:p w14:paraId="58BFEF2C" w14:textId="77777777" w:rsidR="00706BB8" w:rsidRPr="00CF2612" w:rsidRDefault="00706BB8" w:rsidP="009C0E3F">
      <w:pPr>
        <w:pStyle w:val="ListParagraph"/>
        <w:rPr>
          <w:rFonts w:ascii="Arial" w:eastAsiaTheme="minorEastAsia" w:hAnsi="Arial" w:cs="Arial"/>
        </w:rPr>
      </w:pPr>
    </w:p>
    <w:p w14:paraId="72F84B41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A6BF7DF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5B10F835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50EED0F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18A93031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2DAA962D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0450160A" w14:textId="30BBC11F" w:rsidR="009C0E3F" w:rsidRPr="00CF2612" w:rsidRDefault="009A6F32" w:rsidP="009C0E3F">
      <w:pPr>
        <w:pStyle w:val="ListParagraph"/>
        <w:numPr>
          <w:ilvl w:val="0"/>
          <w:numId w:val="12"/>
        </w:numPr>
        <w:spacing w:after="200"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Using your result from (a) above and </w:t>
      </w:r>
      <w:r w:rsidRPr="004C67B2">
        <w:rPr>
          <w:rFonts w:ascii="Arial" w:eastAsiaTheme="minorEastAsia" w:hAnsi="Arial" w:cs="Arial"/>
          <w:b/>
        </w:rPr>
        <w:t>without the use</w:t>
      </w:r>
      <w:r>
        <w:rPr>
          <w:rFonts w:ascii="Arial" w:eastAsiaTheme="minorEastAsia" w:hAnsi="Arial" w:cs="Arial"/>
        </w:rPr>
        <w:t xml:space="preserve"> of a </w:t>
      </w:r>
      <w:proofErr w:type="spellStart"/>
      <w:r w:rsidR="00783713"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/>
        </w:rPr>
        <w:t>lasspad</w:t>
      </w:r>
      <w:proofErr w:type="spellEnd"/>
      <w:r w:rsidR="004C67B2">
        <w:rPr>
          <w:rFonts w:ascii="Arial" w:eastAsiaTheme="minorEastAsia" w:hAnsi="Arial" w:cs="Arial"/>
        </w:rPr>
        <w:t>,</w:t>
      </w:r>
      <w:r w:rsidR="009C0E3F" w:rsidRPr="00CF2612">
        <w:rPr>
          <w:rFonts w:ascii="Arial" w:eastAsiaTheme="minorEastAsia" w:hAnsi="Arial" w:cs="Arial"/>
        </w:rPr>
        <w:t xml:space="preserve"> </w:t>
      </w:r>
      <w:r w:rsidR="004C67B2">
        <w:rPr>
          <w:rFonts w:ascii="Arial" w:eastAsiaTheme="minorEastAsia" w:hAnsi="Arial" w:cs="Arial"/>
        </w:rPr>
        <w:t>show how to determine</w:t>
      </w:r>
      <w:r w:rsidR="009C0E3F" w:rsidRPr="00CF2612">
        <w:rPr>
          <w:rFonts w:ascii="Arial" w:eastAsiaTheme="minorEastAsia" w:hAnsi="Arial" w:cs="Arial"/>
        </w:rPr>
        <w:t xml:space="preserve"> the definite integral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1-x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2e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8"/>
              </w:rPr>
              <m:t xml:space="preserve"> dx</m:t>
            </m:r>
          </m:e>
        </m:nary>
      </m:oMath>
      <w:r w:rsidR="009C0E3F" w:rsidRPr="00783713">
        <w:rPr>
          <w:rFonts w:ascii="Arial" w:eastAsiaTheme="minorEastAsia" w:hAnsi="Arial" w:cs="Arial"/>
          <w:sz w:val="28"/>
        </w:rPr>
        <w:t>.</w:t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  <w:t xml:space="preserve">         </w:t>
      </w:r>
      <w:r w:rsidR="004C67B2">
        <w:rPr>
          <w:rFonts w:ascii="Arial" w:eastAsiaTheme="minorEastAsia" w:hAnsi="Arial" w:cs="Arial"/>
        </w:rPr>
        <w:t xml:space="preserve">                            </w:t>
      </w:r>
      <w:r w:rsidR="009C0E3F" w:rsidRPr="00CF2612">
        <w:rPr>
          <w:rFonts w:ascii="Arial" w:eastAsiaTheme="minorEastAsia" w:hAnsi="Arial" w:cs="Arial"/>
        </w:rPr>
        <w:t>(</w:t>
      </w:r>
      <w:r w:rsidR="003E20AB">
        <w:rPr>
          <w:rFonts w:ascii="Arial" w:eastAsiaTheme="minorEastAsia" w:hAnsi="Arial" w:cs="Arial"/>
        </w:rPr>
        <w:t>4</w:t>
      </w:r>
      <w:r w:rsidR="009C0E3F" w:rsidRPr="00CF2612">
        <w:rPr>
          <w:rFonts w:ascii="Arial" w:eastAsiaTheme="minorEastAsia" w:hAnsi="Arial" w:cs="Arial"/>
        </w:rPr>
        <w:t xml:space="preserve"> marks)</w:t>
      </w:r>
    </w:p>
    <w:p w14:paraId="0F6A415F" w14:textId="77777777" w:rsidR="009C0E3F" w:rsidRPr="00CF2612" w:rsidRDefault="009C0E3F" w:rsidP="009C0E3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eastAsia="Times New Roman" w:hAnsi="Arial" w:cs="Arial"/>
        </w:rPr>
      </w:pPr>
    </w:p>
    <w:p w14:paraId="337E2652" w14:textId="77777777" w:rsidR="008574E4" w:rsidRPr="00CF2612" w:rsidRDefault="008574E4" w:rsidP="00EF79E5">
      <w:pPr>
        <w:rPr>
          <w:rFonts w:ascii="Arial" w:hAnsi="Arial" w:cs="Arial"/>
          <w:b/>
        </w:rPr>
      </w:pPr>
    </w:p>
    <w:p w14:paraId="1E4F23D1" w14:textId="5E4508A5" w:rsidR="00D70FFA" w:rsidRDefault="008574E4">
      <w:pPr>
        <w:rPr>
          <w:rFonts w:ascii="Arial" w:hAnsi="Arial" w:cs="Arial"/>
          <w:b/>
        </w:rPr>
      </w:pPr>
      <w:r w:rsidRPr="00CF2612">
        <w:rPr>
          <w:rFonts w:ascii="Arial" w:hAnsi="Arial" w:cs="Arial"/>
          <w:b/>
        </w:rPr>
        <w:br w:type="page"/>
      </w:r>
    </w:p>
    <w:p w14:paraId="5FA9383F" w14:textId="14AA243B" w:rsidR="00EF79E5" w:rsidRPr="00CF2612" w:rsidRDefault="00EF79E5" w:rsidP="00EF79E5">
      <w:pPr>
        <w:rPr>
          <w:rFonts w:ascii="Arial" w:hAnsi="Arial" w:cs="Arial"/>
          <w:b/>
        </w:rPr>
      </w:pPr>
      <w:r w:rsidRPr="00CF2612">
        <w:rPr>
          <w:rFonts w:ascii="Arial" w:hAnsi="Arial" w:cs="Arial"/>
          <w:noProof/>
          <w:lang w:eastAsia="en-AU"/>
        </w:rPr>
        <w:lastRenderedPageBreak/>
        <w:drawing>
          <wp:anchor distT="0" distB="0" distL="114300" distR="114300" simplePos="0" relativeHeight="251657216" behindDoc="1" locked="0" layoutInCell="1" allowOverlap="1" wp14:anchorId="3A72C2D5" wp14:editId="180EE39F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2275840" cy="2332355"/>
            <wp:effectExtent l="0" t="0" r="0" b="0"/>
            <wp:wrapTight wrapText="bothSides">
              <wp:wrapPolygon edited="0">
                <wp:start x="0" y="0"/>
                <wp:lineTo x="0" y="21347"/>
                <wp:lineTo x="21335" y="21347"/>
                <wp:lineTo x="213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3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612">
        <w:rPr>
          <w:rFonts w:ascii="Arial" w:hAnsi="Arial" w:cs="Arial"/>
          <w:b/>
        </w:rPr>
        <w:t xml:space="preserve">Question </w:t>
      </w:r>
      <w:r w:rsidR="004D15A8" w:rsidRPr="00CF2612">
        <w:rPr>
          <w:rFonts w:ascii="Arial" w:hAnsi="Arial" w:cs="Arial"/>
          <w:b/>
        </w:rPr>
        <w:t>2</w:t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  <w:t>(8 marks)</w:t>
      </w:r>
    </w:p>
    <w:p w14:paraId="79DFC50A" w14:textId="77777777" w:rsidR="00EF79E5" w:rsidRPr="00CF2612" w:rsidRDefault="00EF79E5" w:rsidP="00EF79E5">
      <w:pPr>
        <w:rPr>
          <w:rFonts w:ascii="Arial" w:hAnsi="Arial" w:cs="Arial"/>
        </w:rPr>
      </w:pPr>
      <w:r w:rsidRPr="00CF2612">
        <w:rPr>
          <w:rFonts w:ascii="Arial" w:hAnsi="Arial" w:cs="Arial"/>
        </w:rPr>
        <w:t xml:space="preserve">The graph of </w:t>
      </w:r>
      <m:oMath>
        <m:r>
          <w:rPr>
            <w:rFonts w:ascii="Cambria Math" w:hAnsi="Cambria Math" w:cs="Arial"/>
          </w:rPr>
          <m:t>h(x)</m:t>
        </m:r>
      </m:oMath>
      <w:r w:rsidRPr="00CF2612">
        <w:rPr>
          <w:rFonts w:ascii="Arial" w:hAnsi="Arial" w:cs="Arial"/>
        </w:rPr>
        <w:t xml:space="preserve"> is shown on the right. </w:t>
      </w:r>
    </w:p>
    <w:p w14:paraId="18971003" w14:textId="77777777" w:rsidR="00EF79E5" w:rsidRPr="00CF2612" w:rsidRDefault="00EF79E5" w:rsidP="00EF79E5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</w:rPr>
      </w:pPr>
      <w:r w:rsidRPr="00CF2612">
        <w:rPr>
          <w:rFonts w:ascii="Arial" w:hAnsi="Arial" w:cs="Arial"/>
        </w:rPr>
        <w:t>Evaluate the following definite integrals</w:t>
      </w:r>
    </w:p>
    <w:p w14:paraId="764E14D5" w14:textId="01F0A82E" w:rsidR="00EF79E5" w:rsidRPr="00CF2612" w:rsidRDefault="00706BB8" w:rsidP="00EF79E5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-2</m:t>
            </m:r>
          </m:sub>
          <m:sup>
            <m:r>
              <w:rPr>
                <w:rFonts w:ascii="Cambria Math" w:hAnsi="Cambria Math" w:cs="Arial"/>
              </w:rPr>
              <m:t xml:space="preserve">2 </m:t>
            </m:r>
          </m:sup>
          <m:e>
            <m:r>
              <w:rPr>
                <w:rFonts w:ascii="Cambria Math" w:hAnsi="Cambria Math" w:cs="Arial"/>
              </w:rPr>
              <m:t xml:space="preserve"> h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 xml:space="preserve"> dx</m:t>
            </m:r>
          </m:e>
        </m:nary>
      </m:oMath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  <w:t>(2 marks)</w:t>
      </w:r>
    </w:p>
    <w:p w14:paraId="2C82361A" w14:textId="77777777" w:rsidR="00EF79E5" w:rsidRPr="00CF2612" w:rsidRDefault="00EF79E5" w:rsidP="00EF79E5">
      <w:pPr>
        <w:pStyle w:val="ListParagraph"/>
        <w:ind w:left="1440"/>
        <w:rPr>
          <w:rFonts w:ascii="Arial" w:hAnsi="Arial" w:cs="Arial"/>
        </w:rPr>
      </w:pPr>
    </w:p>
    <w:p w14:paraId="1A624DB4" w14:textId="77777777" w:rsidR="00EF79E5" w:rsidRPr="00CF2612" w:rsidRDefault="00EF79E5" w:rsidP="00EF79E5">
      <w:pPr>
        <w:pStyle w:val="ListParagraph"/>
        <w:ind w:left="1440"/>
        <w:rPr>
          <w:rFonts w:ascii="Arial" w:hAnsi="Arial" w:cs="Arial"/>
        </w:rPr>
      </w:pPr>
    </w:p>
    <w:p w14:paraId="4D4A5440" w14:textId="77777777" w:rsidR="00EF79E5" w:rsidRPr="00CF2612" w:rsidRDefault="00EF79E5" w:rsidP="00EF79E5">
      <w:pPr>
        <w:rPr>
          <w:rFonts w:ascii="Arial" w:hAnsi="Arial" w:cs="Arial"/>
        </w:rPr>
      </w:pPr>
    </w:p>
    <w:p w14:paraId="378EE6E4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003C8D80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2D512156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1C78B404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5D9EB3C6" w14:textId="6287B114" w:rsidR="00EF79E5" w:rsidRPr="00CF2612" w:rsidRDefault="00706BB8" w:rsidP="00EF79E5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-2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 xml:space="preserve"> dx</m:t>
            </m:r>
          </m:e>
        </m:nary>
      </m:oMath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  <w:t>(2 marks)</w:t>
      </w:r>
    </w:p>
    <w:p w14:paraId="2C63A738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0612E597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1DFE87F5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48B27B06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022677CA" w14:textId="71E1C028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7C95AFF8" w14:textId="158CBD99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39E1CE03" w14:textId="77777777" w:rsidR="00EF79E5" w:rsidRPr="00603F30" w:rsidRDefault="00EF79E5" w:rsidP="00603F30">
      <w:pPr>
        <w:rPr>
          <w:rFonts w:ascii="Arial" w:hAnsi="Arial" w:cs="Arial"/>
        </w:rPr>
      </w:pPr>
    </w:p>
    <w:p w14:paraId="26A90D6D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3EFFA758" w14:textId="77777777" w:rsidR="00CA6E33" w:rsidRPr="00CA6E33" w:rsidRDefault="00CA6E33" w:rsidP="00EF79E5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Determine</w:t>
      </w:r>
      <w:r w:rsidR="00EF79E5" w:rsidRPr="00CF2612">
        <w:rPr>
          <w:rFonts w:ascii="Arial" w:hAnsi="Arial" w:cs="Arial"/>
        </w:rPr>
        <w:t xml:space="preserve"> the area bounded by the graph of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(x)</m:t>
        </m:r>
      </m:oMath>
      <w:r w:rsidR="00EF79E5" w:rsidRPr="00CF2612">
        <w:rPr>
          <w:rFonts w:ascii="Arial" w:eastAsiaTheme="minorEastAsia" w:hAnsi="Arial" w:cs="Arial"/>
        </w:rPr>
        <w:t xml:space="preserve"> and the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EF79E5" w:rsidRPr="00CF2612">
        <w:rPr>
          <w:rFonts w:ascii="Arial" w:eastAsiaTheme="minorEastAsia" w:hAnsi="Arial" w:cs="Arial"/>
        </w:rPr>
        <w:t xml:space="preserve"> axis between </w:t>
      </w:r>
      <m:oMath>
        <m:r>
          <w:rPr>
            <w:rFonts w:ascii="Cambria Math" w:eastAsiaTheme="minorEastAsia" w:hAnsi="Cambria Math" w:cs="Arial"/>
          </w:rPr>
          <m:t xml:space="preserve">x=-2 </m:t>
        </m:r>
      </m:oMath>
      <w:r w:rsidR="00EF79E5" w:rsidRPr="00CF2612">
        <w:rPr>
          <w:rFonts w:ascii="Arial" w:eastAsiaTheme="minorEastAsia" w:hAnsi="Arial" w:cs="Arial"/>
        </w:rPr>
        <w:t>and</w:t>
      </w:r>
    </w:p>
    <w:p w14:paraId="3E74DB40" w14:textId="645622EC" w:rsidR="00EF79E5" w:rsidRPr="00CF2612" w:rsidRDefault="00EF79E5" w:rsidP="00CA6E33">
      <w:pPr>
        <w:pStyle w:val="ListParagraph"/>
        <w:spacing w:after="200" w:line="276" w:lineRule="auto"/>
        <w:rPr>
          <w:rFonts w:ascii="Arial" w:hAnsi="Arial" w:cs="Arial"/>
        </w:rPr>
      </w:pPr>
      <w:r w:rsidRPr="00CF2612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x=2</m:t>
        </m:r>
      </m:oMath>
      <w:r w:rsidRPr="00CF2612">
        <w:rPr>
          <w:rFonts w:ascii="Arial" w:eastAsiaTheme="minorEastAsia" w:hAnsi="Arial" w:cs="Arial"/>
        </w:rPr>
        <w:t xml:space="preserve">. Justify your answer. </w:t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="00CA6E33">
        <w:rPr>
          <w:rFonts w:ascii="Arial" w:eastAsiaTheme="minorEastAsia" w:hAnsi="Arial" w:cs="Arial"/>
        </w:rPr>
        <w:t xml:space="preserve">  </w:t>
      </w:r>
      <w:r w:rsidRPr="00CF2612">
        <w:rPr>
          <w:rFonts w:ascii="Arial" w:eastAsiaTheme="minorEastAsia" w:hAnsi="Arial" w:cs="Arial"/>
        </w:rPr>
        <w:t>(4 marks)</w:t>
      </w:r>
    </w:p>
    <w:p w14:paraId="2F1A4BE5" w14:textId="62328FED" w:rsidR="005055D1" w:rsidRPr="00CF2612" w:rsidRDefault="00CE131A" w:rsidP="005055D1">
      <w:pPr>
        <w:rPr>
          <w:rFonts w:ascii="Arial" w:eastAsiaTheme="minorEastAsia" w:hAnsi="Arial" w:cs="Arial"/>
        </w:rPr>
      </w:pPr>
      <w:r w:rsidRPr="00CF2612">
        <w:rPr>
          <w:rFonts w:ascii="Arial" w:eastAsiaTheme="minorEastAsia" w:hAnsi="Arial" w:cs="Arial"/>
        </w:rPr>
        <w:br w:type="textWrapping" w:clear="all"/>
      </w:r>
    </w:p>
    <w:p w14:paraId="74F47B7E" w14:textId="6A0C8324" w:rsidR="005055D1" w:rsidRPr="00CF2612" w:rsidRDefault="005055D1" w:rsidP="005055D1">
      <w:pPr>
        <w:rPr>
          <w:rFonts w:ascii="Arial" w:eastAsiaTheme="minorEastAsia" w:hAnsi="Arial" w:cs="Arial"/>
        </w:rPr>
      </w:pPr>
    </w:p>
    <w:p w14:paraId="7D98F320" w14:textId="77777777" w:rsidR="005055D1" w:rsidRPr="00CF2612" w:rsidRDefault="005055D1">
      <w:pPr>
        <w:rPr>
          <w:rFonts w:ascii="Arial" w:eastAsiaTheme="minorEastAsia" w:hAnsi="Arial" w:cs="Arial"/>
        </w:rPr>
      </w:pPr>
      <w:r w:rsidRPr="00CF2612">
        <w:rPr>
          <w:rFonts w:ascii="Arial" w:eastAsiaTheme="minorEastAsia" w:hAnsi="Arial" w:cs="Arial"/>
        </w:rPr>
        <w:br w:type="page"/>
      </w:r>
    </w:p>
    <w:p w14:paraId="75E796A1" w14:textId="60E97910" w:rsidR="00BB5A9E" w:rsidRPr="00CF2612" w:rsidRDefault="00BB5A9E" w:rsidP="00BB5A9E">
      <w:pPr>
        <w:rPr>
          <w:rFonts w:ascii="Arial" w:hAnsi="Arial" w:cs="Arial"/>
          <w:b/>
          <w:bCs/>
        </w:rPr>
      </w:pPr>
      <w:r w:rsidRPr="00CF2612">
        <w:rPr>
          <w:rFonts w:ascii="Arial" w:hAnsi="Arial" w:cs="Arial"/>
          <w:b/>
          <w:bCs/>
        </w:rPr>
        <w:lastRenderedPageBreak/>
        <w:t xml:space="preserve">Question </w:t>
      </w:r>
      <w:r w:rsidR="004D15A8" w:rsidRPr="00CF2612">
        <w:rPr>
          <w:rFonts w:ascii="Arial" w:hAnsi="Arial" w:cs="Arial"/>
          <w:b/>
          <w:bCs/>
        </w:rPr>
        <w:t>3</w:t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="003E3E92">
        <w:rPr>
          <w:rFonts w:ascii="Arial" w:hAnsi="Arial" w:cs="Arial"/>
          <w:b/>
          <w:bCs/>
        </w:rPr>
        <w:tab/>
      </w:r>
      <w:r w:rsidR="003E3E92">
        <w:rPr>
          <w:rFonts w:ascii="Arial" w:hAnsi="Arial" w:cs="Arial"/>
          <w:b/>
          <w:bCs/>
        </w:rPr>
        <w:tab/>
      </w:r>
      <w:r w:rsidR="003E3E92">
        <w:rPr>
          <w:rFonts w:ascii="Arial" w:hAnsi="Arial" w:cs="Arial"/>
          <w:b/>
          <w:bCs/>
        </w:rPr>
        <w:tab/>
      </w:r>
      <w:r w:rsidR="003E3E9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>(</w:t>
      </w:r>
      <w:r w:rsidR="00840F81">
        <w:rPr>
          <w:rFonts w:ascii="Arial" w:hAnsi="Arial" w:cs="Arial"/>
          <w:b/>
          <w:bCs/>
        </w:rPr>
        <w:t>10</w:t>
      </w:r>
      <w:r w:rsidRPr="00CF2612">
        <w:rPr>
          <w:rFonts w:ascii="Arial" w:hAnsi="Arial" w:cs="Arial"/>
          <w:b/>
          <w:bCs/>
        </w:rPr>
        <w:t xml:space="preserve"> marks)</w:t>
      </w:r>
    </w:p>
    <w:p w14:paraId="0E5DF3B5" w14:textId="71C141A0" w:rsidR="004D15A8" w:rsidRPr="00CF2612" w:rsidRDefault="00360B1F" w:rsidP="004D15A8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</w:rPr>
        <w:t xml:space="preserve">Let </w:t>
      </w:r>
      <m:oMath>
        <m:r>
          <w:rPr>
            <w:rFonts w:ascii="Cambria Math" w:hAnsi="Cambria Math" w:cs="Arial"/>
          </w:rPr>
          <m:t xml:space="preserve">F(x)= </m:t>
        </m:r>
        <m:nary>
          <m:naryPr>
            <m:limLoc m:val="subSup"/>
            <m:ctrlPr>
              <w:rPr>
                <w:rFonts w:ascii="Cambria Math" w:hAnsi="Cambria Math" w:cs="Arial"/>
                <w:bCs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x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 xml:space="preserve"> dt,</m:t>
            </m:r>
          </m:e>
        </m:nary>
      </m:oMath>
      <w:r w:rsidR="00BB5A9E" w:rsidRPr="00CF2612">
        <w:rPr>
          <w:rFonts w:ascii="Arial" w:eastAsiaTheme="minorEastAsia" w:hAnsi="Arial" w:cs="Arial"/>
          <w:bCs/>
        </w:rPr>
        <w:t xml:space="preserve"> </w:t>
      </w:r>
      <w:r w:rsidR="00CE61D3">
        <w:rPr>
          <w:rFonts w:ascii="Arial" w:eastAsiaTheme="minorEastAsia" w:hAnsi="Arial" w:cs="Arial"/>
          <w:bCs/>
        </w:rPr>
        <w:t>where</w:t>
      </w:r>
      <w:r w:rsidR="00BB5A9E" w:rsidRPr="00CF2612">
        <w:rPr>
          <w:rFonts w:ascii="Arial" w:eastAsiaTheme="minorEastAsia" w:hAnsi="Arial" w:cs="Arial"/>
          <w:bCs/>
        </w:rPr>
        <w:t xml:space="preserve"> </w:t>
      </w:r>
      <m:oMath>
        <m:r>
          <w:rPr>
            <w:rFonts w:ascii="Cambria Math" w:eastAsiaTheme="minorEastAsia" w:hAnsi="Cambria Math" w:cs="Arial"/>
          </w:rPr>
          <m:t>f(t)</m:t>
        </m:r>
      </m:oMath>
      <w:r w:rsidR="00BB5A9E" w:rsidRPr="00CF2612">
        <w:rPr>
          <w:rFonts w:ascii="Arial" w:eastAsiaTheme="minorEastAsia" w:hAnsi="Arial" w:cs="Arial"/>
          <w:bCs/>
        </w:rPr>
        <w:t xml:space="preserve"> in the picture on the right. </w:t>
      </w:r>
    </w:p>
    <w:p w14:paraId="455B213C" w14:textId="7F0FA4BE" w:rsidR="004D15A8" w:rsidRPr="00CF2612" w:rsidRDefault="00261C45" w:rsidP="004D15A8">
      <w:pPr>
        <w:pStyle w:val="ListParagraph"/>
        <w:numPr>
          <w:ilvl w:val="0"/>
          <w:numId w:val="11"/>
        </w:numPr>
        <w:spacing w:after="200" w:line="276" w:lineRule="auto"/>
        <w:rPr>
          <w:rFonts w:ascii="Arial" w:eastAsiaTheme="minorEastAsia" w:hAnsi="Arial" w:cs="Arial"/>
          <w:bCs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775482A" wp14:editId="10A7D8A9">
            <wp:simplePos x="0" y="0"/>
            <wp:positionH relativeFrom="column">
              <wp:posOffset>3883660</wp:posOffset>
            </wp:positionH>
            <wp:positionV relativeFrom="paragraph">
              <wp:posOffset>196850</wp:posOffset>
            </wp:positionV>
            <wp:extent cx="278638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13" y="21330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E33">
        <w:rPr>
          <w:rFonts w:ascii="Arial" w:eastAsiaTheme="minorEastAsia" w:hAnsi="Arial" w:cs="Arial"/>
          <w:bCs/>
        </w:rPr>
        <w:t>Determine</w:t>
      </w:r>
      <w:r w:rsidR="004D15A8" w:rsidRPr="00CF2612">
        <w:rPr>
          <w:rFonts w:ascii="Arial" w:eastAsiaTheme="minorEastAsia" w:hAnsi="Arial" w:cs="Arial"/>
          <w:bCs/>
        </w:rPr>
        <w:t xml:space="preserve"> the value of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4D15A8" w:rsidRPr="00CF2612">
        <w:rPr>
          <w:rFonts w:ascii="Arial" w:eastAsiaTheme="minorEastAsia" w:hAnsi="Arial" w:cs="Arial"/>
          <w:bCs/>
        </w:rPr>
        <w:t xml:space="preserve"> for a maximum of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="004D15A8" w:rsidRPr="00CF2612">
        <w:rPr>
          <w:rFonts w:ascii="Arial" w:eastAsiaTheme="minorEastAsia" w:hAnsi="Arial" w:cs="Arial"/>
          <w:bCs/>
        </w:rPr>
        <w:t xml:space="preserve"> Briefly explain your reason</w:t>
      </w:r>
      <w:r w:rsidR="00840F81">
        <w:rPr>
          <w:rFonts w:ascii="Arial" w:eastAsiaTheme="minorEastAsia" w:hAnsi="Arial" w:cs="Arial"/>
          <w:bCs/>
        </w:rPr>
        <w:t>s</w:t>
      </w:r>
      <w:r w:rsidR="004D15A8" w:rsidRPr="00CF2612">
        <w:rPr>
          <w:rFonts w:ascii="Arial" w:eastAsiaTheme="minorEastAsia" w:hAnsi="Arial" w:cs="Arial"/>
          <w:bCs/>
        </w:rPr>
        <w:t>.</w:t>
      </w:r>
      <w:r>
        <w:rPr>
          <w:rFonts w:ascii="Arial" w:eastAsiaTheme="minorEastAsia" w:hAnsi="Arial" w:cs="Arial"/>
          <w:bCs/>
        </w:rPr>
        <w:t xml:space="preserve">   </w:t>
      </w:r>
      <w:r w:rsidR="004D15A8"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>(</w:t>
      </w:r>
      <w:r>
        <w:rPr>
          <w:rFonts w:ascii="Arial" w:eastAsiaTheme="minorEastAsia" w:hAnsi="Arial" w:cs="Arial"/>
          <w:bCs/>
        </w:rPr>
        <w:t>3</w:t>
      </w:r>
      <w:r w:rsidRPr="00CF2612">
        <w:rPr>
          <w:rFonts w:ascii="Arial" w:eastAsiaTheme="minorEastAsia" w:hAnsi="Arial" w:cs="Arial"/>
          <w:bCs/>
        </w:rPr>
        <w:t xml:space="preserve"> marks)</w:t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</w:r>
      <w:r w:rsidR="00CA6E33">
        <w:rPr>
          <w:rFonts w:ascii="Arial" w:eastAsiaTheme="minorEastAsia" w:hAnsi="Arial" w:cs="Arial"/>
          <w:bCs/>
        </w:rPr>
        <w:t xml:space="preserve">            </w:t>
      </w:r>
      <w:r w:rsidR="003E3E9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hAnsi="Arial" w:cs="Arial"/>
          <w:noProof/>
        </w:rPr>
        <w:t xml:space="preserve"> </w:t>
      </w:r>
    </w:p>
    <w:p w14:paraId="65A18613" w14:textId="6B93B905" w:rsidR="004D15A8" w:rsidRPr="00CF2612" w:rsidRDefault="004D15A8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4F86CB74" w14:textId="66C5CABA" w:rsidR="004D15A8" w:rsidRDefault="004D15A8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74A9FA79" w14:textId="6BACB58C" w:rsidR="00703855" w:rsidRDefault="00703855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308CC531" w14:textId="6B92A9FA" w:rsidR="00703855" w:rsidRDefault="00703855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78067BC1" w14:textId="40B89D7A" w:rsidR="00703855" w:rsidRPr="00CF2612" w:rsidRDefault="00703855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5E47CDED" w14:textId="7E9893B0" w:rsidR="004D15A8" w:rsidRPr="00CF2612" w:rsidRDefault="004D15A8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285D2EE4" w14:textId="56029D82" w:rsidR="004D15A8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0F11CFEF" w14:textId="3962CCBB" w:rsidR="0058389E" w:rsidRDefault="0058389E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1E54F1A9" w14:textId="19C09AD2" w:rsidR="0058389E" w:rsidRDefault="0058389E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0D0027E2" w14:textId="357B61FB" w:rsidR="00840F81" w:rsidRPr="00CF2612" w:rsidRDefault="00B0740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 </w:t>
      </w:r>
    </w:p>
    <w:p w14:paraId="3E08CE7E" w14:textId="1D532509" w:rsidR="004D15A8" w:rsidRPr="00CF2612" w:rsidRDefault="004D15A8" w:rsidP="00BB5A9E">
      <w:pPr>
        <w:pStyle w:val="ListParagraph"/>
        <w:numPr>
          <w:ilvl w:val="0"/>
          <w:numId w:val="11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Evaluate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</m:oMath>
      <w:r w:rsidRPr="00CF2612">
        <w:rPr>
          <w:rFonts w:ascii="Arial" w:eastAsiaTheme="minorEastAsia" w:hAnsi="Arial" w:cs="Arial"/>
          <w:bCs/>
        </w:rPr>
        <w:t>.</w:t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="00840F81">
        <w:rPr>
          <w:rFonts w:ascii="Arial" w:eastAsiaTheme="minorEastAsia" w:hAnsi="Arial" w:cs="Arial"/>
          <w:bCs/>
        </w:rPr>
        <w:tab/>
      </w:r>
      <w:r w:rsidR="00840F81">
        <w:rPr>
          <w:rFonts w:ascii="Arial" w:eastAsiaTheme="minorEastAsia" w:hAnsi="Arial" w:cs="Arial"/>
          <w:bCs/>
        </w:rPr>
        <w:tab/>
      </w:r>
      <w:r w:rsidR="00840F81">
        <w:rPr>
          <w:rFonts w:ascii="Arial" w:eastAsiaTheme="minorEastAsia" w:hAnsi="Arial" w:cs="Arial"/>
          <w:bCs/>
        </w:rPr>
        <w:tab/>
      </w:r>
      <w:r w:rsidR="00840F81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>(2 marks)</w:t>
      </w:r>
    </w:p>
    <w:p w14:paraId="4BC41FCC" w14:textId="6CF75C59" w:rsidR="004D15A8" w:rsidRPr="00CF2612" w:rsidRDefault="004D15A8" w:rsidP="004D15A8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689EA0D1" w14:textId="288C4DB7" w:rsidR="004D15A8" w:rsidRPr="00CF2612" w:rsidRDefault="004D15A8" w:rsidP="004D15A8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20EEB294" w14:textId="1ADFF589" w:rsidR="004D15A8" w:rsidRPr="00CF2612" w:rsidRDefault="004D15A8" w:rsidP="004D15A8">
      <w:pPr>
        <w:rPr>
          <w:rFonts w:ascii="Arial" w:eastAsiaTheme="minorEastAsia" w:hAnsi="Arial" w:cs="Arial"/>
          <w:bCs/>
        </w:rPr>
      </w:pPr>
    </w:p>
    <w:p w14:paraId="1CDB4D55" w14:textId="4E4E7EEC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3467FBB4" w14:textId="142FE54F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0C7CD507" w14:textId="77777777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3E28AC69" w14:textId="2A17647E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5E770978" w14:textId="77777777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5B2DA743" w14:textId="77777777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0232F40A" w14:textId="423921A2" w:rsidR="004D15A8" w:rsidRPr="00CF2612" w:rsidRDefault="00CF1952" w:rsidP="00840F8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Determine</w:t>
      </w:r>
      <w:r w:rsidR="004D15A8" w:rsidRPr="00CF2612">
        <w:rPr>
          <w:rFonts w:ascii="Arial" w:eastAsiaTheme="minorEastAsia" w:hAnsi="Arial" w:cs="Arial"/>
          <w:bCs/>
        </w:rPr>
        <w:t xml:space="preserve"> the value of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4D15A8" w:rsidRPr="00CF2612">
        <w:rPr>
          <w:rFonts w:ascii="Arial" w:eastAsiaTheme="minorEastAsia" w:hAnsi="Arial" w:cs="Arial"/>
          <w:bCs/>
        </w:rPr>
        <w:t xml:space="preserve"> for a maximum of </w:t>
      </w:r>
      <m:oMath>
        <m:r>
          <w:rPr>
            <w:rFonts w:ascii="Cambria Math" w:eastAsiaTheme="minorEastAsia" w:hAnsi="Cambria Math" w:cs="Arial"/>
          </w:rPr>
          <m:t>F'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="004D15A8" w:rsidRPr="00CF2612">
        <w:rPr>
          <w:rFonts w:ascii="Arial" w:eastAsiaTheme="minorEastAsia" w:hAnsi="Arial" w:cs="Arial"/>
          <w:bCs/>
        </w:rPr>
        <w:t xml:space="preserve"> Briefly explain your reason</w:t>
      </w:r>
      <w:r w:rsidR="00840F81">
        <w:rPr>
          <w:rFonts w:ascii="Arial" w:eastAsiaTheme="minorEastAsia" w:hAnsi="Arial" w:cs="Arial"/>
          <w:bCs/>
        </w:rPr>
        <w:t>s</w:t>
      </w:r>
      <w:r w:rsidR="004D15A8" w:rsidRPr="00CF2612">
        <w:rPr>
          <w:rFonts w:ascii="Arial" w:eastAsiaTheme="minorEastAsia" w:hAnsi="Arial" w:cs="Arial"/>
          <w:bCs/>
        </w:rPr>
        <w:t>.</w:t>
      </w:r>
      <w:r w:rsidR="004D15A8" w:rsidRPr="00CF2612">
        <w:rPr>
          <w:rFonts w:ascii="Arial" w:eastAsiaTheme="minorEastAsia" w:hAnsi="Arial" w:cs="Arial"/>
          <w:bCs/>
        </w:rPr>
        <w:tab/>
        <w:t>(</w:t>
      </w:r>
      <w:r w:rsidR="00840F81">
        <w:rPr>
          <w:rFonts w:ascii="Arial" w:eastAsiaTheme="minorEastAsia" w:hAnsi="Arial" w:cs="Arial"/>
          <w:bCs/>
        </w:rPr>
        <w:t>3</w:t>
      </w:r>
      <w:r w:rsidR="004D15A8" w:rsidRPr="00CF2612">
        <w:rPr>
          <w:rFonts w:ascii="Arial" w:eastAsiaTheme="minorEastAsia" w:hAnsi="Arial" w:cs="Arial"/>
          <w:bCs/>
        </w:rPr>
        <w:t xml:space="preserve"> marks)</w:t>
      </w:r>
      <w:r w:rsidR="004D15A8" w:rsidRPr="00CF2612">
        <w:rPr>
          <w:rFonts w:ascii="Arial" w:hAnsi="Arial" w:cs="Arial"/>
          <w:noProof/>
        </w:rPr>
        <w:t xml:space="preserve"> </w:t>
      </w:r>
    </w:p>
    <w:p w14:paraId="2E2EE193" w14:textId="579080DE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5DACB4E4" w14:textId="45A46C6A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4FDFF353" w14:textId="5D86A8AB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12018915" w14:textId="5FF49FC0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46A180A3" w14:textId="3E9BF2BC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7FBBEBA3" w14:textId="674BC825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614A1E10" w14:textId="737037DB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331BC9EA" w14:textId="4C1DEB80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32E07102" w14:textId="675C1598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52B54714" w14:textId="0F74A276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08893454" w14:textId="77777777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3D9909A8" w14:textId="644FDA6F" w:rsidR="004D15A8" w:rsidRPr="00CF2612" w:rsidRDefault="004D15A8" w:rsidP="004D15A8">
      <w:pPr>
        <w:pStyle w:val="ListParagraph"/>
        <w:numPr>
          <w:ilvl w:val="0"/>
          <w:numId w:val="11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Evaluate </w:t>
      </w:r>
      <m:oMath>
        <m:sSup>
          <m:sSupPr>
            <m:ctrlPr>
              <w:rPr>
                <w:rFonts w:ascii="Cambria Math" w:eastAsiaTheme="minorEastAsia" w:hAnsi="Cambria Math" w:cs="Arial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</m:oMath>
      <w:r w:rsidRPr="00CF2612">
        <w:rPr>
          <w:rFonts w:ascii="Arial" w:eastAsiaTheme="minorEastAsia" w:hAnsi="Arial" w:cs="Arial"/>
          <w:bCs/>
        </w:rPr>
        <w:t>.</w:t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  <w:t>(2 marks)</w:t>
      </w:r>
    </w:p>
    <w:p w14:paraId="3C0F130F" w14:textId="3A8010F9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E17FF51" w14:textId="59AA9E9D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0193E539" w14:textId="21CD7CAC" w:rsidR="00EF5A1B" w:rsidRPr="00CF2612" w:rsidRDefault="00EF5A1B">
      <w:pPr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br w:type="page"/>
      </w:r>
    </w:p>
    <w:p w14:paraId="63349877" w14:textId="648BBA55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/>
          <w:bCs/>
        </w:rPr>
      </w:pPr>
      <w:r w:rsidRPr="00CF2612">
        <w:rPr>
          <w:rFonts w:ascii="Arial" w:eastAsiaTheme="minorEastAsia" w:hAnsi="Arial" w:cs="Arial"/>
          <w:b/>
          <w:bCs/>
        </w:rPr>
        <w:lastRenderedPageBreak/>
        <w:t xml:space="preserve">Question 4 </w:t>
      </w:r>
      <w:r w:rsidR="0001440D" w:rsidRPr="00CF2612">
        <w:rPr>
          <w:rFonts w:ascii="Arial" w:eastAsiaTheme="minorEastAsia" w:hAnsi="Arial" w:cs="Arial"/>
          <w:b/>
          <w:bCs/>
        </w:rPr>
        <w:t xml:space="preserve">                                                                                                                 </w:t>
      </w:r>
      <w:proofErr w:type="gramStart"/>
      <w:r w:rsidR="0001440D" w:rsidRPr="00CF2612">
        <w:rPr>
          <w:rFonts w:ascii="Arial" w:eastAsiaTheme="minorEastAsia" w:hAnsi="Arial" w:cs="Arial"/>
          <w:b/>
          <w:bCs/>
        </w:rPr>
        <w:t xml:space="preserve">   </w:t>
      </w:r>
      <w:r w:rsidRPr="00CF2612">
        <w:rPr>
          <w:rFonts w:ascii="Arial" w:eastAsiaTheme="minorEastAsia" w:hAnsi="Arial" w:cs="Arial"/>
          <w:b/>
          <w:bCs/>
        </w:rPr>
        <w:t>(</w:t>
      </w:r>
      <w:proofErr w:type="gramEnd"/>
      <w:r w:rsidR="009A0BAA" w:rsidRPr="00CF2612">
        <w:rPr>
          <w:rFonts w:ascii="Arial" w:eastAsiaTheme="minorEastAsia" w:hAnsi="Arial" w:cs="Arial"/>
          <w:b/>
          <w:bCs/>
        </w:rPr>
        <w:t>10</w:t>
      </w:r>
      <w:r w:rsidRPr="00CF2612">
        <w:rPr>
          <w:rFonts w:ascii="Arial" w:eastAsiaTheme="minorEastAsia" w:hAnsi="Arial" w:cs="Arial"/>
          <w:b/>
          <w:bCs/>
        </w:rPr>
        <w:t xml:space="preserve"> marks)</w:t>
      </w:r>
    </w:p>
    <w:p w14:paraId="1E3EB06E" w14:textId="62F84116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A new substance labelled </w:t>
      </w:r>
      <w:r w:rsidRPr="00CF2612">
        <w:rPr>
          <w:rFonts w:ascii="Arial" w:eastAsiaTheme="minorEastAsia" w:hAnsi="Arial" w:cs="Arial"/>
          <w:b/>
          <w:bCs/>
        </w:rPr>
        <w:t xml:space="preserve">XX </w:t>
      </w:r>
      <w:r w:rsidRPr="00CF2612">
        <w:rPr>
          <w:rFonts w:ascii="Arial" w:eastAsiaTheme="minorEastAsia" w:hAnsi="Arial" w:cs="Arial"/>
          <w:bCs/>
        </w:rPr>
        <w:t xml:space="preserve">is found to decay by the rule </w:t>
      </w:r>
      <w:r w:rsidR="009E7345" w:rsidRPr="00CF2612">
        <w:rPr>
          <w:rFonts w:ascii="Arial" w:eastAsiaTheme="minorEastAsia" w:hAnsi="Arial" w:cs="Arial"/>
          <w:bCs/>
          <w:position w:val="-6"/>
        </w:rPr>
        <w:object w:dxaOrig="1520" w:dyaOrig="320" w14:anchorId="5FD43FF7">
          <v:shape id="_x0000_i1026" type="#_x0000_t75" style="width:75.75pt;height:15.75pt" o:ole="">
            <v:imagedata r:id="rId13" o:title=""/>
          </v:shape>
          <o:OLEObject Type="Embed" ProgID="Equation.DSMT4" ShapeID="_x0000_i1026" DrawAspect="Content" ObjectID="_1615361063" r:id="rId14"/>
        </w:object>
      </w:r>
      <w:r w:rsidR="009E7345" w:rsidRPr="00CF2612">
        <w:rPr>
          <w:rFonts w:ascii="Arial" w:eastAsiaTheme="minorEastAsia" w:hAnsi="Arial" w:cs="Arial"/>
          <w:bCs/>
        </w:rPr>
        <w:t xml:space="preserve">, where </w:t>
      </w:r>
      <w:r w:rsidR="009E7345" w:rsidRPr="00CF2612">
        <w:rPr>
          <w:rFonts w:ascii="Arial" w:eastAsiaTheme="minorEastAsia" w:hAnsi="Arial" w:cs="Arial"/>
          <w:bCs/>
          <w:position w:val="-6"/>
        </w:rPr>
        <w:object w:dxaOrig="279" w:dyaOrig="279" w14:anchorId="35E0D2DB">
          <v:shape id="_x0000_i1027" type="#_x0000_t75" style="width:14.25pt;height:14.25pt" o:ole="">
            <v:imagedata r:id="rId15" o:title=""/>
          </v:shape>
          <o:OLEObject Type="Embed" ProgID="Equation.DSMT4" ShapeID="_x0000_i1027" DrawAspect="Content" ObjectID="_1615361064" r:id="rId16"/>
        </w:object>
      </w:r>
      <w:r w:rsidR="009E7345" w:rsidRPr="00CF2612">
        <w:rPr>
          <w:rFonts w:ascii="Arial" w:eastAsiaTheme="minorEastAsia" w:hAnsi="Arial" w:cs="Arial"/>
          <w:bCs/>
        </w:rPr>
        <w:t xml:space="preserve"> equals the mass of the substance in kilograms at time </w:t>
      </w:r>
      <w:r w:rsidR="009E7345" w:rsidRPr="00CF2612">
        <w:rPr>
          <w:rFonts w:ascii="Arial" w:eastAsiaTheme="minorEastAsia" w:hAnsi="Arial" w:cs="Arial"/>
          <w:bCs/>
          <w:position w:val="-6"/>
        </w:rPr>
        <w:object w:dxaOrig="139" w:dyaOrig="240" w14:anchorId="53B64354">
          <v:shape id="_x0000_i1028" type="#_x0000_t75" style="width:6.75pt;height:12pt" o:ole="">
            <v:imagedata r:id="rId17" o:title=""/>
          </v:shape>
          <o:OLEObject Type="Embed" ProgID="Equation.DSMT4" ShapeID="_x0000_i1028" DrawAspect="Content" ObjectID="_1615361065" r:id="rId18"/>
        </w:object>
      </w:r>
      <w:r w:rsidR="009E7345" w:rsidRPr="00CF2612">
        <w:rPr>
          <w:rFonts w:ascii="Arial" w:eastAsiaTheme="minorEastAsia" w:hAnsi="Arial" w:cs="Arial"/>
          <w:bCs/>
        </w:rPr>
        <w:t xml:space="preserve"> minutes.</w:t>
      </w:r>
    </w:p>
    <w:p w14:paraId="68E5D782" w14:textId="0496EF0A" w:rsidR="009E7345" w:rsidRPr="00CF2612" w:rsidRDefault="009E7345" w:rsidP="00EF5A1B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>Determine the following:</w:t>
      </w:r>
    </w:p>
    <w:p w14:paraId="2AE9A3C5" w14:textId="3BC79E10" w:rsidR="009E7345" w:rsidRPr="00CF2612" w:rsidRDefault="009E7345" w:rsidP="009E7345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the initial mass of </w:t>
      </w:r>
      <w:r w:rsidRPr="00CF2612">
        <w:rPr>
          <w:rFonts w:ascii="Arial" w:eastAsiaTheme="minorEastAsia" w:hAnsi="Arial" w:cs="Arial"/>
          <w:b/>
          <w:bCs/>
        </w:rPr>
        <w:t>XX</w:t>
      </w:r>
      <w:r w:rsidRPr="00CF2612">
        <w:rPr>
          <w:rFonts w:ascii="Arial" w:eastAsiaTheme="minorEastAsia" w:hAnsi="Arial" w:cs="Arial"/>
          <w:bCs/>
        </w:rPr>
        <w:t>.</w:t>
      </w:r>
      <w:r w:rsidR="0001440D" w:rsidRPr="00CF2612">
        <w:rPr>
          <w:rFonts w:ascii="Arial" w:eastAsiaTheme="minorEastAsia" w:hAnsi="Arial" w:cs="Arial"/>
          <w:bCs/>
        </w:rPr>
        <w:tab/>
        <w:t xml:space="preserve">                                                                                           </w:t>
      </w:r>
      <w:r w:rsidR="0058389E">
        <w:rPr>
          <w:rFonts w:ascii="Arial" w:eastAsiaTheme="minorEastAsia" w:hAnsi="Arial" w:cs="Arial"/>
          <w:bCs/>
        </w:rPr>
        <w:t xml:space="preserve"> </w:t>
      </w:r>
      <w:r w:rsidR="0001440D" w:rsidRPr="00CF2612">
        <w:rPr>
          <w:rFonts w:ascii="Arial" w:eastAsiaTheme="minorEastAsia" w:hAnsi="Arial" w:cs="Arial"/>
          <w:bCs/>
        </w:rPr>
        <w:t xml:space="preserve"> (1 mark)</w:t>
      </w:r>
    </w:p>
    <w:p w14:paraId="370B32BE" w14:textId="77777777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D4393D6" w14:textId="231A3455" w:rsidR="009E7345" w:rsidRPr="00CF2612" w:rsidRDefault="009E7345" w:rsidP="009E7345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>the time taken for half of the mass to decay away to the nearest minute.</w:t>
      </w:r>
      <w:r w:rsidR="0001440D" w:rsidRPr="00CF2612">
        <w:rPr>
          <w:rFonts w:ascii="Arial" w:eastAsiaTheme="minorEastAsia" w:hAnsi="Arial" w:cs="Arial"/>
          <w:bCs/>
        </w:rPr>
        <w:t xml:space="preserve">              (3 marks)</w:t>
      </w:r>
    </w:p>
    <w:p w14:paraId="0F4DF753" w14:textId="77777777" w:rsidR="009A0BAA" w:rsidRPr="00CF2612" w:rsidRDefault="009A0BAA" w:rsidP="009A0BAA">
      <w:pPr>
        <w:pStyle w:val="ListParagraph"/>
        <w:rPr>
          <w:rFonts w:ascii="Arial" w:eastAsiaTheme="minorEastAsia" w:hAnsi="Arial" w:cs="Arial"/>
          <w:bCs/>
        </w:rPr>
      </w:pPr>
    </w:p>
    <w:p w14:paraId="61C9A1B8" w14:textId="614ECDC1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27384E77" w14:textId="3626ED8B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0E73BDD3" w14:textId="0945F058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B220548" w14:textId="77777777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17E04912" w14:textId="7030A881" w:rsidR="009E7345" w:rsidRPr="00CF2612" w:rsidRDefault="009E7345" w:rsidP="009E7345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The radiation is </w:t>
      </w:r>
      <w:r w:rsidR="00B07408">
        <w:rPr>
          <w:rFonts w:ascii="Arial" w:eastAsiaTheme="minorEastAsia" w:hAnsi="Arial" w:cs="Arial"/>
          <w:bCs/>
        </w:rPr>
        <w:t>safe</w:t>
      </w:r>
      <w:r w:rsidRPr="00CF2612">
        <w:rPr>
          <w:rFonts w:ascii="Arial" w:eastAsiaTheme="minorEastAsia" w:hAnsi="Arial" w:cs="Arial"/>
          <w:bCs/>
        </w:rPr>
        <w:t xml:space="preserve"> </w:t>
      </w:r>
      <w:r w:rsidR="00261C45">
        <w:rPr>
          <w:rFonts w:ascii="Arial" w:eastAsiaTheme="minorEastAsia" w:hAnsi="Arial" w:cs="Arial"/>
          <w:bCs/>
        </w:rPr>
        <w:t>for</w:t>
      </w:r>
      <w:r w:rsidRPr="00CF2612">
        <w:rPr>
          <w:rFonts w:ascii="Arial" w:eastAsiaTheme="minorEastAsia" w:hAnsi="Arial" w:cs="Arial"/>
          <w:bCs/>
        </w:rPr>
        <w:t xml:space="preserve"> humans when the rate of decay is </w:t>
      </w:r>
      <w:r w:rsidR="00393822">
        <w:rPr>
          <w:rFonts w:ascii="Arial" w:eastAsiaTheme="minorEastAsia" w:hAnsi="Arial" w:cs="Arial"/>
          <w:bCs/>
        </w:rPr>
        <w:t>less</w:t>
      </w:r>
      <w:r w:rsidRPr="00CF2612">
        <w:rPr>
          <w:rFonts w:ascii="Arial" w:eastAsiaTheme="minorEastAsia" w:hAnsi="Arial" w:cs="Arial"/>
          <w:bCs/>
        </w:rPr>
        <w:t xml:space="preserve"> than 100</w:t>
      </w:r>
      <w:r w:rsidR="00D2329C">
        <w:rPr>
          <w:rFonts w:ascii="Arial" w:eastAsiaTheme="minorEastAsia" w:hAnsi="Arial" w:cs="Arial"/>
          <w:bCs/>
        </w:rPr>
        <w:t xml:space="preserve"> </w:t>
      </w:r>
      <w:r w:rsidRPr="00CF2612">
        <w:rPr>
          <w:rFonts w:ascii="Arial" w:eastAsiaTheme="minorEastAsia" w:hAnsi="Arial" w:cs="Arial"/>
          <w:bCs/>
        </w:rPr>
        <w:t>k</w:t>
      </w:r>
      <w:r w:rsidR="00D2329C">
        <w:rPr>
          <w:rFonts w:ascii="Arial" w:eastAsiaTheme="minorEastAsia" w:hAnsi="Arial" w:cs="Arial"/>
          <w:bCs/>
        </w:rPr>
        <w:t>g</w:t>
      </w:r>
      <w:r w:rsidRPr="00CF2612">
        <w:rPr>
          <w:rFonts w:ascii="Arial" w:eastAsiaTheme="minorEastAsia" w:hAnsi="Arial" w:cs="Arial"/>
          <w:bCs/>
        </w:rPr>
        <w:t xml:space="preserve"> per minute.</w:t>
      </w:r>
    </w:p>
    <w:p w14:paraId="6401A559" w14:textId="6FEDCA0E" w:rsidR="009E7345" w:rsidRPr="00CF2612" w:rsidRDefault="009E7345" w:rsidP="009E7345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Determine after </w:t>
      </w:r>
      <w:r w:rsidR="00C94FEA">
        <w:rPr>
          <w:rFonts w:ascii="Arial" w:eastAsiaTheme="minorEastAsia" w:hAnsi="Arial" w:cs="Arial"/>
          <w:bCs/>
        </w:rPr>
        <w:t>how long</w:t>
      </w:r>
      <w:r w:rsidRPr="00CF2612">
        <w:rPr>
          <w:rFonts w:ascii="Arial" w:eastAsiaTheme="minorEastAsia" w:hAnsi="Arial" w:cs="Arial"/>
          <w:bCs/>
        </w:rPr>
        <w:t xml:space="preserve"> the radiation will be</w:t>
      </w:r>
      <w:r w:rsidR="00E0343B">
        <w:rPr>
          <w:rFonts w:ascii="Arial" w:eastAsiaTheme="minorEastAsia" w:hAnsi="Arial" w:cs="Arial"/>
          <w:bCs/>
        </w:rPr>
        <w:t>come</w:t>
      </w:r>
      <w:r w:rsidRPr="00CF2612">
        <w:rPr>
          <w:rFonts w:ascii="Arial" w:eastAsiaTheme="minorEastAsia" w:hAnsi="Arial" w:cs="Arial"/>
          <w:bCs/>
        </w:rPr>
        <w:t xml:space="preserve"> safe for humans.</w:t>
      </w:r>
      <w:r w:rsidR="0001440D" w:rsidRPr="00CF2612">
        <w:rPr>
          <w:rFonts w:ascii="Arial" w:eastAsiaTheme="minorEastAsia" w:hAnsi="Arial" w:cs="Arial"/>
          <w:bCs/>
        </w:rPr>
        <w:t xml:space="preserve">                       (3 marks)</w:t>
      </w:r>
    </w:p>
    <w:p w14:paraId="5E02CE0B" w14:textId="12ED8755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D6D8D7D" w14:textId="2ED9C46F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7351AFDC" w14:textId="1FD48D73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8433870" w14:textId="682DABA2" w:rsidR="009A0BAA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B1E4ADB" w14:textId="77777777" w:rsidR="00654A34" w:rsidRPr="00CF2612" w:rsidRDefault="00654A34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76004457" w14:textId="64804A08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A different substance </w:t>
      </w:r>
      <w:r w:rsidRPr="00CF2612">
        <w:rPr>
          <w:rFonts w:ascii="Arial" w:eastAsiaTheme="minorEastAsia" w:hAnsi="Arial" w:cs="Arial"/>
          <w:b/>
          <w:bCs/>
        </w:rPr>
        <w:t>YY</w:t>
      </w:r>
      <w:r w:rsidRPr="00CF2612">
        <w:rPr>
          <w:rFonts w:ascii="Arial" w:eastAsiaTheme="minorEastAsia" w:hAnsi="Arial" w:cs="Arial"/>
          <w:bCs/>
        </w:rPr>
        <w:t xml:space="preserve"> has a rate of decay given by </w:t>
      </w:r>
      <w:r w:rsidRPr="00CF2612">
        <w:rPr>
          <w:rFonts w:ascii="Arial" w:eastAsiaTheme="minorEastAsia" w:hAnsi="Arial" w:cs="Arial"/>
          <w:bCs/>
          <w:position w:val="-24"/>
        </w:rPr>
        <w:object w:dxaOrig="1600" w:dyaOrig="620" w14:anchorId="4521DB89">
          <v:shape id="_x0000_i1029" type="#_x0000_t75" style="width:80.25pt;height:30.75pt" o:ole="">
            <v:imagedata r:id="rId19" o:title=""/>
          </v:shape>
          <o:OLEObject Type="Embed" ProgID="Equation.DSMT4" ShapeID="_x0000_i1029" DrawAspect="Content" ObjectID="_1615361066" r:id="rId20"/>
        </w:object>
      </w:r>
      <w:r w:rsidRPr="00CF2612">
        <w:rPr>
          <w:rFonts w:ascii="Arial" w:eastAsiaTheme="minorEastAsia" w:hAnsi="Arial" w:cs="Arial"/>
          <w:bCs/>
        </w:rPr>
        <w:t xml:space="preserve">, where </w:t>
      </w:r>
      <w:r w:rsidRPr="00CF2612">
        <w:rPr>
          <w:rFonts w:ascii="Arial" w:eastAsiaTheme="minorEastAsia" w:hAnsi="Arial" w:cs="Arial"/>
          <w:bCs/>
          <w:position w:val="-6"/>
        </w:rPr>
        <w:object w:dxaOrig="279" w:dyaOrig="279" w14:anchorId="028B3F7E">
          <v:shape id="_x0000_i1030" type="#_x0000_t75" style="width:14.25pt;height:14.25pt" o:ole="">
            <v:imagedata r:id="rId15" o:title=""/>
          </v:shape>
          <o:OLEObject Type="Embed" ProgID="Equation.DSMT4" ShapeID="_x0000_i1030" DrawAspect="Content" ObjectID="_1615361067" r:id="rId21"/>
        </w:object>
      </w:r>
      <w:r w:rsidRPr="00CF2612">
        <w:rPr>
          <w:rFonts w:ascii="Arial" w:eastAsiaTheme="minorEastAsia" w:hAnsi="Arial" w:cs="Arial"/>
          <w:bCs/>
        </w:rPr>
        <w:t xml:space="preserve"> equals the mass of the substance in kilograms at time </w:t>
      </w:r>
      <w:r w:rsidRPr="00CF2612">
        <w:rPr>
          <w:rFonts w:ascii="Arial" w:eastAsiaTheme="minorEastAsia" w:hAnsi="Arial" w:cs="Arial"/>
          <w:bCs/>
          <w:position w:val="-6"/>
        </w:rPr>
        <w:object w:dxaOrig="139" w:dyaOrig="240" w14:anchorId="330F88CF">
          <v:shape id="_x0000_i1031" type="#_x0000_t75" style="width:6.75pt;height:12pt" o:ole="">
            <v:imagedata r:id="rId17" o:title=""/>
          </v:shape>
          <o:OLEObject Type="Embed" ProgID="Equation.DSMT4" ShapeID="_x0000_i1031" DrawAspect="Content" ObjectID="_1615361068" r:id="rId22"/>
        </w:object>
      </w:r>
      <w:r w:rsidRPr="00CF2612">
        <w:rPr>
          <w:rFonts w:ascii="Arial" w:eastAsiaTheme="minorEastAsia" w:hAnsi="Arial" w:cs="Arial"/>
          <w:bCs/>
        </w:rPr>
        <w:t xml:space="preserve"> minutes.</w:t>
      </w:r>
    </w:p>
    <w:p w14:paraId="28A503CE" w14:textId="421D2329" w:rsidR="009A0BAA" w:rsidRPr="00CF2612" w:rsidRDefault="009A0BAA" w:rsidP="009A0BAA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Determine the total change in the mass from </w:t>
      </w:r>
      <w:r w:rsidRPr="00CF2612">
        <w:rPr>
          <w:rFonts w:ascii="Arial" w:eastAsiaTheme="minorEastAsia" w:hAnsi="Arial" w:cs="Arial"/>
          <w:bCs/>
          <w:position w:val="-6"/>
        </w:rPr>
        <w:object w:dxaOrig="499" w:dyaOrig="279" w14:anchorId="7FAC49D2">
          <v:shape id="_x0000_i1032" type="#_x0000_t75" style="width:24.75pt;height:14.25pt" o:ole="">
            <v:imagedata r:id="rId23" o:title=""/>
          </v:shape>
          <o:OLEObject Type="Embed" ProgID="Equation.DSMT4" ShapeID="_x0000_i1032" DrawAspect="Content" ObjectID="_1615361069" r:id="rId24"/>
        </w:object>
      </w:r>
      <w:r w:rsidRPr="00CF2612">
        <w:rPr>
          <w:rFonts w:ascii="Arial" w:eastAsiaTheme="minorEastAsia" w:hAnsi="Arial" w:cs="Arial"/>
          <w:bCs/>
        </w:rPr>
        <w:t xml:space="preserve"> </w:t>
      </w:r>
      <w:proofErr w:type="spellStart"/>
      <w:r w:rsidRPr="00CF2612">
        <w:rPr>
          <w:rFonts w:ascii="Arial" w:eastAsiaTheme="minorEastAsia" w:hAnsi="Arial" w:cs="Arial"/>
          <w:bCs/>
        </w:rPr>
        <w:t>to</w:t>
      </w:r>
      <w:proofErr w:type="spellEnd"/>
      <w:r w:rsidRPr="00CF2612">
        <w:rPr>
          <w:rFonts w:ascii="Arial" w:eastAsiaTheme="minorEastAsia" w:hAnsi="Arial" w:cs="Arial"/>
          <w:bCs/>
        </w:rPr>
        <w:t xml:space="preserve"> </w:t>
      </w:r>
      <w:r w:rsidRPr="00CF2612">
        <w:rPr>
          <w:rFonts w:ascii="Arial" w:eastAsiaTheme="minorEastAsia" w:hAnsi="Arial" w:cs="Arial"/>
          <w:bCs/>
          <w:position w:val="-6"/>
        </w:rPr>
        <w:object w:dxaOrig="499" w:dyaOrig="279" w14:anchorId="351A24E8">
          <v:shape id="_x0000_i1033" type="#_x0000_t75" style="width:24.75pt;height:14.25pt" o:ole="">
            <v:imagedata r:id="rId25" o:title=""/>
          </v:shape>
          <o:OLEObject Type="Embed" ProgID="Equation.DSMT4" ShapeID="_x0000_i1033" DrawAspect="Content" ObjectID="_1615361070" r:id="rId26"/>
        </w:object>
      </w:r>
      <w:r w:rsidRPr="00CF2612">
        <w:rPr>
          <w:rFonts w:ascii="Arial" w:eastAsiaTheme="minorEastAsia" w:hAnsi="Arial" w:cs="Arial"/>
          <w:bCs/>
        </w:rPr>
        <w:t>minutes.</w:t>
      </w:r>
      <w:r w:rsidR="0001440D" w:rsidRPr="00CF2612">
        <w:rPr>
          <w:rFonts w:ascii="Arial" w:eastAsiaTheme="minorEastAsia" w:hAnsi="Arial" w:cs="Arial"/>
          <w:bCs/>
        </w:rPr>
        <w:t xml:space="preserve">                         (3 marks)</w:t>
      </w:r>
    </w:p>
    <w:p w14:paraId="3FB573E5" w14:textId="05D8FB5B" w:rsidR="009A0BAA" w:rsidRPr="00CF2612" w:rsidRDefault="009A0BAA">
      <w:pPr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br w:type="page"/>
      </w:r>
    </w:p>
    <w:p w14:paraId="702F7D4A" w14:textId="7BA90E83" w:rsidR="009A0BAA" w:rsidRPr="00654A34" w:rsidRDefault="00DE51FB" w:rsidP="009A0BAA">
      <w:pPr>
        <w:spacing w:after="200" w:line="276" w:lineRule="auto"/>
        <w:rPr>
          <w:rFonts w:ascii="Arial" w:eastAsiaTheme="minorEastAsia" w:hAnsi="Arial" w:cs="Arial"/>
          <w:b/>
          <w:bCs/>
        </w:rPr>
      </w:pPr>
      <w:r w:rsidRPr="00CF2612">
        <w:rPr>
          <w:rFonts w:ascii="Arial" w:eastAsiaTheme="minorEastAsia" w:hAnsi="Arial" w:cs="Arial"/>
          <w:b/>
          <w:bCs/>
        </w:rPr>
        <w:lastRenderedPageBreak/>
        <w:t xml:space="preserve">Question 5                                                                                                                  </w:t>
      </w:r>
      <w:proofErr w:type="gramStart"/>
      <w:r w:rsidRPr="00CF2612">
        <w:rPr>
          <w:rFonts w:ascii="Arial" w:eastAsiaTheme="minorEastAsia" w:hAnsi="Arial" w:cs="Arial"/>
          <w:b/>
          <w:bCs/>
        </w:rPr>
        <w:t xml:space="preserve">   (</w:t>
      </w:r>
      <w:proofErr w:type="gramEnd"/>
      <w:r w:rsidR="00007DC0">
        <w:rPr>
          <w:rFonts w:ascii="Arial" w:eastAsiaTheme="minorEastAsia" w:hAnsi="Arial" w:cs="Arial"/>
          <w:b/>
          <w:bCs/>
        </w:rPr>
        <w:t>8</w:t>
      </w:r>
      <w:r w:rsidRPr="00CF2612">
        <w:rPr>
          <w:rFonts w:ascii="Arial" w:eastAsiaTheme="minorEastAsia" w:hAnsi="Arial" w:cs="Arial"/>
          <w:b/>
          <w:bCs/>
        </w:rPr>
        <w:t xml:space="preserve"> marks)</w:t>
      </w:r>
    </w:p>
    <w:p w14:paraId="6D8F0CE6" w14:textId="13F8BCD9" w:rsidR="00DA2497" w:rsidRPr="00CF2612" w:rsidRDefault="00DA2497" w:rsidP="009A0BAA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object w:dxaOrig="5040" w:dyaOrig="3585" w14:anchorId="7B2B0C4F">
          <v:shape id="_x0000_i1034" type="#_x0000_t75" style="width:252pt;height:179.25pt" o:ole="">
            <v:imagedata r:id="rId27" o:title=""/>
          </v:shape>
          <o:OLEObject Type="Embed" ProgID="FXDraw.Graphic" ShapeID="_x0000_i1034" DrawAspect="Content" ObjectID="_1615361071" r:id="rId28"/>
        </w:object>
      </w:r>
    </w:p>
    <w:p w14:paraId="48719E3C" w14:textId="3A6E6438" w:rsidR="00563323" w:rsidRPr="00CF2612" w:rsidRDefault="00563323" w:rsidP="0056332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Using the solve facility on your </w:t>
      </w:r>
      <w:proofErr w:type="spellStart"/>
      <w:r w:rsidR="00537D46">
        <w:rPr>
          <w:rFonts w:ascii="Arial" w:eastAsiaTheme="minorEastAsia" w:hAnsi="Arial" w:cs="Arial"/>
          <w:bCs/>
        </w:rPr>
        <w:t>C</w:t>
      </w:r>
      <w:r w:rsidRPr="00CF2612">
        <w:rPr>
          <w:rFonts w:ascii="Arial" w:eastAsiaTheme="minorEastAsia" w:hAnsi="Arial" w:cs="Arial"/>
          <w:bCs/>
        </w:rPr>
        <w:t>lasspad</w:t>
      </w:r>
      <w:proofErr w:type="spellEnd"/>
      <w:r w:rsidRPr="00CF2612">
        <w:rPr>
          <w:rFonts w:ascii="Arial" w:eastAsiaTheme="minorEastAsia" w:hAnsi="Arial" w:cs="Arial"/>
          <w:bCs/>
        </w:rPr>
        <w:t xml:space="preserve">, determine to </w:t>
      </w:r>
      <w:r w:rsidR="0074641B">
        <w:rPr>
          <w:rFonts w:ascii="Arial" w:eastAsiaTheme="minorEastAsia" w:hAnsi="Arial" w:cs="Arial"/>
          <w:bCs/>
        </w:rPr>
        <w:t>two</w:t>
      </w:r>
      <w:r w:rsidRPr="00CF2612">
        <w:rPr>
          <w:rFonts w:ascii="Arial" w:eastAsiaTheme="minorEastAsia" w:hAnsi="Arial" w:cs="Arial"/>
          <w:bCs/>
        </w:rPr>
        <w:t xml:space="preserve"> decimal places the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CF2612">
        <w:rPr>
          <w:rFonts w:ascii="Arial" w:eastAsiaTheme="minorEastAsia" w:hAnsi="Arial" w:cs="Arial"/>
          <w:bCs/>
        </w:rPr>
        <w:t xml:space="preserve"> value where the two graphs above intersect.</w:t>
      </w:r>
      <w:r w:rsidR="00477FB3" w:rsidRPr="00CF2612">
        <w:rPr>
          <w:rFonts w:ascii="Arial" w:eastAsiaTheme="minorEastAsia" w:hAnsi="Arial" w:cs="Arial"/>
          <w:bCs/>
        </w:rPr>
        <w:t xml:space="preserve">                                                                            (2 marks)</w:t>
      </w:r>
    </w:p>
    <w:p w14:paraId="4C430879" w14:textId="4FBD74F9" w:rsidR="00CF2612" w:rsidRPr="00CF2612" w:rsidRDefault="00CF2612" w:rsidP="00CF2612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23D4FDF" w14:textId="77777777" w:rsidR="00CF2612" w:rsidRPr="00CF2612" w:rsidRDefault="00CF2612" w:rsidP="00CF2612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149DA34" w14:textId="28008E49" w:rsidR="00477FB3" w:rsidRPr="00CF2612" w:rsidRDefault="007054CF" w:rsidP="00477FB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Determine to two decimal places the area bounded by </w:t>
      </w:r>
      <w:r w:rsidR="00477FB3" w:rsidRPr="00CF2612">
        <w:rPr>
          <w:rFonts w:ascii="Arial" w:eastAsiaTheme="minorEastAsia" w:hAnsi="Arial" w:cs="Arial"/>
          <w:bCs/>
          <w:position w:val="-10"/>
        </w:rPr>
        <w:object w:dxaOrig="1240" w:dyaOrig="360" w14:anchorId="7836EF7A">
          <v:shape id="_x0000_i1035" type="#_x0000_t75" style="width:62.25pt;height:18pt" o:ole="">
            <v:imagedata r:id="rId29" o:title=""/>
          </v:shape>
          <o:OLEObject Type="Embed" ProgID="Equation.DSMT4" ShapeID="_x0000_i1035" DrawAspect="Content" ObjectID="_1615361072" r:id="rId30"/>
        </w:object>
      </w:r>
      <w:r w:rsidR="00477FB3" w:rsidRPr="00CF2612">
        <w:rPr>
          <w:rFonts w:ascii="Arial" w:eastAsiaTheme="minorEastAsia" w:hAnsi="Arial" w:cs="Arial"/>
          <w:bCs/>
        </w:rPr>
        <w:t xml:space="preserve"> and the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537D46">
        <w:rPr>
          <w:rFonts w:ascii="Arial" w:eastAsiaTheme="minorEastAsia" w:hAnsi="Arial" w:cs="Arial"/>
          <w:bCs/>
        </w:rPr>
        <w:t xml:space="preserve">- </w:t>
      </w:r>
      <w:r w:rsidR="00477FB3" w:rsidRPr="00CF2612">
        <w:rPr>
          <w:rFonts w:ascii="Arial" w:eastAsiaTheme="minorEastAsia" w:hAnsi="Arial" w:cs="Arial"/>
          <w:bCs/>
        </w:rPr>
        <w:t>axis.</w:t>
      </w:r>
    </w:p>
    <w:p w14:paraId="15DB25DB" w14:textId="2AC1AE98" w:rsidR="00477FB3" w:rsidRPr="00CF2612" w:rsidRDefault="00477FB3" w:rsidP="00477FB3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                                                                                                                               (3 marks)</w:t>
      </w:r>
    </w:p>
    <w:p w14:paraId="436C3F5A" w14:textId="752DE890" w:rsidR="00477FB3" w:rsidRPr="00CF2612" w:rsidRDefault="00477FB3" w:rsidP="00477FB3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7D3FD23F" w14:textId="1471B77F" w:rsidR="00CF2612" w:rsidRPr="00CF2612" w:rsidRDefault="00CF2612" w:rsidP="00477FB3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2E7C3B35" w14:textId="77777777" w:rsidR="00CF2612" w:rsidRPr="00CF2612" w:rsidRDefault="00CF2612" w:rsidP="00477FB3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3A77774" w14:textId="0ACD79F5" w:rsidR="00357A34" w:rsidRDefault="00477FB3" w:rsidP="0056332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Let </w:t>
      </w:r>
      <w:r w:rsidRPr="00CF2612">
        <w:rPr>
          <w:rFonts w:ascii="Arial" w:eastAsiaTheme="minorEastAsia" w:hAnsi="Arial" w:cs="Arial"/>
          <w:bCs/>
          <w:position w:val="-10"/>
        </w:rPr>
        <w:object w:dxaOrig="580" w:dyaOrig="320" w14:anchorId="7FC0D10D">
          <v:shape id="_x0000_i1036" type="#_x0000_t75" style="width:29.25pt;height:15.75pt" o:ole="">
            <v:imagedata r:id="rId31" o:title=""/>
          </v:shape>
          <o:OLEObject Type="Embed" ProgID="Equation.DSMT4" ShapeID="_x0000_i1036" DrawAspect="Content" ObjectID="_1615361073" r:id="rId32"/>
        </w:object>
      </w:r>
      <w:r w:rsidRPr="00CF2612">
        <w:rPr>
          <w:rFonts w:ascii="Arial" w:eastAsiaTheme="minorEastAsia" w:hAnsi="Arial" w:cs="Arial"/>
          <w:bCs/>
        </w:rPr>
        <w:t xml:space="preserve"> where </w:t>
      </w:r>
      <w:r w:rsidRPr="00CF2612">
        <w:rPr>
          <w:rFonts w:ascii="Arial" w:eastAsiaTheme="minorEastAsia" w:hAnsi="Arial" w:cs="Arial"/>
          <w:bCs/>
          <w:position w:val="-6"/>
        </w:rPr>
        <w:object w:dxaOrig="859" w:dyaOrig="279" w14:anchorId="7B2B7253">
          <v:shape id="_x0000_i1037" type="#_x0000_t75" style="width:42.75pt;height:14.25pt" o:ole="">
            <v:imagedata r:id="rId33" o:title=""/>
          </v:shape>
          <o:OLEObject Type="Embed" ProgID="Equation.DSMT4" ShapeID="_x0000_i1037" DrawAspect="Content" ObjectID="_1615361074" r:id="rId34"/>
        </w:object>
      </w:r>
      <w:r w:rsidRPr="00CF2612">
        <w:rPr>
          <w:rFonts w:ascii="Arial" w:eastAsiaTheme="minorEastAsia" w:hAnsi="Arial" w:cs="Arial"/>
          <w:bCs/>
        </w:rPr>
        <w:t xml:space="preserve">, determine the value of </w:t>
      </w:r>
      <w:r w:rsidRPr="00CF2612">
        <w:rPr>
          <w:rFonts w:ascii="Arial" w:eastAsiaTheme="minorEastAsia" w:hAnsi="Arial" w:cs="Arial"/>
          <w:bCs/>
          <w:position w:val="-6"/>
        </w:rPr>
        <w:object w:dxaOrig="200" w:dyaOrig="279" w14:anchorId="6BDE5624">
          <v:shape id="_x0000_i1038" type="#_x0000_t75" style="width:9.75pt;height:14.25pt" o:ole="">
            <v:imagedata r:id="rId35" o:title=""/>
          </v:shape>
          <o:OLEObject Type="Embed" ProgID="Equation.DSMT4" ShapeID="_x0000_i1038" DrawAspect="Content" ObjectID="_1615361075" r:id="rId36"/>
        </w:object>
      </w:r>
      <w:r w:rsidRPr="00CF2612">
        <w:rPr>
          <w:rFonts w:ascii="Arial" w:eastAsiaTheme="minorEastAsia" w:hAnsi="Arial" w:cs="Arial"/>
          <w:bCs/>
        </w:rPr>
        <w:t xml:space="preserve">, to two decimal places, such that the area between </w:t>
      </w:r>
      <w:r w:rsidRPr="00CF2612">
        <w:rPr>
          <w:rFonts w:ascii="Arial" w:eastAsiaTheme="minorEastAsia" w:hAnsi="Arial" w:cs="Arial"/>
          <w:bCs/>
          <w:position w:val="-10"/>
        </w:rPr>
        <w:object w:dxaOrig="1820" w:dyaOrig="360" w14:anchorId="2A03C332">
          <v:shape id="_x0000_i1039" type="#_x0000_t75" style="width:90.75pt;height:18pt" o:ole="">
            <v:imagedata r:id="rId37" o:title=""/>
          </v:shape>
          <o:OLEObject Type="Embed" ProgID="Equation.DSMT4" ShapeID="_x0000_i1039" DrawAspect="Content" ObjectID="_1615361076" r:id="rId38"/>
        </w:object>
      </w:r>
      <w:r w:rsidRPr="00CF2612">
        <w:rPr>
          <w:rFonts w:ascii="Arial" w:eastAsiaTheme="minorEastAsia" w:hAnsi="Arial" w:cs="Arial"/>
          <w:bCs/>
        </w:rPr>
        <w:t xml:space="preserve"> and the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537D46">
        <w:rPr>
          <w:rFonts w:ascii="Arial" w:eastAsiaTheme="minorEastAsia" w:hAnsi="Arial" w:cs="Arial"/>
          <w:bCs/>
        </w:rPr>
        <w:t>-</w:t>
      </w:r>
      <w:r w:rsidRPr="00CF2612">
        <w:rPr>
          <w:rFonts w:ascii="Arial" w:eastAsiaTheme="minorEastAsia" w:hAnsi="Arial" w:cs="Arial"/>
          <w:bCs/>
        </w:rPr>
        <w:t xml:space="preserve">axis equals 1.5 </w:t>
      </w:r>
      <w:proofErr w:type="spellStart"/>
      <w:r w:rsidRPr="00CF2612">
        <w:rPr>
          <w:rFonts w:ascii="Arial" w:eastAsiaTheme="minorEastAsia" w:hAnsi="Arial" w:cs="Arial"/>
          <w:bCs/>
        </w:rPr>
        <w:t>sq</w:t>
      </w:r>
      <w:proofErr w:type="spellEnd"/>
      <w:r w:rsidRPr="00CF2612">
        <w:rPr>
          <w:rFonts w:ascii="Arial" w:eastAsiaTheme="minorEastAsia" w:hAnsi="Arial" w:cs="Arial"/>
          <w:bCs/>
        </w:rPr>
        <w:t xml:space="preserve"> units.</w:t>
      </w:r>
      <w:r w:rsidR="00CF2612" w:rsidRPr="00CF2612">
        <w:rPr>
          <w:rFonts w:ascii="Arial" w:eastAsiaTheme="minorEastAsia" w:hAnsi="Arial" w:cs="Arial"/>
          <w:bCs/>
        </w:rPr>
        <w:t xml:space="preserve">                    (</w:t>
      </w:r>
      <w:r w:rsidR="00007DC0">
        <w:rPr>
          <w:rFonts w:ascii="Arial" w:eastAsiaTheme="minorEastAsia" w:hAnsi="Arial" w:cs="Arial"/>
          <w:bCs/>
        </w:rPr>
        <w:t>3</w:t>
      </w:r>
      <w:r w:rsidR="00CF2612" w:rsidRPr="00CF2612">
        <w:rPr>
          <w:rFonts w:ascii="Arial" w:eastAsiaTheme="minorEastAsia" w:hAnsi="Arial" w:cs="Arial"/>
          <w:bCs/>
        </w:rPr>
        <w:t xml:space="preserve"> marks)</w:t>
      </w:r>
    </w:p>
    <w:p w14:paraId="07CC5C1D" w14:textId="77777777" w:rsidR="00357A34" w:rsidRDefault="00357A34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br w:type="page"/>
      </w:r>
    </w:p>
    <w:p w14:paraId="493646EB" w14:textId="77777777" w:rsidR="00706BB8" w:rsidRPr="007A0814" w:rsidRDefault="00706BB8" w:rsidP="00706BB8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lastRenderedPageBreak/>
        <w:t>Supplementary Page</w:t>
      </w:r>
    </w:p>
    <w:p w14:paraId="424B7C70" w14:textId="77777777" w:rsidR="00706BB8" w:rsidRDefault="00706BB8" w:rsidP="00706BB8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t>Question Number:</w:t>
      </w:r>
      <w:r>
        <w:rPr>
          <w:rFonts w:ascii="Arial" w:eastAsiaTheme="minorEastAsia" w:hAnsi="Arial" w:cs="Arial"/>
        </w:rPr>
        <w:t xml:space="preserve"> </w:t>
      </w:r>
      <w:r w:rsidRPr="007A0814">
        <w:rPr>
          <w:rFonts w:ascii="Arial" w:eastAsiaTheme="minorEastAsia" w:hAnsi="Arial" w:cs="Arial"/>
        </w:rPr>
        <w:t xml:space="preserve">_____________ </w:t>
      </w:r>
    </w:p>
    <w:p w14:paraId="5079725C" w14:textId="77777777" w:rsidR="00706BB8" w:rsidRDefault="00706BB8" w:rsidP="003D5E26">
      <w:pPr>
        <w:rPr>
          <w:rFonts w:ascii="Arial" w:eastAsiaTheme="minorEastAsia" w:hAnsi="Arial" w:cs="Arial"/>
        </w:rPr>
      </w:pPr>
    </w:p>
    <w:p w14:paraId="513DB532" w14:textId="77777777" w:rsidR="00706BB8" w:rsidRDefault="00706BB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17524329" w14:textId="5E251FB1" w:rsidR="003D5E26" w:rsidRPr="007A0814" w:rsidRDefault="003D5E26" w:rsidP="003D5E26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lastRenderedPageBreak/>
        <w:t>Supplementary Page</w:t>
      </w:r>
    </w:p>
    <w:p w14:paraId="49E738F6" w14:textId="77777777" w:rsidR="003D5E26" w:rsidRDefault="003D5E26" w:rsidP="003D5E26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t>Question Number:</w:t>
      </w:r>
      <w:r>
        <w:rPr>
          <w:rFonts w:ascii="Arial" w:eastAsiaTheme="minorEastAsia" w:hAnsi="Arial" w:cs="Arial"/>
        </w:rPr>
        <w:t xml:space="preserve"> </w:t>
      </w:r>
      <w:r w:rsidRPr="007A0814">
        <w:rPr>
          <w:rFonts w:ascii="Arial" w:eastAsiaTheme="minorEastAsia" w:hAnsi="Arial" w:cs="Arial"/>
        </w:rPr>
        <w:t xml:space="preserve">_____________ </w:t>
      </w:r>
    </w:p>
    <w:p w14:paraId="12A10CD8" w14:textId="7509E2E4" w:rsidR="003D5E26" w:rsidRPr="00357A34" w:rsidRDefault="003D5E26" w:rsidP="003D5E26">
      <w:pPr>
        <w:spacing w:after="200" w:line="276" w:lineRule="auto"/>
        <w:rPr>
          <w:rFonts w:ascii="Arial" w:eastAsiaTheme="minorEastAsia" w:hAnsi="Arial" w:cs="Arial"/>
          <w:bCs/>
        </w:rPr>
      </w:pPr>
    </w:p>
    <w:sectPr w:rsidR="003D5E26" w:rsidRPr="00357A34" w:rsidSect="001E402C">
      <w:headerReference w:type="default" r:id="rId3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6C294" w14:textId="77777777" w:rsidR="00253AF5" w:rsidRDefault="00253AF5" w:rsidP="0090441C">
      <w:pPr>
        <w:spacing w:after="0" w:line="240" w:lineRule="auto"/>
      </w:pPr>
      <w:r>
        <w:separator/>
      </w:r>
    </w:p>
  </w:endnote>
  <w:endnote w:type="continuationSeparator" w:id="0">
    <w:p w14:paraId="04823DD2" w14:textId="77777777" w:rsidR="00253AF5" w:rsidRDefault="00253AF5" w:rsidP="0090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65038" w14:textId="77777777" w:rsidR="00253AF5" w:rsidRDefault="00253AF5" w:rsidP="0090441C">
      <w:pPr>
        <w:spacing w:after="0" w:line="240" w:lineRule="auto"/>
      </w:pPr>
      <w:r>
        <w:separator/>
      </w:r>
    </w:p>
  </w:footnote>
  <w:footnote w:type="continuationSeparator" w:id="0">
    <w:p w14:paraId="1EBDEC3A" w14:textId="77777777" w:rsidR="00253AF5" w:rsidRDefault="00253AF5" w:rsidP="0090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EF91F" w14:textId="49FE3BF5" w:rsidR="00563323" w:rsidRDefault="00563323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06BB8" w:rsidRPr="00706BB8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ab/>
      <w:t>Year 12 Mathematics Methods</w:t>
    </w:r>
    <w:r>
      <w:rPr>
        <w:b/>
        <w:bCs/>
        <w:noProof/>
      </w:rPr>
      <w:tab/>
      <w:t>Perth Modern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5AE9"/>
    <w:multiLevelType w:val="hybridMultilevel"/>
    <w:tmpl w:val="0FD02610"/>
    <w:lvl w:ilvl="0" w:tplc="2EE0B4BE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7A4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A5E5C"/>
    <w:multiLevelType w:val="hybridMultilevel"/>
    <w:tmpl w:val="538EC9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96ED6"/>
    <w:multiLevelType w:val="hybridMultilevel"/>
    <w:tmpl w:val="DD92A7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42842"/>
    <w:multiLevelType w:val="hybridMultilevel"/>
    <w:tmpl w:val="5BE6EF46"/>
    <w:lvl w:ilvl="0" w:tplc="2EE0B4BE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057F"/>
    <w:multiLevelType w:val="hybridMultilevel"/>
    <w:tmpl w:val="5EDA6B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674E"/>
    <w:multiLevelType w:val="hybridMultilevel"/>
    <w:tmpl w:val="969A21D4"/>
    <w:lvl w:ilvl="0" w:tplc="2EE0B4BE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74015D"/>
    <w:multiLevelType w:val="hybridMultilevel"/>
    <w:tmpl w:val="62B2DD18"/>
    <w:lvl w:ilvl="0" w:tplc="66D8EECA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B05B1"/>
    <w:multiLevelType w:val="hybridMultilevel"/>
    <w:tmpl w:val="34644BDC"/>
    <w:lvl w:ilvl="0" w:tplc="76AC1084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8201EC"/>
    <w:multiLevelType w:val="hybridMultilevel"/>
    <w:tmpl w:val="3392BD2C"/>
    <w:lvl w:ilvl="0" w:tplc="5D643D76">
      <w:start w:val="1"/>
      <w:numFmt w:val="lowerRoman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95039C"/>
    <w:multiLevelType w:val="hybridMultilevel"/>
    <w:tmpl w:val="734EF6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B5E6D"/>
    <w:multiLevelType w:val="hybridMultilevel"/>
    <w:tmpl w:val="FA5897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A5507"/>
    <w:multiLevelType w:val="hybridMultilevel"/>
    <w:tmpl w:val="0A8022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F7932"/>
    <w:multiLevelType w:val="hybridMultilevel"/>
    <w:tmpl w:val="BBD2E740"/>
    <w:lvl w:ilvl="0" w:tplc="153E41F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"/>
  </w:num>
  <w:num w:numId="6">
    <w:abstractNumId w:val="2"/>
  </w:num>
  <w:num w:numId="7">
    <w:abstractNumId w:val="1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2MTQGAlNTIyMzEyUdpeDU4uLM/DyQApNaAMgzxtYsAAAA"/>
  </w:docVars>
  <w:rsids>
    <w:rsidRoot w:val="00CB2980"/>
    <w:rsid w:val="00007DC0"/>
    <w:rsid w:val="000125C1"/>
    <w:rsid w:val="0001440D"/>
    <w:rsid w:val="00057B70"/>
    <w:rsid w:val="00093803"/>
    <w:rsid w:val="000B3FFA"/>
    <w:rsid w:val="000C106E"/>
    <w:rsid w:val="000D55BF"/>
    <w:rsid w:val="000E03F4"/>
    <w:rsid w:val="000F73FD"/>
    <w:rsid w:val="001040A7"/>
    <w:rsid w:val="00112A90"/>
    <w:rsid w:val="001138EF"/>
    <w:rsid w:val="00120090"/>
    <w:rsid w:val="00126E4C"/>
    <w:rsid w:val="00153E99"/>
    <w:rsid w:val="00156D9E"/>
    <w:rsid w:val="00162565"/>
    <w:rsid w:val="001A09BB"/>
    <w:rsid w:val="001D25AB"/>
    <w:rsid w:val="001D541D"/>
    <w:rsid w:val="001E402C"/>
    <w:rsid w:val="001E5B0C"/>
    <w:rsid w:val="001F548F"/>
    <w:rsid w:val="00206B13"/>
    <w:rsid w:val="00223753"/>
    <w:rsid w:val="00224BCC"/>
    <w:rsid w:val="00253AF5"/>
    <w:rsid w:val="00261C45"/>
    <w:rsid w:val="002A35ED"/>
    <w:rsid w:val="002C0A97"/>
    <w:rsid w:val="002D26B8"/>
    <w:rsid w:val="003000E4"/>
    <w:rsid w:val="003035AB"/>
    <w:rsid w:val="00357A34"/>
    <w:rsid w:val="00360B1F"/>
    <w:rsid w:val="00393822"/>
    <w:rsid w:val="003B6A98"/>
    <w:rsid w:val="003D0B36"/>
    <w:rsid w:val="003D5E26"/>
    <w:rsid w:val="003E20AB"/>
    <w:rsid w:val="003E3E92"/>
    <w:rsid w:val="003E7FA1"/>
    <w:rsid w:val="004357BE"/>
    <w:rsid w:val="004606EB"/>
    <w:rsid w:val="004644D4"/>
    <w:rsid w:val="00477FB3"/>
    <w:rsid w:val="004C67B2"/>
    <w:rsid w:val="004D15A8"/>
    <w:rsid w:val="004F5358"/>
    <w:rsid w:val="004F67DF"/>
    <w:rsid w:val="005055D1"/>
    <w:rsid w:val="00527869"/>
    <w:rsid w:val="00537D46"/>
    <w:rsid w:val="00544AB2"/>
    <w:rsid w:val="00552A08"/>
    <w:rsid w:val="005600E5"/>
    <w:rsid w:val="00560B77"/>
    <w:rsid w:val="00563323"/>
    <w:rsid w:val="0058020A"/>
    <w:rsid w:val="0058389E"/>
    <w:rsid w:val="00595E41"/>
    <w:rsid w:val="00603F30"/>
    <w:rsid w:val="00605801"/>
    <w:rsid w:val="00610DD2"/>
    <w:rsid w:val="00616FED"/>
    <w:rsid w:val="00630D7D"/>
    <w:rsid w:val="00654A34"/>
    <w:rsid w:val="0066110C"/>
    <w:rsid w:val="006935C3"/>
    <w:rsid w:val="006F2054"/>
    <w:rsid w:val="00703855"/>
    <w:rsid w:val="007054CF"/>
    <w:rsid w:val="00706BB8"/>
    <w:rsid w:val="00715A35"/>
    <w:rsid w:val="00720AD6"/>
    <w:rsid w:val="007222ED"/>
    <w:rsid w:val="00733185"/>
    <w:rsid w:val="00740197"/>
    <w:rsid w:val="00740755"/>
    <w:rsid w:val="007431AB"/>
    <w:rsid w:val="0074641B"/>
    <w:rsid w:val="007505B2"/>
    <w:rsid w:val="0076535D"/>
    <w:rsid w:val="00783713"/>
    <w:rsid w:val="0078544F"/>
    <w:rsid w:val="007A0814"/>
    <w:rsid w:val="007E0A0B"/>
    <w:rsid w:val="00827390"/>
    <w:rsid w:val="00835258"/>
    <w:rsid w:val="00840F81"/>
    <w:rsid w:val="008465CC"/>
    <w:rsid w:val="008574E4"/>
    <w:rsid w:val="00876597"/>
    <w:rsid w:val="00883837"/>
    <w:rsid w:val="0088652A"/>
    <w:rsid w:val="008A1E85"/>
    <w:rsid w:val="008A3209"/>
    <w:rsid w:val="008B7F3B"/>
    <w:rsid w:val="008C5C70"/>
    <w:rsid w:val="008D09C1"/>
    <w:rsid w:val="008D4C11"/>
    <w:rsid w:val="008F1AA4"/>
    <w:rsid w:val="008F57EC"/>
    <w:rsid w:val="0090441C"/>
    <w:rsid w:val="009168BC"/>
    <w:rsid w:val="00922D5F"/>
    <w:rsid w:val="00935C10"/>
    <w:rsid w:val="009565CE"/>
    <w:rsid w:val="00965AD2"/>
    <w:rsid w:val="00985440"/>
    <w:rsid w:val="009A0BAA"/>
    <w:rsid w:val="009A6F32"/>
    <w:rsid w:val="009C0E3F"/>
    <w:rsid w:val="009E7345"/>
    <w:rsid w:val="009E7D1A"/>
    <w:rsid w:val="009F2BA6"/>
    <w:rsid w:val="00A03F8C"/>
    <w:rsid w:val="00A71CE9"/>
    <w:rsid w:val="00A720EC"/>
    <w:rsid w:val="00A90E21"/>
    <w:rsid w:val="00AD1BA7"/>
    <w:rsid w:val="00AD6E83"/>
    <w:rsid w:val="00B07408"/>
    <w:rsid w:val="00B11242"/>
    <w:rsid w:val="00B32914"/>
    <w:rsid w:val="00B941AC"/>
    <w:rsid w:val="00B976CA"/>
    <w:rsid w:val="00BB5A9E"/>
    <w:rsid w:val="00BD6C10"/>
    <w:rsid w:val="00BD7187"/>
    <w:rsid w:val="00BF485F"/>
    <w:rsid w:val="00C0022E"/>
    <w:rsid w:val="00C0055A"/>
    <w:rsid w:val="00C207D1"/>
    <w:rsid w:val="00C20E8B"/>
    <w:rsid w:val="00C41BD8"/>
    <w:rsid w:val="00C56E2A"/>
    <w:rsid w:val="00C703BE"/>
    <w:rsid w:val="00C71CDE"/>
    <w:rsid w:val="00C827E5"/>
    <w:rsid w:val="00C83E5E"/>
    <w:rsid w:val="00C94FEA"/>
    <w:rsid w:val="00CA5975"/>
    <w:rsid w:val="00CA6E33"/>
    <w:rsid w:val="00CB2980"/>
    <w:rsid w:val="00CC7607"/>
    <w:rsid w:val="00CE131A"/>
    <w:rsid w:val="00CE24CB"/>
    <w:rsid w:val="00CE61D3"/>
    <w:rsid w:val="00CF1952"/>
    <w:rsid w:val="00CF2612"/>
    <w:rsid w:val="00D06799"/>
    <w:rsid w:val="00D1425B"/>
    <w:rsid w:val="00D2329C"/>
    <w:rsid w:val="00D5726F"/>
    <w:rsid w:val="00D70FFA"/>
    <w:rsid w:val="00D90578"/>
    <w:rsid w:val="00DA2497"/>
    <w:rsid w:val="00DB0404"/>
    <w:rsid w:val="00DB593E"/>
    <w:rsid w:val="00DE51FB"/>
    <w:rsid w:val="00E0343B"/>
    <w:rsid w:val="00E071D1"/>
    <w:rsid w:val="00E13A29"/>
    <w:rsid w:val="00E217A2"/>
    <w:rsid w:val="00E23C67"/>
    <w:rsid w:val="00E31A06"/>
    <w:rsid w:val="00E36D44"/>
    <w:rsid w:val="00E414FD"/>
    <w:rsid w:val="00E573A2"/>
    <w:rsid w:val="00E67280"/>
    <w:rsid w:val="00EC2494"/>
    <w:rsid w:val="00EC42C9"/>
    <w:rsid w:val="00ED6284"/>
    <w:rsid w:val="00EE128E"/>
    <w:rsid w:val="00EE684E"/>
    <w:rsid w:val="00EE7E3A"/>
    <w:rsid w:val="00EF5A1B"/>
    <w:rsid w:val="00EF79E5"/>
    <w:rsid w:val="00F23487"/>
    <w:rsid w:val="00F41A4F"/>
    <w:rsid w:val="00F54C59"/>
    <w:rsid w:val="00F57BE3"/>
    <w:rsid w:val="00F648F9"/>
    <w:rsid w:val="00F9678B"/>
    <w:rsid w:val="00FA15C1"/>
    <w:rsid w:val="00FB1F7B"/>
    <w:rsid w:val="00FD1463"/>
    <w:rsid w:val="00FF386D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A399C4"/>
  <w15:chartTrackingRefBased/>
  <w15:docId w15:val="{328E6F5A-61A4-4CE7-8287-9297CBA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980"/>
    <w:rPr>
      <w:color w:val="808080"/>
    </w:rPr>
  </w:style>
  <w:style w:type="table" w:styleId="TableGrid">
    <w:name w:val="Table Grid"/>
    <w:basedOn w:val="TableNormal"/>
    <w:uiPriority w:val="39"/>
    <w:rsid w:val="0071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AB2"/>
    <w:pPr>
      <w:ind w:left="720"/>
      <w:contextualSpacing/>
    </w:pPr>
  </w:style>
  <w:style w:type="paragraph" w:styleId="NoSpacing">
    <w:name w:val="No Spacing"/>
    <w:uiPriority w:val="1"/>
    <w:qFormat/>
    <w:rsid w:val="00610D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1C"/>
  </w:style>
  <w:style w:type="paragraph" w:styleId="Footer">
    <w:name w:val="footer"/>
    <w:basedOn w:val="Normal"/>
    <w:link w:val="Foot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1C"/>
  </w:style>
  <w:style w:type="paragraph" w:styleId="BalloonText">
    <w:name w:val="Balloon Text"/>
    <w:basedOn w:val="Normal"/>
    <w:link w:val="BalloonTextChar"/>
    <w:uiPriority w:val="99"/>
    <w:semiHidden/>
    <w:unhideWhenUsed/>
    <w:rsid w:val="00153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99"/>
    <w:rPr>
      <w:rFonts w:ascii="Segoe UI" w:hAnsi="Segoe UI" w:cs="Segoe UI"/>
      <w:sz w:val="18"/>
      <w:szCs w:val="18"/>
    </w:rPr>
  </w:style>
  <w:style w:type="paragraph" w:customStyle="1" w:styleId="QNum">
    <w:name w:val="QNum"/>
    <w:basedOn w:val="Normal"/>
    <w:rsid w:val="009C0E3F"/>
    <w:pPr>
      <w:tabs>
        <w:tab w:val="right" w:pos="9469"/>
      </w:tabs>
      <w:spacing w:afterLines="50" w:after="0" w:line="240" w:lineRule="auto"/>
    </w:pPr>
    <w:rPr>
      <w:rFonts w:ascii="Arial" w:eastAsia="Times New Roman" w:hAnsi="Arial" w:cs="Times New Roman"/>
      <w:b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5224-103D-45D6-9BED-624D589DE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16235587</Template>
  <TotalTime>11</TotalTime>
  <Pages>8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CHENG</dc:creator>
  <cp:keywords/>
  <dc:description/>
  <cp:lastModifiedBy>CHENG Christine [Perth Modern School]</cp:lastModifiedBy>
  <cp:revision>6</cp:revision>
  <cp:lastPrinted>2019-03-18T03:51:00Z</cp:lastPrinted>
  <dcterms:created xsi:type="dcterms:W3CDTF">2019-03-28T01:57:00Z</dcterms:created>
  <dcterms:modified xsi:type="dcterms:W3CDTF">2019-03-29T02:38:00Z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