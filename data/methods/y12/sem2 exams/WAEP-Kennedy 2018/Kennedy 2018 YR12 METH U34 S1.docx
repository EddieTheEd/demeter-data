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2D58602C" w:rsidR="005F0EAE" w:rsidRDefault="005F0EAE" w:rsidP="005F0EAE">
      <w:pPr>
        <w:jc w:val="center"/>
      </w:pPr>
      <w:bookmarkStart w:id="0" w:name="_GoBack"/>
      <w:bookmarkEnd w:id="0"/>
      <w:r>
        <w:t xml:space="preserve"> </w:t>
      </w:r>
      <w:bookmarkStart w:id="1" w:name="bmLogo"/>
      <w:bookmarkEnd w:id="1"/>
      <w:r w:rsidR="008B53C5">
        <w:rPr>
          <w:noProof/>
        </w:rPr>
        <w:drawing>
          <wp:inline distT="0" distB="0" distL="0" distR="0" wp14:anchorId="326E483C" wp14:editId="4AC551BA">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9C53E3C" w:rsidR="005F0EAE" w:rsidRDefault="00876634"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C52C68" w:rsidR="005F0EAE" w:rsidRPr="009E265C" w:rsidRDefault="0087663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C52C68" w:rsidR="005F0EAE" w:rsidRPr="009E265C" w:rsidRDefault="00876634"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EF14AC2" w:rsidR="005F0EAE" w:rsidRPr="00DD2D7D" w:rsidRDefault="00876634"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59CDA87A" w:rsidR="005F0EAE" w:rsidRPr="00DD2D7D" w:rsidRDefault="00876634"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14:paraId="7D4F37D3" w14:textId="444574B0" w:rsidR="005F0EAE" w:rsidRPr="0032717C" w:rsidRDefault="005F0EAE" w:rsidP="005F0EAE">
      <w:pPr>
        <w:pStyle w:val="Heading2"/>
      </w:pPr>
      <w:r>
        <w:t xml:space="preserve">Section </w:t>
      </w:r>
      <w:bookmarkStart w:id="8" w:name="bmSec1"/>
      <w:bookmarkEnd w:id="8"/>
      <w:r w:rsidR="00876634">
        <w:t>One</w:t>
      </w:r>
      <w:r>
        <w:t>:</w:t>
      </w:r>
    </w:p>
    <w:p w14:paraId="631D9F9F" w14:textId="379A54C9" w:rsidR="005F0EAE" w:rsidRPr="007936BA" w:rsidRDefault="005F0EAE" w:rsidP="005F0EAE">
      <w:pPr>
        <w:pStyle w:val="Heading2"/>
      </w:pPr>
      <w:r>
        <w:t>Calculator-</w:t>
      </w:r>
      <w:bookmarkStart w:id="9" w:name="bmCal1"/>
      <w:bookmarkEnd w:id="9"/>
      <w:r w:rsidR="00876634">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6B37C7C"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876634">
        <w:t>five</w:t>
      </w:r>
      <w:r>
        <w:t xml:space="preserve"> minutes</w:t>
      </w:r>
    </w:p>
    <w:p w14:paraId="5DEDE60C" w14:textId="1EBB763E" w:rsidR="005F0EAE" w:rsidRPr="000124CF" w:rsidRDefault="005F0EAE" w:rsidP="005F0EAE">
      <w:pPr>
        <w:tabs>
          <w:tab w:val="left" w:pos="-720"/>
          <w:tab w:val="left" w:pos="4253"/>
        </w:tabs>
        <w:suppressAutoHyphens/>
      </w:pPr>
      <w:r>
        <w:t>Working time:</w:t>
      </w:r>
      <w:r>
        <w:tab/>
      </w:r>
      <w:bookmarkStart w:id="11" w:name="bmWT"/>
      <w:bookmarkEnd w:id="11"/>
      <w:r w:rsidR="0087663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8B3F02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87663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87663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A10FAE2" w:rsidR="005F0EAE" w:rsidRPr="000E7D70" w:rsidRDefault="00876634"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8758D77" w:rsidR="005F0EAE" w:rsidRPr="000E7D70" w:rsidRDefault="00876634"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0C0CE26" w:rsidR="005F0EAE" w:rsidRPr="000E7D70" w:rsidRDefault="00876634"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87663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FB138F6" w:rsidR="005F0EAE" w:rsidRPr="00F25E36" w:rsidRDefault="00876634"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CE2EED6" w:rsidR="005F0EAE" w:rsidRPr="00F25E36" w:rsidRDefault="00876634"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8F16DCB" w:rsidR="005F0EAE" w:rsidRPr="00F25E36" w:rsidRDefault="00876634"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76634" w:rsidRPr="00876634" w14:paraId="00BB6491" w14:textId="77777777" w:rsidTr="00915675">
        <w:trPr>
          <w:trHeight w:val="560"/>
        </w:trPr>
        <w:tc>
          <w:tcPr>
            <w:tcW w:w="3402" w:type="dxa"/>
            <w:gridSpan w:val="3"/>
            <w:vAlign w:val="center"/>
          </w:tcPr>
          <w:p w14:paraId="6C43D125" w14:textId="04B368C8" w:rsidR="00876634" w:rsidRPr="00876634" w:rsidRDefault="00876634" w:rsidP="00876634">
            <w:pPr>
              <w:jc w:val="center"/>
              <w:rPr>
                <w:rFonts w:ascii="Times New Roman" w:hAnsi="Times New Roman"/>
              </w:rPr>
            </w:pPr>
            <w:bookmarkStart w:id="21" w:name="bMkTab"/>
            <w:bookmarkEnd w:id="21"/>
            <w:r>
              <w:rPr>
                <w:rFonts w:ascii="Times New Roman" w:hAnsi="Times New Roman"/>
              </w:rPr>
              <w:t>Markers use only</w:t>
            </w:r>
          </w:p>
        </w:tc>
      </w:tr>
      <w:tr w:rsidR="00876634" w:rsidRPr="00876634" w14:paraId="1AB045DE" w14:textId="77777777" w:rsidTr="00876634">
        <w:trPr>
          <w:trHeight w:val="560"/>
        </w:trPr>
        <w:tc>
          <w:tcPr>
            <w:tcW w:w="1134" w:type="dxa"/>
            <w:vAlign w:val="center"/>
          </w:tcPr>
          <w:p w14:paraId="300DC659" w14:textId="71C7806B" w:rsidR="00876634" w:rsidRPr="00876634" w:rsidRDefault="00876634" w:rsidP="00876634">
            <w:pPr>
              <w:jc w:val="center"/>
              <w:rPr>
                <w:rFonts w:ascii="Times New Roman" w:hAnsi="Times New Roman"/>
              </w:rPr>
            </w:pPr>
            <w:r>
              <w:rPr>
                <w:rFonts w:ascii="Times New Roman" w:hAnsi="Times New Roman"/>
              </w:rPr>
              <w:t>Question</w:t>
            </w:r>
          </w:p>
        </w:tc>
        <w:tc>
          <w:tcPr>
            <w:tcW w:w="1134" w:type="dxa"/>
            <w:vAlign w:val="center"/>
          </w:tcPr>
          <w:p w14:paraId="1B7F1C9A" w14:textId="0D9678D1" w:rsidR="00876634" w:rsidRPr="00876634" w:rsidRDefault="00876634" w:rsidP="00876634">
            <w:pPr>
              <w:jc w:val="center"/>
              <w:rPr>
                <w:rFonts w:ascii="Times New Roman" w:hAnsi="Times New Roman"/>
              </w:rPr>
            </w:pPr>
            <w:r>
              <w:rPr>
                <w:rFonts w:ascii="Times New Roman" w:hAnsi="Times New Roman"/>
              </w:rPr>
              <w:t>Maximum</w:t>
            </w:r>
          </w:p>
        </w:tc>
        <w:tc>
          <w:tcPr>
            <w:tcW w:w="1134" w:type="dxa"/>
            <w:vAlign w:val="center"/>
          </w:tcPr>
          <w:p w14:paraId="7678FDDF" w14:textId="60A5ABC9" w:rsidR="00876634" w:rsidRPr="00876634" w:rsidRDefault="00876634" w:rsidP="00876634">
            <w:pPr>
              <w:jc w:val="center"/>
              <w:rPr>
                <w:rFonts w:ascii="Times New Roman" w:hAnsi="Times New Roman"/>
              </w:rPr>
            </w:pPr>
            <w:r>
              <w:rPr>
                <w:rFonts w:ascii="Times New Roman" w:hAnsi="Times New Roman"/>
              </w:rPr>
              <w:t>Mark</w:t>
            </w:r>
          </w:p>
        </w:tc>
      </w:tr>
      <w:tr w:rsidR="00876634" w:rsidRPr="00876634" w14:paraId="72E03D89" w14:textId="77777777" w:rsidTr="00876634">
        <w:trPr>
          <w:trHeight w:val="560"/>
        </w:trPr>
        <w:tc>
          <w:tcPr>
            <w:tcW w:w="1134" w:type="dxa"/>
            <w:vAlign w:val="center"/>
          </w:tcPr>
          <w:p w14:paraId="77751C74" w14:textId="4EBC3142" w:rsidR="00876634" w:rsidRPr="00876634" w:rsidRDefault="00876634" w:rsidP="00876634">
            <w:pPr>
              <w:jc w:val="center"/>
              <w:rPr>
                <w:rFonts w:ascii="Times New Roman" w:hAnsi="Times New Roman"/>
              </w:rPr>
            </w:pPr>
            <w:r>
              <w:rPr>
                <w:rFonts w:ascii="Times New Roman" w:hAnsi="Times New Roman"/>
              </w:rPr>
              <w:t>1</w:t>
            </w:r>
          </w:p>
        </w:tc>
        <w:tc>
          <w:tcPr>
            <w:tcW w:w="1134" w:type="dxa"/>
            <w:vAlign w:val="center"/>
          </w:tcPr>
          <w:p w14:paraId="62D180EE" w14:textId="24BA98C1"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1A4C0ECB" w14:textId="77777777" w:rsidR="00876634" w:rsidRPr="00876634" w:rsidRDefault="00876634" w:rsidP="00876634">
            <w:pPr>
              <w:jc w:val="center"/>
              <w:rPr>
                <w:rFonts w:ascii="Times New Roman" w:hAnsi="Times New Roman"/>
              </w:rPr>
            </w:pPr>
          </w:p>
        </w:tc>
      </w:tr>
      <w:tr w:rsidR="00876634" w:rsidRPr="00876634" w14:paraId="086D7D16" w14:textId="77777777" w:rsidTr="00876634">
        <w:trPr>
          <w:trHeight w:val="560"/>
        </w:trPr>
        <w:tc>
          <w:tcPr>
            <w:tcW w:w="1134" w:type="dxa"/>
            <w:vAlign w:val="center"/>
          </w:tcPr>
          <w:p w14:paraId="1FA5AF07" w14:textId="2582ED8C" w:rsidR="00876634" w:rsidRPr="00876634" w:rsidRDefault="00876634" w:rsidP="00876634">
            <w:pPr>
              <w:jc w:val="center"/>
              <w:rPr>
                <w:rFonts w:ascii="Times New Roman" w:hAnsi="Times New Roman"/>
              </w:rPr>
            </w:pPr>
            <w:r>
              <w:rPr>
                <w:rFonts w:ascii="Times New Roman" w:hAnsi="Times New Roman"/>
              </w:rPr>
              <w:t>2</w:t>
            </w:r>
          </w:p>
        </w:tc>
        <w:tc>
          <w:tcPr>
            <w:tcW w:w="1134" w:type="dxa"/>
            <w:vAlign w:val="center"/>
          </w:tcPr>
          <w:p w14:paraId="32385591" w14:textId="2ADFC7A3" w:rsidR="00876634" w:rsidRPr="00876634" w:rsidRDefault="00876634" w:rsidP="00876634">
            <w:pPr>
              <w:jc w:val="center"/>
              <w:rPr>
                <w:rFonts w:ascii="Times New Roman" w:hAnsi="Times New Roman"/>
              </w:rPr>
            </w:pPr>
            <w:r>
              <w:rPr>
                <w:rFonts w:ascii="Times New Roman" w:hAnsi="Times New Roman"/>
              </w:rPr>
              <w:t>5</w:t>
            </w:r>
          </w:p>
        </w:tc>
        <w:tc>
          <w:tcPr>
            <w:tcW w:w="1134" w:type="dxa"/>
            <w:vAlign w:val="center"/>
          </w:tcPr>
          <w:p w14:paraId="36377418" w14:textId="77777777" w:rsidR="00876634" w:rsidRPr="00876634" w:rsidRDefault="00876634" w:rsidP="00876634">
            <w:pPr>
              <w:jc w:val="center"/>
              <w:rPr>
                <w:rFonts w:ascii="Times New Roman" w:hAnsi="Times New Roman"/>
              </w:rPr>
            </w:pPr>
          </w:p>
        </w:tc>
      </w:tr>
      <w:tr w:rsidR="00876634" w:rsidRPr="00876634" w14:paraId="4D2498DB" w14:textId="77777777" w:rsidTr="00876634">
        <w:trPr>
          <w:trHeight w:val="560"/>
        </w:trPr>
        <w:tc>
          <w:tcPr>
            <w:tcW w:w="1134" w:type="dxa"/>
            <w:vAlign w:val="center"/>
          </w:tcPr>
          <w:p w14:paraId="6B646997" w14:textId="65FA7F65" w:rsidR="00876634" w:rsidRPr="00876634" w:rsidRDefault="00876634" w:rsidP="00876634">
            <w:pPr>
              <w:jc w:val="center"/>
              <w:rPr>
                <w:rFonts w:ascii="Times New Roman" w:hAnsi="Times New Roman"/>
              </w:rPr>
            </w:pPr>
            <w:r>
              <w:rPr>
                <w:rFonts w:ascii="Times New Roman" w:hAnsi="Times New Roman"/>
              </w:rPr>
              <w:t>3</w:t>
            </w:r>
          </w:p>
        </w:tc>
        <w:tc>
          <w:tcPr>
            <w:tcW w:w="1134" w:type="dxa"/>
            <w:vAlign w:val="center"/>
          </w:tcPr>
          <w:p w14:paraId="0633B354" w14:textId="55F634F5" w:rsidR="00876634" w:rsidRPr="00876634" w:rsidRDefault="00876634" w:rsidP="00876634">
            <w:pPr>
              <w:jc w:val="center"/>
              <w:rPr>
                <w:rFonts w:ascii="Times New Roman" w:hAnsi="Times New Roman"/>
              </w:rPr>
            </w:pPr>
            <w:r>
              <w:rPr>
                <w:rFonts w:ascii="Times New Roman" w:hAnsi="Times New Roman"/>
              </w:rPr>
              <w:t>7</w:t>
            </w:r>
          </w:p>
        </w:tc>
        <w:tc>
          <w:tcPr>
            <w:tcW w:w="1134" w:type="dxa"/>
            <w:vAlign w:val="center"/>
          </w:tcPr>
          <w:p w14:paraId="08735F88" w14:textId="77777777" w:rsidR="00876634" w:rsidRPr="00876634" w:rsidRDefault="00876634" w:rsidP="00876634">
            <w:pPr>
              <w:jc w:val="center"/>
              <w:rPr>
                <w:rFonts w:ascii="Times New Roman" w:hAnsi="Times New Roman"/>
              </w:rPr>
            </w:pPr>
          </w:p>
        </w:tc>
      </w:tr>
      <w:tr w:rsidR="00876634" w:rsidRPr="00876634" w14:paraId="47BB2C01" w14:textId="77777777" w:rsidTr="00876634">
        <w:trPr>
          <w:trHeight w:val="560"/>
        </w:trPr>
        <w:tc>
          <w:tcPr>
            <w:tcW w:w="1134" w:type="dxa"/>
            <w:vAlign w:val="center"/>
          </w:tcPr>
          <w:p w14:paraId="1008E918" w14:textId="615A9117" w:rsidR="00876634" w:rsidRPr="00876634" w:rsidRDefault="00876634" w:rsidP="00876634">
            <w:pPr>
              <w:jc w:val="center"/>
              <w:rPr>
                <w:rFonts w:ascii="Times New Roman" w:hAnsi="Times New Roman"/>
              </w:rPr>
            </w:pPr>
            <w:r>
              <w:rPr>
                <w:rFonts w:ascii="Times New Roman" w:hAnsi="Times New Roman"/>
              </w:rPr>
              <w:t>4</w:t>
            </w:r>
          </w:p>
        </w:tc>
        <w:tc>
          <w:tcPr>
            <w:tcW w:w="1134" w:type="dxa"/>
            <w:vAlign w:val="center"/>
          </w:tcPr>
          <w:p w14:paraId="40E307E6" w14:textId="6A7D0362"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60B2D5A6" w14:textId="77777777" w:rsidR="00876634" w:rsidRPr="00876634" w:rsidRDefault="00876634" w:rsidP="00876634">
            <w:pPr>
              <w:jc w:val="center"/>
              <w:rPr>
                <w:rFonts w:ascii="Times New Roman" w:hAnsi="Times New Roman"/>
              </w:rPr>
            </w:pPr>
          </w:p>
        </w:tc>
      </w:tr>
      <w:tr w:rsidR="00876634" w:rsidRPr="00876634" w14:paraId="3A8464AC" w14:textId="77777777" w:rsidTr="00876634">
        <w:trPr>
          <w:trHeight w:val="560"/>
        </w:trPr>
        <w:tc>
          <w:tcPr>
            <w:tcW w:w="1134" w:type="dxa"/>
            <w:vAlign w:val="center"/>
          </w:tcPr>
          <w:p w14:paraId="7293EF03" w14:textId="58F7B33F" w:rsidR="00876634" w:rsidRPr="00876634" w:rsidRDefault="00876634" w:rsidP="00876634">
            <w:pPr>
              <w:jc w:val="center"/>
              <w:rPr>
                <w:rFonts w:ascii="Times New Roman" w:hAnsi="Times New Roman"/>
              </w:rPr>
            </w:pPr>
            <w:r>
              <w:rPr>
                <w:rFonts w:ascii="Times New Roman" w:hAnsi="Times New Roman"/>
              </w:rPr>
              <w:t>5</w:t>
            </w:r>
          </w:p>
        </w:tc>
        <w:tc>
          <w:tcPr>
            <w:tcW w:w="1134" w:type="dxa"/>
            <w:vAlign w:val="center"/>
          </w:tcPr>
          <w:p w14:paraId="30453F53" w14:textId="31A46043"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6B9B2918" w14:textId="77777777" w:rsidR="00876634" w:rsidRPr="00876634" w:rsidRDefault="00876634" w:rsidP="00876634">
            <w:pPr>
              <w:jc w:val="center"/>
              <w:rPr>
                <w:rFonts w:ascii="Times New Roman" w:hAnsi="Times New Roman"/>
              </w:rPr>
            </w:pPr>
          </w:p>
        </w:tc>
      </w:tr>
      <w:tr w:rsidR="00876634" w:rsidRPr="00876634" w14:paraId="55862D7F" w14:textId="77777777" w:rsidTr="00876634">
        <w:trPr>
          <w:trHeight w:val="560"/>
        </w:trPr>
        <w:tc>
          <w:tcPr>
            <w:tcW w:w="1134" w:type="dxa"/>
            <w:vAlign w:val="center"/>
          </w:tcPr>
          <w:p w14:paraId="0416E425" w14:textId="0A0DC528"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7D3B01C1" w14:textId="4D5148B3"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5BBF50A8" w14:textId="77777777" w:rsidR="00876634" w:rsidRPr="00876634" w:rsidRDefault="00876634" w:rsidP="00876634">
            <w:pPr>
              <w:jc w:val="center"/>
              <w:rPr>
                <w:rFonts w:ascii="Times New Roman" w:hAnsi="Times New Roman"/>
              </w:rPr>
            </w:pPr>
          </w:p>
        </w:tc>
      </w:tr>
      <w:tr w:rsidR="00876634" w:rsidRPr="00876634" w14:paraId="6B1EC557" w14:textId="77777777" w:rsidTr="00876634">
        <w:trPr>
          <w:trHeight w:val="560"/>
        </w:trPr>
        <w:tc>
          <w:tcPr>
            <w:tcW w:w="1134" w:type="dxa"/>
            <w:vAlign w:val="center"/>
          </w:tcPr>
          <w:p w14:paraId="178C53A1" w14:textId="425EEB92" w:rsidR="00876634" w:rsidRPr="00876634" w:rsidRDefault="00876634" w:rsidP="00876634">
            <w:pPr>
              <w:jc w:val="center"/>
              <w:rPr>
                <w:rFonts w:ascii="Times New Roman" w:hAnsi="Times New Roman"/>
              </w:rPr>
            </w:pPr>
            <w:r>
              <w:rPr>
                <w:rFonts w:ascii="Times New Roman" w:hAnsi="Times New Roman"/>
              </w:rPr>
              <w:t>7</w:t>
            </w:r>
          </w:p>
        </w:tc>
        <w:tc>
          <w:tcPr>
            <w:tcW w:w="1134" w:type="dxa"/>
            <w:vAlign w:val="center"/>
          </w:tcPr>
          <w:p w14:paraId="7D710FF1" w14:textId="4E801322"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757D8330" w14:textId="77777777" w:rsidR="00876634" w:rsidRPr="00876634" w:rsidRDefault="00876634" w:rsidP="00876634">
            <w:pPr>
              <w:jc w:val="center"/>
              <w:rPr>
                <w:rFonts w:ascii="Times New Roman" w:hAnsi="Times New Roman"/>
              </w:rPr>
            </w:pPr>
          </w:p>
        </w:tc>
      </w:tr>
      <w:tr w:rsidR="00876634" w:rsidRPr="00876634" w14:paraId="0B9DCE73" w14:textId="77777777" w:rsidTr="00876634">
        <w:trPr>
          <w:trHeight w:val="560"/>
        </w:trPr>
        <w:tc>
          <w:tcPr>
            <w:tcW w:w="1134" w:type="dxa"/>
            <w:vAlign w:val="center"/>
          </w:tcPr>
          <w:p w14:paraId="16859305" w14:textId="226AEA0D"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1D65D666" w14:textId="7AA1C15F"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66DEC7A4" w14:textId="77777777" w:rsidR="00876634" w:rsidRPr="00876634" w:rsidRDefault="00876634" w:rsidP="00876634">
            <w:pPr>
              <w:jc w:val="center"/>
              <w:rPr>
                <w:rFonts w:ascii="Times New Roman" w:hAnsi="Times New Roman"/>
              </w:rPr>
            </w:pPr>
          </w:p>
        </w:tc>
      </w:tr>
      <w:tr w:rsidR="00876634" w:rsidRPr="00876634" w14:paraId="78E24189" w14:textId="77777777" w:rsidTr="00876634">
        <w:trPr>
          <w:trHeight w:val="560"/>
        </w:trPr>
        <w:tc>
          <w:tcPr>
            <w:tcW w:w="1134" w:type="dxa"/>
            <w:vAlign w:val="center"/>
          </w:tcPr>
          <w:p w14:paraId="4005CC85" w14:textId="2A8452BF" w:rsidR="00876634" w:rsidRPr="00876634" w:rsidRDefault="00876634" w:rsidP="00876634">
            <w:pPr>
              <w:jc w:val="center"/>
              <w:rPr>
                <w:rFonts w:ascii="Times New Roman" w:hAnsi="Times New Roman"/>
              </w:rPr>
            </w:pPr>
            <w:r>
              <w:rPr>
                <w:rFonts w:ascii="Times New Roman" w:hAnsi="Times New Roman"/>
              </w:rPr>
              <w:t>S1 Total</w:t>
            </w:r>
          </w:p>
        </w:tc>
        <w:tc>
          <w:tcPr>
            <w:tcW w:w="1134" w:type="dxa"/>
            <w:vAlign w:val="center"/>
          </w:tcPr>
          <w:p w14:paraId="3983F3BE" w14:textId="31673F55" w:rsidR="00876634" w:rsidRPr="00876634" w:rsidRDefault="00876634" w:rsidP="00876634">
            <w:pPr>
              <w:jc w:val="center"/>
              <w:rPr>
                <w:rFonts w:ascii="Times New Roman" w:hAnsi="Times New Roman"/>
              </w:rPr>
            </w:pPr>
            <w:r>
              <w:rPr>
                <w:rFonts w:ascii="Times New Roman" w:hAnsi="Times New Roman"/>
              </w:rPr>
              <w:t>52</w:t>
            </w:r>
          </w:p>
        </w:tc>
        <w:tc>
          <w:tcPr>
            <w:tcW w:w="1134" w:type="dxa"/>
            <w:vAlign w:val="center"/>
          </w:tcPr>
          <w:p w14:paraId="162A894E" w14:textId="77777777" w:rsidR="00876634" w:rsidRPr="00876634" w:rsidRDefault="00876634" w:rsidP="00876634">
            <w:pPr>
              <w:jc w:val="center"/>
              <w:rPr>
                <w:rFonts w:ascii="Times New Roman" w:hAnsi="Times New Roman"/>
              </w:rPr>
            </w:pPr>
          </w:p>
        </w:tc>
      </w:tr>
      <w:tr w:rsidR="00876634" w:rsidRPr="00876634" w14:paraId="5CB8F047" w14:textId="77777777" w:rsidTr="00876634">
        <w:trPr>
          <w:trHeight w:val="560"/>
        </w:trPr>
        <w:tc>
          <w:tcPr>
            <w:tcW w:w="1134" w:type="dxa"/>
            <w:vAlign w:val="center"/>
          </w:tcPr>
          <w:p w14:paraId="1AF91A8F" w14:textId="60F56077" w:rsidR="00876634" w:rsidRPr="00876634" w:rsidRDefault="00876634" w:rsidP="00876634">
            <w:pPr>
              <w:jc w:val="center"/>
              <w:rPr>
                <w:rFonts w:ascii="Times New Roman" w:hAnsi="Times New Roman"/>
              </w:rPr>
            </w:pPr>
            <w:r>
              <w:rPr>
                <w:rFonts w:ascii="Times New Roman" w:hAnsi="Times New Roman"/>
              </w:rPr>
              <w:t>S1 Wt (×0.6731)</w:t>
            </w:r>
          </w:p>
        </w:tc>
        <w:tc>
          <w:tcPr>
            <w:tcW w:w="1134" w:type="dxa"/>
            <w:vAlign w:val="center"/>
          </w:tcPr>
          <w:p w14:paraId="617CA81A" w14:textId="4082A519" w:rsidR="00876634" w:rsidRPr="00876634" w:rsidRDefault="00876634" w:rsidP="00876634">
            <w:pPr>
              <w:jc w:val="center"/>
              <w:rPr>
                <w:rFonts w:ascii="Times New Roman" w:hAnsi="Times New Roman"/>
              </w:rPr>
            </w:pPr>
            <w:r>
              <w:rPr>
                <w:rFonts w:ascii="Times New Roman" w:hAnsi="Times New Roman"/>
              </w:rPr>
              <w:t>35%</w:t>
            </w:r>
          </w:p>
        </w:tc>
        <w:tc>
          <w:tcPr>
            <w:tcW w:w="1134" w:type="dxa"/>
            <w:vAlign w:val="center"/>
          </w:tcPr>
          <w:p w14:paraId="0649EA94" w14:textId="77777777" w:rsidR="00876634" w:rsidRPr="00876634" w:rsidRDefault="00876634" w:rsidP="00876634">
            <w:pPr>
              <w:jc w:val="center"/>
              <w:rPr>
                <w:rFonts w:ascii="Times New Roman" w:hAnsi="Times New Roman"/>
              </w:rPr>
            </w:pPr>
          </w:p>
        </w:tc>
      </w:tr>
      <w:tr w:rsidR="00876634" w:rsidRPr="00876634" w14:paraId="0EC62886" w14:textId="77777777" w:rsidTr="00876634">
        <w:trPr>
          <w:trHeight w:val="560"/>
        </w:trPr>
        <w:tc>
          <w:tcPr>
            <w:tcW w:w="1134" w:type="dxa"/>
            <w:vAlign w:val="center"/>
          </w:tcPr>
          <w:p w14:paraId="3DE6BCB1" w14:textId="6F049130" w:rsidR="00876634" w:rsidRPr="00876634" w:rsidRDefault="00876634" w:rsidP="00876634">
            <w:pPr>
              <w:jc w:val="center"/>
              <w:rPr>
                <w:rFonts w:ascii="Times New Roman" w:hAnsi="Times New Roman"/>
              </w:rPr>
            </w:pPr>
            <w:r>
              <w:rPr>
                <w:rFonts w:ascii="Times New Roman" w:hAnsi="Times New Roman"/>
              </w:rPr>
              <w:t>S2 Wt</w:t>
            </w:r>
          </w:p>
        </w:tc>
        <w:tc>
          <w:tcPr>
            <w:tcW w:w="1134" w:type="dxa"/>
            <w:vAlign w:val="center"/>
          </w:tcPr>
          <w:p w14:paraId="57E1B787" w14:textId="1D42C7DD" w:rsidR="00876634" w:rsidRPr="00876634" w:rsidRDefault="00876634" w:rsidP="00876634">
            <w:pPr>
              <w:jc w:val="center"/>
              <w:rPr>
                <w:rFonts w:ascii="Times New Roman" w:hAnsi="Times New Roman"/>
              </w:rPr>
            </w:pPr>
            <w:r>
              <w:rPr>
                <w:rFonts w:ascii="Times New Roman" w:hAnsi="Times New Roman"/>
              </w:rPr>
              <w:t>65%</w:t>
            </w:r>
          </w:p>
        </w:tc>
        <w:tc>
          <w:tcPr>
            <w:tcW w:w="1134" w:type="dxa"/>
            <w:vAlign w:val="center"/>
          </w:tcPr>
          <w:p w14:paraId="094A9F19" w14:textId="77777777" w:rsidR="00876634" w:rsidRPr="00876634" w:rsidRDefault="00876634" w:rsidP="00876634">
            <w:pPr>
              <w:jc w:val="center"/>
              <w:rPr>
                <w:rFonts w:ascii="Times New Roman" w:hAnsi="Times New Roman"/>
              </w:rPr>
            </w:pPr>
          </w:p>
        </w:tc>
      </w:tr>
      <w:tr w:rsidR="00876634" w:rsidRPr="00876634" w14:paraId="4FC02F3D" w14:textId="77777777" w:rsidTr="00876634">
        <w:trPr>
          <w:trHeight w:val="560"/>
        </w:trPr>
        <w:tc>
          <w:tcPr>
            <w:tcW w:w="1134" w:type="dxa"/>
            <w:vAlign w:val="center"/>
          </w:tcPr>
          <w:p w14:paraId="630D571F" w14:textId="25FA32A4" w:rsidR="00876634" w:rsidRPr="00876634" w:rsidRDefault="00876634" w:rsidP="00876634">
            <w:pPr>
              <w:jc w:val="center"/>
              <w:rPr>
                <w:rFonts w:ascii="Times New Roman" w:hAnsi="Times New Roman"/>
              </w:rPr>
            </w:pPr>
            <w:r>
              <w:rPr>
                <w:rFonts w:ascii="Times New Roman" w:hAnsi="Times New Roman"/>
              </w:rPr>
              <w:t>Total</w:t>
            </w:r>
          </w:p>
        </w:tc>
        <w:tc>
          <w:tcPr>
            <w:tcW w:w="1134" w:type="dxa"/>
            <w:vAlign w:val="center"/>
          </w:tcPr>
          <w:p w14:paraId="11D4342E" w14:textId="0A7590C1" w:rsidR="00876634" w:rsidRPr="00876634" w:rsidRDefault="00876634" w:rsidP="00876634">
            <w:pPr>
              <w:jc w:val="center"/>
              <w:rPr>
                <w:rFonts w:ascii="Times New Roman" w:hAnsi="Times New Roman"/>
              </w:rPr>
            </w:pPr>
            <w:r>
              <w:rPr>
                <w:rFonts w:ascii="Times New Roman" w:hAnsi="Times New Roman"/>
              </w:rPr>
              <w:t>100%</w:t>
            </w:r>
          </w:p>
        </w:tc>
        <w:tc>
          <w:tcPr>
            <w:tcW w:w="1134" w:type="dxa"/>
            <w:vAlign w:val="center"/>
          </w:tcPr>
          <w:p w14:paraId="14E27C1D" w14:textId="77777777" w:rsidR="00876634" w:rsidRPr="00876634" w:rsidRDefault="00876634" w:rsidP="00876634">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FC9ADE6" w:rsidR="005F0EAE" w:rsidRDefault="005F0EAE" w:rsidP="005F0EAE">
      <w:pPr>
        <w:pStyle w:val="QNum"/>
      </w:pPr>
      <w:r>
        <w:br w:type="page"/>
      </w:r>
      <w:r>
        <w:lastRenderedPageBreak/>
        <w:t xml:space="preserve">Section </w:t>
      </w:r>
      <w:bookmarkStart w:id="22" w:name="bmSec2"/>
      <w:bookmarkEnd w:id="22"/>
      <w:r w:rsidR="00876634">
        <w:t>One</w:t>
      </w:r>
      <w:r>
        <w:t>: Calculator-</w:t>
      </w:r>
      <w:bookmarkStart w:id="23" w:name="bmCal2"/>
      <w:bookmarkEnd w:id="23"/>
      <w:r w:rsidR="00876634">
        <w:t>free</w:t>
      </w:r>
      <w:r>
        <w:tab/>
        <w:t xml:space="preserve"> </w:t>
      </w:r>
      <w:bookmarkStart w:id="24" w:name="bmPercent"/>
      <w:bookmarkEnd w:id="24"/>
      <w:r w:rsidR="00876634">
        <w:t>35</w:t>
      </w:r>
      <w:r>
        <w:t>% (</w:t>
      </w:r>
      <w:bookmarkStart w:id="25" w:name="MPT"/>
      <w:bookmarkEnd w:id="25"/>
      <w:r w:rsidR="00876634">
        <w:t>52</w:t>
      </w:r>
      <w:r>
        <w:t xml:space="preserve"> Marks)</w:t>
      </w:r>
    </w:p>
    <w:p w14:paraId="36997019" w14:textId="581A7EC9" w:rsidR="005F0EAE" w:rsidRDefault="005F0EAE" w:rsidP="005F0EAE">
      <w:r>
        <w:t>This section has</w:t>
      </w:r>
      <w:r w:rsidRPr="008E4C95">
        <w:rPr>
          <w:b/>
        </w:rPr>
        <w:t xml:space="preserve"> </w:t>
      </w:r>
      <w:bookmarkStart w:id="26" w:name="MPW"/>
      <w:bookmarkEnd w:id="26"/>
      <w:r w:rsidR="00876634">
        <w:rPr>
          <w:b/>
        </w:rPr>
        <w:t>eight</w:t>
      </w:r>
      <w:r w:rsidRPr="008E4C95">
        <w:rPr>
          <w:b/>
        </w:rPr>
        <w:t xml:space="preserve"> </w:t>
      </w:r>
      <w:r w:rsidRPr="00A556DC">
        <w:rPr>
          <w:b/>
        </w:rPr>
        <w:t>(</w:t>
      </w:r>
      <w:bookmarkStart w:id="27" w:name="MP"/>
      <w:bookmarkEnd w:id="27"/>
      <w:r w:rsidR="00876634">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B7EC468" w:rsidR="005F0EAE" w:rsidRDefault="005F0EAE" w:rsidP="005F0EAE">
      <w:r>
        <w:t xml:space="preserve">Working time: </w:t>
      </w:r>
      <w:bookmarkStart w:id="28" w:name="bmWT2"/>
      <w:bookmarkEnd w:id="28"/>
      <w:r w:rsidR="0087663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8C81174" w:rsidR="001F64A8" w:rsidRDefault="00876634" w:rsidP="00876634">
      <w:pPr>
        <w:pStyle w:val="QNum"/>
      </w:pPr>
      <w:r>
        <w:t>Question 1</w:t>
      </w:r>
      <w:r>
        <w:tab/>
        <w:t>(6 marks)</w:t>
      </w:r>
    </w:p>
    <w:p w14:paraId="403140CC" w14:textId="77777777" w:rsidR="00876634" w:rsidRDefault="00876634" w:rsidP="00941891">
      <w:pPr>
        <w:pStyle w:val="Part"/>
        <w:rPr>
          <w:rFonts w:eastAsiaTheme="minorEastAsia"/>
        </w:rPr>
      </w:pPr>
      <w:r>
        <w:t xml:space="preserve">The </w:t>
      </w:r>
      <w:r>
        <w:rPr>
          <w:rFonts w:eastAsiaTheme="minorEastAsia"/>
        </w:rPr>
        <w:t xml:space="preserve">shaded region </w:t>
      </w:r>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3C8FB936" w14:textId="77777777" w:rsidR="00876634" w:rsidRDefault="00876634" w:rsidP="00941891">
      <w:pPr>
        <w:pStyle w:val="Part"/>
        <w:rPr>
          <w:rFonts w:eastAsiaTheme="minorEastAsia"/>
        </w:rPr>
      </w:pPr>
    </w:p>
    <w:p w14:paraId="70C1240E" w14:textId="77777777" w:rsidR="00876634" w:rsidRDefault="00876634" w:rsidP="00C57F37">
      <w:pPr>
        <w:pStyle w:val="Part"/>
        <w:jc w:val="center"/>
        <w:rPr>
          <w:rFonts w:eastAsiaTheme="minorEastAsia"/>
        </w:rPr>
      </w:pPr>
      <w:r>
        <w:rPr>
          <w:rFonts w:eastAsiaTheme="minorEastAsia"/>
        </w:rPr>
        <w:object w:dxaOrig="4468" w:dyaOrig="2116" w14:anchorId="2DE8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pt;height:106pt" o:ole="">
            <v:imagedata r:id="rId8" o:title=""/>
          </v:shape>
          <o:OLEObject Type="Embed" ProgID="FXDraw3.Document" ShapeID="_x0000_i1025" DrawAspect="Content" ObjectID="_1598360939" r:id="rId9"/>
        </w:object>
      </w:r>
    </w:p>
    <w:p w14:paraId="3C912C51" w14:textId="77777777" w:rsidR="00876634" w:rsidRDefault="00876634" w:rsidP="00941891">
      <w:pPr>
        <w:pStyle w:val="Part"/>
      </w:pPr>
    </w:p>
    <w:p w14:paraId="285DE363" w14:textId="77777777" w:rsidR="00876634" w:rsidRDefault="00876634" w:rsidP="005A47D9">
      <w:pPr>
        <w:pStyle w:val="Parta"/>
        <w:rPr>
          <w:rFonts w:eastAsiaTheme="minorEastAsia"/>
        </w:rPr>
      </w:pPr>
      <w:r>
        <w:t>(a)</w:t>
      </w:r>
      <w:r>
        <w:tab/>
        <w:t xml:space="preserve">Determine the area of </w:t>
      </w:r>
      <m:oMath>
        <m:r>
          <w:rPr>
            <w:rFonts w:ascii="Cambria Math" w:hAnsi="Cambria Math"/>
          </w:rPr>
          <m:t>R</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(3 marks)</w:t>
      </w:r>
    </w:p>
    <w:p w14:paraId="34E91D24" w14:textId="77777777" w:rsidR="00876634" w:rsidRDefault="00876634" w:rsidP="005A47D9">
      <w:pPr>
        <w:pStyle w:val="Parta"/>
        <w:rPr>
          <w:rFonts w:eastAsiaTheme="minorEastAsia"/>
        </w:rPr>
      </w:pPr>
    </w:p>
    <w:p w14:paraId="6E0FAF30" w14:textId="77777777" w:rsidR="00876634" w:rsidRDefault="00876634" w:rsidP="005A47D9">
      <w:pPr>
        <w:pStyle w:val="Parta"/>
        <w:rPr>
          <w:rFonts w:eastAsiaTheme="minorEastAsia"/>
        </w:rPr>
      </w:pPr>
    </w:p>
    <w:p w14:paraId="6AC0BEB8" w14:textId="77777777" w:rsidR="00876634" w:rsidRDefault="00876634" w:rsidP="005A47D9">
      <w:pPr>
        <w:pStyle w:val="Parta"/>
        <w:rPr>
          <w:rFonts w:eastAsiaTheme="minorEastAsia"/>
        </w:rPr>
      </w:pPr>
    </w:p>
    <w:p w14:paraId="7F618377" w14:textId="77777777" w:rsidR="00876634" w:rsidRDefault="00876634" w:rsidP="005A47D9">
      <w:pPr>
        <w:pStyle w:val="Parta"/>
        <w:rPr>
          <w:rFonts w:eastAsiaTheme="minorEastAsia"/>
        </w:rPr>
      </w:pPr>
    </w:p>
    <w:p w14:paraId="5AFD5847" w14:textId="77777777" w:rsidR="00876634" w:rsidRDefault="00876634" w:rsidP="005A47D9">
      <w:pPr>
        <w:pStyle w:val="Parta"/>
        <w:rPr>
          <w:rFonts w:eastAsiaTheme="minorEastAsia"/>
        </w:rPr>
      </w:pPr>
    </w:p>
    <w:p w14:paraId="443072EF" w14:textId="77777777" w:rsidR="00876634" w:rsidRDefault="00876634" w:rsidP="005A47D9">
      <w:pPr>
        <w:pStyle w:val="Parta"/>
        <w:rPr>
          <w:rFonts w:eastAsiaTheme="minorEastAsia"/>
        </w:rPr>
      </w:pPr>
    </w:p>
    <w:p w14:paraId="11B61E2F" w14:textId="77777777" w:rsidR="00876634" w:rsidRDefault="00876634" w:rsidP="005A47D9">
      <w:pPr>
        <w:pStyle w:val="Parta"/>
      </w:pPr>
    </w:p>
    <w:p w14:paraId="12B09F02" w14:textId="77777777" w:rsidR="00876634" w:rsidRDefault="00876634" w:rsidP="005A47D9">
      <w:pPr>
        <w:pStyle w:val="Parta"/>
      </w:pPr>
    </w:p>
    <w:p w14:paraId="1CD0D078" w14:textId="77777777" w:rsidR="00876634" w:rsidRDefault="00876634" w:rsidP="005A47D9">
      <w:pPr>
        <w:pStyle w:val="Parta"/>
      </w:pPr>
    </w:p>
    <w:p w14:paraId="11DA3CAD" w14:textId="77777777" w:rsidR="00876634" w:rsidRDefault="00876634" w:rsidP="005A47D9">
      <w:pPr>
        <w:pStyle w:val="Parta"/>
      </w:pPr>
    </w:p>
    <w:p w14:paraId="7C566B59" w14:textId="77777777" w:rsidR="00876634" w:rsidRDefault="00876634" w:rsidP="005A47D9">
      <w:pPr>
        <w:pStyle w:val="Parta"/>
      </w:pPr>
    </w:p>
    <w:p w14:paraId="1A611F82" w14:textId="77777777" w:rsidR="00876634" w:rsidRDefault="00876634" w:rsidP="005A47D9">
      <w:pPr>
        <w:pStyle w:val="Parta"/>
      </w:pPr>
    </w:p>
    <w:p w14:paraId="1B02808A" w14:textId="77777777" w:rsidR="00876634" w:rsidRDefault="00876634" w:rsidP="005A47D9">
      <w:pPr>
        <w:pStyle w:val="Parta"/>
      </w:pPr>
    </w:p>
    <w:p w14:paraId="4A09FE75" w14:textId="77777777" w:rsidR="00876634" w:rsidRDefault="00876634" w:rsidP="005A47D9">
      <w:pPr>
        <w:pStyle w:val="Parta"/>
      </w:pPr>
    </w:p>
    <w:p w14:paraId="7C739D8D" w14:textId="77777777" w:rsidR="00876634" w:rsidRDefault="00876634" w:rsidP="005A47D9">
      <w:pPr>
        <w:pStyle w:val="Parta"/>
      </w:pPr>
    </w:p>
    <w:p w14:paraId="7A701C43" w14:textId="77777777" w:rsidR="00876634" w:rsidRDefault="00876634" w:rsidP="005A47D9">
      <w:pPr>
        <w:pStyle w:val="Parta"/>
      </w:pPr>
      <w:r>
        <w:t>(b)</w:t>
      </w:r>
      <w:r>
        <w:tab/>
        <w:t xml:space="preserve">Determine, in simplest form, 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21</m:t>
        </m:r>
      </m:oMath>
      <w:r>
        <w:rPr>
          <w:rFonts w:eastAsiaTheme="minorEastAsia"/>
        </w:rPr>
        <w:t xml:space="preserve"> square units.</w:t>
      </w:r>
    </w:p>
    <w:p w14:paraId="39F921DD" w14:textId="77777777" w:rsidR="00876634" w:rsidRDefault="00876634" w:rsidP="005A47D9">
      <w:pPr>
        <w:pStyle w:val="Parta"/>
      </w:pPr>
      <w:r>
        <w:tab/>
      </w:r>
      <w:r>
        <w:tab/>
        <w:t>(3 marks)</w:t>
      </w:r>
    </w:p>
    <w:p w14:paraId="2594E7F0" w14:textId="77777777" w:rsidR="00876634" w:rsidRDefault="00876634" w:rsidP="00941891">
      <w:pPr>
        <w:pStyle w:val="Part"/>
      </w:pPr>
    </w:p>
    <w:p w14:paraId="6E52672E" w14:textId="62FC3CE1" w:rsidR="00876634" w:rsidRDefault="00876634">
      <w:pPr>
        <w:spacing w:after="160" w:line="259" w:lineRule="auto"/>
        <w:contextualSpacing w:val="0"/>
        <w:rPr>
          <w:b/>
          <w:szCs w:val="24"/>
          <w:lang w:val="en-US"/>
        </w:rPr>
      </w:pPr>
      <w:r>
        <w:br w:type="page"/>
      </w:r>
    </w:p>
    <w:p w14:paraId="01B87B1A" w14:textId="0C523663" w:rsidR="00876634" w:rsidRDefault="00876634" w:rsidP="00876634">
      <w:pPr>
        <w:pStyle w:val="QNum"/>
      </w:pPr>
      <w:r>
        <w:lastRenderedPageBreak/>
        <w:t>Question 2</w:t>
      </w:r>
      <w:r>
        <w:tab/>
        <w:t>(5 marks)</w:t>
      </w:r>
    </w:p>
    <w:p w14:paraId="668DFACA" w14:textId="77777777" w:rsidR="00876634" w:rsidRPr="00BD4FF0" w:rsidRDefault="00876634" w:rsidP="00BD4FF0">
      <w:pPr>
        <w:pStyle w:val="Parta"/>
        <w:rPr>
          <w:rFonts w:eastAsiaTheme="minorEastAsia"/>
        </w:rPr>
      </w:pPr>
      <w:r>
        <w:rPr>
          <w:rFonts w:eastAsiaTheme="minorEastAsia"/>
        </w:rPr>
        <w:t>(a)</w:t>
      </w:r>
      <w:r>
        <w:rPr>
          <w:rFonts w:eastAsiaTheme="minorEastAsia"/>
        </w:rPr>
        <w:tab/>
        <w:t xml:space="preserve">Simplify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(2 marks)</w:t>
      </w:r>
    </w:p>
    <w:p w14:paraId="6FDB1689" w14:textId="77777777" w:rsidR="00876634" w:rsidRDefault="00876634" w:rsidP="00F706EA">
      <w:pPr>
        <w:pStyle w:val="Part"/>
      </w:pPr>
    </w:p>
    <w:p w14:paraId="42FC68FA" w14:textId="77777777" w:rsidR="00876634" w:rsidRDefault="00876634" w:rsidP="00F706EA">
      <w:pPr>
        <w:pStyle w:val="Part"/>
      </w:pPr>
    </w:p>
    <w:p w14:paraId="6854052D" w14:textId="77777777" w:rsidR="00876634" w:rsidRDefault="00876634" w:rsidP="00F706EA">
      <w:pPr>
        <w:pStyle w:val="Part"/>
      </w:pPr>
    </w:p>
    <w:p w14:paraId="7A577EB0" w14:textId="77777777" w:rsidR="00876634" w:rsidRDefault="00876634" w:rsidP="00F706EA">
      <w:pPr>
        <w:pStyle w:val="Part"/>
      </w:pPr>
    </w:p>
    <w:p w14:paraId="09A422FF" w14:textId="77777777" w:rsidR="00876634" w:rsidRDefault="00876634" w:rsidP="00F706EA">
      <w:pPr>
        <w:pStyle w:val="Part"/>
      </w:pPr>
    </w:p>
    <w:p w14:paraId="78DF4A41" w14:textId="77777777" w:rsidR="00876634" w:rsidRDefault="00876634" w:rsidP="00F706EA">
      <w:pPr>
        <w:pStyle w:val="Part"/>
      </w:pPr>
    </w:p>
    <w:p w14:paraId="2930939B" w14:textId="77777777" w:rsidR="00876634" w:rsidRDefault="00876634" w:rsidP="00F706EA">
      <w:pPr>
        <w:pStyle w:val="Part"/>
      </w:pPr>
    </w:p>
    <w:p w14:paraId="479B5BAD" w14:textId="77777777" w:rsidR="00876634" w:rsidRDefault="00876634" w:rsidP="00F706EA">
      <w:pPr>
        <w:pStyle w:val="Part"/>
      </w:pPr>
    </w:p>
    <w:p w14:paraId="2E18E8CB" w14:textId="77777777" w:rsidR="00876634" w:rsidRDefault="00876634" w:rsidP="00F706EA">
      <w:pPr>
        <w:pStyle w:val="Part"/>
      </w:pPr>
    </w:p>
    <w:p w14:paraId="0CA791A2" w14:textId="77777777" w:rsidR="00876634" w:rsidRPr="00F913EF" w:rsidRDefault="00876634" w:rsidP="00F706EA">
      <w:pPr>
        <w:pStyle w:val="Part"/>
      </w:pPr>
    </w:p>
    <w:p w14:paraId="138ABE2F" w14:textId="77777777" w:rsidR="00876634" w:rsidRDefault="00876634" w:rsidP="00F706EA">
      <w:pPr>
        <w:pStyle w:val="Part"/>
      </w:pPr>
    </w:p>
    <w:p w14:paraId="4CAECBBE" w14:textId="77777777" w:rsidR="00876634" w:rsidRDefault="00876634" w:rsidP="00522D0B">
      <w:pPr>
        <w:pStyle w:val="Parta"/>
      </w:pPr>
    </w:p>
    <w:p w14:paraId="68CB1A7A" w14:textId="77777777" w:rsidR="00876634" w:rsidRDefault="00876634" w:rsidP="00522D0B">
      <w:pPr>
        <w:pStyle w:val="Parta"/>
      </w:pPr>
    </w:p>
    <w:p w14:paraId="52C3AE15" w14:textId="77777777" w:rsidR="00876634" w:rsidRDefault="00876634" w:rsidP="00522D0B">
      <w:pPr>
        <w:pStyle w:val="Parta"/>
      </w:pPr>
    </w:p>
    <w:p w14:paraId="37FA4DD2" w14:textId="77777777" w:rsidR="00876634" w:rsidRDefault="00876634" w:rsidP="00522D0B">
      <w:pPr>
        <w:pStyle w:val="Parta"/>
      </w:pPr>
    </w:p>
    <w:p w14:paraId="1888443D" w14:textId="77777777" w:rsidR="00876634" w:rsidRDefault="00876634" w:rsidP="00522D0B">
      <w:pPr>
        <w:pStyle w:val="Parta"/>
      </w:pPr>
    </w:p>
    <w:p w14:paraId="3EAE8E8F" w14:textId="77777777" w:rsidR="00876634" w:rsidRDefault="00876634" w:rsidP="00522D0B">
      <w:pPr>
        <w:pStyle w:val="Parta"/>
      </w:pPr>
    </w:p>
    <w:p w14:paraId="499FD8D8" w14:textId="77777777" w:rsidR="00876634" w:rsidRDefault="00876634" w:rsidP="00522D0B">
      <w:pPr>
        <w:pStyle w:val="Parta"/>
        <w:rPr>
          <w:rFonts w:eastAsiaTheme="minorEastAsia"/>
        </w:rPr>
      </w:pPr>
      <w:r>
        <w:t>(b)</w:t>
      </w:r>
      <w:r>
        <w:tab/>
        <w:t xml:space="preserve">Solve the equation </w:t>
      </w:r>
      <m:oMath>
        <m:func>
          <m:funcPr>
            <m:ctrlPr>
              <w:rPr>
                <w:rFonts w:ascii="Cambria Math" w:hAnsi="Cambria Math"/>
                <w:i/>
              </w:rPr>
            </m:ctrlPr>
          </m:funcPr>
          <m:fName>
            <m:r>
              <m:rPr>
                <m:sty m:val="p"/>
              </m:rPr>
              <w:rPr>
                <w:rFonts w:ascii="Cambria Math" w:hAnsi="Cambria Math"/>
              </w:rPr>
              <m:t>ln</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Pr>
          <w:rFonts w:eastAsiaTheme="minorEastAsia"/>
        </w:rPr>
        <w:t>.</w:t>
      </w:r>
      <w:r>
        <w:rPr>
          <w:rFonts w:eastAsiaTheme="minorEastAsia"/>
        </w:rPr>
        <w:tab/>
        <w:t>(3 marks)</w:t>
      </w:r>
    </w:p>
    <w:p w14:paraId="144EA898" w14:textId="77777777" w:rsidR="00876634" w:rsidRDefault="00876634" w:rsidP="00654E4D">
      <w:pPr>
        <w:pStyle w:val="Parta"/>
        <w:rPr>
          <w:rFonts w:eastAsiaTheme="minorEastAsia"/>
        </w:rPr>
      </w:pPr>
    </w:p>
    <w:p w14:paraId="48FD3035" w14:textId="66DD2042" w:rsidR="00876634" w:rsidRDefault="00876634">
      <w:pPr>
        <w:spacing w:after="160" w:line="259" w:lineRule="auto"/>
        <w:contextualSpacing w:val="0"/>
        <w:rPr>
          <w:b/>
          <w:szCs w:val="24"/>
          <w:lang w:val="en-US"/>
        </w:rPr>
      </w:pPr>
      <w:r>
        <w:br w:type="page"/>
      </w:r>
    </w:p>
    <w:p w14:paraId="4C2B6130" w14:textId="67FE71CE" w:rsidR="00876634" w:rsidRDefault="00876634" w:rsidP="00876634">
      <w:pPr>
        <w:pStyle w:val="QNum"/>
      </w:pPr>
      <w:r>
        <w:lastRenderedPageBreak/>
        <w:t>Question 3</w:t>
      </w:r>
      <w:r>
        <w:tab/>
        <w:t>(7 marks)</w:t>
      </w:r>
    </w:p>
    <w:p w14:paraId="6356A7CA" w14:textId="77777777" w:rsidR="00876634" w:rsidRDefault="00876634" w:rsidP="00941891">
      <w:pPr>
        <w:pStyle w:val="Part"/>
        <w:rPr>
          <w:rFonts w:eastAsiaTheme="minorEastAsia"/>
        </w:rPr>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has one local minimum and one local maximum.</w:t>
      </w:r>
    </w:p>
    <w:p w14:paraId="0E6FDE4E" w14:textId="77777777" w:rsidR="00876634" w:rsidRDefault="00876634" w:rsidP="00941891">
      <w:pPr>
        <w:pStyle w:val="Part"/>
        <w:rPr>
          <w:rFonts w:eastAsiaTheme="minorEastAsia"/>
        </w:rPr>
      </w:pPr>
    </w:p>
    <w:p w14:paraId="74B01BB7" w14:textId="77777777" w:rsidR="00876634" w:rsidRDefault="00876634" w:rsidP="00A66123">
      <w:pPr>
        <w:pStyle w:val="Parta"/>
        <w:rPr>
          <w:rFonts w:eastAsiaTheme="minorEastAsia"/>
        </w:rPr>
      </w:pPr>
      <w:r>
        <w:t>(a)</w:t>
      </w:r>
      <w:r>
        <w:tab/>
        <w:t xml:space="preserve">Determine the </w:t>
      </w:r>
      <m:oMath>
        <m:r>
          <w:rPr>
            <w:rFonts w:ascii="Cambria Math" w:hAnsi="Cambria Math"/>
          </w:rPr>
          <m:t>x</m:t>
        </m:r>
      </m:oMath>
      <w:r>
        <w:rPr>
          <w:rFonts w:eastAsiaTheme="minorEastAsia"/>
        </w:rPr>
        <w:softHyphen/>
      </w:r>
      <w:r>
        <w:rPr>
          <w:rFonts w:eastAsiaTheme="minorEastAsia"/>
        </w:rPr>
        <w:softHyphen/>
      </w:r>
      <w:r>
        <w:rPr>
          <w:rFonts w:eastAsiaTheme="minorEastAsia"/>
        </w:rPr>
        <w:softHyphen/>
      </w:r>
      <w:r>
        <w:rPr>
          <w:rFonts w:eastAsiaTheme="minorEastAsia"/>
        </w:rPr>
        <w:softHyphen/>
        <w:t>-coordinates of the stationary points of the graph.</w:t>
      </w:r>
      <w:r>
        <w:rPr>
          <w:rFonts w:eastAsiaTheme="minorEastAsia"/>
        </w:rPr>
        <w:tab/>
        <w:t>(3 marks)</w:t>
      </w:r>
    </w:p>
    <w:p w14:paraId="23244354" w14:textId="77777777" w:rsidR="00876634" w:rsidRDefault="00876634" w:rsidP="00A66123">
      <w:pPr>
        <w:pStyle w:val="Parta"/>
        <w:rPr>
          <w:rFonts w:eastAsiaTheme="minorEastAsia"/>
        </w:rPr>
      </w:pPr>
    </w:p>
    <w:p w14:paraId="4137AD21" w14:textId="77777777" w:rsidR="00876634" w:rsidRDefault="00876634" w:rsidP="00A66123">
      <w:pPr>
        <w:pStyle w:val="Parta"/>
        <w:rPr>
          <w:rFonts w:eastAsiaTheme="minorEastAsia"/>
        </w:rPr>
      </w:pPr>
    </w:p>
    <w:p w14:paraId="0FF9ACFF" w14:textId="77777777" w:rsidR="00876634" w:rsidRDefault="00876634" w:rsidP="00A66123">
      <w:pPr>
        <w:pStyle w:val="Parta"/>
        <w:rPr>
          <w:rFonts w:eastAsiaTheme="minorEastAsia"/>
        </w:rPr>
      </w:pPr>
    </w:p>
    <w:p w14:paraId="786E7C96" w14:textId="77777777" w:rsidR="00876634" w:rsidRDefault="00876634" w:rsidP="00A66123">
      <w:pPr>
        <w:pStyle w:val="Parta"/>
        <w:rPr>
          <w:rFonts w:eastAsiaTheme="minorEastAsia"/>
        </w:rPr>
      </w:pPr>
    </w:p>
    <w:p w14:paraId="41AE9169" w14:textId="77777777" w:rsidR="00876634" w:rsidRDefault="00876634" w:rsidP="00A66123">
      <w:pPr>
        <w:pStyle w:val="Parta"/>
        <w:rPr>
          <w:rFonts w:eastAsiaTheme="minorEastAsia"/>
        </w:rPr>
      </w:pPr>
    </w:p>
    <w:p w14:paraId="610D39FE" w14:textId="77777777" w:rsidR="00876634" w:rsidRDefault="00876634" w:rsidP="00A66123">
      <w:pPr>
        <w:pStyle w:val="Parta"/>
        <w:rPr>
          <w:rFonts w:eastAsiaTheme="minorEastAsia"/>
        </w:rPr>
      </w:pPr>
    </w:p>
    <w:p w14:paraId="53769EBD" w14:textId="77777777" w:rsidR="00876634" w:rsidRDefault="00876634" w:rsidP="00A66123">
      <w:pPr>
        <w:pStyle w:val="Parta"/>
        <w:rPr>
          <w:rFonts w:eastAsiaTheme="minorEastAsia"/>
        </w:rPr>
      </w:pPr>
    </w:p>
    <w:p w14:paraId="08B48DDB" w14:textId="77777777" w:rsidR="00876634" w:rsidRDefault="00876634" w:rsidP="00A66123">
      <w:pPr>
        <w:pStyle w:val="Parta"/>
        <w:rPr>
          <w:rFonts w:eastAsiaTheme="minorEastAsia"/>
        </w:rPr>
      </w:pPr>
    </w:p>
    <w:p w14:paraId="11B2D231" w14:textId="77777777" w:rsidR="00876634" w:rsidRDefault="00876634" w:rsidP="00A66123">
      <w:pPr>
        <w:pStyle w:val="Parta"/>
        <w:rPr>
          <w:rFonts w:eastAsiaTheme="minorEastAsia"/>
        </w:rPr>
      </w:pPr>
    </w:p>
    <w:p w14:paraId="14366E28" w14:textId="77777777" w:rsidR="00876634" w:rsidRDefault="00876634" w:rsidP="00A66123">
      <w:pPr>
        <w:pStyle w:val="Parta"/>
        <w:rPr>
          <w:rFonts w:eastAsiaTheme="minorEastAsia"/>
        </w:rPr>
      </w:pPr>
    </w:p>
    <w:p w14:paraId="072CAB88" w14:textId="77777777" w:rsidR="00876634" w:rsidRDefault="00876634" w:rsidP="00A66123">
      <w:pPr>
        <w:pStyle w:val="Parta"/>
        <w:rPr>
          <w:rFonts w:eastAsiaTheme="minorEastAsia"/>
        </w:rPr>
      </w:pPr>
    </w:p>
    <w:p w14:paraId="57BD4052" w14:textId="77777777" w:rsidR="00876634" w:rsidRDefault="00876634" w:rsidP="00A66123">
      <w:pPr>
        <w:pStyle w:val="Parta"/>
        <w:rPr>
          <w:rFonts w:eastAsiaTheme="minorEastAsia"/>
        </w:rPr>
      </w:pPr>
    </w:p>
    <w:p w14:paraId="1259614F" w14:textId="77777777" w:rsidR="00876634" w:rsidRDefault="00876634" w:rsidP="00A66123">
      <w:pPr>
        <w:pStyle w:val="Parta"/>
        <w:rPr>
          <w:rFonts w:eastAsiaTheme="minorEastAsia"/>
        </w:rPr>
      </w:pPr>
    </w:p>
    <w:p w14:paraId="09F6CD2C" w14:textId="77777777" w:rsidR="00876634" w:rsidRDefault="00876634" w:rsidP="00A66123">
      <w:pPr>
        <w:pStyle w:val="Parta"/>
        <w:rPr>
          <w:rFonts w:eastAsiaTheme="minorEastAsia"/>
        </w:rPr>
      </w:pPr>
    </w:p>
    <w:p w14:paraId="5C29D0AC" w14:textId="77777777" w:rsidR="00876634" w:rsidRDefault="00876634" w:rsidP="00A66123">
      <w:pPr>
        <w:pStyle w:val="Parta"/>
        <w:rPr>
          <w:rFonts w:eastAsiaTheme="minorEastAsia"/>
        </w:rPr>
      </w:pPr>
    </w:p>
    <w:p w14:paraId="4B373F75" w14:textId="77777777" w:rsidR="00876634" w:rsidRDefault="00876634" w:rsidP="00A66123">
      <w:pPr>
        <w:pStyle w:val="Parta"/>
        <w:rPr>
          <w:rFonts w:eastAsiaTheme="minorEastAsia"/>
        </w:rPr>
      </w:pPr>
    </w:p>
    <w:p w14:paraId="218A57B4" w14:textId="77777777" w:rsidR="00876634" w:rsidRDefault="00876634" w:rsidP="00A66123">
      <w:pPr>
        <w:pStyle w:val="Parta"/>
        <w:rPr>
          <w:rFonts w:eastAsiaTheme="minorEastAsia"/>
        </w:rPr>
      </w:pPr>
    </w:p>
    <w:p w14:paraId="535352F4" w14:textId="77777777" w:rsidR="00876634" w:rsidRDefault="00876634" w:rsidP="00A66123">
      <w:pPr>
        <w:pStyle w:val="Parta"/>
        <w:rPr>
          <w:rFonts w:eastAsiaTheme="minorEastAsia"/>
        </w:rPr>
      </w:pPr>
    </w:p>
    <w:p w14:paraId="3EA24E2E" w14:textId="77777777" w:rsidR="00876634" w:rsidRDefault="00876634" w:rsidP="00A66123">
      <w:pPr>
        <w:pStyle w:val="Parta"/>
        <w:rPr>
          <w:rFonts w:eastAsiaTheme="minorEastAsia"/>
        </w:rPr>
      </w:pPr>
    </w:p>
    <w:p w14:paraId="739E17FE" w14:textId="77777777" w:rsidR="00876634" w:rsidRDefault="00876634" w:rsidP="00A66123">
      <w:pPr>
        <w:pStyle w:val="Parta"/>
        <w:rPr>
          <w:rFonts w:eastAsiaTheme="minorEastAsia"/>
        </w:rPr>
      </w:pPr>
    </w:p>
    <w:p w14:paraId="130B70F3" w14:textId="77777777" w:rsidR="00876634" w:rsidRDefault="00876634" w:rsidP="00A66123">
      <w:pPr>
        <w:pStyle w:val="Parta"/>
        <w:rPr>
          <w:rFonts w:eastAsiaTheme="minorEastAsia"/>
        </w:rPr>
      </w:pPr>
      <w:r>
        <w:rPr>
          <w:rFonts w:eastAsiaTheme="minorEastAsia"/>
        </w:rPr>
        <w:t>(b)</w:t>
      </w:r>
      <w:r>
        <w:rPr>
          <w:rFonts w:eastAsiaTheme="minorEastAsia"/>
        </w:rPr>
        <w:tab/>
        <w:t>Use the second derivative test to determine which of the points from (a) is a local maximum and state the coordinates of this point.</w:t>
      </w:r>
      <w:r>
        <w:rPr>
          <w:rFonts w:eastAsiaTheme="minorEastAsia"/>
        </w:rPr>
        <w:tab/>
        <w:t>(4 marks)</w:t>
      </w:r>
    </w:p>
    <w:p w14:paraId="38F8CF8D" w14:textId="77777777" w:rsidR="00876634" w:rsidRPr="001E5F18" w:rsidRDefault="00876634" w:rsidP="001E5F18">
      <w:pPr>
        <w:pStyle w:val="Parta"/>
        <w:rPr>
          <w:rFonts w:eastAsiaTheme="minorEastAsia"/>
        </w:rPr>
      </w:pPr>
    </w:p>
    <w:p w14:paraId="2760D8EF" w14:textId="45028D3C" w:rsidR="00876634" w:rsidRDefault="00876634">
      <w:pPr>
        <w:spacing w:after="160" w:line="259" w:lineRule="auto"/>
        <w:contextualSpacing w:val="0"/>
        <w:rPr>
          <w:b/>
          <w:szCs w:val="24"/>
          <w:lang w:val="en-US"/>
        </w:rPr>
      </w:pPr>
      <w:r>
        <w:br w:type="page"/>
      </w:r>
    </w:p>
    <w:p w14:paraId="0DF12120" w14:textId="20CFD378" w:rsidR="00876634" w:rsidRDefault="00876634" w:rsidP="00876634">
      <w:pPr>
        <w:pStyle w:val="QNum"/>
      </w:pPr>
      <w:r>
        <w:lastRenderedPageBreak/>
        <w:t>Question 4</w:t>
      </w:r>
      <w:r>
        <w:tab/>
        <w:t>(6 marks)</w:t>
      </w:r>
    </w:p>
    <w:p w14:paraId="25AB518A" w14:textId="77777777" w:rsidR="00876634" w:rsidRDefault="00876634" w:rsidP="008F2A5C">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w:t>
      </w:r>
    </w:p>
    <w:p w14:paraId="3863D5F4" w14:textId="77777777" w:rsidR="00876634" w:rsidRDefault="00876634" w:rsidP="008F2A5C">
      <w:pPr>
        <w:pStyle w:val="Part"/>
      </w:pPr>
    </w:p>
    <w:p w14:paraId="6913BBAB" w14:textId="77777777" w:rsidR="00876634" w:rsidRDefault="00876634" w:rsidP="008F2A5C">
      <w:pPr>
        <w:pStyle w:val="Par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r>
                      <w:rPr>
                        <w:rFonts w:ascii="Cambria Math" w:hAnsi="Cambria Math"/>
                      </w:rPr>
                      <m:t>,</m:t>
                    </m:r>
                  </m:e>
                  <m:e>
                    <m:r>
                      <w:rPr>
                        <w:rFonts w:ascii="Cambria Math" w:hAnsi="Cambria Math"/>
                      </w:rPr>
                      <m:t>4≤x≤12</m:t>
                    </m:r>
                  </m:e>
                </m:mr>
                <m:mr>
                  <m:e>
                    <m:r>
                      <w:rPr>
                        <w:rFonts w:ascii="Cambria Math" w:hAnsi="Cambria Math"/>
                      </w:rPr>
                      <m:t>0,</m:t>
                    </m:r>
                  </m:e>
                  <m:e>
                    <m:r>
                      <m:rPr>
                        <m:nor/>
                      </m:rPr>
                      <w:rPr>
                        <w:rFonts w:ascii="Cambria Math" w:hAnsi="Cambria Math"/>
                      </w:rPr>
                      <m:t>elsewhere.</m:t>
                    </m:r>
                  </m:e>
                </m:mr>
              </m:m>
            </m:e>
          </m:d>
        </m:oMath>
      </m:oMathPara>
    </w:p>
    <w:p w14:paraId="35137AA5" w14:textId="77777777" w:rsidR="00876634" w:rsidRDefault="00876634" w:rsidP="00B23F49">
      <w:pPr>
        <w:pStyle w:val="Parta"/>
        <w:rPr>
          <w:rFonts w:eastAsiaTheme="minorEastAsia"/>
        </w:rPr>
      </w:pPr>
    </w:p>
    <w:p w14:paraId="4754D885" w14:textId="77777777" w:rsidR="00876634" w:rsidRDefault="00876634" w:rsidP="00B23F49">
      <w:pPr>
        <w:pStyle w:val="Parta"/>
        <w:rPr>
          <w:rFonts w:eastAsiaTheme="minorEastAsia"/>
        </w:rPr>
      </w:pPr>
      <w:r>
        <w:rPr>
          <w:rFonts w:eastAsiaTheme="minorEastAsia"/>
        </w:rPr>
        <w:t>(a)</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w:t>
      </w:r>
      <w:r>
        <w:rPr>
          <w:rFonts w:eastAsiaTheme="minorEastAsia"/>
        </w:rPr>
        <w:tab/>
        <w:t>(4 marks)</w:t>
      </w:r>
    </w:p>
    <w:p w14:paraId="1D033239" w14:textId="77777777" w:rsidR="00876634" w:rsidRDefault="00876634" w:rsidP="00B23F49">
      <w:pPr>
        <w:pStyle w:val="Parta"/>
        <w:rPr>
          <w:rFonts w:eastAsiaTheme="minorEastAsia"/>
        </w:rPr>
      </w:pPr>
    </w:p>
    <w:p w14:paraId="1EAA6843" w14:textId="77777777" w:rsidR="00876634" w:rsidRDefault="00876634" w:rsidP="00B23F49">
      <w:pPr>
        <w:pStyle w:val="Parta"/>
        <w:rPr>
          <w:rFonts w:eastAsiaTheme="minorEastAsia"/>
        </w:rPr>
      </w:pPr>
    </w:p>
    <w:p w14:paraId="0A6E849F" w14:textId="77777777" w:rsidR="00876634" w:rsidRDefault="00876634" w:rsidP="00B23F49">
      <w:pPr>
        <w:pStyle w:val="Parta"/>
        <w:rPr>
          <w:rFonts w:eastAsiaTheme="minorEastAsia"/>
        </w:rPr>
      </w:pPr>
    </w:p>
    <w:p w14:paraId="4CE276AB" w14:textId="77777777" w:rsidR="00876634" w:rsidRDefault="00876634" w:rsidP="00B23F49">
      <w:pPr>
        <w:pStyle w:val="Parta"/>
        <w:rPr>
          <w:rFonts w:eastAsiaTheme="minorEastAsia"/>
        </w:rPr>
      </w:pPr>
    </w:p>
    <w:p w14:paraId="26EF4CB9" w14:textId="77777777" w:rsidR="00876634" w:rsidRDefault="00876634" w:rsidP="00B23F49">
      <w:pPr>
        <w:pStyle w:val="Parta"/>
        <w:rPr>
          <w:rFonts w:eastAsiaTheme="minorEastAsia"/>
        </w:rPr>
      </w:pPr>
    </w:p>
    <w:p w14:paraId="455F1D70" w14:textId="77777777" w:rsidR="00876634" w:rsidRDefault="00876634" w:rsidP="00B23F49">
      <w:pPr>
        <w:pStyle w:val="Parta"/>
        <w:rPr>
          <w:rFonts w:eastAsiaTheme="minorEastAsia"/>
        </w:rPr>
      </w:pPr>
    </w:p>
    <w:p w14:paraId="6CF92F6C" w14:textId="77777777" w:rsidR="00876634" w:rsidRDefault="00876634" w:rsidP="00B23F49">
      <w:pPr>
        <w:pStyle w:val="Parta"/>
        <w:rPr>
          <w:rFonts w:eastAsiaTheme="minorEastAsia"/>
        </w:rPr>
      </w:pPr>
    </w:p>
    <w:p w14:paraId="2E9D24FE" w14:textId="77777777" w:rsidR="00876634" w:rsidRDefault="00876634" w:rsidP="00B23F49">
      <w:pPr>
        <w:pStyle w:val="Parta"/>
        <w:rPr>
          <w:rFonts w:eastAsiaTheme="minorEastAsia"/>
        </w:rPr>
      </w:pPr>
    </w:p>
    <w:p w14:paraId="5DA0E755" w14:textId="77777777" w:rsidR="00876634" w:rsidRDefault="00876634" w:rsidP="00B23F49">
      <w:pPr>
        <w:pStyle w:val="Parta"/>
        <w:rPr>
          <w:rFonts w:eastAsiaTheme="minorEastAsia"/>
        </w:rPr>
      </w:pPr>
    </w:p>
    <w:p w14:paraId="00D79787" w14:textId="77777777" w:rsidR="00876634" w:rsidRDefault="00876634" w:rsidP="00B23F49">
      <w:pPr>
        <w:pStyle w:val="Parta"/>
        <w:rPr>
          <w:rFonts w:eastAsiaTheme="minorEastAsia"/>
        </w:rPr>
      </w:pPr>
    </w:p>
    <w:p w14:paraId="69DCBBE1" w14:textId="77777777" w:rsidR="00876634" w:rsidRDefault="00876634" w:rsidP="00B23F49">
      <w:pPr>
        <w:pStyle w:val="Parta"/>
        <w:rPr>
          <w:rFonts w:eastAsiaTheme="minorEastAsia"/>
        </w:rPr>
      </w:pPr>
    </w:p>
    <w:p w14:paraId="54209C87" w14:textId="77777777" w:rsidR="00876634" w:rsidRDefault="00876634" w:rsidP="00B23F49">
      <w:pPr>
        <w:pStyle w:val="Parta"/>
        <w:rPr>
          <w:rFonts w:eastAsiaTheme="minorEastAsia"/>
        </w:rPr>
      </w:pPr>
    </w:p>
    <w:p w14:paraId="0221BAAB" w14:textId="77777777" w:rsidR="00876634" w:rsidRDefault="00876634" w:rsidP="00B23F49">
      <w:pPr>
        <w:pStyle w:val="Parta"/>
        <w:rPr>
          <w:rFonts w:eastAsiaTheme="minorEastAsia"/>
        </w:rPr>
      </w:pPr>
    </w:p>
    <w:p w14:paraId="6302DA81" w14:textId="77777777" w:rsidR="00876634" w:rsidRDefault="00876634" w:rsidP="00B23F49">
      <w:pPr>
        <w:pStyle w:val="Parta"/>
        <w:rPr>
          <w:rFonts w:eastAsiaTheme="minorEastAsia"/>
        </w:rPr>
      </w:pPr>
    </w:p>
    <w:p w14:paraId="7F858365" w14:textId="77777777" w:rsidR="00876634" w:rsidRDefault="00876634" w:rsidP="00B23F49">
      <w:pPr>
        <w:pStyle w:val="Parta"/>
        <w:rPr>
          <w:rFonts w:eastAsiaTheme="minorEastAsia"/>
        </w:rPr>
      </w:pPr>
    </w:p>
    <w:p w14:paraId="400EA630" w14:textId="77777777" w:rsidR="00876634" w:rsidRDefault="00876634" w:rsidP="00B23F49">
      <w:pPr>
        <w:pStyle w:val="Parta"/>
        <w:rPr>
          <w:rFonts w:eastAsiaTheme="minorEastAsia"/>
        </w:rPr>
      </w:pPr>
    </w:p>
    <w:p w14:paraId="0D0A59E1" w14:textId="77777777" w:rsidR="00876634" w:rsidRDefault="00876634" w:rsidP="00B23F49">
      <w:pPr>
        <w:pStyle w:val="Parta"/>
        <w:rPr>
          <w:rFonts w:eastAsiaTheme="minorEastAsia"/>
        </w:rPr>
      </w:pPr>
    </w:p>
    <w:p w14:paraId="6126C96E" w14:textId="77777777" w:rsidR="00876634" w:rsidRDefault="00876634" w:rsidP="00B23F49">
      <w:pPr>
        <w:pStyle w:val="Parta"/>
        <w:rPr>
          <w:rFonts w:eastAsiaTheme="minorEastAsia"/>
        </w:rPr>
      </w:pPr>
    </w:p>
    <w:p w14:paraId="280A5FBF" w14:textId="77777777" w:rsidR="00876634" w:rsidRDefault="00876634" w:rsidP="00B23F49">
      <w:pPr>
        <w:pStyle w:val="Parta"/>
        <w:rPr>
          <w:rFonts w:eastAsiaTheme="minorEastAsia"/>
        </w:rPr>
      </w:pPr>
    </w:p>
    <w:p w14:paraId="3107F39C" w14:textId="77777777" w:rsidR="00876634" w:rsidRDefault="00876634" w:rsidP="00B23F49">
      <w:pPr>
        <w:pStyle w:val="Parta"/>
        <w:rPr>
          <w:rFonts w:eastAsiaTheme="minorEastAsia"/>
        </w:rPr>
      </w:pPr>
    </w:p>
    <w:p w14:paraId="19197D9E" w14:textId="77777777" w:rsidR="00876634" w:rsidRDefault="00876634" w:rsidP="00B23F49">
      <w:pPr>
        <w:pStyle w:val="Parta"/>
        <w:rPr>
          <w:rFonts w:eastAsiaTheme="minorEastAsia"/>
        </w:rPr>
      </w:pPr>
    </w:p>
    <w:p w14:paraId="01F4D6FE" w14:textId="77777777" w:rsidR="00876634" w:rsidRDefault="00876634" w:rsidP="00B23F49">
      <w:pPr>
        <w:pStyle w:val="Parta"/>
        <w:rPr>
          <w:rFonts w:eastAsiaTheme="minorEastAsia"/>
        </w:rPr>
      </w:pPr>
    </w:p>
    <w:p w14:paraId="28E8716B" w14:textId="77777777" w:rsidR="00876634" w:rsidRDefault="00876634" w:rsidP="00B23F49">
      <w:pPr>
        <w:pStyle w:val="Parta"/>
        <w:rPr>
          <w:rFonts w:eastAsiaTheme="minorEastAsia"/>
        </w:rPr>
      </w:pPr>
    </w:p>
    <w:p w14:paraId="7853D09D" w14:textId="77777777" w:rsidR="00876634" w:rsidRDefault="00876634" w:rsidP="00B23F49">
      <w:pPr>
        <w:pStyle w:val="Parta"/>
        <w:rPr>
          <w:rFonts w:eastAsiaTheme="minorEastAsia"/>
        </w:rPr>
      </w:pPr>
    </w:p>
    <w:p w14:paraId="42771776" w14:textId="77777777" w:rsidR="00876634" w:rsidRDefault="00876634" w:rsidP="00B23F49">
      <w:pPr>
        <w:pStyle w:val="Parta"/>
        <w:rPr>
          <w:rFonts w:eastAsiaTheme="minorEastAsia"/>
        </w:rPr>
      </w:pPr>
      <w:r>
        <w:rPr>
          <w:rFonts w:eastAsiaTheme="minorEastAsia"/>
        </w:rPr>
        <w:t>(b)</w:t>
      </w:r>
      <w:r>
        <w:rPr>
          <w:rFonts w:eastAsiaTheme="minorEastAsia"/>
        </w:rPr>
        <w:tab/>
        <w:t xml:space="preserve">Write down the cumulative distribution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=P(X≤t)</m:t>
        </m:r>
      </m:oMath>
      <w:r>
        <w:rPr>
          <w:rFonts w:eastAsiaTheme="minorEastAsia"/>
        </w:rPr>
        <w:t xml:space="preserve"> for </w:t>
      </w:r>
      <m:oMath>
        <m:r>
          <w:rPr>
            <w:rFonts w:ascii="Cambria Math" w:eastAsiaTheme="minorEastAsia" w:hAnsi="Cambria Math"/>
          </w:rPr>
          <m:t>4≤t≤12</m:t>
        </m:r>
      </m:oMath>
      <w:r>
        <w:rPr>
          <w:rFonts w:eastAsiaTheme="minorEastAsia"/>
        </w:rPr>
        <w:t xml:space="preserve"> and hence determine </w:t>
      </w:r>
      <m:oMath>
        <m:r>
          <w:rPr>
            <w:rFonts w:ascii="Cambria Math" w:eastAsiaTheme="minorEastAsia" w:hAnsi="Cambria Math"/>
          </w:rPr>
          <m:t>P(X≤8)</m:t>
        </m:r>
      </m:oMath>
      <w:r>
        <w:rPr>
          <w:rFonts w:eastAsiaTheme="minorEastAsia"/>
        </w:rPr>
        <w:t>.</w:t>
      </w:r>
      <w:r>
        <w:rPr>
          <w:rFonts w:eastAsiaTheme="minorEastAsia"/>
        </w:rPr>
        <w:tab/>
        <w:t>(2 marks)</w:t>
      </w:r>
    </w:p>
    <w:p w14:paraId="6DCBF097" w14:textId="77777777" w:rsidR="00876634" w:rsidRPr="00F913EF" w:rsidRDefault="00876634" w:rsidP="008F4F3B">
      <w:pPr>
        <w:pStyle w:val="Parta"/>
      </w:pPr>
    </w:p>
    <w:p w14:paraId="5FF06DD2" w14:textId="2688B8C1" w:rsidR="00876634" w:rsidRDefault="00876634">
      <w:pPr>
        <w:spacing w:after="160" w:line="259" w:lineRule="auto"/>
        <w:contextualSpacing w:val="0"/>
        <w:rPr>
          <w:b/>
          <w:szCs w:val="24"/>
          <w:lang w:val="en-US"/>
        </w:rPr>
      </w:pPr>
      <w:r>
        <w:br w:type="page"/>
      </w:r>
    </w:p>
    <w:p w14:paraId="66248FB7" w14:textId="1DC36AD8" w:rsidR="00876634" w:rsidRDefault="00876634" w:rsidP="00876634">
      <w:pPr>
        <w:pStyle w:val="QNum"/>
      </w:pPr>
      <w:r>
        <w:lastRenderedPageBreak/>
        <w:t>Question 5</w:t>
      </w:r>
      <w:r>
        <w:tab/>
        <w:t>(6 marks)</w:t>
      </w:r>
    </w:p>
    <w:p w14:paraId="4C144EEF" w14:textId="77777777" w:rsidR="00876634" w:rsidRDefault="00876634" w:rsidP="00D96F48">
      <w:pPr>
        <w:pStyle w:val="Parta"/>
        <w:rPr>
          <w:rFonts w:eastAsiaTheme="minorEastAsia"/>
        </w:rPr>
      </w:pPr>
      <w:r>
        <w:t>(a)</w:t>
      </w:r>
      <w:r>
        <w:tab/>
        <w:t xml:space="preserve">Determine the anti-derivative of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e>
          </m:mr>
          <m:mr>
            <m:e>
              <m:bar>
                <m:barPr>
                  <m:pos m:val="top"/>
                  <m:ctrlPr>
                    <w:rPr>
                      <w:rFonts w:ascii="Cambria Math" w:hAnsi="Cambria Math"/>
                      <w:i/>
                    </w:rPr>
                  </m:ctrlPr>
                </m:barPr>
                <m:e>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bar>
            </m:e>
          </m:mr>
        </m:m>
      </m:oMath>
      <w:r>
        <w:rPr>
          <w:rFonts w:eastAsiaTheme="minorEastAsia"/>
        </w:rPr>
        <w:t>.</w:t>
      </w:r>
      <w:r>
        <w:rPr>
          <w:rFonts w:eastAsiaTheme="minorEastAsia"/>
        </w:rPr>
        <w:tab/>
        <w:t>(2 marks)</w:t>
      </w:r>
    </w:p>
    <w:p w14:paraId="422515CB" w14:textId="77777777" w:rsidR="00876634" w:rsidRDefault="00876634" w:rsidP="00C60259">
      <w:pPr>
        <w:pStyle w:val="Parta"/>
      </w:pPr>
    </w:p>
    <w:p w14:paraId="23C1E6F6" w14:textId="77777777" w:rsidR="00876634" w:rsidRDefault="00876634" w:rsidP="00C60259">
      <w:pPr>
        <w:pStyle w:val="Parta"/>
      </w:pPr>
    </w:p>
    <w:p w14:paraId="60C63984" w14:textId="77777777" w:rsidR="00876634" w:rsidRDefault="00876634" w:rsidP="00C60259">
      <w:pPr>
        <w:pStyle w:val="Parta"/>
      </w:pPr>
    </w:p>
    <w:p w14:paraId="2F99681A" w14:textId="77777777" w:rsidR="00876634" w:rsidRDefault="00876634" w:rsidP="00C60259">
      <w:pPr>
        <w:pStyle w:val="Parta"/>
      </w:pPr>
    </w:p>
    <w:p w14:paraId="2B3B7D8C" w14:textId="77777777" w:rsidR="00876634" w:rsidRDefault="00876634" w:rsidP="00C60259">
      <w:pPr>
        <w:pStyle w:val="Parta"/>
      </w:pPr>
    </w:p>
    <w:p w14:paraId="244C1E01" w14:textId="77777777" w:rsidR="00876634" w:rsidRDefault="00876634" w:rsidP="00C60259">
      <w:pPr>
        <w:pStyle w:val="Parta"/>
      </w:pPr>
    </w:p>
    <w:p w14:paraId="1727E468" w14:textId="77777777" w:rsidR="00876634" w:rsidRDefault="00876634" w:rsidP="00C60259">
      <w:pPr>
        <w:pStyle w:val="Parta"/>
      </w:pPr>
    </w:p>
    <w:p w14:paraId="70722DAA" w14:textId="77777777" w:rsidR="00876634" w:rsidRDefault="00876634" w:rsidP="00C60259">
      <w:pPr>
        <w:pStyle w:val="Parta"/>
      </w:pPr>
    </w:p>
    <w:p w14:paraId="674EC253" w14:textId="77777777" w:rsidR="00876634" w:rsidRDefault="00876634" w:rsidP="00C60259">
      <w:pPr>
        <w:pStyle w:val="Parta"/>
      </w:pPr>
    </w:p>
    <w:p w14:paraId="5381D5D3" w14:textId="77777777" w:rsidR="00876634" w:rsidRDefault="00876634" w:rsidP="00C60259">
      <w:pPr>
        <w:pStyle w:val="Parta"/>
      </w:pPr>
    </w:p>
    <w:p w14:paraId="36F4DA2B" w14:textId="77777777" w:rsidR="00876634" w:rsidRDefault="00876634" w:rsidP="00C60259">
      <w:pPr>
        <w:pStyle w:val="Parta"/>
      </w:pPr>
    </w:p>
    <w:p w14:paraId="6A626747" w14:textId="77777777" w:rsidR="00876634" w:rsidRDefault="00876634" w:rsidP="00C60259">
      <w:pPr>
        <w:pStyle w:val="Parta"/>
      </w:pPr>
    </w:p>
    <w:p w14:paraId="5C210FD1" w14:textId="77777777" w:rsidR="00876634" w:rsidRDefault="00876634" w:rsidP="00C60259">
      <w:pPr>
        <w:pStyle w:val="Parta"/>
      </w:pPr>
    </w:p>
    <w:p w14:paraId="7B68BCE2" w14:textId="77777777" w:rsidR="00876634" w:rsidRDefault="00876634" w:rsidP="00C60259">
      <w:pPr>
        <w:pStyle w:val="Parta"/>
      </w:pPr>
    </w:p>
    <w:p w14:paraId="7C2322E2" w14:textId="77777777" w:rsidR="00876634" w:rsidRDefault="00876634" w:rsidP="00C60259">
      <w:pPr>
        <w:pStyle w:val="Parta"/>
      </w:pPr>
    </w:p>
    <w:p w14:paraId="6AFE30CF" w14:textId="77777777" w:rsidR="00876634" w:rsidRDefault="00876634" w:rsidP="00C60259">
      <w:pPr>
        <w:pStyle w:val="Parta"/>
        <w:rPr>
          <w:rFonts w:eastAsiaTheme="minorEastAsia"/>
        </w:rPr>
      </w:pPr>
      <w:r>
        <w:t>(b)</w:t>
      </w:r>
      <w:r>
        <w:tab/>
        <w:t xml:space="preserve">Determine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m:t>
        </m:r>
      </m:oMath>
      <w:r>
        <w:rPr>
          <w:rFonts w:eastAsiaTheme="minorEastAsia"/>
        </w:rPr>
        <w:tab/>
        <w:t>(2 marks)</w:t>
      </w:r>
    </w:p>
    <w:p w14:paraId="34A36704" w14:textId="77777777" w:rsidR="00876634" w:rsidRDefault="00876634" w:rsidP="00870423">
      <w:pPr>
        <w:pStyle w:val="Parta"/>
      </w:pPr>
    </w:p>
    <w:p w14:paraId="7BB3DAFE" w14:textId="77777777" w:rsidR="00876634" w:rsidRDefault="00876634" w:rsidP="00870423">
      <w:pPr>
        <w:pStyle w:val="Parta"/>
      </w:pPr>
    </w:p>
    <w:p w14:paraId="3DE53A9C" w14:textId="77777777" w:rsidR="00876634" w:rsidRDefault="00876634" w:rsidP="00870423">
      <w:pPr>
        <w:pStyle w:val="Parta"/>
      </w:pPr>
    </w:p>
    <w:p w14:paraId="1E0641B9" w14:textId="77777777" w:rsidR="00876634" w:rsidRDefault="00876634" w:rsidP="00870423">
      <w:pPr>
        <w:pStyle w:val="Parta"/>
      </w:pPr>
    </w:p>
    <w:p w14:paraId="711421E2" w14:textId="77777777" w:rsidR="00876634" w:rsidRDefault="00876634" w:rsidP="00870423">
      <w:pPr>
        <w:pStyle w:val="Parta"/>
      </w:pPr>
    </w:p>
    <w:p w14:paraId="2C64C67A" w14:textId="77777777" w:rsidR="00876634" w:rsidRDefault="00876634" w:rsidP="00870423">
      <w:pPr>
        <w:pStyle w:val="Parta"/>
      </w:pPr>
    </w:p>
    <w:p w14:paraId="311EF509" w14:textId="77777777" w:rsidR="00876634" w:rsidRDefault="00876634" w:rsidP="00870423">
      <w:pPr>
        <w:pStyle w:val="Parta"/>
      </w:pPr>
    </w:p>
    <w:p w14:paraId="0BAB3563" w14:textId="77777777" w:rsidR="00876634" w:rsidRDefault="00876634" w:rsidP="00870423">
      <w:pPr>
        <w:pStyle w:val="Parta"/>
      </w:pPr>
    </w:p>
    <w:p w14:paraId="422BC5A5" w14:textId="77777777" w:rsidR="00876634" w:rsidRDefault="00876634" w:rsidP="00870423">
      <w:pPr>
        <w:pStyle w:val="Parta"/>
      </w:pPr>
    </w:p>
    <w:p w14:paraId="244A2B00" w14:textId="77777777" w:rsidR="00876634" w:rsidRDefault="00876634" w:rsidP="00870423">
      <w:pPr>
        <w:pStyle w:val="Parta"/>
      </w:pPr>
    </w:p>
    <w:p w14:paraId="4C607398" w14:textId="77777777" w:rsidR="00876634" w:rsidRDefault="00876634" w:rsidP="00870423">
      <w:pPr>
        <w:pStyle w:val="Parta"/>
      </w:pPr>
    </w:p>
    <w:p w14:paraId="2B3F6AD5" w14:textId="77777777" w:rsidR="00876634" w:rsidRDefault="00876634" w:rsidP="00870423">
      <w:pPr>
        <w:pStyle w:val="Parta"/>
      </w:pPr>
    </w:p>
    <w:p w14:paraId="3AF23456" w14:textId="77777777" w:rsidR="00876634" w:rsidRDefault="00876634" w:rsidP="00870423">
      <w:pPr>
        <w:pStyle w:val="Parta"/>
      </w:pPr>
    </w:p>
    <w:p w14:paraId="78CEA19A" w14:textId="77777777" w:rsidR="00876634" w:rsidRDefault="00876634" w:rsidP="00870423">
      <w:pPr>
        <w:pStyle w:val="Parta"/>
      </w:pPr>
    </w:p>
    <w:p w14:paraId="2A1A9366" w14:textId="77777777" w:rsidR="00876634" w:rsidRDefault="00876634" w:rsidP="00870423">
      <w:pPr>
        <w:pStyle w:val="Parta"/>
      </w:pPr>
    </w:p>
    <w:p w14:paraId="58956CAC" w14:textId="77777777" w:rsidR="00876634" w:rsidRDefault="00876634" w:rsidP="00870423">
      <w:pPr>
        <w:pStyle w:val="Parta"/>
      </w:pPr>
      <w:r>
        <w:t>(c)</w:t>
      </w:r>
      <w:r>
        <w:tab/>
        <w:t xml:space="preserve">Evaluate </w:t>
      </w:r>
      <m:oMath>
        <m:nary>
          <m:naryPr>
            <m:limLoc m:val="subSup"/>
            <m:grow m:val="1"/>
            <m:ctrlPr>
              <w:rPr>
                <w:rFonts w:ascii="Cambria Math" w:eastAsiaTheme="minorEastAsia" w:hAnsi="Cambria Math"/>
                <w:i/>
              </w:rPr>
            </m:ctrlPr>
          </m:naryPr>
          <m:sub>
            <m:r>
              <w:rPr>
                <w:rFonts w:ascii="Cambria Math" w:eastAsiaTheme="minorEastAsia" w:hAnsi="Cambria Math"/>
              </w:rPr>
              <m:t>0.2</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 ln</m:t>
                            </m:r>
                          </m:fName>
                          <m:e>
                            <m:r>
                              <w:rPr>
                                <w:rFonts w:ascii="Cambria Math" w:eastAsiaTheme="minorEastAsia" w:hAnsi="Cambria Math"/>
                              </w:rPr>
                              <m:t>(5x)</m:t>
                            </m:r>
                          </m:e>
                        </m:func>
                        <m:r>
                          <w:rPr>
                            <w:rFonts w:ascii="Cambria Math" w:eastAsiaTheme="minorEastAsia" w:hAnsi="Cambria Math"/>
                          </w:rPr>
                          <m:t>+2</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7776DA4C" w14:textId="77777777" w:rsidR="00876634" w:rsidRDefault="00876634" w:rsidP="00941891">
      <w:pPr>
        <w:pStyle w:val="Part"/>
      </w:pPr>
    </w:p>
    <w:p w14:paraId="6CE696CA" w14:textId="2AFFCB9E" w:rsidR="00876634" w:rsidRDefault="00876634">
      <w:pPr>
        <w:spacing w:after="160" w:line="259" w:lineRule="auto"/>
        <w:contextualSpacing w:val="0"/>
        <w:rPr>
          <w:b/>
          <w:szCs w:val="24"/>
          <w:lang w:val="en-US"/>
        </w:rPr>
      </w:pPr>
      <w:r>
        <w:br w:type="page"/>
      </w:r>
    </w:p>
    <w:p w14:paraId="32334663" w14:textId="26ECE346" w:rsidR="00876634" w:rsidRDefault="00876634" w:rsidP="00876634">
      <w:pPr>
        <w:pStyle w:val="QNum"/>
      </w:pPr>
      <w:r>
        <w:lastRenderedPageBreak/>
        <w:t>Question 6</w:t>
      </w:r>
      <w:r>
        <w:tab/>
        <w:t>(8 marks)</w:t>
      </w:r>
    </w:p>
    <w:p w14:paraId="01E4220A" w14:textId="77777777" w:rsidR="00876634" w:rsidRDefault="00876634" w:rsidP="00941891">
      <w:pPr>
        <w:pStyle w:val="Part"/>
        <w:rPr>
          <w:rFonts w:eastAsiaTheme="minorEastAsia"/>
        </w:rPr>
      </w:pPr>
      <w:r>
        <w:t xml:space="preserve">Right-triangle </w:t>
      </w:r>
      <m:oMath>
        <m:r>
          <w:rPr>
            <w:rFonts w:ascii="Cambria Math" w:hAnsi="Cambria Math"/>
          </w:rPr>
          <m:t>T</m:t>
        </m:r>
      </m:oMath>
      <w:r>
        <w:rPr>
          <w:rFonts w:eastAsiaTheme="minorEastAsia"/>
        </w:rPr>
        <w:t xml:space="preserve"> has vertices </w:t>
      </w:r>
      <m:oMath>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 (p, 0)</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0, q</m:t>
            </m:r>
          </m:e>
        </m:d>
      </m:oMath>
      <w:r>
        <w:rPr>
          <w:rFonts w:eastAsiaTheme="minorEastAsia"/>
        </w:rPr>
        <w:t xml:space="preserve"> where </w:t>
      </w:r>
      <m:oMath>
        <m:r>
          <w:rPr>
            <w:rFonts w:ascii="Cambria Math" w:eastAsiaTheme="minorEastAsia" w:hAnsi="Cambria Math"/>
          </w:rPr>
          <m:t>p&gt;3</m:t>
        </m:r>
      </m:oMath>
      <w:r>
        <w:rPr>
          <w:rFonts w:eastAsiaTheme="minorEastAsia"/>
        </w:rPr>
        <w:t xml:space="preserve"> and </w:t>
      </w:r>
      <m:oMath>
        <m:r>
          <w:rPr>
            <w:rFonts w:ascii="Cambria Math" w:eastAsiaTheme="minorEastAsia" w:hAnsi="Cambria Math"/>
          </w:rPr>
          <m:t>q&gt;5</m:t>
        </m:r>
      </m:oMath>
      <w:r>
        <w:rPr>
          <w:rFonts w:eastAsiaTheme="minorEastAsia"/>
        </w:rPr>
        <w:t>.</w:t>
      </w:r>
    </w:p>
    <w:p w14:paraId="27FA8B63" w14:textId="77777777" w:rsidR="00876634" w:rsidRDefault="00876634" w:rsidP="00941891">
      <w:pPr>
        <w:pStyle w:val="Part"/>
      </w:pPr>
    </w:p>
    <w:p w14:paraId="51C21FD2" w14:textId="77777777" w:rsidR="00876634" w:rsidRDefault="00876634" w:rsidP="00941891">
      <w:pPr>
        <w:pStyle w:val="Part"/>
        <w:rPr>
          <w:rFonts w:eastAsiaTheme="minorEastAsia"/>
        </w:rPr>
      </w:pPr>
      <w:r>
        <w:t xml:space="preserve">The straight line from </w:t>
      </w:r>
      <m:oMath>
        <m:r>
          <w:rPr>
            <w:rFonts w:ascii="Cambria Math" w:eastAsiaTheme="minorEastAsia" w:hAnsi="Cambria Math"/>
          </w:rPr>
          <m:t>(p, 0)</m:t>
        </m:r>
      </m:oMath>
      <w:r>
        <w:rPr>
          <w:rFonts w:eastAsiaTheme="minorEastAsia"/>
        </w:rPr>
        <w:t xml:space="preserve"> to </w:t>
      </w:r>
      <m:oMath>
        <m:r>
          <w:rPr>
            <w:rFonts w:ascii="Cambria Math" w:eastAsiaTheme="minorEastAsia" w:hAnsi="Cambria Math"/>
          </w:rPr>
          <m:t>(0, q)</m:t>
        </m:r>
      </m:oMath>
      <w:r>
        <w:rPr>
          <w:rFonts w:eastAsiaTheme="minorEastAsia"/>
        </w:rPr>
        <w:t xml:space="preserve"> </w:t>
      </w:r>
      <w:r>
        <w:t xml:space="preserve">passes through the point </w:t>
      </w:r>
      <m:oMath>
        <m:r>
          <w:rPr>
            <w:rFonts w:ascii="Cambria Math" w:hAnsi="Cambria Math"/>
          </w:rPr>
          <m:t>(3, 5)</m:t>
        </m:r>
      </m:oMath>
      <w:r>
        <w:rPr>
          <w:rFonts w:eastAsiaTheme="minorEastAsia"/>
        </w:rPr>
        <w:t>.</w:t>
      </w:r>
    </w:p>
    <w:p w14:paraId="1F4B9761" w14:textId="77777777" w:rsidR="00876634" w:rsidRDefault="00876634" w:rsidP="00941891">
      <w:pPr>
        <w:pStyle w:val="Part"/>
      </w:pPr>
    </w:p>
    <w:p w14:paraId="31FB20C8" w14:textId="77777777" w:rsidR="00876634" w:rsidRDefault="00876634" w:rsidP="00D757B4">
      <w:pPr>
        <w:pStyle w:val="Parta"/>
        <w:rPr>
          <w:rFonts w:eastAsiaTheme="minorEastAsia"/>
        </w:rPr>
      </w:pPr>
      <w:r>
        <w:t>(a)</w:t>
      </w:r>
      <w:r>
        <w:tab/>
        <w:t>Sketch a diagram to show this information</w:t>
      </w:r>
      <w:r>
        <w:rPr>
          <w:rFonts w:eastAsiaTheme="minorEastAsia"/>
        </w:rPr>
        <w:t>.</w:t>
      </w:r>
      <w:r>
        <w:rPr>
          <w:rFonts w:eastAsiaTheme="minorEastAsia"/>
        </w:rPr>
        <w:tab/>
        <w:t>(1 mark)</w:t>
      </w:r>
    </w:p>
    <w:p w14:paraId="0A256982" w14:textId="77777777" w:rsidR="00876634" w:rsidRDefault="00876634" w:rsidP="00D757B4">
      <w:pPr>
        <w:pStyle w:val="Parta"/>
      </w:pPr>
    </w:p>
    <w:p w14:paraId="584D5354" w14:textId="77777777" w:rsidR="00876634" w:rsidRDefault="00876634" w:rsidP="00D757B4">
      <w:pPr>
        <w:pStyle w:val="Parta"/>
      </w:pPr>
    </w:p>
    <w:p w14:paraId="298292B6" w14:textId="77777777" w:rsidR="00876634" w:rsidRDefault="00876634" w:rsidP="00D757B4">
      <w:pPr>
        <w:pStyle w:val="Parta"/>
      </w:pPr>
    </w:p>
    <w:p w14:paraId="114317C0" w14:textId="77777777" w:rsidR="00876634" w:rsidRDefault="00876634" w:rsidP="00D757B4">
      <w:pPr>
        <w:pStyle w:val="Parta"/>
      </w:pPr>
    </w:p>
    <w:p w14:paraId="55F2ED1A" w14:textId="77777777" w:rsidR="00876634" w:rsidRDefault="00876634" w:rsidP="00D757B4">
      <w:pPr>
        <w:pStyle w:val="Parta"/>
      </w:pPr>
    </w:p>
    <w:p w14:paraId="637EDBCE" w14:textId="77777777" w:rsidR="00876634" w:rsidRDefault="00876634" w:rsidP="00D757B4">
      <w:pPr>
        <w:pStyle w:val="Parta"/>
      </w:pPr>
    </w:p>
    <w:p w14:paraId="14C3541E" w14:textId="77777777" w:rsidR="00876634" w:rsidRDefault="00876634" w:rsidP="00D757B4">
      <w:pPr>
        <w:pStyle w:val="Parta"/>
      </w:pPr>
    </w:p>
    <w:p w14:paraId="247EB40E" w14:textId="77777777" w:rsidR="00876634" w:rsidRDefault="00876634" w:rsidP="00D757B4">
      <w:pPr>
        <w:pStyle w:val="Parta"/>
      </w:pPr>
    </w:p>
    <w:p w14:paraId="2BCE368F" w14:textId="77777777" w:rsidR="00876634" w:rsidRDefault="00876634" w:rsidP="00D757B4">
      <w:pPr>
        <w:pStyle w:val="Parta"/>
      </w:pPr>
    </w:p>
    <w:p w14:paraId="210FCBA4" w14:textId="77777777" w:rsidR="00876634" w:rsidRDefault="00876634" w:rsidP="00CB678A">
      <w:pPr>
        <w:pStyle w:val="Parta"/>
        <w:ind w:left="0" w:firstLine="0"/>
        <w:rPr>
          <w:rFonts w:eastAsiaTheme="minorEastAsia"/>
        </w:rPr>
      </w:pPr>
      <w:r>
        <w:t>(b)</w:t>
      </w:r>
      <w:r>
        <w:tab/>
        <w:t xml:space="preserve">Show that the area of the triangle is  </w:t>
      </w:r>
      <m:oMath>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mr>
          <m:mr>
            <m:e>
              <m:bar>
                <m:barPr>
                  <m:pos m:val="top"/>
                  <m:ctrlPr>
                    <w:rPr>
                      <w:rFonts w:ascii="Cambria Math" w:hAnsi="Cambria Math"/>
                      <w:i/>
                    </w:rPr>
                  </m:ctrlPr>
                </m:barPr>
                <m:e>
                  <m:r>
                    <w:rPr>
                      <w:rFonts w:ascii="Cambria Math" w:hAnsi="Cambria Math"/>
                    </w:rPr>
                    <m:t>2(p-3)</m:t>
                  </m:r>
                </m:e>
              </m:bar>
            </m:e>
          </m:mr>
        </m:m>
        <m:r>
          <w:rPr>
            <w:rFonts w:ascii="Cambria Math" w:hAnsi="Cambria Math"/>
          </w:rPr>
          <m:t xml:space="preserve"> </m:t>
        </m:r>
      </m:oMath>
      <w:r>
        <w:rPr>
          <w:rFonts w:eastAsiaTheme="minorEastAsia"/>
        </w:rPr>
        <w:t>.</w:t>
      </w:r>
      <w:r>
        <w:rPr>
          <w:rFonts w:eastAsiaTheme="minorEastAsia"/>
        </w:rPr>
        <w:tab/>
        <w:t>(3 marks)</w:t>
      </w:r>
    </w:p>
    <w:p w14:paraId="76041530" w14:textId="77777777" w:rsidR="00876634" w:rsidRDefault="00876634" w:rsidP="00344F63">
      <w:pPr>
        <w:pStyle w:val="Parta"/>
      </w:pPr>
    </w:p>
    <w:p w14:paraId="15ADBEA3" w14:textId="77777777" w:rsidR="00876634" w:rsidRDefault="00876634" w:rsidP="00344F63">
      <w:pPr>
        <w:pStyle w:val="Parta"/>
      </w:pPr>
    </w:p>
    <w:p w14:paraId="457731C8" w14:textId="77777777" w:rsidR="00876634" w:rsidRDefault="00876634" w:rsidP="00344F63">
      <w:pPr>
        <w:pStyle w:val="Parta"/>
      </w:pPr>
    </w:p>
    <w:p w14:paraId="08BD92D6" w14:textId="77777777" w:rsidR="00876634" w:rsidRDefault="00876634" w:rsidP="00344F63">
      <w:pPr>
        <w:pStyle w:val="Parta"/>
      </w:pPr>
    </w:p>
    <w:p w14:paraId="6BB6D2AA" w14:textId="77777777" w:rsidR="00876634" w:rsidRDefault="00876634" w:rsidP="00344F63">
      <w:pPr>
        <w:pStyle w:val="Parta"/>
      </w:pPr>
    </w:p>
    <w:p w14:paraId="5FBCA311" w14:textId="77777777" w:rsidR="00876634" w:rsidRDefault="00876634" w:rsidP="00344F63">
      <w:pPr>
        <w:pStyle w:val="Parta"/>
      </w:pPr>
    </w:p>
    <w:p w14:paraId="62C89ED0" w14:textId="77777777" w:rsidR="00876634" w:rsidRDefault="00876634" w:rsidP="00344F63">
      <w:pPr>
        <w:pStyle w:val="Parta"/>
      </w:pPr>
    </w:p>
    <w:p w14:paraId="45817105" w14:textId="77777777" w:rsidR="00876634" w:rsidRDefault="00876634" w:rsidP="00344F63">
      <w:pPr>
        <w:pStyle w:val="Parta"/>
      </w:pPr>
    </w:p>
    <w:p w14:paraId="11D9B665" w14:textId="77777777" w:rsidR="00876634" w:rsidRDefault="00876634" w:rsidP="00344F63">
      <w:pPr>
        <w:pStyle w:val="Parta"/>
      </w:pPr>
    </w:p>
    <w:p w14:paraId="6836F18B" w14:textId="77777777" w:rsidR="00876634" w:rsidRDefault="00876634" w:rsidP="00344F63">
      <w:pPr>
        <w:pStyle w:val="Parta"/>
      </w:pPr>
    </w:p>
    <w:p w14:paraId="1EDD4BD2" w14:textId="77777777" w:rsidR="00876634" w:rsidRDefault="00876634" w:rsidP="00344F63">
      <w:pPr>
        <w:pStyle w:val="Parta"/>
      </w:pPr>
    </w:p>
    <w:p w14:paraId="2AB28777" w14:textId="77777777" w:rsidR="00876634" w:rsidRDefault="00876634" w:rsidP="00344F63">
      <w:pPr>
        <w:pStyle w:val="Parta"/>
      </w:pPr>
    </w:p>
    <w:p w14:paraId="1E03A158" w14:textId="77777777" w:rsidR="00876634" w:rsidRDefault="00876634" w:rsidP="00344F63">
      <w:pPr>
        <w:pStyle w:val="Parta"/>
      </w:pPr>
    </w:p>
    <w:p w14:paraId="0C5180E4" w14:textId="77777777" w:rsidR="00876634" w:rsidRDefault="00876634" w:rsidP="00344F63">
      <w:pPr>
        <w:pStyle w:val="Parta"/>
      </w:pPr>
    </w:p>
    <w:p w14:paraId="2DCA6F17" w14:textId="77777777" w:rsidR="00876634" w:rsidRDefault="00876634" w:rsidP="00344F63">
      <w:pPr>
        <w:pStyle w:val="Parta"/>
        <w:rPr>
          <w:rFonts w:eastAsiaTheme="minorEastAsia"/>
        </w:rPr>
      </w:pPr>
      <w:r>
        <w:t>(c)</w:t>
      </w:r>
      <w:r>
        <w:tab/>
        <w:t xml:space="preserve">Determine the value of </w:t>
      </w:r>
      <m:oMath>
        <m:r>
          <w:rPr>
            <w:rFonts w:ascii="Cambria Math" w:hAnsi="Cambria Math"/>
          </w:rPr>
          <m:t>p</m:t>
        </m:r>
      </m:oMath>
      <w:r>
        <w:rPr>
          <w:rFonts w:eastAsiaTheme="minorEastAsia"/>
        </w:rPr>
        <w:t xml:space="preserve"> that minimises the area of the triangle and state the minimum area.</w:t>
      </w:r>
      <w:r>
        <w:rPr>
          <w:rFonts w:eastAsiaTheme="minorEastAsia"/>
        </w:rPr>
        <w:tab/>
        <w:t>(4 marks)</w:t>
      </w:r>
    </w:p>
    <w:p w14:paraId="4A148B0A" w14:textId="77777777" w:rsidR="00876634" w:rsidRPr="00F913EF" w:rsidRDefault="00876634" w:rsidP="00941891">
      <w:pPr>
        <w:pStyle w:val="Part"/>
      </w:pPr>
    </w:p>
    <w:p w14:paraId="68D7C01B" w14:textId="7BF92107" w:rsidR="00876634" w:rsidRDefault="00876634">
      <w:pPr>
        <w:spacing w:after="160" w:line="259" w:lineRule="auto"/>
        <w:contextualSpacing w:val="0"/>
        <w:rPr>
          <w:b/>
          <w:szCs w:val="24"/>
          <w:lang w:val="en-US"/>
        </w:rPr>
      </w:pPr>
      <w:r>
        <w:br w:type="page"/>
      </w:r>
    </w:p>
    <w:p w14:paraId="1F751643" w14:textId="62D5C9F9" w:rsidR="00876634" w:rsidRDefault="00876634" w:rsidP="00876634">
      <w:pPr>
        <w:pStyle w:val="QNum"/>
      </w:pPr>
      <w:r>
        <w:lastRenderedPageBreak/>
        <w:t>Question 7</w:t>
      </w:r>
      <w:r>
        <w:tab/>
        <w:t>(6 marks)</w:t>
      </w:r>
    </w:p>
    <w:p w14:paraId="1B4811F7" w14:textId="77777777" w:rsidR="00876634" w:rsidRDefault="00876634" w:rsidP="00941891">
      <w:pPr>
        <w:pStyle w:val="Part"/>
      </w:pPr>
      <w:r>
        <w:t xml:space="preserve">The time, </w:t>
      </w:r>
      <m:oMath>
        <m:r>
          <w:rPr>
            <w:rFonts w:ascii="Cambria Math" w:hAnsi="Cambria Math"/>
          </w:rPr>
          <m:t>t</m:t>
        </m:r>
      </m:oMath>
      <w:r>
        <w:t xml:space="preserve"> years, to repay a loan of </w:t>
      </w:r>
      <m:oMath>
        <m:r>
          <w:rPr>
            <w:rFonts w:ascii="Cambria Math" w:hAnsi="Cambria Math"/>
          </w:rPr>
          <m:t>$57 000</m:t>
        </m:r>
      </m:oMath>
      <w:r>
        <w:t xml:space="preserve"> at </w:t>
      </w:r>
      <m:oMath>
        <m:r>
          <w:rPr>
            <w:rFonts w:ascii="Cambria Math" w:hAnsi="Cambria Math"/>
          </w:rPr>
          <m:t>8.4%</m:t>
        </m:r>
      </m:oMath>
      <w:r>
        <w:t xml:space="preserve"> interest with monthly repayments of </w:t>
      </w:r>
      <m:oMath>
        <m:r>
          <w:rPr>
            <w:rFonts w:ascii="Cambria Math" w:hAnsi="Cambria Math"/>
          </w:rPr>
          <m:t>x</m:t>
        </m:r>
      </m:oMath>
      <w:r>
        <w:rPr>
          <w:rFonts w:eastAsiaTheme="minorEastAsia"/>
        </w:rPr>
        <w:t xml:space="preserve"> dollars </w:t>
      </w:r>
      <w:r>
        <w:t>can be approximated by</w:t>
      </w:r>
    </w:p>
    <w:p w14:paraId="36E5F511" w14:textId="77777777" w:rsidR="00876634" w:rsidRDefault="00876634" w:rsidP="00941891">
      <w:pPr>
        <w:pStyle w:val="Part"/>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x-400</m:t>
                      </m:r>
                    </m:den>
                  </m:f>
                </m:e>
              </m:d>
              <m:r>
                <w:rPr>
                  <w:rFonts w:ascii="Cambria Math" w:hAnsi="Cambria Math"/>
                </w:rPr>
                <m:t>,       x&gt;400</m:t>
              </m:r>
            </m:e>
          </m:func>
        </m:oMath>
      </m:oMathPara>
    </w:p>
    <w:p w14:paraId="2EF759D4" w14:textId="77777777" w:rsidR="00876634" w:rsidRDefault="00876634" w:rsidP="00941891">
      <w:pPr>
        <w:pStyle w:val="Part"/>
      </w:pPr>
    </w:p>
    <w:p w14:paraId="623DECE2" w14:textId="77777777" w:rsidR="00876634" w:rsidRDefault="00876634" w:rsidP="000323F9">
      <w:pPr>
        <w:pStyle w:val="Parta"/>
      </w:pPr>
      <w:r>
        <w:t>(a)</w:t>
      </w:r>
      <w:r>
        <w:tab/>
        <w:t xml:space="preserve">Determine the time to repay the loan when the monthly repayment is </w:t>
      </w:r>
      <m:oMath>
        <m:r>
          <w:rPr>
            <w:rFonts w:ascii="Cambria Math" w:hAnsi="Cambria Math"/>
          </w:rPr>
          <m:t>$600</m:t>
        </m:r>
      </m:oMath>
      <w:r>
        <w:t>, simplifying your answer.</w:t>
      </w:r>
      <w:r>
        <w:tab/>
        <w:t>(1 mark)</w:t>
      </w:r>
    </w:p>
    <w:p w14:paraId="7CB59641" w14:textId="77777777" w:rsidR="00876634" w:rsidRDefault="00876634" w:rsidP="000323F9">
      <w:pPr>
        <w:pStyle w:val="Parta"/>
      </w:pPr>
    </w:p>
    <w:p w14:paraId="5D523AFD" w14:textId="77777777" w:rsidR="00876634" w:rsidRDefault="00876634" w:rsidP="000323F9">
      <w:pPr>
        <w:pStyle w:val="Parta"/>
      </w:pPr>
    </w:p>
    <w:p w14:paraId="36ADF405" w14:textId="77777777" w:rsidR="00876634" w:rsidRDefault="00876634" w:rsidP="000323F9">
      <w:pPr>
        <w:pStyle w:val="Parta"/>
      </w:pPr>
    </w:p>
    <w:p w14:paraId="4A77442D" w14:textId="77777777" w:rsidR="00876634" w:rsidRDefault="00876634" w:rsidP="000323F9">
      <w:pPr>
        <w:pStyle w:val="Parta"/>
      </w:pPr>
    </w:p>
    <w:p w14:paraId="5C7F3C73" w14:textId="77777777" w:rsidR="00876634" w:rsidRDefault="00876634" w:rsidP="000323F9">
      <w:pPr>
        <w:pStyle w:val="Parta"/>
      </w:pPr>
    </w:p>
    <w:p w14:paraId="183EFA45" w14:textId="77777777" w:rsidR="00876634" w:rsidRDefault="00876634" w:rsidP="000323F9">
      <w:pPr>
        <w:pStyle w:val="Parta"/>
      </w:pPr>
    </w:p>
    <w:p w14:paraId="4313F186" w14:textId="77777777" w:rsidR="00876634" w:rsidRDefault="00876634" w:rsidP="000323F9">
      <w:pPr>
        <w:pStyle w:val="Parta"/>
      </w:pPr>
    </w:p>
    <w:p w14:paraId="6F256DF4" w14:textId="77777777" w:rsidR="00876634" w:rsidRDefault="00876634" w:rsidP="000323F9">
      <w:pPr>
        <w:pStyle w:val="Parta"/>
      </w:pPr>
    </w:p>
    <w:p w14:paraId="09F82666" w14:textId="77777777" w:rsidR="00876634" w:rsidRDefault="00876634" w:rsidP="000323F9">
      <w:pPr>
        <w:pStyle w:val="Parta"/>
      </w:pPr>
    </w:p>
    <w:p w14:paraId="0FE5DB2B" w14:textId="77777777" w:rsidR="00876634" w:rsidRDefault="00876634" w:rsidP="000323F9">
      <w:pPr>
        <w:pStyle w:val="Parta"/>
      </w:pPr>
      <w:r>
        <w:t>(b)</w:t>
      </w:r>
      <w:r>
        <w:tab/>
        <w:t xml:space="preserve">Use the increments formula to estimate the time saved in repaying the loan if the monthly repayment of </w:t>
      </w:r>
      <m:oMath>
        <m:r>
          <w:rPr>
            <w:rFonts w:ascii="Cambria Math" w:hAnsi="Cambria Math"/>
          </w:rPr>
          <m:t>$600</m:t>
        </m:r>
      </m:oMath>
      <w:r>
        <w:rPr>
          <w:rFonts w:eastAsiaTheme="minorEastAsia"/>
        </w:rPr>
        <w:t xml:space="preserve"> is increased by </w:t>
      </w:r>
      <m:oMath>
        <m:r>
          <w:rPr>
            <w:rFonts w:ascii="Cambria Math" w:eastAsiaTheme="minorEastAsia" w:hAnsi="Cambria Math"/>
          </w:rPr>
          <m:t>5%</m:t>
        </m:r>
      </m:oMath>
      <w:r>
        <w:t>.</w:t>
      </w:r>
      <w:r>
        <w:tab/>
        <w:t>(5 marks)</w:t>
      </w:r>
    </w:p>
    <w:p w14:paraId="0015B85F" w14:textId="77777777" w:rsidR="00876634" w:rsidRDefault="00876634" w:rsidP="00992D52">
      <w:pPr>
        <w:pStyle w:val="Part"/>
      </w:pPr>
    </w:p>
    <w:p w14:paraId="288839EB" w14:textId="77777777" w:rsidR="00876634" w:rsidRDefault="00876634" w:rsidP="00876634">
      <w:pPr>
        <w:pStyle w:val="QNum"/>
        <w:sectPr w:rsidR="00876634"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3EB23BA9" w14:textId="54B9DB98" w:rsidR="00876634" w:rsidRDefault="00876634" w:rsidP="00876634">
      <w:pPr>
        <w:pStyle w:val="QNum"/>
      </w:pPr>
      <w:r>
        <w:lastRenderedPageBreak/>
        <w:t>Question 8</w:t>
      </w:r>
      <w:r>
        <w:tab/>
        <w:t>(8 marks)</w:t>
      </w:r>
    </w:p>
    <w:p w14:paraId="5DB03254" w14:textId="77777777" w:rsidR="00876634" w:rsidRDefault="00876634" w:rsidP="00E9162E">
      <w:pPr>
        <w:pStyle w:val="Parta"/>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(x-2)</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4B87B2EE" w14:textId="77777777" w:rsidR="00876634" w:rsidRDefault="00876634" w:rsidP="00E9162E">
      <w:pPr>
        <w:pStyle w:val="Parta"/>
        <w:rPr>
          <w:rFonts w:eastAsiaTheme="minorEastAsia"/>
        </w:rPr>
      </w:pPr>
    </w:p>
    <w:p w14:paraId="2FE83C50" w14:textId="77777777" w:rsidR="00876634" w:rsidRDefault="00876634" w:rsidP="00E9162E">
      <w:pPr>
        <w:pStyle w:val="Parta"/>
        <w:rPr>
          <w:rFonts w:eastAsiaTheme="minorEastAsia"/>
        </w:rPr>
      </w:pPr>
    </w:p>
    <w:p w14:paraId="7B5E9975" w14:textId="77777777" w:rsidR="00876634" w:rsidRDefault="00876634" w:rsidP="00E9162E">
      <w:pPr>
        <w:pStyle w:val="Parta"/>
        <w:rPr>
          <w:rFonts w:eastAsiaTheme="minorEastAsia"/>
        </w:rPr>
      </w:pPr>
      <w:r>
        <w:rPr>
          <w:rFonts w:eastAsiaTheme="minorEastAsia"/>
        </w:rPr>
        <w:tab/>
      </w:r>
      <w:r>
        <w:rPr>
          <w:rFonts w:eastAsiaTheme="minorEastAsia"/>
        </w:rPr>
        <w:object w:dxaOrig="8717" w:dyaOrig="4387" w14:anchorId="7A02EFA3">
          <v:shape id="_x0000_i1026" type="#_x0000_t75" style="width:435.85pt;height:219.55pt" o:ole="">
            <v:imagedata r:id="rId14" o:title=""/>
          </v:shape>
          <o:OLEObject Type="Embed" ProgID="FXDraw3.Document" ShapeID="_x0000_i1026" DrawAspect="Content" ObjectID="_1598360940" r:id="rId15"/>
        </w:object>
      </w:r>
    </w:p>
    <w:p w14:paraId="773219E2" w14:textId="77777777" w:rsidR="00876634" w:rsidRDefault="00876634" w:rsidP="00E9162E">
      <w:pPr>
        <w:pStyle w:val="Parta"/>
      </w:pPr>
    </w:p>
    <w:p w14:paraId="5817E105" w14:textId="77777777" w:rsidR="00876634" w:rsidRDefault="00876634" w:rsidP="00E9162E">
      <w:pPr>
        <w:pStyle w:val="Parta"/>
      </w:pPr>
    </w:p>
    <w:p w14:paraId="272068A4" w14:textId="77777777" w:rsidR="00876634" w:rsidRDefault="00876634" w:rsidP="00E9162E">
      <w:pPr>
        <w:pStyle w:val="Parta"/>
      </w:pPr>
    </w:p>
    <w:p w14:paraId="215B1DAB" w14:textId="77777777" w:rsidR="00876634" w:rsidRDefault="00876634" w:rsidP="00E9162E">
      <w:pPr>
        <w:pStyle w:val="Parta"/>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(x+0.125)</m:t>
            </m:r>
          </m:e>
        </m:func>
      </m:oMath>
      <w:r>
        <w:rPr>
          <w:rFonts w:eastAsiaTheme="minorEastAsia"/>
        </w:rPr>
        <w:t>.</w:t>
      </w:r>
    </w:p>
    <w:p w14:paraId="3F8DE48A" w14:textId="77777777" w:rsidR="00876634" w:rsidRDefault="00876634" w:rsidP="00E9162E">
      <w:pPr>
        <w:pStyle w:val="Parta"/>
      </w:pPr>
      <w:r>
        <w:tab/>
      </w:r>
      <w:r>
        <w:tab/>
        <w:t>(2 marks)</w:t>
      </w:r>
    </w:p>
    <w:p w14:paraId="41855D8C" w14:textId="77777777" w:rsidR="00876634" w:rsidRDefault="00876634" w:rsidP="00E9162E">
      <w:pPr>
        <w:pStyle w:val="Parta"/>
      </w:pPr>
    </w:p>
    <w:p w14:paraId="34628E6A" w14:textId="77777777" w:rsidR="00876634" w:rsidRDefault="00876634" w:rsidP="00E9162E">
      <w:pPr>
        <w:pStyle w:val="Parta"/>
      </w:pPr>
    </w:p>
    <w:p w14:paraId="43FE4815" w14:textId="77777777" w:rsidR="00876634" w:rsidRDefault="00876634" w:rsidP="00E9162E">
      <w:pPr>
        <w:pStyle w:val="Parta"/>
      </w:pPr>
    </w:p>
    <w:p w14:paraId="0D2023BA" w14:textId="77777777" w:rsidR="00876634" w:rsidRDefault="00876634" w:rsidP="00E9162E">
      <w:pPr>
        <w:pStyle w:val="Parta"/>
      </w:pPr>
    </w:p>
    <w:p w14:paraId="25073EBC" w14:textId="77777777" w:rsidR="00876634" w:rsidRDefault="00876634" w:rsidP="00E9162E">
      <w:pPr>
        <w:pStyle w:val="Parta"/>
      </w:pPr>
    </w:p>
    <w:p w14:paraId="21FE7390" w14:textId="77777777" w:rsidR="00876634" w:rsidRDefault="00876634" w:rsidP="00E9162E">
      <w:pPr>
        <w:pStyle w:val="Parta"/>
      </w:pPr>
    </w:p>
    <w:p w14:paraId="39A416CE" w14:textId="77777777" w:rsidR="00876634" w:rsidRDefault="00876634" w:rsidP="00E9162E">
      <w:pPr>
        <w:pStyle w:val="Parta"/>
      </w:pPr>
    </w:p>
    <w:p w14:paraId="670BBF37" w14:textId="77777777" w:rsidR="00876634" w:rsidRDefault="00876634" w:rsidP="00E9162E">
      <w:pPr>
        <w:pStyle w:val="Parta"/>
      </w:pPr>
    </w:p>
    <w:p w14:paraId="48B38DC7" w14:textId="77777777" w:rsidR="00876634" w:rsidRDefault="00876634" w:rsidP="00E9162E">
      <w:pPr>
        <w:pStyle w:val="Parta"/>
      </w:pPr>
    </w:p>
    <w:p w14:paraId="2B52DB3E" w14:textId="77777777" w:rsidR="00876634" w:rsidRDefault="00876634" w:rsidP="00E9162E">
      <w:pPr>
        <w:pStyle w:val="Parta"/>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(8.75, 2)</m:t>
        </m:r>
      </m:oMath>
      <w:r>
        <w:rPr>
          <w:rFonts w:eastAsiaTheme="minorEastAsia"/>
        </w:rPr>
        <w:t>. Determine the coordinates of the root of the graph.</w:t>
      </w:r>
      <w:r>
        <w:rPr>
          <w:rFonts w:eastAsiaTheme="minorEastAsia"/>
        </w:rPr>
        <w:tab/>
        <w:t>(3 marks)</w:t>
      </w:r>
    </w:p>
    <w:p w14:paraId="24B1AC19" w14:textId="77777777" w:rsidR="00876634" w:rsidRDefault="00876634" w:rsidP="00D84B52">
      <w:pPr>
        <w:pStyle w:val="Parta"/>
        <w:ind w:left="0" w:firstLine="0"/>
      </w:pPr>
    </w:p>
    <w:p w14:paraId="63C08DD4" w14:textId="77777777" w:rsidR="00876634" w:rsidRDefault="00876634" w:rsidP="00876634">
      <w:pPr>
        <w:pStyle w:val="QNum"/>
        <w:sectPr w:rsidR="00876634" w:rsidSect="00DF3BCC">
          <w:headerReference w:type="first" r:id="rId16"/>
          <w:footerReference w:type="first" r:id="rId17"/>
          <w:pgSz w:w="11906" w:h="16838" w:code="9"/>
          <w:pgMar w:top="1247" w:right="1134" w:bottom="851" w:left="1304" w:header="737" w:footer="567" w:gutter="0"/>
          <w:cols w:space="708"/>
          <w:titlePg/>
          <w:docGrid w:linePitch="360"/>
        </w:sectPr>
      </w:pPr>
    </w:p>
    <w:p w14:paraId="1BD08E07" w14:textId="77777777" w:rsidR="00876634" w:rsidRPr="00761F37" w:rsidRDefault="00876634" w:rsidP="009B66B8">
      <w:pPr>
        <w:pStyle w:val="QNum"/>
        <w:rPr>
          <w:b w:val="0"/>
        </w:rPr>
      </w:pPr>
      <w:r>
        <w:rPr>
          <w:b w:val="0"/>
        </w:rPr>
        <w:lastRenderedPageBreak/>
        <w:t>Supplementary page</w:t>
      </w:r>
    </w:p>
    <w:p w14:paraId="2AE550ED" w14:textId="77777777" w:rsidR="00876634" w:rsidRPr="008A70F8" w:rsidRDefault="00876634" w:rsidP="009B66B8"/>
    <w:p w14:paraId="3A5E5848" w14:textId="77777777" w:rsidR="00876634" w:rsidRDefault="00876634" w:rsidP="009B66B8">
      <w:r>
        <w:t>Question number: _________</w:t>
      </w:r>
    </w:p>
    <w:p w14:paraId="506DA73C" w14:textId="77777777" w:rsidR="00876634" w:rsidRDefault="00876634" w:rsidP="009B66B8"/>
    <w:p w14:paraId="19B583EA" w14:textId="77777777" w:rsidR="00876634" w:rsidRDefault="00876634" w:rsidP="00D3315D"/>
    <w:p w14:paraId="639256B0" w14:textId="77777777" w:rsidR="00876634" w:rsidRDefault="00876634" w:rsidP="00CA483B">
      <w:pPr>
        <w:sectPr w:rsidR="00876634"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00147E00" w14:textId="77777777" w:rsidR="00876634" w:rsidRDefault="00876634" w:rsidP="00CA483B">
      <w:bookmarkStart w:id="29" w:name="bMkTab2"/>
      <w:bookmarkEnd w:id="29"/>
    </w:p>
    <w:p w14:paraId="2D32743B" w14:textId="77777777" w:rsidR="00876634" w:rsidRDefault="00876634" w:rsidP="00CA483B"/>
    <w:p w14:paraId="03A1D80D" w14:textId="77777777" w:rsidR="00876634" w:rsidRDefault="00876634" w:rsidP="00CA483B"/>
    <w:p w14:paraId="72EA18F3" w14:textId="77777777" w:rsidR="00876634" w:rsidRDefault="00876634" w:rsidP="00CA483B"/>
    <w:p w14:paraId="19CC2541" w14:textId="77777777" w:rsidR="00876634" w:rsidRDefault="00876634" w:rsidP="00CA483B"/>
    <w:p w14:paraId="47BDF592" w14:textId="77777777" w:rsidR="00876634" w:rsidRDefault="00876634" w:rsidP="00CA483B"/>
    <w:p w14:paraId="5D82BC67" w14:textId="77777777" w:rsidR="00876634" w:rsidRDefault="00876634" w:rsidP="00CA483B"/>
    <w:p w14:paraId="7B829780" w14:textId="77777777" w:rsidR="00876634" w:rsidRDefault="00876634" w:rsidP="00CA483B"/>
    <w:p w14:paraId="5BFB12C4" w14:textId="77777777" w:rsidR="00876634" w:rsidRDefault="00876634" w:rsidP="00CA483B"/>
    <w:p w14:paraId="4A0BE06A" w14:textId="77777777" w:rsidR="00876634" w:rsidRDefault="00876634" w:rsidP="00CA483B"/>
    <w:p w14:paraId="44AD1BF9" w14:textId="77777777" w:rsidR="00876634" w:rsidRDefault="00876634" w:rsidP="00CA483B"/>
    <w:p w14:paraId="4016F4A7" w14:textId="77777777" w:rsidR="00876634" w:rsidRDefault="00876634" w:rsidP="00CA483B"/>
    <w:p w14:paraId="4BB4724D" w14:textId="77777777" w:rsidR="00876634" w:rsidRDefault="00876634" w:rsidP="00CA483B"/>
    <w:p w14:paraId="6491C053" w14:textId="77777777" w:rsidR="00876634" w:rsidRDefault="00876634" w:rsidP="00CA483B"/>
    <w:p w14:paraId="468C0D83" w14:textId="77777777" w:rsidR="00876634" w:rsidRDefault="00876634" w:rsidP="00CA483B"/>
    <w:p w14:paraId="05EF40DF" w14:textId="77777777" w:rsidR="00876634" w:rsidRDefault="00876634" w:rsidP="00CA483B"/>
    <w:p w14:paraId="46985C2A" w14:textId="77777777" w:rsidR="00876634" w:rsidRDefault="00876634" w:rsidP="00CA483B"/>
    <w:p w14:paraId="5E149717" w14:textId="77777777" w:rsidR="00876634" w:rsidRDefault="00876634" w:rsidP="00CA483B"/>
    <w:p w14:paraId="56F53368" w14:textId="77777777" w:rsidR="00876634" w:rsidRDefault="00876634" w:rsidP="00CA483B"/>
    <w:p w14:paraId="17C205C2" w14:textId="77777777" w:rsidR="00876634" w:rsidRDefault="00876634" w:rsidP="00CA483B"/>
    <w:p w14:paraId="0963A950" w14:textId="77777777" w:rsidR="00876634" w:rsidRDefault="00876634" w:rsidP="00CA483B"/>
    <w:p w14:paraId="4F6320A1" w14:textId="77777777" w:rsidR="00876634" w:rsidRDefault="00876634" w:rsidP="00CA483B"/>
    <w:p w14:paraId="28E78DAB" w14:textId="77777777" w:rsidR="00876634" w:rsidRDefault="00876634" w:rsidP="00CA483B"/>
    <w:p w14:paraId="5632900B" w14:textId="77777777" w:rsidR="00876634" w:rsidRDefault="00876634" w:rsidP="00CA483B"/>
    <w:p w14:paraId="6CCCD54D" w14:textId="77777777" w:rsidR="00876634" w:rsidRDefault="00876634" w:rsidP="00CA483B"/>
    <w:p w14:paraId="091FECFA" w14:textId="77777777" w:rsidR="00876634" w:rsidRDefault="00876634" w:rsidP="00CA483B"/>
    <w:p w14:paraId="28D2EBFE" w14:textId="77777777" w:rsidR="00876634" w:rsidRDefault="00876634" w:rsidP="00CA483B"/>
    <w:p w14:paraId="3EB43974" w14:textId="77777777" w:rsidR="00876634" w:rsidRDefault="00876634" w:rsidP="00CA483B"/>
    <w:p w14:paraId="230CEA3D" w14:textId="77777777" w:rsidR="00876634" w:rsidRDefault="00876634" w:rsidP="00CA483B"/>
    <w:p w14:paraId="4182EA7F" w14:textId="77777777" w:rsidR="00876634" w:rsidRDefault="00876634" w:rsidP="00CA483B"/>
    <w:p w14:paraId="566AD6CA" w14:textId="77777777" w:rsidR="00876634" w:rsidRDefault="00876634" w:rsidP="00CA483B"/>
    <w:p w14:paraId="5BBED641" w14:textId="77777777" w:rsidR="00876634" w:rsidRDefault="00876634" w:rsidP="00CA483B"/>
    <w:p w14:paraId="432E5168" w14:textId="77777777" w:rsidR="00876634" w:rsidRDefault="00876634" w:rsidP="00CA483B"/>
    <w:p w14:paraId="62F5DBCB" w14:textId="77777777" w:rsidR="00876634" w:rsidRDefault="00876634" w:rsidP="00CA483B"/>
    <w:p w14:paraId="0CFDF2DC" w14:textId="77777777" w:rsidR="00876634" w:rsidRDefault="00876634" w:rsidP="00CA483B"/>
    <w:p w14:paraId="055A9BEC" w14:textId="77777777" w:rsidR="00876634" w:rsidRDefault="00876634" w:rsidP="00CA483B"/>
    <w:p w14:paraId="001C507B" w14:textId="77777777" w:rsidR="00876634" w:rsidRDefault="00876634" w:rsidP="00CA483B"/>
    <w:p w14:paraId="59482472" w14:textId="77777777" w:rsidR="00876634" w:rsidRDefault="00876634" w:rsidP="00CA483B"/>
    <w:p w14:paraId="3FAB183C" w14:textId="77777777" w:rsidR="00876634" w:rsidRDefault="00876634" w:rsidP="00CA483B"/>
    <w:p w14:paraId="21CD9076" w14:textId="77777777" w:rsidR="00876634" w:rsidRDefault="00876634" w:rsidP="00CA483B"/>
    <w:p w14:paraId="662BD076" w14:textId="77777777" w:rsidR="00876634" w:rsidRDefault="00876634" w:rsidP="00CA483B"/>
    <w:p w14:paraId="39E937A7" w14:textId="77777777" w:rsidR="00876634" w:rsidRDefault="00876634" w:rsidP="00CA483B"/>
    <w:p w14:paraId="4308D404" w14:textId="77777777" w:rsidR="00876634" w:rsidRDefault="00876634" w:rsidP="00CA483B"/>
    <w:p w14:paraId="44BA68D5" w14:textId="77777777" w:rsidR="00876634" w:rsidRDefault="00876634" w:rsidP="00CA483B"/>
    <w:p w14:paraId="3E5482E1" w14:textId="77777777" w:rsidR="00876634" w:rsidRDefault="00876634" w:rsidP="00CA483B"/>
    <w:p w14:paraId="4B2DC0DD" w14:textId="77777777" w:rsidR="00876634" w:rsidRDefault="00876634" w:rsidP="00CA483B"/>
    <w:p w14:paraId="354CB0EF" w14:textId="77777777" w:rsidR="00876634" w:rsidRDefault="00876634" w:rsidP="00CA483B"/>
    <w:p w14:paraId="5A2C81B6" w14:textId="77777777" w:rsidR="00876634" w:rsidRDefault="00876634" w:rsidP="00CA483B"/>
    <w:p w14:paraId="7879087E" w14:textId="77777777" w:rsidR="00876634" w:rsidRDefault="00876634" w:rsidP="00CA483B"/>
    <w:p w14:paraId="5647C0C2" w14:textId="57536214" w:rsidR="00876634" w:rsidRDefault="00876634" w:rsidP="00176942">
      <w:pPr>
        <w:pStyle w:val="WAXCopy"/>
      </w:pPr>
      <w:r>
        <w:rPr>
          <w:rFonts w:cs="Arial"/>
        </w:rPr>
        <w:t>©</w:t>
      </w:r>
      <w:r>
        <w:t xml:space="preserve"> 2018 WA Exam Papers.</w:t>
      </w:r>
      <w:r w:rsidRPr="00CB55EC">
        <w:t xml:space="preserve"> </w:t>
      </w:r>
      <w:bookmarkStart w:id="30" w:name="school"/>
      <w:bookmarkEnd w:id="30"/>
      <w:r w:rsidR="008B53C5">
        <w:t>Kennedy Baptist College has a non-exclusive licence to copy and communicate this document for non-commercial, educational use within the school. No other copying, communication or use is permitted without the express written permission of WA Exam Papers. SN245-125-1.</w:t>
      </w:r>
    </w:p>
    <w:p w14:paraId="19BABD67" w14:textId="77777777" w:rsidR="00876634" w:rsidRPr="00F913EF" w:rsidRDefault="00876634" w:rsidP="00F913EF"/>
    <w:p w14:paraId="792A4017" w14:textId="538300BF" w:rsidR="00876634" w:rsidRPr="007629AB" w:rsidRDefault="00876634" w:rsidP="00876634">
      <w:pPr>
        <w:pStyle w:val="QNum"/>
      </w:pPr>
    </w:p>
    <w:sectPr w:rsidR="00876634"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663" w14:textId="394F81AB" w:rsidR="00876634" w:rsidRDefault="008B53C5">
    <w:pPr>
      <w:pStyle w:val="Footer"/>
    </w:pPr>
    <w:r>
      <w:rPr>
        <w:noProof/>
      </w:rPr>
      <mc:AlternateContent>
        <mc:Choice Requires="wps">
          <w:drawing>
            <wp:anchor distT="0" distB="0" distL="114300" distR="114300" simplePos="0" relativeHeight="251660288" behindDoc="0" locked="0" layoutInCell="1" allowOverlap="1" wp14:anchorId="3A2E5D41" wp14:editId="3F4469C9">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D16F6F" w14:textId="2414711F" w:rsidR="008B53C5" w:rsidRPr="008B53C5" w:rsidRDefault="008B53C5">
                          <w:pPr>
                            <w:rPr>
                              <w:rFonts w:cs="Arial"/>
                              <w:sz w:val="12"/>
                            </w:rPr>
                          </w:pPr>
                          <w:r>
                            <w:rPr>
                              <w:rFonts w:cs="Arial"/>
                              <w:sz w:val="12"/>
                            </w:rPr>
                            <w:t>SN245-125-1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A2E5D41"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76D16F6F" w14:textId="2414711F" w:rsidR="008B53C5" w:rsidRPr="008B53C5" w:rsidRDefault="008B53C5">
                    <w:pPr>
                      <w:rPr>
                        <w:rFonts w:cs="Arial"/>
                        <w:sz w:val="12"/>
                      </w:rPr>
                    </w:pPr>
                    <w:r>
                      <w:rPr>
                        <w:rFonts w:cs="Arial"/>
                        <w:sz w:val="12"/>
                      </w:rPr>
                      <w:t>SN245-125-1</w:t>
                    </w:r>
                  </w:p>
                </w:txbxContent>
              </v:textbox>
              <w10:wrap anchorx="page" anchory="page"/>
            </v:shape>
          </w:pict>
        </mc:Fallback>
      </mc:AlternateContent>
    </w:r>
    <w:r w:rsidR="00876634">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5D046" w14:textId="0B5E5C01" w:rsidR="00876634" w:rsidRDefault="008B53C5">
    <w:pPr>
      <w:pStyle w:val="Footer"/>
    </w:pPr>
    <w:r>
      <w:rPr>
        <w:noProof/>
      </w:rPr>
      <mc:AlternateContent>
        <mc:Choice Requires="wps">
          <w:drawing>
            <wp:anchor distT="0" distB="0" distL="114300" distR="114300" simplePos="0" relativeHeight="251659264" behindDoc="0" locked="0" layoutInCell="1" allowOverlap="1" wp14:anchorId="3DFC53DA" wp14:editId="19A772BB">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40263A" w14:textId="70DAEC48" w:rsidR="008B53C5" w:rsidRPr="008B53C5" w:rsidRDefault="008B53C5">
                          <w:pPr>
                            <w:rPr>
                              <w:rFonts w:cs="Arial"/>
                              <w:sz w:val="12"/>
                            </w:rPr>
                          </w:pPr>
                          <w:r>
                            <w:rPr>
                              <w:rFonts w:cs="Arial"/>
                              <w:sz w:val="12"/>
                            </w:rPr>
                            <w:t>SN245-125-1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FC53DA"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6140263A" w14:textId="70DAEC48" w:rsidR="008B53C5" w:rsidRPr="008B53C5" w:rsidRDefault="008B53C5">
                    <w:pPr>
                      <w:rPr>
                        <w:rFonts w:cs="Arial"/>
                        <w:sz w:val="12"/>
                      </w:rPr>
                    </w:pPr>
                    <w:r>
                      <w:rPr>
                        <w:rFonts w:cs="Arial"/>
                        <w:sz w:val="12"/>
                      </w:rPr>
                      <w:t>SN245-125-1</w:t>
                    </w:r>
                  </w:p>
                </w:txbxContent>
              </v:textbox>
              <w10:wrap anchorx="page" anchory="page"/>
            </v:shape>
          </w:pict>
        </mc:Fallback>
      </mc:AlternateContent>
    </w:r>
    <w:r w:rsidR="00876634">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9CF2B" w14:textId="59BEEFEA" w:rsidR="00876634" w:rsidRDefault="008B53C5">
    <w:pPr>
      <w:pStyle w:val="Footer"/>
    </w:pPr>
    <w:r>
      <w:rPr>
        <w:noProof/>
      </w:rPr>
      <mc:AlternateContent>
        <mc:Choice Requires="wps">
          <w:drawing>
            <wp:anchor distT="0" distB="0" distL="114300" distR="114300" simplePos="0" relativeHeight="251661312" behindDoc="0" locked="0" layoutInCell="1" allowOverlap="1" wp14:anchorId="0D06CB05" wp14:editId="7C4FA265">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B122F3" w14:textId="49953644" w:rsidR="008B53C5" w:rsidRPr="008B53C5" w:rsidRDefault="008B53C5">
                          <w:pPr>
                            <w:rPr>
                              <w:rFonts w:cs="Arial"/>
                              <w:sz w:val="12"/>
                            </w:rPr>
                          </w:pPr>
                          <w:r>
                            <w:rPr>
                              <w:rFonts w:cs="Arial"/>
                              <w:sz w:val="12"/>
                            </w:rPr>
                            <w:t>SN245-125-1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D06CB05"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40B122F3" w14:textId="49953644" w:rsidR="008B53C5" w:rsidRPr="008B53C5" w:rsidRDefault="008B53C5">
                    <w:pPr>
                      <w:rPr>
                        <w:rFonts w:cs="Arial"/>
                        <w:sz w:val="12"/>
                      </w:rPr>
                    </w:pPr>
                    <w:r>
                      <w:rPr>
                        <w:rFonts w:cs="Arial"/>
                        <w:sz w:val="12"/>
                      </w:rPr>
                      <w:t>SN245-125-1</w:t>
                    </w:r>
                  </w:p>
                </w:txbxContent>
              </v:textbox>
              <w10:wrap anchorx="page" anchory="page"/>
            </v:shape>
          </w:pict>
        </mc:Fallback>
      </mc:AlternateContent>
    </w:r>
    <w:r w:rsidR="00876634">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33E0" w14:textId="77777777" w:rsidR="00876634" w:rsidRDefault="008766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3ED5" w14:textId="77777777" w:rsidR="00876634" w:rsidRDefault="008766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61A6E" w14:textId="77777777" w:rsidR="00876634" w:rsidRDefault="008766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4F69" w14:textId="77777777" w:rsidR="00D3315D" w:rsidRDefault="00F47F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C9B5A" w14:textId="77777777" w:rsidR="007514AB" w:rsidRDefault="00F4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15838" w14:textId="63438706" w:rsidR="00876634" w:rsidRPr="00876634" w:rsidRDefault="00876634" w:rsidP="00876634">
    <w:pPr>
      <w:pStyle w:val="Header"/>
    </w:pPr>
    <w:r>
      <w:t>METHODS UNITS 3 AND 4</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4B64B7B" w:rsidR="00066BEF" w:rsidRPr="00876634" w:rsidRDefault="00876634" w:rsidP="00876634">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8C61" w14:textId="48689875" w:rsidR="00876634" w:rsidRPr="00876634" w:rsidRDefault="00876634" w:rsidP="00876634">
    <w:pPr>
      <w:pStyle w:val="Header"/>
    </w:pPr>
    <w:r>
      <w:t>METHODS UNITS 3 AND 4</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8279D" w14:textId="08D76ECB" w:rsidR="00876634" w:rsidRPr="00876634" w:rsidRDefault="00876634" w:rsidP="00876634">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D39D" w14:textId="77777777" w:rsidR="00D3315D" w:rsidRDefault="00F47F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8EBC" w14:textId="77777777" w:rsidR="007514AB" w:rsidRDefault="00F4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7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76634"/>
    <w:rsid w:val="00883625"/>
    <w:rsid w:val="008B53C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47F9A"/>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76634"/>
    <w:pPr>
      <w:spacing w:after="0" w:line="240" w:lineRule="auto"/>
    </w:pPr>
    <w:rPr>
      <w:rFonts w:ascii="Arial" w:hAnsi="Arial"/>
    </w:rPr>
  </w:style>
  <w:style w:type="paragraph" w:customStyle="1" w:styleId="WAXCopy">
    <w:name w:val="WAXCopy"/>
    <w:basedOn w:val="Normal"/>
    <w:rsid w:val="0087663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893</Words>
  <Characters>5092</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2018 MATHEMATICS METHODS UNITS 3 AND 4 EXAM - SECTION 1</vt:lpstr>
    </vt:vector>
  </TitlesOfParts>
  <Manager>Charlie Watson</Manager>
  <Company>WA Exam Papers (WAEP)</Company>
  <LinksUpToDate>false</LinksUpToDate>
  <CharactersWithSpaces>5974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1</dc:title>
  <dc:subject>Regular version purchased by Kennedy Baptist College, SN245-125-1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Joyce Toh</cp:lastModifiedBy>
  <cp:revision>3</cp:revision>
  <dcterms:created xsi:type="dcterms:W3CDTF">2018-08-03T11:23:00Z</dcterms:created>
  <dcterms:modified xsi:type="dcterms:W3CDTF">2018-09-13T08:23:00Z</dcterms:modified>
  <cp:category>ATAR Mathematics Examination Papers</cp:category>
</cp:coreProperties>
</file>