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7E4FE36F" w:rsidR="005F0EAE" w:rsidRDefault="005F0EAE" w:rsidP="005F0EAE">
      <w:pPr>
        <w:jc w:val="center"/>
      </w:pPr>
      <w:r>
        <w:t xml:space="preserve"> </w:t>
      </w:r>
      <w:bookmarkStart w:id="0" w:name="bmLogo"/>
      <w:bookmarkEnd w:id="0"/>
      <w:r w:rsidR="00232DC1">
        <w:rPr>
          <w:noProof/>
        </w:rPr>
        <w:drawing>
          <wp:inline distT="0" distB="0" distL="0" distR="0" wp14:anchorId="59D51567" wp14:editId="6465319E">
            <wp:extent cx="2286141" cy="16459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26DA6585" w:rsidR="005F0EAE" w:rsidRDefault="0041341C"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0DC93A1" w:rsidR="005F0EAE" w:rsidRPr="009E265C" w:rsidRDefault="0041341C"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0DC93A1" w:rsidR="005F0EAE" w:rsidRPr="009E265C" w:rsidRDefault="0041341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23755D82" w:rsidR="005F0EAE" w:rsidRPr="00DD2D7D" w:rsidRDefault="0041341C"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689114EC" w:rsidR="005F0EAE" w:rsidRPr="00DD2D7D" w:rsidRDefault="0041341C"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49183E8F" w:rsidR="005F0EAE" w:rsidRPr="0032717C" w:rsidRDefault="005F0EAE" w:rsidP="005F0EAE">
      <w:pPr>
        <w:pStyle w:val="Heading2"/>
      </w:pPr>
      <w:r>
        <w:t xml:space="preserve">Section </w:t>
      </w:r>
      <w:bookmarkStart w:id="7" w:name="bmSec1"/>
      <w:bookmarkEnd w:id="7"/>
      <w:r w:rsidR="0041341C">
        <w:t>Two</w:t>
      </w:r>
      <w:r>
        <w:t>:</w:t>
      </w:r>
    </w:p>
    <w:p w14:paraId="631D9F9F" w14:textId="4224E132" w:rsidR="005F0EAE" w:rsidRPr="007936BA" w:rsidRDefault="005F0EAE" w:rsidP="005F0EAE">
      <w:pPr>
        <w:pStyle w:val="Heading2"/>
      </w:pPr>
      <w:r>
        <w:t>Calculator-</w:t>
      </w:r>
      <w:bookmarkStart w:id="8" w:name="bmCal1"/>
      <w:bookmarkEnd w:id="8"/>
      <w:r w:rsidR="0041341C">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BE00E90"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1341C">
        <w:t>ten</w:t>
      </w:r>
      <w:r>
        <w:t xml:space="preserve"> minutes</w:t>
      </w:r>
    </w:p>
    <w:p w14:paraId="5DEDE60C" w14:textId="7D9B6427" w:rsidR="005F0EAE" w:rsidRPr="000124CF" w:rsidRDefault="005F0EAE" w:rsidP="005F0EAE">
      <w:pPr>
        <w:tabs>
          <w:tab w:val="left" w:pos="-720"/>
          <w:tab w:val="left" w:pos="4253"/>
        </w:tabs>
        <w:suppressAutoHyphens/>
      </w:pPr>
      <w:r>
        <w:t>Working time:</w:t>
      </w:r>
      <w:r>
        <w:tab/>
      </w:r>
      <w:bookmarkStart w:id="10" w:name="bmWT"/>
      <w:bookmarkEnd w:id="10"/>
      <w:r w:rsidR="0041341C">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D5E3510" w:rsidR="005F0EAE" w:rsidRPr="000124CF" w:rsidRDefault="005F0EAE" w:rsidP="005F0EAE">
      <w:pPr>
        <w:tabs>
          <w:tab w:val="left" w:pos="-720"/>
          <w:tab w:val="left" w:pos="2268"/>
        </w:tabs>
        <w:suppressAutoHyphens/>
      </w:pPr>
      <w:r>
        <w:t xml:space="preserve">Formula sheet </w:t>
      </w:r>
      <w:bookmarkStart w:id="11" w:name="bmFS"/>
      <w:bookmarkEnd w:id="11"/>
      <w:r w:rsidR="0041341C">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2267B4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1341C">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1341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41341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95361A8" w:rsidR="005F0EAE" w:rsidRPr="000E7D70" w:rsidRDefault="0041341C"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ED612DE" w:rsidR="005F0EAE" w:rsidRPr="000E7D70" w:rsidRDefault="0041341C"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59EA843" w:rsidR="005F0EAE" w:rsidRPr="000E7D70" w:rsidRDefault="0041341C"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2A9F578" w:rsidR="005F0EAE" w:rsidRPr="00F25E36" w:rsidRDefault="0041341C"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D3AE25A" w:rsidR="005F0EAE" w:rsidRPr="00F25E36" w:rsidRDefault="0041341C"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270A3D6F" w:rsidR="005F0EAE" w:rsidRPr="00F25E36" w:rsidRDefault="0041341C"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41341C" w:rsidRPr="0041341C" w14:paraId="35A81815" w14:textId="77777777" w:rsidTr="00BE5A33">
        <w:trPr>
          <w:trHeight w:val="560"/>
        </w:trPr>
        <w:tc>
          <w:tcPr>
            <w:tcW w:w="3402" w:type="dxa"/>
            <w:gridSpan w:val="3"/>
            <w:vAlign w:val="center"/>
          </w:tcPr>
          <w:p w14:paraId="5F0A9FFA" w14:textId="2C4E3E6D" w:rsidR="0041341C" w:rsidRPr="0041341C" w:rsidRDefault="0041341C" w:rsidP="0041341C">
            <w:pPr>
              <w:jc w:val="center"/>
              <w:rPr>
                <w:rFonts w:ascii="Times New Roman" w:hAnsi="Times New Roman"/>
              </w:rPr>
            </w:pPr>
            <w:bookmarkStart w:id="20" w:name="bMkTab"/>
            <w:bookmarkEnd w:id="20"/>
            <w:r>
              <w:rPr>
                <w:rFonts w:ascii="Times New Roman" w:hAnsi="Times New Roman"/>
              </w:rPr>
              <w:t>Markers use only</w:t>
            </w:r>
          </w:p>
        </w:tc>
      </w:tr>
      <w:tr w:rsidR="0041341C" w:rsidRPr="0041341C" w14:paraId="3726FD84" w14:textId="77777777" w:rsidTr="0041341C">
        <w:trPr>
          <w:trHeight w:val="560"/>
        </w:trPr>
        <w:tc>
          <w:tcPr>
            <w:tcW w:w="1134" w:type="dxa"/>
            <w:vAlign w:val="center"/>
          </w:tcPr>
          <w:p w14:paraId="0CB0A471" w14:textId="50BD9418" w:rsidR="0041341C" w:rsidRPr="0041341C" w:rsidRDefault="0041341C" w:rsidP="0041341C">
            <w:pPr>
              <w:jc w:val="center"/>
              <w:rPr>
                <w:rFonts w:ascii="Times New Roman" w:hAnsi="Times New Roman"/>
              </w:rPr>
            </w:pPr>
            <w:r>
              <w:rPr>
                <w:rFonts w:ascii="Times New Roman" w:hAnsi="Times New Roman"/>
              </w:rPr>
              <w:t>Question</w:t>
            </w:r>
          </w:p>
        </w:tc>
        <w:tc>
          <w:tcPr>
            <w:tcW w:w="1134" w:type="dxa"/>
            <w:vAlign w:val="center"/>
          </w:tcPr>
          <w:p w14:paraId="6FA1291D" w14:textId="13E734EA" w:rsidR="0041341C" w:rsidRPr="0041341C" w:rsidRDefault="0041341C" w:rsidP="0041341C">
            <w:pPr>
              <w:jc w:val="center"/>
              <w:rPr>
                <w:rFonts w:ascii="Times New Roman" w:hAnsi="Times New Roman"/>
              </w:rPr>
            </w:pPr>
            <w:r>
              <w:rPr>
                <w:rFonts w:ascii="Times New Roman" w:hAnsi="Times New Roman"/>
              </w:rPr>
              <w:t>Maximum</w:t>
            </w:r>
          </w:p>
        </w:tc>
        <w:tc>
          <w:tcPr>
            <w:tcW w:w="1134" w:type="dxa"/>
            <w:vAlign w:val="center"/>
          </w:tcPr>
          <w:p w14:paraId="14B321DE" w14:textId="27E5A078" w:rsidR="0041341C" w:rsidRPr="0041341C" w:rsidRDefault="0041341C" w:rsidP="0041341C">
            <w:pPr>
              <w:jc w:val="center"/>
              <w:rPr>
                <w:rFonts w:ascii="Times New Roman" w:hAnsi="Times New Roman"/>
              </w:rPr>
            </w:pPr>
            <w:r>
              <w:rPr>
                <w:rFonts w:ascii="Times New Roman" w:hAnsi="Times New Roman"/>
              </w:rPr>
              <w:t>Mark</w:t>
            </w:r>
          </w:p>
        </w:tc>
      </w:tr>
      <w:tr w:rsidR="0041341C" w:rsidRPr="0041341C" w14:paraId="6E236705" w14:textId="77777777" w:rsidTr="0041341C">
        <w:trPr>
          <w:trHeight w:val="560"/>
        </w:trPr>
        <w:tc>
          <w:tcPr>
            <w:tcW w:w="1134" w:type="dxa"/>
            <w:vAlign w:val="center"/>
          </w:tcPr>
          <w:p w14:paraId="6DD88FCF" w14:textId="2F49DC8F" w:rsidR="0041341C" w:rsidRPr="0041341C" w:rsidRDefault="0041341C" w:rsidP="0041341C">
            <w:pPr>
              <w:jc w:val="center"/>
              <w:rPr>
                <w:rFonts w:ascii="Times New Roman" w:hAnsi="Times New Roman"/>
              </w:rPr>
            </w:pPr>
            <w:r>
              <w:rPr>
                <w:rFonts w:ascii="Times New Roman" w:hAnsi="Times New Roman"/>
              </w:rPr>
              <w:t>9</w:t>
            </w:r>
          </w:p>
        </w:tc>
        <w:tc>
          <w:tcPr>
            <w:tcW w:w="1134" w:type="dxa"/>
            <w:vAlign w:val="center"/>
          </w:tcPr>
          <w:p w14:paraId="2811F6C1" w14:textId="3F9F1FEF" w:rsidR="0041341C" w:rsidRPr="0041341C" w:rsidRDefault="0041341C" w:rsidP="0041341C">
            <w:pPr>
              <w:jc w:val="center"/>
              <w:rPr>
                <w:rFonts w:ascii="Times New Roman" w:hAnsi="Times New Roman"/>
              </w:rPr>
            </w:pPr>
            <w:r>
              <w:rPr>
                <w:rFonts w:ascii="Times New Roman" w:hAnsi="Times New Roman"/>
              </w:rPr>
              <w:t>7</w:t>
            </w:r>
          </w:p>
        </w:tc>
        <w:tc>
          <w:tcPr>
            <w:tcW w:w="1134" w:type="dxa"/>
            <w:vAlign w:val="center"/>
          </w:tcPr>
          <w:p w14:paraId="54341C02" w14:textId="77777777" w:rsidR="0041341C" w:rsidRPr="0041341C" w:rsidRDefault="0041341C" w:rsidP="0041341C">
            <w:pPr>
              <w:jc w:val="center"/>
              <w:rPr>
                <w:rFonts w:ascii="Times New Roman" w:hAnsi="Times New Roman"/>
              </w:rPr>
            </w:pPr>
          </w:p>
        </w:tc>
      </w:tr>
      <w:tr w:rsidR="0041341C" w:rsidRPr="0041341C" w14:paraId="73CF23DA" w14:textId="77777777" w:rsidTr="0041341C">
        <w:trPr>
          <w:trHeight w:val="560"/>
        </w:trPr>
        <w:tc>
          <w:tcPr>
            <w:tcW w:w="1134" w:type="dxa"/>
            <w:vAlign w:val="center"/>
          </w:tcPr>
          <w:p w14:paraId="5F34130A" w14:textId="5698E053" w:rsidR="0041341C" w:rsidRPr="0041341C" w:rsidRDefault="0041341C" w:rsidP="0041341C">
            <w:pPr>
              <w:jc w:val="center"/>
              <w:rPr>
                <w:rFonts w:ascii="Times New Roman" w:hAnsi="Times New Roman"/>
              </w:rPr>
            </w:pPr>
            <w:r>
              <w:rPr>
                <w:rFonts w:ascii="Times New Roman" w:hAnsi="Times New Roman"/>
              </w:rPr>
              <w:t>10</w:t>
            </w:r>
          </w:p>
        </w:tc>
        <w:tc>
          <w:tcPr>
            <w:tcW w:w="1134" w:type="dxa"/>
            <w:vAlign w:val="center"/>
          </w:tcPr>
          <w:p w14:paraId="6BCB59F2" w14:textId="41E2BB73" w:rsidR="0041341C" w:rsidRPr="0041341C" w:rsidRDefault="0041341C" w:rsidP="0041341C">
            <w:pPr>
              <w:jc w:val="center"/>
              <w:rPr>
                <w:rFonts w:ascii="Times New Roman" w:hAnsi="Times New Roman"/>
              </w:rPr>
            </w:pPr>
            <w:r>
              <w:rPr>
                <w:rFonts w:ascii="Times New Roman" w:hAnsi="Times New Roman"/>
              </w:rPr>
              <w:t>6</w:t>
            </w:r>
          </w:p>
        </w:tc>
        <w:tc>
          <w:tcPr>
            <w:tcW w:w="1134" w:type="dxa"/>
            <w:vAlign w:val="center"/>
          </w:tcPr>
          <w:p w14:paraId="734687A8" w14:textId="77777777" w:rsidR="0041341C" w:rsidRPr="0041341C" w:rsidRDefault="0041341C" w:rsidP="0041341C">
            <w:pPr>
              <w:jc w:val="center"/>
              <w:rPr>
                <w:rFonts w:ascii="Times New Roman" w:hAnsi="Times New Roman"/>
              </w:rPr>
            </w:pPr>
          </w:p>
        </w:tc>
      </w:tr>
      <w:tr w:rsidR="0041341C" w:rsidRPr="0041341C" w14:paraId="38522148" w14:textId="77777777" w:rsidTr="0041341C">
        <w:trPr>
          <w:trHeight w:val="560"/>
        </w:trPr>
        <w:tc>
          <w:tcPr>
            <w:tcW w:w="1134" w:type="dxa"/>
            <w:vAlign w:val="center"/>
          </w:tcPr>
          <w:p w14:paraId="6C9F4AB8" w14:textId="323E08D0" w:rsidR="0041341C" w:rsidRPr="0041341C" w:rsidRDefault="0041341C" w:rsidP="0041341C">
            <w:pPr>
              <w:jc w:val="center"/>
              <w:rPr>
                <w:rFonts w:ascii="Times New Roman" w:hAnsi="Times New Roman"/>
              </w:rPr>
            </w:pPr>
            <w:r>
              <w:rPr>
                <w:rFonts w:ascii="Times New Roman" w:hAnsi="Times New Roman"/>
              </w:rPr>
              <w:t>11</w:t>
            </w:r>
          </w:p>
        </w:tc>
        <w:tc>
          <w:tcPr>
            <w:tcW w:w="1134" w:type="dxa"/>
            <w:vAlign w:val="center"/>
          </w:tcPr>
          <w:p w14:paraId="36025DAB" w14:textId="10E4EBD5" w:rsidR="0041341C" w:rsidRPr="0041341C" w:rsidRDefault="0041341C" w:rsidP="0041341C">
            <w:pPr>
              <w:jc w:val="center"/>
              <w:rPr>
                <w:rFonts w:ascii="Times New Roman" w:hAnsi="Times New Roman"/>
              </w:rPr>
            </w:pPr>
            <w:r>
              <w:rPr>
                <w:rFonts w:ascii="Times New Roman" w:hAnsi="Times New Roman"/>
              </w:rPr>
              <w:t>7</w:t>
            </w:r>
          </w:p>
        </w:tc>
        <w:tc>
          <w:tcPr>
            <w:tcW w:w="1134" w:type="dxa"/>
            <w:vAlign w:val="center"/>
          </w:tcPr>
          <w:p w14:paraId="13D04775" w14:textId="77777777" w:rsidR="0041341C" w:rsidRPr="0041341C" w:rsidRDefault="0041341C" w:rsidP="0041341C">
            <w:pPr>
              <w:jc w:val="center"/>
              <w:rPr>
                <w:rFonts w:ascii="Times New Roman" w:hAnsi="Times New Roman"/>
              </w:rPr>
            </w:pPr>
          </w:p>
        </w:tc>
      </w:tr>
      <w:tr w:rsidR="0041341C" w:rsidRPr="0041341C" w14:paraId="17824936" w14:textId="77777777" w:rsidTr="0041341C">
        <w:trPr>
          <w:trHeight w:val="560"/>
        </w:trPr>
        <w:tc>
          <w:tcPr>
            <w:tcW w:w="1134" w:type="dxa"/>
            <w:vAlign w:val="center"/>
          </w:tcPr>
          <w:p w14:paraId="41D38F76" w14:textId="3937FCCE" w:rsidR="0041341C" w:rsidRPr="0041341C" w:rsidRDefault="0041341C" w:rsidP="0041341C">
            <w:pPr>
              <w:jc w:val="center"/>
              <w:rPr>
                <w:rFonts w:ascii="Times New Roman" w:hAnsi="Times New Roman"/>
              </w:rPr>
            </w:pPr>
            <w:r>
              <w:rPr>
                <w:rFonts w:ascii="Times New Roman" w:hAnsi="Times New Roman"/>
              </w:rPr>
              <w:t>12</w:t>
            </w:r>
          </w:p>
        </w:tc>
        <w:tc>
          <w:tcPr>
            <w:tcW w:w="1134" w:type="dxa"/>
            <w:vAlign w:val="center"/>
          </w:tcPr>
          <w:p w14:paraId="6C338692" w14:textId="33EA4E0B" w:rsidR="0041341C" w:rsidRPr="0041341C" w:rsidRDefault="0041341C" w:rsidP="0041341C">
            <w:pPr>
              <w:jc w:val="center"/>
              <w:rPr>
                <w:rFonts w:ascii="Times New Roman" w:hAnsi="Times New Roman"/>
              </w:rPr>
            </w:pPr>
            <w:r>
              <w:rPr>
                <w:rFonts w:ascii="Times New Roman" w:hAnsi="Times New Roman"/>
              </w:rPr>
              <w:t>6</w:t>
            </w:r>
          </w:p>
        </w:tc>
        <w:tc>
          <w:tcPr>
            <w:tcW w:w="1134" w:type="dxa"/>
            <w:vAlign w:val="center"/>
          </w:tcPr>
          <w:p w14:paraId="0FBE6DAD" w14:textId="77777777" w:rsidR="0041341C" w:rsidRPr="0041341C" w:rsidRDefault="0041341C" w:rsidP="0041341C">
            <w:pPr>
              <w:jc w:val="center"/>
              <w:rPr>
                <w:rFonts w:ascii="Times New Roman" w:hAnsi="Times New Roman"/>
              </w:rPr>
            </w:pPr>
          </w:p>
        </w:tc>
      </w:tr>
      <w:tr w:rsidR="0041341C" w:rsidRPr="0041341C" w14:paraId="4FCABA8F" w14:textId="77777777" w:rsidTr="0041341C">
        <w:trPr>
          <w:trHeight w:val="560"/>
        </w:trPr>
        <w:tc>
          <w:tcPr>
            <w:tcW w:w="1134" w:type="dxa"/>
            <w:vAlign w:val="center"/>
          </w:tcPr>
          <w:p w14:paraId="7C3F5B67" w14:textId="3EC0C25B" w:rsidR="0041341C" w:rsidRPr="0041341C" w:rsidRDefault="0041341C" w:rsidP="0041341C">
            <w:pPr>
              <w:jc w:val="center"/>
              <w:rPr>
                <w:rFonts w:ascii="Times New Roman" w:hAnsi="Times New Roman"/>
              </w:rPr>
            </w:pPr>
            <w:r>
              <w:rPr>
                <w:rFonts w:ascii="Times New Roman" w:hAnsi="Times New Roman"/>
              </w:rPr>
              <w:t>13</w:t>
            </w:r>
          </w:p>
        </w:tc>
        <w:tc>
          <w:tcPr>
            <w:tcW w:w="1134" w:type="dxa"/>
            <w:vAlign w:val="center"/>
          </w:tcPr>
          <w:p w14:paraId="25A286DD" w14:textId="03ECE60B"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671C9D48" w14:textId="77777777" w:rsidR="0041341C" w:rsidRPr="0041341C" w:rsidRDefault="0041341C" w:rsidP="0041341C">
            <w:pPr>
              <w:jc w:val="center"/>
              <w:rPr>
                <w:rFonts w:ascii="Times New Roman" w:hAnsi="Times New Roman"/>
              </w:rPr>
            </w:pPr>
          </w:p>
        </w:tc>
      </w:tr>
      <w:tr w:rsidR="0041341C" w:rsidRPr="0041341C" w14:paraId="077E69AC" w14:textId="77777777" w:rsidTr="0041341C">
        <w:trPr>
          <w:trHeight w:val="560"/>
        </w:trPr>
        <w:tc>
          <w:tcPr>
            <w:tcW w:w="1134" w:type="dxa"/>
            <w:vAlign w:val="center"/>
          </w:tcPr>
          <w:p w14:paraId="2F63CCE7" w14:textId="3241E453" w:rsidR="0041341C" w:rsidRPr="0041341C" w:rsidRDefault="0041341C" w:rsidP="0041341C">
            <w:pPr>
              <w:jc w:val="center"/>
              <w:rPr>
                <w:rFonts w:ascii="Times New Roman" w:hAnsi="Times New Roman"/>
              </w:rPr>
            </w:pPr>
            <w:r>
              <w:rPr>
                <w:rFonts w:ascii="Times New Roman" w:hAnsi="Times New Roman"/>
              </w:rPr>
              <w:t>14</w:t>
            </w:r>
          </w:p>
        </w:tc>
        <w:tc>
          <w:tcPr>
            <w:tcW w:w="1134" w:type="dxa"/>
            <w:vAlign w:val="center"/>
          </w:tcPr>
          <w:p w14:paraId="22B8824D" w14:textId="24E12410"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1B6B8949" w14:textId="77777777" w:rsidR="0041341C" w:rsidRPr="0041341C" w:rsidRDefault="0041341C" w:rsidP="0041341C">
            <w:pPr>
              <w:jc w:val="center"/>
              <w:rPr>
                <w:rFonts w:ascii="Times New Roman" w:hAnsi="Times New Roman"/>
              </w:rPr>
            </w:pPr>
          </w:p>
        </w:tc>
      </w:tr>
      <w:tr w:rsidR="0041341C" w:rsidRPr="0041341C" w14:paraId="5DCE3233" w14:textId="77777777" w:rsidTr="0041341C">
        <w:trPr>
          <w:trHeight w:val="560"/>
        </w:trPr>
        <w:tc>
          <w:tcPr>
            <w:tcW w:w="1134" w:type="dxa"/>
            <w:vAlign w:val="center"/>
          </w:tcPr>
          <w:p w14:paraId="17A8AF26" w14:textId="6C314078" w:rsidR="0041341C" w:rsidRPr="0041341C" w:rsidRDefault="0041341C" w:rsidP="0041341C">
            <w:pPr>
              <w:jc w:val="center"/>
              <w:rPr>
                <w:rFonts w:ascii="Times New Roman" w:hAnsi="Times New Roman"/>
              </w:rPr>
            </w:pPr>
            <w:r>
              <w:rPr>
                <w:rFonts w:ascii="Times New Roman" w:hAnsi="Times New Roman"/>
              </w:rPr>
              <w:t>15</w:t>
            </w:r>
          </w:p>
        </w:tc>
        <w:tc>
          <w:tcPr>
            <w:tcW w:w="1134" w:type="dxa"/>
            <w:vAlign w:val="center"/>
          </w:tcPr>
          <w:p w14:paraId="3D53F91B" w14:textId="38832073"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59885267" w14:textId="77777777" w:rsidR="0041341C" w:rsidRPr="0041341C" w:rsidRDefault="0041341C" w:rsidP="0041341C">
            <w:pPr>
              <w:jc w:val="center"/>
              <w:rPr>
                <w:rFonts w:ascii="Times New Roman" w:hAnsi="Times New Roman"/>
              </w:rPr>
            </w:pPr>
          </w:p>
        </w:tc>
      </w:tr>
      <w:tr w:rsidR="0041341C" w:rsidRPr="0041341C" w14:paraId="0A0D08FB" w14:textId="77777777" w:rsidTr="0041341C">
        <w:trPr>
          <w:trHeight w:val="560"/>
        </w:trPr>
        <w:tc>
          <w:tcPr>
            <w:tcW w:w="1134" w:type="dxa"/>
            <w:vAlign w:val="center"/>
          </w:tcPr>
          <w:p w14:paraId="4A68C73D" w14:textId="1980A223" w:rsidR="0041341C" w:rsidRPr="0041341C" w:rsidRDefault="0041341C" w:rsidP="0041341C">
            <w:pPr>
              <w:jc w:val="center"/>
              <w:rPr>
                <w:rFonts w:ascii="Times New Roman" w:hAnsi="Times New Roman"/>
              </w:rPr>
            </w:pPr>
            <w:r>
              <w:rPr>
                <w:rFonts w:ascii="Times New Roman" w:hAnsi="Times New Roman"/>
              </w:rPr>
              <w:t>16</w:t>
            </w:r>
          </w:p>
        </w:tc>
        <w:tc>
          <w:tcPr>
            <w:tcW w:w="1134" w:type="dxa"/>
            <w:vAlign w:val="center"/>
          </w:tcPr>
          <w:p w14:paraId="30B03A8A" w14:textId="76D8E1B1" w:rsidR="0041341C" w:rsidRPr="0041341C" w:rsidRDefault="0041341C" w:rsidP="0041341C">
            <w:pPr>
              <w:jc w:val="center"/>
              <w:rPr>
                <w:rFonts w:ascii="Times New Roman" w:hAnsi="Times New Roman"/>
              </w:rPr>
            </w:pPr>
            <w:r>
              <w:rPr>
                <w:rFonts w:ascii="Times New Roman" w:hAnsi="Times New Roman"/>
              </w:rPr>
              <w:t>10</w:t>
            </w:r>
          </w:p>
        </w:tc>
        <w:tc>
          <w:tcPr>
            <w:tcW w:w="1134" w:type="dxa"/>
            <w:vAlign w:val="center"/>
          </w:tcPr>
          <w:p w14:paraId="73C28FA1" w14:textId="77777777" w:rsidR="0041341C" w:rsidRPr="0041341C" w:rsidRDefault="0041341C" w:rsidP="0041341C">
            <w:pPr>
              <w:jc w:val="center"/>
              <w:rPr>
                <w:rFonts w:ascii="Times New Roman" w:hAnsi="Times New Roman"/>
              </w:rPr>
            </w:pPr>
          </w:p>
        </w:tc>
      </w:tr>
      <w:tr w:rsidR="0041341C" w:rsidRPr="0041341C" w14:paraId="4AB54B83" w14:textId="77777777" w:rsidTr="0041341C">
        <w:trPr>
          <w:trHeight w:val="560"/>
        </w:trPr>
        <w:tc>
          <w:tcPr>
            <w:tcW w:w="1134" w:type="dxa"/>
            <w:vAlign w:val="center"/>
          </w:tcPr>
          <w:p w14:paraId="311E3178" w14:textId="7957405A" w:rsidR="0041341C" w:rsidRPr="0041341C" w:rsidRDefault="0041341C" w:rsidP="0041341C">
            <w:pPr>
              <w:jc w:val="center"/>
              <w:rPr>
                <w:rFonts w:ascii="Times New Roman" w:hAnsi="Times New Roman"/>
              </w:rPr>
            </w:pPr>
            <w:r>
              <w:rPr>
                <w:rFonts w:ascii="Times New Roman" w:hAnsi="Times New Roman"/>
              </w:rPr>
              <w:t>17</w:t>
            </w:r>
          </w:p>
        </w:tc>
        <w:tc>
          <w:tcPr>
            <w:tcW w:w="1134" w:type="dxa"/>
            <w:vAlign w:val="center"/>
          </w:tcPr>
          <w:p w14:paraId="6E5C897B" w14:textId="234CC30B"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6F13190F" w14:textId="77777777" w:rsidR="0041341C" w:rsidRPr="0041341C" w:rsidRDefault="0041341C" w:rsidP="0041341C">
            <w:pPr>
              <w:jc w:val="center"/>
              <w:rPr>
                <w:rFonts w:ascii="Times New Roman" w:hAnsi="Times New Roman"/>
              </w:rPr>
            </w:pPr>
          </w:p>
        </w:tc>
      </w:tr>
      <w:tr w:rsidR="0041341C" w:rsidRPr="0041341C" w14:paraId="7E734938" w14:textId="77777777" w:rsidTr="0041341C">
        <w:trPr>
          <w:trHeight w:val="560"/>
        </w:trPr>
        <w:tc>
          <w:tcPr>
            <w:tcW w:w="1134" w:type="dxa"/>
            <w:vAlign w:val="center"/>
          </w:tcPr>
          <w:p w14:paraId="281EAC32" w14:textId="52E34AB2" w:rsidR="0041341C" w:rsidRPr="0041341C" w:rsidRDefault="0041341C" w:rsidP="0041341C">
            <w:pPr>
              <w:jc w:val="center"/>
              <w:rPr>
                <w:rFonts w:ascii="Times New Roman" w:hAnsi="Times New Roman"/>
              </w:rPr>
            </w:pPr>
            <w:r>
              <w:rPr>
                <w:rFonts w:ascii="Times New Roman" w:hAnsi="Times New Roman"/>
              </w:rPr>
              <w:t>18</w:t>
            </w:r>
          </w:p>
        </w:tc>
        <w:tc>
          <w:tcPr>
            <w:tcW w:w="1134" w:type="dxa"/>
            <w:vAlign w:val="center"/>
          </w:tcPr>
          <w:p w14:paraId="3BC0B835" w14:textId="74B5765D"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6B678C03" w14:textId="77777777" w:rsidR="0041341C" w:rsidRPr="0041341C" w:rsidRDefault="0041341C" w:rsidP="0041341C">
            <w:pPr>
              <w:jc w:val="center"/>
              <w:rPr>
                <w:rFonts w:ascii="Times New Roman" w:hAnsi="Times New Roman"/>
              </w:rPr>
            </w:pPr>
          </w:p>
        </w:tc>
      </w:tr>
      <w:tr w:rsidR="0041341C" w:rsidRPr="0041341C" w14:paraId="343A1D7D" w14:textId="77777777" w:rsidTr="0041341C">
        <w:trPr>
          <w:trHeight w:val="560"/>
        </w:trPr>
        <w:tc>
          <w:tcPr>
            <w:tcW w:w="1134" w:type="dxa"/>
            <w:vAlign w:val="center"/>
          </w:tcPr>
          <w:p w14:paraId="27CCEC8C" w14:textId="708AB69B" w:rsidR="0041341C" w:rsidRPr="0041341C" w:rsidRDefault="0041341C" w:rsidP="0041341C">
            <w:pPr>
              <w:jc w:val="center"/>
              <w:rPr>
                <w:rFonts w:ascii="Times New Roman" w:hAnsi="Times New Roman"/>
              </w:rPr>
            </w:pPr>
            <w:r>
              <w:rPr>
                <w:rFonts w:ascii="Times New Roman" w:hAnsi="Times New Roman"/>
              </w:rPr>
              <w:t>19</w:t>
            </w:r>
          </w:p>
        </w:tc>
        <w:tc>
          <w:tcPr>
            <w:tcW w:w="1134" w:type="dxa"/>
            <w:vAlign w:val="center"/>
          </w:tcPr>
          <w:p w14:paraId="7B9B6C6E" w14:textId="148C5D02"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149BB34C" w14:textId="77777777" w:rsidR="0041341C" w:rsidRPr="0041341C" w:rsidRDefault="0041341C" w:rsidP="0041341C">
            <w:pPr>
              <w:jc w:val="center"/>
              <w:rPr>
                <w:rFonts w:ascii="Times New Roman" w:hAnsi="Times New Roman"/>
              </w:rPr>
            </w:pPr>
          </w:p>
        </w:tc>
      </w:tr>
      <w:tr w:rsidR="0041341C" w:rsidRPr="0041341C" w14:paraId="4E9AFDB5" w14:textId="77777777" w:rsidTr="0041341C">
        <w:trPr>
          <w:trHeight w:val="560"/>
        </w:trPr>
        <w:tc>
          <w:tcPr>
            <w:tcW w:w="1134" w:type="dxa"/>
            <w:vAlign w:val="center"/>
          </w:tcPr>
          <w:p w14:paraId="348A04B3" w14:textId="67D8E393" w:rsidR="0041341C" w:rsidRPr="0041341C" w:rsidRDefault="0041341C" w:rsidP="0041341C">
            <w:pPr>
              <w:jc w:val="center"/>
              <w:rPr>
                <w:rFonts w:ascii="Times New Roman" w:hAnsi="Times New Roman"/>
              </w:rPr>
            </w:pPr>
            <w:r>
              <w:rPr>
                <w:rFonts w:ascii="Times New Roman" w:hAnsi="Times New Roman"/>
              </w:rPr>
              <w:t>20</w:t>
            </w:r>
          </w:p>
        </w:tc>
        <w:tc>
          <w:tcPr>
            <w:tcW w:w="1134" w:type="dxa"/>
            <w:vAlign w:val="center"/>
          </w:tcPr>
          <w:p w14:paraId="2DE31B06" w14:textId="069F740B" w:rsidR="0041341C" w:rsidRPr="0041341C" w:rsidRDefault="0041341C" w:rsidP="0041341C">
            <w:pPr>
              <w:jc w:val="center"/>
              <w:rPr>
                <w:rFonts w:ascii="Times New Roman" w:hAnsi="Times New Roman"/>
              </w:rPr>
            </w:pPr>
            <w:r>
              <w:rPr>
                <w:rFonts w:ascii="Times New Roman" w:hAnsi="Times New Roman"/>
              </w:rPr>
              <w:t>6</w:t>
            </w:r>
          </w:p>
        </w:tc>
        <w:tc>
          <w:tcPr>
            <w:tcW w:w="1134" w:type="dxa"/>
            <w:vAlign w:val="center"/>
          </w:tcPr>
          <w:p w14:paraId="7C908068" w14:textId="77777777" w:rsidR="0041341C" w:rsidRPr="0041341C" w:rsidRDefault="0041341C" w:rsidP="0041341C">
            <w:pPr>
              <w:jc w:val="center"/>
              <w:rPr>
                <w:rFonts w:ascii="Times New Roman" w:hAnsi="Times New Roman"/>
              </w:rPr>
            </w:pPr>
          </w:p>
        </w:tc>
      </w:tr>
      <w:tr w:rsidR="0041341C" w:rsidRPr="0041341C" w14:paraId="30056215" w14:textId="77777777" w:rsidTr="0041341C">
        <w:trPr>
          <w:trHeight w:val="560"/>
        </w:trPr>
        <w:tc>
          <w:tcPr>
            <w:tcW w:w="1134" w:type="dxa"/>
            <w:vAlign w:val="center"/>
          </w:tcPr>
          <w:p w14:paraId="2B03E032" w14:textId="2E338437" w:rsidR="0041341C" w:rsidRPr="0041341C" w:rsidRDefault="0041341C" w:rsidP="0041341C">
            <w:pPr>
              <w:jc w:val="center"/>
              <w:rPr>
                <w:rFonts w:ascii="Times New Roman" w:hAnsi="Times New Roman"/>
              </w:rPr>
            </w:pPr>
            <w:r>
              <w:rPr>
                <w:rFonts w:ascii="Times New Roman" w:hAnsi="Times New Roman"/>
              </w:rPr>
              <w:t>21</w:t>
            </w:r>
          </w:p>
        </w:tc>
        <w:tc>
          <w:tcPr>
            <w:tcW w:w="1134" w:type="dxa"/>
            <w:vAlign w:val="center"/>
          </w:tcPr>
          <w:p w14:paraId="4EBCB707" w14:textId="096410FE" w:rsidR="0041341C" w:rsidRPr="0041341C" w:rsidRDefault="0041341C" w:rsidP="0041341C">
            <w:pPr>
              <w:jc w:val="center"/>
              <w:rPr>
                <w:rFonts w:ascii="Times New Roman" w:hAnsi="Times New Roman"/>
              </w:rPr>
            </w:pPr>
            <w:r>
              <w:rPr>
                <w:rFonts w:ascii="Times New Roman" w:hAnsi="Times New Roman"/>
              </w:rPr>
              <w:t>8</w:t>
            </w:r>
          </w:p>
        </w:tc>
        <w:tc>
          <w:tcPr>
            <w:tcW w:w="1134" w:type="dxa"/>
            <w:vAlign w:val="center"/>
          </w:tcPr>
          <w:p w14:paraId="38C671B8" w14:textId="77777777" w:rsidR="0041341C" w:rsidRPr="0041341C" w:rsidRDefault="0041341C" w:rsidP="0041341C">
            <w:pPr>
              <w:jc w:val="center"/>
              <w:rPr>
                <w:rFonts w:ascii="Times New Roman" w:hAnsi="Times New Roman"/>
              </w:rPr>
            </w:pPr>
          </w:p>
        </w:tc>
      </w:tr>
      <w:tr w:rsidR="0041341C" w:rsidRPr="0041341C" w14:paraId="56390E56" w14:textId="77777777" w:rsidTr="0041341C">
        <w:trPr>
          <w:trHeight w:val="560"/>
        </w:trPr>
        <w:tc>
          <w:tcPr>
            <w:tcW w:w="1134" w:type="dxa"/>
            <w:vAlign w:val="center"/>
          </w:tcPr>
          <w:p w14:paraId="599088FC" w14:textId="5EECA009" w:rsidR="0041341C" w:rsidRPr="0041341C" w:rsidRDefault="0041341C" w:rsidP="0041341C">
            <w:pPr>
              <w:jc w:val="center"/>
              <w:rPr>
                <w:rFonts w:ascii="Times New Roman" w:hAnsi="Times New Roman"/>
              </w:rPr>
            </w:pPr>
            <w:r>
              <w:rPr>
                <w:rFonts w:ascii="Times New Roman" w:hAnsi="Times New Roman"/>
              </w:rPr>
              <w:t>S2 Total</w:t>
            </w:r>
          </w:p>
        </w:tc>
        <w:tc>
          <w:tcPr>
            <w:tcW w:w="1134" w:type="dxa"/>
            <w:vAlign w:val="center"/>
          </w:tcPr>
          <w:p w14:paraId="18E3FEB8" w14:textId="36C46937" w:rsidR="0041341C" w:rsidRPr="0041341C" w:rsidRDefault="0041341C" w:rsidP="0041341C">
            <w:pPr>
              <w:jc w:val="center"/>
              <w:rPr>
                <w:rFonts w:ascii="Times New Roman" w:hAnsi="Times New Roman"/>
              </w:rPr>
            </w:pPr>
            <w:r>
              <w:rPr>
                <w:rFonts w:ascii="Times New Roman" w:hAnsi="Times New Roman"/>
              </w:rPr>
              <w:t>98</w:t>
            </w:r>
          </w:p>
        </w:tc>
        <w:tc>
          <w:tcPr>
            <w:tcW w:w="1134" w:type="dxa"/>
            <w:vAlign w:val="center"/>
          </w:tcPr>
          <w:p w14:paraId="7DAFA425" w14:textId="77777777" w:rsidR="0041341C" w:rsidRPr="0041341C" w:rsidRDefault="0041341C" w:rsidP="0041341C">
            <w:pPr>
              <w:jc w:val="center"/>
              <w:rPr>
                <w:rFonts w:ascii="Times New Roman" w:hAnsi="Times New Roman"/>
              </w:rPr>
            </w:pPr>
          </w:p>
        </w:tc>
      </w:tr>
      <w:tr w:rsidR="0041341C" w:rsidRPr="0041341C" w14:paraId="44B0312B" w14:textId="77777777" w:rsidTr="0041341C">
        <w:trPr>
          <w:trHeight w:val="560"/>
        </w:trPr>
        <w:tc>
          <w:tcPr>
            <w:tcW w:w="1134" w:type="dxa"/>
            <w:vAlign w:val="center"/>
          </w:tcPr>
          <w:p w14:paraId="65E7CC7C" w14:textId="280524B2" w:rsidR="0041341C" w:rsidRPr="0041341C" w:rsidRDefault="0041341C" w:rsidP="0041341C">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(×0.6633)</w:t>
            </w:r>
          </w:p>
        </w:tc>
        <w:tc>
          <w:tcPr>
            <w:tcW w:w="1134" w:type="dxa"/>
            <w:vAlign w:val="center"/>
          </w:tcPr>
          <w:p w14:paraId="089CA9AF" w14:textId="685D7F9A" w:rsidR="0041341C" w:rsidRPr="0041341C" w:rsidRDefault="0041341C" w:rsidP="0041341C">
            <w:pPr>
              <w:jc w:val="center"/>
              <w:rPr>
                <w:rFonts w:ascii="Times New Roman" w:hAnsi="Times New Roman"/>
              </w:rPr>
            </w:pPr>
            <w:r>
              <w:rPr>
                <w:rFonts w:ascii="Times New Roman" w:hAnsi="Times New Roman"/>
              </w:rPr>
              <w:t>65%</w:t>
            </w:r>
          </w:p>
        </w:tc>
        <w:tc>
          <w:tcPr>
            <w:tcW w:w="1134" w:type="dxa"/>
            <w:vAlign w:val="center"/>
          </w:tcPr>
          <w:p w14:paraId="7D2662FB" w14:textId="77777777" w:rsidR="0041341C" w:rsidRPr="0041341C" w:rsidRDefault="0041341C" w:rsidP="0041341C">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8438BE4" w:rsidR="005F0EAE" w:rsidRDefault="005F0EAE" w:rsidP="005F0EAE">
      <w:pPr>
        <w:pStyle w:val="QNum"/>
      </w:pPr>
      <w:r>
        <w:br w:type="page"/>
      </w:r>
      <w:r>
        <w:lastRenderedPageBreak/>
        <w:t xml:space="preserve">Section </w:t>
      </w:r>
      <w:bookmarkStart w:id="21" w:name="bmSec2"/>
      <w:bookmarkEnd w:id="21"/>
      <w:r w:rsidR="0041341C">
        <w:t>Two</w:t>
      </w:r>
      <w:r>
        <w:t>: Calculator-</w:t>
      </w:r>
      <w:bookmarkStart w:id="22" w:name="bmCal2"/>
      <w:bookmarkEnd w:id="22"/>
      <w:r w:rsidR="0041341C">
        <w:t>assumed</w:t>
      </w:r>
      <w:r>
        <w:tab/>
        <w:t xml:space="preserve"> </w:t>
      </w:r>
      <w:bookmarkStart w:id="23" w:name="bmPercent"/>
      <w:bookmarkEnd w:id="23"/>
      <w:r w:rsidR="0041341C">
        <w:t>65</w:t>
      </w:r>
      <w:r>
        <w:t>% (</w:t>
      </w:r>
      <w:bookmarkStart w:id="24" w:name="MPT"/>
      <w:bookmarkEnd w:id="24"/>
      <w:r w:rsidR="0041341C">
        <w:t>98</w:t>
      </w:r>
      <w:r>
        <w:t xml:space="preserve"> Marks)</w:t>
      </w:r>
    </w:p>
    <w:p w14:paraId="36997019" w14:textId="125A81A6" w:rsidR="005F0EAE" w:rsidRDefault="005F0EAE" w:rsidP="005F0EAE">
      <w:r>
        <w:t>This section has</w:t>
      </w:r>
      <w:r w:rsidRPr="008E4C95">
        <w:rPr>
          <w:b/>
        </w:rPr>
        <w:t xml:space="preserve"> </w:t>
      </w:r>
      <w:bookmarkStart w:id="25" w:name="MPW"/>
      <w:bookmarkEnd w:id="25"/>
      <w:r w:rsidR="0041341C">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52C6C49" w:rsidR="005F0EAE" w:rsidRDefault="005F0EAE" w:rsidP="005F0EAE">
      <w:r>
        <w:t xml:space="preserve">Working time: </w:t>
      </w:r>
      <w:bookmarkStart w:id="26" w:name="bmWT2"/>
      <w:bookmarkEnd w:id="26"/>
      <w:r w:rsidR="0041341C">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1E271DF" w:rsidR="001F64A8" w:rsidRDefault="0041341C" w:rsidP="0041341C">
      <w:pPr>
        <w:pStyle w:val="QNum"/>
      </w:pPr>
      <w:r>
        <w:t>Question 9</w:t>
      </w:r>
      <w:r>
        <w:tab/>
        <w:t>(7 marks)</w:t>
      </w:r>
    </w:p>
    <w:p w14:paraId="28F9415F" w14:textId="77777777" w:rsidR="0041341C" w:rsidRDefault="0041341C" w:rsidP="00650B61">
      <w:r>
        <w:t>The percentage distribution of the number of cans of soft drink per order placed with a takeaway food company over a long period of time are shown in the following table.</w:t>
      </w:r>
    </w:p>
    <w:p w14:paraId="7D4DA290" w14:textId="77777777" w:rsidR="0041341C" w:rsidRDefault="0041341C" w:rsidP="00650B61">
      <w:r>
        <w:tab/>
      </w: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41341C" w14:paraId="15BDE0D4" w14:textId="77777777" w:rsidTr="00485E35">
        <w:trPr>
          <w:trHeight w:val="340"/>
        </w:trPr>
        <w:tc>
          <w:tcPr>
            <w:tcW w:w="2972" w:type="dxa"/>
            <w:vAlign w:val="center"/>
          </w:tcPr>
          <w:p w14:paraId="26627257" w14:textId="77777777" w:rsidR="0041341C" w:rsidRDefault="0041341C" w:rsidP="007C233E">
            <w:pPr>
              <w:jc w:val="center"/>
            </w:pPr>
            <w:r>
              <w:t>Number of cans per order</w:t>
            </w:r>
          </w:p>
        </w:tc>
        <w:tc>
          <w:tcPr>
            <w:tcW w:w="907" w:type="dxa"/>
            <w:vAlign w:val="center"/>
          </w:tcPr>
          <w:p w14:paraId="29C9292E" w14:textId="77777777" w:rsidR="0041341C" w:rsidRPr="007C233E" w:rsidRDefault="0041341C" w:rsidP="007C233E">
            <w:pPr>
              <w:jc w:val="center"/>
              <w:rPr>
                <w:rFonts w:ascii="Cambria Math" w:hAnsi="Cambria Math"/>
                <w:oMath/>
              </w:rPr>
            </w:pPr>
            <m:oMathPara>
              <m:oMath>
                <m:r>
                  <w:rPr>
                    <w:rFonts w:ascii="Cambria Math" w:hAnsi="Cambria Math"/>
                  </w:rPr>
                  <m:t>0</m:t>
                </m:r>
              </m:oMath>
            </m:oMathPara>
          </w:p>
        </w:tc>
        <w:tc>
          <w:tcPr>
            <w:tcW w:w="907" w:type="dxa"/>
            <w:vAlign w:val="center"/>
          </w:tcPr>
          <w:p w14:paraId="253D9EAE" w14:textId="77777777" w:rsidR="0041341C" w:rsidRPr="007C233E" w:rsidRDefault="0041341C" w:rsidP="007C233E">
            <w:pPr>
              <w:jc w:val="center"/>
              <w:rPr>
                <w:rFonts w:ascii="Cambria Math" w:hAnsi="Cambria Math"/>
                <w:oMath/>
              </w:rPr>
            </w:pPr>
            <m:oMathPara>
              <m:oMath>
                <m:r>
                  <w:rPr>
                    <w:rFonts w:ascii="Cambria Math" w:hAnsi="Cambria Math"/>
                  </w:rPr>
                  <m:t>1</m:t>
                </m:r>
              </m:oMath>
            </m:oMathPara>
          </w:p>
        </w:tc>
        <w:tc>
          <w:tcPr>
            <w:tcW w:w="907" w:type="dxa"/>
            <w:vAlign w:val="center"/>
          </w:tcPr>
          <w:p w14:paraId="47FD524D" w14:textId="77777777" w:rsidR="0041341C" w:rsidRPr="007C233E" w:rsidRDefault="0041341C" w:rsidP="007C233E">
            <w:pPr>
              <w:jc w:val="center"/>
              <w:rPr>
                <w:rFonts w:ascii="Cambria Math" w:hAnsi="Cambria Math"/>
                <w:oMath/>
              </w:rPr>
            </w:pPr>
            <m:oMathPara>
              <m:oMath>
                <m:r>
                  <w:rPr>
                    <w:rFonts w:ascii="Cambria Math" w:hAnsi="Cambria Math"/>
                  </w:rPr>
                  <m:t>2</m:t>
                </m:r>
              </m:oMath>
            </m:oMathPara>
          </w:p>
        </w:tc>
        <w:tc>
          <w:tcPr>
            <w:tcW w:w="907" w:type="dxa"/>
            <w:vAlign w:val="center"/>
          </w:tcPr>
          <w:p w14:paraId="5C4B2CB0" w14:textId="77777777" w:rsidR="0041341C" w:rsidRPr="007C233E" w:rsidRDefault="0041341C" w:rsidP="007C233E">
            <w:pPr>
              <w:jc w:val="center"/>
              <w:rPr>
                <w:rFonts w:ascii="Cambria Math" w:hAnsi="Cambria Math"/>
                <w:oMath/>
              </w:rPr>
            </w:pPr>
            <m:oMathPara>
              <m:oMath>
                <m:r>
                  <w:rPr>
                    <w:rFonts w:ascii="Cambria Math" w:hAnsi="Cambria Math"/>
                  </w:rPr>
                  <m:t>3</m:t>
                </m:r>
              </m:oMath>
            </m:oMathPara>
          </w:p>
        </w:tc>
        <w:tc>
          <w:tcPr>
            <w:tcW w:w="1304" w:type="dxa"/>
            <w:vAlign w:val="center"/>
          </w:tcPr>
          <w:p w14:paraId="4AFE382D" w14:textId="77777777" w:rsidR="0041341C" w:rsidRPr="007C233E" w:rsidRDefault="0041341C" w:rsidP="007C233E">
            <w:pPr>
              <w:jc w:val="center"/>
              <w:rPr>
                <w:rFonts w:ascii="Cambria Math" w:hAnsi="Cambria Math"/>
                <w:oMath/>
              </w:rPr>
            </w:pPr>
            <m:oMath>
              <m:r>
                <w:rPr>
                  <w:rFonts w:ascii="Cambria Math" w:hAnsi="Cambria Math"/>
                </w:rPr>
                <m:t>4</m:t>
              </m:r>
            </m:oMath>
            <w:r>
              <w:rPr>
                <w:rFonts w:eastAsiaTheme="minorEastAsia"/>
              </w:rPr>
              <w:t xml:space="preserve"> or more</w:t>
            </w:r>
          </w:p>
        </w:tc>
      </w:tr>
      <w:tr w:rsidR="0041341C" w14:paraId="6F628862" w14:textId="77777777" w:rsidTr="00485E35">
        <w:trPr>
          <w:trHeight w:val="340"/>
        </w:trPr>
        <w:tc>
          <w:tcPr>
            <w:tcW w:w="2972" w:type="dxa"/>
            <w:vAlign w:val="center"/>
          </w:tcPr>
          <w:p w14:paraId="3066ED9F" w14:textId="77777777" w:rsidR="0041341C" w:rsidRDefault="0041341C" w:rsidP="007C233E">
            <w:pPr>
              <w:jc w:val="center"/>
            </w:pPr>
            <w:r>
              <w:t>Percentage of orders</w:t>
            </w:r>
          </w:p>
        </w:tc>
        <w:tc>
          <w:tcPr>
            <w:tcW w:w="907" w:type="dxa"/>
            <w:vAlign w:val="center"/>
          </w:tcPr>
          <w:p w14:paraId="77B6C6F9" w14:textId="77777777" w:rsidR="0041341C" w:rsidRPr="007C233E" w:rsidRDefault="0041341C" w:rsidP="007C233E">
            <w:pPr>
              <w:jc w:val="center"/>
              <w:rPr>
                <w:rFonts w:ascii="Cambria Math" w:hAnsi="Cambria Math"/>
                <w:oMath/>
              </w:rPr>
            </w:pPr>
            <m:oMathPara>
              <m:oMath>
                <m:r>
                  <w:rPr>
                    <w:rFonts w:ascii="Cambria Math" w:eastAsiaTheme="minorEastAsia" w:hAnsi="Cambria Math"/>
                  </w:rPr>
                  <m:t>14</m:t>
                </m:r>
              </m:oMath>
            </m:oMathPara>
          </w:p>
        </w:tc>
        <w:tc>
          <w:tcPr>
            <w:tcW w:w="907" w:type="dxa"/>
            <w:vAlign w:val="center"/>
          </w:tcPr>
          <w:p w14:paraId="39FC32F9" w14:textId="77777777" w:rsidR="0041341C" w:rsidRPr="007C233E" w:rsidRDefault="0041341C" w:rsidP="007C233E">
            <w:pPr>
              <w:jc w:val="center"/>
              <w:rPr>
                <w:rFonts w:ascii="Cambria Math" w:hAnsi="Cambria Math"/>
                <w:oMath/>
              </w:rPr>
            </w:pPr>
            <m:oMathPara>
              <m:oMath>
                <m:r>
                  <w:rPr>
                    <w:rFonts w:ascii="Cambria Math" w:eastAsiaTheme="minorEastAsia" w:hAnsi="Cambria Math"/>
                  </w:rPr>
                  <m:t>24</m:t>
                </m:r>
              </m:oMath>
            </m:oMathPara>
          </w:p>
        </w:tc>
        <w:tc>
          <w:tcPr>
            <w:tcW w:w="907" w:type="dxa"/>
            <w:vAlign w:val="center"/>
          </w:tcPr>
          <w:p w14:paraId="1B3C3F52" w14:textId="77777777" w:rsidR="0041341C" w:rsidRPr="007C233E" w:rsidRDefault="0041341C" w:rsidP="007C233E">
            <w:pPr>
              <w:jc w:val="center"/>
              <w:rPr>
                <w:rFonts w:ascii="Cambria Math" w:hAnsi="Cambria Math"/>
                <w:oMath/>
              </w:rPr>
            </w:pPr>
            <m:oMathPara>
              <m:oMath>
                <m:r>
                  <w:rPr>
                    <w:rFonts w:ascii="Cambria Math" w:eastAsiaTheme="minorEastAsia" w:hAnsi="Cambria Math"/>
                  </w:rPr>
                  <m:t>45</m:t>
                </m:r>
              </m:oMath>
            </m:oMathPara>
          </w:p>
        </w:tc>
        <w:tc>
          <w:tcPr>
            <w:tcW w:w="907" w:type="dxa"/>
            <w:vAlign w:val="center"/>
          </w:tcPr>
          <w:p w14:paraId="7155DD7D" w14:textId="77777777" w:rsidR="0041341C" w:rsidRPr="007C233E" w:rsidRDefault="0041341C" w:rsidP="007C233E">
            <w:pPr>
              <w:jc w:val="center"/>
              <w:rPr>
                <w:rFonts w:ascii="Cambria Math" w:hAnsi="Cambria Math"/>
                <w:oMath/>
              </w:rPr>
            </w:pPr>
            <m:oMathPara>
              <m:oMath>
                <m:r>
                  <w:rPr>
                    <w:rFonts w:ascii="Cambria Math" w:eastAsiaTheme="minorEastAsia" w:hAnsi="Cambria Math"/>
                  </w:rPr>
                  <m:t>5</m:t>
                </m:r>
              </m:oMath>
            </m:oMathPara>
          </w:p>
        </w:tc>
        <w:tc>
          <w:tcPr>
            <w:tcW w:w="1304" w:type="dxa"/>
            <w:vAlign w:val="center"/>
          </w:tcPr>
          <w:p w14:paraId="061F072A" w14:textId="77777777" w:rsidR="0041341C" w:rsidRPr="007C233E" w:rsidRDefault="0041341C" w:rsidP="007C233E">
            <w:pPr>
              <w:jc w:val="center"/>
              <w:rPr>
                <w:rFonts w:ascii="Cambria Math" w:hAnsi="Cambria Math"/>
                <w:oMath/>
              </w:rPr>
            </w:pPr>
            <m:oMathPara>
              <m:oMath>
                <m:r>
                  <w:rPr>
                    <w:rFonts w:ascii="Cambria Math" w:eastAsiaTheme="minorEastAsia" w:hAnsi="Cambria Math"/>
                  </w:rPr>
                  <m:t>12</m:t>
                </m:r>
              </m:oMath>
            </m:oMathPara>
          </w:p>
        </w:tc>
      </w:tr>
    </w:tbl>
    <w:p w14:paraId="3217054C" w14:textId="77777777" w:rsidR="0041341C" w:rsidRDefault="0041341C" w:rsidP="00650B61"/>
    <w:p w14:paraId="38330B74" w14:textId="77777777" w:rsidR="0041341C" w:rsidRDefault="0041341C" w:rsidP="00D271F1">
      <w:pPr>
        <w:pStyle w:val="Part"/>
      </w:pPr>
      <w:r>
        <w:t>In the following questions, you may assume that all orders are placed with the company at random and independently.</w:t>
      </w:r>
    </w:p>
    <w:p w14:paraId="194B28A0" w14:textId="77777777" w:rsidR="0041341C" w:rsidRDefault="0041341C" w:rsidP="00EF7979">
      <w:pPr>
        <w:pStyle w:val="Parta"/>
      </w:pPr>
    </w:p>
    <w:p w14:paraId="7362408A" w14:textId="77777777" w:rsidR="0041341C" w:rsidRDefault="0041341C" w:rsidP="00EF7979">
      <w:pPr>
        <w:pStyle w:val="Parta"/>
      </w:pPr>
      <w:r>
        <w:t>(a)</w:t>
      </w:r>
      <w:r>
        <w:tab/>
        <w:t xml:space="preserve">Determine the probability that the next </w:t>
      </w:r>
      <m:oMath>
        <m:r>
          <w:rPr>
            <w:rFonts w:ascii="Cambria Math" w:hAnsi="Cambria Math"/>
          </w:rPr>
          <m:t>10</m:t>
        </m:r>
      </m:oMath>
      <w:r>
        <w:t xml:space="preserve"> orders all include at least one can of soft drink.</w:t>
      </w:r>
    </w:p>
    <w:p w14:paraId="1B52D3BD" w14:textId="77777777" w:rsidR="0041341C" w:rsidRDefault="0041341C" w:rsidP="00EF7979">
      <w:pPr>
        <w:pStyle w:val="Parta"/>
      </w:pPr>
      <w:r>
        <w:tab/>
      </w:r>
      <w:r>
        <w:tab/>
        <w:t>(2 marks)</w:t>
      </w:r>
    </w:p>
    <w:p w14:paraId="5391B8D3" w14:textId="77777777" w:rsidR="0041341C" w:rsidRDefault="0041341C" w:rsidP="00EF7979">
      <w:pPr>
        <w:pStyle w:val="Parta"/>
      </w:pPr>
    </w:p>
    <w:p w14:paraId="186C5537" w14:textId="77777777" w:rsidR="0041341C" w:rsidRDefault="0041341C" w:rsidP="00EF7979">
      <w:pPr>
        <w:pStyle w:val="Parta"/>
      </w:pPr>
    </w:p>
    <w:p w14:paraId="0F0DDB4D" w14:textId="77777777" w:rsidR="0041341C" w:rsidRDefault="0041341C" w:rsidP="00EF7979">
      <w:pPr>
        <w:pStyle w:val="Parta"/>
      </w:pPr>
    </w:p>
    <w:p w14:paraId="21A2D4EB" w14:textId="77777777" w:rsidR="0041341C" w:rsidRDefault="0041341C" w:rsidP="00EF7979">
      <w:pPr>
        <w:pStyle w:val="Parta"/>
      </w:pPr>
    </w:p>
    <w:p w14:paraId="7ECEFAD5" w14:textId="77777777" w:rsidR="0041341C" w:rsidRDefault="0041341C" w:rsidP="00EF7979">
      <w:pPr>
        <w:pStyle w:val="Parta"/>
      </w:pPr>
    </w:p>
    <w:p w14:paraId="6579B7CF" w14:textId="77777777" w:rsidR="0041341C" w:rsidRDefault="0041341C" w:rsidP="00EF7979">
      <w:pPr>
        <w:pStyle w:val="Parta"/>
      </w:pPr>
    </w:p>
    <w:p w14:paraId="098D78EA" w14:textId="77777777" w:rsidR="0041341C" w:rsidRDefault="0041341C" w:rsidP="00EF7979">
      <w:pPr>
        <w:pStyle w:val="Parta"/>
      </w:pPr>
    </w:p>
    <w:p w14:paraId="13644E07" w14:textId="77777777" w:rsidR="0041341C" w:rsidRDefault="0041341C" w:rsidP="00EF7979">
      <w:pPr>
        <w:pStyle w:val="Parta"/>
      </w:pPr>
    </w:p>
    <w:p w14:paraId="0A120BAF" w14:textId="77777777" w:rsidR="0041341C" w:rsidRDefault="0041341C" w:rsidP="00EF7979">
      <w:pPr>
        <w:pStyle w:val="Parta"/>
      </w:pPr>
    </w:p>
    <w:p w14:paraId="7156E155" w14:textId="77777777" w:rsidR="0041341C" w:rsidRDefault="0041341C" w:rsidP="00EF7979">
      <w:pPr>
        <w:pStyle w:val="Parta"/>
      </w:pPr>
    </w:p>
    <w:p w14:paraId="2D0F72E4" w14:textId="77777777" w:rsidR="0041341C" w:rsidRDefault="0041341C" w:rsidP="00BA4B37">
      <w:pPr>
        <w:pStyle w:val="Parta"/>
      </w:pPr>
      <w:r>
        <w:t>(b)</w:t>
      </w:r>
      <w:r>
        <w:tab/>
        <w:t xml:space="preserve">During a weekday, a total of </w:t>
      </w:r>
      <m:oMath>
        <m:r>
          <w:rPr>
            <w:rFonts w:ascii="Cambria Math" w:hAnsi="Cambria Math"/>
          </w:rPr>
          <m:t>225</m:t>
        </m:r>
      </m:oMath>
      <w:r>
        <w:t xml:space="preserve"> orders were placed. Determine the probability that</w:t>
      </w:r>
    </w:p>
    <w:p w14:paraId="44B755CA" w14:textId="77777777" w:rsidR="0041341C" w:rsidRDefault="0041341C" w:rsidP="00BA4B37">
      <w:pPr>
        <w:pStyle w:val="Parta"/>
      </w:pPr>
    </w:p>
    <w:p w14:paraId="486312BB" w14:textId="77777777" w:rsidR="0041341C" w:rsidRDefault="0041341C" w:rsidP="00BA4B37">
      <w:pPr>
        <w:pStyle w:val="Partai"/>
        <w:rPr>
          <w:rFonts w:eastAsiaTheme="minorEastAsia"/>
        </w:rPr>
      </w:pPr>
      <w:r>
        <w:t>(</w:t>
      </w:r>
      <w:proofErr w:type="spellStart"/>
      <w:r>
        <w:t>i</w:t>
      </w:r>
      <w:proofErr w:type="spellEnd"/>
      <w:r>
        <w:t>)</w:t>
      </w:r>
      <w:r>
        <w:tab/>
      </w:r>
      <m:oMath>
        <m:r>
          <w:rPr>
            <w:rFonts w:ascii="Cambria Math" w:hAnsi="Cambria Math"/>
          </w:rPr>
          <m:t>40</m:t>
        </m:r>
      </m:oMath>
      <w:r>
        <w:rPr>
          <w:rFonts w:eastAsiaTheme="minorEastAsia"/>
        </w:rPr>
        <w:t xml:space="preserve"> of these orders included </w:t>
      </w:r>
      <m:oMath>
        <m:r>
          <w:rPr>
            <w:rFonts w:ascii="Cambria Math" w:eastAsiaTheme="minorEastAsia" w:hAnsi="Cambria Math"/>
          </w:rPr>
          <m:t>3</m:t>
        </m:r>
      </m:oMath>
      <w:r>
        <w:rPr>
          <w:rFonts w:eastAsiaTheme="minorEastAsia"/>
        </w:rPr>
        <w:t xml:space="preserve"> or more cans of soft drink.</w:t>
      </w:r>
      <w:r>
        <w:rPr>
          <w:rFonts w:eastAsiaTheme="minorEastAsia"/>
        </w:rPr>
        <w:tab/>
        <w:t>(3 marks)</w:t>
      </w:r>
    </w:p>
    <w:p w14:paraId="1BD25C70" w14:textId="77777777" w:rsidR="0041341C" w:rsidRDefault="0041341C" w:rsidP="00BA4B37">
      <w:pPr>
        <w:pStyle w:val="Partai"/>
        <w:rPr>
          <w:rFonts w:eastAsiaTheme="minorEastAsia"/>
        </w:rPr>
      </w:pPr>
    </w:p>
    <w:p w14:paraId="7030F99E" w14:textId="77777777" w:rsidR="0041341C" w:rsidRDefault="0041341C" w:rsidP="00BA4B37">
      <w:pPr>
        <w:pStyle w:val="Partai"/>
        <w:rPr>
          <w:rFonts w:eastAsiaTheme="minorEastAsia"/>
        </w:rPr>
      </w:pPr>
    </w:p>
    <w:p w14:paraId="21E526CD" w14:textId="77777777" w:rsidR="0041341C" w:rsidRDefault="0041341C" w:rsidP="00BA4B37">
      <w:pPr>
        <w:pStyle w:val="Partai"/>
        <w:rPr>
          <w:rFonts w:eastAsiaTheme="minorEastAsia"/>
        </w:rPr>
      </w:pPr>
    </w:p>
    <w:p w14:paraId="6F0E3873" w14:textId="77777777" w:rsidR="0041341C" w:rsidRDefault="0041341C" w:rsidP="00BA4B37">
      <w:pPr>
        <w:pStyle w:val="Partai"/>
        <w:rPr>
          <w:rFonts w:eastAsiaTheme="minorEastAsia"/>
        </w:rPr>
      </w:pPr>
    </w:p>
    <w:p w14:paraId="0F98738A" w14:textId="77777777" w:rsidR="0041341C" w:rsidRDefault="0041341C" w:rsidP="00BA4B37">
      <w:pPr>
        <w:pStyle w:val="Partai"/>
        <w:rPr>
          <w:rFonts w:eastAsiaTheme="minorEastAsia"/>
        </w:rPr>
      </w:pPr>
    </w:p>
    <w:p w14:paraId="66952E00" w14:textId="77777777" w:rsidR="0041341C" w:rsidRDefault="0041341C" w:rsidP="00BA4B37">
      <w:pPr>
        <w:pStyle w:val="Partai"/>
        <w:rPr>
          <w:rFonts w:eastAsiaTheme="minorEastAsia"/>
        </w:rPr>
      </w:pPr>
    </w:p>
    <w:p w14:paraId="0412B109" w14:textId="77777777" w:rsidR="0041341C" w:rsidRDefault="0041341C" w:rsidP="00BA4B37">
      <w:pPr>
        <w:pStyle w:val="Partai"/>
        <w:rPr>
          <w:rFonts w:eastAsiaTheme="minorEastAsia"/>
        </w:rPr>
      </w:pPr>
    </w:p>
    <w:p w14:paraId="5C1E637C" w14:textId="77777777" w:rsidR="0041341C" w:rsidRDefault="0041341C" w:rsidP="00BA4B37">
      <w:pPr>
        <w:pStyle w:val="Partai"/>
        <w:rPr>
          <w:rFonts w:eastAsiaTheme="minorEastAsia"/>
        </w:rPr>
      </w:pPr>
    </w:p>
    <w:p w14:paraId="14DB7540" w14:textId="77777777" w:rsidR="0041341C" w:rsidRDefault="0041341C" w:rsidP="00BA4B37">
      <w:pPr>
        <w:pStyle w:val="Partai"/>
        <w:rPr>
          <w:rFonts w:eastAsiaTheme="minorEastAsia"/>
        </w:rPr>
      </w:pPr>
    </w:p>
    <w:p w14:paraId="422DCCA0" w14:textId="77777777" w:rsidR="0041341C" w:rsidRDefault="0041341C" w:rsidP="00BA4B37">
      <w:pPr>
        <w:pStyle w:val="Partai"/>
        <w:rPr>
          <w:rFonts w:eastAsiaTheme="minorEastAsia"/>
        </w:rPr>
      </w:pPr>
    </w:p>
    <w:p w14:paraId="720FEEB0" w14:textId="77777777" w:rsidR="0041341C" w:rsidRDefault="0041341C" w:rsidP="00BA4B37">
      <w:pPr>
        <w:pStyle w:val="Partai"/>
        <w:rPr>
          <w:rFonts w:eastAsiaTheme="minorEastAsia"/>
        </w:rPr>
      </w:pPr>
    </w:p>
    <w:p w14:paraId="6844CA99" w14:textId="77777777" w:rsidR="0041341C" w:rsidRDefault="0041341C" w:rsidP="00BA4B37">
      <w:pPr>
        <w:pStyle w:val="Partai"/>
        <w:rPr>
          <w:rFonts w:eastAsiaTheme="minorEastAsia"/>
        </w:rPr>
      </w:pPr>
    </w:p>
    <w:p w14:paraId="321D48BE" w14:textId="77777777" w:rsidR="0041341C" w:rsidRDefault="0041341C" w:rsidP="00BA4B37">
      <w:pPr>
        <w:pStyle w:val="Partai"/>
      </w:pPr>
      <w:r>
        <w:rPr>
          <w:rFonts w:eastAsiaTheme="minorEastAsia"/>
        </w:rPr>
        <w:t>(ii)</w:t>
      </w:r>
      <w:r>
        <w:rPr>
          <w:rFonts w:eastAsiaTheme="minorEastAsia"/>
        </w:rPr>
        <w:tab/>
        <w:t xml:space="preserve">more than </w:t>
      </w:r>
      <m:oMath>
        <m:r>
          <w:rPr>
            <w:rFonts w:ascii="Cambria Math" w:eastAsiaTheme="minorEastAsia" w:hAnsi="Cambria Math"/>
          </w:rPr>
          <m:t>25</m:t>
        </m:r>
      </m:oMath>
      <w:r>
        <w:rPr>
          <w:rFonts w:eastAsiaTheme="minorEastAsia"/>
        </w:rPr>
        <w:t xml:space="preserve"> of these orders included no cans of soft drink.</w:t>
      </w:r>
      <w:r>
        <w:rPr>
          <w:rFonts w:eastAsiaTheme="minorEastAsia"/>
        </w:rPr>
        <w:tab/>
        <w:t>(2 marks)</w:t>
      </w:r>
    </w:p>
    <w:p w14:paraId="287C6FDA" w14:textId="77777777" w:rsidR="0041341C" w:rsidRDefault="0041341C" w:rsidP="00EF7979">
      <w:pPr>
        <w:pStyle w:val="Parta"/>
      </w:pPr>
    </w:p>
    <w:p w14:paraId="27375EBE" w14:textId="1BED3C1D" w:rsidR="0041341C" w:rsidRDefault="0041341C">
      <w:pPr>
        <w:spacing w:after="160" w:line="259" w:lineRule="auto"/>
        <w:contextualSpacing w:val="0"/>
        <w:rPr>
          <w:b/>
          <w:szCs w:val="24"/>
          <w:lang w:val="en-US"/>
        </w:rPr>
      </w:pPr>
      <w:r>
        <w:br w:type="page"/>
      </w:r>
    </w:p>
    <w:p w14:paraId="7727DCE1" w14:textId="4F9308B5" w:rsidR="0041341C" w:rsidRDefault="0041341C" w:rsidP="0041341C">
      <w:pPr>
        <w:pStyle w:val="QNum"/>
      </w:pPr>
      <w:r>
        <w:lastRenderedPageBreak/>
        <w:t>Question 10</w:t>
      </w:r>
      <w:r>
        <w:tab/>
        <w:t>(6 marks)</w:t>
      </w:r>
    </w:p>
    <w:p w14:paraId="7DA44A4C" w14:textId="77777777" w:rsidR="0041341C" w:rsidRDefault="0041341C" w:rsidP="0030594C">
      <w:pPr>
        <w:pStyle w:val="Parta"/>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(x+9)</m:t>
            </m:r>
          </m:e>
        </m:func>
        <m:r>
          <w:rPr>
            <w:rFonts w:ascii="Cambria Math" w:eastAsiaTheme="minorEastAsia" w:hAnsi="Cambria Math"/>
          </w:rPr>
          <m:t>-4</m:t>
        </m:r>
      </m:oMath>
      <w:r>
        <w:rPr>
          <w:rFonts w:eastAsiaTheme="minorEastAsia"/>
        </w:rPr>
        <w:t xml:space="preserve"> over its natural domain. D</w:t>
      </w:r>
      <w:proofErr w:type="spellStart"/>
      <w:r>
        <w:t>etermine</w:t>
      </w:r>
      <w:proofErr w:type="spellEnd"/>
    </w:p>
    <w:p w14:paraId="22C33E65" w14:textId="77777777" w:rsidR="0041341C" w:rsidRDefault="0041341C" w:rsidP="0030594C">
      <w:pPr>
        <w:pStyle w:val="Parta"/>
      </w:pPr>
    </w:p>
    <w:p w14:paraId="373D7B0A" w14:textId="77777777" w:rsidR="0041341C" w:rsidRDefault="0041341C" w:rsidP="00797CC4">
      <w:pPr>
        <w:pStyle w:val="Partai"/>
        <w:rPr>
          <w:rFonts w:eastAsiaTheme="minorEastAsia"/>
        </w:rPr>
      </w:pPr>
      <w:r>
        <w:t>(</w:t>
      </w:r>
      <w:proofErr w:type="spellStart"/>
      <w:r>
        <w:t>i</w:t>
      </w:r>
      <w:proofErr w:type="spellEnd"/>
      <w:r>
        <w:t>)</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4CA5FA03" w14:textId="77777777" w:rsidR="0041341C" w:rsidRDefault="0041341C" w:rsidP="00797CC4">
      <w:pPr>
        <w:pStyle w:val="Partai"/>
        <w:rPr>
          <w:rFonts w:eastAsiaTheme="minorEastAsia"/>
        </w:rPr>
      </w:pPr>
    </w:p>
    <w:p w14:paraId="16751497" w14:textId="77777777" w:rsidR="0041341C" w:rsidRDefault="0041341C" w:rsidP="00797CC4">
      <w:pPr>
        <w:pStyle w:val="Partai"/>
        <w:rPr>
          <w:rFonts w:eastAsiaTheme="minorEastAsia"/>
        </w:rPr>
      </w:pPr>
    </w:p>
    <w:p w14:paraId="24A3B3FB" w14:textId="77777777" w:rsidR="0041341C" w:rsidRDefault="0041341C" w:rsidP="00797CC4">
      <w:pPr>
        <w:pStyle w:val="Partai"/>
        <w:rPr>
          <w:rFonts w:eastAsiaTheme="minorEastAsia"/>
        </w:rPr>
      </w:pPr>
    </w:p>
    <w:p w14:paraId="373C76D5" w14:textId="77777777" w:rsidR="0041341C" w:rsidRDefault="0041341C" w:rsidP="00797CC4">
      <w:pPr>
        <w:pStyle w:val="Partai"/>
        <w:rPr>
          <w:rFonts w:eastAsiaTheme="minorEastAsia"/>
        </w:rPr>
      </w:pPr>
    </w:p>
    <w:p w14:paraId="25A78A45" w14:textId="77777777" w:rsidR="0041341C" w:rsidRDefault="0041341C" w:rsidP="00797CC4">
      <w:pPr>
        <w:pStyle w:val="Partai"/>
        <w:rPr>
          <w:rFonts w:eastAsiaTheme="minorEastAsia"/>
        </w:rPr>
      </w:pPr>
    </w:p>
    <w:p w14:paraId="27703815" w14:textId="77777777" w:rsidR="0041341C" w:rsidRDefault="0041341C" w:rsidP="00797CC4">
      <w:pPr>
        <w:pStyle w:val="Partai"/>
        <w:rPr>
          <w:rFonts w:eastAsiaTheme="minorEastAsia"/>
        </w:rPr>
      </w:pPr>
    </w:p>
    <w:p w14:paraId="17244E41" w14:textId="77777777" w:rsidR="0041341C" w:rsidRDefault="0041341C" w:rsidP="00797CC4">
      <w:pPr>
        <w:pStyle w:val="Partai"/>
        <w:rPr>
          <w:rFonts w:eastAsiaTheme="minorEastAsia"/>
        </w:rPr>
      </w:pPr>
    </w:p>
    <w:p w14:paraId="66DAD82C" w14:textId="77777777" w:rsidR="0041341C" w:rsidRDefault="0041341C" w:rsidP="00797CC4">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74A3F18A" w14:textId="77777777" w:rsidR="0041341C" w:rsidRDefault="0041341C" w:rsidP="00E37F40">
      <w:pPr>
        <w:pStyle w:val="Parta"/>
      </w:pPr>
    </w:p>
    <w:p w14:paraId="50762801" w14:textId="77777777" w:rsidR="0041341C" w:rsidRDefault="0041341C" w:rsidP="00E37F40">
      <w:pPr>
        <w:pStyle w:val="Parta"/>
      </w:pPr>
    </w:p>
    <w:p w14:paraId="5FE9855A" w14:textId="77777777" w:rsidR="0041341C" w:rsidRDefault="0041341C" w:rsidP="00E37F40">
      <w:pPr>
        <w:pStyle w:val="Parta"/>
      </w:pPr>
    </w:p>
    <w:p w14:paraId="1CADC97B" w14:textId="77777777" w:rsidR="0041341C" w:rsidRDefault="0041341C" w:rsidP="00E37F40">
      <w:pPr>
        <w:pStyle w:val="Parta"/>
      </w:pPr>
    </w:p>
    <w:p w14:paraId="521729DB" w14:textId="77777777" w:rsidR="0041341C" w:rsidRDefault="0041341C" w:rsidP="00E37F40">
      <w:pPr>
        <w:pStyle w:val="Parta"/>
      </w:pPr>
    </w:p>
    <w:p w14:paraId="5DAD9CE9" w14:textId="77777777" w:rsidR="0041341C" w:rsidRDefault="0041341C" w:rsidP="00E37F40">
      <w:pPr>
        <w:pStyle w:val="Parta"/>
      </w:pPr>
    </w:p>
    <w:p w14:paraId="68697521" w14:textId="77777777" w:rsidR="0041341C" w:rsidRDefault="0041341C" w:rsidP="00E37F40">
      <w:pPr>
        <w:pStyle w:val="Parta"/>
      </w:pPr>
    </w:p>
    <w:p w14:paraId="30BF4EB4" w14:textId="77777777" w:rsidR="0041341C" w:rsidRDefault="0041341C" w:rsidP="00E37F40">
      <w:pPr>
        <w:pStyle w:val="Parta"/>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363B0F75" w14:textId="77777777" w:rsidR="0041341C" w:rsidRDefault="0041341C" w:rsidP="00E37F40">
      <w:pPr>
        <w:pStyle w:val="Parta"/>
        <w:rPr>
          <w:rFonts w:eastAsiaTheme="minorEastAsia"/>
        </w:rPr>
      </w:pPr>
    </w:p>
    <w:p w14:paraId="12CCBA99" w14:textId="77777777" w:rsidR="0041341C" w:rsidRDefault="0041341C" w:rsidP="00016DE4">
      <w:pPr>
        <w:pStyle w:val="Parta"/>
        <w:jc w:val="center"/>
        <w:rPr>
          <w:rFonts w:eastAsiaTheme="minorEastAsia"/>
        </w:rPr>
      </w:pPr>
      <w:r>
        <w:rPr>
          <w:noProof/>
        </w:rPr>
        <w:drawing>
          <wp:inline distT="0" distB="0" distL="0" distR="0" wp14:anchorId="3C188CE3" wp14:editId="14E1A9BF">
            <wp:extent cx="3575311" cy="191414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5311" cy="1914148"/>
                    </a:xfrm>
                    <a:prstGeom prst="rect">
                      <a:avLst/>
                    </a:prstGeom>
                  </pic:spPr>
                </pic:pic>
              </a:graphicData>
            </a:graphic>
          </wp:inline>
        </w:drawing>
      </w:r>
    </w:p>
    <w:p w14:paraId="531F30CF" w14:textId="77777777" w:rsidR="0041341C" w:rsidRDefault="0041341C" w:rsidP="00E37F40">
      <w:pPr>
        <w:pStyle w:val="Parta"/>
        <w:rPr>
          <w:rFonts w:eastAsiaTheme="minorEastAsia"/>
        </w:rPr>
      </w:pPr>
    </w:p>
    <w:p w14:paraId="6EA05C00" w14:textId="77777777" w:rsidR="0041341C" w:rsidRDefault="0041341C" w:rsidP="00E37F40">
      <w:pPr>
        <w:pStyle w:val="Parta"/>
      </w:pPr>
      <w:r>
        <w:rPr>
          <w:rFonts w:eastAsiaTheme="minorEastAsia"/>
        </w:rPr>
        <w:tab/>
      </w:r>
    </w:p>
    <w:p w14:paraId="18F64DEF" w14:textId="77777777" w:rsidR="0041341C" w:rsidRDefault="0041341C" w:rsidP="00650B61"/>
    <w:p w14:paraId="56C1F705" w14:textId="758B924F" w:rsidR="0041341C" w:rsidRDefault="0041341C">
      <w:pPr>
        <w:spacing w:after="160" w:line="259" w:lineRule="auto"/>
        <w:contextualSpacing w:val="0"/>
        <w:rPr>
          <w:b/>
          <w:szCs w:val="24"/>
          <w:lang w:val="en-US"/>
        </w:rPr>
      </w:pPr>
      <w:r>
        <w:br w:type="page"/>
      </w:r>
    </w:p>
    <w:p w14:paraId="0678DDD5" w14:textId="6DF71394" w:rsidR="0041341C" w:rsidRDefault="0041341C" w:rsidP="0041341C">
      <w:pPr>
        <w:pStyle w:val="QNum"/>
      </w:pPr>
      <w:r>
        <w:lastRenderedPageBreak/>
        <w:t>Question 11</w:t>
      </w:r>
      <w:r>
        <w:tab/>
        <w:t>(7 marks)</w:t>
      </w:r>
    </w:p>
    <w:p w14:paraId="0572FBF8" w14:textId="77777777" w:rsidR="0041341C" w:rsidRDefault="0041341C" w:rsidP="00650B61">
      <w:pPr>
        <w:rPr>
          <w:rFonts w:eastAsiaTheme="minorEastAsia"/>
        </w:rPr>
      </w:pPr>
      <w:r>
        <w:t xml:space="preserve">In a sample of </w:t>
      </w:r>
      <m:oMath>
        <m:r>
          <w:rPr>
            <w:rFonts w:ascii="Cambria Math" w:hAnsi="Cambria Math"/>
          </w:rPr>
          <m:t>1 325</m:t>
        </m:r>
      </m:oMath>
      <w:r>
        <w:rPr>
          <w:rFonts w:eastAsiaTheme="minorEastAsia"/>
        </w:rPr>
        <w:t xml:space="preserve"> university students, </w:t>
      </w:r>
      <m:oMath>
        <m:r>
          <w:rPr>
            <w:rFonts w:ascii="Cambria Math" w:eastAsiaTheme="minorEastAsia" w:hAnsi="Cambria Math"/>
          </w:rPr>
          <m:t>64%</m:t>
        </m:r>
      </m:oMath>
      <w:r>
        <w:rPr>
          <w:rFonts w:eastAsiaTheme="minorEastAsia"/>
        </w:rPr>
        <w:t xml:space="preserve"> said that they never look at their phone while driving.</w:t>
      </w:r>
    </w:p>
    <w:p w14:paraId="27391D81" w14:textId="77777777" w:rsidR="0041341C" w:rsidRDefault="0041341C" w:rsidP="00650B61">
      <w:pPr>
        <w:rPr>
          <w:rFonts w:eastAsiaTheme="minorEastAsia"/>
        </w:rPr>
      </w:pPr>
    </w:p>
    <w:p w14:paraId="552DB17B" w14:textId="77777777" w:rsidR="0041341C" w:rsidRDefault="0041341C" w:rsidP="00347F79">
      <w:pPr>
        <w:pStyle w:val="Parta"/>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t>(3 marks)</w:t>
      </w:r>
    </w:p>
    <w:p w14:paraId="54FEB0CC" w14:textId="77777777" w:rsidR="0041341C" w:rsidRDefault="0041341C" w:rsidP="001D602F">
      <w:pPr>
        <w:pStyle w:val="Parta"/>
        <w:rPr>
          <w:rFonts w:eastAsiaTheme="minorEastAsia"/>
        </w:rPr>
      </w:pPr>
    </w:p>
    <w:p w14:paraId="49D15847" w14:textId="77777777" w:rsidR="0041341C" w:rsidRDefault="0041341C" w:rsidP="001D602F">
      <w:pPr>
        <w:pStyle w:val="Parta"/>
        <w:rPr>
          <w:rFonts w:eastAsiaTheme="minorEastAsia"/>
        </w:rPr>
      </w:pPr>
    </w:p>
    <w:p w14:paraId="7F347148" w14:textId="77777777" w:rsidR="0041341C" w:rsidRDefault="0041341C" w:rsidP="001D602F">
      <w:pPr>
        <w:pStyle w:val="Parta"/>
        <w:rPr>
          <w:rFonts w:eastAsiaTheme="minorEastAsia"/>
        </w:rPr>
      </w:pPr>
    </w:p>
    <w:p w14:paraId="19EAE107" w14:textId="77777777" w:rsidR="0041341C" w:rsidRDefault="0041341C" w:rsidP="001D602F">
      <w:pPr>
        <w:pStyle w:val="Parta"/>
        <w:rPr>
          <w:rFonts w:eastAsiaTheme="minorEastAsia"/>
        </w:rPr>
      </w:pPr>
    </w:p>
    <w:p w14:paraId="62C78569" w14:textId="77777777" w:rsidR="0041341C" w:rsidRDefault="0041341C" w:rsidP="001D602F">
      <w:pPr>
        <w:pStyle w:val="Parta"/>
        <w:rPr>
          <w:rFonts w:eastAsiaTheme="minorEastAsia"/>
        </w:rPr>
      </w:pPr>
    </w:p>
    <w:p w14:paraId="1B55EC02" w14:textId="77777777" w:rsidR="0041341C" w:rsidRDefault="0041341C" w:rsidP="001D602F">
      <w:pPr>
        <w:pStyle w:val="Parta"/>
        <w:rPr>
          <w:rFonts w:eastAsiaTheme="minorEastAsia"/>
        </w:rPr>
      </w:pPr>
    </w:p>
    <w:p w14:paraId="4A4BBA8E" w14:textId="77777777" w:rsidR="0041341C" w:rsidRDefault="0041341C" w:rsidP="001D602F">
      <w:pPr>
        <w:pStyle w:val="Parta"/>
        <w:rPr>
          <w:rFonts w:eastAsiaTheme="minorEastAsia"/>
        </w:rPr>
      </w:pPr>
    </w:p>
    <w:p w14:paraId="5640AB68" w14:textId="77777777" w:rsidR="0041341C" w:rsidRDefault="0041341C" w:rsidP="001D602F">
      <w:pPr>
        <w:pStyle w:val="Parta"/>
        <w:rPr>
          <w:rFonts w:eastAsiaTheme="minorEastAsia"/>
        </w:rPr>
      </w:pPr>
    </w:p>
    <w:p w14:paraId="09FC9C1C" w14:textId="77777777" w:rsidR="0041341C" w:rsidRDefault="0041341C" w:rsidP="001D602F">
      <w:pPr>
        <w:pStyle w:val="Parta"/>
        <w:rPr>
          <w:rFonts w:eastAsiaTheme="minorEastAsia"/>
        </w:rPr>
      </w:pPr>
    </w:p>
    <w:p w14:paraId="3AFDA428" w14:textId="77777777" w:rsidR="0041341C" w:rsidRDefault="0041341C" w:rsidP="001D602F">
      <w:pPr>
        <w:pStyle w:val="Parta"/>
        <w:rPr>
          <w:rFonts w:eastAsiaTheme="minorEastAsia"/>
        </w:rPr>
      </w:pPr>
    </w:p>
    <w:p w14:paraId="2F8F5F09" w14:textId="77777777" w:rsidR="0041341C" w:rsidRDefault="0041341C" w:rsidP="001D602F">
      <w:pPr>
        <w:pStyle w:val="Parta"/>
        <w:rPr>
          <w:rFonts w:eastAsiaTheme="minorEastAsia"/>
        </w:rPr>
      </w:pPr>
    </w:p>
    <w:p w14:paraId="2A3DA135" w14:textId="77777777" w:rsidR="0041341C" w:rsidRDefault="0041341C" w:rsidP="001D602F">
      <w:pPr>
        <w:pStyle w:val="Parta"/>
        <w:rPr>
          <w:rFonts w:eastAsiaTheme="minorEastAsia"/>
        </w:rPr>
      </w:pPr>
    </w:p>
    <w:p w14:paraId="195E25EE" w14:textId="77777777" w:rsidR="0041341C" w:rsidRDefault="0041341C" w:rsidP="001D602F">
      <w:pPr>
        <w:pStyle w:val="Parta"/>
        <w:rPr>
          <w:rFonts w:eastAsiaTheme="minorEastAsia"/>
        </w:rPr>
      </w:pPr>
    </w:p>
    <w:p w14:paraId="4BE1CD5D" w14:textId="77777777" w:rsidR="0041341C" w:rsidRDefault="0041341C" w:rsidP="001D602F">
      <w:pPr>
        <w:pStyle w:val="Parta"/>
        <w:rPr>
          <w:rFonts w:eastAsiaTheme="minorEastAsia"/>
        </w:rPr>
      </w:pPr>
    </w:p>
    <w:p w14:paraId="30904194" w14:textId="77777777" w:rsidR="0041341C" w:rsidRDefault="0041341C" w:rsidP="001D602F">
      <w:pPr>
        <w:pStyle w:val="Parta"/>
        <w:rPr>
          <w:rFonts w:eastAsiaTheme="minorEastAsia"/>
        </w:rPr>
      </w:pPr>
    </w:p>
    <w:p w14:paraId="2930879C" w14:textId="77777777" w:rsidR="0041341C" w:rsidRDefault="0041341C" w:rsidP="001D602F">
      <w:pPr>
        <w:pStyle w:val="Parta"/>
        <w:rPr>
          <w:rFonts w:eastAsiaTheme="minorEastAsia"/>
        </w:rPr>
      </w:pPr>
    </w:p>
    <w:p w14:paraId="45CF3208" w14:textId="77777777" w:rsidR="0041341C" w:rsidRDefault="0041341C" w:rsidP="001D602F">
      <w:pPr>
        <w:pStyle w:val="Parta"/>
        <w:rPr>
          <w:rFonts w:eastAsiaTheme="minorEastAsia"/>
        </w:rPr>
      </w:pPr>
    </w:p>
    <w:p w14:paraId="38BF25E3" w14:textId="77777777" w:rsidR="0041341C" w:rsidRDefault="0041341C" w:rsidP="001D602F">
      <w:pPr>
        <w:pStyle w:val="Parta"/>
        <w:rPr>
          <w:rFonts w:eastAsiaTheme="minorEastAsia"/>
        </w:rPr>
      </w:pPr>
    </w:p>
    <w:p w14:paraId="181D4C29" w14:textId="77777777" w:rsidR="0041341C" w:rsidRDefault="0041341C" w:rsidP="001D602F">
      <w:pPr>
        <w:pStyle w:val="Parta"/>
        <w:rPr>
          <w:rFonts w:eastAsiaTheme="minorEastAsia"/>
        </w:rPr>
      </w:pPr>
    </w:p>
    <w:p w14:paraId="36FF7A71" w14:textId="77777777" w:rsidR="0041341C" w:rsidRDefault="0041341C" w:rsidP="001D602F">
      <w:pPr>
        <w:pStyle w:val="Parta"/>
        <w:rPr>
          <w:rFonts w:eastAsiaTheme="minorEastAsia"/>
        </w:rPr>
      </w:pPr>
    </w:p>
    <w:p w14:paraId="020907B6" w14:textId="77777777" w:rsidR="0041341C" w:rsidRDefault="0041341C" w:rsidP="001D602F">
      <w:pPr>
        <w:pStyle w:val="Parta"/>
        <w:rPr>
          <w:rFonts w:eastAsiaTheme="minorEastAsia"/>
        </w:rPr>
      </w:pPr>
    </w:p>
    <w:p w14:paraId="2F798F9C" w14:textId="77777777" w:rsidR="0041341C" w:rsidRDefault="0041341C" w:rsidP="001D602F">
      <w:pPr>
        <w:pStyle w:val="Parta"/>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658719E1" w14:textId="77777777" w:rsidR="0041341C" w:rsidRDefault="0041341C" w:rsidP="00347F79">
      <w:pPr>
        <w:pStyle w:val="Parta"/>
        <w:rPr>
          <w:rFonts w:eastAsiaTheme="minorEastAsia"/>
        </w:rPr>
      </w:pPr>
    </w:p>
    <w:p w14:paraId="0AF8C527" w14:textId="77777777" w:rsidR="0041341C" w:rsidRDefault="0041341C" w:rsidP="00347F79">
      <w:pPr>
        <w:pStyle w:val="Parta"/>
        <w:rPr>
          <w:rFonts w:eastAsiaTheme="minorEastAsia"/>
        </w:rPr>
      </w:pPr>
    </w:p>
    <w:p w14:paraId="04B018AD" w14:textId="77777777" w:rsidR="0041341C" w:rsidRDefault="0041341C" w:rsidP="00347F79">
      <w:pPr>
        <w:pStyle w:val="Parta"/>
        <w:rPr>
          <w:rFonts w:eastAsiaTheme="minorEastAsia"/>
        </w:rPr>
      </w:pPr>
    </w:p>
    <w:p w14:paraId="72AF5E77" w14:textId="77777777" w:rsidR="0041341C" w:rsidRDefault="0041341C" w:rsidP="00347F79">
      <w:pPr>
        <w:pStyle w:val="Parta"/>
        <w:rPr>
          <w:rFonts w:eastAsiaTheme="minorEastAsia"/>
        </w:rPr>
      </w:pPr>
    </w:p>
    <w:p w14:paraId="4CC7EF38" w14:textId="77777777" w:rsidR="0041341C" w:rsidRDefault="0041341C" w:rsidP="00347F79">
      <w:pPr>
        <w:pStyle w:val="Parta"/>
        <w:rPr>
          <w:rFonts w:eastAsiaTheme="minorEastAsia"/>
        </w:rPr>
      </w:pPr>
    </w:p>
    <w:p w14:paraId="2D311814" w14:textId="77777777" w:rsidR="0041341C" w:rsidRDefault="0041341C" w:rsidP="00347F79">
      <w:pPr>
        <w:pStyle w:val="Parta"/>
        <w:rPr>
          <w:rFonts w:eastAsiaTheme="minorEastAsia"/>
        </w:rPr>
      </w:pPr>
    </w:p>
    <w:p w14:paraId="4F757DD9" w14:textId="77777777" w:rsidR="0041341C" w:rsidRDefault="0041341C" w:rsidP="00347F79">
      <w:pPr>
        <w:pStyle w:val="Parta"/>
        <w:rPr>
          <w:rFonts w:eastAsiaTheme="minorEastAsia"/>
        </w:rPr>
      </w:pPr>
    </w:p>
    <w:p w14:paraId="6969CBB7" w14:textId="77777777" w:rsidR="0041341C" w:rsidRDefault="0041341C" w:rsidP="00347F79">
      <w:pPr>
        <w:pStyle w:val="Parta"/>
        <w:rPr>
          <w:rFonts w:eastAsiaTheme="minorEastAsia"/>
        </w:rPr>
      </w:pPr>
    </w:p>
    <w:p w14:paraId="1AB91C2D" w14:textId="77777777" w:rsidR="0041341C" w:rsidRDefault="0041341C" w:rsidP="00347F79">
      <w:pPr>
        <w:pStyle w:val="Parta"/>
        <w:rPr>
          <w:rFonts w:eastAsiaTheme="minorEastAsia"/>
        </w:rPr>
      </w:pPr>
    </w:p>
    <w:p w14:paraId="4A7AA504" w14:textId="77777777" w:rsidR="0041341C" w:rsidRDefault="0041341C" w:rsidP="00347F79">
      <w:pPr>
        <w:pStyle w:val="Parta"/>
        <w:rPr>
          <w:rFonts w:eastAsiaTheme="minorEastAsia"/>
        </w:rPr>
      </w:pPr>
      <w:r>
        <w:rPr>
          <w:rFonts w:eastAsiaTheme="minorEastAsia"/>
        </w:rPr>
        <w:t>(c)</w:t>
      </w:r>
      <w:r>
        <w:rPr>
          <w:rFonts w:eastAsiaTheme="minorEastAsia"/>
        </w:rPr>
        <w:tab/>
        <w:t>Another source claims that "the majority of university students never look at their phone while driving". Explain whether the interval from (a) supports this claim.</w:t>
      </w:r>
      <w:r>
        <w:rPr>
          <w:rFonts w:eastAsiaTheme="minorEastAsia"/>
        </w:rPr>
        <w:tab/>
        <w:t>(2 marks)</w:t>
      </w:r>
    </w:p>
    <w:p w14:paraId="5E196CE8" w14:textId="77777777" w:rsidR="0041341C" w:rsidRDefault="0041341C" w:rsidP="00650B61"/>
    <w:p w14:paraId="3AB6FE91" w14:textId="2C1FD062" w:rsidR="0041341C" w:rsidRDefault="0041341C">
      <w:pPr>
        <w:spacing w:after="160" w:line="259" w:lineRule="auto"/>
        <w:contextualSpacing w:val="0"/>
        <w:rPr>
          <w:b/>
          <w:szCs w:val="24"/>
          <w:lang w:val="en-US"/>
        </w:rPr>
      </w:pPr>
      <w:r>
        <w:br w:type="page"/>
      </w:r>
    </w:p>
    <w:p w14:paraId="5B8A1C5D" w14:textId="48833AB7" w:rsidR="0041341C" w:rsidRDefault="0041341C" w:rsidP="0041341C">
      <w:pPr>
        <w:pStyle w:val="QNum"/>
      </w:pPr>
      <w:r>
        <w:lastRenderedPageBreak/>
        <w:t>Question 12</w:t>
      </w:r>
      <w:r>
        <w:tab/>
        <w:t>(6 marks)</w:t>
      </w:r>
    </w:p>
    <w:p w14:paraId="2C7233F1" w14:textId="77777777" w:rsidR="0041341C" w:rsidRDefault="0041341C" w:rsidP="00650B61">
      <w:r>
        <w:rPr>
          <w:noProof/>
        </w:rPr>
        <w:drawing>
          <wp:anchor distT="0" distB="0" distL="114300" distR="114300" simplePos="0" relativeHeight="251661312" behindDoc="0" locked="0" layoutInCell="1" allowOverlap="1" wp14:anchorId="52CC1F0E" wp14:editId="7BD04AE7">
            <wp:simplePos x="0" y="0"/>
            <wp:positionH relativeFrom="column">
              <wp:posOffset>2745740</wp:posOffset>
            </wp:positionH>
            <wp:positionV relativeFrom="paragraph">
              <wp:posOffset>-1905</wp:posOffset>
            </wp:positionV>
            <wp:extent cx="2653200" cy="192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t>The diagram shows a flag design,</w:t>
      </w:r>
      <w:r>
        <w:br/>
        <w:t>with dimensions in centimetres.</w:t>
      </w:r>
    </w:p>
    <w:p w14:paraId="343F6FB4" w14:textId="77777777" w:rsidR="0041341C" w:rsidRDefault="0041341C" w:rsidP="00650B61"/>
    <w:p w14:paraId="00AD2D5A" w14:textId="77777777" w:rsidR="0041341C" w:rsidRDefault="0041341C" w:rsidP="00650B61">
      <w:r>
        <w:t>The shaded region is bounded by</w:t>
      </w:r>
      <w:r>
        <w:br/>
        <w:t xml:space="preserve">the </w:t>
      </w:r>
      <m:oMath>
        <m:r>
          <w:rPr>
            <w:rFonts w:ascii="Cambria Math" w:hAnsi="Cambria Math"/>
          </w:rPr>
          <m:t>y</m:t>
        </m:r>
      </m:oMath>
      <w:r>
        <w:rPr>
          <w:rFonts w:eastAsiaTheme="minorEastAsia"/>
        </w:rPr>
        <w:t xml:space="preserve">-axis,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y=g(x)</m:t>
        </m:r>
      </m:oMath>
      <w:r>
        <w:rPr>
          <w:rFonts w:eastAsiaTheme="minorEastAsia"/>
        </w:rPr>
        <w:br/>
        <w:t xml:space="preserve">and </w:t>
      </w:r>
      <m:oMath>
        <m:r>
          <w:rPr>
            <w:rFonts w:ascii="Cambria Math" w:eastAsiaTheme="minorEastAsia" w:hAnsi="Cambria Math"/>
          </w:rPr>
          <m:t>y=h(x)</m:t>
        </m:r>
      </m:oMath>
      <w:r>
        <w:rPr>
          <w:rFonts w:eastAsiaTheme="minorEastAsia"/>
        </w:rPr>
        <w:t xml:space="preserve"> where</w:t>
      </w:r>
      <w:r>
        <w:rPr>
          <w:rFonts w:eastAsiaTheme="minorEastAsia"/>
        </w:rPr>
        <w:br/>
      </w:r>
      <w:r>
        <w:rPr>
          <w:rFonts w:eastAsiaTheme="minorEastAsia"/>
        </w:rPr>
        <w:br/>
      </w:r>
      <m:oMath>
        <m:r>
          <w:rPr>
            <w:rFonts w:ascii="Cambria Math" w:eastAsiaTheme="minorEastAsia" w:hAnsi="Cambria Math"/>
          </w:rPr>
          <m:t>f(x)=0.5x</m:t>
        </m:r>
      </m:oMath>
      <w:r>
        <w:rPr>
          <w:rFonts w:eastAsiaTheme="minorEastAsia"/>
        </w:rPr>
        <w:t>,</w:t>
      </w:r>
      <w:r>
        <w:br/>
      </w:r>
      <w:r>
        <w:rPr>
          <w:rFonts w:eastAsiaTheme="minorEastAsia"/>
        </w:rPr>
        <w:br/>
      </w:r>
      <m:oMath>
        <m:r>
          <w:rPr>
            <w:rFonts w:ascii="Cambria Math" w:hAnsi="Cambria Math"/>
          </w:rPr>
          <m:t>g(x)=5+5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πx</m:t>
                      </m:r>
                    </m:e>
                  </m:mr>
                  <m:mr>
                    <m:e>
                      <m:bar>
                        <m:barPr>
                          <m:pos m:val="top"/>
                          <m:ctrlPr>
                            <w:rPr>
                              <w:rFonts w:ascii="Cambria Math" w:hAnsi="Cambria Math"/>
                              <w:i/>
                            </w:rPr>
                          </m:ctrlPr>
                        </m:barPr>
                        <m:e>
                          <m:r>
                            <w:rPr>
                              <w:rFonts w:ascii="Cambria Math" w:hAnsi="Cambria Math"/>
                            </w:rPr>
                            <m:t>20</m:t>
                          </m:r>
                        </m:e>
                      </m:bar>
                    </m:e>
                  </m:mr>
                </m:m>
              </m:e>
            </m:d>
          </m:e>
        </m:func>
      </m:oMath>
      <w:r>
        <w:rPr>
          <w:rFonts w:eastAsiaTheme="minorEastAsia"/>
        </w:rPr>
        <w:t xml:space="preserve"> and</w:t>
      </w:r>
      <w:r>
        <w:rPr>
          <w:rFonts w:eastAsiaTheme="minorEastAsia"/>
        </w:rPr>
        <w:br/>
      </w:r>
      <w:r>
        <w:rPr>
          <w:rFonts w:eastAsiaTheme="minorEastAsia"/>
        </w:rPr>
        <w:br/>
      </w:r>
      <m:oMath>
        <m:r>
          <w:rPr>
            <w:rFonts w:ascii="Cambria Math" w:eastAsiaTheme="minorEastAsia" w:hAnsi="Cambria Math"/>
          </w:rPr>
          <m:t>h(x)=10+7</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π(x+20)</m:t>
                      </m:r>
                    </m:e>
                  </m:mr>
                  <m:mr>
                    <m:e>
                      <m:bar>
                        <m:barPr>
                          <m:pos m:val="top"/>
                          <m:ctrlPr>
                            <w:rPr>
                              <w:rFonts w:ascii="Cambria Math" w:eastAsiaTheme="minorEastAsia" w:hAnsi="Cambria Math"/>
                              <w:i/>
                            </w:rPr>
                          </m:ctrlPr>
                        </m:barPr>
                        <m:e>
                          <m:r>
                            <w:rPr>
                              <w:rFonts w:ascii="Cambria Math" w:eastAsiaTheme="minorEastAsia" w:hAnsi="Cambria Math"/>
                            </w:rPr>
                            <m:t xml:space="preserve">       40       </m:t>
                          </m:r>
                        </m:e>
                      </m:bar>
                    </m:e>
                  </m:mr>
                </m:m>
              </m:e>
            </m:d>
          </m:e>
        </m:func>
      </m:oMath>
      <w:r>
        <w:rPr>
          <w:rFonts w:eastAsiaTheme="minorEastAsia"/>
        </w:rPr>
        <w:t>.</w:t>
      </w:r>
      <w:r>
        <w:rPr>
          <w:rFonts w:eastAsiaTheme="minorEastAsia"/>
        </w:rPr>
        <w:br/>
      </w:r>
    </w:p>
    <w:p w14:paraId="0EB18AD3" w14:textId="77777777" w:rsidR="0041341C" w:rsidRDefault="0041341C" w:rsidP="0086484B">
      <w:pPr>
        <w:pStyle w:val="Parta"/>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20</m:t>
            </m:r>
          </m:sub>
          <m:sup>
            <m:r>
              <w:rPr>
                <w:rFonts w:ascii="Cambria Math" w:hAnsi="Cambria Math"/>
              </w:rPr>
              <m:t>30</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f(x)-h(x)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4C276BD0" w14:textId="77777777" w:rsidR="0041341C" w:rsidRDefault="0041341C" w:rsidP="0086484B">
      <w:pPr>
        <w:pStyle w:val="Parta"/>
        <w:rPr>
          <w:rFonts w:eastAsiaTheme="minorEastAsia"/>
        </w:rPr>
      </w:pPr>
    </w:p>
    <w:p w14:paraId="1F5FE185" w14:textId="77777777" w:rsidR="0041341C" w:rsidRDefault="0041341C" w:rsidP="0086484B">
      <w:pPr>
        <w:pStyle w:val="Partai"/>
        <w:rPr>
          <w:rFonts w:eastAsiaTheme="minorEastAsia"/>
        </w:rPr>
      </w:pPr>
      <w:r>
        <w:t>(</w:t>
      </w:r>
      <w:proofErr w:type="spellStart"/>
      <w:r>
        <w:t>i</w:t>
      </w:r>
      <w:proofErr w:type="spellEnd"/>
      <w:r>
        <w:t>)</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3C5B6A1B" w14:textId="77777777" w:rsidR="0041341C" w:rsidRDefault="0041341C" w:rsidP="0086484B">
      <w:pPr>
        <w:pStyle w:val="Partai"/>
        <w:rPr>
          <w:rFonts w:eastAsiaTheme="minorEastAsia"/>
        </w:rPr>
      </w:pPr>
    </w:p>
    <w:p w14:paraId="1A026FE4" w14:textId="77777777" w:rsidR="0041341C" w:rsidRDefault="0041341C" w:rsidP="0086484B">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6A8B4EC0" w14:textId="77777777" w:rsidR="0041341C" w:rsidRDefault="0041341C" w:rsidP="00421ED8">
      <w:pPr>
        <w:pStyle w:val="Parta"/>
      </w:pPr>
    </w:p>
    <w:p w14:paraId="7D58FC2E" w14:textId="77777777" w:rsidR="0041341C" w:rsidRDefault="0041341C" w:rsidP="00421ED8">
      <w:pPr>
        <w:pStyle w:val="Parta"/>
      </w:pPr>
    </w:p>
    <w:p w14:paraId="59CF6825" w14:textId="77777777" w:rsidR="0041341C" w:rsidRDefault="0041341C" w:rsidP="00421ED8">
      <w:pPr>
        <w:pStyle w:val="Parta"/>
      </w:pPr>
    </w:p>
    <w:p w14:paraId="04DB41F7" w14:textId="77777777" w:rsidR="0041341C" w:rsidRDefault="0041341C" w:rsidP="00421ED8">
      <w:pPr>
        <w:pStyle w:val="Parta"/>
      </w:pPr>
    </w:p>
    <w:p w14:paraId="6A7E5122" w14:textId="77777777" w:rsidR="0041341C" w:rsidRDefault="0041341C" w:rsidP="00421ED8">
      <w:pPr>
        <w:pStyle w:val="Parta"/>
      </w:pPr>
    </w:p>
    <w:p w14:paraId="0AFB6C3B" w14:textId="77777777" w:rsidR="0041341C" w:rsidRDefault="0041341C" w:rsidP="00421ED8">
      <w:pPr>
        <w:pStyle w:val="Parta"/>
      </w:pPr>
    </w:p>
    <w:p w14:paraId="6A73D5F8" w14:textId="77777777" w:rsidR="0041341C" w:rsidRDefault="0041341C" w:rsidP="00421ED8">
      <w:pPr>
        <w:pStyle w:val="Parta"/>
      </w:pPr>
    </w:p>
    <w:p w14:paraId="78E47052" w14:textId="77777777" w:rsidR="0041341C" w:rsidRDefault="0041341C" w:rsidP="00421ED8">
      <w:pPr>
        <w:pStyle w:val="Parta"/>
      </w:pPr>
      <w:r>
        <w:t>(b)</w:t>
      </w:r>
      <w:r>
        <w:tab/>
        <w:t>Determine the exact area of the shaded region.</w:t>
      </w:r>
      <w:r>
        <w:tab/>
        <w:t>(4 marks)</w:t>
      </w:r>
    </w:p>
    <w:p w14:paraId="6EB5E2D6" w14:textId="77777777" w:rsidR="0041341C" w:rsidRDefault="0041341C" w:rsidP="00A555C9">
      <w:pPr>
        <w:pStyle w:val="Parta"/>
      </w:pPr>
    </w:p>
    <w:p w14:paraId="6D705A57" w14:textId="1533E9C0" w:rsidR="0041341C" w:rsidRDefault="0041341C">
      <w:pPr>
        <w:spacing w:after="160" w:line="259" w:lineRule="auto"/>
        <w:contextualSpacing w:val="0"/>
        <w:rPr>
          <w:b/>
          <w:szCs w:val="24"/>
          <w:lang w:val="en-US"/>
        </w:rPr>
      </w:pPr>
      <w:r>
        <w:br w:type="page"/>
      </w:r>
    </w:p>
    <w:p w14:paraId="039B1EC1" w14:textId="50B65427" w:rsidR="0041341C" w:rsidRDefault="0041341C" w:rsidP="0041341C">
      <w:pPr>
        <w:pStyle w:val="QNum"/>
      </w:pPr>
      <w:r>
        <w:lastRenderedPageBreak/>
        <w:t>Question 13</w:t>
      </w:r>
      <w:r>
        <w:tab/>
        <w:t>(8 marks)</w:t>
      </w:r>
    </w:p>
    <w:p w14:paraId="0AC7ED9F" w14:textId="77777777" w:rsidR="0041341C" w:rsidRDefault="0041341C" w:rsidP="00650B61">
      <w:pPr>
        <w:rPr>
          <w:rFonts w:eastAsiaTheme="minorEastAsia"/>
        </w:rPr>
      </w:pPr>
      <w:r>
        <w:t xml:space="preserve">The weights of boys </w:t>
      </w:r>
      <m:oMath>
        <m:r>
          <w:rPr>
            <w:rFonts w:ascii="Cambria Math" w:hAnsi="Cambria Math"/>
          </w:rPr>
          <m:t>W</m:t>
        </m:r>
      </m:oMath>
      <w:r>
        <w:t xml:space="preserve"> in a large study of </w:t>
      </w:r>
      <m:oMath>
        <m:r>
          <w:rPr>
            <w:rFonts w:ascii="Cambria Math" w:hAnsi="Cambria Math"/>
          </w:rPr>
          <m:t>5</m:t>
        </m:r>
      </m:oMath>
      <w:r>
        <w:t xml:space="preserve">-year-old children are normally distributed with a mean of </w:t>
      </w:r>
      <m:oMath>
        <m:r>
          <w:rPr>
            <w:rFonts w:ascii="Cambria Math" w:hAnsi="Cambria Math"/>
          </w:rPr>
          <m:t>18.2</m:t>
        </m:r>
      </m:oMath>
      <w:r>
        <w:rPr>
          <w:rFonts w:eastAsiaTheme="minorEastAsia"/>
        </w:rPr>
        <w:t xml:space="preserve"> kg and a standard deviation of </w:t>
      </w:r>
      <m:oMath>
        <m:r>
          <w:rPr>
            <w:rFonts w:ascii="Cambria Math" w:eastAsiaTheme="minorEastAsia" w:hAnsi="Cambria Math"/>
          </w:rPr>
          <m:t>2.15</m:t>
        </m:r>
      </m:oMath>
      <w:r>
        <w:rPr>
          <w:rFonts w:eastAsiaTheme="minorEastAsia"/>
        </w:rPr>
        <w:t xml:space="preserve"> kg.</w:t>
      </w:r>
    </w:p>
    <w:p w14:paraId="32F3AA94" w14:textId="77777777" w:rsidR="0041341C" w:rsidRDefault="0041341C" w:rsidP="00650B61">
      <w:pPr>
        <w:rPr>
          <w:rFonts w:eastAsiaTheme="minorEastAsia"/>
        </w:rPr>
      </w:pPr>
    </w:p>
    <w:p w14:paraId="48E3C3FC" w14:textId="77777777" w:rsidR="0041341C" w:rsidRDefault="0041341C" w:rsidP="000E2CB8">
      <w:pPr>
        <w:pStyle w:val="Parta"/>
      </w:pPr>
      <w:r>
        <w:t>(a)</w:t>
      </w:r>
      <w:r>
        <w:tab/>
        <w:t>Determine the probability that a randomly selected boy from the study has a weight</w:t>
      </w:r>
    </w:p>
    <w:p w14:paraId="64E27AAE" w14:textId="77777777" w:rsidR="0041341C" w:rsidRDefault="0041341C" w:rsidP="000E2CB8">
      <w:pPr>
        <w:pStyle w:val="Parta"/>
      </w:pPr>
    </w:p>
    <w:p w14:paraId="5F8940C6" w14:textId="77777777" w:rsidR="0041341C" w:rsidRDefault="0041341C" w:rsidP="000E2CB8">
      <w:pPr>
        <w:pStyle w:val="Partai"/>
        <w:rPr>
          <w:rFonts w:eastAsiaTheme="minorEastAsia"/>
        </w:rPr>
      </w:pPr>
      <w:r>
        <w:t>(</w:t>
      </w:r>
      <w:proofErr w:type="spellStart"/>
      <w:r>
        <w:t>i</w:t>
      </w:r>
      <w:proofErr w:type="spellEnd"/>
      <w:r>
        <w:t>)</w:t>
      </w:r>
      <w:r>
        <w:tab/>
        <w:t xml:space="preserve">that rounds to </w:t>
      </w:r>
      <m:oMath>
        <m:r>
          <w:rPr>
            <w:rFonts w:ascii="Cambria Math" w:hAnsi="Cambria Math"/>
          </w:rPr>
          <m:t>17</m:t>
        </m:r>
      </m:oMath>
      <w:r>
        <w:rPr>
          <w:rFonts w:eastAsiaTheme="minorEastAsia"/>
        </w:rPr>
        <w:t xml:space="preserve"> kg, to the nearest kilogram.</w:t>
      </w:r>
      <w:r>
        <w:rPr>
          <w:rFonts w:eastAsiaTheme="minorEastAsia"/>
        </w:rPr>
        <w:tab/>
        <w:t>(2 marks)</w:t>
      </w:r>
    </w:p>
    <w:p w14:paraId="2F86C46C" w14:textId="77777777" w:rsidR="0041341C" w:rsidRDefault="0041341C" w:rsidP="000E2CB8">
      <w:pPr>
        <w:pStyle w:val="Partai"/>
        <w:rPr>
          <w:rFonts w:eastAsiaTheme="minorEastAsia"/>
        </w:rPr>
      </w:pPr>
    </w:p>
    <w:p w14:paraId="602A2A91" w14:textId="77777777" w:rsidR="0041341C" w:rsidRDefault="0041341C" w:rsidP="000E2CB8">
      <w:pPr>
        <w:pStyle w:val="Partai"/>
        <w:rPr>
          <w:rFonts w:eastAsiaTheme="minorEastAsia"/>
        </w:rPr>
      </w:pPr>
    </w:p>
    <w:p w14:paraId="4CAFD384" w14:textId="77777777" w:rsidR="0041341C" w:rsidRDefault="0041341C" w:rsidP="000E2CB8">
      <w:pPr>
        <w:pStyle w:val="Partai"/>
        <w:rPr>
          <w:rFonts w:eastAsiaTheme="minorEastAsia"/>
        </w:rPr>
      </w:pPr>
    </w:p>
    <w:p w14:paraId="10525CCD" w14:textId="77777777" w:rsidR="0041341C" w:rsidRDefault="0041341C" w:rsidP="000E2CB8">
      <w:pPr>
        <w:pStyle w:val="Partai"/>
        <w:rPr>
          <w:rFonts w:eastAsiaTheme="minorEastAsia"/>
        </w:rPr>
      </w:pPr>
    </w:p>
    <w:p w14:paraId="42BEE2E3" w14:textId="77777777" w:rsidR="0041341C" w:rsidRDefault="0041341C" w:rsidP="000E2CB8">
      <w:pPr>
        <w:pStyle w:val="Partai"/>
        <w:rPr>
          <w:rFonts w:eastAsiaTheme="minorEastAsia"/>
        </w:rPr>
      </w:pPr>
    </w:p>
    <w:p w14:paraId="30130412" w14:textId="77777777" w:rsidR="0041341C" w:rsidRDefault="0041341C" w:rsidP="000E2CB8">
      <w:pPr>
        <w:pStyle w:val="Partai"/>
        <w:rPr>
          <w:rFonts w:eastAsiaTheme="minorEastAsia"/>
        </w:rPr>
      </w:pPr>
    </w:p>
    <w:p w14:paraId="648FE5B4" w14:textId="77777777" w:rsidR="0041341C" w:rsidRDefault="0041341C" w:rsidP="000E2CB8">
      <w:pPr>
        <w:pStyle w:val="Partai"/>
        <w:rPr>
          <w:rFonts w:eastAsiaTheme="minorEastAsia"/>
        </w:rPr>
      </w:pPr>
    </w:p>
    <w:p w14:paraId="7F6C08F2" w14:textId="77777777" w:rsidR="0041341C" w:rsidRDefault="0041341C" w:rsidP="000E2CB8">
      <w:pPr>
        <w:pStyle w:val="Partai"/>
        <w:rPr>
          <w:rFonts w:eastAsiaTheme="minorEastAsia"/>
        </w:rPr>
      </w:pPr>
    </w:p>
    <w:p w14:paraId="6EA034F5" w14:textId="77777777" w:rsidR="0041341C" w:rsidRDefault="0041341C" w:rsidP="000E2CB8">
      <w:pPr>
        <w:pStyle w:val="Partai"/>
        <w:rPr>
          <w:rFonts w:eastAsiaTheme="minorEastAsia"/>
        </w:rPr>
      </w:pPr>
    </w:p>
    <w:p w14:paraId="131C7D63" w14:textId="77777777" w:rsidR="0041341C" w:rsidRDefault="0041341C" w:rsidP="000E2CB8">
      <w:pPr>
        <w:pStyle w:val="Partai"/>
        <w:rPr>
          <w:rFonts w:eastAsiaTheme="minorEastAsia"/>
        </w:rPr>
      </w:pPr>
    </w:p>
    <w:p w14:paraId="47030579" w14:textId="77777777" w:rsidR="0041341C" w:rsidRDefault="0041341C" w:rsidP="000E2CB8">
      <w:pPr>
        <w:pStyle w:val="Partai"/>
      </w:pPr>
      <w:r>
        <w:rPr>
          <w:rFonts w:eastAsiaTheme="minorEastAsia"/>
        </w:rPr>
        <w:t>(ii)</w:t>
      </w:r>
      <w:r>
        <w:rPr>
          <w:rFonts w:eastAsiaTheme="minorEastAsia"/>
        </w:rPr>
        <w:tab/>
        <w:t xml:space="preserve">no more than </w:t>
      </w:r>
      <m:oMath>
        <m:r>
          <w:rPr>
            <w:rFonts w:ascii="Cambria Math" w:eastAsiaTheme="minorEastAsia" w:hAnsi="Cambria Math"/>
          </w:rPr>
          <m:t>20</m:t>
        </m:r>
      </m:oMath>
      <w:r>
        <w:rPr>
          <w:rFonts w:eastAsiaTheme="minorEastAsia"/>
        </w:rPr>
        <w:t xml:space="preserve"> kg given that they weigh at least </w:t>
      </w:r>
      <m:oMath>
        <m:r>
          <w:rPr>
            <w:rFonts w:ascii="Cambria Math" w:eastAsiaTheme="minorEastAsia" w:hAnsi="Cambria Math"/>
          </w:rPr>
          <m:t>18.2</m:t>
        </m:r>
      </m:oMath>
      <w:r>
        <w:rPr>
          <w:rFonts w:eastAsiaTheme="minorEastAsia"/>
        </w:rPr>
        <w:t xml:space="preserve"> kg.</w:t>
      </w:r>
      <w:r>
        <w:rPr>
          <w:rFonts w:eastAsiaTheme="minorEastAsia"/>
        </w:rPr>
        <w:tab/>
        <w:t>(2 marks)</w:t>
      </w:r>
    </w:p>
    <w:p w14:paraId="59F5C9DF" w14:textId="77777777" w:rsidR="0041341C" w:rsidRDefault="0041341C" w:rsidP="000E2CB8">
      <w:pPr>
        <w:pStyle w:val="Parta"/>
      </w:pPr>
    </w:p>
    <w:p w14:paraId="454E64D3" w14:textId="77777777" w:rsidR="0041341C" w:rsidRDefault="0041341C" w:rsidP="000E2CB8">
      <w:pPr>
        <w:pStyle w:val="Parta"/>
      </w:pPr>
    </w:p>
    <w:p w14:paraId="6B7ED34F" w14:textId="77777777" w:rsidR="0041341C" w:rsidRDefault="0041341C" w:rsidP="000E2CB8">
      <w:pPr>
        <w:pStyle w:val="Parta"/>
      </w:pPr>
    </w:p>
    <w:p w14:paraId="7B7D63AC" w14:textId="77777777" w:rsidR="0041341C" w:rsidRDefault="0041341C" w:rsidP="000E2CB8">
      <w:pPr>
        <w:pStyle w:val="Parta"/>
      </w:pPr>
    </w:p>
    <w:p w14:paraId="1465C5EF" w14:textId="77777777" w:rsidR="0041341C" w:rsidRDefault="0041341C" w:rsidP="000E2CB8">
      <w:pPr>
        <w:pStyle w:val="Parta"/>
      </w:pPr>
    </w:p>
    <w:p w14:paraId="1F670C76" w14:textId="77777777" w:rsidR="0041341C" w:rsidRDefault="0041341C" w:rsidP="000E2CB8">
      <w:pPr>
        <w:pStyle w:val="Parta"/>
      </w:pPr>
    </w:p>
    <w:p w14:paraId="4F55CBE8" w14:textId="77777777" w:rsidR="0041341C" w:rsidRDefault="0041341C" w:rsidP="000E2CB8">
      <w:pPr>
        <w:pStyle w:val="Parta"/>
      </w:pPr>
    </w:p>
    <w:p w14:paraId="297C503C" w14:textId="77777777" w:rsidR="0041341C" w:rsidRDefault="0041341C" w:rsidP="000E2CB8">
      <w:pPr>
        <w:pStyle w:val="Parta"/>
      </w:pPr>
    </w:p>
    <w:p w14:paraId="211ED62E" w14:textId="77777777" w:rsidR="0041341C" w:rsidRDefault="0041341C" w:rsidP="000E2CB8">
      <w:pPr>
        <w:pStyle w:val="Parta"/>
      </w:pPr>
    </w:p>
    <w:p w14:paraId="370B6805" w14:textId="77777777" w:rsidR="0041341C" w:rsidRDefault="0041341C" w:rsidP="000E2CB8">
      <w:pPr>
        <w:pStyle w:val="Parta"/>
      </w:pPr>
    </w:p>
    <w:p w14:paraId="4BA26254" w14:textId="77777777" w:rsidR="0041341C" w:rsidRDefault="0041341C" w:rsidP="000E2CB8">
      <w:pPr>
        <w:pStyle w:val="Parta"/>
        <w:rPr>
          <w:rFonts w:eastAsiaTheme="minorEastAsia"/>
        </w:rPr>
      </w:pPr>
      <w:r>
        <w:t>(b)</w:t>
      </w:r>
      <w:r>
        <w:tab/>
        <w:t xml:space="preserve">The heaviest </w:t>
      </w:r>
      <m:oMath>
        <m:r>
          <w:rPr>
            <w:rFonts w:ascii="Cambria Math" w:hAnsi="Cambria Math"/>
          </w:rPr>
          <m:t>4%</m:t>
        </m:r>
      </m:oMath>
      <w:r>
        <w:rPr>
          <w:rFonts w:eastAsiaTheme="minorEastAsia"/>
        </w:rPr>
        <w:t xml:space="preserve"> of boys were classified as obese. Determine the least weight of a boy to be classified in this manner.</w:t>
      </w:r>
      <w:r>
        <w:rPr>
          <w:rFonts w:eastAsiaTheme="minorEastAsia"/>
        </w:rPr>
        <w:tab/>
        <w:t>(1 mark)</w:t>
      </w:r>
    </w:p>
    <w:p w14:paraId="2FA31A8A" w14:textId="77777777" w:rsidR="0041341C" w:rsidRDefault="0041341C" w:rsidP="000E2CB8">
      <w:pPr>
        <w:pStyle w:val="Parta"/>
        <w:rPr>
          <w:rFonts w:eastAsiaTheme="minorEastAsia"/>
        </w:rPr>
      </w:pPr>
    </w:p>
    <w:p w14:paraId="1F3DFACC" w14:textId="77777777" w:rsidR="0041341C" w:rsidRDefault="0041341C" w:rsidP="000E2CB8">
      <w:pPr>
        <w:pStyle w:val="Parta"/>
        <w:rPr>
          <w:rFonts w:eastAsiaTheme="minorEastAsia"/>
        </w:rPr>
      </w:pPr>
    </w:p>
    <w:p w14:paraId="27CB35B5" w14:textId="77777777" w:rsidR="0041341C" w:rsidRDefault="0041341C" w:rsidP="000E2CB8">
      <w:pPr>
        <w:pStyle w:val="Parta"/>
        <w:rPr>
          <w:rFonts w:eastAsiaTheme="minorEastAsia"/>
        </w:rPr>
      </w:pPr>
    </w:p>
    <w:p w14:paraId="39D8332D" w14:textId="77777777" w:rsidR="0041341C" w:rsidRDefault="0041341C" w:rsidP="000E2CB8">
      <w:pPr>
        <w:pStyle w:val="Parta"/>
        <w:rPr>
          <w:rFonts w:eastAsiaTheme="minorEastAsia"/>
        </w:rPr>
      </w:pPr>
    </w:p>
    <w:p w14:paraId="363017B2" w14:textId="77777777" w:rsidR="0041341C" w:rsidRDefault="0041341C" w:rsidP="000E2CB8">
      <w:pPr>
        <w:pStyle w:val="Parta"/>
        <w:rPr>
          <w:rFonts w:eastAsiaTheme="minorEastAsia"/>
        </w:rPr>
      </w:pPr>
    </w:p>
    <w:p w14:paraId="6E09D30A" w14:textId="77777777" w:rsidR="0041341C" w:rsidRDefault="0041341C" w:rsidP="000E2CB8">
      <w:pPr>
        <w:pStyle w:val="Parta"/>
        <w:rPr>
          <w:rFonts w:eastAsiaTheme="minorEastAsia"/>
        </w:rPr>
      </w:pPr>
    </w:p>
    <w:p w14:paraId="09F21C80" w14:textId="77777777" w:rsidR="0041341C" w:rsidRDefault="0041341C" w:rsidP="000E2CB8">
      <w:pPr>
        <w:pStyle w:val="Parta"/>
        <w:rPr>
          <w:rFonts w:eastAsiaTheme="minorEastAsia"/>
        </w:rPr>
      </w:pPr>
    </w:p>
    <w:p w14:paraId="283C0356" w14:textId="77777777" w:rsidR="0041341C" w:rsidRDefault="0041341C" w:rsidP="000E2CB8">
      <w:pPr>
        <w:pStyle w:val="Parta"/>
      </w:pPr>
      <w:r>
        <w:rPr>
          <w:rFonts w:eastAsiaTheme="minorEastAsia"/>
        </w:rPr>
        <w:t>(c)</w:t>
      </w:r>
      <w:r>
        <w:rPr>
          <w:rFonts w:eastAsiaTheme="minorEastAsia"/>
        </w:rPr>
        <w:tab/>
      </w:r>
      <w:r>
        <w:t xml:space="preserve">The weights of girls in the study are normally distributed with mean of </w:t>
      </w:r>
      <m:oMath>
        <m:r>
          <w:rPr>
            <w:rFonts w:ascii="Cambria Math" w:hAnsi="Cambria Math"/>
          </w:rPr>
          <m:t>17.9</m:t>
        </m:r>
      </m:oMath>
      <w:r>
        <w:rPr>
          <w:rFonts w:eastAsiaTheme="minorEastAsia"/>
        </w:rPr>
        <w:t xml:space="preserve"> kg and the heaviest </w:t>
      </w:r>
      <m:oMath>
        <m:r>
          <w:rPr>
            <w:rFonts w:ascii="Cambria Math" w:eastAsiaTheme="minorEastAsia" w:hAnsi="Cambria Math"/>
          </w:rPr>
          <m:t>2%</m:t>
        </m:r>
      </m:oMath>
      <w:r>
        <w:rPr>
          <w:rFonts w:eastAsiaTheme="minorEastAsia"/>
        </w:rPr>
        <w:t xml:space="preserve"> of girls, weighing more than </w:t>
      </w:r>
      <m:oMath>
        <m:r>
          <w:rPr>
            <w:rFonts w:ascii="Cambria Math" w:eastAsiaTheme="minorEastAsia" w:hAnsi="Cambria Math"/>
          </w:rPr>
          <m:t>22.5</m:t>
        </m:r>
      </m:oMath>
      <w:r>
        <w:rPr>
          <w:rFonts w:eastAsiaTheme="minorEastAsia"/>
        </w:rPr>
        <w:t xml:space="preserve"> kg, were classified as obese. Determine the standard deviation of the girls' weights.</w:t>
      </w:r>
      <w:r>
        <w:rPr>
          <w:rFonts w:eastAsiaTheme="minorEastAsia"/>
        </w:rPr>
        <w:tab/>
        <w:t>(3 marks)</w:t>
      </w:r>
    </w:p>
    <w:p w14:paraId="2158D3DC" w14:textId="77777777" w:rsidR="0041341C" w:rsidRDefault="0041341C" w:rsidP="000E2CB8">
      <w:pPr>
        <w:pStyle w:val="Parta"/>
      </w:pPr>
    </w:p>
    <w:p w14:paraId="7DC735A1" w14:textId="2203D767" w:rsidR="0041341C" w:rsidRDefault="0041341C">
      <w:pPr>
        <w:spacing w:after="160" w:line="259" w:lineRule="auto"/>
        <w:contextualSpacing w:val="0"/>
        <w:rPr>
          <w:b/>
          <w:szCs w:val="24"/>
          <w:lang w:val="en-US"/>
        </w:rPr>
      </w:pPr>
      <w:r>
        <w:br w:type="page"/>
      </w:r>
    </w:p>
    <w:p w14:paraId="086B60D0" w14:textId="09495791" w:rsidR="0041341C" w:rsidRDefault="0041341C" w:rsidP="0041341C">
      <w:pPr>
        <w:pStyle w:val="QNum"/>
      </w:pPr>
      <w:r>
        <w:lastRenderedPageBreak/>
        <w:t>Question 14</w:t>
      </w:r>
      <w:r>
        <w:tab/>
        <w:t>(8 marks)</w:t>
      </w:r>
    </w:p>
    <w:p w14:paraId="5C5AA3D9" w14:textId="77777777" w:rsidR="0041341C" w:rsidRDefault="0041341C" w:rsidP="00650B61">
      <w:pPr>
        <w:rPr>
          <w:rFonts w:eastAsiaTheme="minorEastAsia"/>
        </w:rPr>
      </w:pPr>
      <w:r>
        <w:t xml:space="preserve">A cooling system maintains the temperature </w:t>
      </w:r>
      <m:oMath>
        <m:r>
          <w:rPr>
            <w:rFonts w:ascii="Cambria Math" w:hAnsi="Cambria Math"/>
          </w:rPr>
          <m:t xml:space="preserve">T </m:t>
        </m:r>
      </m:oMath>
      <w:r>
        <w:t xml:space="preserve">of an integrated circuit between </w:t>
      </w:r>
      <m:oMath>
        <m:r>
          <w:rPr>
            <w:rFonts w:ascii="Cambria Math" w:hAnsi="Cambria Math"/>
          </w:rPr>
          <m:t>0.5 °C</m:t>
        </m:r>
      </m:oMath>
      <w:r>
        <w:rPr>
          <w:rFonts w:eastAsiaTheme="minorEastAsia"/>
        </w:rPr>
        <w:t xml:space="preserve"> and </w:t>
      </w:r>
      <m:oMath>
        <m:r>
          <w:rPr>
            <w:rFonts w:ascii="Cambria Math" w:eastAsiaTheme="minorEastAsia" w:hAnsi="Cambria Math"/>
          </w:rPr>
          <m:t>1 °C</m:t>
        </m:r>
      </m:oMath>
      <w:r>
        <w:rPr>
          <w:rFonts w:eastAsiaTheme="minorEastAsia"/>
        </w:rPr>
        <w:t xml:space="preserve">. At any instant, </w:t>
      </w:r>
      <m:oMath>
        <m:r>
          <w:rPr>
            <w:rFonts w:ascii="Cambria Math" w:hAnsi="Cambria Math"/>
          </w:rPr>
          <m:t>T</m:t>
        </m:r>
      </m:oMath>
      <w:r>
        <w:rPr>
          <w:rFonts w:eastAsiaTheme="minorEastAsia"/>
        </w:rPr>
        <w:t xml:space="preserve"> is a </w:t>
      </w:r>
      <w:r>
        <w:t xml:space="preserve">continuous random variable </w:t>
      </w:r>
      <w:r>
        <w:rPr>
          <w:rFonts w:eastAsiaTheme="minorEastAsia"/>
        </w:rPr>
        <w:t>defined by the probability density function</w:t>
      </w:r>
    </w:p>
    <w:p w14:paraId="1C4C9C7E" w14:textId="77777777" w:rsidR="0041341C" w:rsidRDefault="0041341C" w:rsidP="00650B61">
      <w:pPr>
        <w:rPr>
          <w:rFonts w:eastAsiaTheme="minorEastAsia"/>
        </w:rPr>
      </w:pPr>
    </w:p>
    <w:p w14:paraId="421C4D63" w14:textId="77777777" w:rsidR="0041341C" w:rsidRDefault="0041341C" w:rsidP="00650B6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t</m:t>
                        </m:r>
                      </m:den>
                    </m:f>
                  </m:e>
                  <m:e>
                    <m:r>
                      <w:rPr>
                        <w:rFonts w:ascii="Cambria Math" w:hAnsi="Cambria Math"/>
                      </w:rPr>
                      <m:t>0.5≤t≤1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52D1B0F8" w14:textId="77777777" w:rsidR="0041341C" w:rsidRDefault="0041341C" w:rsidP="00650B61"/>
    <w:p w14:paraId="517F0A69" w14:textId="77777777" w:rsidR="0041341C" w:rsidRDefault="0041341C" w:rsidP="005B218D">
      <w:pPr>
        <w:pStyle w:val="Parta"/>
        <w:rPr>
          <w:rFonts w:eastAsiaTheme="minorEastAsia"/>
        </w:rPr>
      </w:pPr>
      <w:r>
        <w:t>(a)</w:t>
      </w:r>
      <w:r>
        <w:tab/>
        <w:t xml:space="preserve">Determine the exact value of the constant </w:t>
      </w:r>
      <m:oMath>
        <m:r>
          <w:rPr>
            <w:rFonts w:ascii="Cambria Math" w:hAnsi="Cambria Math"/>
          </w:rPr>
          <m:t>a</m:t>
        </m:r>
      </m:oMath>
      <w:r>
        <w:rPr>
          <w:rFonts w:eastAsiaTheme="minorEastAsia"/>
        </w:rPr>
        <w:t>.</w:t>
      </w:r>
      <w:r>
        <w:rPr>
          <w:rFonts w:eastAsiaTheme="minorEastAsia"/>
        </w:rPr>
        <w:tab/>
        <w:t>(2 marks)</w:t>
      </w:r>
    </w:p>
    <w:p w14:paraId="11BF42B4" w14:textId="77777777" w:rsidR="0041341C" w:rsidRDefault="0041341C" w:rsidP="005B218D">
      <w:pPr>
        <w:pStyle w:val="Parta"/>
        <w:rPr>
          <w:rFonts w:eastAsiaTheme="minorEastAsia"/>
        </w:rPr>
      </w:pPr>
    </w:p>
    <w:p w14:paraId="716E9DB9" w14:textId="77777777" w:rsidR="0041341C" w:rsidRDefault="0041341C" w:rsidP="005B218D">
      <w:pPr>
        <w:pStyle w:val="Parta"/>
        <w:rPr>
          <w:rFonts w:eastAsiaTheme="minorEastAsia"/>
        </w:rPr>
      </w:pPr>
    </w:p>
    <w:p w14:paraId="3BA5B419" w14:textId="77777777" w:rsidR="0041341C" w:rsidRDefault="0041341C" w:rsidP="005B218D">
      <w:pPr>
        <w:pStyle w:val="Parta"/>
        <w:rPr>
          <w:rFonts w:eastAsiaTheme="minorEastAsia"/>
        </w:rPr>
      </w:pPr>
    </w:p>
    <w:p w14:paraId="5EFB0084" w14:textId="77777777" w:rsidR="0041341C" w:rsidRDefault="0041341C" w:rsidP="005B218D">
      <w:pPr>
        <w:pStyle w:val="Parta"/>
      </w:pPr>
    </w:p>
    <w:p w14:paraId="5E4FB532" w14:textId="77777777" w:rsidR="0041341C" w:rsidRDefault="0041341C" w:rsidP="005B218D">
      <w:pPr>
        <w:pStyle w:val="Parta"/>
      </w:pPr>
    </w:p>
    <w:p w14:paraId="32E738EC" w14:textId="77777777" w:rsidR="0041341C" w:rsidRDefault="0041341C" w:rsidP="005B218D">
      <w:pPr>
        <w:pStyle w:val="Parta"/>
      </w:pPr>
    </w:p>
    <w:p w14:paraId="6B7F95F1" w14:textId="77777777" w:rsidR="0041341C" w:rsidRDefault="0041341C" w:rsidP="005B218D">
      <w:pPr>
        <w:pStyle w:val="Parta"/>
      </w:pPr>
    </w:p>
    <w:p w14:paraId="18A82116" w14:textId="77777777" w:rsidR="0041341C" w:rsidRDefault="0041341C" w:rsidP="005B218D">
      <w:pPr>
        <w:pStyle w:val="Parta"/>
      </w:pPr>
    </w:p>
    <w:p w14:paraId="0509F714" w14:textId="77777777" w:rsidR="0041341C" w:rsidRDefault="0041341C" w:rsidP="005B218D">
      <w:pPr>
        <w:pStyle w:val="Parta"/>
      </w:pPr>
    </w:p>
    <w:p w14:paraId="6A586293" w14:textId="77777777" w:rsidR="0041341C" w:rsidRDefault="0041341C" w:rsidP="005B218D">
      <w:pPr>
        <w:pStyle w:val="Parta"/>
      </w:pPr>
    </w:p>
    <w:p w14:paraId="5BCA96F7" w14:textId="77777777" w:rsidR="0041341C" w:rsidRDefault="0041341C" w:rsidP="005B218D">
      <w:pPr>
        <w:pStyle w:val="Parta"/>
      </w:pPr>
    </w:p>
    <w:p w14:paraId="060E5B59" w14:textId="77777777" w:rsidR="0041341C" w:rsidRDefault="0041341C" w:rsidP="005B218D">
      <w:pPr>
        <w:pStyle w:val="Parta"/>
        <w:rPr>
          <w:rFonts w:eastAsiaTheme="minorEastAsia"/>
        </w:rPr>
      </w:pPr>
      <w:r>
        <w:t>(b)</w:t>
      </w:r>
      <w:r>
        <w:tab/>
        <w:t xml:space="preserve">Determine </w:t>
      </w:r>
      <w:r>
        <w:rPr>
          <w:rFonts w:eastAsiaTheme="minorEastAsia"/>
        </w:rPr>
        <w:t>a decimal approximation</w:t>
      </w:r>
      <w:r>
        <w:t xml:space="preserve"> for the probability that a temperature taken at random exceeds </w:t>
      </w:r>
      <m:oMath>
        <m:r>
          <w:rPr>
            <w:rFonts w:ascii="Cambria Math" w:hAnsi="Cambria Math"/>
          </w:rPr>
          <m:t>0.85 °C</m:t>
        </m:r>
      </m:oMath>
      <w:r>
        <w:rPr>
          <w:rFonts w:eastAsiaTheme="minorEastAsia"/>
        </w:rPr>
        <w:t>.</w:t>
      </w:r>
      <w:r>
        <w:rPr>
          <w:rFonts w:eastAsiaTheme="minorEastAsia"/>
        </w:rPr>
        <w:tab/>
        <w:t>(2 marks)</w:t>
      </w:r>
    </w:p>
    <w:p w14:paraId="6FD32219" w14:textId="77777777" w:rsidR="0041341C" w:rsidRDefault="0041341C" w:rsidP="005B218D">
      <w:pPr>
        <w:pStyle w:val="Parta"/>
        <w:rPr>
          <w:rFonts w:eastAsiaTheme="minorEastAsia"/>
        </w:rPr>
      </w:pPr>
    </w:p>
    <w:p w14:paraId="11CFFED6" w14:textId="77777777" w:rsidR="0041341C" w:rsidRDefault="0041341C" w:rsidP="005B218D">
      <w:pPr>
        <w:pStyle w:val="Parta"/>
        <w:rPr>
          <w:rFonts w:eastAsiaTheme="minorEastAsia"/>
        </w:rPr>
      </w:pPr>
    </w:p>
    <w:p w14:paraId="737024FE" w14:textId="77777777" w:rsidR="0041341C" w:rsidRDefault="0041341C" w:rsidP="005B218D">
      <w:pPr>
        <w:pStyle w:val="Parta"/>
        <w:rPr>
          <w:rFonts w:eastAsiaTheme="minorEastAsia"/>
        </w:rPr>
      </w:pPr>
    </w:p>
    <w:p w14:paraId="30480887" w14:textId="77777777" w:rsidR="0041341C" w:rsidRDefault="0041341C" w:rsidP="005B218D">
      <w:pPr>
        <w:pStyle w:val="Parta"/>
        <w:rPr>
          <w:rFonts w:eastAsiaTheme="minorEastAsia"/>
        </w:rPr>
      </w:pPr>
    </w:p>
    <w:p w14:paraId="567BFE61" w14:textId="77777777" w:rsidR="0041341C" w:rsidRDefault="0041341C" w:rsidP="005B218D">
      <w:pPr>
        <w:pStyle w:val="Parta"/>
        <w:rPr>
          <w:rFonts w:eastAsiaTheme="minorEastAsia"/>
        </w:rPr>
      </w:pPr>
    </w:p>
    <w:p w14:paraId="6DDAB92F" w14:textId="77777777" w:rsidR="0041341C" w:rsidRDefault="0041341C" w:rsidP="005B218D">
      <w:pPr>
        <w:pStyle w:val="Parta"/>
        <w:rPr>
          <w:rFonts w:eastAsiaTheme="minorEastAsia"/>
        </w:rPr>
      </w:pPr>
    </w:p>
    <w:p w14:paraId="7AFF3A21" w14:textId="77777777" w:rsidR="0041341C" w:rsidRDefault="0041341C" w:rsidP="005B218D">
      <w:pPr>
        <w:pStyle w:val="Parta"/>
        <w:rPr>
          <w:rFonts w:eastAsiaTheme="minorEastAsia"/>
        </w:rPr>
      </w:pPr>
    </w:p>
    <w:p w14:paraId="2C660025" w14:textId="77777777" w:rsidR="0041341C" w:rsidRDefault="0041341C" w:rsidP="005B218D">
      <w:pPr>
        <w:pStyle w:val="Parta"/>
        <w:rPr>
          <w:rFonts w:eastAsiaTheme="minorEastAsia"/>
        </w:rPr>
      </w:pPr>
    </w:p>
    <w:p w14:paraId="60206488" w14:textId="77777777" w:rsidR="0041341C" w:rsidRDefault="0041341C" w:rsidP="005B218D">
      <w:pPr>
        <w:pStyle w:val="Parta"/>
        <w:rPr>
          <w:rFonts w:eastAsiaTheme="minorEastAsia"/>
        </w:rPr>
      </w:pPr>
    </w:p>
    <w:p w14:paraId="55BD8E1F" w14:textId="77777777" w:rsidR="0041341C" w:rsidRDefault="0041341C" w:rsidP="005B218D">
      <w:pPr>
        <w:pStyle w:val="Parta"/>
        <w:rPr>
          <w:rFonts w:eastAsiaTheme="minorEastAsia"/>
        </w:rPr>
      </w:pPr>
    </w:p>
    <w:p w14:paraId="6402177F" w14:textId="77777777" w:rsidR="0041341C" w:rsidRDefault="0041341C" w:rsidP="005B218D">
      <w:pPr>
        <w:pStyle w:val="Parta"/>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3F4C53FB" w14:textId="77777777" w:rsidR="0041341C" w:rsidRDefault="0041341C" w:rsidP="00650B61"/>
    <w:p w14:paraId="5DB1039C" w14:textId="10DFEABC" w:rsidR="0041341C" w:rsidRDefault="0041341C">
      <w:pPr>
        <w:spacing w:after="160" w:line="259" w:lineRule="auto"/>
        <w:contextualSpacing w:val="0"/>
        <w:rPr>
          <w:b/>
          <w:szCs w:val="24"/>
          <w:lang w:val="en-US"/>
        </w:rPr>
      </w:pPr>
      <w:r>
        <w:br w:type="page"/>
      </w:r>
    </w:p>
    <w:p w14:paraId="793CF327" w14:textId="2020C341" w:rsidR="0041341C" w:rsidRDefault="0041341C" w:rsidP="0041341C">
      <w:pPr>
        <w:pStyle w:val="QNum"/>
      </w:pPr>
      <w:r>
        <w:lastRenderedPageBreak/>
        <w:t>Question 15</w:t>
      </w:r>
      <w:r>
        <w:tab/>
        <w:t>(8 marks)</w:t>
      </w:r>
    </w:p>
    <w:p w14:paraId="3C445CDF" w14:textId="77777777" w:rsidR="0041341C" w:rsidRDefault="0041341C" w:rsidP="00650B61">
      <w:pPr>
        <w:rPr>
          <w:rFonts w:eastAsiaTheme="minorEastAsia"/>
        </w:rPr>
      </w:pPr>
      <w:bookmarkStart w:id="27" w:name="_Hlk46225755"/>
      <w:r>
        <w:t xml:space="preserve">The voltage generated by a circuit at time </w:t>
      </w:r>
      <m:oMath>
        <m:r>
          <w:rPr>
            <w:rFonts w:ascii="Cambria Math" w:hAnsi="Cambria Math"/>
          </w:rPr>
          <m:t>t</m:t>
        </m:r>
      </m:oMath>
      <w:r>
        <w:rPr>
          <w:rFonts w:eastAsiaTheme="minorEastAsia"/>
        </w:rPr>
        <w:t xml:space="preserve"> seconds is given by </w:t>
      </w:r>
      <m:oMath>
        <m:r>
          <w:rPr>
            <w:rFonts w:ascii="Cambria Math" w:hAnsi="Cambria Math"/>
          </w:rPr>
          <m:t>V(t)=</m:t>
        </m:r>
        <m:sSup>
          <m:sSupPr>
            <m:ctrlPr>
              <w:rPr>
                <w:rFonts w:ascii="Cambria Math" w:hAnsi="Cambria Math"/>
                <w:i/>
              </w:rPr>
            </m:ctrlPr>
          </m:sSupPr>
          <m:e>
            <m:r>
              <w:rPr>
                <w:rFonts w:ascii="Cambria Math" w:hAnsi="Cambria Math"/>
              </w:rPr>
              <m:t>e</m:t>
            </m:r>
          </m:e>
          <m:sup>
            <m:r>
              <w:rPr>
                <w:rFonts w:ascii="Cambria Math" w:hAnsi="Cambria Math"/>
              </w:rPr>
              <m:t>0.1t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(2t)</m:t>
            </m:r>
          </m:e>
        </m:func>
      </m:oMath>
      <w:r>
        <w:rPr>
          <w:rFonts w:eastAsiaTheme="minorEastAsia"/>
        </w:rPr>
        <w:t xml:space="preserve"> for </w:t>
      </w:r>
      <m:oMath>
        <m:r>
          <w:rPr>
            <w:rFonts w:ascii="Cambria Math" w:eastAsiaTheme="minorEastAsia" w:hAnsi="Cambria Math"/>
          </w:rPr>
          <m:t>0≤t≤5</m:t>
        </m:r>
      </m:oMath>
      <w:r>
        <w:rPr>
          <w:rFonts w:eastAsiaTheme="minorEastAsia"/>
        </w:rPr>
        <w:t>.</w:t>
      </w:r>
    </w:p>
    <w:bookmarkEnd w:id="27"/>
    <w:p w14:paraId="25ABADB5" w14:textId="77777777" w:rsidR="0041341C" w:rsidRDefault="0041341C" w:rsidP="00650B61">
      <w:pPr>
        <w:rPr>
          <w:rFonts w:eastAsiaTheme="minorEastAsia"/>
        </w:rPr>
      </w:pPr>
    </w:p>
    <w:p w14:paraId="4633B24C" w14:textId="77777777" w:rsidR="0041341C" w:rsidRDefault="0041341C" w:rsidP="005377F7">
      <w:pPr>
        <w:pStyle w:val="Parta"/>
      </w:pPr>
      <w:r>
        <w:t>(a)</w:t>
      </w:r>
      <w:r>
        <w:tab/>
        <w:t>Show that the voltage is initially increasing.</w:t>
      </w:r>
      <w:r>
        <w:tab/>
        <w:t>(2 marks)</w:t>
      </w:r>
    </w:p>
    <w:p w14:paraId="484BFAA1" w14:textId="77777777" w:rsidR="0041341C" w:rsidRDefault="0041341C" w:rsidP="005377F7">
      <w:pPr>
        <w:pStyle w:val="Parta"/>
      </w:pPr>
    </w:p>
    <w:p w14:paraId="25DAD758" w14:textId="77777777" w:rsidR="0041341C" w:rsidRDefault="0041341C" w:rsidP="005377F7">
      <w:pPr>
        <w:pStyle w:val="Parta"/>
      </w:pPr>
    </w:p>
    <w:p w14:paraId="5784112D" w14:textId="77777777" w:rsidR="0041341C" w:rsidRDefault="0041341C" w:rsidP="005377F7">
      <w:pPr>
        <w:pStyle w:val="Parta"/>
      </w:pPr>
    </w:p>
    <w:p w14:paraId="0093CCC2" w14:textId="77777777" w:rsidR="0041341C" w:rsidRDefault="0041341C" w:rsidP="005377F7">
      <w:pPr>
        <w:pStyle w:val="Parta"/>
      </w:pPr>
    </w:p>
    <w:p w14:paraId="4122E70C" w14:textId="77777777" w:rsidR="0041341C" w:rsidRDefault="0041341C" w:rsidP="005377F7">
      <w:pPr>
        <w:pStyle w:val="Parta"/>
      </w:pPr>
    </w:p>
    <w:p w14:paraId="73069684" w14:textId="77777777" w:rsidR="0041341C" w:rsidRDefault="0041341C" w:rsidP="005377F7">
      <w:pPr>
        <w:pStyle w:val="Parta"/>
      </w:pPr>
    </w:p>
    <w:p w14:paraId="5EC9457B" w14:textId="77777777" w:rsidR="0041341C" w:rsidRDefault="0041341C" w:rsidP="005377F7">
      <w:pPr>
        <w:pStyle w:val="Parta"/>
      </w:pPr>
    </w:p>
    <w:p w14:paraId="6A7B5F84" w14:textId="77777777" w:rsidR="0041341C" w:rsidRDefault="0041341C" w:rsidP="005377F7">
      <w:pPr>
        <w:pStyle w:val="Parta"/>
      </w:pPr>
    </w:p>
    <w:p w14:paraId="1A0C3102" w14:textId="77777777" w:rsidR="0041341C" w:rsidRDefault="0041341C" w:rsidP="005377F7">
      <w:pPr>
        <w:pStyle w:val="Parta"/>
      </w:pPr>
    </w:p>
    <w:p w14:paraId="60C0DC56" w14:textId="77777777" w:rsidR="0041341C" w:rsidRDefault="0041341C" w:rsidP="005377F7">
      <w:pPr>
        <w:pStyle w:val="Parta"/>
      </w:pPr>
    </w:p>
    <w:p w14:paraId="61D1BB70" w14:textId="77777777" w:rsidR="0041341C" w:rsidRDefault="0041341C" w:rsidP="005377F7">
      <w:pPr>
        <w:pStyle w:val="Parta"/>
      </w:pPr>
    </w:p>
    <w:p w14:paraId="46109C9E" w14:textId="77777777" w:rsidR="0041341C" w:rsidRDefault="0041341C" w:rsidP="005377F7">
      <w:pPr>
        <w:pStyle w:val="Parta"/>
      </w:pPr>
    </w:p>
    <w:p w14:paraId="06552694" w14:textId="77777777" w:rsidR="0041341C" w:rsidRDefault="0041341C" w:rsidP="005377F7">
      <w:pPr>
        <w:pStyle w:val="Parta"/>
        <w:rPr>
          <w:rFonts w:eastAsiaTheme="minorEastAsia"/>
        </w:rPr>
      </w:pPr>
      <w:r>
        <w:t>(b)</w:t>
      </w:r>
      <w:r>
        <w:tab/>
        <w:t>Using a graphical method, or otherwise, determine the voltage at the instant the rate of change of voltage first starts to decrease</w:t>
      </w:r>
      <w:r>
        <w:rPr>
          <w:rFonts w:eastAsiaTheme="minorEastAsia"/>
        </w:rPr>
        <w:t>.</w:t>
      </w:r>
      <w:r>
        <w:rPr>
          <w:rFonts w:eastAsiaTheme="minorEastAsia"/>
        </w:rPr>
        <w:tab/>
        <w:t>(3 marks)</w:t>
      </w:r>
    </w:p>
    <w:p w14:paraId="0BB5B2B1" w14:textId="77777777" w:rsidR="0041341C" w:rsidRDefault="0041341C" w:rsidP="005377F7">
      <w:pPr>
        <w:pStyle w:val="Parta"/>
        <w:rPr>
          <w:rFonts w:eastAsiaTheme="minorEastAsia"/>
        </w:rPr>
      </w:pPr>
    </w:p>
    <w:p w14:paraId="5494E93F" w14:textId="77777777" w:rsidR="0041341C" w:rsidRDefault="0041341C" w:rsidP="005377F7">
      <w:pPr>
        <w:pStyle w:val="Parta"/>
        <w:rPr>
          <w:rFonts w:eastAsiaTheme="minorEastAsia"/>
        </w:rPr>
      </w:pPr>
    </w:p>
    <w:p w14:paraId="6FC4F185" w14:textId="77777777" w:rsidR="0041341C" w:rsidRDefault="0041341C" w:rsidP="005377F7">
      <w:pPr>
        <w:pStyle w:val="Parta"/>
        <w:rPr>
          <w:rFonts w:eastAsiaTheme="minorEastAsia"/>
        </w:rPr>
      </w:pPr>
    </w:p>
    <w:p w14:paraId="71728123" w14:textId="77777777" w:rsidR="0041341C" w:rsidRDefault="0041341C" w:rsidP="005377F7">
      <w:pPr>
        <w:pStyle w:val="Parta"/>
        <w:rPr>
          <w:rFonts w:eastAsiaTheme="minorEastAsia"/>
        </w:rPr>
      </w:pPr>
    </w:p>
    <w:p w14:paraId="50D10570" w14:textId="77777777" w:rsidR="0041341C" w:rsidRDefault="0041341C" w:rsidP="005377F7">
      <w:pPr>
        <w:pStyle w:val="Parta"/>
        <w:rPr>
          <w:rFonts w:eastAsiaTheme="minorEastAsia"/>
        </w:rPr>
      </w:pPr>
    </w:p>
    <w:p w14:paraId="7DCA7EEA" w14:textId="77777777" w:rsidR="0041341C" w:rsidRDefault="0041341C" w:rsidP="005377F7">
      <w:pPr>
        <w:pStyle w:val="Parta"/>
        <w:rPr>
          <w:rFonts w:eastAsiaTheme="minorEastAsia"/>
        </w:rPr>
      </w:pPr>
    </w:p>
    <w:p w14:paraId="5C73C00E" w14:textId="77777777" w:rsidR="0041341C" w:rsidRDefault="0041341C" w:rsidP="005377F7">
      <w:pPr>
        <w:pStyle w:val="Parta"/>
        <w:rPr>
          <w:rFonts w:eastAsiaTheme="minorEastAsia"/>
        </w:rPr>
      </w:pPr>
    </w:p>
    <w:p w14:paraId="5F9BCC66" w14:textId="77777777" w:rsidR="0041341C" w:rsidRDefault="0041341C" w:rsidP="005377F7">
      <w:pPr>
        <w:pStyle w:val="Parta"/>
        <w:rPr>
          <w:rFonts w:eastAsiaTheme="minorEastAsia"/>
        </w:rPr>
      </w:pPr>
    </w:p>
    <w:p w14:paraId="76FD53CC" w14:textId="77777777" w:rsidR="0041341C" w:rsidRDefault="0041341C" w:rsidP="005377F7">
      <w:pPr>
        <w:pStyle w:val="Parta"/>
        <w:rPr>
          <w:rFonts w:eastAsiaTheme="minorEastAsia"/>
        </w:rPr>
      </w:pPr>
    </w:p>
    <w:p w14:paraId="6F84A4C7" w14:textId="77777777" w:rsidR="0041341C" w:rsidRDefault="0041341C" w:rsidP="005377F7">
      <w:pPr>
        <w:pStyle w:val="Parta"/>
        <w:rPr>
          <w:rFonts w:eastAsiaTheme="minorEastAsia"/>
        </w:rPr>
      </w:pPr>
    </w:p>
    <w:p w14:paraId="4EB2673E" w14:textId="77777777" w:rsidR="0041341C" w:rsidRDefault="0041341C" w:rsidP="005377F7">
      <w:pPr>
        <w:pStyle w:val="Parta"/>
        <w:rPr>
          <w:rFonts w:eastAsiaTheme="minorEastAsia"/>
        </w:rPr>
      </w:pPr>
    </w:p>
    <w:p w14:paraId="2D2FA697" w14:textId="77777777" w:rsidR="0041341C" w:rsidRDefault="0041341C" w:rsidP="005377F7">
      <w:pPr>
        <w:pStyle w:val="Parta"/>
        <w:rPr>
          <w:rFonts w:eastAsiaTheme="minorEastAsia"/>
        </w:rPr>
      </w:pPr>
    </w:p>
    <w:p w14:paraId="1816CC5E" w14:textId="77777777" w:rsidR="0041341C" w:rsidRDefault="0041341C" w:rsidP="005377F7">
      <w:pPr>
        <w:pStyle w:val="Parta"/>
        <w:rPr>
          <w:rFonts w:eastAsiaTheme="minorEastAsia"/>
        </w:rPr>
      </w:pPr>
    </w:p>
    <w:p w14:paraId="3DAB0000" w14:textId="77777777" w:rsidR="0041341C" w:rsidRDefault="0041341C" w:rsidP="005377F7">
      <w:pPr>
        <w:pStyle w:val="Parta"/>
        <w:rPr>
          <w:rFonts w:eastAsiaTheme="minorEastAsia"/>
        </w:rPr>
      </w:pPr>
    </w:p>
    <w:p w14:paraId="642BCF46" w14:textId="77777777" w:rsidR="0041341C" w:rsidRDefault="0041341C" w:rsidP="005377F7">
      <w:pPr>
        <w:pStyle w:val="Parta"/>
        <w:rPr>
          <w:rFonts w:eastAsiaTheme="minorEastAsia"/>
        </w:rPr>
      </w:pPr>
    </w:p>
    <w:p w14:paraId="7FBB9102" w14:textId="77777777" w:rsidR="0041341C" w:rsidRDefault="0041341C" w:rsidP="005377F7">
      <w:pPr>
        <w:pStyle w:val="Parta"/>
        <w:rPr>
          <w:rFonts w:eastAsiaTheme="minorEastAsia"/>
        </w:rPr>
      </w:pPr>
    </w:p>
    <w:p w14:paraId="59B6FF19" w14:textId="77777777" w:rsidR="0041341C" w:rsidRDefault="0041341C" w:rsidP="005377F7">
      <w:pPr>
        <w:pStyle w:val="Parta"/>
        <w:rPr>
          <w:rFonts w:eastAsiaTheme="minorEastAsia"/>
        </w:rPr>
      </w:pPr>
    </w:p>
    <w:p w14:paraId="5C654835" w14:textId="77777777" w:rsidR="0041341C" w:rsidRDefault="0041341C" w:rsidP="005377F7">
      <w:pPr>
        <w:pStyle w:val="Parta"/>
        <w:rPr>
          <w:rFonts w:eastAsiaTheme="minorEastAsia"/>
        </w:rPr>
      </w:pPr>
    </w:p>
    <w:p w14:paraId="34900933" w14:textId="77777777" w:rsidR="0041341C" w:rsidRDefault="0041341C" w:rsidP="005377F7">
      <w:pPr>
        <w:pStyle w:val="Parta"/>
        <w:rPr>
          <w:rFonts w:eastAsiaTheme="minorEastAsia"/>
        </w:rPr>
      </w:pPr>
    </w:p>
    <w:p w14:paraId="14BDAB3E" w14:textId="77777777" w:rsidR="0041341C" w:rsidRDefault="0041341C" w:rsidP="005377F7">
      <w:pPr>
        <w:pStyle w:val="Parta"/>
        <w:rPr>
          <w:rFonts w:eastAsiaTheme="minorEastAsia"/>
        </w:rPr>
      </w:pPr>
    </w:p>
    <w:p w14:paraId="4B5F2876" w14:textId="77777777" w:rsidR="0041341C" w:rsidRDefault="0041341C" w:rsidP="005377F7">
      <w:pPr>
        <w:pStyle w:val="Parta"/>
        <w:rPr>
          <w:rFonts w:eastAsiaTheme="minorEastAsia"/>
        </w:rPr>
      </w:pPr>
      <w:r>
        <w:rPr>
          <w:rFonts w:eastAsiaTheme="minorEastAsia"/>
        </w:rPr>
        <w:t>(c)</w:t>
      </w:r>
      <w:r>
        <w:rPr>
          <w:rFonts w:eastAsiaTheme="minorEastAsia"/>
        </w:rPr>
        <w:tab/>
        <w:t xml:space="preserve">Use the increments formula to estimate the change in voltage in the one tenth of a second after </w:t>
      </w:r>
      <m:oMath>
        <m:r>
          <w:rPr>
            <w:rFonts w:ascii="Cambria Math" w:eastAsiaTheme="minorEastAsia" w:hAnsi="Cambria Math"/>
          </w:rPr>
          <m:t>t=3</m:t>
        </m:r>
      </m:oMath>
      <w:r>
        <w:rPr>
          <w:rFonts w:eastAsiaTheme="minorEastAsia"/>
        </w:rPr>
        <w:t>.</w:t>
      </w:r>
      <w:r>
        <w:rPr>
          <w:rFonts w:eastAsiaTheme="minorEastAsia"/>
        </w:rPr>
        <w:tab/>
        <w:t>(3 marks)</w:t>
      </w:r>
    </w:p>
    <w:p w14:paraId="1CA026E3" w14:textId="77777777" w:rsidR="0041341C" w:rsidRDefault="0041341C" w:rsidP="00650B61"/>
    <w:p w14:paraId="23EF4CBD" w14:textId="03C6B328" w:rsidR="0041341C" w:rsidRDefault="0041341C">
      <w:pPr>
        <w:spacing w:after="160" w:line="259" w:lineRule="auto"/>
        <w:contextualSpacing w:val="0"/>
        <w:rPr>
          <w:b/>
          <w:szCs w:val="24"/>
          <w:lang w:val="en-US"/>
        </w:rPr>
      </w:pPr>
      <w:r>
        <w:br w:type="page"/>
      </w:r>
    </w:p>
    <w:p w14:paraId="78D3CAB0" w14:textId="39DF184F" w:rsidR="0041341C" w:rsidRDefault="0041341C" w:rsidP="0041341C">
      <w:pPr>
        <w:pStyle w:val="QNum"/>
      </w:pPr>
      <w:r>
        <w:lastRenderedPageBreak/>
        <w:t>Question 16</w:t>
      </w:r>
      <w:r>
        <w:tab/>
        <w:t>(10 marks)</w:t>
      </w:r>
    </w:p>
    <w:p w14:paraId="56ED9B0A" w14:textId="77777777" w:rsidR="0041341C" w:rsidRDefault="0041341C" w:rsidP="00650B61">
      <w:pPr>
        <w:rPr>
          <w:rFonts w:eastAsiaTheme="minorEastAsia"/>
        </w:rPr>
      </w:pPr>
      <w:r>
        <w:t xml:space="preserve">Random samples of </w:t>
      </w:r>
      <m:oMath>
        <m:r>
          <w:rPr>
            <w:rFonts w:ascii="Cambria Math" w:hAnsi="Cambria Math"/>
          </w:rPr>
          <m:t>165</m:t>
        </m:r>
      </m:oMath>
      <w:r>
        <w:rPr>
          <w:rFonts w:eastAsiaTheme="minorEastAsia"/>
        </w:rPr>
        <w:t xml:space="preserve"> people are taken from a large population. It is known that </w:t>
      </w:r>
      <m:oMath>
        <m:r>
          <w:rPr>
            <w:rFonts w:ascii="Cambria Math" w:eastAsiaTheme="minorEastAsia" w:hAnsi="Cambria Math"/>
          </w:rPr>
          <m:t>8%</m:t>
        </m:r>
      </m:oMath>
      <w:r>
        <w:rPr>
          <w:rFonts w:eastAsiaTheme="minorEastAsia"/>
        </w:rPr>
        <w:t xml:space="preserve"> of the population have blue eyes.</w:t>
      </w:r>
    </w:p>
    <w:p w14:paraId="7461B92E" w14:textId="77777777" w:rsidR="0041341C" w:rsidRDefault="0041341C" w:rsidP="00650B61">
      <w:pPr>
        <w:rPr>
          <w:rFonts w:eastAsiaTheme="minorEastAsia"/>
        </w:rPr>
      </w:pPr>
    </w:p>
    <w:p w14:paraId="6409FECA" w14:textId="77777777" w:rsidR="0041341C" w:rsidRDefault="0041341C" w:rsidP="00717885">
      <w:pPr>
        <w:pStyle w:val="Parta"/>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6E806691" w14:textId="77777777" w:rsidR="0041341C" w:rsidRDefault="0041341C" w:rsidP="00717885">
      <w:pPr>
        <w:pStyle w:val="Parta"/>
      </w:pPr>
    </w:p>
    <w:p w14:paraId="4EEBCB0D" w14:textId="77777777" w:rsidR="0041341C" w:rsidRDefault="0041341C" w:rsidP="00717885">
      <w:pPr>
        <w:pStyle w:val="Parta"/>
      </w:pPr>
    </w:p>
    <w:p w14:paraId="46D98DA9" w14:textId="77777777" w:rsidR="0041341C" w:rsidRDefault="0041341C" w:rsidP="00717885">
      <w:pPr>
        <w:pStyle w:val="Parta"/>
      </w:pPr>
    </w:p>
    <w:p w14:paraId="231C615E" w14:textId="77777777" w:rsidR="0041341C" w:rsidRDefault="0041341C" w:rsidP="00717885">
      <w:pPr>
        <w:pStyle w:val="Parta"/>
      </w:pPr>
    </w:p>
    <w:p w14:paraId="12D005E1" w14:textId="77777777" w:rsidR="0041341C" w:rsidRDefault="0041341C" w:rsidP="00717885">
      <w:pPr>
        <w:pStyle w:val="Parta"/>
      </w:pPr>
    </w:p>
    <w:p w14:paraId="517E3B17" w14:textId="77777777" w:rsidR="0041341C" w:rsidRDefault="0041341C" w:rsidP="00717885">
      <w:pPr>
        <w:pStyle w:val="Parta"/>
      </w:pPr>
    </w:p>
    <w:p w14:paraId="72ADBD97" w14:textId="77777777" w:rsidR="0041341C" w:rsidRDefault="0041341C" w:rsidP="00717885">
      <w:pPr>
        <w:pStyle w:val="Parta"/>
      </w:pPr>
    </w:p>
    <w:p w14:paraId="0E4F3AB3" w14:textId="77777777" w:rsidR="0041341C" w:rsidRDefault="0041341C" w:rsidP="00717885">
      <w:pPr>
        <w:pStyle w:val="Parta"/>
      </w:pPr>
    </w:p>
    <w:p w14:paraId="108BADC9" w14:textId="77777777" w:rsidR="0041341C" w:rsidRDefault="0041341C" w:rsidP="00717885">
      <w:pPr>
        <w:pStyle w:val="Parta"/>
      </w:pPr>
    </w:p>
    <w:p w14:paraId="5996B9CE" w14:textId="77777777" w:rsidR="0041341C" w:rsidRDefault="0041341C" w:rsidP="00717885">
      <w:pPr>
        <w:pStyle w:val="Parta"/>
      </w:pPr>
    </w:p>
    <w:p w14:paraId="0663001C" w14:textId="77777777" w:rsidR="0041341C" w:rsidRDefault="0041341C" w:rsidP="00717885">
      <w:pPr>
        <w:pStyle w:val="Parta"/>
      </w:pPr>
    </w:p>
    <w:p w14:paraId="1F07F7B5" w14:textId="77777777" w:rsidR="0041341C" w:rsidRDefault="0041341C" w:rsidP="00717885">
      <w:pPr>
        <w:pStyle w:val="Parta"/>
      </w:pPr>
    </w:p>
    <w:p w14:paraId="0FB6A3D0" w14:textId="77777777" w:rsidR="0041341C" w:rsidRDefault="0041341C" w:rsidP="00717885">
      <w:pPr>
        <w:pStyle w:val="Parta"/>
      </w:pPr>
    </w:p>
    <w:p w14:paraId="6CB719DB" w14:textId="77777777" w:rsidR="0041341C" w:rsidRDefault="0041341C" w:rsidP="00717885">
      <w:pPr>
        <w:pStyle w:val="Parta"/>
      </w:pPr>
    </w:p>
    <w:p w14:paraId="4767E8B5" w14:textId="77777777" w:rsidR="0041341C" w:rsidRDefault="0041341C" w:rsidP="00717885">
      <w:pPr>
        <w:pStyle w:val="Parta"/>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t>(2 marks)</w:t>
      </w:r>
    </w:p>
    <w:p w14:paraId="78575539" w14:textId="77777777" w:rsidR="0041341C" w:rsidRDefault="0041341C" w:rsidP="00717885">
      <w:pPr>
        <w:pStyle w:val="Parta"/>
        <w:rPr>
          <w:rFonts w:eastAsiaTheme="minorEastAsia"/>
        </w:rPr>
      </w:pPr>
    </w:p>
    <w:p w14:paraId="496D5402" w14:textId="77777777" w:rsidR="0041341C" w:rsidRDefault="0041341C" w:rsidP="00717885">
      <w:pPr>
        <w:pStyle w:val="Parta"/>
        <w:rPr>
          <w:rFonts w:eastAsiaTheme="minorEastAsia"/>
        </w:rPr>
      </w:pPr>
    </w:p>
    <w:p w14:paraId="023CA493" w14:textId="77777777" w:rsidR="0041341C" w:rsidRDefault="0041341C" w:rsidP="00717885">
      <w:pPr>
        <w:pStyle w:val="Parta"/>
        <w:rPr>
          <w:rFonts w:eastAsiaTheme="minorEastAsia"/>
        </w:rPr>
      </w:pPr>
    </w:p>
    <w:p w14:paraId="6B8258B1" w14:textId="77777777" w:rsidR="0041341C" w:rsidRDefault="0041341C" w:rsidP="00717885">
      <w:pPr>
        <w:pStyle w:val="Parta"/>
        <w:rPr>
          <w:rFonts w:eastAsiaTheme="minorEastAsia"/>
        </w:rPr>
      </w:pPr>
    </w:p>
    <w:p w14:paraId="02916E7A" w14:textId="77777777" w:rsidR="0041341C" w:rsidRDefault="0041341C" w:rsidP="00717885">
      <w:pPr>
        <w:pStyle w:val="Parta"/>
        <w:rPr>
          <w:rFonts w:eastAsiaTheme="minorEastAsia"/>
        </w:rPr>
      </w:pPr>
    </w:p>
    <w:p w14:paraId="2047DF37" w14:textId="77777777" w:rsidR="0041341C" w:rsidRDefault="0041341C" w:rsidP="00717885">
      <w:pPr>
        <w:pStyle w:val="Parta"/>
        <w:rPr>
          <w:rFonts w:eastAsiaTheme="minorEastAsia"/>
        </w:rPr>
      </w:pPr>
    </w:p>
    <w:p w14:paraId="004B10DC" w14:textId="77777777" w:rsidR="0041341C" w:rsidRDefault="0041341C" w:rsidP="00717885">
      <w:pPr>
        <w:pStyle w:val="Parta"/>
        <w:rPr>
          <w:rFonts w:eastAsiaTheme="minorEastAsia"/>
        </w:rPr>
      </w:pPr>
    </w:p>
    <w:p w14:paraId="5AD2842A" w14:textId="77777777" w:rsidR="0041341C" w:rsidRDefault="0041341C" w:rsidP="00717885">
      <w:pPr>
        <w:pStyle w:val="Parta"/>
        <w:rPr>
          <w:rFonts w:eastAsiaTheme="minorEastAsia"/>
        </w:rPr>
      </w:pPr>
    </w:p>
    <w:p w14:paraId="59251A98" w14:textId="77777777" w:rsidR="0041341C" w:rsidRDefault="0041341C" w:rsidP="00717885">
      <w:pPr>
        <w:pStyle w:val="Parta"/>
        <w:rPr>
          <w:rFonts w:eastAsiaTheme="minorEastAsia"/>
        </w:rPr>
      </w:pPr>
    </w:p>
    <w:p w14:paraId="7F7A318D" w14:textId="77777777" w:rsidR="0041341C" w:rsidRDefault="0041341C" w:rsidP="00717885">
      <w:pPr>
        <w:pStyle w:val="Parta"/>
        <w:rPr>
          <w:rFonts w:eastAsiaTheme="minorEastAsia"/>
        </w:rPr>
      </w:pPr>
    </w:p>
    <w:p w14:paraId="0DCBE37D" w14:textId="77777777" w:rsidR="0041341C" w:rsidRDefault="0041341C" w:rsidP="00717885">
      <w:pPr>
        <w:pStyle w:val="Parta"/>
        <w:rPr>
          <w:rFonts w:eastAsiaTheme="minorEastAsia"/>
        </w:rPr>
      </w:pPr>
    </w:p>
    <w:p w14:paraId="61E2F039" w14:textId="77777777" w:rsidR="0041341C" w:rsidRDefault="0041341C" w:rsidP="00717885">
      <w:pPr>
        <w:pStyle w:val="Parta"/>
        <w:rPr>
          <w:rFonts w:eastAsiaTheme="minorEastAsia"/>
        </w:rPr>
      </w:pPr>
    </w:p>
    <w:p w14:paraId="5A26B54A" w14:textId="77777777" w:rsidR="0041341C" w:rsidRDefault="0041341C" w:rsidP="000E2F35">
      <w:pPr>
        <w:pStyle w:val="Part"/>
      </w:pPr>
      <w:r>
        <w:t xml:space="preserve">A large number of random samples of </w:t>
      </w:r>
      <m:oMath>
        <m:r>
          <w:rPr>
            <w:rFonts w:ascii="Cambria Math" w:hAnsi="Cambria Math"/>
          </w:rPr>
          <m:t>165</m:t>
        </m:r>
      </m:oMath>
      <w:r>
        <w:rPr>
          <w:rFonts w:eastAsiaTheme="minorEastAsia"/>
        </w:rPr>
        <w:t xml:space="preserve"> people </w:t>
      </w:r>
      <w:r>
        <w:t xml:space="preserve">are taken, the proportion of </w:t>
      </w:r>
      <w:proofErr w:type="gramStart"/>
      <w:r>
        <w:t>blue eyed</w:t>
      </w:r>
      <w:proofErr w:type="gramEnd"/>
      <w:r>
        <w:t xml:space="preserve"> people calculated for each sample and the distribution of these sample proportions analysed.</w:t>
      </w:r>
    </w:p>
    <w:p w14:paraId="1A05B805" w14:textId="77777777" w:rsidR="0041341C" w:rsidRDefault="0041341C" w:rsidP="00717885">
      <w:pPr>
        <w:pStyle w:val="Parta"/>
        <w:rPr>
          <w:rFonts w:eastAsiaTheme="minorEastAsia"/>
        </w:rPr>
      </w:pPr>
    </w:p>
    <w:p w14:paraId="68714D03" w14:textId="77777777" w:rsidR="0041341C" w:rsidRDefault="0041341C" w:rsidP="00717885">
      <w:pPr>
        <w:pStyle w:val="Parta"/>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5DA46AF1" w14:textId="77777777" w:rsidR="0041341C" w:rsidRDefault="0041341C" w:rsidP="00717885">
      <w:pPr>
        <w:pStyle w:val="Parta"/>
        <w:rPr>
          <w:rFonts w:eastAsiaTheme="minorEastAsia"/>
        </w:rPr>
      </w:pPr>
    </w:p>
    <w:p w14:paraId="07A78D40" w14:textId="77777777" w:rsidR="0041341C" w:rsidRDefault="0041341C">
      <w:pPr>
        <w:spacing w:after="160" w:line="259" w:lineRule="auto"/>
        <w:rPr>
          <w:rFonts w:eastAsiaTheme="minorEastAsia"/>
        </w:rPr>
      </w:pPr>
      <w:r>
        <w:rPr>
          <w:rFonts w:eastAsiaTheme="minorEastAsia"/>
        </w:rPr>
        <w:br w:type="page"/>
      </w:r>
    </w:p>
    <w:p w14:paraId="41E280BB" w14:textId="77777777" w:rsidR="0041341C" w:rsidRDefault="0041341C" w:rsidP="00717885">
      <w:pPr>
        <w:pStyle w:val="Parta"/>
        <w:rPr>
          <w:rFonts w:eastAsiaTheme="minorEastAsia"/>
        </w:rPr>
      </w:pPr>
      <w:r>
        <w:rPr>
          <w:rFonts w:eastAsiaTheme="minorEastAsia"/>
        </w:rPr>
        <w:lastRenderedPageBreak/>
        <w:t>(d)</w:t>
      </w:r>
      <w:r>
        <w:rPr>
          <w:rFonts w:eastAsiaTheme="minorEastAsia"/>
        </w:rPr>
        <w:tab/>
        <w:t>Describe how two factors affect the closeness of the approximate distribution in (c) to the true distribution of proportions.</w:t>
      </w:r>
      <w:r>
        <w:rPr>
          <w:rFonts w:eastAsiaTheme="minorEastAsia"/>
        </w:rPr>
        <w:tab/>
        <w:t>(2 marks)</w:t>
      </w:r>
    </w:p>
    <w:p w14:paraId="29714D6B" w14:textId="77777777" w:rsidR="0041341C" w:rsidRDefault="0041341C" w:rsidP="00650B61"/>
    <w:p w14:paraId="3EB46611" w14:textId="486008CA" w:rsidR="0041341C" w:rsidRDefault="0041341C">
      <w:pPr>
        <w:spacing w:after="160" w:line="259" w:lineRule="auto"/>
        <w:contextualSpacing w:val="0"/>
        <w:rPr>
          <w:b/>
          <w:szCs w:val="24"/>
          <w:lang w:val="en-US"/>
        </w:rPr>
      </w:pPr>
      <w:r>
        <w:br w:type="page"/>
      </w:r>
    </w:p>
    <w:p w14:paraId="273E0BF2" w14:textId="7FCAA47C" w:rsidR="0041341C" w:rsidRDefault="0041341C" w:rsidP="0041341C">
      <w:pPr>
        <w:pStyle w:val="QNum"/>
      </w:pPr>
      <w:r>
        <w:lastRenderedPageBreak/>
        <w:t>Question 17</w:t>
      </w:r>
      <w:r>
        <w:tab/>
        <w:t>(8 marks)</w:t>
      </w:r>
    </w:p>
    <w:p w14:paraId="1366C1EA" w14:textId="77777777" w:rsidR="0041341C" w:rsidRDefault="0041341C" w:rsidP="00650B61">
      <w:pPr>
        <w:rPr>
          <w:rFonts w:eastAsiaTheme="minorEastAsia"/>
        </w:rPr>
      </w:pPr>
      <w:r>
        <w:t xml:space="preserve">A charged capacitor discharges through a resistor. Some readings of the deflection </w:t>
      </w:r>
      <m:oMath>
        <m:r>
          <w:rPr>
            <w:rFonts w:ascii="Cambria Math" w:hAnsi="Cambria Math"/>
          </w:rPr>
          <m:t>D</m:t>
        </m:r>
      </m:oMath>
      <w:r>
        <w:rPr>
          <w:rFonts w:eastAsiaTheme="minorEastAsia"/>
        </w:rPr>
        <w:t xml:space="preserve"> cm of a galvanometer scale in the circuit </w:t>
      </w:r>
      <m:oMath>
        <m:r>
          <w:rPr>
            <w:rFonts w:ascii="Cambria Math" w:eastAsiaTheme="minorEastAsia" w:hAnsi="Cambria Math"/>
          </w:rPr>
          <m:t>t</m:t>
        </m:r>
      </m:oMath>
      <w:r>
        <w:rPr>
          <w:rFonts w:eastAsiaTheme="minorEastAsia"/>
        </w:rPr>
        <w:t xml:space="preserve"> seconds after the discharge began are shown on the semilogarithmic graph below.</w:t>
      </w:r>
    </w:p>
    <w:p w14:paraId="6829E78D" w14:textId="77777777" w:rsidR="0041341C" w:rsidRDefault="0041341C" w:rsidP="00650B61"/>
    <w:p w14:paraId="2AA4F93F" w14:textId="77777777" w:rsidR="0041341C" w:rsidRDefault="0041341C" w:rsidP="00650B61"/>
    <w:p w14:paraId="15FAA461" w14:textId="77777777" w:rsidR="0041341C" w:rsidRDefault="0041341C" w:rsidP="001D0B26">
      <w:pPr>
        <w:jc w:val="center"/>
      </w:pPr>
      <w:r>
        <w:rPr>
          <w:noProof/>
        </w:rPr>
        <w:drawing>
          <wp:inline distT="0" distB="0" distL="0" distR="0" wp14:anchorId="1765EAB8" wp14:editId="3BEA6026">
            <wp:extent cx="3980696" cy="356007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0696" cy="3560071"/>
                    </a:xfrm>
                    <a:prstGeom prst="rect">
                      <a:avLst/>
                    </a:prstGeom>
                  </pic:spPr>
                </pic:pic>
              </a:graphicData>
            </a:graphic>
          </wp:inline>
        </w:drawing>
      </w:r>
    </w:p>
    <w:p w14:paraId="4B80E372" w14:textId="77777777" w:rsidR="0041341C" w:rsidRDefault="0041341C" w:rsidP="00650B61"/>
    <w:p w14:paraId="2AA26DD3" w14:textId="77777777" w:rsidR="0041341C" w:rsidRDefault="0041341C" w:rsidP="00650B61"/>
    <w:p w14:paraId="345BF039" w14:textId="77777777" w:rsidR="0041341C" w:rsidRDefault="0041341C" w:rsidP="00650B61">
      <w:r>
        <w:t xml:space="preserve">The relationship between the variables is of the form </w:t>
      </w:r>
      <m:oMath>
        <m:r>
          <w:rPr>
            <w:rFonts w:ascii="Cambria Math" w:hAnsi="Cambria Math"/>
          </w:rPr>
          <m:t>D=a</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461B99DE" w14:textId="77777777" w:rsidR="0041341C" w:rsidRDefault="0041341C" w:rsidP="00FB3514">
      <w:pPr>
        <w:pStyle w:val="Parta"/>
      </w:pPr>
    </w:p>
    <w:p w14:paraId="2BEAA75A" w14:textId="77777777" w:rsidR="0041341C" w:rsidRDefault="0041341C" w:rsidP="00FB3514">
      <w:pPr>
        <w:pStyle w:val="Parta"/>
      </w:pPr>
    </w:p>
    <w:p w14:paraId="6422E908" w14:textId="15038CDD" w:rsidR="0041341C" w:rsidRDefault="0041341C" w:rsidP="00EB28B7">
      <w:pPr>
        <w:pStyle w:val="Parta"/>
      </w:pPr>
      <w:r>
        <w:t>(a)</w:t>
      </w:r>
      <w:r>
        <w:tab/>
      </w:r>
      <w:r w:rsidR="00385D14">
        <w:rPr>
          <w:rFonts w:eastAsia="Times New Roman"/>
          <w:lang w:val="en"/>
        </w:rPr>
        <w:t xml:space="preserve">Use the above relationship to obtain an expression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w:r w:rsidR="00385D14">
        <w:rPr>
          <w:rFonts w:eastAsia="Times New Roman"/>
          <w:lang w:val="en"/>
        </w:rPr>
        <w:t xml:space="preserve"> in terms of </w:t>
      </w:r>
      <m:oMath>
        <m:r>
          <w:rPr>
            <w:rFonts w:ascii="Cambria Math" w:hAnsi="Cambria Math"/>
          </w:rPr>
          <m:t>a</m:t>
        </m:r>
      </m:oMath>
      <w:r w:rsidR="00385D14">
        <w:rPr>
          <w:rFonts w:eastAsia="Times New Roman"/>
          <w:lang w:val="en"/>
        </w:rPr>
        <w:t xml:space="preserve">, </w:t>
      </w:r>
      <m:oMath>
        <m:r>
          <w:rPr>
            <w:rFonts w:ascii="Cambria Math" w:eastAsia="Times New Roman" w:hAnsi="Cambria Math"/>
            <w:lang w:val="en"/>
          </w:rPr>
          <m:t>k</m:t>
        </m:r>
      </m:oMath>
      <w:r w:rsidR="00385D14">
        <w:rPr>
          <w:rFonts w:eastAsia="Times New Roman"/>
          <w:lang w:val="en"/>
        </w:rPr>
        <w:t xml:space="preserve"> and</w:t>
      </w:r>
      <w:r w:rsidR="00385D14" w:rsidRPr="00385D14">
        <w:rPr>
          <w:rFonts w:eastAsia="Times New Roman"/>
          <w:i/>
          <w:iCs/>
          <w:lang w:val="en"/>
        </w:rPr>
        <w:t xml:space="preserve"> </w:t>
      </w:r>
      <m:oMath>
        <m:r>
          <w:rPr>
            <w:rFonts w:ascii="Cambria Math" w:eastAsia="Times New Roman" w:hAnsi="Cambria Math"/>
            <w:lang w:val="en"/>
          </w:rPr>
          <m:t>t</m:t>
        </m:r>
      </m:oMath>
      <w:r w:rsidR="00385D14">
        <w:rPr>
          <w:rFonts w:eastAsia="Times New Roman"/>
          <w:lang w:val="en"/>
        </w:rPr>
        <w:t xml:space="preserve"> and hence</w:t>
      </w:r>
      <w:r>
        <w:rPr>
          <w:rFonts w:eastAsiaTheme="minorEastAsia"/>
        </w:rPr>
        <w:t xml:space="preserve"> e</w:t>
      </w:r>
      <w:r>
        <w:t>xplain why plotting the data using a logarithmic scale on the vertical axis aligns the points in a straight line.</w:t>
      </w:r>
      <w:r>
        <w:tab/>
        <w:t>(2 marks)</w:t>
      </w:r>
    </w:p>
    <w:p w14:paraId="2A52C0BC" w14:textId="77777777" w:rsidR="0041341C" w:rsidRDefault="0041341C" w:rsidP="00F710B7">
      <w:pPr>
        <w:pStyle w:val="Parta"/>
      </w:pPr>
    </w:p>
    <w:p w14:paraId="43B8A432" w14:textId="77777777" w:rsidR="0041341C" w:rsidRDefault="0041341C">
      <w:pPr>
        <w:spacing w:after="160" w:line="259" w:lineRule="auto"/>
      </w:pPr>
      <w:r>
        <w:br w:type="page"/>
      </w:r>
    </w:p>
    <w:p w14:paraId="1D7FD8F9" w14:textId="77777777" w:rsidR="0041341C" w:rsidRDefault="0041341C" w:rsidP="00FB3514">
      <w:pPr>
        <w:pStyle w:val="Parta"/>
      </w:pPr>
      <w:r>
        <w:lastRenderedPageBreak/>
        <w:t>(b)</w:t>
      </w:r>
      <w:r>
        <w:tab/>
        <w:t xml:space="preserve">Show how to use the relationship and the galvanometer readings at </w:t>
      </w:r>
      <m:oMath>
        <m:r>
          <w:rPr>
            <w:rFonts w:ascii="Cambria Math" w:hAnsi="Cambria Math"/>
          </w:rPr>
          <m:t>t=20</m:t>
        </m:r>
      </m:oMath>
      <w:r>
        <w:rPr>
          <w:rFonts w:eastAsiaTheme="minorEastAsia"/>
        </w:rPr>
        <w:t xml:space="preserve"> and </w:t>
      </w:r>
      <m:oMath>
        <m:r>
          <w:rPr>
            <w:rFonts w:ascii="Cambria Math" w:eastAsiaTheme="minorEastAsia" w:hAnsi="Cambria Math"/>
          </w:rPr>
          <m:t>t=60</m:t>
        </m:r>
      </m:oMath>
      <w:r>
        <w:t xml:space="preserve"> to determine estimates for </w:t>
      </w:r>
      <m:oMath>
        <m:r>
          <w:rPr>
            <w:rFonts w:ascii="Cambria Math"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w:t>
      </w:r>
      <w:r>
        <w:rPr>
          <w:rFonts w:eastAsiaTheme="minorEastAsia"/>
        </w:rPr>
        <w:tab/>
        <w:t>(4 marks)</w:t>
      </w:r>
    </w:p>
    <w:p w14:paraId="4CB394E2" w14:textId="77777777" w:rsidR="0041341C" w:rsidRDefault="0041341C" w:rsidP="00FB3514">
      <w:pPr>
        <w:pStyle w:val="Parta"/>
      </w:pPr>
    </w:p>
    <w:p w14:paraId="2063866F" w14:textId="77777777" w:rsidR="0041341C" w:rsidRDefault="0041341C" w:rsidP="00FB3514">
      <w:pPr>
        <w:pStyle w:val="Parta"/>
      </w:pPr>
    </w:p>
    <w:p w14:paraId="25290C1E" w14:textId="77777777" w:rsidR="0041341C" w:rsidRDefault="0041341C" w:rsidP="00FB3514">
      <w:pPr>
        <w:pStyle w:val="Parta"/>
      </w:pPr>
    </w:p>
    <w:p w14:paraId="32C2B2CA" w14:textId="77777777" w:rsidR="0041341C" w:rsidRDefault="0041341C" w:rsidP="00FB3514">
      <w:pPr>
        <w:pStyle w:val="Parta"/>
      </w:pPr>
    </w:p>
    <w:p w14:paraId="7251CBB1" w14:textId="77777777" w:rsidR="0041341C" w:rsidRDefault="0041341C" w:rsidP="00FB3514">
      <w:pPr>
        <w:pStyle w:val="Parta"/>
      </w:pPr>
    </w:p>
    <w:p w14:paraId="47003D1C" w14:textId="77777777" w:rsidR="0041341C" w:rsidRDefault="0041341C" w:rsidP="00FB3514">
      <w:pPr>
        <w:pStyle w:val="Parta"/>
      </w:pPr>
    </w:p>
    <w:p w14:paraId="6F354618" w14:textId="77777777" w:rsidR="0041341C" w:rsidRDefault="0041341C" w:rsidP="00FB3514">
      <w:pPr>
        <w:pStyle w:val="Parta"/>
      </w:pPr>
    </w:p>
    <w:p w14:paraId="69CEE846" w14:textId="77777777" w:rsidR="0041341C" w:rsidRDefault="0041341C" w:rsidP="00FB3514">
      <w:pPr>
        <w:pStyle w:val="Parta"/>
      </w:pPr>
    </w:p>
    <w:p w14:paraId="41B1B273" w14:textId="77777777" w:rsidR="0041341C" w:rsidRDefault="0041341C" w:rsidP="00FB3514">
      <w:pPr>
        <w:pStyle w:val="Parta"/>
      </w:pPr>
    </w:p>
    <w:p w14:paraId="5917CAA1" w14:textId="77777777" w:rsidR="0041341C" w:rsidRDefault="0041341C" w:rsidP="00FB3514">
      <w:pPr>
        <w:pStyle w:val="Parta"/>
      </w:pPr>
    </w:p>
    <w:p w14:paraId="00C56F10" w14:textId="77777777" w:rsidR="0041341C" w:rsidRDefault="0041341C" w:rsidP="00FB3514">
      <w:pPr>
        <w:pStyle w:val="Parta"/>
      </w:pPr>
    </w:p>
    <w:p w14:paraId="314273DB" w14:textId="77777777" w:rsidR="0041341C" w:rsidRDefault="0041341C" w:rsidP="00FB3514">
      <w:pPr>
        <w:pStyle w:val="Parta"/>
      </w:pPr>
    </w:p>
    <w:p w14:paraId="5D63777E" w14:textId="77777777" w:rsidR="0041341C" w:rsidRDefault="0041341C" w:rsidP="00FB3514">
      <w:pPr>
        <w:pStyle w:val="Parta"/>
      </w:pPr>
    </w:p>
    <w:p w14:paraId="4BEC076F" w14:textId="77777777" w:rsidR="0041341C" w:rsidRDefault="0041341C" w:rsidP="00FB3514">
      <w:pPr>
        <w:pStyle w:val="Parta"/>
      </w:pPr>
    </w:p>
    <w:p w14:paraId="38E609A3" w14:textId="77777777" w:rsidR="0041341C" w:rsidRDefault="0041341C" w:rsidP="00FB3514">
      <w:pPr>
        <w:pStyle w:val="Parta"/>
      </w:pPr>
    </w:p>
    <w:p w14:paraId="6C0C83A9" w14:textId="77777777" w:rsidR="0041341C" w:rsidRDefault="0041341C" w:rsidP="00FB3514">
      <w:pPr>
        <w:pStyle w:val="Parta"/>
      </w:pPr>
    </w:p>
    <w:p w14:paraId="3723D53E" w14:textId="77777777" w:rsidR="0041341C" w:rsidRDefault="0041341C" w:rsidP="00FB3514">
      <w:pPr>
        <w:pStyle w:val="Parta"/>
      </w:pPr>
    </w:p>
    <w:p w14:paraId="74B88642" w14:textId="77777777" w:rsidR="0041341C" w:rsidRDefault="0041341C" w:rsidP="00FB3514">
      <w:pPr>
        <w:pStyle w:val="Parta"/>
      </w:pPr>
    </w:p>
    <w:p w14:paraId="660390E7" w14:textId="77777777" w:rsidR="0041341C" w:rsidRDefault="0041341C" w:rsidP="00FB3514">
      <w:pPr>
        <w:pStyle w:val="Parta"/>
      </w:pPr>
    </w:p>
    <w:p w14:paraId="31DAE2BB" w14:textId="77777777" w:rsidR="0041341C" w:rsidRDefault="0041341C" w:rsidP="00FB3514">
      <w:pPr>
        <w:pStyle w:val="Parta"/>
      </w:pPr>
    </w:p>
    <w:p w14:paraId="35390098" w14:textId="77777777" w:rsidR="0041341C" w:rsidRDefault="0041341C" w:rsidP="00FB3514">
      <w:pPr>
        <w:pStyle w:val="Parta"/>
      </w:pPr>
    </w:p>
    <w:p w14:paraId="66D886D5" w14:textId="77777777" w:rsidR="0041341C" w:rsidRDefault="0041341C" w:rsidP="00FB3514">
      <w:pPr>
        <w:pStyle w:val="Parta"/>
      </w:pPr>
    </w:p>
    <w:p w14:paraId="1BB97B63" w14:textId="77777777" w:rsidR="0041341C" w:rsidRDefault="0041341C" w:rsidP="00FB3514">
      <w:pPr>
        <w:pStyle w:val="Parta"/>
      </w:pPr>
    </w:p>
    <w:p w14:paraId="35BF4EEC" w14:textId="77777777" w:rsidR="0041341C" w:rsidRDefault="0041341C" w:rsidP="00FB3514">
      <w:pPr>
        <w:pStyle w:val="Parta"/>
      </w:pPr>
    </w:p>
    <w:p w14:paraId="074371EE" w14:textId="77777777" w:rsidR="0041341C" w:rsidRDefault="0041341C" w:rsidP="00FB3514">
      <w:pPr>
        <w:pStyle w:val="Parta"/>
      </w:pPr>
    </w:p>
    <w:p w14:paraId="417661CC" w14:textId="77777777" w:rsidR="0041341C" w:rsidRDefault="0041341C" w:rsidP="00FB3514">
      <w:pPr>
        <w:pStyle w:val="Parta"/>
      </w:pPr>
    </w:p>
    <w:p w14:paraId="75929AA2" w14:textId="77777777" w:rsidR="0041341C" w:rsidRDefault="0041341C" w:rsidP="00FB3514">
      <w:pPr>
        <w:pStyle w:val="Parta"/>
      </w:pPr>
    </w:p>
    <w:p w14:paraId="14433CA7" w14:textId="77777777" w:rsidR="0041341C" w:rsidRDefault="0041341C" w:rsidP="00FB3514">
      <w:pPr>
        <w:pStyle w:val="Parta"/>
      </w:pPr>
    </w:p>
    <w:p w14:paraId="727A999F" w14:textId="77777777" w:rsidR="0041341C" w:rsidRDefault="0041341C" w:rsidP="00FB3514">
      <w:pPr>
        <w:pStyle w:val="Parta"/>
      </w:pPr>
      <w:r>
        <w:t>(c)</w:t>
      </w:r>
      <w:r>
        <w:tab/>
        <w:t>Determine</w:t>
      </w:r>
    </w:p>
    <w:p w14:paraId="6464697D" w14:textId="77777777" w:rsidR="0041341C" w:rsidRDefault="0041341C" w:rsidP="00FB3514">
      <w:pPr>
        <w:pStyle w:val="Parta"/>
      </w:pPr>
    </w:p>
    <w:p w14:paraId="7B2FBCA5" w14:textId="77777777" w:rsidR="0041341C" w:rsidRDefault="0041341C" w:rsidP="00952B1C">
      <w:pPr>
        <w:pStyle w:val="Partai"/>
        <w:rPr>
          <w:rFonts w:eastAsiaTheme="minorEastAsia"/>
        </w:rPr>
      </w:pPr>
      <w:r>
        <w:t>(</w:t>
      </w:r>
      <w:proofErr w:type="spellStart"/>
      <w:r>
        <w:t>i</w:t>
      </w:r>
      <w:proofErr w:type="spellEnd"/>
      <w:r>
        <w:t>)</w:t>
      </w:r>
      <w:r>
        <w:tab/>
        <w:t xml:space="preserve">the deflection after </w:t>
      </w:r>
      <m:oMath>
        <m:r>
          <w:rPr>
            <w:rFonts w:ascii="Cambria Math" w:hAnsi="Cambria Math"/>
          </w:rPr>
          <m:t>90</m:t>
        </m:r>
      </m:oMath>
      <w:r>
        <w:rPr>
          <w:rFonts w:eastAsiaTheme="minorEastAsia"/>
        </w:rPr>
        <w:t xml:space="preserve"> seconds.</w:t>
      </w:r>
      <w:r>
        <w:rPr>
          <w:rFonts w:eastAsiaTheme="minorEastAsia"/>
        </w:rPr>
        <w:tab/>
        <w:t>(1 mark)</w:t>
      </w:r>
    </w:p>
    <w:p w14:paraId="7164F6C8" w14:textId="77777777" w:rsidR="0041341C" w:rsidRDefault="0041341C" w:rsidP="00952B1C">
      <w:pPr>
        <w:pStyle w:val="Partai"/>
        <w:rPr>
          <w:rFonts w:eastAsiaTheme="minorEastAsia"/>
        </w:rPr>
      </w:pPr>
    </w:p>
    <w:p w14:paraId="495C45C6" w14:textId="77777777" w:rsidR="0041341C" w:rsidRDefault="0041341C" w:rsidP="00952B1C">
      <w:pPr>
        <w:pStyle w:val="Partai"/>
        <w:rPr>
          <w:rFonts w:eastAsiaTheme="minorEastAsia"/>
        </w:rPr>
      </w:pPr>
    </w:p>
    <w:p w14:paraId="73EDA527" w14:textId="77777777" w:rsidR="0041341C" w:rsidRDefault="0041341C" w:rsidP="00952B1C">
      <w:pPr>
        <w:pStyle w:val="Partai"/>
        <w:rPr>
          <w:rFonts w:eastAsiaTheme="minorEastAsia"/>
        </w:rPr>
      </w:pPr>
    </w:p>
    <w:p w14:paraId="7EE5BC67" w14:textId="77777777" w:rsidR="0041341C" w:rsidRDefault="0041341C" w:rsidP="00952B1C">
      <w:pPr>
        <w:pStyle w:val="Partai"/>
        <w:rPr>
          <w:rFonts w:eastAsiaTheme="minorEastAsia"/>
        </w:rPr>
      </w:pPr>
    </w:p>
    <w:p w14:paraId="4E79C9B5" w14:textId="77777777" w:rsidR="0041341C" w:rsidRDefault="0041341C" w:rsidP="00952B1C">
      <w:pPr>
        <w:pStyle w:val="Partai"/>
        <w:rPr>
          <w:rFonts w:eastAsiaTheme="minorEastAsia"/>
        </w:rPr>
      </w:pPr>
    </w:p>
    <w:p w14:paraId="313BFC32" w14:textId="77777777" w:rsidR="0041341C" w:rsidRDefault="0041341C" w:rsidP="00952B1C">
      <w:pPr>
        <w:pStyle w:val="Partai"/>
        <w:rPr>
          <w:rFonts w:eastAsiaTheme="minorEastAsia"/>
        </w:rPr>
      </w:pPr>
    </w:p>
    <w:p w14:paraId="6546E307" w14:textId="77777777" w:rsidR="0041341C" w:rsidRDefault="0041341C" w:rsidP="00952B1C">
      <w:pPr>
        <w:pStyle w:val="Partai"/>
        <w:rPr>
          <w:rFonts w:eastAsiaTheme="minorEastAsia"/>
        </w:rPr>
      </w:pPr>
    </w:p>
    <w:p w14:paraId="6B806DB7" w14:textId="77777777" w:rsidR="0041341C" w:rsidRDefault="0041341C" w:rsidP="00952B1C">
      <w:pPr>
        <w:pStyle w:val="Partai"/>
        <w:rPr>
          <w:rFonts w:eastAsiaTheme="minorEastAsia"/>
        </w:rPr>
      </w:pPr>
    </w:p>
    <w:p w14:paraId="38FDEE15" w14:textId="77777777" w:rsidR="0041341C" w:rsidRDefault="0041341C" w:rsidP="00952B1C">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1</m:t>
        </m:r>
      </m:oMath>
      <w:r>
        <w:rPr>
          <w:rFonts w:eastAsiaTheme="minorEastAsia"/>
        </w:rPr>
        <w:t xml:space="preserve"> mm.</w:t>
      </w:r>
      <w:r>
        <w:rPr>
          <w:rFonts w:eastAsiaTheme="minorEastAsia"/>
        </w:rPr>
        <w:tab/>
        <w:t>(1 mark)</w:t>
      </w:r>
    </w:p>
    <w:p w14:paraId="00A364FD" w14:textId="77777777" w:rsidR="0041341C" w:rsidRDefault="0041341C" w:rsidP="00650B61"/>
    <w:p w14:paraId="1C15237B" w14:textId="35D963F7" w:rsidR="0041341C" w:rsidRDefault="0041341C">
      <w:pPr>
        <w:spacing w:after="160" w:line="259" w:lineRule="auto"/>
        <w:contextualSpacing w:val="0"/>
        <w:rPr>
          <w:b/>
          <w:szCs w:val="24"/>
          <w:lang w:val="en-US"/>
        </w:rPr>
      </w:pPr>
      <w:r>
        <w:br w:type="page"/>
      </w:r>
    </w:p>
    <w:p w14:paraId="6FDCC129" w14:textId="41B32DCF" w:rsidR="0041341C" w:rsidRDefault="0041341C" w:rsidP="0041341C">
      <w:pPr>
        <w:pStyle w:val="QNum"/>
      </w:pPr>
      <w:r>
        <w:lastRenderedPageBreak/>
        <w:t>Question 18</w:t>
      </w:r>
      <w:r>
        <w:tab/>
        <w:t>(8 marks)</w:t>
      </w:r>
    </w:p>
    <w:p w14:paraId="0F2CCE58" w14:textId="77777777" w:rsidR="0041341C" w:rsidRDefault="0041341C"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(x-1)</m:t>
            </m:r>
          </m:e>
        </m:func>
      </m:oMath>
      <w:r>
        <w:rPr>
          <w:rFonts w:eastAsiaTheme="minorEastAsia"/>
        </w:rPr>
        <w:t>.</w:t>
      </w:r>
    </w:p>
    <w:p w14:paraId="44F4B386" w14:textId="77777777" w:rsidR="0041341C" w:rsidRDefault="0041341C" w:rsidP="00650B61">
      <w:pPr>
        <w:rPr>
          <w:rFonts w:eastAsiaTheme="minorEastAsia"/>
        </w:rPr>
      </w:pPr>
    </w:p>
    <w:p w14:paraId="7A98064D" w14:textId="77777777" w:rsidR="0041341C" w:rsidRDefault="0041341C" w:rsidP="00177F62">
      <w:pPr>
        <w:pStyle w:val="Parta"/>
        <w:rPr>
          <w:rFonts w:eastAsiaTheme="minorEastAsia"/>
        </w:rPr>
      </w:pPr>
      <w:r>
        <w:t>(a)</w:t>
      </w:r>
      <w:r>
        <w:tab/>
        <w:t xml:space="preserve">Sketch the 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x≥2</m:t>
        </m:r>
      </m:oMath>
      <w:r>
        <w:rPr>
          <w:rFonts w:eastAsiaTheme="minorEastAsia"/>
        </w:rPr>
        <w:t xml:space="preserve"> on the axes below.</w:t>
      </w:r>
      <w:r>
        <w:rPr>
          <w:rFonts w:eastAsiaTheme="minorEastAsia"/>
        </w:rPr>
        <w:tab/>
        <w:t>(2 marks)</w:t>
      </w:r>
    </w:p>
    <w:p w14:paraId="3536A405" w14:textId="77777777" w:rsidR="0041341C" w:rsidRDefault="0041341C" w:rsidP="00177F62">
      <w:pPr>
        <w:pStyle w:val="Parta"/>
        <w:rPr>
          <w:rFonts w:eastAsiaTheme="minorEastAsia"/>
        </w:rPr>
      </w:pPr>
    </w:p>
    <w:p w14:paraId="0C3F2AF6" w14:textId="77777777" w:rsidR="0041341C" w:rsidRDefault="0041341C" w:rsidP="00473B0D">
      <w:pPr>
        <w:pStyle w:val="Parta"/>
        <w:jc w:val="center"/>
        <w:rPr>
          <w:rFonts w:eastAsiaTheme="minorEastAsia"/>
        </w:rPr>
      </w:pPr>
      <w:r>
        <w:rPr>
          <w:noProof/>
        </w:rPr>
        <w:drawing>
          <wp:inline distT="0" distB="0" distL="0" distR="0" wp14:anchorId="5929A3DA" wp14:editId="2D7FD760">
            <wp:extent cx="3617983" cy="1789180"/>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983" cy="1789180"/>
                    </a:xfrm>
                    <a:prstGeom prst="rect">
                      <a:avLst/>
                    </a:prstGeom>
                  </pic:spPr>
                </pic:pic>
              </a:graphicData>
            </a:graphic>
          </wp:inline>
        </w:drawing>
      </w:r>
    </w:p>
    <w:p w14:paraId="6E5FDC5B" w14:textId="77777777" w:rsidR="0041341C" w:rsidRDefault="0041341C" w:rsidP="00177F62">
      <w:pPr>
        <w:pStyle w:val="Parta"/>
        <w:rPr>
          <w:rFonts w:eastAsiaTheme="minorEastAsia"/>
        </w:rPr>
      </w:pPr>
      <w:r>
        <w:rPr>
          <w:rFonts w:eastAsiaTheme="minorEastAsia"/>
        </w:rPr>
        <w:t>(b)</w:t>
      </w:r>
      <w:r>
        <w:rPr>
          <w:rFonts w:eastAsiaTheme="minorEastAsia"/>
        </w:rPr>
        <w:tab/>
        <w:t xml:space="preserve">Show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oMath>
      <w:r>
        <w:rPr>
          <w:rFonts w:eastAsiaTheme="minorEastAsia"/>
        </w:rPr>
        <w:t>.</w:t>
      </w:r>
      <w:r>
        <w:rPr>
          <w:rFonts w:eastAsiaTheme="minorEastAsia"/>
        </w:rPr>
        <w:tab/>
        <w:t>(2 marks)</w:t>
      </w:r>
    </w:p>
    <w:p w14:paraId="6E9589B7" w14:textId="77777777" w:rsidR="0041341C" w:rsidRDefault="0041341C" w:rsidP="00177F62">
      <w:pPr>
        <w:pStyle w:val="Parta"/>
        <w:rPr>
          <w:rFonts w:eastAsiaTheme="minorEastAsia"/>
        </w:rPr>
      </w:pPr>
    </w:p>
    <w:p w14:paraId="79D118A7" w14:textId="77777777" w:rsidR="0041341C" w:rsidRDefault="0041341C" w:rsidP="00177F62">
      <w:pPr>
        <w:pStyle w:val="Parta"/>
        <w:rPr>
          <w:rFonts w:eastAsiaTheme="minorEastAsia"/>
        </w:rPr>
      </w:pPr>
    </w:p>
    <w:p w14:paraId="65ABC384" w14:textId="77777777" w:rsidR="0041341C" w:rsidRDefault="0041341C" w:rsidP="00177F62">
      <w:pPr>
        <w:pStyle w:val="Parta"/>
        <w:rPr>
          <w:rFonts w:eastAsiaTheme="minorEastAsia"/>
        </w:rPr>
      </w:pPr>
    </w:p>
    <w:p w14:paraId="09787ABE" w14:textId="77777777" w:rsidR="0041341C" w:rsidRDefault="0041341C" w:rsidP="00177F62">
      <w:pPr>
        <w:pStyle w:val="Parta"/>
        <w:rPr>
          <w:rFonts w:eastAsiaTheme="minorEastAsia"/>
        </w:rPr>
      </w:pPr>
    </w:p>
    <w:p w14:paraId="6E09920E" w14:textId="77777777" w:rsidR="0041341C" w:rsidRDefault="0041341C" w:rsidP="00177F62">
      <w:pPr>
        <w:pStyle w:val="Parta"/>
        <w:rPr>
          <w:rFonts w:eastAsiaTheme="minorEastAsia"/>
        </w:rPr>
      </w:pPr>
    </w:p>
    <w:p w14:paraId="0035046C" w14:textId="77777777" w:rsidR="0041341C" w:rsidRDefault="0041341C" w:rsidP="00177F62">
      <w:pPr>
        <w:pStyle w:val="Parta"/>
        <w:rPr>
          <w:rFonts w:eastAsiaTheme="minorEastAsia"/>
        </w:rPr>
      </w:pPr>
    </w:p>
    <w:p w14:paraId="0CF754EA" w14:textId="77777777" w:rsidR="0041341C" w:rsidRDefault="0041341C" w:rsidP="00177F62">
      <w:pPr>
        <w:pStyle w:val="Parta"/>
        <w:rPr>
          <w:rFonts w:eastAsiaTheme="minorEastAsia"/>
        </w:rPr>
      </w:pPr>
    </w:p>
    <w:p w14:paraId="078158E6" w14:textId="77777777" w:rsidR="0041341C" w:rsidRDefault="0041341C" w:rsidP="00177F62">
      <w:pPr>
        <w:pStyle w:val="Parta"/>
        <w:rPr>
          <w:rFonts w:eastAsiaTheme="minorEastAsia"/>
        </w:rPr>
      </w:pPr>
    </w:p>
    <w:p w14:paraId="083C20C7" w14:textId="77777777" w:rsidR="0041341C" w:rsidRDefault="0041341C" w:rsidP="00177F62">
      <w:pPr>
        <w:pStyle w:val="Parta"/>
        <w:rPr>
          <w:rFonts w:eastAsiaTheme="minorEastAsia"/>
        </w:rPr>
      </w:pPr>
    </w:p>
    <w:p w14:paraId="05C2237A" w14:textId="77777777" w:rsidR="0041341C" w:rsidRDefault="0041341C" w:rsidP="00177F62">
      <w:pPr>
        <w:pStyle w:val="Parta"/>
        <w:rPr>
          <w:rFonts w:eastAsiaTheme="minorEastAsia"/>
        </w:rPr>
      </w:pPr>
    </w:p>
    <w:p w14:paraId="03D7C034" w14:textId="77777777" w:rsidR="0041341C" w:rsidRDefault="0041341C" w:rsidP="00177F62">
      <w:pPr>
        <w:pStyle w:val="Parta"/>
        <w:rPr>
          <w:rFonts w:eastAsiaTheme="minorEastAsia"/>
        </w:rPr>
      </w:pPr>
    </w:p>
    <w:p w14:paraId="06F53AA7" w14:textId="77777777" w:rsidR="0041341C" w:rsidRDefault="0041341C" w:rsidP="00177F62">
      <w:pPr>
        <w:pStyle w:val="Parta"/>
      </w:pPr>
      <w:r>
        <w:rPr>
          <w:rFonts w:eastAsiaTheme="minorEastAsia"/>
        </w:rPr>
        <w:t>(c)</w:t>
      </w:r>
      <w:r>
        <w:rPr>
          <w:rFonts w:eastAsiaTheme="minorEastAsia"/>
        </w:rPr>
        <w:tab/>
        <w:t xml:space="preserve">Show that the area of the region bounded by the graphs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the straight line </w:t>
      </w:r>
      <m:oMath>
        <m:r>
          <w:rPr>
            <w:rFonts w:ascii="Cambria Math" w:eastAsiaTheme="minorEastAsia" w:hAnsi="Cambria Math"/>
          </w:rPr>
          <m:t>x=3</m:t>
        </m:r>
      </m:oMath>
      <w:r>
        <w:rPr>
          <w:rFonts w:eastAsiaTheme="minorEastAsia"/>
        </w:rPr>
        <w:t xml:space="preserve"> is exactly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square units.</w:t>
      </w:r>
      <w:r>
        <w:rPr>
          <w:rFonts w:eastAsiaTheme="minorEastAsia"/>
        </w:rPr>
        <w:tab/>
        <w:t>(4 marks)</w:t>
      </w:r>
    </w:p>
    <w:p w14:paraId="08D7C83E" w14:textId="77777777" w:rsidR="0041341C" w:rsidRDefault="0041341C" w:rsidP="00650B61"/>
    <w:p w14:paraId="11F13438" w14:textId="2608580E" w:rsidR="0041341C" w:rsidRDefault="0041341C">
      <w:pPr>
        <w:spacing w:after="160" w:line="259" w:lineRule="auto"/>
        <w:contextualSpacing w:val="0"/>
        <w:rPr>
          <w:b/>
          <w:szCs w:val="24"/>
          <w:lang w:val="en-US"/>
        </w:rPr>
      </w:pPr>
      <w:r>
        <w:br w:type="page"/>
      </w:r>
    </w:p>
    <w:p w14:paraId="2926C9BC" w14:textId="32F9AE96" w:rsidR="0041341C" w:rsidRDefault="0041341C" w:rsidP="0041341C">
      <w:pPr>
        <w:pStyle w:val="QNum"/>
      </w:pPr>
      <w:r>
        <w:lastRenderedPageBreak/>
        <w:t>Question 19</w:t>
      </w:r>
      <w:r>
        <w:tab/>
        <w:t>(8 marks)</w:t>
      </w:r>
    </w:p>
    <w:p w14:paraId="271C3341" w14:textId="77777777" w:rsidR="0041341C" w:rsidRDefault="0041341C" w:rsidP="00650B61">
      <w:pPr>
        <w:rPr>
          <w:rFonts w:eastAsiaTheme="minorEastAsia"/>
        </w:rPr>
      </w:pPr>
      <w:r>
        <w:t xml:space="preserve">The cross section of a triangular prism with a volume of </w:t>
      </w:r>
      <m:oMath>
        <m:r>
          <w:rPr>
            <w:rFonts w:ascii="Cambria Math" w:hAnsi="Cambria Math"/>
          </w:rPr>
          <m:t>432</m:t>
        </m:r>
      </m:oMath>
      <w:r>
        <w:rPr>
          <w:rFonts w:eastAsiaTheme="minorEastAsia"/>
        </w:rPr>
        <w:t xml:space="preserve"> cm</w:t>
      </w:r>
      <w:r>
        <w:rPr>
          <w:rFonts w:eastAsiaTheme="minorEastAsia"/>
          <w:vertAlign w:val="superscript"/>
        </w:rPr>
        <w:t>3</w:t>
      </w:r>
      <w:r>
        <w:t xml:space="preserve"> is an equilateral triangle of side length </w:t>
      </w:r>
      <m:oMath>
        <m:r>
          <w:rPr>
            <w:rFonts w:ascii="Cambria Math" w:hAnsi="Cambria Math"/>
          </w:rPr>
          <m:t>x</m:t>
        </m:r>
      </m:oMath>
      <w:r>
        <w:rPr>
          <w:rFonts w:eastAsiaTheme="minorEastAsia"/>
        </w:rPr>
        <w:t xml:space="preserve"> cm.</w:t>
      </w:r>
    </w:p>
    <w:p w14:paraId="7FE6FE06" w14:textId="77777777" w:rsidR="0041341C" w:rsidRDefault="0041341C" w:rsidP="00BB7E7B">
      <w:pPr>
        <w:pStyle w:val="Parta"/>
        <w:rPr>
          <w:rFonts w:eastAsiaTheme="minorEastAsia"/>
        </w:rPr>
      </w:pPr>
      <w:r>
        <w:t>(a)</w:t>
      </w:r>
      <w:r>
        <w:tab/>
        <w:t xml:space="preserve">Show that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1728</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t>(4 marks)</w:t>
      </w:r>
    </w:p>
    <w:p w14:paraId="5BAC29C2" w14:textId="77777777" w:rsidR="0041341C" w:rsidRDefault="0041341C" w:rsidP="00BB7E7B">
      <w:pPr>
        <w:pStyle w:val="Parta"/>
        <w:rPr>
          <w:rFonts w:eastAsiaTheme="minorEastAsia"/>
        </w:rPr>
      </w:pPr>
    </w:p>
    <w:p w14:paraId="76CAE1CC" w14:textId="77777777" w:rsidR="0041341C" w:rsidRDefault="0041341C" w:rsidP="00BB7E7B">
      <w:pPr>
        <w:pStyle w:val="Parta"/>
        <w:rPr>
          <w:rFonts w:eastAsiaTheme="minorEastAsia"/>
        </w:rPr>
      </w:pPr>
    </w:p>
    <w:p w14:paraId="604545A5" w14:textId="77777777" w:rsidR="0041341C" w:rsidRDefault="0041341C" w:rsidP="00BB7E7B">
      <w:pPr>
        <w:pStyle w:val="Parta"/>
        <w:rPr>
          <w:rFonts w:eastAsiaTheme="minorEastAsia"/>
        </w:rPr>
      </w:pPr>
    </w:p>
    <w:p w14:paraId="5C8DB291" w14:textId="77777777" w:rsidR="0041341C" w:rsidRDefault="0041341C" w:rsidP="00BB7E7B">
      <w:pPr>
        <w:pStyle w:val="Parta"/>
        <w:rPr>
          <w:rFonts w:eastAsiaTheme="minorEastAsia"/>
        </w:rPr>
      </w:pPr>
    </w:p>
    <w:p w14:paraId="43084688" w14:textId="77777777" w:rsidR="0041341C" w:rsidRDefault="0041341C" w:rsidP="00BB7E7B">
      <w:pPr>
        <w:pStyle w:val="Parta"/>
        <w:rPr>
          <w:rFonts w:eastAsiaTheme="minorEastAsia"/>
        </w:rPr>
      </w:pPr>
    </w:p>
    <w:p w14:paraId="2F86B1CA" w14:textId="77777777" w:rsidR="0041341C" w:rsidRDefault="0041341C" w:rsidP="00BB7E7B">
      <w:pPr>
        <w:pStyle w:val="Parta"/>
        <w:rPr>
          <w:rFonts w:eastAsiaTheme="minorEastAsia"/>
        </w:rPr>
      </w:pPr>
    </w:p>
    <w:p w14:paraId="5D5F58D0" w14:textId="77777777" w:rsidR="0041341C" w:rsidRDefault="0041341C" w:rsidP="00BB7E7B">
      <w:pPr>
        <w:pStyle w:val="Parta"/>
        <w:rPr>
          <w:rFonts w:eastAsiaTheme="minorEastAsia"/>
        </w:rPr>
      </w:pPr>
    </w:p>
    <w:p w14:paraId="2DDF19E0" w14:textId="77777777" w:rsidR="0041341C" w:rsidRDefault="0041341C" w:rsidP="00BB7E7B">
      <w:pPr>
        <w:pStyle w:val="Parta"/>
        <w:rPr>
          <w:rFonts w:eastAsiaTheme="minorEastAsia"/>
        </w:rPr>
      </w:pPr>
    </w:p>
    <w:p w14:paraId="62F078F2" w14:textId="77777777" w:rsidR="0041341C" w:rsidRDefault="0041341C" w:rsidP="00BB7E7B">
      <w:pPr>
        <w:pStyle w:val="Parta"/>
        <w:rPr>
          <w:rFonts w:eastAsiaTheme="minorEastAsia"/>
        </w:rPr>
      </w:pPr>
    </w:p>
    <w:p w14:paraId="3E5CBC33" w14:textId="77777777" w:rsidR="0041341C" w:rsidRDefault="0041341C" w:rsidP="00BB7E7B">
      <w:pPr>
        <w:pStyle w:val="Parta"/>
        <w:rPr>
          <w:rFonts w:eastAsiaTheme="minorEastAsia"/>
        </w:rPr>
      </w:pPr>
    </w:p>
    <w:p w14:paraId="06ACB3AB" w14:textId="77777777" w:rsidR="0041341C" w:rsidRDefault="0041341C" w:rsidP="00BB7E7B">
      <w:pPr>
        <w:pStyle w:val="Parta"/>
      </w:pPr>
    </w:p>
    <w:p w14:paraId="2A755102" w14:textId="77777777" w:rsidR="0041341C" w:rsidRDefault="0041341C" w:rsidP="00BB7E7B">
      <w:pPr>
        <w:pStyle w:val="Parta"/>
      </w:pPr>
    </w:p>
    <w:p w14:paraId="71B181CE" w14:textId="77777777" w:rsidR="0041341C" w:rsidRDefault="0041341C" w:rsidP="00BB7E7B">
      <w:pPr>
        <w:pStyle w:val="Parta"/>
      </w:pPr>
    </w:p>
    <w:p w14:paraId="41CDB200" w14:textId="77777777" w:rsidR="0041341C" w:rsidRDefault="0041341C" w:rsidP="00BB7E7B">
      <w:pPr>
        <w:pStyle w:val="Parta"/>
      </w:pPr>
    </w:p>
    <w:p w14:paraId="0B326EB6" w14:textId="77777777" w:rsidR="0041341C" w:rsidRDefault="0041341C" w:rsidP="00BB7E7B">
      <w:pPr>
        <w:pStyle w:val="Parta"/>
      </w:pPr>
    </w:p>
    <w:p w14:paraId="28CE0540" w14:textId="77777777" w:rsidR="0041341C" w:rsidRDefault="0041341C" w:rsidP="00BB7E7B">
      <w:pPr>
        <w:pStyle w:val="Parta"/>
      </w:pPr>
    </w:p>
    <w:p w14:paraId="02AC2685" w14:textId="77777777" w:rsidR="0041341C" w:rsidRDefault="0041341C" w:rsidP="00BB7E7B">
      <w:pPr>
        <w:pStyle w:val="Parta"/>
      </w:pPr>
    </w:p>
    <w:p w14:paraId="214E6D9F" w14:textId="77777777" w:rsidR="0041341C" w:rsidRDefault="0041341C" w:rsidP="00BB7E7B">
      <w:pPr>
        <w:pStyle w:val="Parta"/>
      </w:pPr>
    </w:p>
    <w:p w14:paraId="58D0342B" w14:textId="77777777" w:rsidR="0041341C" w:rsidRDefault="0041341C" w:rsidP="00BB7E7B">
      <w:pPr>
        <w:pStyle w:val="Parta"/>
      </w:pPr>
    </w:p>
    <w:p w14:paraId="466E4A6F" w14:textId="77777777" w:rsidR="0041341C" w:rsidRDefault="0041341C" w:rsidP="00BB7E7B">
      <w:pPr>
        <w:pStyle w:val="Parta"/>
      </w:pPr>
    </w:p>
    <w:p w14:paraId="102A64FC" w14:textId="77777777" w:rsidR="0041341C" w:rsidRDefault="0041341C" w:rsidP="00BB7E7B">
      <w:pPr>
        <w:pStyle w:val="Parta"/>
      </w:pPr>
    </w:p>
    <w:p w14:paraId="4570D729" w14:textId="77777777" w:rsidR="0041341C" w:rsidRDefault="0041341C" w:rsidP="00BB7E7B">
      <w:pPr>
        <w:pStyle w:val="Parta"/>
      </w:pPr>
    </w:p>
    <w:p w14:paraId="14FB21E7" w14:textId="77777777" w:rsidR="0041341C" w:rsidRDefault="0041341C" w:rsidP="00BB7E7B">
      <w:pPr>
        <w:pStyle w:val="Parta"/>
      </w:pPr>
    </w:p>
    <w:p w14:paraId="015064E0" w14:textId="77777777" w:rsidR="0041341C" w:rsidRDefault="0041341C" w:rsidP="00BB7E7B">
      <w:pPr>
        <w:pStyle w:val="Parta"/>
      </w:pPr>
    </w:p>
    <w:p w14:paraId="043AA392" w14:textId="77777777" w:rsidR="0041341C" w:rsidRDefault="0041341C" w:rsidP="00BB7E7B">
      <w:pPr>
        <w:pStyle w:val="Parta"/>
      </w:pPr>
    </w:p>
    <w:p w14:paraId="58A1C260" w14:textId="77777777" w:rsidR="0041341C" w:rsidRDefault="0041341C" w:rsidP="00BB7E7B">
      <w:pPr>
        <w:pStyle w:val="Parta"/>
      </w:pPr>
      <w:r>
        <w:t>(b)</w:t>
      </w:r>
      <w:r>
        <w:tab/>
        <w:t>Use calculus to determine the minimum surface area of the triangular prism.</w:t>
      </w:r>
      <w:r>
        <w:tab/>
        <w:t>(4 marks)</w:t>
      </w:r>
    </w:p>
    <w:p w14:paraId="50AAB3E6" w14:textId="77777777" w:rsidR="0041341C" w:rsidRDefault="0041341C" w:rsidP="00650B61"/>
    <w:p w14:paraId="2FAB6C10" w14:textId="73AA41A5" w:rsidR="0041341C" w:rsidRDefault="0041341C">
      <w:pPr>
        <w:spacing w:after="160" w:line="259" w:lineRule="auto"/>
        <w:contextualSpacing w:val="0"/>
        <w:rPr>
          <w:b/>
          <w:szCs w:val="24"/>
          <w:lang w:val="en-US"/>
        </w:rPr>
      </w:pPr>
      <w:r>
        <w:br w:type="page"/>
      </w:r>
    </w:p>
    <w:p w14:paraId="65A55A70" w14:textId="0D600A23" w:rsidR="0041341C" w:rsidRDefault="0041341C" w:rsidP="0041341C">
      <w:pPr>
        <w:pStyle w:val="QNum"/>
      </w:pPr>
      <w:r>
        <w:lastRenderedPageBreak/>
        <w:t>Question 20</w:t>
      </w:r>
      <w:r>
        <w:tab/>
        <w:t>(6 marks)</w:t>
      </w:r>
    </w:p>
    <w:p w14:paraId="0CE5C673" w14:textId="77777777" w:rsidR="0041341C" w:rsidRDefault="0041341C" w:rsidP="00A0124C">
      <w:pPr>
        <w:pStyle w:val="Part"/>
      </w:pPr>
      <w:r>
        <w:t>A student was set the task of determining the proportion of people in their suburb who use public transport at least once a week.</w:t>
      </w:r>
    </w:p>
    <w:p w14:paraId="65FAE040" w14:textId="77777777" w:rsidR="0041341C" w:rsidRDefault="0041341C" w:rsidP="00A0124C">
      <w:pPr>
        <w:pStyle w:val="Part"/>
      </w:pPr>
    </w:p>
    <w:p w14:paraId="6479D31C" w14:textId="77777777" w:rsidR="0041341C" w:rsidRDefault="0041341C" w:rsidP="00B81565">
      <w:pPr>
        <w:pStyle w:val="Parta"/>
      </w:pPr>
      <w:r>
        <w:t>(a)</w:t>
      </w:r>
      <w:r>
        <w:tab/>
        <w:t>Briefly discuss the main source of bias in each of the following sampling methods.</w:t>
      </w:r>
    </w:p>
    <w:p w14:paraId="30A4CD89" w14:textId="77777777" w:rsidR="0041341C" w:rsidRDefault="0041341C" w:rsidP="00B81565">
      <w:pPr>
        <w:pStyle w:val="Parta"/>
      </w:pPr>
    </w:p>
    <w:p w14:paraId="3D6DDDFB" w14:textId="77777777" w:rsidR="0041341C" w:rsidRDefault="0041341C" w:rsidP="008A5C38">
      <w:pPr>
        <w:pStyle w:val="Partai"/>
      </w:pPr>
      <w:r>
        <w:t>(</w:t>
      </w:r>
      <w:proofErr w:type="spellStart"/>
      <w:r>
        <w:t>i</w:t>
      </w:r>
      <w:proofErr w:type="spellEnd"/>
      <w:r>
        <w:t>)</w:t>
      </w:r>
      <w:r>
        <w:tab/>
        <w:t>The student randomly selects staff and students using school records.</w:t>
      </w:r>
      <w:r>
        <w:tab/>
        <w:t>(1 mark)</w:t>
      </w:r>
    </w:p>
    <w:p w14:paraId="3AE9BE86" w14:textId="77777777" w:rsidR="0041341C" w:rsidRDefault="0041341C" w:rsidP="008A5C38">
      <w:pPr>
        <w:pStyle w:val="Partai"/>
      </w:pPr>
    </w:p>
    <w:p w14:paraId="343EFA70" w14:textId="77777777" w:rsidR="0041341C" w:rsidRDefault="0041341C" w:rsidP="008A5C38">
      <w:pPr>
        <w:pStyle w:val="Partai"/>
      </w:pPr>
    </w:p>
    <w:p w14:paraId="6F1A79C5" w14:textId="77777777" w:rsidR="0041341C" w:rsidRDefault="0041341C" w:rsidP="008A5C38">
      <w:pPr>
        <w:pStyle w:val="Partai"/>
      </w:pPr>
    </w:p>
    <w:p w14:paraId="65BE67A9" w14:textId="77777777" w:rsidR="0041341C" w:rsidRDefault="0041341C" w:rsidP="008A5C38">
      <w:pPr>
        <w:pStyle w:val="Partai"/>
      </w:pPr>
    </w:p>
    <w:p w14:paraId="549BAA37" w14:textId="77777777" w:rsidR="0041341C" w:rsidRDefault="0041341C" w:rsidP="008A5C38">
      <w:pPr>
        <w:pStyle w:val="Partai"/>
      </w:pPr>
    </w:p>
    <w:p w14:paraId="72DDE86D" w14:textId="77777777" w:rsidR="0041341C" w:rsidRDefault="0041341C" w:rsidP="008A5C38">
      <w:pPr>
        <w:pStyle w:val="Partai"/>
      </w:pPr>
    </w:p>
    <w:p w14:paraId="462AA5BE" w14:textId="77777777" w:rsidR="0041341C" w:rsidRDefault="0041341C" w:rsidP="008A5C38">
      <w:pPr>
        <w:pStyle w:val="Partai"/>
      </w:pPr>
    </w:p>
    <w:p w14:paraId="6D254582" w14:textId="77777777" w:rsidR="0041341C" w:rsidRDefault="0041341C" w:rsidP="008A5C38">
      <w:pPr>
        <w:pStyle w:val="Partai"/>
      </w:pPr>
    </w:p>
    <w:p w14:paraId="49E8841D" w14:textId="77777777" w:rsidR="0041341C" w:rsidRDefault="0041341C" w:rsidP="008A5C38">
      <w:pPr>
        <w:pStyle w:val="Partai"/>
      </w:pPr>
      <w:r>
        <w:t>(ii)</w:t>
      </w:r>
      <w:r>
        <w:tab/>
        <w:t>The student invites people to respond to their survey using an advert in the suburbs free local paper.</w:t>
      </w:r>
      <w:r>
        <w:tab/>
        <w:t>(1 mark)</w:t>
      </w:r>
    </w:p>
    <w:p w14:paraId="782117FC" w14:textId="77777777" w:rsidR="0041341C" w:rsidRDefault="0041341C" w:rsidP="00B81565">
      <w:pPr>
        <w:pStyle w:val="Parta"/>
      </w:pPr>
    </w:p>
    <w:p w14:paraId="28A21B61" w14:textId="77777777" w:rsidR="0041341C" w:rsidRDefault="0041341C" w:rsidP="00B81565">
      <w:pPr>
        <w:pStyle w:val="Parta"/>
      </w:pPr>
    </w:p>
    <w:p w14:paraId="6E012364" w14:textId="77777777" w:rsidR="0041341C" w:rsidRDefault="0041341C" w:rsidP="00B81565">
      <w:pPr>
        <w:pStyle w:val="Parta"/>
      </w:pPr>
    </w:p>
    <w:p w14:paraId="3CB79449" w14:textId="77777777" w:rsidR="0041341C" w:rsidRDefault="0041341C" w:rsidP="00B81565">
      <w:pPr>
        <w:pStyle w:val="Parta"/>
      </w:pPr>
    </w:p>
    <w:p w14:paraId="69C09028" w14:textId="77777777" w:rsidR="0041341C" w:rsidRDefault="0041341C" w:rsidP="00B81565">
      <w:pPr>
        <w:pStyle w:val="Parta"/>
      </w:pPr>
    </w:p>
    <w:p w14:paraId="1B672DFE" w14:textId="77777777" w:rsidR="0041341C" w:rsidRDefault="0041341C" w:rsidP="00B81565">
      <w:pPr>
        <w:pStyle w:val="Parta"/>
      </w:pPr>
    </w:p>
    <w:p w14:paraId="605C2C7C" w14:textId="77777777" w:rsidR="0041341C" w:rsidRDefault="0041341C" w:rsidP="00B81565">
      <w:pPr>
        <w:pStyle w:val="Parta"/>
      </w:pPr>
    </w:p>
    <w:p w14:paraId="4B236843" w14:textId="77777777" w:rsidR="0041341C" w:rsidRDefault="0041341C" w:rsidP="00B81565">
      <w:pPr>
        <w:pStyle w:val="Parta"/>
      </w:pPr>
    </w:p>
    <w:p w14:paraId="2863BCAA" w14:textId="77777777" w:rsidR="0041341C" w:rsidRDefault="0041341C" w:rsidP="00B81565">
      <w:pPr>
        <w:pStyle w:val="Parta"/>
      </w:pPr>
      <w:r>
        <w:t>(b)</w:t>
      </w:r>
      <w:r>
        <w:tab/>
        <w:t xml:space="preserve">The student noted that </w:t>
      </w:r>
      <m:oMath>
        <m:r>
          <w:rPr>
            <w:rFonts w:ascii="Cambria Math" w:hAnsi="Cambria Math"/>
          </w:rPr>
          <m:t>36</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0.32, 0.58</m:t>
            </m:r>
          </m:e>
        </m:d>
        <m:r>
          <w:rPr>
            <w:rFonts w:ascii="Cambria Math" w:eastAsiaTheme="minorEastAsia" w:hAnsi="Cambria Math"/>
          </w:rPr>
          <m:t>.</m:t>
        </m:r>
      </m:oMath>
      <w:r>
        <w:rPr>
          <w:rFonts w:eastAsiaTheme="minorEastAsia"/>
        </w:rPr>
        <w:t xml:space="preserve"> Determine the level of confidence of this interval.</w:t>
      </w:r>
      <w:r>
        <w:rPr>
          <w:rFonts w:eastAsiaTheme="minorEastAsia"/>
        </w:rPr>
        <w:tab/>
        <w:t>(4 marks)</w:t>
      </w:r>
    </w:p>
    <w:p w14:paraId="154995EF" w14:textId="77777777" w:rsidR="0041341C" w:rsidRDefault="0041341C" w:rsidP="00650B61"/>
    <w:p w14:paraId="7B2F5AB7" w14:textId="77777777" w:rsidR="0041341C" w:rsidRDefault="0041341C" w:rsidP="0041341C">
      <w:pPr>
        <w:pStyle w:val="QNum"/>
        <w:sectPr w:rsidR="0041341C"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3871AB58" w14:textId="2C626FBB" w:rsidR="0041341C" w:rsidRDefault="0041341C" w:rsidP="0041341C">
      <w:pPr>
        <w:pStyle w:val="QNum"/>
      </w:pPr>
      <w:r>
        <w:lastRenderedPageBreak/>
        <w:t>Question 21</w:t>
      </w:r>
      <w:r>
        <w:tab/>
        <w:t>(8 marks)</w:t>
      </w:r>
    </w:p>
    <w:p w14:paraId="55C33E9B" w14:textId="77777777" w:rsidR="0041341C" w:rsidRDefault="0041341C" w:rsidP="00650B61">
      <w:r>
        <w:t xml:space="preserve">When a customer plays an online game of chance, a computer randomly picks one letter from those in the word LUCKY, another from those in the word BOIST, and a third from those in the word GAMER. For example, the computer might pick KSR, YBG, and so on. The customer can see the words but does not know the computer's picks and </w:t>
      </w:r>
      <w:proofErr w:type="gramStart"/>
      <w:r>
        <w:t>has to</w:t>
      </w:r>
      <w:proofErr w:type="gramEnd"/>
      <w:r>
        <w:t xml:space="preserve"> guess the letter it has chosen from each word. T</w:t>
      </w:r>
      <w:r>
        <w:rPr>
          <w:rFonts w:eastAsiaTheme="minorEastAsia"/>
        </w:rPr>
        <w:t xml:space="preserve">he random variable </w:t>
      </w:r>
      <m:oMath>
        <m:r>
          <w:rPr>
            <w:rFonts w:ascii="Cambria Math" w:eastAsiaTheme="minorEastAsia" w:hAnsi="Cambria Math"/>
          </w:rPr>
          <m:t>X</m:t>
        </m:r>
      </m:oMath>
      <w:r>
        <w:rPr>
          <w:rFonts w:eastAsiaTheme="minorEastAsia"/>
        </w:rPr>
        <w:t xml:space="preserve"> is the number of letters correctly guessed by a customer in one play of the game.</w:t>
      </w:r>
    </w:p>
    <w:p w14:paraId="3E4598E0" w14:textId="77777777" w:rsidR="0041341C" w:rsidRDefault="0041341C" w:rsidP="00650B61"/>
    <w:p w14:paraId="0F0697AE" w14:textId="77777777" w:rsidR="0041341C" w:rsidRDefault="0041341C" w:rsidP="000D3AF5">
      <w:pPr>
        <w:pStyle w:val="Parta"/>
        <w:rPr>
          <w:rFonts w:eastAsiaTheme="minorEastAsia"/>
        </w:rPr>
      </w:pPr>
      <w:r>
        <w:t>(a)</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(3 marks)</w:t>
      </w:r>
    </w:p>
    <w:p w14:paraId="0AF59A92" w14:textId="77777777" w:rsidR="0041341C" w:rsidRDefault="0041341C" w:rsidP="000D3AF5">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79"/>
        <w:gridCol w:w="1749"/>
        <w:gridCol w:w="1750"/>
        <w:gridCol w:w="1750"/>
        <w:gridCol w:w="1750"/>
      </w:tblGrid>
      <w:tr w:rsidR="0041341C" w14:paraId="5331EDA6" w14:textId="77777777" w:rsidTr="003B04CC">
        <w:trPr>
          <w:trHeight w:val="283"/>
        </w:trPr>
        <w:tc>
          <w:tcPr>
            <w:tcW w:w="1779" w:type="dxa"/>
            <w:vAlign w:val="center"/>
          </w:tcPr>
          <w:p w14:paraId="0B379AE6" w14:textId="77777777" w:rsidR="0041341C" w:rsidRDefault="0041341C" w:rsidP="003B04CC">
            <w:pPr>
              <w:pStyle w:val="Parta"/>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6F3E2472" w14:textId="77777777" w:rsidR="0041341C" w:rsidRPr="003B04CC" w:rsidRDefault="0041341C"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3E0920C6" w14:textId="77777777" w:rsidR="0041341C" w:rsidRPr="003B04CC" w:rsidRDefault="0041341C"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7F3B3367" w14:textId="77777777" w:rsidR="0041341C" w:rsidRPr="003B04CC" w:rsidRDefault="0041341C"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1D2FF0B4" w14:textId="77777777" w:rsidR="0041341C" w:rsidRPr="003B04CC" w:rsidRDefault="0041341C"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41341C" w14:paraId="28A41C86" w14:textId="77777777" w:rsidTr="003B04CC">
        <w:trPr>
          <w:trHeight w:val="624"/>
        </w:trPr>
        <w:tc>
          <w:tcPr>
            <w:tcW w:w="1779" w:type="dxa"/>
            <w:vAlign w:val="center"/>
          </w:tcPr>
          <w:p w14:paraId="3D76E55A" w14:textId="77777777" w:rsidR="0041341C" w:rsidRDefault="0041341C" w:rsidP="003B04CC">
            <w:pPr>
              <w:pStyle w:val="Parta"/>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154984B1" w14:textId="77777777" w:rsidR="0041341C" w:rsidRPr="003B04CC" w:rsidRDefault="0041341C" w:rsidP="003B04CC">
            <w:pPr>
              <w:pStyle w:val="Parta"/>
              <w:ind w:left="0" w:firstLine="0"/>
              <w:jc w:val="center"/>
              <w:rPr>
                <w:rFonts w:ascii="Cambria Math" w:eastAsiaTheme="minorEastAsia" w:hAnsi="Cambria Math"/>
                <w:color w:val="003366"/>
                <w:oMath/>
              </w:rPr>
            </w:pPr>
          </w:p>
        </w:tc>
        <w:tc>
          <w:tcPr>
            <w:tcW w:w="1750" w:type="dxa"/>
            <w:vAlign w:val="center"/>
          </w:tcPr>
          <w:p w14:paraId="4074295B" w14:textId="77777777" w:rsidR="0041341C" w:rsidRPr="003B04CC" w:rsidRDefault="0041341C" w:rsidP="003B04CC">
            <w:pPr>
              <w:pStyle w:val="Parta"/>
              <w:ind w:left="0" w:firstLine="0"/>
              <w:jc w:val="center"/>
              <w:rPr>
                <w:rFonts w:ascii="Cambria Math" w:eastAsiaTheme="minorEastAsia" w:hAnsi="Cambria Math"/>
                <w:color w:val="003366"/>
                <w:oMath/>
              </w:rPr>
            </w:pPr>
          </w:p>
        </w:tc>
        <w:tc>
          <w:tcPr>
            <w:tcW w:w="1750" w:type="dxa"/>
            <w:vAlign w:val="center"/>
          </w:tcPr>
          <w:p w14:paraId="43636498" w14:textId="77777777" w:rsidR="0041341C" w:rsidRPr="003B04CC" w:rsidRDefault="0041341C" w:rsidP="003B04CC">
            <w:pPr>
              <w:pStyle w:val="Parta"/>
              <w:ind w:left="0" w:firstLine="0"/>
              <w:jc w:val="center"/>
              <w:rPr>
                <w:rFonts w:ascii="Cambria Math" w:eastAsiaTheme="minorEastAsia" w:hAnsi="Cambria Math"/>
                <w:color w:val="003366"/>
                <w:oMath/>
              </w:rPr>
            </w:pPr>
          </w:p>
        </w:tc>
        <w:tc>
          <w:tcPr>
            <w:tcW w:w="1750" w:type="dxa"/>
            <w:vAlign w:val="center"/>
          </w:tcPr>
          <w:p w14:paraId="57170192" w14:textId="77777777" w:rsidR="0041341C" w:rsidRPr="003B04CC" w:rsidRDefault="0041341C" w:rsidP="003B04CC">
            <w:pPr>
              <w:pStyle w:val="Parta"/>
              <w:ind w:left="0" w:firstLine="0"/>
              <w:jc w:val="center"/>
              <w:rPr>
                <w:rFonts w:ascii="Cambria Math" w:eastAsiaTheme="minorEastAsia" w:hAnsi="Cambria Math"/>
                <w:color w:val="003366"/>
                <w:oMath/>
              </w:rPr>
            </w:pPr>
          </w:p>
        </w:tc>
      </w:tr>
    </w:tbl>
    <w:p w14:paraId="3AE71C64" w14:textId="77777777" w:rsidR="0041341C" w:rsidRDefault="0041341C" w:rsidP="000D3AF5">
      <w:pPr>
        <w:pStyle w:val="Parta"/>
        <w:rPr>
          <w:rFonts w:eastAsiaTheme="minorEastAsia"/>
        </w:rPr>
      </w:pPr>
    </w:p>
    <w:p w14:paraId="4F390EC1" w14:textId="77777777" w:rsidR="0041341C" w:rsidRDefault="0041341C" w:rsidP="000D3AF5">
      <w:pPr>
        <w:pStyle w:val="Parta"/>
        <w:rPr>
          <w:rFonts w:eastAsiaTheme="minorEastAsia"/>
        </w:rPr>
      </w:pPr>
    </w:p>
    <w:p w14:paraId="5AF7E791" w14:textId="77777777" w:rsidR="0041341C" w:rsidRDefault="0041341C" w:rsidP="000D3AF5">
      <w:pPr>
        <w:pStyle w:val="Parta"/>
      </w:pPr>
    </w:p>
    <w:p w14:paraId="737B7D44" w14:textId="77777777" w:rsidR="0041341C" w:rsidRDefault="0041341C" w:rsidP="00650B61"/>
    <w:p w14:paraId="63818081" w14:textId="77777777" w:rsidR="0041341C" w:rsidRDefault="0041341C" w:rsidP="00650B61"/>
    <w:p w14:paraId="7A2BB6CB" w14:textId="77777777" w:rsidR="0041341C" w:rsidRDefault="0041341C" w:rsidP="00650B61"/>
    <w:p w14:paraId="7A107318" w14:textId="77777777" w:rsidR="0041341C" w:rsidRDefault="0041341C" w:rsidP="00650B61"/>
    <w:p w14:paraId="641C488B" w14:textId="77777777" w:rsidR="0041341C" w:rsidRDefault="0041341C" w:rsidP="00650B61"/>
    <w:p w14:paraId="2C17DAD5" w14:textId="77777777" w:rsidR="0041341C" w:rsidRDefault="0041341C" w:rsidP="00650B61"/>
    <w:p w14:paraId="2A32EB28" w14:textId="77777777" w:rsidR="0041341C" w:rsidRDefault="0041341C" w:rsidP="00650B61">
      <w:r>
        <w:t xml:space="preserve">Each game costs a player </w:t>
      </w:r>
      <m:oMath>
        <m:r>
          <w:rPr>
            <w:rFonts w:ascii="Cambria Math" w:hAnsi="Cambria Math"/>
          </w:rPr>
          <m:t>25</m:t>
        </m:r>
      </m:oMath>
      <w:r>
        <w:rPr>
          <w:rFonts w:eastAsiaTheme="minorEastAsia"/>
        </w:rPr>
        <w:t xml:space="preserve"> cents. A player wins a prize of </w:t>
      </w:r>
      <m:oMath>
        <m:r>
          <w:rPr>
            <w:rFonts w:ascii="Cambria Math" w:eastAsiaTheme="minorEastAsia" w:hAnsi="Cambria Math"/>
          </w:rPr>
          <m:t>$14</m:t>
        </m:r>
      </m:oMath>
      <w:r>
        <w:rPr>
          <w:rFonts w:eastAsiaTheme="minorEastAsia"/>
        </w:rPr>
        <w:t xml:space="preserve"> if they guess all three letters correctly, </w:t>
      </w:r>
      <m:oMath>
        <m:r>
          <w:rPr>
            <w:rFonts w:ascii="Cambria Math" w:eastAsiaTheme="minorEastAsia" w:hAnsi="Cambria Math"/>
          </w:rPr>
          <m:t>$1.40</m:t>
        </m:r>
      </m:oMath>
      <w:r>
        <w:rPr>
          <w:rFonts w:eastAsiaTheme="minorEastAsia"/>
        </w:rPr>
        <w:t xml:space="preserve"> if they guess two out of three letters correctly but otherwise wins nothing.</w:t>
      </w:r>
    </w:p>
    <w:p w14:paraId="7E7425D5" w14:textId="77777777" w:rsidR="0041341C" w:rsidRDefault="0041341C" w:rsidP="00650B61"/>
    <w:p w14:paraId="48DC6772" w14:textId="77777777" w:rsidR="0041341C" w:rsidRDefault="0041341C" w:rsidP="00712A2B">
      <w:pPr>
        <w:pStyle w:val="Parta"/>
        <w:rPr>
          <w:rFonts w:eastAsiaTheme="minorEastAsia"/>
        </w:rPr>
      </w:pPr>
      <w:r>
        <w:t>(b)</w:t>
      </w:r>
      <w:r>
        <w:tab/>
        <w:t xml:space="preserve">Determine </w:t>
      </w:r>
      <m:oMath>
        <m:r>
          <w:rPr>
            <w:rFonts w:ascii="Cambria Math" w:hAnsi="Cambria Math"/>
          </w:rPr>
          <m:t>E(Y)</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 xml:space="preserve">, where the random variable </w:t>
      </w:r>
      <m:oMath>
        <m:r>
          <w:rPr>
            <w:rFonts w:ascii="Cambria Math" w:eastAsiaTheme="minorEastAsia" w:hAnsi="Cambria Math"/>
          </w:rPr>
          <m:t>Y</m:t>
        </m:r>
      </m:oMath>
      <w:r>
        <w:rPr>
          <w:rFonts w:eastAsiaTheme="minorEastAsia"/>
        </w:rPr>
        <w:t xml:space="preserve"> is the gain, in cents, made by the customer in one play of the game.</w:t>
      </w:r>
      <w:r>
        <w:rPr>
          <w:rFonts w:eastAsiaTheme="minorEastAsia"/>
        </w:rPr>
        <w:tab/>
        <w:t>(4 marks)</w:t>
      </w:r>
    </w:p>
    <w:p w14:paraId="4A795F0C" w14:textId="77777777" w:rsidR="0041341C" w:rsidRDefault="0041341C" w:rsidP="00712A2B">
      <w:pPr>
        <w:pStyle w:val="Parta"/>
        <w:rPr>
          <w:rFonts w:eastAsiaTheme="minorEastAsia"/>
        </w:rPr>
      </w:pPr>
    </w:p>
    <w:p w14:paraId="2D403902" w14:textId="77777777" w:rsidR="0041341C" w:rsidRDefault="0041341C" w:rsidP="00712A2B">
      <w:pPr>
        <w:pStyle w:val="Parta"/>
        <w:rPr>
          <w:rFonts w:eastAsiaTheme="minorEastAsia"/>
        </w:rPr>
      </w:pPr>
    </w:p>
    <w:p w14:paraId="13D7DFEA" w14:textId="77777777" w:rsidR="0041341C" w:rsidRDefault="0041341C" w:rsidP="00712A2B">
      <w:pPr>
        <w:pStyle w:val="Parta"/>
        <w:rPr>
          <w:rFonts w:eastAsiaTheme="minorEastAsia"/>
        </w:rPr>
      </w:pPr>
    </w:p>
    <w:p w14:paraId="5BB5D3D8" w14:textId="77777777" w:rsidR="0041341C" w:rsidRDefault="0041341C" w:rsidP="00712A2B">
      <w:pPr>
        <w:pStyle w:val="Parta"/>
        <w:rPr>
          <w:rFonts w:eastAsiaTheme="minorEastAsia"/>
        </w:rPr>
      </w:pPr>
    </w:p>
    <w:p w14:paraId="698CFC61" w14:textId="77777777" w:rsidR="0041341C" w:rsidRDefault="0041341C" w:rsidP="00712A2B">
      <w:pPr>
        <w:pStyle w:val="Parta"/>
        <w:rPr>
          <w:rFonts w:eastAsiaTheme="minorEastAsia"/>
        </w:rPr>
      </w:pPr>
    </w:p>
    <w:p w14:paraId="60BAF931" w14:textId="77777777" w:rsidR="0041341C" w:rsidRDefault="0041341C" w:rsidP="00712A2B">
      <w:pPr>
        <w:pStyle w:val="Parta"/>
        <w:rPr>
          <w:rFonts w:eastAsiaTheme="minorEastAsia"/>
        </w:rPr>
      </w:pPr>
    </w:p>
    <w:p w14:paraId="7FF6B27A" w14:textId="77777777" w:rsidR="0041341C" w:rsidRDefault="0041341C" w:rsidP="00712A2B">
      <w:pPr>
        <w:pStyle w:val="Parta"/>
        <w:rPr>
          <w:rFonts w:eastAsiaTheme="minorEastAsia"/>
        </w:rPr>
      </w:pPr>
    </w:p>
    <w:p w14:paraId="3629DED1" w14:textId="77777777" w:rsidR="0041341C" w:rsidRDefault="0041341C" w:rsidP="00712A2B">
      <w:pPr>
        <w:pStyle w:val="Parta"/>
        <w:rPr>
          <w:rFonts w:eastAsiaTheme="minorEastAsia"/>
        </w:rPr>
      </w:pPr>
    </w:p>
    <w:p w14:paraId="7F55D25C" w14:textId="77777777" w:rsidR="0041341C" w:rsidRDefault="0041341C" w:rsidP="00712A2B">
      <w:pPr>
        <w:pStyle w:val="Parta"/>
        <w:rPr>
          <w:rFonts w:eastAsiaTheme="minorEastAsia"/>
        </w:rPr>
      </w:pPr>
    </w:p>
    <w:p w14:paraId="1A741CD8" w14:textId="77777777" w:rsidR="0041341C" w:rsidRDefault="0041341C" w:rsidP="00712A2B">
      <w:pPr>
        <w:pStyle w:val="Parta"/>
        <w:rPr>
          <w:rFonts w:eastAsiaTheme="minorEastAsia"/>
        </w:rPr>
      </w:pPr>
    </w:p>
    <w:p w14:paraId="73834309" w14:textId="77777777" w:rsidR="0041341C" w:rsidRDefault="0041341C" w:rsidP="00712A2B">
      <w:pPr>
        <w:pStyle w:val="Parta"/>
        <w:rPr>
          <w:rFonts w:eastAsiaTheme="minorEastAsia"/>
        </w:rPr>
      </w:pPr>
    </w:p>
    <w:p w14:paraId="0DAFB5CC" w14:textId="77777777" w:rsidR="0041341C" w:rsidRDefault="0041341C" w:rsidP="00712A2B">
      <w:pPr>
        <w:pStyle w:val="Parta"/>
        <w:rPr>
          <w:rFonts w:eastAsiaTheme="minorEastAsia"/>
        </w:rPr>
      </w:pPr>
    </w:p>
    <w:p w14:paraId="28DDFA99" w14:textId="77777777" w:rsidR="0041341C" w:rsidRDefault="0041341C" w:rsidP="00712A2B">
      <w:pPr>
        <w:pStyle w:val="Parta"/>
        <w:rPr>
          <w:rFonts w:eastAsiaTheme="minorEastAsia"/>
        </w:rPr>
      </w:pPr>
    </w:p>
    <w:p w14:paraId="66E38EDB" w14:textId="77777777" w:rsidR="0041341C" w:rsidRDefault="0041341C" w:rsidP="00712A2B">
      <w:pPr>
        <w:pStyle w:val="Parta"/>
        <w:rPr>
          <w:rFonts w:eastAsiaTheme="minorEastAsia"/>
        </w:rPr>
      </w:pPr>
    </w:p>
    <w:p w14:paraId="42EC4824" w14:textId="77777777" w:rsidR="0041341C" w:rsidRDefault="0041341C" w:rsidP="00712A2B">
      <w:pPr>
        <w:pStyle w:val="Parta"/>
        <w:rPr>
          <w:rFonts w:eastAsiaTheme="minorEastAsia"/>
        </w:rPr>
      </w:pPr>
    </w:p>
    <w:p w14:paraId="7D986C15" w14:textId="77777777" w:rsidR="0041341C" w:rsidRDefault="0041341C" w:rsidP="00712A2B">
      <w:pPr>
        <w:pStyle w:val="Parta"/>
        <w:rPr>
          <w:rFonts w:eastAsiaTheme="minorEastAsia"/>
        </w:rPr>
      </w:pPr>
    </w:p>
    <w:p w14:paraId="5B776E1E" w14:textId="77777777" w:rsidR="0041341C" w:rsidRDefault="0041341C" w:rsidP="00712A2B">
      <w:pPr>
        <w:pStyle w:val="Parta"/>
        <w:rPr>
          <w:rFonts w:eastAsiaTheme="minorEastAsia"/>
        </w:rPr>
      </w:pPr>
    </w:p>
    <w:p w14:paraId="0FC864EB" w14:textId="77777777" w:rsidR="0041341C" w:rsidRDefault="0041341C" w:rsidP="00712A2B">
      <w:pPr>
        <w:pStyle w:val="Parta"/>
        <w:rPr>
          <w:rFonts w:eastAsiaTheme="minorEastAsia"/>
        </w:rPr>
      </w:pPr>
    </w:p>
    <w:p w14:paraId="15D4540E" w14:textId="77777777" w:rsidR="0041341C" w:rsidRDefault="0041341C" w:rsidP="00712A2B">
      <w:pPr>
        <w:pStyle w:val="Parta"/>
        <w:rPr>
          <w:rFonts w:eastAsiaTheme="minorEastAsia"/>
        </w:rPr>
      </w:pPr>
    </w:p>
    <w:p w14:paraId="0DA957E8" w14:textId="77777777" w:rsidR="0041341C" w:rsidRDefault="0041341C" w:rsidP="00712A2B">
      <w:pPr>
        <w:pStyle w:val="Parta"/>
        <w:rPr>
          <w:rFonts w:eastAsiaTheme="minorEastAsia"/>
        </w:rPr>
      </w:pPr>
    </w:p>
    <w:p w14:paraId="349E2950" w14:textId="77777777" w:rsidR="0041341C" w:rsidRDefault="0041341C" w:rsidP="00712A2B">
      <w:pPr>
        <w:pStyle w:val="Parta"/>
        <w:rPr>
          <w:rFonts w:eastAsiaTheme="minorEastAsia"/>
        </w:rPr>
      </w:pPr>
    </w:p>
    <w:p w14:paraId="32A3A739" w14:textId="77777777" w:rsidR="0041341C" w:rsidRDefault="0041341C" w:rsidP="00712A2B">
      <w:pPr>
        <w:pStyle w:val="Parta"/>
      </w:pPr>
      <w:r>
        <w:rPr>
          <w:rFonts w:eastAsiaTheme="minorEastAsia"/>
        </w:rPr>
        <w:t>(c)</w:t>
      </w:r>
      <w:r>
        <w:rPr>
          <w:rFonts w:eastAsiaTheme="minorEastAsia"/>
        </w:rPr>
        <w:tab/>
        <w:t xml:space="preserve">If an average of </w:t>
      </w:r>
      <m:oMath>
        <m:r>
          <w:rPr>
            <w:rFonts w:ascii="Cambria Math" w:eastAsiaTheme="minorEastAsia" w:hAnsi="Cambria Math"/>
          </w:rPr>
          <m:t>250</m:t>
        </m:r>
      </m:oMath>
      <w:r>
        <w:rPr>
          <w:rFonts w:eastAsiaTheme="minorEastAsia"/>
        </w:rPr>
        <w:t xml:space="preserve"> people from around the world play the game once every </w:t>
      </w:r>
      <m:oMath>
        <m:r>
          <w:rPr>
            <w:rFonts w:ascii="Cambria Math" w:eastAsiaTheme="minorEastAsia" w:hAnsi="Cambria Math"/>
          </w:rPr>
          <m:t>20</m:t>
        </m:r>
      </m:oMath>
      <w:r>
        <w:rPr>
          <w:rFonts w:eastAsiaTheme="minorEastAsia"/>
        </w:rPr>
        <w:t xml:space="preserve"> seconds, calculate the gross profit expected by the game owners in any </w:t>
      </w:r>
      <m:oMath>
        <m:r>
          <w:rPr>
            <w:rFonts w:ascii="Cambria Math" w:eastAsiaTheme="minorEastAsia" w:hAnsi="Cambria Math"/>
          </w:rPr>
          <m:t>24</m:t>
        </m:r>
      </m:oMath>
      <w:r>
        <w:rPr>
          <w:rFonts w:eastAsiaTheme="minorEastAsia"/>
        </w:rPr>
        <w:t>-hour period.</w:t>
      </w:r>
      <w:r>
        <w:rPr>
          <w:rFonts w:eastAsiaTheme="minorEastAsia"/>
        </w:rPr>
        <w:tab/>
        <w:t xml:space="preserve">(1 mark)  </w:t>
      </w:r>
    </w:p>
    <w:p w14:paraId="4B530249" w14:textId="77777777" w:rsidR="0041341C" w:rsidRDefault="0041341C" w:rsidP="00650B61"/>
    <w:p w14:paraId="4CB06BAF" w14:textId="77777777" w:rsidR="0041341C" w:rsidRDefault="0041341C" w:rsidP="0041341C">
      <w:pPr>
        <w:pStyle w:val="QNum"/>
        <w:sectPr w:rsidR="0041341C" w:rsidSect="00DF3BCC">
          <w:headerReference w:type="first" r:id="rId16"/>
          <w:footerReference w:type="first" r:id="rId17"/>
          <w:pgSz w:w="11906" w:h="16838" w:code="9"/>
          <w:pgMar w:top="1247" w:right="1134" w:bottom="851" w:left="1304" w:header="737" w:footer="567" w:gutter="0"/>
          <w:cols w:space="708"/>
          <w:titlePg/>
          <w:docGrid w:linePitch="360"/>
        </w:sectPr>
      </w:pPr>
    </w:p>
    <w:p w14:paraId="0ACF2B76" w14:textId="77777777" w:rsidR="0041341C" w:rsidRPr="00B167A1" w:rsidRDefault="0041341C" w:rsidP="00E61987">
      <w:pPr>
        <w:pStyle w:val="QNum"/>
        <w:rPr>
          <w:b w:val="0"/>
        </w:rPr>
      </w:pPr>
      <w:r>
        <w:rPr>
          <w:b w:val="0"/>
        </w:rPr>
        <w:lastRenderedPageBreak/>
        <w:t>Supplementary page</w:t>
      </w:r>
    </w:p>
    <w:p w14:paraId="48C3107A" w14:textId="77777777" w:rsidR="0041341C" w:rsidRPr="008A70F8" w:rsidRDefault="0041341C" w:rsidP="008A70F8"/>
    <w:p w14:paraId="7E5C0483" w14:textId="77777777" w:rsidR="0041341C" w:rsidRPr="008A70F8" w:rsidRDefault="0041341C" w:rsidP="008A70F8">
      <w:r>
        <w:t>Question number: _________</w:t>
      </w:r>
    </w:p>
    <w:p w14:paraId="2B2620E2" w14:textId="77777777" w:rsidR="0041341C" w:rsidRPr="008103B4" w:rsidRDefault="0041341C" w:rsidP="00E61987">
      <w:r>
        <w:br w:type="page"/>
      </w:r>
    </w:p>
    <w:p w14:paraId="3718FAE1" w14:textId="77777777" w:rsidR="0041341C" w:rsidRPr="00761F37" w:rsidRDefault="0041341C" w:rsidP="009B66B8">
      <w:pPr>
        <w:pStyle w:val="QNum"/>
        <w:rPr>
          <w:b w:val="0"/>
        </w:rPr>
      </w:pPr>
      <w:r>
        <w:rPr>
          <w:b w:val="0"/>
        </w:rPr>
        <w:lastRenderedPageBreak/>
        <w:t>Supplementary page</w:t>
      </w:r>
    </w:p>
    <w:p w14:paraId="545D5005" w14:textId="77777777" w:rsidR="0041341C" w:rsidRPr="008A70F8" w:rsidRDefault="0041341C" w:rsidP="009B66B8"/>
    <w:p w14:paraId="1AD3B832" w14:textId="77777777" w:rsidR="0041341C" w:rsidRDefault="0041341C" w:rsidP="009B66B8">
      <w:r>
        <w:t>Question number: _________</w:t>
      </w:r>
    </w:p>
    <w:p w14:paraId="474E0A9D" w14:textId="77777777" w:rsidR="0041341C" w:rsidRDefault="0041341C" w:rsidP="00D3315D"/>
    <w:p w14:paraId="17FA0892" w14:textId="77777777" w:rsidR="0041341C" w:rsidRDefault="0041341C" w:rsidP="00CA483B">
      <w:pPr>
        <w:sectPr w:rsidR="0041341C"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6E279337" w14:textId="77777777" w:rsidR="0041341C" w:rsidRDefault="0041341C" w:rsidP="00CA483B">
      <w:bookmarkStart w:id="28" w:name="bMkTab2"/>
      <w:bookmarkEnd w:id="28"/>
    </w:p>
    <w:p w14:paraId="7F479E70" w14:textId="77777777" w:rsidR="0041341C" w:rsidRDefault="0041341C" w:rsidP="00CA483B"/>
    <w:p w14:paraId="79961975" w14:textId="77777777" w:rsidR="0041341C" w:rsidRDefault="0041341C" w:rsidP="00CA483B"/>
    <w:p w14:paraId="0E5B9791" w14:textId="77777777" w:rsidR="0041341C" w:rsidRDefault="0041341C" w:rsidP="00CA483B"/>
    <w:p w14:paraId="6AD2451A" w14:textId="77777777" w:rsidR="0041341C" w:rsidRDefault="0041341C" w:rsidP="00CA483B"/>
    <w:p w14:paraId="1FB1F5D3" w14:textId="77777777" w:rsidR="0041341C" w:rsidRDefault="0041341C" w:rsidP="00CA483B"/>
    <w:p w14:paraId="09307167" w14:textId="77777777" w:rsidR="0041341C" w:rsidRDefault="0041341C" w:rsidP="00CA483B"/>
    <w:p w14:paraId="227B366A" w14:textId="77777777" w:rsidR="0041341C" w:rsidRDefault="0041341C" w:rsidP="00CA483B"/>
    <w:p w14:paraId="6BE34A9C" w14:textId="77777777" w:rsidR="0041341C" w:rsidRDefault="0041341C" w:rsidP="00CA483B"/>
    <w:p w14:paraId="09B2352A" w14:textId="77777777" w:rsidR="0041341C" w:rsidRDefault="0041341C" w:rsidP="00CA483B"/>
    <w:p w14:paraId="14AE54B7" w14:textId="77777777" w:rsidR="0041341C" w:rsidRDefault="0041341C" w:rsidP="00CA483B"/>
    <w:p w14:paraId="7EF4BCC1" w14:textId="77777777" w:rsidR="0041341C" w:rsidRDefault="0041341C" w:rsidP="00CA483B"/>
    <w:p w14:paraId="0DFA34DF" w14:textId="77777777" w:rsidR="0041341C" w:rsidRDefault="0041341C" w:rsidP="00CA483B"/>
    <w:p w14:paraId="52CB131F" w14:textId="77777777" w:rsidR="0041341C" w:rsidRDefault="0041341C" w:rsidP="00CA483B"/>
    <w:p w14:paraId="53A96A5F" w14:textId="77777777" w:rsidR="0041341C" w:rsidRDefault="0041341C" w:rsidP="00CA483B"/>
    <w:p w14:paraId="25629DBF" w14:textId="77777777" w:rsidR="0041341C" w:rsidRDefault="0041341C" w:rsidP="00CA483B"/>
    <w:p w14:paraId="534A7D0E" w14:textId="77777777" w:rsidR="0041341C" w:rsidRDefault="0041341C" w:rsidP="00CA483B"/>
    <w:p w14:paraId="6BAC65AA" w14:textId="77777777" w:rsidR="0041341C" w:rsidRDefault="0041341C" w:rsidP="00CA483B"/>
    <w:p w14:paraId="4FC513F5" w14:textId="77777777" w:rsidR="0041341C" w:rsidRDefault="0041341C" w:rsidP="00CA483B"/>
    <w:p w14:paraId="569B78BE" w14:textId="77777777" w:rsidR="0041341C" w:rsidRDefault="0041341C" w:rsidP="00CA483B"/>
    <w:p w14:paraId="2573E997" w14:textId="77777777" w:rsidR="0041341C" w:rsidRDefault="0041341C" w:rsidP="00CA483B"/>
    <w:p w14:paraId="6AD51427" w14:textId="77777777" w:rsidR="0041341C" w:rsidRDefault="0041341C" w:rsidP="00CA483B"/>
    <w:p w14:paraId="0B731541" w14:textId="77777777" w:rsidR="0041341C" w:rsidRDefault="0041341C" w:rsidP="00CA483B"/>
    <w:p w14:paraId="59032678" w14:textId="77777777" w:rsidR="0041341C" w:rsidRDefault="0041341C" w:rsidP="00CA483B"/>
    <w:p w14:paraId="68E7AAD9" w14:textId="77777777" w:rsidR="0041341C" w:rsidRDefault="0041341C" w:rsidP="00CA483B"/>
    <w:p w14:paraId="1A923E32" w14:textId="77777777" w:rsidR="0041341C" w:rsidRDefault="0041341C" w:rsidP="00CA483B"/>
    <w:p w14:paraId="7768C533" w14:textId="77777777" w:rsidR="0041341C" w:rsidRDefault="0041341C" w:rsidP="00CA483B"/>
    <w:p w14:paraId="096228D8" w14:textId="77777777" w:rsidR="0041341C" w:rsidRDefault="0041341C" w:rsidP="00CA483B"/>
    <w:p w14:paraId="15C5AEED" w14:textId="77777777" w:rsidR="0041341C" w:rsidRDefault="0041341C" w:rsidP="00CA483B"/>
    <w:p w14:paraId="5BD48660" w14:textId="77777777" w:rsidR="0041341C" w:rsidRDefault="0041341C" w:rsidP="00CA483B"/>
    <w:p w14:paraId="0333E745" w14:textId="77777777" w:rsidR="0041341C" w:rsidRDefault="0041341C" w:rsidP="00CA483B"/>
    <w:p w14:paraId="793C0619" w14:textId="77777777" w:rsidR="0041341C" w:rsidRDefault="0041341C" w:rsidP="00CA483B"/>
    <w:p w14:paraId="0EC2EA98" w14:textId="77777777" w:rsidR="0041341C" w:rsidRDefault="0041341C" w:rsidP="00CA483B"/>
    <w:p w14:paraId="66AE76D9" w14:textId="77777777" w:rsidR="0041341C" w:rsidRDefault="0041341C" w:rsidP="00CA483B"/>
    <w:p w14:paraId="4E12546C" w14:textId="77777777" w:rsidR="0041341C" w:rsidRDefault="0041341C" w:rsidP="00CA483B"/>
    <w:p w14:paraId="303D9B29" w14:textId="77777777" w:rsidR="0041341C" w:rsidRDefault="0041341C" w:rsidP="00CA483B"/>
    <w:p w14:paraId="46764B43" w14:textId="77777777" w:rsidR="0041341C" w:rsidRDefault="0041341C" w:rsidP="00CA483B"/>
    <w:p w14:paraId="43321B3D" w14:textId="77777777" w:rsidR="0041341C" w:rsidRDefault="0041341C" w:rsidP="00CA483B"/>
    <w:p w14:paraId="744BBB17" w14:textId="77777777" w:rsidR="0041341C" w:rsidRDefault="0041341C" w:rsidP="00CA483B"/>
    <w:p w14:paraId="18554995" w14:textId="77777777" w:rsidR="0041341C" w:rsidRDefault="0041341C" w:rsidP="00CA483B"/>
    <w:p w14:paraId="1AF4A615" w14:textId="77777777" w:rsidR="0041341C" w:rsidRDefault="0041341C" w:rsidP="00CA483B"/>
    <w:p w14:paraId="36943C03" w14:textId="77777777" w:rsidR="0041341C" w:rsidRDefault="0041341C" w:rsidP="00CA483B"/>
    <w:p w14:paraId="6FCF0465" w14:textId="77777777" w:rsidR="0041341C" w:rsidRDefault="0041341C" w:rsidP="00CA483B"/>
    <w:p w14:paraId="73E89791" w14:textId="77777777" w:rsidR="0041341C" w:rsidRDefault="0041341C" w:rsidP="00CA483B"/>
    <w:p w14:paraId="3D0B7FB3" w14:textId="77777777" w:rsidR="0041341C" w:rsidRDefault="0041341C" w:rsidP="00CA483B"/>
    <w:p w14:paraId="7D2ED0C3" w14:textId="77777777" w:rsidR="0041341C" w:rsidRDefault="0041341C" w:rsidP="00CA483B"/>
    <w:p w14:paraId="080BC7C6" w14:textId="77777777" w:rsidR="0041341C" w:rsidRDefault="0041341C" w:rsidP="00CA483B"/>
    <w:p w14:paraId="46FB9F04" w14:textId="77777777" w:rsidR="0041341C" w:rsidRDefault="0041341C" w:rsidP="00CA483B"/>
    <w:p w14:paraId="3E103D1C" w14:textId="77777777" w:rsidR="0041341C" w:rsidRDefault="0041341C" w:rsidP="00CA483B"/>
    <w:p w14:paraId="10054127" w14:textId="7C0DEDEE" w:rsidR="0041341C" w:rsidRDefault="0041341C" w:rsidP="00176942">
      <w:pPr>
        <w:pStyle w:val="WAXCopy"/>
      </w:pPr>
      <w:r>
        <w:rPr>
          <w:rFonts w:cs="Arial"/>
        </w:rPr>
        <w:t>©</w:t>
      </w:r>
      <w:r>
        <w:t xml:space="preserve"> 2020 WA Exam Papers.</w:t>
      </w:r>
      <w:r w:rsidRPr="00CB55EC">
        <w:t xml:space="preserve"> </w:t>
      </w:r>
      <w:bookmarkStart w:id="29" w:name="school"/>
      <w:bookmarkEnd w:id="29"/>
      <w:r w:rsidR="00232DC1">
        <w:t>Kennedy Baptist College has a non-exclusive licence to copy and communicate this document for non-commercial, educational use within the school. No other copying, communication or use is permitted without the express written permission of WA Exam Papers. SN245-165-2.</w:t>
      </w:r>
    </w:p>
    <w:p w14:paraId="34A130D0" w14:textId="77777777" w:rsidR="0041341C" w:rsidRPr="00F913EF" w:rsidRDefault="0041341C" w:rsidP="00F913EF"/>
    <w:p w14:paraId="5765110E" w14:textId="4B927572" w:rsidR="0041341C" w:rsidRPr="007629AB" w:rsidRDefault="0041341C" w:rsidP="0041341C">
      <w:pPr>
        <w:pStyle w:val="QNum"/>
      </w:pPr>
    </w:p>
    <w:sectPr w:rsidR="0041341C" w:rsidRPr="007629AB"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E236" w14:textId="7BCC8E3C" w:rsidR="0041341C" w:rsidRDefault="0041341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951F0" w14:textId="7D713A0A" w:rsidR="0041341C" w:rsidRDefault="0041341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D4F2" w14:textId="238334F0" w:rsidR="0041341C" w:rsidRDefault="0041341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62D6E" w14:textId="77777777" w:rsidR="0041341C" w:rsidRDefault="0041341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827CA" w14:textId="77777777" w:rsidR="0041341C" w:rsidRDefault="0041341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8C58" w14:textId="77777777" w:rsidR="0041341C" w:rsidRDefault="0041341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7B091" w14:textId="77777777" w:rsidR="0041341C" w:rsidRDefault="0041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B2E91" w14:textId="4CF119B6" w:rsidR="0041341C" w:rsidRPr="0041341C" w:rsidRDefault="00232DC1" w:rsidP="0041341C">
    <w:pPr>
      <w:pStyle w:val="Header"/>
    </w:pPr>
    <w:r>
      <w:rPr>
        <w:noProof/>
      </w:rPr>
      <mc:AlternateContent>
        <mc:Choice Requires="wps">
          <w:drawing>
            <wp:anchor distT="0" distB="0" distL="114300" distR="114300" simplePos="0" relativeHeight="251664384" behindDoc="0" locked="0" layoutInCell="1" allowOverlap="1" wp14:anchorId="587431F5" wp14:editId="208356D5">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5232D"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E81E3EC" wp14:editId="430111FF">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FC75A5" w14:textId="6B3A9F60" w:rsidR="00232DC1" w:rsidRPr="00232DC1" w:rsidRDefault="00232DC1" w:rsidP="00232DC1">
                          <w:pPr>
                            <w:jc w:val="center"/>
                            <w:rPr>
                              <w:color w:val="808080"/>
                            </w:rPr>
                          </w:pPr>
                          <w:r w:rsidRPr="00232DC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E81E3EC" id="_x0000_t202" coordsize="21600,21600" o:spt="202" path="m,l,21600r21600,l21600,xe">
              <v:stroke joinstyle="miter"/>
              <v:path gradientshapeok="t" o:connecttype="rect"/>
            </v:shapetype>
            <v:shape id="Text Box 11"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&#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D6iLeCECAABGBAAADgAAAAAAAAAAAAAAAAAuAgAAZHJzL2Uyb0RvYy54&#10;bWxQSwECLQAUAAYACAAAACEAaa2TO+AAAAAOAQAADwAAAAAAAAAAAAAAAAB7BAAAZHJzL2Rvd25y&#10;ZXYueG1sUEsFBgAAAAAEAAQA8wAAAIgFAAAAAA==&#10;" filled="f" stroked="f" strokeweight=".5pt">
              <v:textbox style="layout-flow:vertical;mso-layout-flow-alt:bottom-to-top" inset="0,0,0,0">
                <w:txbxContent>
                  <w:p w14:paraId="27FC75A5" w14:textId="6B3A9F60" w:rsidR="00232DC1" w:rsidRPr="00232DC1" w:rsidRDefault="00232DC1" w:rsidP="00232DC1">
                    <w:pPr>
                      <w:jc w:val="center"/>
                      <w:rPr>
                        <w:color w:val="808080"/>
                      </w:rPr>
                    </w:pPr>
                    <w:r w:rsidRPr="00232DC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DA6836" wp14:editId="0C634012">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FAA913" w14:textId="7E2D3C84" w:rsidR="00232DC1" w:rsidRPr="00232DC1" w:rsidRDefault="00232DC1">
                          <w:pPr>
                            <w:rPr>
                              <w:rFonts w:cs="Arial"/>
                              <w:color w:val="666666"/>
                              <w:sz w:val="12"/>
                            </w:rPr>
                          </w:pPr>
                          <w:r w:rsidRPr="00232DC1">
                            <w:rPr>
                              <w:rFonts w:cs="Arial"/>
                              <w:color w:val="666666"/>
                              <w:sz w:val="12"/>
                            </w:rPr>
                            <w:t>SN245-165-2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FDA6836" id="Text Box 10"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uz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CfcuzJwIAAEsEAAAOAAAAAAAAAAAAAAAAAC4CAABkcnMv&#10;ZTJvRG9jLnhtbFBLAQItABQABgAIAAAAIQC1LS+s4gAAAA4BAAAPAAAAAAAAAAAAAAAAAIEEAABk&#10;cnMvZG93bnJldi54bWxQSwUGAAAAAAQABADzAAAAkAUAAAAA&#10;" filled="f" stroked="f" strokeweight=".5pt">
              <v:textbox style="mso-fit-shape-to-text:t" inset="0,0,0">
                <w:txbxContent>
                  <w:p w14:paraId="04FAA913" w14:textId="7E2D3C84" w:rsidR="00232DC1" w:rsidRPr="00232DC1" w:rsidRDefault="00232DC1">
                    <w:pPr>
                      <w:rPr>
                        <w:rFonts w:cs="Arial"/>
                        <w:color w:val="666666"/>
                        <w:sz w:val="12"/>
                      </w:rPr>
                    </w:pPr>
                    <w:r w:rsidRPr="00232DC1">
                      <w:rPr>
                        <w:rFonts w:cs="Arial"/>
                        <w:color w:val="666666"/>
                        <w:sz w:val="12"/>
                      </w:rPr>
                      <w:t>SN245-165-2</w:t>
                    </w:r>
                  </w:p>
                </w:txbxContent>
              </v:textbox>
            </v:shape>
          </w:pict>
        </mc:Fallback>
      </mc:AlternateContent>
    </w:r>
    <w:r w:rsidR="0041341C">
      <w:t>METHODS UNITS 3&amp;4</w:t>
    </w:r>
    <w:r w:rsidR="0041341C">
      <w:tab/>
    </w:r>
    <w:r w:rsidR="0041341C">
      <w:fldChar w:fldCharType="begin"/>
    </w:r>
    <w:r w:rsidR="0041341C">
      <w:instrText xml:space="preserve"> PAGE  \* MERGEFORMAT </w:instrText>
    </w:r>
    <w:r w:rsidR="0041341C">
      <w:fldChar w:fldCharType="separate"/>
    </w:r>
    <w:r w:rsidR="0041341C">
      <w:rPr>
        <w:noProof/>
      </w:rPr>
      <w:t>1</w:t>
    </w:r>
    <w:r w:rsidR="0041341C">
      <w:fldChar w:fldCharType="end"/>
    </w:r>
    <w:r w:rsidR="0041341C">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29A7E008" w:rsidR="00066BEF" w:rsidRPr="0041341C" w:rsidRDefault="00232DC1" w:rsidP="0041341C">
    <w:pPr>
      <w:pStyle w:val="Header"/>
    </w:pPr>
    <w:r>
      <w:rPr>
        <w:noProof/>
      </w:rPr>
      <mc:AlternateContent>
        <mc:Choice Requires="wps">
          <w:drawing>
            <wp:anchor distT="0" distB="0" distL="114300" distR="114300" simplePos="0" relativeHeight="251661312" behindDoc="0" locked="0" layoutInCell="1" allowOverlap="1" wp14:anchorId="284A4F13" wp14:editId="156AC983">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E95B5"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4C1D677F" wp14:editId="294F2839">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8AC203" w14:textId="442061A7" w:rsidR="00232DC1" w:rsidRPr="00232DC1" w:rsidRDefault="00232DC1" w:rsidP="00232DC1">
                          <w:pPr>
                            <w:jc w:val="center"/>
                            <w:rPr>
                              <w:color w:val="808080"/>
                            </w:rPr>
                          </w:pPr>
                          <w:r w:rsidRPr="00232DC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C1D677F" id="_x0000_t202" coordsize="21600,21600" o:spt="202" path="m,l,21600r21600,l21600,xe">
              <v:stroke joinstyle="miter"/>
              <v:path gradientshapeok="t" o:connecttype="rect"/>
            </v:shapetype>
            <v:shape id="Text Box 8"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XVJQIAAEg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ySZXVJQIAAEgEAAAOAAAAAAAAAAAAAAAAAC4CAABkcnMvZTJvRG9j&#10;LnhtbFBLAQItABQABgAIAAAAIQBqsOj+3gAAAA0BAAAPAAAAAAAAAAAAAAAAAH8EAABkcnMvZG93&#10;bnJldi54bWxQSwUGAAAAAAQABADzAAAAigUAAAAA&#10;" filled="f" stroked="f" strokeweight=".5pt">
              <v:textbox style="layout-flow:vertical" inset="0,0,0,0">
                <w:txbxContent>
                  <w:p w14:paraId="7E8AC203" w14:textId="442061A7" w:rsidR="00232DC1" w:rsidRPr="00232DC1" w:rsidRDefault="00232DC1" w:rsidP="00232DC1">
                    <w:pPr>
                      <w:jc w:val="center"/>
                      <w:rPr>
                        <w:color w:val="808080"/>
                      </w:rPr>
                    </w:pPr>
                    <w:r w:rsidRPr="00232DC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B2AE552" wp14:editId="779471EC">
              <wp:simplePos x="0" y="0"/>
              <wp:positionH relativeFrom="column">
                <wp:posOffset>-2540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9E0F18" w14:textId="2FC71910" w:rsidR="00232DC1" w:rsidRPr="00232DC1" w:rsidRDefault="00232DC1">
                          <w:pPr>
                            <w:rPr>
                              <w:rFonts w:cs="Arial"/>
                              <w:color w:val="666666"/>
                              <w:sz w:val="12"/>
                            </w:rPr>
                          </w:pPr>
                          <w:r w:rsidRPr="00232DC1">
                            <w:rPr>
                              <w:rFonts w:cs="Arial"/>
                              <w:color w:val="666666"/>
                              <w:sz w:val="12"/>
                            </w:rPr>
                            <w:t>SN245-165-2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B2AE552" id="Text Box 7"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B/VlMSkCAABJBAAADgAAAAAAAAAAAAAAAAAuAgAAZHJz&#10;L2Uyb0RvYy54bWxQSwECLQAUAAYACAAAACEA8zd5ZuEAAAALAQAADwAAAAAAAAAAAAAAAACDBAAA&#10;ZHJzL2Rvd25yZXYueG1sUEsFBgAAAAAEAAQA8wAAAJEFAAAAAA==&#10;" filled="f" stroked="f" strokeweight=".5pt">
              <v:textbox style="mso-fit-shape-to-text:t" inset="0,0,0">
                <w:txbxContent>
                  <w:p w14:paraId="389E0F18" w14:textId="2FC71910" w:rsidR="00232DC1" w:rsidRPr="00232DC1" w:rsidRDefault="00232DC1">
                    <w:pPr>
                      <w:rPr>
                        <w:rFonts w:cs="Arial"/>
                        <w:color w:val="666666"/>
                        <w:sz w:val="12"/>
                      </w:rPr>
                    </w:pPr>
                    <w:r w:rsidRPr="00232DC1">
                      <w:rPr>
                        <w:rFonts w:cs="Arial"/>
                        <w:color w:val="666666"/>
                        <w:sz w:val="12"/>
                      </w:rPr>
                      <w:t>SN245-165-2</w:t>
                    </w:r>
                  </w:p>
                </w:txbxContent>
              </v:textbox>
            </v:shape>
          </w:pict>
        </mc:Fallback>
      </mc:AlternateContent>
    </w:r>
    <w:r w:rsidR="0041341C">
      <w:t>CALCULATOR-ASSUMED</w:t>
    </w:r>
    <w:r w:rsidR="0041341C">
      <w:tab/>
    </w:r>
    <w:r w:rsidR="0041341C">
      <w:fldChar w:fldCharType="begin"/>
    </w:r>
    <w:r w:rsidR="0041341C">
      <w:instrText xml:space="preserve"> PAGE  \* MERGEFORMAT </w:instrText>
    </w:r>
    <w:r w:rsidR="0041341C">
      <w:fldChar w:fldCharType="separate"/>
    </w:r>
    <w:r w:rsidR="0041341C">
      <w:rPr>
        <w:noProof/>
      </w:rPr>
      <w:t>19</w:t>
    </w:r>
    <w:r w:rsidR="0041341C">
      <w:fldChar w:fldCharType="end"/>
    </w:r>
    <w:r w:rsidR="0041341C">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E05B" w14:textId="0D4FEFA2" w:rsidR="0041341C" w:rsidRPr="0041341C" w:rsidRDefault="00232DC1" w:rsidP="0041341C">
    <w:pPr>
      <w:pStyle w:val="Header"/>
    </w:pPr>
    <w:r>
      <w:rPr>
        <w:noProof/>
      </w:rPr>
      <mc:AlternateContent>
        <mc:Choice Requires="wps">
          <w:drawing>
            <wp:anchor distT="0" distB="0" distL="114300" distR="114300" simplePos="0" relativeHeight="251667456" behindDoc="0" locked="0" layoutInCell="1" allowOverlap="1" wp14:anchorId="4EA8C59C" wp14:editId="4C8A1545">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9339F"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ED6EC59" wp14:editId="67C7D86F">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30E4E1" w14:textId="0B0C0927" w:rsidR="00232DC1" w:rsidRPr="00232DC1" w:rsidRDefault="00232DC1" w:rsidP="00232DC1">
                          <w:pPr>
                            <w:jc w:val="center"/>
                            <w:rPr>
                              <w:color w:val="808080"/>
                            </w:rPr>
                          </w:pPr>
                          <w:r w:rsidRPr="00232DC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ED6EC59" id="_x0000_t202" coordsize="21600,21600" o:spt="202" path="m,l,21600r21600,l21600,xe">
              <v:stroke joinstyle="miter"/>
              <v:path gradientshapeok="t" o:connecttype="rect"/>
            </v:shapetype>
            <v:shape id="Text Box 14"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x+JQ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EPdx+JQIAAEoEAAAOAAAAAAAAAAAAAAAAAC4CAABkcnMvZTJvRG9j&#10;LnhtbFBLAQItABQABgAIAAAAIQBqsOj+3gAAAA0BAAAPAAAAAAAAAAAAAAAAAH8EAABkcnMvZG93&#10;bnJldi54bWxQSwUGAAAAAAQABADzAAAAigUAAAAA&#10;" filled="f" stroked="f" strokeweight=".5pt">
              <v:textbox style="layout-flow:vertical" inset="0,0,0,0">
                <w:txbxContent>
                  <w:p w14:paraId="1630E4E1" w14:textId="0B0C0927" w:rsidR="00232DC1" w:rsidRPr="00232DC1" w:rsidRDefault="00232DC1" w:rsidP="00232DC1">
                    <w:pPr>
                      <w:jc w:val="center"/>
                      <w:rPr>
                        <w:color w:val="808080"/>
                      </w:rPr>
                    </w:pPr>
                    <w:r w:rsidRPr="00232DC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AFD8ADF" wp14:editId="7EE7C4F6">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419769" w14:textId="74787012" w:rsidR="00232DC1" w:rsidRPr="00232DC1" w:rsidRDefault="00232DC1">
                          <w:pPr>
                            <w:rPr>
                              <w:rFonts w:cs="Arial"/>
                              <w:color w:val="666666"/>
                              <w:sz w:val="12"/>
                            </w:rPr>
                          </w:pPr>
                          <w:r w:rsidRPr="00232DC1">
                            <w:rPr>
                              <w:rFonts w:cs="Arial"/>
                              <w:color w:val="666666"/>
                              <w:sz w:val="12"/>
                            </w:rPr>
                            <w:t>SN245-165-2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2AFD8ADF" id="Text Box 13"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X6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y6N&#10;PB3G2JvyjOmc6fXhLV836GHDfHhhDoJA2xB5eMZRSYNa5mJRUhv382/+mI89IUpJC4EVVOMFUCK/&#10;a+wvanEw3GDsk/F5+mWCsD6qBwPVjvGALE8mvC7IwaycUa9Q/yrWQYhpjmoFDYP5EHqh4/VwsVql&#10;JKjOsrDRW8sjdOQxcrrrXpmzF+IDNvZkBvGx+Tv++9x409vVMWALaTmR2Z7HC+FQbFrv5XXFJ/H7&#10;d8p6+w9Y/gI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ihQX6KAIAAEsEAAAOAAAAAAAAAAAAAAAAAC4CAABkcnMv&#10;ZTJvRG9jLnhtbFBLAQItABQABgAIAAAAIQDzN3lm4QAAAAsBAAAPAAAAAAAAAAAAAAAAAIIEAABk&#10;cnMvZG93bnJldi54bWxQSwUGAAAAAAQABADzAAAAkAUAAAAA&#10;" filled="f" stroked="f" strokeweight=".5pt">
              <v:textbox style="mso-fit-shape-to-text:t" inset="0,0,0">
                <w:txbxContent>
                  <w:p w14:paraId="5B419769" w14:textId="74787012" w:rsidR="00232DC1" w:rsidRPr="00232DC1" w:rsidRDefault="00232DC1">
                    <w:pPr>
                      <w:rPr>
                        <w:rFonts w:cs="Arial"/>
                        <w:color w:val="666666"/>
                        <w:sz w:val="12"/>
                      </w:rPr>
                    </w:pPr>
                    <w:r w:rsidRPr="00232DC1">
                      <w:rPr>
                        <w:rFonts w:cs="Arial"/>
                        <w:color w:val="666666"/>
                        <w:sz w:val="12"/>
                      </w:rPr>
                      <w:t>SN245-165-2</w:t>
                    </w:r>
                  </w:p>
                </w:txbxContent>
              </v:textbox>
            </v:shape>
          </w:pict>
        </mc:Fallback>
      </mc:AlternateContent>
    </w:r>
    <w:r w:rsidR="0041341C">
      <w:t>CALCULATOR-ASSUMED</w:t>
    </w:r>
    <w:r w:rsidR="0041341C">
      <w:tab/>
    </w:r>
    <w:r w:rsidR="0041341C">
      <w:fldChar w:fldCharType="begin"/>
    </w:r>
    <w:r w:rsidR="0041341C">
      <w:instrText xml:space="preserve"> PAGE  \* MERGEFORMAT </w:instrText>
    </w:r>
    <w:r w:rsidR="0041341C">
      <w:fldChar w:fldCharType="separate"/>
    </w:r>
    <w:r w:rsidR="0041341C">
      <w:rPr>
        <w:noProof/>
      </w:rPr>
      <w:t>18</w:t>
    </w:r>
    <w:r w:rsidR="0041341C">
      <w:fldChar w:fldCharType="end"/>
    </w:r>
    <w:r w:rsidR="0041341C">
      <w:tab/>
      <w:t>METHODS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DD7F1" w14:textId="28C481A0" w:rsidR="0041341C" w:rsidRPr="0041341C" w:rsidRDefault="00232DC1" w:rsidP="0041341C">
    <w:pPr>
      <w:pStyle w:val="Header"/>
    </w:pPr>
    <w:r>
      <w:rPr>
        <w:noProof/>
      </w:rPr>
      <mc:AlternateContent>
        <mc:Choice Requires="wps">
          <w:drawing>
            <wp:anchor distT="0" distB="0" distL="114300" distR="114300" simplePos="0" relativeHeight="251670528" behindDoc="0" locked="0" layoutInCell="1" allowOverlap="1" wp14:anchorId="15ADAA4C" wp14:editId="29CA4983">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795DC"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6C5BB72D" wp14:editId="70C311BD">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5422DB" w14:textId="5740ECA3" w:rsidR="00232DC1" w:rsidRPr="00232DC1" w:rsidRDefault="00232DC1" w:rsidP="00232DC1">
                          <w:pPr>
                            <w:jc w:val="center"/>
                            <w:rPr>
                              <w:color w:val="808080"/>
                            </w:rPr>
                          </w:pPr>
                          <w:r w:rsidRPr="00232DC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6C5BB72D" id="_x0000_t202" coordsize="21600,21600" o:spt="202" path="m,l,21600r21600,l21600,xe">
              <v:stroke joinstyle="miter"/>
              <v:path gradientshapeok="t" o:connecttype="rect"/>
            </v:shapetype>
            <v:shape id="Text Box 17"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BQroB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265422DB" w14:textId="5740ECA3" w:rsidR="00232DC1" w:rsidRPr="00232DC1" w:rsidRDefault="00232DC1" w:rsidP="00232DC1">
                    <w:pPr>
                      <w:jc w:val="center"/>
                      <w:rPr>
                        <w:color w:val="808080"/>
                      </w:rPr>
                    </w:pPr>
                    <w:r w:rsidRPr="00232DC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78B04D0" wp14:editId="7C922D42">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D89986" w14:textId="6B345E25" w:rsidR="00232DC1" w:rsidRPr="00232DC1" w:rsidRDefault="00232DC1">
                          <w:pPr>
                            <w:rPr>
                              <w:rFonts w:cs="Arial"/>
                              <w:color w:val="666666"/>
                              <w:sz w:val="12"/>
                            </w:rPr>
                          </w:pPr>
                          <w:r w:rsidRPr="00232DC1">
                            <w:rPr>
                              <w:rFonts w:cs="Arial"/>
                              <w:color w:val="666666"/>
                              <w:sz w:val="12"/>
                            </w:rPr>
                            <w:t>SN245-165-2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78B04D0" id="Text Box 16"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9gKAIAAEsEAAAOAAAAZHJzL2Uyb0RvYy54bWysVE2P2jAQvVfqf7B8Lwm0sC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98hvYCgCAABLBAAADgAAAAAAAAAAAAAAAAAuAgAAZHJz&#10;L2Uyb0RvYy54bWxQSwECLQAUAAYACAAAACEAtS0vrOIAAAAOAQAADwAAAAAAAAAAAAAAAACCBAAA&#10;ZHJzL2Rvd25yZXYueG1sUEsFBgAAAAAEAAQA8wAAAJEFAAAAAA==&#10;" filled="f" stroked="f" strokeweight=".5pt">
              <v:textbox style="mso-fit-shape-to-text:t" inset="0,0,0">
                <w:txbxContent>
                  <w:p w14:paraId="3ED89986" w14:textId="6B345E25" w:rsidR="00232DC1" w:rsidRPr="00232DC1" w:rsidRDefault="00232DC1">
                    <w:pPr>
                      <w:rPr>
                        <w:rFonts w:cs="Arial"/>
                        <w:color w:val="666666"/>
                        <w:sz w:val="12"/>
                      </w:rPr>
                    </w:pPr>
                    <w:r w:rsidRPr="00232DC1">
                      <w:rPr>
                        <w:rFonts w:cs="Arial"/>
                        <w:color w:val="666666"/>
                        <w:sz w:val="12"/>
                      </w:rPr>
                      <w:t>SN245-165-2</w:t>
                    </w:r>
                  </w:p>
                </w:txbxContent>
              </v:textbox>
            </v:shape>
          </w:pict>
        </mc:Fallback>
      </mc:AlternateContent>
    </w:r>
    <w:r w:rsidR="0041341C">
      <w:t>METHODS UNITS 3&amp;4</w:t>
    </w:r>
    <w:r w:rsidR="0041341C">
      <w:tab/>
    </w:r>
    <w:r w:rsidR="0041341C">
      <w:fldChar w:fldCharType="begin"/>
    </w:r>
    <w:r w:rsidR="0041341C">
      <w:instrText xml:space="preserve"> PAGE  \* MERGEFORMAT </w:instrText>
    </w:r>
    <w:r w:rsidR="0041341C">
      <w:fldChar w:fldCharType="separate"/>
    </w:r>
    <w:r w:rsidR="0041341C">
      <w:rPr>
        <w:noProof/>
      </w:rPr>
      <w:t>18</w:t>
    </w:r>
    <w:r w:rsidR="0041341C">
      <w:fldChar w:fldCharType="end"/>
    </w:r>
    <w:r w:rsidR="0041341C">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20570" w14:textId="77777777" w:rsidR="0041341C" w:rsidRDefault="00413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32DC1"/>
    <w:rsid w:val="002A24EC"/>
    <w:rsid w:val="002D319D"/>
    <w:rsid w:val="002F4902"/>
    <w:rsid w:val="00305F73"/>
    <w:rsid w:val="0031012F"/>
    <w:rsid w:val="00345CED"/>
    <w:rsid w:val="00385D14"/>
    <w:rsid w:val="003E35C5"/>
    <w:rsid w:val="003E5A5C"/>
    <w:rsid w:val="0040323B"/>
    <w:rsid w:val="0041341C"/>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70D8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41341C"/>
    <w:pPr>
      <w:contextualSpacing w:val="0"/>
    </w:pPr>
    <w:rPr>
      <w:rFonts w:eastAsiaTheme="minorHAnsi" w:cstheme="minorBidi"/>
      <w:szCs w:val="22"/>
    </w:rPr>
  </w:style>
  <w:style w:type="paragraph" w:customStyle="1" w:styleId="WAXCopy">
    <w:name w:val="WAXCopy"/>
    <w:basedOn w:val="Normal"/>
    <w:rsid w:val="0041341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20</Pages>
  <Words>1866</Words>
  <Characters>10638</Characters>
  <Application>Microsoft Office Word</Application>
  <DocSecurity>6</DocSecurity>
  <Lines>88</Lines>
  <Paragraphs>24</Paragraphs>
  <ScaleCrop>false</ScaleCrop>
  <HeadingPairs>
    <vt:vector size="2" baseType="variant">
      <vt:variant>
        <vt:lpstr>Title</vt:lpstr>
      </vt:variant>
      <vt:variant>
        <vt:i4>1</vt:i4>
      </vt:variant>
    </vt:vector>
  </HeadingPairs>
  <TitlesOfParts>
    <vt:vector size="1" baseType="lpstr">
      <vt:lpstr>WAEP 2020 Mathematics Methods Units 3&amp;4 Exam - Section 2</vt:lpstr>
    </vt:vector>
  </TitlesOfParts>
  <Manager>Charlie Watson</Manager>
  <Company>WA Exam Papers (WAEP)</Company>
  <LinksUpToDate>false</LinksUpToDate>
  <CharactersWithSpaces>12480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2</dc:title>
  <dc:subject>Regular version purchased by Kennedy Baptist College, SN245-165-2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Joyce Toh</cp:lastModifiedBy>
  <cp:revision>2</cp:revision>
  <dcterms:created xsi:type="dcterms:W3CDTF">2020-09-15T05:58:00Z</dcterms:created>
  <dcterms:modified xsi:type="dcterms:W3CDTF">2020-09-15T05:58:00Z</dcterms:modified>
  <cp:category>ATAR Mathematics Examination Papers</cp:category>
</cp:coreProperties>
</file>