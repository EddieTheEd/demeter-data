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A356D92" w14:textId="77777777"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  <w:r w:rsidRPr="00AE1E65">
        <w:rPr>
          <w:rFonts w:cs="Arial"/>
          <w:i w:val="0"/>
          <w:noProof/>
          <w:color w:val="FF0000"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FF8EE6" wp14:editId="2951C2EC">
                <wp:simplePos x="0" y="0"/>
                <wp:positionH relativeFrom="column">
                  <wp:posOffset>-201295</wp:posOffset>
                </wp:positionH>
                <wp:positionV relativeFrom="paragraph">
                  <wp:posOffset>38735</wp:posOffset>
                </wp:positionV>
                <wp:extent cx="2322830" cy="1021715"/>
                <wp:effectExtent l="635" t="635" r="635" b="635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7675E" w14:textId="0A97C537" w:rsidR="000461CE" w:rsidRPr="007900EA" w:rsidRDefault="000461CE" w:rsidP="005E705E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FF8EE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5.85pt;margin-top:3.05pt;width:182.9pt;height:80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KhAIAABI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" stroked="f">
                <v:textbox>
                  <w:txbxContent>
                    <w:p w14:paraId="6DA7675E" w14:textId="0A97C537" w:rsidR="000461CE" w:rsidRPr="007900EA" w:rsidRDefault="000461CE" w:rsidP="005E705E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B94D95" w14:textId="77777777"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color w:val="FF0000"/>
          <w:sz w:val="28"/>
          <w:szCs w:val="28"/>
        </w:rPr>
      </w:pPr>
    </w:p>
    <w:p w14:paraId="25E23B47" w14:textId="78859747" w:rsidR="005E705E" w:rsidRPr="00AE1E65" w:rsidRDefault="00172E2D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  <w:r w:rsidRPr="00AE1E65">
        <w:rPr>
          <w:rFonts w:cs="Arial"/>
          <w:i w:val="0"/>
          <w:sz w:val="28"/>
          <w:szCs w:val="28"/>
        </w:rPr>
        <w:t xml:space="preserve">Semester </w:t>
      </w:r>
      <w:r w:rsidR="006024D0" w:rsidRPr="00AE1E65">
        <w:rPr>
          <w:rFonts w:cs="Arial"/>
          <w:i w:val="0"/>
          <w:sz w:val="28"/>
          <w:szCs w:val="28"/>
        </w:rPr>
        <w:t>Two</w:t>
      </w:r>
      <w:r w:rsidR="00527583" w:rsidRPr="00AE1E65">
        <w:rPr>
          <w:rFonts w:cs="Arial"/>
          <w:i w:val="0"/>
          <w:sz w:val="28"/>
          <w:szCs w:val="28"/>
        </w:rPr>
        <w:t xml:space="preserve"> Examination, 2016</w:t>
      </w:r>
    </w:p>
    <w:p w14:paraId="7308C6DE" w14:textId="77777777" w:rsidR="005E705E" w:rsidRPr="00AE1E65" w:rsidRDefault="005E705E" w:rsidP="0082425C">
      <w:pPr>
        <w:pStyle w:val="Heading5"/>
        <w:spacing w:before="0" w:after="0"/>
        <w:jc w:val="right"/>
        <w:rPr>
          <w:rFonts w:cs="Arial"/>
          <w:i w:val="0"/>
          <w:sz w:val="28"/>
          <w:szCs w:val="28"/>
        </w:rPr>
      </w:pPr>
    </w:p>
    <w:p w14:paraId="5AC77953" w14:textId="5E5B1851" w:rsidR="005E705E" w:rsidRPr="00D14B4E" w:rsidRDefault="00D14B4E" w:rsidP="0082425C">
      <w:pPr>
        <w:jc w:val="right"/>
        <w:rPr>
          <w:rFonts w:ascii="Arial" w:hAnsi="Arial" w:cs="Arial"/>
          <w:b/>
          <w:sz w:val="52"/>
          <w:szCs w:val="52"/>
        </w:rPr>
      </w:pPr>
      <w:r w:rsidRPr="00D14B4E">
        <w:rPr>
          <w:rFonts w:ascii="Arial" w:hAnsi="Arial" w:cs="Arial"/>
          <w:b/>
          <w:sz w:val="52"/>
          <w:szCs w:val="52"/>
        </w:rPr>
        <w:t>MARKING KEY</w:t>
      </w:r>
    </w:p>
    <w:p w14:paraId="31864450" w14:textId="77777777" w:rsidR="005E705E" w:rsidRPr="00AE1E65" w:rsidRDefault="005E705E" w:rsidP="0082425C">
      <w:pPr>
        <w:jc w:val="right"/>
        <w:rPr>
          <w:rFonts w:ascii="Arial" w:hAnsi="Arial" w:cs="Arial"/>
          <w:b/>
          <w:sz w:val="32"/>
          <w:szCs w:val="32"/>
        </w:rPr>
      </w:pPr>
    </w:p>
    <w:p w14:paraId="06F77EC4" w14:textId="77777777" w:rsidR="005E705E" w:rsidRPr="00AE1E65" w:rsidRDefault="005E705E" w:rsidP="0082425C">
      <w:pPr>
        <w:rPr>
          <w:rFonts w:ascii="Arial" w:hAnsi="Arial" w:cs="Arial"/>
        </w:rPr>
      </w:pPr>
    </w:p>
    <w:p w14:paraId="5FC6E68A" w14:textId="77777777" w:rsidR="005E705E" w:rsidRPr="00AE1E65" w:rsidRDefault="005E705E" w:rsidP="0082425C">
      <w:pPr>
        <w:rPr>
          <w:rFonts w:ascii="Arial" w:hAnsi="Arial" w:cs="Arial"/>
        </w:rPr>
      </w:pPr>
    </w:p>
    <w:p w14:paraId="6C8724F5" w14:textId="77777777" w:rsidR="005E705E" w:rsidRPr="00AE1E65" w:rsidRDefault="005E705E" w:rsidP="0082425C">
      <w:pPr>
        <w:pStyle w:val="Caption"/>
        <w:tabs>
          <w:tab w:val="clear" w:pos="9360"/>
        </w:tabs>
      </w:pPr>
      <w:r w:rsidRPr="00AE1E65">
        <w:t>CHEMISTRY</w:t>
      </w:r>
    </w:p>
    <w:p w14:paraId="366CA5AC" w14:textId="77777777" w:rsidR="00C75E87" w:rsidRDefault="00C75E87" w:rsidP="0082425C">
      <w:pPr>
        <w:jc w:val="both"/>
        <w:rPr>
          <w:rFonts w:ascii="Arial" w:hAnsi="Arial" w:cs="Arial"/>
          <w:b/>
          <w:sz w:val="28"/>
          <w:szCs w:val="28"/>
        </w:rPr>
      </w:pPr>
    </w:p>
    <w:p w14:paraId="51A05609" w14:textId="46779272" w:rsidR="00C75E87" w:rsidRDefault="00C75E87" w:rsidP="0082425C">
      <w:pPr>
        <w:jc w:val="both"/>
        <w:rPr>
          <w:rFonts w:ascii="Arial" w:hAnsi="Arial" w:cs="Arial"/>
          <w:b/>
          <w:sz w:val="28"/>
          <w:szCs w:val="28"/>
        </w:rPr>
      </w:pPr>
    </w:p>
    <w:p w14:paraId="264B66B9" w14:textId="77777777" w:rsidR="003A189C" w:rsidRDefault="00C75E87" w:rsidP="003A189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5B09DE6" w14:textId="77777777" w:rsidR="003A189C" w:rsidRPr="00AE1E65" w:rsidRDefault="003A189C" w:rsidP="003A189C">
      <w:pPr>
        <w:pStyle w:val="BodyText"/>
        <w:spacing w:after="0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 xml:space="preserve"> </w:t>
      </w:r>
    </w:p>
    <w:p w14:paraId="091B72C8" w14:textId="77777777" w:rsidR="00C75E87" w:rsidRDefault="00C75E87">
      <w:pPr>
        <w:rPr>
          <w:rFonts w:ascii="Arial" w:hAnsi="Arial" w:cs="Arial"/>
          <w:b/>
          <w:sz w:val="22"/>
          <w:szCs w:val="22"/>
        </w:rPr>
      </w:pPr>
    </w:p>
    <w:p w14:paraId="7AD014E4" w14:textId="77777777" w:rsidR="00C75E87" w:rsidRPr="00E4230F" w:rsidRDefault="00C75E87" w:rsidP="00C75E87">
      <w:pPr>
        <w:rPr>
          <w:rFonts w:ascii="Arial" w:hAnsi="Arial" w:cs="Arial"/>
          <w:b/>
          <w:bCs/>
          <w:sz w:val="22"/>
          <w:szCs w:val="22"/>
        </w:rPr>
      </w:pPr>
      <w:r w:rsidRPr="00E4230F">
        <w:rPr>
          <w:rFonts w:ascii="Arial" w:hAnsi="Arial" w:cs="Arial"/>
          <w:b/>
          <w:bCs/>
          <w:sz w:val="22"/>
          <w:szCs w:val="22"/>
        </w:rPr>
        <w:t>Section One:  Multiple-choice</w:t>
      </w:r>
      <w:r>
        <w:rPr>
          <w:rFonts w:ascii="Arial" w:hAnsi="Arial" w:cs="Arial"/>
          <w:b/>
          <w:bCs/>
          <w:sz w:val="22"/>
          <w:szCs w:val="22"/>
        </w:rPr>
        <w:tab/>
        <w:t>SOLUTIONS</w:t>
      </w:r>
    </w:p>
    <w:p w14:paraId="1BBE66B7" w14:textId="77777777" w:rsidR="00C75E87" w:rsidRDefault="00C75E87" w:rsidP="00C75E87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64" w:tblpY="176"/>
        <w:tblW w:w="0" w:type="auto"/>
        <w:tblLook w:val="04A0" w:firstRow="1" w:lastRow="0" w:firstColumn="1" w:lastColumn="0" w:noHBand="0" w:noVBand="1"/>
      </w:tblPr>
      <w:tblGrid>
        <w:gridCol w:w="1699"/>
        <w:gridCol w:w="1699"/>
      </w:tblGrid>
      <w:tr w:rsidR="00C75E87" w14:paraId="112EBFDA" w14:textId="77777777" w:rsidTr="00C75E87">
        <w:trPr>
          <w:trHeight w:val="285"/>
        </w:trPr>
        <w:tc>
          <w:tcPr>
            <w:tcW w:w="1699" w:type="dxa"/>
            <w:vAlign w:val="center"/>
          </w:tcPr>
          <w:p w14:paraId="3C935C90" w14:textId="77777777" w:rsidR="00C75E87" w:rsidRPr="00862220" w:rsidRDefault="00C75E87" w:rsidP="00C75E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2220">
              <w:rPr>
                <w:rFonts w:ascii="Arial" w:hAnsi="Arial" w:cs="Arial"/>
                <w:b/>
                <w:sz w:val="22"/>
                <w:szCs w:val="22"/>
              </w:rPr>
              <w:t>Question</w:t>
            </w:r>
          </w:p>
        </w:tc>
        <w:tc>
          <w:tcPr>
            <w:tcW w:w="1699" w:type="dxa"/>
          </w:tcPr>
          <w:p w14:paraId="7C52D7D3" w14:textId="77777777" w:rsidR="00C75E87" w:rsidRPr="00862220" w:rsidRDefault="00C75E87" w:rsidP="00C75E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2220">
              <w:rPr>
                <w:rFonts w:ascii="Arial" w:hAnsi="Arial" w:cs="Arial"/>
                <w:b/>
                <w:sz w:val="22"/>
                <w:szCs w:val="22"/>
              </w:rPr>
              <w:t>Correct response</w:t>
            </w:r>
          </w:p>
        </w:tc>
      </w:tr>
      <w:tr w:rsidR="00C75E87" w14:paraId="16EA6EFE" w14:textId="77777777" w:rsidTr="00C75E87">
        <w:trPr>
          <w:trHeight w:val="302"/>
        </w:trPr>
        <w:tc>
          <w:tcPr>
            <w:tcW w:w="1699" w:type="dxa"/>
            <w:vAlign w:val="center"/>
          </w:tcPr>
          <w:p w14:paraId="4982CDF6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99" w:type="dxa"/>
            <w:vAlign w:val="center"/>
          </w:tcPr>
          <w:p w14:paraId="3A241FF3" w14:textId="2A927DB5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C75E87" w14:paraId="220E6DE6" w14:textId="77777777" w:rsidTr="00C75E87">
        <w:trPr>
          <w:trHeight w:val="285"/>
        </w:trPr>
        <w:tc>
          <w:tcPr>
            <w:tcW w:w="1699" w:type="dxa"/>
            <w:vAlign w:val="center"/>
          </w:tcPr>
          <w:p w14:paraId="3AB0C537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99" w:type="dxa"/>
            <w:vAlign w:val="center"/>
          </w:tcPr>
          <w:p w14:paraId="2A8A98A3" w14:textId="4254C428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C75E87" w14:paraId="40FEE871" w14:textId="77777777" w:rsidTr="00C75E87">
        <w:trPr>
          <w:trHeight w:val="302"/>
        </w:trPr>
        <w:tc>
          <w:tcPr>
            <w:tcW w:w="1699" w:type="dxa"/>
            <w:vAlign w:val="center"/>
          </w:tcPr>
          <w:p w14:paraId="1E9ACB60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9" w:type="dxa"/>
            <w:vAlign w:val="center"/>
          </w:tcPr>
          <w:p w14:paraId="3378EBE8" w14:textId="0D382ABC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C75E87" w14:paraId="572EED3E" w14:textId="77777777" w:rsidTr="00C75E87">
        <w:trPr>
          <w:trHeight w:val="285"/>
        </w:trPr>
        <w:tc>
          <w:tcPr>
            <w:tcW w:w="1699" w:type="dxa"/>
            <w:vAlign w:val="center"/>
          </w:tcPr>
          <w:p w14:paraId="0E2803A2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99" w:type="dxa"/>
            <w:vAlign w:val="center"/>
          </w:tcPr>
          <w:p w14:paraId="30200364" w14:textId="11E035F3" w:rsidR="00C75E87" w:rsidRDefault="00C45E42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351EC5A5" w14:textId="77777777" w:rsidTr="00C75E87">
        <w:trPr>
          <w:trHeight w:val="302"/>
        </w:trPr>
        <w:tc>
          <w:tcPr>
            <w:tcW w:w="1699" w:type="dxa"/>
            <w:vAlign w:val="center"/>
          </w:tcPr>
          <w:p w14:paraId="3E503C2A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99" w:type="dxa"/>
            <w:vAlign w:val="center"/>
          </w:tcPr>
          <w:p w14:paraId="2720EC87" w14:textId="4D41ADFF" w:rsidR="00C75E87" w:rsidRDefault="009B628C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C75E87" w14:paraId="4686E1AD" w14:textId="77777777" w:rsidTr="00C75E87">
        <w:trPr>
          <w:trHeight w:val="285"/>
        </w:trPr>
        <w:tc>
          <w:tcPr>
            <w:tcW w:w="1699" w:type="dxa"/>
            <w:vAlign w:val="center"/>
          </w:tcPr>
          <w:p w14:paraId="7891132B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99" w:type="dxa"/>
            <w:vAlign w:val="center"/>
          </w:tcPr>
          <w:p w14:paraId="70995CB8" w14:textId="0FCEC2FF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C75E87" w14:paraId="5661313D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3F8C73CD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99" w:type="dxa"/>
            <w:vAlign w:val="center"/>
          </w:tcPr>
          <w:p w14:paraId="0A436408" w14:textId="5FC675F9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2017B6C7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69AAE30D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99" w:type="dxa"/>
            <w:vAlign w:val="center"/>
          </w:tcPr>
          <w:p w14:paraId="5BD54728" w14:textId="68C57EEA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C75E87" w14:paraId="5FC7C8F8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48CBC3B0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99" w:type="dxa"/>
            <w:vAlign w:val="center"/>
          </w:tcPr>
          <w:p w14:paraId="4C1F1725" w14:textId="34EC70C0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C75E87" w14:paraId="1D389488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0E75CCD4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99" w:type="dxa"/>
            <w:vAlign w:val="center"/>
          </w:tcPr>
          <w:p w14:paraId="583FA8B9" w14:textId="687DCE1A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5D5E6131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1EA6D849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99" w:type="dxa"/>
            <w:vAlign w:val="center"/>
          </w:tcPr>
          <w:p w14:paraId="01C428D0" w14:textId="676B82F0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C75E87" w14:paraId="50F51747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08C38666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699" w:type="dxa"/>
            <w:vAlign w:val="center"/>
          </w:tcPr>
          <w:p w14:paraId="5007A942" w14:textId="55877732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7084F274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658AD183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699" w:type="dxa"/>
            <w:vAlign w:val="center"/>
          </w:tcPr>
          <w:p w14:paraId="19947CD0" w14:textId="258D1EEC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C75E87" w14:paraId="582986BD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37564381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699" w:type="dxa"/>
            <w:vAlign w:val="center"/>
          </w:tcPr>
          <w:p w14:paraId="03686CFB" w14:textId="77AF4E49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C75E87" w14:paraId="5B9F42E2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4C22EB48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699" w:type="dxa"/>
            <w:vAlign w:val="center"/>
          </w:tcPr>
          <w:p w14:paraId="72A91533" w14:textId="6F93FC33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C75E87" w14:paraId="3CD73270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07D5AD99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699" w:type="dxa"/>
            <w:vAlign w:val="center"/>
          </w:tcPr>
          <w:p w14:paraId="2B7183BA" w14:textId="51371E69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C75E87" w14:paraId="4881848B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26B6D18C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699" w:type="dxa"/>
            <w:vAlign w:val="center"/>
          </w:tcPr>
          <w:p w14:paraId="4E91C00D" w14:textId="79FF20A5" w:rsidR="00C75E87" w:rsidRDefault="00554A90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628C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C75E87" w14:paraId="304FF4B8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2BC6AFD3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699" w:type="dxa"/>
            <w:vAlign w:val="center"/>
          </w:tcPr>
          <w:p w14:paraId="0053F7A4" w14:textId="00FFC935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59FA58F3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066BFBC8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699" w:type="dxa"/>
            <w:vAlign w:val="center"/>
          </w:tcPr>
          <w:p w14:paraId="77A6EDB6" w14:textId="3200EBB7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C75E87" w14:paraId="5F555AE5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7433499A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699" w:type="dxa"/>
            <w:vAlign w:val="center"/>
          </w:tcPr>
          <w:p w14:paraId="6E9B854A" w14:textId="003A368D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681ABA3B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688CFC80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699" w:type="dxa"/>
            <w:vAlign w:val="center"/>
          </w:tcPr>
          <w:p w14:paraId="03BF9744" w14:textId="70FB8A60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254C3A1E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646761EB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699" w:type="dxa"/>
            <w:vAlign w:val="center"/>
          </w:tcPr>
          <w:p w14:paraId="6D245134" w14:textId="118B70D6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C75E87" w14:paraId="2DDE5D7A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785E5F0C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699" w:type="dxa"/>
            <w:vAlign w:val="center"/>
          </w:tcPr>
          <w:p w14:paraId="57713A81" w14:textId="77E47012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E87" w14:paraId="14E56CFB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46B4D967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699" w:type="dxa"/>
            <w:vAlign w:val="center"/>
          </w:tcPr>
          <w:p w14:paraId="23051438" w14:textId="73EC826F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C75E87" w14:paraId="67BDD522" w14:textId="77777777" w:rsidTr="00C75E87">
        <w:trPr>
          <w:trHeight w:val="321"/>
        </w:trPr>
        <w:tc>
          <w:tcPr>
            <w:tcW w:w="1699" w:type="dxa"/>
            <w:vAlign w:val="center"/>
          </w:tcPr>
          <w:p w14:paraId="40929B58" w14:textId="77777777" w:rsidR="00C75E87" w:rsidRDefault="00C75E87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699" w:type="dxa"/>
            <w:vAlign w:val="center"/>
          </w:tcPr>
          <w:p w14:paraId="535E67B8" w14:textId="5560095F" w:rsidR="00C75E87" w:rsidRDefault="00732D8E" w:rsidP="00C75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</w:tbl>
    <w:p w14:paraId="727745EE" w14:textId="77777777" w:rsidR="00C75E87" w:rsidRDefault="00C75E87" w:rsidP="00C75E87">
      <w:pPr>
        <w:jc w:val="center"/>
        <w:rPr>
          <w:rFonts w:ascii="Arial" w:hAnsi="Arial" w:cs="Arial"/>
          <w:sz w:val="22"/>
          <w:szCs w:val="22"/>
        </w:rPr>
      </w:pPr>
    </w:p>
    <w:p w14:paraId="11A9C56A" w14:textId="77777777" w:rsidR="00C75E87" w:rsidRPr="00DE3B3D" w:rsidRDefault="00C75E87" w:rsidP="00C75E8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0CD266F" w14:textId="17C203E0" w:rsidR="00491588" w:rsidRPr="00AE1E65" w:rsidRDefault="00491588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>Section One:  Multiple-choice</w:t>
      </w:r>
      <w:r w:rsidRPr="00AE1E65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</w:r>
      <w:r w:rsidR="0026584F">
        <w:rPr>
          <w:rFonts w:ascii="Arial" w:hAnsi="Arial" w:cs="Arial"/>
          <w:b/>
          <w:sz w:val="22"/>
          <w:szCs w:val="22"/>
        </w:rPr>
        <w:tab/>
        <w:t xml:space="preserve">              </w:t>
      </w:r>
      <w:r w:rsidR="00B57BDE">
        <w:rPr>
          <w:rFonts w:ascii="Arial" w:hAnsi="Arial" w:cs="Arial"/>
          <w:b/>
          <w:sz w:val="22"/>
          <w:szCs w:val="22"/>
        </w:rPr>
        <w:t xml:space="preserve">      </w:t>
      </w:r>
      <w:r w:rsidR="00B57BDE">
        <w:rPr>
          <w:rFonts w:ascii="Arial" w:hAnsi="Arial" w:cs="Arial"/>
          <w:b/>
          <w:sz w:val="22"/>
          <w:szCs w:val="22"/>
        </w:rPr>
        <w:tab/>
        <w:t xml:space="preserve">   </w:t>
      </w:r>
      <w:r w:rsidRPr="00AE1E65">
        <w:rPr>
          <w:rFonts w:ascii="Arial" w:hAnsi="Arial" w:cs="Arial"/>
          <w:b/>
          <w:sz w:val="22"/>
          <w:szCs w:val="22"/>
        </w:rPr>
        <w:t xml:space="preserve">25% </w:t>
      </w:r>
      <w:r w:rsidR="0026584F"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b/>
          <w:sz w:val="22"/>
          <w:szCs w:val="22"/>
        </w:rPr>
        <w:t>(</w:t>
      </w:r>
      <w:r w:rsidR="00CB4661" w:rsidRPr="00AE1E65">
        <w:rPr>
          <w:rFonts w:ascii="Arial" w:hAnsi="Arial" w:cs="Arial"/>
          <w:b/>
          <w:sz w:val="22"/>
          <w:szCs w:val="22"/>
        </w:rPr>
        <w:t>25</w:t>
      </w:r>
      <w:r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49484E6F" w14:textId="77777777" w:rsidR="00491588" w:rsidRPr="00AE1E65" w:rsidRDefault="0049158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75F5D78E" w14:textId="4D60F27F" w:rsidR="00491588" w:rsidRPr="00AE1E65" w:rsidRDefault="0049158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25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 on the separate Multiple-choice Answer</w:t>
      </w:r>
      <w:r w:rsidR="00CC1885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A5247F" w:rsidRPr="00AE1E65">
        <w:rPr>
          <w:rFonts w:ascii="Arial" w:hAnsi="Arial" w:cs="Arial"/>
          <w:sz w:val="22"/>
          <w:szCs w:val="22"/>
          <w:lang w:eastAsia="en-AU"/>
        </w:rPr>
        <w:t>S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heet provided. </w:t>
      </w:r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For each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question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shade the box to indicate your answer. Use only a blue or black pen to shade the boxes. If you make a mistake, place a cross through that square</w:t>
      </w:r>
      <w:r w:rsidR="003E6D1D" w:rsidRPr="00AE1E65">
        <w:rPr>
          <w:rFonts w:ascii="Arial" w:hAnsi="Arial" w:cs="Arial"/>
          <w:sz w:val="22"/>
          <w:szCs w:val="22"/>
          <w:lang w:eastAsia="en-AU"/>
        </w:rPr>
        <w:t>,</w:t>
      </w:r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then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shade your new answer. Do not erase or use correction fluid/tape. Marks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will not be deducted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for incorrect answers. No marks </w:t>
      </w:r>
      <w:proofErr w:type="gramStart"/>
      <w:r w:rsidR="00061CE2" w:rsidRPr="00AE1E65">
        <w:rPr>
          <w:rFonts w:ascii="Arial" w:hAnsi="Arial" w:cs="Arial"/>
          <w:sz w:val="22"/>
          <w:szCs w:val="22"/>
          <w:lang w:eastAsia="en-AU"/>
        </w:rPr>
        <w:t>will be given</w:t>
      </w:r>
      <w:proofErr w:type="gramEnd"/>
      <w:r w:rsidR="00061CE2" w:rsidRPr="00AE1E65">
        <w:rPr>
          <w:rFonts w:ascii="Arial" w:hAnsi="Arial" w:cs="Arial"/>
          <w:sz w:val="22"/>
          <w:szCs w:val="22"/>
          <w:lang w:eastAsia="en-AU"/>
        </w:rPr>
        <w:t xml:space="preserve"> if more than one answer is completed for any question.</w:t>
      </w:r>
    </w:p>
    <w:p w14:paraId="735B5D9E" w14:textId="77777777" w:rsidR="00491588" w:rsidRPr="00AE1E65" w:rsidRDefault="0049158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3235A22" w14:textId="585A26F5" w:rsidR="00491588" w:rsidRPr="00AE1E65" w:rsidRDefault="00AB23DA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Suggested working time:  50</w:t>
      </w:r>
      <w:r w:rsidR="00491588" w:rsidRPr="00AE1E65">
        <w:rPr>
          <w:rFonts w:ascii="Arial" w:hAnsi="Arial" w:cs="Arial"/>
          <w:sz w:val="22"/>
          <w:szCs w:val="22"/>
          <w:lang w:eastAsia="en-AU"/>
        </w:rPr>
        <w:t xml:space="preserve"> minutes.</w:t>
      </w:r>
      <w:proofErr w:type="gramEnd"/>
    </w:p>
    <w:p w14:paraId="4E4574D6" w14:textId="77777777" w:rsidR="00491588" w:rsidRPr="00AE1E65" w:rsidRDefault="00491588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D8D37B5" w14:textId="2F942A3A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61DBADC6" w14:textId="565BEBD0" w:rsidR="00596427" w:rsidRPr="00AE1E65" w:rsidRDefault="00500DCA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CA19A5" w:rsidRPr="00AE1E65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</w:rPr>
        <w:t>f the following substances is the strongest acid?</w:t>
      </w:r>
    </w:p>
    <w:p w14:paraId="43A6758C" w14:textId="12255F47"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HF</w:t>
      </w:r>
    </w:p>
    <w:p w14:paraId="49052550" w14:textId="2551B238"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(b)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  <w:t>HNO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</w:p>
    <w:p w14:paraId="5D68B0B4" w14:textId="0B486839" w:rsidR="00596427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PO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</w:p>
    <w:p w14:paraId="550F8870" w14:textId="7FDCEF2D" w:rsidR="00596427" w:rsidRPr="00AE1E65" w:rsidRDefault="00596427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="00500DCA" w:rsidRPr="00AE1E65">
        <w:rPr>
          <w:rFonts w:ascii="Arial" w:hAnsi="Arial" w:cs="Arial"/>
          <w:sz w:val="22"/>
          <w:szCs w:val="22"/>
        </w:rPr>
        <w:t>(d)</w:t>
      </w:r>
      <w:r w:rsidR="00500DCA" w:rsidRPr="00AE1E65">
        <w:rPr>
          <w:rFonts w:ascii="Arial" w:hAnsi="Arial" w:cs="Arial"/>
          <w:sz w:val="22"/>
          <w:szCs w:val="22"/>
        </w:rPr>
        <w:tab/>
        <w:t>CH</w:t>
      </w:r>
      <w:r w:rsidR="00500DCA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500DCA" w:rsidRPr="00AE1E65">
        <w:rPr>
          <w:rFonts w:ascii="Arial" w:hAnsi="Arial" w:cs="Arial"/>
          <w:sz w:val="22"/>
          <w:szCs w:val="22"/>
        </w:rPr>
        <w:t>COOH</w:t>
      </w:r>
    </w:p>
    <w:p w14:paraId="531C86E0" w14:textId="77777777" w:rsidR="00547D9F" w:rsidRDefault="00547D9F" w:rsidP="004E3DB2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34706AAC" w14:textId="77777777" w:rsidR="004E3DB2" w:rsidRDefault="004E3DB2" w:rsidP="00500DCA">
      <w:pPr>
        <w:pStyle w:val="BodyText"/>
        <w:rPr>
          <w:rFonts w:ascii="Arial" w:hAnsi="Arial" w:cs="Arial"/>
          <w:sz w:val="22"/>
          <w:szCs w:val="22"/>
        </w:rPr>
      </w:pPr>
    </w:p>
    <w:p w14:paraId="6E631886" w14:textId="5193F6D0" w:rsidR="00500DCA" w:rsidRPr="00AE1E65" w:rsidRDefault="00500DCA" w:rsidP="00500DCA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2.</w:t>
      </w:r>
      <w:r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CA19A5" w:rsidRPr="00AE1E65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substances is the strongest reducing agent?</w:t>
      </w:r>
    </w:p>
    <w:p w14:paraId="6AB0B13B" w14:textId="31CAC696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Au</w:t>
      </w:r>
    </w:p>
    <w:p w14:paraId="178C1BA6" w14:textId="3ABC6031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(b)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Sr</w:t>
      </w:r>
      <w:proofErr w:type="spellEnd"/>
    </w:p>
    <w:p w14:paraId="750D6267" w14:textId="1286D2CA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FeI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1D8504FA" w14:textId="6FF6DCD3" w:rsidR="00500DCA" w:rsidRPr="00AE1E65" w:rsidRDefault="00500DCA" w:rsidP="00500DCA">
      <w:pPr>
        <w:pStyle w:val="BodyText"/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</w:p>
    <w:p w14:paraId="1F5E986B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0B09F94C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0A9D73F9" w14:textId="14CC2075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3.</w:t>
      </w:r>
      <w:r w:rsidRPr="00AE1E65"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>Consider the f</w:t>
      </w:r>
      <w:r w:rsidR="00146F88">
        <w:rPr>
          <w:rFonts w:ascii="Arial" w:hAnsi="Arial" w:cs="Arial"/>
          <w:sz w:val="22"/>
          <w:szCs w:val="22"/>
        </w:rPr>
        <w:t>ollowing system at equilibrium.</w:t>
      </w:r>
    </w:p>
    <w:p w14:paraId="5576BCFF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473D5C8D" w14:textId="0188292A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  <w:t>Pb</w:t>
      </w:r>
      <w:r w:rsidRPr="00AE1E65">
        <w:rPr>
          <w:rFonts w:ascii="Arial" w:hAnsi="Arial" w:cs="Arial"/>
          <w:sz w:val="22"/>
          <w:szCs w:val="22"/>
          <w:vertAlign w:val="superscript"/>
        </w:rPr>
        <w:t>2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2 Br</w:t>
      </w:r>
      <w:r w:rsidR="00770A17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PbBr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(s)   +   heat </w:t>
      </w:r>
    </w:p>
    <w:p w14:paraId="181465DE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6194A48D" w14:textId="5EBB149A" w:rsidR="00CA19A5" w:rsidRPr="00AE1E65" w:rsidRDefault="00CA19A5" w:rsidP="00CA19A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changes would cause the concentratio</w:t>
      </w:r>
      <w:r w:rsidR="0061570E">
        <w:rPr>
          <w:rFonts w:ascii="Arial" w:hAnsi="Arial" w:cs="Arial"/>
          <w:sz w:val="22"/>
          <w:szCs w:val="22"/>
        </w:rPr>
        <w:t xml:space="preserve">n of </w:t>
      </w:r>
      <w:proofErr w:type="gramStart"/>
      <w:r w:rsidR="0061570E">
        <w:rPr>
          <w:rFonts w:ascii="Arial" w:hAnsi="Arial" w:cs="Arial"/>
          <w:sz w:val="22"/>
          <w:szCs w:val="22"/>
        </w:rPr>
        <w:t>lead(</w:t>
      </w:r>
      <w:proofErr w:type="gramEnd"/>
      <w:r w:rsidR="0061570E">
        <w:rPr>
          <w:rFonts w:ascii="Arial" w:hAnsi="Arial" w:cs="Arial"/>
          <w:sz w:val="22"/>
          <w:szCs w:val="22"/>
        </w:rPr>
        <w:t>II) ions to be lowered</w:t>
      </w:r>
      <w:r w:rsidRPr="00AE1E65">
        <w:rPr>
          <w:rFonts w:ascii="Arial" w:hAnsi="Arial" w:cs="Arial"/>
          <w:sz w:val="22"/>
          <w:szCs w:val="22"/>
        </w:rPr>
        <w:t xml:space="preserve"> (compared to the original concentration) once equilibrium is re-established?</w:t>
      </w:r>
    </w:p>
    <w:p w14:paraId="1E79AA30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3C82BBAB" w14:textId="2E7BCA33" w:rsidR="00CA19A5" w:rsidRPr="00AE1E65" w:rsidRDefault="0061570E" w:rsidP="00CA19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(a)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  <w:t>Adding potassium iodide</w:t>
      </w:r>
      <w:r w:rsidR="00CA19A5" w:rsidRPr="00732D8E">
        <w:rPr>
          <w:rFonts w:ascii="Arial" w:hAnsi="Arial" w:cs="Arial"/>
          <w:sz w:val="22"/>
          <w:szCs w:val="22"/>
          <w:highlight w:val="lightGray"/>
        </w:rPr>
        <w:t xml:space="preserve"> solution.</w:t>
      </w:r>
      <w:proofErr w:type="gramEnd"/>
    </w:p>
    <w:p w14:paraId="3A6AF051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Stirring the mixture.</w:t>
      </w:r>
      <w:proofErr w:type="gramEnd"/>
    </w:p>
    <w:p w14:paraId="3392167D" w14:textId="217A0CDA" w:rsidR="00CA19A5" w:rsidRPr="00AE1E65" w:rsidRDefault="0061570E" w:rsidP="00CA19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Warming</w:t>
      </w:r>
      <w:r w:rsidR="00CA19A5" w:rsidRPr="00AE1E65">
        <w:rPr>
          <w:rFonts w:ascii="Arial" w:hAnsi="Arial" w:cs="Arial"/>
          <w:sz w:val="22"/>
          <w:szCs w:val="22"/>
        </w:rPr>
        <w:t xml:space="preserve"> the system.</w:t>
      </w:r>
      <w:proofErr w:type="gramEnd"/>
    </w:p>
    <w:p w14:paraId="067582B2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 xml:space="preserve">Adding solid </w:t>
      </w:r>
      <w:proofErr w:type="gramStart"/>
      <w:r w:rsidRPr="00AE1E65">
        <w:rPr>
          <w:rFonts w:ascii="Arial" w:hAnsi="Arial" w:cs="Arial"/>
          <w:sz w:val="22"/>
          <w:szCs w:val="22"/>
        </w:rPr>
        <w:t>lead(</w:t>
      </w:r>
      <w:proofErr w:type="gramEnd"/>
      <w:r w:rsidRPr="00AE1E65">
        <w:rPr>
          <w:rFonts w:ascii="Arial" w:hAnsi="Arial" w:cs="Arial"/>
          <w:sz w:val="22"/>
          <w:szCs w:val="22"/>
        </w:rPr>
        <w:t>II) bromide to the system.</w:t>
      </w:r>
    </w:p>
    <w:p w14:paraId="03F2D0CB" w14:textId="1C4E9647" w:rsidR="00AB4067" w:rsidRPr="00AE1E65" w:rsidRDefault="00AB4067" w:rsidP="0082425C">
      <w:pPr>
        <w:rPr>
          <w:rFonts w:ascii="Arial" w:hAnsi="Arial" w:cs="Arial"/>
          <w:sz w:val="22"/>
          <w:szCs w:val="22"/>
        </w:rPr>
      </w:pPr>
    </w:p>
    <w:p w14:paraId="510033AF" w14:textId="7CC66EF5" w:rsidR="00596427" w:rsidRPr="00AE1E65" w:rsidRDefault="00596427" w:rsidP="0082425C">
      <w:pPr>
        <w:pStyle w:val="PlainText"/>
        <w:spacing w:line="276" w:lineRule="auto"/>
        <w:rPr>
          <w:rFonts w:ascii="Arial" w:hAnsi="Arial" w:cs="Arial"/>
          <w:sz w:val="22"/>
          <w:szCs w:val="22"/>
        </w:rPr>
      </w:pPr>
    </w:p>
    <w:p w14:paraId="7DE77AED" w14:textId="77777777" w:rsidR="009B628C" w:rsidRPr="00AE1E65" w:rsidRDefault="00AB4067" w:rsidP="009B628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4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</w:r>
      <w:r w:rsidR="009B628C" w:rsidRPr="00AE1E65">
        <w:rPr>
          <w:rFonts w:ascii="Arial" w:hAnsi="Arial" w:cs="Arial"/>
          <w:sz w:val="22"/>
          <w:szCs w:val="22"/>
        </w:rPr>
        <w:t xml:space="preserve">In which </w:t>
      </w:r>
      <w:r w:rsidR="009B628C">
        <w:rPr>
          <w:rFonts w:ascii="Arial" w:hAnsi="Arial" w:cs="Arial"/>
          <w:sz w:val="22"/>
          <w:szCs w:val="22"/>
        </w:rPr>
        <w:t xml:space="preserve">one </w:t>
      </w:r>
      <w:r w:rsidR="009B628C" w:rsidRPr="00AE1E65">
        <w:rPr>
          <w:rFonts w:ascii="Arial" w:hAnsi="Arial" w:cs="Arial"/>
          <w:sz w:val="22"/>
          <w:szCs w:val="22"/>
        </w:rPr>
        <w:t>of the fo</w:t>
      </w:r>
      <w:r w:rsidR="009B628C">
        <w:rPr>
          <w:rFonts w:ascii="Arial" w:hAnsi="Arial" w:cs="Arial"/>
          <w:sz w:val="22"/>
          <w:szCs w:val="22"/>
        </w:rPr>
        <w:t>llowing reactions is the carbon-</w:t>
      </w:r>
      <w:r w:rsidR="009B628C" w:rsidRPr="00AE1E65">
        <w:rPr>
          <w:rFonts w:ascii="Arial" w:hAnsi="Arial" w:cs="Arial"/>
          <w:sz w:val="22"/>
          <w:szCs w:val="22"/>
        </w:rPr>
        <w:t xml:space="preserve">containing species acting as a </w:t>
      </w:r>
    </w:p>
    <w:p w14:paraId="3463C332" w14:textId="77777777" w:rsidR="009B628C" w:rsidRPr="00AE1E65" w:rsidRDefault="009B628C" w:rsidP="009B628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Br</w:t>
      </w:r>
      <w:r w:rsidRPr="00547D9F">
        <w:rPr>
          <w:rFonts w:ascii="Arial" w:hAnsi="Arial" w:cs="Arial"/>
          <w:b/>
          <w:sz w:val="18"/>
          <w:szCs w:val="18"/>
        </w:rPr>
        <w:sym w:font="Symbol" w:char="F0C6"/>
      </w:r>
      <w:proofErr w:type="spellStart"/>
      <w:r w:rsidRPr="00AE1E65">
        <w:rPr>
          <w:rFonts w:ascii="Arial" w:hAnsi="Arial" w:cs="Arial"/>
          <w:sz w:val="22"/>
          <w:szCs w:val="22"/>
        </w:rPr>
        <w:t>nsted</w:t>
      </w:r>
      <w:proofErr w:type="spellEnd"/>
      <w:r w:rsidRPr="00AE1E65">
        <w:rPr>
          <w:rFonts w:ascii="Arial" w:hAnsi="Arial" w:cs="Arial"/>
          <w:sz w:val="22"/>
          <w:szCs w:val="22"/>
        </w:rPr>
        <w:t>-Lowry acid?</w:t>
      </w:r>
      <w:proofErr w:type="gramEnd"/>
    </w:p>
    <w:p w14:paraId="72441A9F" w14:textId="77777777" w:rsidR="009B628C" w:rsidRPr="00AE1E65" w:rsidRDefault="009B628C" w:rsidP="009B628C">
      <w:pPr>
        <w:rPr>
          <w:rFonts w:ascii="Arial" w:hAnsi="Arial" w:cs="Arial"/>
          <w:sz w:val="22"/>
          <w:szCs w:val="22"/>
        </w:rPr>
      </w:pPr>
    </w:p>
    <w:p w14:paraId="39BE2E36" w14:textId="77777777" w:rsidR="009B628C" w:rsidRPr="00AE1E65" w:rsidRDefault="009B628C" w:rsidP="009B628C">
      <w:pPr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NaHCO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(s)    +   H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→     Na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+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+  CO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(g) 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4FFFAF66" w14:textId="77777777" w:rsidR="009B628C" w:rsidRPr="00AE1E65" w:rsidRDefault="009B628C" w:rsidP="009B628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g</w:t>
      </w:r>
      <w:r w:rsidRPr="00AE1E65">
        <w:rPr>
          <w:rFonts w:ascii="Arial" w:hAnsi="Arial" w:cs="Arial"/>
          <w:sz w:val="22"/>
          <w:szCs w:val="22"/>
        </w:rPr>
        <w:t>)    +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1EF8B778" w14:textId="77777777" w:rsidR="009B628C" w:rsidRPr="00AE1E65" w:rsidRDefault="009B628C" w:rsidP="009B628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(c)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CO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proofErr w:type="gramEnd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 xml:space="preserve">)    +   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NaOH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 xml:space="preserve">   →   NaHCO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    +    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O(ℓ)</w:t>
      </w:r>
      <w:r w:rsidRPr="00AE1E65">
        <w:rPr>
          <w:rFonts w:ascii="Arial" w:hAnsi="Arial" w:cs="Arial"/>
          <w:sz w:val="22"/>
          <w:szCs w:val="22"/>
        </w:rPr>
        <w:t xml:space="preserve">    </w:t>
      </w:r>
    </w:p>
    <w:p w14:paraId="46A34126" w14:textId="77777777" w:rsidR="009B628C" w:rsidRPr="00AE1E65" w:rsidRDefault="009B628C" w:rsidP="009B628C">
      <w:pPr>
        <w:rPr>
          <w:rFonts w:ascii="Arial" w:hAnsi="Arial" w:cs="Arial"/>
          <w:position w:val="-12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+     Ca</w:t>
      </w:r>
      <w:r w:rsidRPr="00AE1E65">
        <w:rPr>
          <w:rFonts w:ascii="Arial" w:hAnsi="Arial" w:cs="Arial"/>
          <w:sz w:val="22"/>
          <w:szCs w:val="22"/>
          <w:vertAlign w:val="superscript"/>
        </w:rPr>
        <w:t>2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→   CaCO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(s)</w:t>
      </w:r>
    </w:p>
    <w:p w14:paraId="00071E62" w14:textId="77777777" w:rsidR="009B628C" w:rsidRDefault="009B628C" w:rsidP="007739D4">
      <w:pPr>
        <w:pStyle w:val="BodyText"/>
        <w:ind w:left="720" w:hanging="720"/>
        <w:outlineLvl w:val="0"/>
        <w:rPr>
          <w:rFonts w:ascii="Arial" w:hAnsi="Arial" w:cs="Arial"/>
          <w:sz w:val="22"/>
          <w:szCs w:val="22"/>
        </w:rPr>
      </w:pPr>
    </w:p>
    <w:p w14:paraId="6FEABF21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21007621" w14:textId="77777777" w:rsidR="009B628C" w:rsidRDefault="009B628C" w:rsidP="00CA19A5">
      <w:pPr>
        <w:rPr>
          <w:rFonts w:ascii="Arial" w:hAnsi="Arial" w:cs="Arial"/>
          <w:sz w:val="22"/>
          <w:szCs w:val="22"/>
        </w:rPr>
      </w:pPr>
    </w:p>
    <w:p w14:paraId="29C0996B" w14:textId="77777777" w:rsidR="009B628C" w:rsidRDefault="009B628C" w:rsidP="00CA19A5">
      <w:pPr>
        <w:rPr>
          <w:rFonts w:ascii="Arial" w:hAnsi="Arial" w:cs="Arial"/>
          <w:sz w:val="22"/>
          <w:szCs w:val="22"/>
        </w:rPr>
      </w:pPr>
    </w:p>
    <w:p w14:paraId="5CCA7802" w14:textId="77777777" w:rsidR="009B628C" w:rsidRDefault="009B628C" w:rsidP="00CA19A5">
      <w:pPr>
        <w:rPr>
          <w:rFonts w:ascii="Arial" w:hAnsi="Arial" w:cs="Arial"/>
          <w:sz w:val="22"/>
          <w:szCs w:val="22"/>
        </w:rPr>
      </w:pPr>
    </w:p>
    <w:p w14:paraId="5E6AD245" w14:textId="77777777" w:rsidR="009B628C" w:rsidRDefault="009B628C" w:rsidP="00CA19A5">
      <w:pPr>
        <w:rPr>
          <w:rFonts w:ascii="Arial" w:hAnsi="Arial" w:cs="Arial"/>
          <w:sz w:val="22"/>
          <w:szCs w:val="22"/>
        </w:rPr>
      </w:pPr>
    </w:p>
    <w:p w14:paraId="43119056" w14:textId="77777777" w:rsidR="009B628C" w:rsidRDefault="009B628C" w:rsidP="00CA19A5">
      <w:pPr>
        <w:rPr>
          <w:rFonts w:ascii="Arial" w:hAnsi="Arial" w:cs="Arial"/>
          <w:sz w:val="22"/>
          <w:szCs w:val="22"/>
        </w:rPr>
      </w:pPr>
    </w:p>
    <w:p w14:paraId="21D9ACE7" w14:textId="77777777" w:rsidR="009B628C" w:rsidRPr="00A7294A" w:rsidRDefault="00CA19A5" w:rsidP="009B628C">
      <w:pPr>
        <w:pStyle w:val="BodyText"/>
        <w:ind w:left="720" w:hanging="720"/>
        <w:outlineLvl w:val="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lastRenderedPageBreak/>
        <w:t>5.</w:t>
      </w:r>
      <w:r w:rsidRPr="00AE1E65">
        <w:rPr>
          <w:rFonts w:ascii="Arial" w:hAnsi="Arial" w:cs="Arial"/>
          <w:sz w:val="22"/>
          <w:szCs w:val="22"/>
        </w:rPr>
        <w:tab/>
      </w:r>
      <w:r w:rsidR="009B628C" w:rsidRPr="00A7294A">
        <w:rPr>
          <w:rFonts w:ascii="Arial" w:hAnsi="Arial" w:cs="Arial"/>
          <w:sz w:val="22"/>
          <w:szCs w:val="22"/>
        </w:rPr>
        <w:t>Use the information in the table below to determine which acid will have the lowest pH?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410"/>
        <w:gridCol w:w="2977"/>
      </w:tblGrid>
      <w:tr w:rsidR="009B628C" w:rsidRPr="00A7294A" w14:paraId="08C28FFA" w14:textId="77777777" w:rsidTr="009B628C">
        <w:tc>
          <w:tcPr>
            <w:tcW w:w="2126" w:type="dxa"/>
          </w:tcPr>
          <w:p w14:paraId="36CAE885" w14:textId="77777777" w:rsidR="009B628C" w:rsidRPr="00A7294A" w:rsidRDefault="009B628C" w:rsidP="009B628C">
            <w:pPr>
              <w:pStyle w:val="BodyTex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ab/>
              <w:t>Name</w:t>
            </w:r>
          </w:p>
        </w:tc>
        <w:tc>
          <w:tcPr>
            <w:tcW w:w="2410" w:type="dxa"/>
          </w:tcPr>
          <w:p w14:paraId="2146FE8D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Formula</w:t>
            </w:r>
          </w:p>
        </w:tc>
        <w:tc>
          <w:tcPr>
            <w:tcW w:w="2977" w:type="dxa"/>
          </w:tcPr>
          <w:p w14:paraId="3BA01E98" w14:textId="77777777" w:rsidR="009B628C" w:rsidRPr="00A7294A" w:rsidRDefault="009B628C" w:rsidP="009B628C">
            <w:pPr>
              <w:pStyle w:val="BodyTex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Equilibrium constant  K</w:t>
            </w:r>
          </w:p>
        </w:tc>
      </w:tr>
      <w:tr w:rsidR="009B628C" w:rsidRPr="00A7294A" w14:paraId="175D1BC3" w14:textId="77777777" w:rsidTr="009B628C">
        <w:tc>
          <w:tcPr>
            <w:tcW w:w="2126" w:type="dxa"/>
          </w:tcPr>
          <w:p w14:paraId="2B1A2CBC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Benzoic acid</w:t>
            </w:r>
          </w:p>
          <w:p w14:paraId="2632E3A4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953DF07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C</w:t>
            </w:r>
            <w:r w:rsidRPr="00A7294A">
              <w:rPr>
                <w:rFonts w:ascii="Arial" w:hAnsi="Arial" w:cs="Arial"/>
                <w:sz w:val="22"/>
                <w:szCs w:val="22"/>
                <w:vertAlign w:val="subscript"/>
              </w:rPr>
              <w:t>6</w:t>
            </w:r>
            <w:r w:rsidRPr="00A7294A">
              <w:rPr>
                <w:rFonts w:ascii="Arial" w:hAnsi="Arial" w:cs="Arial"/>
                <w:sz w:val="22"/>
                <w:szCs w:val="22"/>
              </w:rPr>
              <w:t>H</w:t>
            </w:r>
            <w:r w:rsidRPr="00A7294A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 w:rsidRPr="00A7294A">
              <w:rPr>
                <w:rFonts w:ascii="Arial" w:hAnsi="Arial" w:cs="Arial"/>
                <w:sz w:val="22"/>
                <w:szCs w:val="22"/>
              </w:rPr>
              <w:t>COOH</w:t>
            </w:r>
          </w:p>
        </w:tc>
        <w:tc>
          <w:tcPr>
            <w:tcW w:w="2977" w:type="dxa"/>
          </w:tcPr>
          <w:p w14:paraId="719FB7DA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6.3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-5</w:t>
            </w:r>
          </w:p>
        </w:tc>
      </w:tr>
      <w:tr w:rsidR="009B628C" w:rsidRPr="00A7294A" w14:paraId="440A03F6" w14:textId="77777777" w:rsidTr="009B628C">
        <w:tc>
          <w:tcPr>
            <w:tcW w:w="2126" w:type="dxa"/>
          </w:tcPr>
          <w:p w14:paraId="69FEBB2A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294A">
              <w:rPr>
                <w:rFonts w:ascii="Arial" w:hAnsi="Arial" w:cs="Arial"/>
                <w:sz w:val="22"/>
                <w:szCs w:val="22"/>
              </w:rPr>
              <w:t>Hypochlorous</w:t>
            </w:r>
            <w:proofErr w:type="spellEnd"/>
          </w:p>
          <w:p w14:paraId="6C5F245B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acid</w:t>
            </w:r>
          </w:p>
        </w:tc>
        <w:tc>
          <w:tcPr>
            <w:tcW w:w="2410" w:type="dxa"/>
          </w:tcPr>
          <w:p w14:paraId="190298B1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HC</w:t>
            </w:r>
            <w:r w:rsidRPr="00A7294A">
              <w:rPr>
                <w:rFonts w:ascii="MT Extra" w:hAnsi="MT Extra" w:cs="Arial"/>
                <w:sz w:val="24"/>
                <w:szCs w:val="24"/>
              </w:rPr>
              <w:t></w:t>
            </w:r>
            <w:r w:rsidRPr="00A7294A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977" w:type="dxa"/>
          </w:tcPr>
          <w:p w14:paraId="13A88BDB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2.9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-8</w:t>
            </w:r>
          </w:p>
        </w:tc>
      </w:tr>
      <w:tr w:rsidR="009B628C" w:rsidRPr="00A7294A" w14:paraId="74500A6D" w14:textId="77777777" w:rsidTr="009B628C">
        <w:tc>
          <w:tcPr>
            <w:tcW w:w="2126" w:type="dxa"/>
          </w:tcPr>
          <w:p w14:paraId="4F46BF12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Hydrocyanic</w:t>
            </w:r>
          </w:p>
          <w:p w14:paraId="681CF30C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</w:tc>
        <w:tc>
          <w:tcPr>
            <w:tcW w:w="2410" w:type="dxa"/>
          </w:tcPr>
          <w:p w14:paraId="39A50793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HCN</w:t>
            </w:r>
          </w:p>
        </w:tc>
        <w:tc>
          <w:tcPr>
            <w:tcW w:w="2977" w:type="dxa"/>
          </w:tcPr>
          <w:p w14:paraId="0B2061AE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6.2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-10</w:t>
            </w:r>
          </w:p>
        </w:tc>
      </w:tr>
      <w:tr w:rsidR="009B628C" w:rsidRPr="00A7294A" w14:paraId="73B82485" w14:textId="77777777" w:rsidTr="009B628C">
        <w:tc>
          <w:tcPr>
            <w:tcW w:w="2126" w:type="dxa"/>
          </w:tcPr>
          <w:p w14:paraId="3DACFCF8" w14:textId="77777777" w:rsidR="009B628C" w:rsidRPr="00A7294A" w:rsidRDefault="009B628C" w:rsidP="009B628C">
            <w:pPr>
              <w:ind w:left="13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294A">
              <w:rPr>
                <w:rFonts w:ascii="Arial" w:hAnsi="Arial" w:cs="Arial"/>
                <w:sz w:val="22"/>
                <w:szCs w:val="22"/>
              </w:rPr>
              <w:t>Methanoic</w:t>
            </w:r>
            <w:proofErr w:type="spellEnd"/>
            <w:r w:rsidRPr="00A7294A">
              <w:rPr>
                <w:rFonts w:ascii="Arial" w:hAnsi="Arial" w:cs="Arial"/>
                <w:sz w:val="22"/>
                <w:szCs w:val="22"/>
              </w:rPr>
              <w:t xml:space="preserve"> acid</w:t>
            </w:r>
          </w:p>
          <w:p w14:paraId="30719C39" w14:textId="77777777" w:rsidR="009B628C" w:rsidRPr="00A7294A" w:rsidRDefault="009B628C" w:rsidP="009B628C">
            <w:pPr>
              <w:pStyle w:val="BodyText"/>
              <w:ind w:left="131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183004A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HCOOH</w:t>
            </w:r>
          </w:p>
        </w:tc>
        <w:tc>
          <w:tcPr>
            <w:tcW w:w="2977" w:type="dxa"/>
          </w:tcPr>
          <w:p w14:paraId="69AED898" w14:textId="77777777" w:rsidR="009B628C" w:rsidRPr="00A7294A" w:rsidRDefault="009B628C" w:rsidP="009B628C">
            <w:pPr>
              <w:pStyle w:val="BodyText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A7294A">
              <w:rPr>
                <w:rFonts w:ascii="Arial" w:hAnsi="Arial" w:cs="Arial"/>
                <w:sz w:val="22"/>
                <w:szCs w:val="22"/>
              </w:rPr>
              <w:t>1.8 x 10</w:t>
            </w:r>
            <w:r w:rsidRPr="00A7294A">
              <w:rPr>
                <w:rFonts w:ascii="Arial" w:hAnsi="Arial" w:cs="Arial"/>
                <w:sz w:val="22"/>
                <w:szCs w:val="22"/>
                <w:vertAlign w:val="superscript"/>
              </w:rPr>
              <w:t>-4</w:t>
            </w:r>
          </w:p>
        </w:tc>
      </w:tr>
    </w:tbl>
    <w:p w14:paraId="7A5DF255" w14:textId="77777777" w:rsidR="009B628C" w:rsidRPr="00A7294A" w:rsidRDefault="009B628C" w:rsidP="009B628C">
      <w:pPr>
        <w:pStyle w:val="BodyText"/>
        <w:ind w:left="720" w:hanging="720"/>
        <w:outlineLvl w:val="0"/>
        <w:rPr>
          <w:rFonts w:ascii="Arial" w:hAnsi="Arial" w:cs="Arial"/>
          <w:sz w:val="22"/>
          <w:szCs w:val="22"/>
        </w:rPr>
      </w:pPr>
    </w:p>
    <w:p w14:paraId="01269600" w14:textId="77777777" w:rsidR="009B628C" w:rsidRPr="00A7294A" w:rsidRDefault="009B628C" w:rsidP="009B628C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7294A">
        <w:rPr>
          <w:rFonts w:ascii="Arial" w:hAnsi="Arial" w:cs="Arial"/>
          <w:sz w:val="22"/>
          <w:szCs w:val="22"/>
        </w:rPr>
        <w:t>Benzoic acid</w:t>
      </w:r>
    </w:p>
    <w:p w14:paraId="40553FDD" w14:textId="77777777" w:rsidR="009B628C" w:rsidRPr="00A7294A" w:rsidRDefault="009B628C" w:rsidP="009B628C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 w:rsidRPr="00A7294A">
        <w:rPr>
          <w:rFonts w:ascii="Arial" w:hAnsi="Arial" w:cs="Arial"/>
          <w:sz w:val="22"/>
          <w:szCs w:val="22"/>
        </w:rPr>
        <w:t>Hypochlorous</w:t>
      </w:r>
      <w:proofErr w:type="spellEnd"/>
      <w:r w:rsidRPr="00A7294A">
        <w:rPr>
          <w:rFonts w:ascii="Arial" w:hAnsi="Arial" w:cs="Arial"/>
          <w:sz w:val="22"/>
          <w:szCs w:val="22"/>
        </w:rPr>
        <w:t xml:space="preserve"> acid</w:t>
      </w:r>
    </w:p>
    <w:p w14:paraId="217FCE2A" w14:textId="77777777" w:rsidR="009B628C" w:rsidRPr="00A7294A" w:rsidRDefault="009B628C" w:rsidP="009B628C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7294A">
        <w:rPr>
          <w:rFonts w:ascii="Arial" w:hAnsi="Arial" w:cs="Arial"/>
          <w:sz w:val="22"/>
          <w:szCs w:val="22"/>
        </w:rPr>
        <w:t>Hydrocyanic acid</w:t>
      </w:r>
    </w:p>
    <w:p w14:paraId="3F14EE22" w14:textId="77777777" w:rsidR="009B628C" w:rsidRPr="009B628C" w:rsidRDefault="009B628C" w:rsidP="009B628C">
      <w:pPr>
        <w:numPr>
          <w:ilvl w:val="0"/>
          <w:numId w:val="16"/>
        </w:numPr>
        <w:tabs>
          <w:tab w:val="clear" w:pos="1440"/>
        </w:tabs>
        <w:rPr>
          <w:rFonts w:ascii="Arial" w:hAnsi="Arial" w:cs="Arial"/>
          <w:sz w:val="22"/>
          <w:szCs w:val="22"/>
          <w:highlight w:val="lightGray"/>
        </w:rPr>
      </w:pPr>
      <w:proofErr w:type="spellStart"/>
      <w:r w:rsidRPr="009B628C">
        <w:rPr>
          <w:rFonts w:ascii="Arial" w:hAnsi="Arial" w:cs="Arial"/>
          <w:sz w:val="22"/>
          <w:szCs w:val="22"/>
          <w:highlight w:val="lightGray"/>
        </w:rPr>
        <w:t>Methanoic</w:t>
      </w:r>
      <w:proofErr w:type="spellEnd"/>
      <w:r w:rsidRPr="009B628C">
        <w:rPr>
          <w:rFonts w:ascii="Arial" w:hAnsi="Arial" w:cs="Arial"/>
          <w:sz w:val="22"/>
          <w:szCs w:val="22"/>
          <w:highlight w:val="lightGray"/>
        </w:rPr>
        <w:t xml:space="preserve"> acid</w:t>
      </w:r>
    </w:p>
    <w:p w14:paraId="0F1CA84C" w14:textId="54989DB8" w:rsidR="00CA19A5" w:rsidRPr="00AE1E65" w:rsidRDefault="00CA19A5" w:rsidP="009B628C">
      <w:pPr>
        <w:rPr>
          <w:rFonts w:ascii="Arial" w:hAnsi="Arial" w:cs="Arial"/>
          <w:position w:val="-12"/>
          <w:sz w:val="22"/>
          <w:szCs w:val="22"/>
        </w:rPr>
      </w:pPr>
    </w:p>
    <w:p w14:paraId="76E664DA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5517CD65" w14:textId="5B212D58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6.</w:t>
      </w:r>
      <w:r w:rsidRPr="00AE1E65">
        <w:rPr>
          <w:rFonts w:ascii="Arial" w:hAnsi="Arial" w:cs="Arial"/>
          <w:sz w:val="22"/>
          <w:szCs w:val="22"/>
        </w:rPr>
        <w:tab/>
        <w:t>Which of the following combinations will form a buffer solution?</w:t>
      </w:r>
    </w:p>
    <w:p w14:paraId="0D2F8D10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74434B78" w14:textId="015B77CC" w:rsidR="00CA19A5" w:rsidRPr="00732D8E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NH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 / NH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4</w:t>
      </w:r>
      <w:r w:rsidR="001929E5">
        <w:rPr>
          <w:rFonts w:ascii="Arial" w:hAnsi="Arial" w:cs="Arial"/>
          <w:sz w:val="22"/>
          <w:szCs w:val="22"/>
          <w:highlight w:val="lightGray"/>
        </w:rPr>
        <w:t>Cℓ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</w:t>
      </w:r>
    </w:p>
    <w:p w14:paraId="54B31E53" w14:textId="08D5E506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NH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1929E5">
        <w:rPr>
          <w:rFonts w:ascii="Arial" w:hAnsi="Arial" w:cs="Arial"/>
          <w:sz w:val="22"/>
          <w:szCs w:val="22"/>
        </w:rPr>
        <w:t>(</w:t>
      </w:r>
      <w:proofErr w:type="spellStart"/>
      <w:r w:rsidR="001929E5">
        <w:rPr>
          <w:rFonts w:ascii="Arial" w:hAnsi="Arial" w:cs="Arial"/>
          <w:sz w:val="22"/>
          <w:szCs w:val="22"/>
        </w:rPr>
        <w:t>aq</w:t>
      </w:r>
      <w:proofErr w:type="spellEnd"/>
      <w:r w:rsidR="001929E5">
        <w:rPr>
          <w:rFonts w:ascii="Arial" w:hAnsi="Arial" w:cs="Arial"/>
          <w:sz w:val="22"/>
          <w:szCs w:val="22"/>
        </w:rPr>
        <w:t>) / HCℓ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769F26FF" w14:textId="45C84D0C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HCℓ(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/ NH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>C</w:t>
      </w:r>
      <w:r w:rsidR="001929E5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52A80477" w14:textId="77777777" w:rsidR="00CA19A5" w:rsidRPr="00732D8E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PO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4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 / HPO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4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2–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</w:t>
      </w:r>
    </w:p>
    <w:p w14:paraId="12C01E94" w14:textId="77777777" w:rsidR="00CA19A5" w:rsidRPr="00AE1E65" w:rsidRDefault="00CA19A5" w:rsidP="006E374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SO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/ HSO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6F61C2F8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14818E92" w14:textId="77777777" w:rsidR="00CA19A5" w:rsidRPr="00732D8E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i and iv only</w:t>
      </w:r>
    </w:p>
    <w:p w14:paraId="49472EDC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i, iv and v only</w:t>
      </w:r>
    </w:p>
    <w:p w14:paraId="4ADD9420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i, ii and iv only</w:t>
      </w:r>
    </w:p>
    <w:p w14:paraId="3188602D" w14:textId="77777777" w:rsidR="00CA19A5" w:rsidRPr="00AE1E65" w:rsidRDefault="00CA19A5" w:rsidP="006E3745">
      <w:pPr>
        <w:pStyle w:val="ListParagraph"/>
        <w:numPr>
          <w:ilvl w:val="0"/>
          <w:numId w:val="17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iv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only</w:t>
      </w:r>
    </w:p>
    <w:p w14:paraId="475CC734" w14:textId="77777777" w:rsidR="00547D9F" w:rsidRPr="00AE1E65" w:rsidRDefault="00547D9F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10679645" w14:textId="66557A0E" w:rsidR="00CA19A5" w:rsidRPr="00AE1E65" w:rsidRDefault="00CA19A5" w:rsidP="00CA19A5">
      <w:pPr>
        <w:outlineLvl w:val="0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Question 7 and</w:t>
      </w:r>
      <w:r w:rsidR="001929E5">
        <w:rPr>
          <w:rFonts w:ascii="Arial" w:hAnsi="Arial" w:cs="Arial"/>
          <w:b/>
          <w:sz w:val="22"/>
          <w:szCs w:val="22"/>
        </w:rPr>
        <w:t xml:space="preserve"> 8 relate the following information</w:t>
      </w:r>
      <w:r w:rsidRPr="00AE1E65">
        <w:rPr>
          <w:rFonts w:ascii="Arial" w:hAnsi="Arial" w:cs="Arial"/>
          <w:b/>
          <w:sz w:val="22"/>
          <w:szCs w:val="22"/>
        </w:rPr>
        <w:t xml:space="preserve">: </w:t>
      </w:r>
    </w:p>
    <w:p w14:paraId="70FC822C" w14:textId="77777777" w:rsidR="00CA19A5" w:rsidRPr="00AE1E65" w:rsidRDefault="00CA19A5" w:rsidP="00CA19A5">
      <w:pPr>
        <w:rPr>
          <w:rFonts w:ascii="Arial" w:hAnsi="Arial" w:cs="Arial"/>
          <w:b/>
          <w:sz w:val="22"/>
          <w:szCs w:val="22"/>
        </w:rPr>
      </w:pPr>
    </w:p>
    <w:p w14:paraId="221AB92A" w14:textId="71622EB1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One of the processes involved in the acidification of the oceans caused by increasing carbon dioxide levels </w:t>
      </w:r>
      <w:r w:rsidR="001929E5">
        <w:rPr>
          <w:rFonts w:ascii="Arial" w:hAnsi="Arial" w:cs="Arial"/>
          <w:sz w:val="22"/>
          <w:szCs w:val="22"/>
        </w:rPr>
        <w:t>in the atmosp</w:t>
      </w:r>
      <w:r w:rsidR="00070B13">
        <w:rPr>
          <w:rFonts w:ascii="Arial" w:hAnsi="Arial" w:cs="Arial"/>
          <w:sz w:val="22"/>
          <w:szCs w:val="22"/>
        </w:rPr>
        <w:t xml:space="preserve">here </w:t>
      </w:r>
      <w:proofErr w:type="gramStart"/>
      <w:r w:rsidRPr="00AE1E65">
        <w:rPr>
          <w:rFonts w:ascii="Arial" w:hAnsi="Arial" w:cs="Arial"/>
          <w:sz w:val="22"/>
          <w:szCs w:val="22"/>
        </w:rPr>
        <w:t>is shown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below:</w:t>
      </w:r>
    </w:p>
    <w:p w14:paraId="763E3860" w14:textId="77777777" w:rsidR="00CA19A5" w:rsidRPr="00AE1E65" w:rsidRDefault="00CA19A5" w:rsidP="00CA19A5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4C05BCF3" w14:textId="77777777" w:rsidR="00CA19A5" w:rsidRPr="00AE1E65" w:rsidRDefault="00CA19A5" w:rsidP="00CA19A5">
      <w:pPr>
        <w:pStyle w:val="BodyText"/>
        <w:ind w:firstLine="720"/>
        <w:rPr>
          <w:rFonts w:ascii="Arial" w:hAnsi="Arial" w:cs="Arial"/>
          <w:i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+   H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132E9CB5" w14:textId="77777777" w:rsidR="00CA19A5" w:rsidRPr="00AE1E65" w:rsidRDefault="00CA19A5" w:rsidP="00547D9F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4061580F" w14:textId="117478D5" w:rsidR="00CA19A5" w:rsidRPr="00AE1E65" w:rsidRDefault="00CA19A5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7.</w:t>
      </w:r>
      <w:r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61570E">
        <w:rPr>
          <w:rFonts w:ascii="Arial" w:hAnsi="Arial" w:cs="Arial"/>
          <w:sz w:val="22"/>
          <w:szCs w:val="22"/>
        </w:rPr>
        <w:t xml:space="preserve">one </w:t>
      </w:r>
      <w:r w:rsidRPr="00AE1E65">
        <w:rPr>
          <w:rFonts w:ascii="Arial" w:hAnsi="Arial" w:cs="Arial"/>
          <w:sz w:val="22"/>
          <w:szCs w:val="22"/>
        </w:rPr>
        <w:t>of the following statements is true?</w:t>
      </w:r>
    </w:p>
    <w:p w14:paraId="717C1E53" w14:textId="77777777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>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is the conjugate base of the 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2–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41A43F0D" w14:textId="7E47B0AF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The 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61570E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ion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is the conjugate acid of the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5513BAF3" w14:textId="1E6C6601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(c)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  <w:t>HCO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="0061570E" w:rsidRPr="00732D8E">
        <w:rPr>
          <w:rFonts w:ascii="Arial" w:hAnsi="Arial" w:cs="Arial"/>
          <w:sz w:val="22"/>
          <w:szCs w:val="22"/>
          <w:highlight w:val="lightGray"/>
        </w:rPr>
        <w:t xml:space="preserve"> is the conjugate acid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of the CO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2–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ion.</w:t>
      </w:r>
    </w:p>
    <w:p w14:paraId="70F7E553" w14:textId="77777777" w:rsidR="00CA19A5" w:rsidRPr="00AE1E65" w:rsidRDefault="00CA19A5" w:rsidP="00CA19A5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is the conjugate acid of the HCO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ion.</w:t>
      </w:r>
    </w:p>
    <w:p w14:paraId="71126037" w14:textId="77777777" w:rsidR="00547D9F" w:rsidRDefault="00547D9F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69020C93" w14:textId="77777777" w:rsidR="00547D9F" w:rsidRDefault="00547D9F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49B7C84F" w14:textId="1973A062" w:rsidR="00CA19A5" w:rsidRPr="00AE1E65" w:rsidRDefault="00CA19A5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8.</w:t>
      </w:r>
      <w:r w:rsidRPr="00AE1E65">
        <w:rPr>
          <w:rFonts w:ascii="Arial" w:hAnsi="Arial" w:cs="Arial"/>
          <w:sz w:val="22"/>
          <w:szCs w:val="22"/>
        </w:rPr>
        <w:tab/>
        <w:t>Using this p</w:t>
      </w:r>
      <w:r w:rsidR="00146F88">
        <w:rPr>
          <w:rFonts w:ascii="Arial" w:hAnsi="Arial" w:cs="Arial"/>
          <w:sz w:val="22"/>
          <w:szCs w:val="22"/>
        </w:rPr>
        <w:t>rocess and your knowledge of</w:t>
      </w:r>
      <w:r w:rsidRPr="00AE1E65">
        <w:rPr>
          <w:rFonts w:ascii="Arial" w:hAnsi="Arial" w:cs="Arial"/>
          <w:sz w:val="22"/>
          <w:szCs w:val="22"/>
        </w:rPr>
        <w:t xml:space="preserve"> other chemical processes occurring in the ocean, which one of the following will reduce the acidity of the </w:t>
      </w:r>
      <w:proofErr w:type="gramStart"/>
      <w:r w:rsidRPr="00AE1E65">
        <w:rPr>
          <w:rFonts w:ascii="Arial" w:hAnsi="Arial" w:cs="Arial"/>
          <w:sz w:val="22"/>
          <w:szCs w:val="22"/>
        </w:rPr>
        <w:t>oceans?</w:t>
      </w:r>
      <w:proofErr w:type="gramEnd"/>
    </w:p>
    <w:p w14:paraId="2A8C534B" w14:textId="77777777" w:rsidR="00CA19A5" w:rsidRPr="00AE1E65" w:rsidRDefault="00CA19A5" w:rsidP="00CA19A5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646440DB" w14:textId="225A5B9E" w:rsidR="00CA19A5" w:rsidRPr="00AE1E65" w:rsidRDefault="00070B13" w:rsidP="00CA19A5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highlight w:val="lightGray"/>
        </w:rPr>
        <w:t>(a)</w:t>
      </w:r>
      <w:r>
        <w:rPr>
          <w:rFonts w:ascii="Arial" w:hAnsi="Arial" w:cs="Arial"/>
          <w:sz w:val="22"/>
          <w:szCs w:val="22"/>
          <w:highlight w:val="lightGray"/>
        </w:rPr>
        <w:tab/>
        <w:t>I</w:t>
      </w:r>
      <w:r w:rsidR="00CA19A5" w:rsidRPr="00732D8E">
        <w:rPr>
          <w:rFonts w:ascii="Arial" w:hAnsi="Arial" w:cs="Arial"/>
          <w:sz w:val="22"/>
          <w:szCs w:val="22"/>
          <w:highlight w:val="lightGray"/>
        </w:rPr>
        <w:t>ncreased amount of sediments and shells that contain calcium carbonate.</w:t>
      </w:r>
      <w:proofErr w:type="gramEnd"/>
    </w:p>
    <w:p w14:paraId="7518FEE0" w14:textId="3780903A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Increased concentration of carbon dioxide in the atmosphere</w:t>
      </w:r>
      <w:r w:rsidR="00070B13">
        <w:rPr>
          <w:rFonts w:ascii="Arial" w:hAnsi="Arial" w:cs="Arial"/>
          <w:sz w:val="22"/>
          <w:szCs w:val="22"/>
        </w:rPr>
        <w:t>.</w:t>
      </w:r>
      <w:proofErr w:type="gramEnd"/>
    </w:p>
    <w:p w14:paraId="5AF6D81A" w14:textId="3DDAA3BD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Addition of more </w:t>
      </w:r>
      <w:proofErr w:type="spellStart"/>
      <w:r w:rsidRPr="00AE1E65">
        <w:rPr>
          <w:rFonts w:ascii="Arial" w:hAnsi="Arial" w:cs="Arial"/>
          <w:sz w:val="22"/>
          <w:szCs w:val="22"/>
        </w:rPr>
        <w:t>hydrogencarbonate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ions into the ocean</w:t>
      </w:r>
      <w:r w:rsidR="00070B13">
        <w:rPr>
          <w:rFonts w:ascii="Arial" w:hAnsi="Arial" w:cs="Arial"/>
          <w:sz w:val="22"/>
          <w:szCs w:val="22"/>
        </w:rPr>
        <w:t>.</w:t>
      </w:r>
      <w:proofErr w:type="gramEnd"/>
    </w:p>
    <w:p w14:paraId="4ACD39AF" w14:textId="6A06C071" w:rsidR="00CA19A5" w:rsidRPr="00AE1E65" w:rsidRDefault="00CA19A5" w:rsidP="00CA19A5">
      <w:pPr>
        <w:ind w:firstLine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  <w:t>Increased extreme weather conditions causing wind and waves in the ocean</w:t>
      </w:r>
      <w:r w:rsidR="00070B13">
        <w:rPr>
          <w:rFonts w:ascii="Arial" w:hAnsi="Arial" w:cs="Arial"/>
          <w:sz w:val="22"/>
          <w:szCs w:val="22"/>
        </w:rPr>
        <w:t>.</w:t>
      </w:r>
      <w:proofErr w:type="gramEnd"/>
    </w:p>
    <w:p w14:paraId="4F2C3784" w14:textId="492A5710" w:rsidR="00CA19A5" w:rsidRPr="00AE1E65" w:rsidRDefault="00CA19A5" w:rsidP="00CA19A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D6C0FF2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15AC9301" w14:textId="448FA693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9.</w:t>
      </w:r>
      <w:r w:rsidRPr="00AE1E65">
        <w:rPr>
          <w:rFonts w:ascii="Arial" w:hAnsi="Arial" w:cs="Arial"/>
          <w:sz w:val="22"/>
          <w:szCs w:val="22"/>
        </w:rPr>
        <w:tab/>
        <w:t xml:space="preserve">Water </w:t>
      </w:r>
      <w:proofErr w:type="spellStart"/>
      <w:r w:rsidRPr="00AE1E65">
        <w:rPr>
          <w:rFonts w:ascii="Arial" w:hAnsi="Arial" w:cs="Arial"/>
          <w:sz w:val="22"/>
          <w:szCs w:val="22"/>
        </w:rPr>
        <w:t>ionises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acco</w:t>
      </w:r>
      <w:r w:rsidR="00146F88">
        <w:rPr>
          <w:rFonts w:ascii="Arial" w:hAnsi="Arial" w:cs="Arial"/>
          <w:sz w:val="22"/>
          <w:szCs w:val="22"/>
        </w:rPr>
        <w:t>rding to the following reaction.</w:t>
      </w:r>
    </w:p>
    <w:p w14:paraId="189049E8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72701A20" w14:textId="1E80E870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  <w:t xml:space="preserve">2 </w:t>
      </w:r>
      <w:proofErr w:type="gramStart"/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ℓ)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Pr="00AE1E65">
        <w:rPr>
          <w:rFonts w:ascii="Arial" w:hAnsi="Arial" w:cs="Arial"/>
          <w:sz w:val="22"/>
          <w:szCs w:val="22"/>
        </w:rPr>
        <w:t xml:space="preserve">   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</w:p>
    <w:p w14:paraId="51A73D74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17ED607D" w14:textId="77777777" w:rsidR="00CA19A5" w:rsidRPr="00AE1E65" w:rsidRDefault="00CA19A5" w:rsidP="00CA19A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At 25 </w:t>
      </w:r>
      <w:proofErr w:type="spellStart"/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o</w:t>
      </w:r>
      <w:r w:rsidRPr="00AE1E65">
        <w:rPr>
          <w:rFonts w:ascii="Arial" w:hAnsi="Arial" w:cs="Arial"/>
          <w:sz w:val="22"/>
          <w:szCs w:val="22"/>
        </w:rPr>
        <w:t>C</w:t>
      </w:r>
      <w:proofErr w:type="spellEnd"/>
      <w:proofErr w:type="gramEnd"/>
      <w:r w:rsidRPr="00AE1E65">
        <w:rPr>
          <w:rFonts w:ascii="Arial" w:hAnsi="Arial" w:cs="Arial"/>
          <w:sz w:val="22"/>
          <w:szCs w:val="22"/>
        </w:rPr>
        <w:t xml:space="preserve"> the concentration of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 xml:space="preserve"> is 10</w:t>
      </w:r>
      <w:r w:rsidRPr="00AE1E65">
        <w:rPr>
          <w:rFonts w:ascii="Arial" w:hAnsi="Arial" w:cs="Arial"/>
          <w:sz w:val="22"/>
          <w:szCs w:val="22"/>
          <w:vertAlign w:val="superscript"/>
        </w:rPr>
        <w:t>-7</w:t>
      </w:r>
      <w:r w:rsidRPr="00AE1E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mol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L</w:t>
      </w:r>
      <w:r w:rsidRPr="00AE1E65">
        <w:rPr>
          <w:rFonts w:ascii="Arial" w:hAnsi="Arial" w:cs="Arial"/>
          <w:sz w:val="22"/>
          <w:szCs w:val="22"/>
          <w:vertAlign w:val="superscript"/>
        </w:rPr>
        <w:t xml:space="preserve">-1 </w:t>
      </w:r>
      <w:r w:rsidRPr="00AE1E65">
        <w:rPr>
          <w:rFonts w:ascii="Arial" w:hAnsi="Arial" w:cs="Arial"/>
          <w:sz w:val="22"/>
          <w:szCs w:val="22"/>
        </w:rPr>
        <w:t xml:space="preserve">and the pH of pure water is 7.0. When the temperature is increased, the pH of water reduces. Which of the following statements below is correct? </w:t>
      </w:r>
    </w:p>
    <w:p w14:paraId="089B4A9E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488A5382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(a)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  <w:t>The forward reaction is endothermic.</w:t>
      </w:r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7DB28055" w14:textId="77777777" w:rsidR="00CA19A5" w:rsidRPr="00AE1E65" w:rsidRDefault="00CA19A5" w:rsidP="00CA19A5">
      <w:pPr>
        <w:ind w:left="144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The concentration of OH</w:t>
      </w:r>
      <w:r w:rsidRPr="00AE1E65">
        <w:rPr>
          <w:rFonts w:ascii="Arial" w:hAnsi="Arial" w:cs="Arial"/>
          <w:sz w:val="22"/>
          <w:szCs w:val="22"/>
          <w:vertAlign w:val="superscript"/>
        </w:rPr>
        <w:t>-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reduces, making the water more acidic.</w:t>
      </w:r>
    </w:p>
    <w:p w14:paraId="43F2427A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The water is no longer neutral, so the pH of water reduces.</w:t>
      </w:r>
    </w:p>
    <w:p w14:paraId="3FED1711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The concentration of the 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reduces.</w:t>
      </w:r>
    </w:p>
    <w:p w14:paraId="059AAB5D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5CE6A520" w14:textId="77777777" w:rsidR="00CA19A5" w:rsidRPr="00AE1E65" w:rsidRDefault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br w:type="page"/>
      </w:r>
    </w:p>
    <w:p w14:paraId="11810138" w14:textId="785003D6" w:rsidR="003A5951" w:rsidRDefault="00CA19A5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10.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Consider the section of the polymer below.</w:t>
      </w:r>
    </w:p>
    <w:p w14:paraId="5C790D08" w14:textId="65325DE4" w:rsidR="003A5951" w:rsidRDefault="00FC11F8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5848D89B" wp14:editId="40AF96C0">
                <wp:simplePos x="0" y="0"/>
                <wp:positionH relativeFrom="column">
                  <wp:posOffset>227965</wp:posOffset>
                </wp:positionH>
                <wp:positionV relativeFrom="paragraph">
                  <wp:posOffset>183515</wp:posOffset>
                </wp:positionV>
                <wp:extent cx="4273550" cy="1179195"/>
                <wp:effectExtent l="0" t="0" r="0" b="19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1179195"/>
                          <a:chOff x="0" y="0"/>
                          <a:chExt cx="4273550" cy="117919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0"/>
                            <a:ext cx="3376930" cy="1179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5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CB7BC" w14:textId="58184274" w:rsidR="000461CE" w:rsidRPr="00FC11F8" w:rsidRDefault="000461CE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0BF95" w14:textId="77777777" w:rsidR="000461CE" w:rsidRPr="00FC11F8" w:rsidRDefault="000461CE" w:rsidP="00FC11F8">
                              <w:pPr>
                                <w:jc w:val="right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5848D89B" id="Group 46" o:spid="_x0000_s1027" style="position:absolute;margin-left:17.95pt;margin-top:14.45pt;width:336.5pt;height:92.85pt;z-index:251687424" coordsize="42735,1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4445;width:33769;height:1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">
                  <v:imagedata r:id="rId10" o:title=""/>
                  <v:path arrowok="t"/>
                </v:shape>
                <v:shape id="_x0000_s1029" type="#_x0000_t202" style="position:absolute;left:36893;top:3810;width:584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" stroked="f">
                  <v:textbox inset="0">
                    <w:txbxContent>
                      <w:p w14:paraId="4ECCB7BC" w14:textId="58184274" w:rsidR="000461CE" w:rsidRPr="00FC11F8" w:rsidRDefault="000461CE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  <v:shape id="_x0000_s1030" type="#_x0000_t202" style="position:absolute;top:3810;width:584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" stroked="f">
                  <v:textbox inset="0,,0">
                    <w:txbxContent>
                      <w:p w14:paraId="6A30BF95" w14:textId="77777777" w:rsidR="000461CE" w:rsidRPr="00FC11F8" w:rsidRDefault="000461CE" w:rsidP="00FC11F8">
                        <w:pPr>
                          <w:jc w:val="right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C4A8DA" w14:textId="03EE592B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8CA7A4D" w14:textId="7B2F926E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2FB18CB" w14:textId="583860C9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ED7224B" w14:textId="0ED8E37E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ADCCE74" w14:textId="24C8E467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995CB54" w14:textId="67EA02FD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78193B5" w14:textId="77777777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DE55870" w14:textId="77777777" w:rsidR="003A5951" w:rsidRDefault="003A5951" w:rsidP="00CA19A5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9ACCD81" w14:textId="0C2A5F24" w:rsidR="00CA19A5" w:rsidRPr="00AE1E65" w:rsidRDefault="003A5951" w:rsidP="00070B13">
      <w:pPr>
        <w:tabs>
          <w:tab w:val="left" w:pos="-1890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CA19A5" w:rsidRPr="00AE1E65">
        <w:rPr>
          <w:rFonts w:ascii="Arial" w:hAnsi="Arial" w:cs="Arial"/>
          <w:sz w:val="22"/>
          <w:szCs w:val="22"/>
        </w:rPr>
        <w:t xml:space="preserve">hich </w:t>
      </w:r>
      <w:r>
        <w:rPr>
          <w:rFonts w:ascii="Arial" w:hAnsi="Arial" w:cs="Arial"/>
          <w:sz w:val="22"/>
          <w:szCs w:val="22"/>
        </w:rPr>
        <w:t xml:space="preserve">one of the following is </w:t>
      </w:r>
      <w:r w:rsidR="00070B13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correct name for the monomer </w:t>
      </w:r>
      <w:r w:rsidR="00FC11F8">
        <w:rPr>
          <w:rFonts w:ascii="Arial" w:hAnsi="Arial" w:cs="Arial"/>
          <w:sz w:val="22"/>
          <w:szCs w:val="22"/>
        </w:rPr>
        <w:t xml:space="preserve">used to </w:t>
      </w:r>
      <w:proofErr w:type="spellStart"/>
      <w:r w:rsidR="00146F88">
        <w:rPr>
          <w:rFonts w:ascii="Arial" w:hAnsi="Arial" w:cs="Arial"/>
          <w:sz w:val="22"/>
          <w:szCs w:val="22"/>
        </w:rPr>
        <w:t>synthesise</w:t>
      </w:r>
      <w:proofErr w:type="spellEnd"/>
      <w:r w:rsidR="00FC11F8">
        <w:rPr>
          <w:rFonts w:ascii="Arial" w:hAnsi="Arial" w:cs="Arial"/>
          <w:sz w:val="22"/>
          <w:szCs w:val="22"/>
        </w:rPr>
        <w:t xml:space="preserve"> this polymer?</w:t>
      </w:r>
    </w:p>
    <w:p w14:paraId="1554829E" w14:textId="77777777" w:rsidR="00CA19A5" w:rsidRPr="00AE1E65" w:rsidRDefault="00CA19A5" w:rsidP="00CA19A5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</w:p>
    <w:p w14:paraId="66239614" w14:textId="47579999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but-1-ene</w:t>
      </w:r>
    </w:p>
    <w:p w14:paraId="7E415D52" w14:textId="2819D721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but-2-ene</w:t>
      </w:r>
    </w:p>
    <w:p w14:paraId="2CA60DBF" w14:textId="084CB17E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(c)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r w:rsidR="003A5951" w:rsidRPr="00732D8E">
        <w:rPr>
          <w:rFonts w:ascii="Arial" w:hAnsi="Arial" w:cs="Arial"/>
          <w:sz w:val="22"/>
          <w:szCs w:val="22"/>
          <w:highlight w:val="lightGray"/>
        </w:rPr>
        <w:t>2-methylpropene</w:t>
      </w:r>
    </w:p>
    <w:p w14:paraId="796A3512" w14:textId="04251CA2" w:rsidR="00CA19A5" w:rsidRPr="00AE1E65" w:rsidRDefault="00CA19A5" w:rsidP="00CA19A5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</w:r>
      <w:r w:rsidR="003A5951">
        <w:rPr>
          <w:rFonts w:ascii="Arial" w:hAnsi="Arial" w:cs="Arial"/>
          <w:sz w:val="22"/>
          <w:szCs w:val="22"/>
        </w:rPr>
        <w:t>2</w:t>
      </w:r>
      <w:proofErr w:type="gramStart"/>
      <w:r w:rsidR="003A5951">
        <w:rPr>
          <w:rFonts w:ascii="Arial" w:hAnsi="Arial" w:cs="Arial"/>
          <w:sz w:val="22"/>
          <w:szCs w:val="22"/>
        </w:rPr>
        <w:t>,2</w:t>
      </w:r>
      <w:proofErr w:type="gramEnd"/>
      <w:r w:rsidR="003A5951">
        <w:rPr>
          <w:rFonts w:ascii="Arial" w:hAnsi="Arial" w:cs="Arial"/>
          <w:sz w:val="22"/>
          <w:szCs w:val="22"/>
        </w:rPr>
        <w:t>-dimethylethene</w:t>
      </w:r>
    </w:p>
    <w:p w14:paraId="1F8EFF81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4BECC68A" w14:textId="77777777" w:rsidR="00547D9F" w:rsidRDefault="00547D9F" w:rsidP="00CA19A5">
      <w:pPr>
        <w:rPr>
          <w:rFonts w:ascii="Arial" w:hAnsi="Arial" w:cs="Arial"/>
          <w:sz w:val="22"/>
          <w:szCs w:val="22"/>
        </w:rPr>
      </w:pPr>
    </w:p>
    <w:p w14:paraId="6E5D2C09" w14:textId="55A00DF4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11.</w:t>
      </w:r>
      <w:r w:rsidRPr="00AE1E65">
        <w:rPr>
          <w:rFonts w:ascii="Arial" w:hAnsi="Arial" w:cs="Arial"/>
          <w:sz w:val="22"/>
          <w:szCs w:val="22"/>
        </w:rPr>
        <w:tab/>
        <w:t xml:space="preserve"> In which of the following processes is chlorine being </w:t>
      </w:r>
      <w:proofErr w:type="spellStart"/>
      <w:r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? </w:t>
      </w:r>
    </w:p>
    <w:p w14:paraId="076F437E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527CF3BE" w14:textId="77777777"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PCℓ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 xml:space="preserve">    +   Cℓ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   →     PCℓ</w:t>
      </w:r>
      <w:r w:rsidRPr="00AE1E65">
        <w:rPr>
          <w:rFonts w:ascii="Arial" w:hAnsi="Arial" w:cs="Arial"/>
          <w:sz w:val="22"/>
          <w:szCs w:val="22"/>
          <w:vertAlign w:val="subscript"/>
        </w:rPr>
        <w:t>5</w:t>
      </w:r>
      <w:r w:rsidRPr="00AE1E65">
        <w:rPr>
          <w:rFonts w:ascii="Arial" w:hAnsi="Arial" w:cs="Arial"/>
          <w:sz w:val="22"/>
          <w:szCs w:val="22"/>
        </w:rPr>
        <w:t xml:space="preserve">     </w:t>
      </w:r>
    </w:p>
    <w:p w14:paraId="1E9F97FE" w14:textId="56ED49D9" w:rsidR="00CA19A5" w:rsidRPr="00732D8E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Cℓ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+   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="00146F88" w:rsidRPr="00732D8E">
        <w:rPr>
          <w:rFonts w:ascii="Arial" w:hAnsi="Arial" w:cs="Arial"/>
          <w:sz w:val="22"/>
          <w:szCs w:val="22"/>
          <w:highlight w:val="lightGray"/>
        </w:rPr>
        <w:t>O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→     Cℓ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="00146F88" w:rsidRPr="00732D8E">
        <w:rPr>
          <w:rFonts w:ascii="Arial" w:hAnsi="Arial" w:cs="Arial"/>
          <w:sz w:val="22"/>
          <w:szCs w:val="22"/>
          <w:highlight w:val="lightGray"/>
        </w:rPr>
        <w:t xml:space="preserve">  +  HCℓO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+ H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+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 </w:t>
      </w:r>
    </w:p>
    <w:p w14:paraId="6B96A830" w14:textId="31BF0D93" w:rsidR="00CA19A5" w:rsidRPr="00732D8E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2 Cℓ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→    Cℓ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</w:t>
      </w:r>
      <w:r w:rsidR="00146F88" w:rsidRPr="00732D8E">
        <w:rPr>
          <w:rFonts w:ascii="Arial" w:hAnsi="Arial" w:cs="Arial"/>
          <w:sz w:val="22"/>
          <w:szCs w:val="22"/>
          <w:highlight w:val="lightGray"/>
        </w:rPr>
        <w:t>+ 2 e</w:t>
      </w:r>
      <w:r w:rsidR="00146F88"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="00146F88" w:rsidRPr="00732D8E">
        <w:rPr>
          <w:rFonts w:ascii="Arial" w:hAnsi="Arial" w:cs="Arial"/>
          <w:sz w:val="22"/>
          <w:szCs w:val="22"/>
          <w:highlight w:val="lightGray"/>
        </w:rPr>
        <w:t xml:space="preserve">   </w:t>
      </w:r>
    </w:p>
    <w:p w14:paraId="13F3CEE7" w14:textId="256E7FC9" w:rsidR="00CA19A5" w:rsidRPr="00AE1E65" w:rsidRDefault="00CA19A5" w:rsidP="006E374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HCℓO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+   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→     HCℓO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4</w:t>
      </w:r>
      <w:r w:rsidRPr="00732D8E">
        <w:rPr>
          <w:rFonts w:ascii="Arial" w:hAnsi="Arial" w:cs="Arial"/>
          <w:sz w:val="22"/>
          <w:szCs w:val="22"/>
          <w:highlight w:val="lightGray"/>
        </w:rPr>
        <w:t xml:space="preserve">    +   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O</w:t>
      </w:r>
      <w:r w:rsidRPr="00AE1E65">
        <w:rPr>
          <w:rFonts w:ascii="Arial" w:hAnsi="Arial" w:cs="Arial"/>
          <w:sz w:val="22"/>
          <w:szCs w:val="22"/>
        </w:rPr>
        <w:t xml:space="preserve">        </w:t>
      </w:r>
      <w:r w:rsidRPr="00AE1E65">
        <w:rPr>
          <w:rFonts w:ascii="Arial" w:hAnsi="Arial" w:cs="Arial"/>
          <w:sz w:val="22"/>
          <w:szCs w:val="22"/>
        </w:rPr>
        <w:br/>
      </w:r>
    </w:p>
    <w:p w14:paraId="0B552A18" w14:textId="40E7BBFB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i,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ii and iv only</w:t>
      </w:r>
    </w:p>
    <w:p w14:paraId="5D3C9AB5" w14:textId="77777777" w:rsidR="00CA19A5" w:rsidRPr="00732D8E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ii, iii and iv only</w:t>
      </w:r>
    </w:p>
    <w:p w14:paraId="7907F03C" w14:textId="77777777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i, ii, iii and iv </w:t>
      </w:r>
    </w:p>
    <w:p w14:paraId="40982FDF" w14:textId="77777777" w:rsidR="00CA19A5" w:rsidRPr="00AE1E65" w:rsidRDefault="00CA19A5" w:rsidP="006E3745">
      <w:pPr>
        <w:pStyle w:val="ListParagraph"/>
        <w:numPr>
          <w:ilvl w:val="0"/>
          <w:numId w:val="26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ii and iv only</w:t>
      </w:r>
    </w:p>
    <w:p w14:paraId="5537E9A3" w14:textId="57BA89B8" w:rsidR="00CA19A5" w:rsidRPr="00AE1E65" w:rsidRDefault="00CA19A5" w:rsidP="0082425C">
      <w:pPr>
        <w:pStyle w:val="BodyText"/>
        <w:rPr>
          <w:rFonts w:ascii="Arial" w:hAnsi="Arial" w:cs="Arial"/>
          <w:b/>
          <w:sz w:val="22"/>
          <w:szCs w:val="22"/>
        </w:rPr>
      </w:pPr>
    </w:p>
    <w:p w14:paraId="39741FC1" w14:textId="77777777" w:rsidR="005D04AB" w:rsidRDefault="005D04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EE91B2D" w14:textId="188C9E9B" w:rsidR="00596427" w:rsidRPr="00AE1E65" w:rsidRDefault="00146F88" w:rsidP="0082425C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The following d</w:t>
      </w:r>
      <w:r w:rsidR="00596427" w:rsidRPr="00AE1E65">
        <w:rPr>
          <w:rFonts w:ascii="Arial" w:hAnsi="Arial" w:cs="Arial"/>
          <w:b/>
          <w:sz w:val="22"/>
          <w:szCs w:val="22"/>
        </w:rPr>
        <w:t>iagram relate</w:t>
      </w:r>
      <w:r w:rsidR="00786024" w:rsidRPr="00AE1E65">
        <w:rPr>
          <w:rFonts w:ascii="Arial" w:hAnsi="Arial" w:cs="Arial"/>
          <w:b/>
          <w:sz w:val="22"/>
          <w:szCs w:val="22"/>
        </w:rPr>
        <w:t xml:space="preserve">s to questions </w:t>
      </w:r>
      <w:r w:rsidR="00CA19A5" w:rsidRPr="00AE1E65">
        <w:rPr>
          <w:rFonts w:ascii="Arial" w:hAnsi="Arial" w:cs="Arial"/>
          <w:b/>
          <w:sz w:val="22"/>
          <w:szCs w:val="22"/>
        </w:rPr>
        <w:t>12</w:t>
      </w:r>
      <w:r w:rsidR="00786024" w:rsidRPr="00AE1E65">
        <w:rPr>
          <w:rFonts w:ascii="Arial" w:hAnsi="Arial" w:cs="Arial"/>
          <w:b/>
          <w:sz w:val="22"/>
          <w:szCs w:val="22"/>
        </w:rPr>
        <w:t xml:space="preserve"> and </w:t>
      </w:r>
      <w:r w:rsidR="00CA19A5" w:rsidRPr="00AE1E65">
        <w:rPr>
          <w:rFonts w:ascii="Arial" w:hAnsi="Arial" w:cs="Arial"/>
          <w:b/>
          <w:sz w:val="22"/>
          <w:szCs w:val="22"/>
        </w:rPr>
        <w:t>13</w:t>
      </w:r>
    </w:p>
    <w:p w14:paraId="0ED05DC0" w14:textId="3CAE3E7E" w:rsidR="00BF435B" w:rsidRPr="00AE1E65" w:rsidRDefault="00BF435B" w:rsidP="0082425C">
      <w:pPr>
        <w:pStyle w:val="BodyText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The following galvanic cell was set up.</w:t>
      </w:r>
    </w:p>
    <w:p w14:paraId="4978B37C" w14:textId="4E4412D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23AE3C93" wp14:editId="2B371460">
                <wp:simplePos x="0" y="0"/>
                <wp:positionH relativeFrom="column">
                  <wp:posOffset>565785</wp:posOffset>
                </wp:positionH>
                <wp:positionV relativeFrom="paragraph">
                  <wp:posOffset>33655</wp:posOffset>
                </wp:positionV>
                <wp:extent cx="3817620" cy="249301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493010"/>
                          <a:chOff x="2241" y="1857"/>
                          <a:chExt cx="6012" cy="3926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80" y="349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80" y="509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0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84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46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8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841" y="509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4146" y="3198"/>
                            <a:ext cx="2024" cy="1264"/>
                          </a:xfrm>
                          <a:custGeom>
                            <a:avLst/>
                            <a:gdLst>
                              <a:gd name="T0" fmla="*/ 0 w 2146"/>
                              <a:gd name="T1" fmla="*/ 1600 h 1600"/>
                              <a:gd name="T2" fmla="*/ 401 w 2146"/>
                              <a:gd name="T3" fmla="*/ 215 h 1600"/>
                              <a:gd name="T4" fmla="*/ 1772 w 2146"/>
                              <a:gd name="T5" fmla="*/ 312 h 1600"/>
                              <a:gd name="T6" fmla="*/ 2146 w 2146"/>
                              <a:gd name="T7" fmla="*/ 1586 h 1600"/>
                              <a:gd name="connsiteX0" fmla="*/ 0 w 9716"/>
                              <a:gd name="connsiteY0" fmla="*/ 9436 h 9436"/>
                              <a:gd name="connsiteX1" fmla="*/ 1869 w 9716"/>
                              <a:gd name="connsiteY1" fmla="*/ 780 h 9436"/>
                              <a:gd name="connsiteX2" fmla="*/ 8257 w 9716"/>
                              <a:gd name="connsiteY2" fmla="*/ 1386 h 9436"/>
                              <a:gd name="connsiteX3" fmla="*/ 9716 w 9716"/>
                              <a:gd name="connsiteY3" fmla="*/ 8081 h 9436"/>
                              <a:gd name="connsiteX0" fmla="*/ 0 w 9708"/>
                              <a:gd name="connsiteY0" fmla="*/ 7121 h 8371"/>
                              <a:gd name="connsiteX1" fmla="*/ 1632 w 9708"/>
                              <a:gd name="connsiteY1" fmla="*/ 634 h 8371"/>
                              <a:gd name="connsiteX2" fmla="*/ 8206 w 9708"/>
                              <a:gd name="connsiteY2" fmla="*/ 1276 h 8371"/>
                              <a:gd name="connsiteX3" fmla="*/ 9708 w 9708"/>
                              <a:gd name="connsiteY3" fmla="*/ 8371 h 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708" h="8371">
                                <a:moveTo>
                                  <a:pt x="0" y="7121"/>
                                </a:moveTo>
                                <a:cubicBezTo>
                                  <a:pt x="321" y="5591"/>
                                  <a:pt x="264" y="1608"/>
                                  <a:pt x="1632" y="634"/>
                                </a:cubicBezTo>
                                <a:cubicBezTo>
                                  <a:pt x="3000" y="-340"/>
                                  <a:pt x="6811" y="-241"/>
                                  <a:pt x="8206" y="1276"/>
                                </a:cubicBezTo>
                                <a:cubicBezTo>
                                  <a:pt x="9602" y="2792"/>
                                  <a:pt x="9334" y="6615"/>
                                  <a:pt x="9708" y="837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bg1">
                                <a:lumMod val="50000"/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680" y="383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841" y="38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761" y="1857"/>
                            <a:ext cx="720" cy="6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9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68BBF" w14:textId="77777777" w:rsidR="000461CE" w:rsidRPr="00AB4067" w:rsidRDefault="000461CE" w:rsidP="00596427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4225EC">
                                <w:rPr>
                                  <w:b/>
                                </w:rPr>
                                <w:t xml:space="preserve">  </w:t>
                              </w:r>
                              <w:r w:rsidRPr="00AB4067">
                                <w:rPr>
                                  <w:rFonts w:ascii="Arial" w:hAnsi="Arial" w:cs="Arial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6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2397"/>
                            <a:ext cx="72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87380" w14:textId="58AEA165" w:rsidR="000461CE" w:rsidRPr="00AB4067" w:rsidRDefault="000461CE" w:rsidP="0059642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397"/>
                            <a:ext cx="72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A0C45" w14:textId="364F3ACF" w:rsidR="000461CE" w:rsidRPr="00AB4067" w:rsidRDefault="000461CE" w:rsidP="0059642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Zn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5150"/>
                            <a:ext cx="2900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9D7C5" w14:textId="2C55B180" w:rsidR="000461CE" w:rsidRPr="00BF435B" w:rsidRDefault="000461CE" w:rsidP="00AB406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0.1 </w:t>
                              </w:r>
                              <w:proofErr w:type="spell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mol</w:t>
                              </w:r>
                              <w:proofErr w:type="spell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L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</w:t>
                              </w:r>
                              <w:proofErr w:type="gram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1 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Cu</w:t>
                              </w:r>
                              <w:proofErr w:type="gram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(NO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5178"/>
                            <a:ext cx="2772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98F31" w14:textId="677DF31D" w:rsidR="000461CE" w:rsidRPr="00BF435B" w:rsidRDefault="000461CE" w:rsidP="0059642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0.1 </w:t>
                              </w:r>
                              <w:proofErr w:type="spell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mol</w:t>
                              </w:r>
                              <w:proofErr w:type="spell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L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-</w:t>
                              </w:r>
                              <w:proofErr w:type="gramStart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1 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Zn</w:t>
                              </w:r>
                              <w:proofErr w:type="gramEnd"/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(NO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F435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BF435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781" y="2757"/>
                            <a:ext cx="729" cy="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79" y="2697"/>
                            <a:ext cx="168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C3280" w14:textId="67F35A75" w:rsidR="000461CE" w:rsidRPr="00AB4067" w:rsidRDefault="000461CE" w:rsidP="00AB406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Salt </w:t>
                              </w:r>
                              <w:r w:rsidRPr="00AB406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73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89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23AE3C93" id="Group 11" o:spid="_x0000_s1031" style="position:absolute;margin-left:44.55pt;margin-top:2.65pt;width:300.6pt;height:196.3pt;z-index:251636224" coordorigin="2241,1857" coordsize="6012,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">
                <v:line id="Line 11" o:spid="_x0000_s1032" style="position:absolute;visibility:visible;mso-wrap-style:square" from="2680,3497" to="2680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" strokeweight="1.5pt">
                  <v:stroke opacity="32896f"/>
                </v:line>
                <v:line id="Line 12" o:spid="_x0000_s1033" style="position:absolute;visibility:visible;mso-wrap-style:square" from="2680,509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lDwgAAANsAAAAPAAAAZHJzL2Rvd25yZXYueG1sRE9Na8JA&#10;EL0X/A/LFHopdWMF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CHJBlDwgAAANsAAAAPAAAA&#10;AAAAAAAAAAAAAAcCAABkcnMvZG93bnJldi54bWxQSwUGAAAAAAMAAwC3AAAA9gIAAAAA&#10;" strokeweight="1.5pt">
                  <v:stroke opacity="32896f"/>
                </v:line>
                <v:line id="Line 13" o:spid="_x0000_s1034" style="position:absolute;visibility:visible;mso-wrap-style:square" from="4401,347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E3wgAAANsAAAAPAAAAZHJzL2Rvd25yZXYueG1sRE9Na8JA&#10;EL0X/A/LFHopdWMR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AIzYE3wgAAANsAAAAPAAAA&#10;AAAAAAAAAAAAAAcCAABkcnMvZG93bnJldi54bWxQSwUGAAAAAAMAAwC3AAAA9gIAAAAA&#10;" strokeweight="1.5pt">
                  <v:stroke opacity="32896f"/>
                </v:line>
                <v:line id="Line 14" o:spid="_x0000_s1035" style="position:absolute;flip:y;visibility:visible;mso-wrap-style:square" from="3681,2164" to="47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" strokeweight="1.5pt">
                  <v:stroke opacity="32896f"/>
                </v:line>
                <v:line id="Line 15" o:spid="_x0000_s1036" style="position:absolute;visibility:visible;mso-wrap-style:square" from="5841,3477" to="584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" strokeweight="1.5pt">
                  <v:stroke opacity="32896f"/>
                </v:line>
                <v:line id="Line 16" o:spid="_x0000_s1037" style="position:absolute;visibility:visible;mso-wrap-style:square" from="7461,347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" strokeweight="1.5pt">
                  <v:stroke opacity="32896f"/>
                </v:line>
                <v:line id="Line 17" o:spid="_x0000_s1038" style="position:absolute;visibility:visible;mso-wrap-style:square" from="3681,2164" to="368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" strokeweight="1.5pt">
                  <v:stroke opacity="32896f"/>
                </v:line>
                <v:line id="Line 18" o:spid="_x0000_s1039" style="position:absolute;visibility:visible;mso-wrap-style:square" from="5481,2164" to="65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" strokeweight="1.5pt">
                  <v:stroke opacity="32896f"/>
                </v:line>
                <v:line id="Line 19" o:spid="_x0000_s1040" style="position:absolute;visibility:visible;mso-wrap-style:square" from="5841,509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" strokeweight="1.5pt">
                  <v:stroke opacity="32896f"/>
                </v:line>
                <v:shape id="Freeform 22" o:spid="_x0000_s1041" style="position:absolute;left:4146;top:3198;width:2024;height:1264;visibility:visible;mso-wrap-style:square;v-text-anchor:top" coordsize="9708,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" path="m,7121c321,5591,264,1608,1632,634v1368,-974,5179,-875,6574,642c9602,2792,9334,6615,9708,8371e" filled="f" strokecolor="#7f7f7f [1612]" strokeweight="4.5pt">
                  <v:stroke opacity="32896f"/>
                  <v:path arrowok="t" o:connecttype="custom" o:connectlocs="0,1075;340,96;1711,193;2024,1264" o:connectangles="0,0,0,0"/>
                </v:shape>
                <v:line id="Line 23" o:spid="_x0000_s1042" style="position:absolute;visibility:visible;mso-wrap-style:square" from="2680,3837" to="440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">
                  <v:stroke opacity="32896f"/>
                </v:line>
                <v:line id="Line 26" o:spid="_x0000_s1043" style="position:absolute;visibility:visible;mso-wrap-style:square" from="5841,3837" to="746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">
                  <v:stroke opacity="32896f"/>
                </v:line>
                <v:oval id="Oval 27" o:spid="_x0000_s1044" style="position:absolute;left:4761;top:1857;width:72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" filled="f">
                  <v:stroke opacity="32896f"/>
                </v:oval>
                <v:shape id="Text Box 28" o:spid="_x0000_s1045" type="#_x0000_t202" style="position:absolute;left:4761;top:198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" filled="f" stroked="f">
                  <v:stroke opacity="32896f"/>
                  <v:textbox>
                    <w:txbxContent>
                      <w:p w14:paraId="6E568BBF" w14:textId="77777777" w:rsidR="000461CE" w:rsidRPr="00AB4067" w:rsidRDefault="000461CE" w:rsidP="00596427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4225EC">
                          <w:rPr>
                            <w:b/>
                          </w:rPr>
                          <w:t xml:space="preserve">  </w:t>
                        </w:r>
                        <w:r w:rsidRPr="00AB4067">
                          <w:rPr>
                            <w:rFonts w:ascii="Arial" w:hAnsi="Arial" w:cs="Arial"/>
                            <w:b/>
                          </w:rPr>
                          <w:t>V</w:t>
                        </w:r>
                      </w:p>
                    </w:txbxContent>
                  </v:textbox>
                </v:shape>
                <v:line id="Line 29" o:spid="_x0000_s1046" style="position:absolute;visibility:visible;mso-wrap-style:square" from="6561,2164" to="656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" strokeweight="1.5pt">
                  <v:stroke opacity="32896f"/>
                </v:line>
                <v:shape id="Text Box 30" o:spid="_x0000_s1047" type="#_x0000_t202" style="position:absolute;left:2241;top:2397;width:72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60187380" w14:textId="58AEA165" w:rsidR="000461CE" w:rsidRPr="00AB4067" w:rsidRDefault="000461CE" w:rsidP="0059642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Cu</w:t>
                        </w:r>
                      </w:p>
                    </w:txbxContent>
                  </v:textbox>
                </v:shape>
                <v:shape id="Text Box 31" o:spid="_x0000_s1048" type="#_x0000_t202" style="position:absolute;left:7281;top:2397;width:72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06FA0C45" w14:textId="364F3ACF" w:rsidR="000461CE" w:rsidRPr="00AB4067" w:rsidRDefault="000461CE" w:rsidP="0059642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Zn</w:t>
                        </w:r>
                      </w:p>
                    </w:txbxContent>
                  </v:textbox>
                </v:shape>
                <v:shape id="Text Box 32" o:spid="_x0000_s1049" type="#_x0000_t202" style="position:absolute;left:2309;top:5150;width:2900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" stroked="f">
                  <v:stroke opacity="32896f"/>
                  <v:textbox inset=",3mm">
                    <w:txbxContent>
                      <w:p w14:paraId="6B89D7C5" w14:textId="2C55B180" w:rsidR="000461CE" w:rsidRPr="00BF435B" w:rsidRDefault="000461CE" w:rsidP="00AB406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 mol L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-1 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Cu(NO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50" type="#_x0000_t202" style="position:absolute;left:5481;top:5178;width:277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" stroked="f">
                  <v:stroke opacity="32896f"/>
                  <v:textbox inset=",3mm">
                    <w:txbxContent>
                      <w:p w14:paraId="39298F31" w14:textId="677DF31D" w:rsidR="000461CE" w:rsidRPr="00BF435B" w:rsidRDefault="000461CE" w:rsidP="00596427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0.1 mol L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-1 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Zn(NO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BF435B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BF435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5" o:spid="_x0000_s1051" style="position:absolute;visibility:visible;mso-wrap-style:square" from="2781,2757" to="3510,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">
                  <v:stroke opacity="32896f"/>
                </v:line>
                <v:shape id="Text Box 36" o:spid="_x0000_s1052" type="#_x0000_t202" style="position:absolute;left:4279;top:2697;width:168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" filled="f" stroked="f">
                  <v:stroke opacity="32896f"/>
                  <v:textbox>
                    <w:txbxContent>
                      <w:p w14:paraId="789C3280" w14:textId="67F35A75" w:rsidR="000461CE" w:rsidRPr="00AB4067" w:rsidRDefault="000461CE" w:rsidP="00AB406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Salt </w:t>
                        </w:r>
                        <w:r w:rsidRPr="00AB406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Bridge</w:t>
                        </w:r>
                      </w:p>
                    </w:txbxContent>
                  </v:textbox>
                </v:shape>
                <v:rect id="Rectangle 20" o:spid="_x0000_s1053" style="position:absolute;left:3573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" fillcolor="#969696">
                  <v:stroke opacity="32896f"/>
                </v:rect>
                <v:rect id="Rectangle 21" o:spid="_x0000_s1054" style="position:absolute;left:6489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" fillcolor="silver">
                  <v:stroke opacity="32896f"/>
                </v:rect>
              </v:group>
            </w:pict>
          </mc:Fallback>
        </mc:AlternateContent>
      </w:r>
    </w:p>
    <w:p w14:paraId="368A7729" w14:textId="03F3B74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790A34EF" w14:textId="22E700C1" w:rsidR="00596427" w:rsidRPr="00AE1E65" w:rsidRDefault="00BF435B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E54175" wp14:editId="7B156B6E">
                <wp:simplePos x="0" y="0"/>
                <wp:positionH relativeFrom="column">
                  <wp:posOffset>3429000</wp:posOffset>
                </wp:positionH>
                <wp:positionV relativeFrom="paragraph">
                  <wp:posOffset>130810</wp:posOffset>
                </wp:positionV>
                <wp:extent cx="481966" cy="300990"/>
                <wp:effectExtent l="0" t="0" r="26035" b="29210"/>
                <wp:wrapNone/>
                <wp:docPr id="6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6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7330B51" id="Line 35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.3pt" to="307.9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">
                <v:stroke opacity="32896f"/>
              </v:line>
            </w:pict>
          </mc:Fallback>
        </mc:AlternateContent>
      </w:r>
    </w:p>
    <w:p w14:paraId="179DBB40" w14:textId="191C349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192534A2" w14:textId="1B8C4FCF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4360EF09" w14:textId="564AFDA3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78BF1158" w14:textId="52A42C7B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55095E72" w14:textId="3F385E3A" w:rsidR="00596427" w:rsidRPr="00AE1E65" w:rsidRDefault="00BF435B" w:rsidP="0082425C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0D5C69" wp14:editId="7FC762E1">
                <wp:simplePos x="0" y="0"/>
                <wp:positionH relativeFrom="column">
                  <wp:posOffset>3483493</wp:posOffset>
                </wp:positionH>
                <wp:positionV relativeFrom="paragraph">
                  <wp:posOffset>125550</wp:posOffset>
                </wp:positionV>
                <wp:extent cx="95139" cy="422444"/>
                <wp:effectExtent l="0" t="0" r="19685" b="34925"/>
                <wp:wrapNone/>
                <wp:docPr id="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39" cy="4224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3E557A3" id="Line 35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9.9pt" to="281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">
                <v:stroke opacity="32896f"/>
              </v:line>
            </w:pict>
          </mc:Fallback>
        </mc:AlternateContent>
      </w: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60DF19B" wp14:editId="1F293EC3">
                <wp:simplePos x="0" y="0"/>
                <wp:positionH relativeFrom="column">
                  <wp:posOffset>1215618</wp:posOffset>
                </wp:positionH>
                <wp:positionV relativeFrom="paragraph">
                  <wp:posOffset>162487</wp:posOffset>
                </wp:positionV>
                <wp:extent cx="2643" cy="385845"/>
                <wp:effectExtent l="0" t="0" r="35560" b="33655"/>
                <wp:wrapNone/>
                <wp:docPr id="6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3" cy="385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E36D7FC" id="Line 3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2.8pt" to="95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">
                <v:stroke opacity="32896f"/>
              </v:line>
            </w:pict>
          </mc:Fallback>
        </mc:AlternateContent>
      </w:r>
    </w:p>
    <w:p w14:paraId="63791075" w14:textId="41B90E6E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36793890" w14:textId="48574B8E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53AE83C4" w14:textId="6CA5DF37" w:rsidR="00596427" w:rsidRPr="00AE1E65" w:rsidRDefault="00596427" w:rsidP="0082425C">
      <w:pPr>
        <w:pStyle w:val="BodyText"/>
        <w:rPr>
          <w:rFonts w:ascii="Arial" w:hAnsi="Arial" w:cs="Arial"/>
          <w:sz w:val="22"/>
          <w:szCs w:val="22"/>
        </w:rPr>
      </w:pPr>
    </w:p>
    <w:p w14:paraId="6901D5E2" w14:textId="317E0054" w:rsidR="00596427" w:rsidRPr="00AE1E65" w:rsidRDefault="00CA19A5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12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BF435B" w:rsidRPr="00AE1E65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>of the following is the purpose of the salt bridge?</w:t>
      </w:r>
    </w:p>
    <w:p w14:paraId="51DBC59B" w14:textId="77777777" w:rsidR="00BF435B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278247FC" w14:textId="2B4491F2" w:rsidR="00596427" w:rsidRPr="00AE1E65" w:rsidRDefault="00596427" w:rsidP="00BF435B">
      <w:pPr>
        <w:pStyle w:val="BodyText"/>
        <w:spacing w:after="0"/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BF435B" w:rsidRPr="00AE1E65">
        <w:rPr>
          <w:rFonts w:ascii="Arial" w:hAnsi="Arial" w:cs="Arial"/>
          <w:sz w:val="22"/>
          <w:szCs w:val="22"/>
        </w:rPr>
        <w:t>To increase the concentration of the ions in order to speed up the rate of the reaction.</w:t>
      </w:r>
      <w:proofErr w:type="gramEnd"/>
      <w:r w:rsidR="00BF435B" w:rsidRPr="00AE1E65">
        <w:rPr>
          <w:rFonts w:ascii="Arial" w:hAnsi="Arial" w:cs="Arial"/>
          <w:sz w:val="22"/>
          <w:szCs w:val="22"/>
        </w:rPr>
        <w:t xml:space="preserve"> </w:t>
      </w:r>
    </w:p>
    <w:p w14:paraId="29653376" w14:textId="39534A9D" w:rsidR="00596427" w:rsidRPr="00AE1E65" w:rsidRDefault="00596427" w:rsidP="00BF435B">
      <w:pPr>
        <w:pStyle w:val="BodyText"/>
        <w:spacing w:after="0"/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 w:rsidR="00BF435B" w:rsidRPr="00AE1E65">
        <w:rPr>
          <w:rFonts w:ascii="Arial" w:hAnsi="Arial" w:cs="Arial"/>
          <w:sz w:val="22"/>
          <w:szCs w:val="22"/>
        </w:rPr>
        <w:t>To allow the flow of electrons between the two electrodes.</w:t>
      </w:r>
      <w:proofErr w:type="gramEnd"/>
    </w:p>
    <w:p w14:paraId="4012D55E" w14:textId="023E5ABE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(c)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  <w:t xml:space="preserve">To </w:t>
      </w:r>
      <w:r w:rsidR="00BF435B" w:rsidRPr="00732D8E">
        <w:rPr>
          <w:rFonts w:ascii="Arial" w:hAnsi="Arial" w:cs="Arial"/>
          <w:sz w:val="22"/>
          <w:szCs w:val="22"/>
          <w:highlight w:val="lightGray"/>
        </w:rPr>
        <w:t>complete the circuit t</w:t>
      </w:r>
      <w:r w:rsidR="00146F88" w:rsidRPr="00732D8E">
        <w:rPr>
          <w:rFonts w:ascii="Arial" w:hAnsi="Arial" w:cs="Arial"/>
          <w:sz w:val="22"/>
          <w:szCs w:val="22"/>
          <w:highlight w:val="lightGray"/>
        </w:rPr>
        <w:t>o allow ions to flow between</w:t>
      </w:r>
      <w:r w:rsidR="00BF435B" w:rsidRPr="00732D8E">
        <w:rPr>
          <w:rFonts w:ascii="Arial" w:hAnsi="Arial" w:cs="Arial"/>
          <w:sz w:val="22"/>
          <w:szCs w:val="22"/>
          <w:highlight w:val="lightGray"/>
        </w:rPr>
        <w:t xml:space="preserve"> the two half-cells.</w:t>
      </w:r>
      <w:proofErr w:type="gramEnd"/>
    </w:p>
    <w:p w14:paraId="14D8E793" w14:textId="3045EAF9" w:rsidR="00596427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  <w:t xml:space="preserve">To </w:t>
      </w:r>
      <w:r w:rsidR="00070B13">
        <w:rPr>
          <w:rFonts w:ascii="Arial" w:hAnsi="Arial" w:cs="Arial"/>
          <w:sz w:val="22"/>
          <w:szCs w:val="22"/>
        </w:rPr>
        <w:t xml:space="preserve">allow </w:t>
      </w:r>
      <w:r w:rsidRPr="00AE1E65">
        <w:rPr>
          <w:rFonts w:ascii="Arial" w:hAnsi="Arial" w:cs="Arial"/>
          <w:sz w:val="22"/>
          <w:szCs w:val="22"/>
        </w:rPr>
        <w:t>copper ions to flow to the zinc electrode</w:t>
      </w:r>
      <w:r w:rsidR="00070B13">
        <w:rPr>
          <w:rFonts w:ascii="Arial" w:hAnsi="Arial" w:cs="Arial"/>
          <w:sz w:val="22"/>
          <w:szCs w:val="22"/>
        </w:rPr>
        <w:t>.</w:t>
      </w:r>
      <w:proofErr w:type="gramEnd"/>
    </w:p>
    <w:p w14:paraId="6038BF21" w14:textId="77777777" w:rsidR="00596427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1E6E4B0E" w14:textId="77777777" w:rsidR="00547D9F" w:rsidRPr="00AE1E65" w:rsidRDefault="00547D9F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07564CB1" w14:textId="7D195871" w:rsidR="00596427" w:rsidRPr="00AE1E65" w:rsidRDefault="00CA19A5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13</w:t>
      </w:r>
      <w:r w:rsidR="00596427" w:rsidRPr="00AE1E65">
        <w:rPr>
          <w:rFonts w:ascii="Arial" w:hAnsi="Arial" w:cs="Arial"/>
          <w:sz w:val="22"/>
          <w:szCs w:val="22"/>
        </w:rPr>
        <w:t>.</w:t>
      </w:r>
      <w:r w:rsidR="00596427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146F88">
        <w:rPr>
          <w:rFonts w:ascii="Arial" w:hAnsi="Arial" w:cs="Arial"/>
          <w:sz w:val="22"/>
          <w:szCs w:val="22"/>
        </w:rPr>
        <w:t>one of the following</w:t>
      </w:r>
      <w:r w:rsidR="005D04AB">
        <w:rPr>
          <w:rFonts w:ascii="Arial" w:hAnsi="Arial" w:cs="Arial"/>
          <w:sz w:val="22"/>
          <w:szCs w:val="22"/>
        </w:rPr>
        <w:t xml:space="preserve"> </w:t>
      </w:r>
      <w:r w:rsidR="00596427" w:rsidRPr="00AE1E65">
        <w:rPr>
          <w:rFonts w:ascii="Arial" w:hAnsi="Arial" w:cs="Arial"/>
          <w:sz w:val="22"/>
          <w:szCs w:val="22"/>
        </w:rPr>
        <w:t>statement</w:t>
      </w:r>
      <w:r w:rsidR="005D04AB">
        <w:rPr>
          <w:rFonts w:ascii="Arial" w:hAnsi="Arial" w:cs="Arial"/>
          <w:sz w:val="22"/>
          <w:szCs w:val="22"/>
        </w:rPr>
        <w:t>s</w:t>
      </w:r>
      <w:r w:rsidR="00596427" w:rsidRPr="00AE1E65">
        <w:rPr>
          <w:rFonts w:ascii="Arial" w:hAnsi="Arial" w:cs="Arial"/>
          <w:sz w:val="22"/>
          <w:szCs w:val="22"/>
        </w:rPr>
        <w:t xml:space="preserve"> is </w:t>
      </w:r>
      <w:r w:rsidR="00596427" w:rsidRPr="00AE1E65">
        <w:rPr>
          <w:rFonts w:ascii="Arial" w:hAnsi="Arial" w:cs="Arial"/>
          <w:b/>
          <w:sz w:val="22"/>
          <w:szCs w:val="22"/>
        </w:rPr>
        <w:t>false</w:t>
      </w:r>
      <w:r w:rsidR="00596427" w:rsidRPr="00AE1E65">
        <w:rPr>
          <w:rFonts w:ascii="Arial" w:hAnsi="Arial" w:cs="Arial"/>
          <w:sz w:val="22"/>
          <w:szCs w:val="22"/>
        </w:rPr>
        <w:t>?</w:t>
      </w:r>
    </w:p>
    <w:p w14:paraId="384E5660" w14:textId="77777777" w:rsidR="00BF435B" w:rsidRPr="00AE1E65" w:rsidRDefault="00BF435B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77B2857B" w14:textId="7AE656D3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The zinc electrode </w:t>
      </w:r>
      <w:r w:rsidR="00BF435B" w:rsidRPr="00AE1E65">
        <w:rPr>
          <w:rFonts w:ascii="Arial" w:hAnsi="Arial" w:cs="Arial"/>
          <w:sz w:val="22"/>
          <w:szCs w:val="22"/>
        </w:rPr>
        <w:t>is the anode</w:t>
      </w:r>
      <w:r w:rsidRPr="00AE1E65">
        <w:rPr>
          <w:rFonts w:ascii="Arial" w:hAnsi="Arial" w:cs="Arial"/>
          <w:sz w:val="22"/>
          <w:szCs w:val="22"/>
        </w:rPr>
        <w:t>.</w:t>
      </w:r>
    </w:p>
    <w:p w14:paraId="1EF09FC1" w14:textId="527601C8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 xml:space="preserve">The electrons </w:t>
      </w:r>
      <w:r w:rsidR="00786024" w:rsidRPr="00AE1E65">
        <w:rPr>
          <w:rFonts w:ascii="Arial" w:hAnsi="Arial" w:cs="Arial"/>
          <w:sz w:val="22"/>
          <w:szCs w:val="22"/>
        </w:rPr>
        <w:t xml:space="preserve">in the wire move towards the copper </w:t>
      </w:r>
      <w:r w:rsidRPr="00AE1E65">
        <w:rPr>
          <w:rFonts w:ascii="Arial" w:hAnsi="Arial" w:cs="Arial"/>
          <w:sz w:val="22"/>
          <w:szCs w:val="22"/>
        </w:rPr>
        <w:t>electrode.</w:t>
      </w:r>
    </w:p>
    <w:p w14:paraId="39376080" w14:textId="5C3E192B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 xml:space="preserve">The </w:t>
      </w:r>
      <w:r w:rsidR="00BF435B" w:rsidRPr="00AE1E65">
        <w:rPr>
          <w:rFonts w:ascii="Arial" w:hAnsi="Arial" w:cs="Arial"/>
          <w:sz w:val="22"/>
          <w:szCs w:val="22"/>
        </w:rPr>
        <w:t>mass of the copper electrode will increase.</w:t>
      </w:r>
    </w:p>
    <w:p w14:paraId="25444369" w14:textId="484B4D8C" w:rsidR="00596427" w:rsidRPr="00AE1E65" w:rsidRDefault="00596427" w:rsidP="00BF435B">
      <w:pPr>
        <w:pStyle w:val="BodyText"/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(d)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r w:rsidR="00146F88" w:rsidRPr="00732D8E">
        <w:rPr>
          <w:rFonts w:ascii="Arial" w:hAnsi="Arial" w:cs="Arial"/>
          <w:sz w:val="22"/>
          <w:szCs w:val="22"/>
          <w:highlight w:val="lightGray"/>
        </w:rPr>
        <w:t>Positive</w:t>
      </w:r>
      <w:r w:rsidR="00BF435B" w:rsidRPr="00732D8E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732D8E">
        <w:rPr>
          <w:rFonts w:ascii="Arial" w:hAnsi="Arial" w:cs="Arial"/>
          <w:sz w:val="22"/>
          <w:szCs w:val="22"/>
          <w:highlight w:val="lightGray"/>
        </w:rPr>
        <w:t>ions in the salt bridge move towards the lead electrode.</w:t>
      </w:r>
    </w:p>
    <w:p w14:paraId="46DACA4B" w14:textId="4364E25C" w:rsidR="00596427" w:rsidRDefault="00596427" w:rsidP="00146F88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104CADFB" w14:textId="77777777" w:rsidR="005D04AB" w:rsidRPr="00AE1E65" w:rsidRDefault="005D04AB" w:rsidP="00146F88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730731A4" w14:textId="77777777" w:rsidR="00CA19A5" w:rsidRPr="00AE1E65" w:rsidRDefault="00CA19A5" w:rsidP="00CA19A5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14.</w:t>
      </w:r>
      <w:r w:rsidRPr="00AE1E65">
        <w:rPr>
          <w:rFonts w:ascii="Arial" w:hAnsi="Arial" w:cs="Arial"/>
          <w:sz w:val="22"/>
          <w:szCs w:val="22"/>
        </w:rPr>
        <w:tab/>
        <w:t>Which of the following reactions will occur spontaneously?</w:t>
      </w:r>
    </w:p>
    <w:p w14:paraId="76084CD9" w14:textId="77777777" w:rsidR="00CA19A5" w:rsidRPr="00AE1E65" w:rsidRDefault="00CA19A5" w:rsidP="00547D9F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37790CCE" w14:textId="77777777" w:rsidR="00CA19A5" w:rsidRPr="00732D8E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2 I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    +   Br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 xml:space="preserve">)    →       2 Br 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       +    I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</w:p>
    <w:p w14:paraId="39ED0AEF" w14:textId="5DAAF2ED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 xml:space="preserve">Cu(s)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 +     2 HC</w:t>
      </w:r>
      <w:r w:rsidR="00B953E7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     </w:t>
      </w:r>
      <w:r w:rsidRPr="00AE1E65">
        <w:rPr>
          <w:rFonts w:ascii="Arial" w:hAnsi="Arial" w:cs="Arial"/>
          <w:sz w:val="22"/>
          <w:szCs w:val="22"/>
        </w:rPr>
        <w:t xml:space="preserve">→      </w:t>
      </w:r>
      <w:proofErr w:type="spellStart"/>
      <w:r w:rsidRPr="00AE1E65">
        <w:rPr>
          <w:rFonts w:ascii="Arial" w:hAnsi="Arial" w:cs="Arial"/>
          <w:sz w:val="22"/>
          <w:szCs w:val="22"/>
        </w:rPr>
        <w:t>CuC</w:t>
      </w:r>
      <w:proofErr w:type="spellEnd"/>
      <w:r w:rsidR="00B953E7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(aq)  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+    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55C95355" w14:textId="77777777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Sn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(s)    </w:t>
      </w:r>
      <w:r w:rsidRPr="00AE1E65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 +    Cd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   →       Sn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   +     Cd(s)</w:t>
      </w:r>
      <w:r w:rsidRPr="00AE1E65">
        <w:rPr>
          <w:rFonts w:ascii="Arial" w:hAnsi="Arial" w:cs="Arial"/>
          <w:sz w:val="22"/>
          <w:szCs w:val="22"/>
        </w:rPr>
        <w:tab/>
      </w:r>
    </w:p>
    <w:p w14:paraId="278EBBEC" w14:textId="09BA160C" w:rsidR="00CA19A5" w:rsidRPr="00AE1E65" w:rsidRDefault="00CA19A5" w:rsidP="006E3745">
      <w:pPr>
        <w:pStyle w:val="BodyText"/>
        <w:numPr>
          <w:ilvl w:val="1"/>
          <w:numId w:val="22"/>
        </w:numPr>
        <w:spacing w:after="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   +   Ni</w:t>
      </w:r>
      <w:r w:rsidRPr="00AE1E65">
        <w:rPr>
          <w:rFonts w:ascii="Arial" w:hAnsi="Arial" w:cs="Arial"/>
          <w:sz w:val="22"/>
          <w:szCs w:val="22"/>
          <w:vertAlign w:val="superscript"/>
        </w:rPr>
        <w:t>2+</w:t>
      </w:r>
      <w:r w:rsidR="00B953E7">
        <w:rPr>
          <w:rFonts w:ascii="Arial" w:hAnsi="Arial" w:cs="Arial"/>
          <w:sz w:val="22"/>
          <w:szCs w:val="22"/>
        </w:rPr>
        <w:t>(</w:t>
      </w:r>
      <w:proofErr w:type="spellStart"/>
      <w:r w:rsidR="00B953E7">
        <w:rPr>
          <w:rFonts w:ascii="Arial" w:hAnsi="Arial" w:cs="Arial"/>
          <w:sz w:val="22"/>
          <w:szCs w:val="22"/>
        </w:rPr>
        <w:t>aq</w:t>
      </w:r>
      <w:proofErr w:type="spellEnd"/>
      <w:r w:rsidR="00B953E7">
        <w:rPr>
          <w:rFonts w:ascii="Arial" w:hAnsi="Arial" w:cs="Arial"/>
          <w:sz w:val="22"/>
          <w:szCs w:val="22"/>
        </w:rPr>
        <w:t xml:space="preserve">)  →    </w:t>
      </w:r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(g)</w:t>
      </w:r>
      <w:r w:rsidRPr="00AE1E65">
        <w:rPr>
          <w:rFonts w:ascii="Arial" w:hAnsi="Arial" w:cs="Arial"/>
          <w:i/>
          <w:sz w:val="22"/>
          <w:szCs w:val="22"/>
          <w:vertAlign w:val="subscript"/>
        </w:rPr>
        <w:t xml:space="preserve">  </w:t>
      </w:r>
      <w:r w:rsidRPr="00AE1E65">
        <w:rPr>
          <w:rFonts w:ascii="Arial" w:hAnsi="Arial" w:cs="Arial"/>
          <w:i/>
          <w:sz w:val="22"/>
          <w:szCs w:val="22"/>
        </w:rPr>
        <w:t xml:space="preserve">   </w:t>
      </w:r>
      <w:r w:rsidRPr="00AE1E65">
        <w:rPr>
          <w:rFonts w:ascii="Arial" w:hAnsi="Arial" w:cs="Arial"/>
          <w:sz w:val="22"/>
          <w:szCs w:val="22"/>
        </w:rPr>
        <w:t>+   2 H</w:t>
      </w:r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  +   Ni(s)</w:t>
      </w:r>
    </w:p>
    <w:p w14:paraId="29CC109F" w14:textId="77777777" w:rsidR="00CA19A5" w:rsidRPr="00AE1E65" w:rsidRDefault="00CA19A5" w:rsidP="00CA19A5">
      <w:pPr>
        <w:spacing w:line="276" w:lineRule="auto"/>
        <w:rPr>
          <w:rFonts w:ascii="Arial" w:hAnsi="Arial" w:cs="Arial"/>
          <w:sz w:val="22"/>
          <w:szCs w:val="22"/>
        </w:rPr>
      </w:pPr>
    </w:p>
    <w:p w14:paraId="14A66CF8" w14:textId="77777777" w:rsidR="00CA19A5" w:rsidRPr="00AE1E65" w:rsidRDefault="00CA19A5" w:rsidP="006E3745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i and iv only</w:t>
      </w:r>
    </w:p>
    <w:p w14:paraId="4FAF2B54" w14:textId="62A8E722" w:rsidR="00CA19A5" w:rsidRPr="00732D8E" w:rsidRDefault="00B953E7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i only</w:t>
      </w:r>
    </w:p>
    <w:p w14:paraId="0E1E0910" w14:textId="77777777" w:rsidR="00CA19A5" w:rsidRPr="00AE1E65" w:rsidRDefault="00CA19A5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iii and iv </w:t>
      </w:r>
    </w:p>
    <w:p w14:paraId="314E7298" w14:textId="77777777" w:rsidR="00CA19A5" w:rsidRPr="00AE1E65" w:rsidRDefault="00CA19A5" w:rsidP="006E3745">
      <w:pPr>
        <w:numPr>
          <w:ilvl w:val="0"/>
          <w:numId w:val="23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iv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only</w:t>
      </w:r>
    </w:p>
    <w:p w14:paraId="2F1C3031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58556785" w14:textId="77777777" w:rsidR="00D72DAF" w:rsidRPr="00AE1E65" w:rsidRDefault="00D72DAF" w:rsidP="00D72DAF">
      <w:pPr>
        <w:rPr>
          <w:rFonts w:ascii="Arial" w:hAnsi="Arial" w:cs="Arial"/>
          <w:b/>
          <w:sz w:val="22"/>
          <w:szCs w:val="22"/>
        </w:rPr>
      </w:pPr>
    </w:p>
    <w:p w14:paraId="7E5842A2" w14:textId="77777777" w:rsidR="005D04AB" w:rsidRDefault="005D04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7362FF3" w14:textId="3CC5764D" w:rsidR="00596427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lastRenderedPageBreak/>
        <w:t>Question 15, 16 and 17</w:t>
      </w:r>
      <w:r w:rsidR="00243E06" w:rsidRPr="00AE1E65">
        <w:rPr>
          <w:rFonts w:ascii="Arial" w:hAnsi="Arial" w:cs="Arial"/>
          <w:b/>
          <w:sz w:val="22"/>
          <w:szCs w:val="22"/>
        </w:rPr>
        <w:t xml:space="preserve"> relate to the following information</w:t>
      </w:r>
    </w:p>
    <w:p w14:paraId="66D11D9A" w14:textId="77777777" w:rsidR="00D72DAF" w:rsidRPr="00AE1E65" w:rsidRDefault="00D72DAF" w:rsidP="00243E06">
      <w:pPr>
        <w:pStyle w:val="BodyText"/>
        <w:rPr>
          <w:rFonts w:ascii="Arial" w:hAnsi="Arial" w:cs="Arial"/>
          <w:sz w:val="22"/>
          <w:szCs w:val="22"/>
        </w:rPr>
      </w:pPr>
    </w:p>
    <w:p w14:paraId="58D7CD65" w14:textId="0A11C577" w:rsidR="00596427" w:rsidRPr="00AE1E65" w:rsidRDefault="00596427" w:rsidP="00243E06">
      <w:pPr>
        <w:pStyle w:val="BodyText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An </w:t>
      </w:r>
      <w:proofErr w:type="spellStart"/>
      <w:r w:rsidRPr="00AE1E65">
        <w:rPr>
          <w:rFonts w:ascii="Arial" w:hAnsi="Arial" w:cs="Arial"/>
          <w:sz w:val="22"/>
          <w:szCs w:val="22"/>
        </w:rPr>
        <w:t>aluminium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-air battery is a fuel cell that </w:t>
      </w:r>
      <w:r w:rsidR="007468A1" w:rsidRPr="00AE1E65">
        <w:rPr>
          <w:rFonts w:ascii="Arial" w:hAnsi="Arial" w:cs="Arial"/>
          <w:sz w:val="22"/>
          <w:szCs w:val="22"/>
        </w:rPr>
        <w:t xml:space="preserve">involves </w:t>
      </w:r>
      <w:proofErr w:type="spellStart"/>
      <w:r w:rsidR="007468A1" w:rsidRPr="00AE1E65">
        <w:rPr>
          <w:rFonts w:ascii="Arial" w:hAnsi="Arial" w:cs="Arial"/>
          <w:sz w:val="22"/>
          <w:szCs w:val="22"/>
        </w:rPr>
        <w:t>aluminium</w:t>
      </w:r>
      <w:proofErr w:type="spellEnd"/>
      <w:r w:rsidR="007468A1" w:rsidRPr="00AE1E65">
        <w:rPr>
          <w:rFonts w:ascii="Arial" w:hAnsi="Arial" w:cs="Arial"/>
          <w:sz w:val="22"/>
          <w:szCs w:val="22"/>
        </w:rPr>
        <w:t xml:space="preserve"> reacting with oxygen in the air. The relevant half-equations </w:t>
      </w:r>
      <w:proofErr w:type="gramStart"/>
      <w:r w:rsidR="007468A1" w:rsidRPr="00AE1E65">
        <w:rPr>
          <w:rFonts w:ascii="Arial" w:hAnsi="Arial" w:cs="Arial"/>
          <w:sz w:val="22"/>
          <w:szCs w:val="22"/>
        </w:rPr>
        <w:t>are shown</w:t>
      </w:r>
      <w:proofErr w:type="gramEnd"/>
      <w:r w:rsidR="007468A1" w:rsidRPr="00AE1E65">
        <w:rPr>
          <w:rFonts w:ascii="Arial" w:hAnsi="Arial" w:cs="Arial"/>
          <w:sz w:val="22"/>
          <w:szCs w:val="22"/>
        </w:rPr>
        <w:t xml:space="preserve"> below.</w:t>
      </w:r>
    </w:p>
    <w:p w14:paraId="255BB3DE" w14:textId="77777777" w:rsidR="00243E06" w:rsidRPr="00AE1E65" w:rsidRDefault="00596427" w:rsidP="0082425C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0F1169FE" w14:textId="7C04A6F5" w:rsidR="00596427" w:rsidRPr="00AE1E65" w:rsidRDefault="00596427" w:rsidP="007468A1">
      <w:pPr>
        <w:pStyle w:val="BodyText"/>
        <w:ind w:firstLine="720"/>
        <w:rPr>
          <w:rFonts w:ascii="Arial" w:hAnsi="Arial" w:cs="Arial"/>
          <w:i/>
          <w:sz w:val="22"/>
          <w:szCs w:val="22"/>
          <w:vertAlign w:val="subscript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</w:t>
      </w:r>
      <w:proofErr w:type="gramEnd"/>
      <w:r w:rsidRPr="00AE1E65">
        <w:rPr>
          <w:rFonts w:ascii="Arial" w:hAnsi="Arial" w:cs="Arial"/>
          <w:sz w:val="22"/>
          <w:szCs w:val="22"/>
        </w:rPr>
        <w:t>g)  +  2</w:t>
      </w:r>
      <w:r w:rsidR="00243E06" w:rsidRPr="00AE1E65"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</w:t>
      </w:r>
      <w:r w:rsidR="00243E06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)</w:t>
      </w:r>
      <w:r w:rsidR="00243E06" w:rsidRPr="00AE1E65">
        <w:rPr>
          <w:rFonts w:ascii="Arial" w:hAnsi="Arial" w:cs="Arial"/>
          <w:sz w:val="22"/>
          <w:szCs w:val="22"/>
        </w:rPr>
        <w:t xml:space="preserve">  +  4 e</w:t>
      </w:r>
      <w:r w:rsidR="00243E06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 </w:t>
      </w:r>
      <w:r w:rsidR="007468A1"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7468A1" w:rsidRPr="00AE1E65">
        <w:rPr>
          <w:rFonts w:ascii="Arial" w:hAnsi="Arial" w:cs="Arial"/>
          <w:sz w:val="22"/>
          <w:szCs w:val="22"/>
        </w:rPr>
        <w:t xml:space="preserve">      4 OH</w:t>
      </w:r>
      <w:r w:rsidR="007468A1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</w:p>
    <w:p w14:paraId="3AC0D88A" w14:textId="52CB00C9" w:rsidR="00243E06" w:rsidRPr="00AE1E65" w:rsidRDefault="00243E06" w:rsidP="00243E06">
      <w:pPr>
        <w:pStyle w:val="BodyText"/>
        <w:spacing w:before="24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Al</w:t>
      </w:r>
      <w:r w:rsidRPr="00AE1E65">
        <w:rPr>
          <w:rFonts w:ascii="Arial" w:hAnsi="Arial" w:cs="Arial"/>
          <w:sz w:val="22"/>
          <w:szCs w:val="22"/>
          <w:vertAlign w:val="superscript"/>
        </w:rPr>
        <w:t>3</w:t>
      </w:r>
      <w:proofErr w:type="gramStart"/>
      <w:r w:rsidRPr="00AE1E65"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3 e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7468A1" w:rsidRPr="00AE1E6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7468A1" w:rsidRPr="00AE1E65">
        <w:rPr>
          <w:rFonts w:ascii="Arial" w:hAnsi="Arial" w:cs="Arial"/>
          <w:sz w:val="22"/>
          <w:szCs w:val="22"/>
        </w:rPr>
        <w:t xml:space="preserve">     A</w:t>
      </w:r>
      <w:r w:rsidR="00070B13" w:rsidRPr="00AE1E65">
        <w:rPr>
          <w:rFonts w:ascii="Arial" w:hAnsi="Arial" w:cs="Arial"/>
          <w:sz w:val="22"/>
          <w:szCs w:val="22"/>
        </w:rPr>
        <w:t>ℓ</w:t>
      </w:r>
      <w:r w:rsidR="007468A1" w:rsidRPr="00AE1E65">
        <w:rPr>
          <w:rFonts w:ascii="Arial" w:hAnsi="Arial" w:cs="Arial"/>
          <w:sz w:val="22"/>
          <w:szCs w:val="22"/>
        </w:rPr>
        <w:t xml:space="preserve">(s)  </w:t>
      </w:r>
    </w:p>
    <w:p w14:paraId="5F6AE008" w14:textId="77777777" w:rsidR="007468A1" w:rsidRPr="00AE1E65" w:rsidRDefault="007468A1" w:rsidP="0082425C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14:paraId="371B1B7B" w14:textId="10D6A576" w:rsidR="00243E06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15</w:t>
      </w:r>
      <w:r w:rsidR="00243E06" w:rsidRPr="00AE1E65">
        <w:rPr>
          <w:rFonts w:ascii="Arial" w:hAnsi="Arial" w:cs="Arial"/>
          <w:sz w:val="22"/>
          <w:szCs w:val="22"/>
        </w:rPr>
        <w:t>.</w:t>
      </w:r>
      <w:r w:rsidR="00243E06" w:rsidRPr="00AE1E65">
        <w:rPr>
          <w:rFonts w:ascii="Arial" w:hAnsi="Arial" w:cs="Arial"/>
          <w:sz w:val="22"/>
          <w:szCs w:val="22"/>
        </w:rPr>
        <w:tab/>
        <w:t xml:space="preserve">This cell </w:t>
      </w:r>
      <w:proofErr w:type="gramStart"/>
      <w:r w:rsidR="00243E06" w:rsidRPr="00AE1E65">
        <w:rPr>
          <w:rFonts w:ascii="Arial" w:hAnsi="Arial" w:cs="Arial"/>
          <w:sz w:val="22"/>
          <w:szCs w:val="22"/>
        </w:rPr>
        <w:t>is described</w:t>
      </w:r>
      <w:proofErr w:type="gramEnd"/>
      <w:r w:rsidR="00243E06" w:rsidRPr="00AE1E65">
        <w:rPr>
          <w:rFonts w:ascii="Arial" w:hAnsi="Arial" w:cs="Arial"/>
          <w:sz w:val="22"/>
          <w:szCs w:val="22"/>
        </w:rPr>
        <w:t xml:space="preserve"> as a fuel cell because</w:t>
      </w:r>
    </w:p>
    <w:p w14:paraId="4C6A45F7" w14:textId="7045D204" w:rsidR="007468A1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it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is a sustainable power source that can be used to replace fossil fuels. </w:t>
      </w:r>
    </w:p>
    <w:p w14:paraId="46A94B3D" w14:textId="06D0446D" w:rsidR="00243E06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both</w:t>
      </w:r>
      <w:proofErr w:type="gramEnd"/>
      <w:r w:rsidR="003B58C5">
        <w:rPr>
          <w:rFonts w:ascii="Arial" w:hAnsi="Arial" w:cs="Arial"/>
          <w:sz w:val="22"/>
          <w:szCs w:val="22"/>
        </w:rPr>
        <w:t xml:space="preserve"> half-</w:t>
      </w:r>
      <w:r w:rsidRPr="00AE1E65">
        <w:rPr>
          <w:rFonts w:ascii="Arial" w:hAnsi="Arial" w:cs="Arial"/>
          <w:sz w:val="22"/>
          <w:szCs w:val="22"/>
        </w:rPr>
        <w:t>reactions are reversible so the cell can be recharged.</w:t>
      </w:r>
    </w:p>
    <w:p w14:paraId="1FCBF699" w14:textId="0B81D8A1" w:rsidR="00243E06" w:rsidRPr="00AE1E65" w:rsidRDefault="007468A1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it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involves a gas as a reactant at</w:t>
      </w:r>
      <w:r w:rsidR="00243E06" w:rsidRPr="00AE1E65">
        <w:rPr>
          <w:rFonts w:ascii="Arial" w:hAnsi="Arial" w:cs="Arial"/>
          <w:sz w:val="22"/>
          <w:szCs w:val="22"/>
        </w:rPr>
        <w:t xml:space="preserve"> one of the electrodes</w:t>
      </w:r>
      <w:r w:rsidRPr="00AE1E65">
        <w:rPr>
          <w:rFonts w:ascii="Arial" w:hAnsi="Arial" w:cs="Arial"/>
          <w:sz w:val="22"/>
          <w:szCs w:val="22"/>
        </w:rPr>
        <w:t>.</w:t>
      </w:r>
    </w:p>
    <w:p w14:paraId="3D6E1E3A" w14:textId="7CDCDD44" w:rsidR="00243E06" w:rsidRPr="00732D8E" w:rsidRDefault="00243E06" w:rsidP="006E3745">
      <w:pPr>
        <w:numPr>
          <w:ilvl w:val="0"/>
          <w:numId w:val="24"/>
        </w:numPr>
        <w:rPr>
          <w:rFonts w:ascii="Arial" w:hAnsi="Arial" w:cs="Arial"/>
          <w:sz w:val="22"/>
          <w:szCs w:val="22"/>
          <w:highlight w:val="lightGray"/>
        </w:rPr>
      </w:pP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it</w:t>
      </w:r>
      <w:proofErr w:type="gramEnd"/>
      <w:r w:rsidRPr="00732D8E">
        <w:rPr>
          <w:rFonts w:ascii="Arial" w:hAnsi="Arial" w:cs="Arial"/>
          <w:sz w:val="22"/>
          <w:szCs w:val="22"/>
          <w:highlight w:val="lightGray"/>
        </w:rPr>
        <w:t xml:space="preserve"> requires </w:t>
      </w:r>
      <w:r w:rsidR="007468A1" w:rsidRPr="00732D8E">
        <w:rPr>
          <w:rFonts w:ascii="Arial" w:hAnsi="Arial" w:cs="Arial"/>
          <w:sz w:val="22"/>
          <w:szCs w:val="22"/>
          <w:highlight w:val="lightGray"/>
        </w:rPr>
        <w:t>the reactants to be supplied to the cell during operation.</w:t>
      </w:r>
    </w:p>
    <w:p w14:paraId="37937BEA" w14:textId="77777777" w:rsidR="00547D9F" w:rsidRDefault="00547D9F" w:rsidP="007468A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14:paraId="727D26F3" w14:textId="0EE7FABA" w:rsidR="007468A1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16</w:t>
      </w:r>
      <w:r w:rsidR="007468A1" w:rsidRPr="00AE1E65">
        <w:rPr>
          <w:rFonts w:ascii="Arial" w:hAnsi="Arial" w:cs="Arial"/>
          <w:sz w:val="22"/>
          <w:szCs w:val="22"/>
        </w:rPr>
        <w:t>.</w:t>
      </w:r>
      <w:r w:rsidR="007468A1" w:rsidRPr="00AE1E65">
        <w:rPr>
          <w:rFonts w:ascii="Arial" w:hAnsi="Arial" w:cs="Arial"/>
          <w:sz w:val="22"/>
          <w:szCs w:val="22"/>
        </w:rPr>
        <w:tab/>
        <w:t>Which one of the following is th</w:t>
      </w:r>
      <w:r w:rsidRPr="00AE1E65">
        <w:rPr>
          <w:rFonts w:ascii="Arial" w:hAnsi="Arial" w:cs="Arial"/>
          <w:sz w:val="22"/>
          <w:szCs w:val="22"/>
        </w:rPr>
        <w:t>e overall equation for the cell?</w:t>
      </w:r>
    </w:p>
    <w:p w14:paraId="22EB788F" w14:textId="44B58D9E" w:rsidR="007468A1" w:rsidRPr="00AE1E65" w:rsidRDefault="007468A1" w:rsidP="006E3745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</w:t>
      </w:r>
      <w:r w:rsidR="00732D8E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</w:rPr>
        <w:t>(s)  + 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(g)  +  </w:t>
      </w:r>
      <w:r w:rsidR="009E7585" w:rsidRPr="00AE1E65">
        <w:rPr>
          <w:rFonts w:ascii="Arial" w:hAnsi="Arial" w:cs="Arial"/>
          <w:sz w:val="22"/>
          <w:szCs w:val="22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+    A</w:t>
      </w:r>
      <w:r w:rsidR="00732D8E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</w:p>
    <w:p w14:paraId="349BF984" w14:textId="693CBCDF" w:rsidR="007468A1" w:rsidRPr="00AE1E65" w:rsidRDefault="009E7585" w:rsidP="006E3745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4 A</w:t>
      </w:r>
      <w:r w:rsidR="00732D8E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</w:t>
      </w:r>
      <w:r w:rsidR="007468A1" w:rsidRPr="00AE1E65">
        <w:rPr>
          <w:rFonts w:ascii="Arial" w:hAnsi="Arial" w:cs="Arial"/>
          <w:sz w:val="22"/>
          <w:szCs w:val="22"/>
        </w:rPr>
        <w:t>+  3 O</w:t>
      </w:r>
      <w:r w:rsidR="007468A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7468A1" w:rsidRPr="00AE1E65">
        <w:rPr>
          <w:rFonts w:ascii="Arial" w:hAnsi="Arial" w:cs="Arial"/>
          <w:sz w:val="22"/>
          <w:szCs w:val="22"/>
        </w:rPr>
        <w:t>(g)  +  6 H</w:t>
      </w:r>
      <w:r w:rsidR="007468A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7468A1" w:rsidRPr="00AE1E65">
        <w:rPr>
          <w:rFonts w:ascii="Arial" w:hAnsi="Arial" w:cs="Arial"/>
          <w:sz w:val="22"/>
          <w:szCs w:val="22"/>
        </w:rPr>
        <w:t>O(ℓ)    →  12 OH</w:t>
      </w:r>
      <w:r w:rsidR="007468A1"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="007468A1" w:rsidRPr="00AE1E65">
        <w:rPr>
          <w:rFonts w:ascii="Arial" w:hAnsi="Arial" w:cs="Arial"/>
          <w:sz w:val="22"/>
          <w:szCs w:val="22"/>
        </w:rPr>
        <w:t>(</w:t>
      </w:r>
      <w:proofErr w:type="spellStart"/>
      <w:r w:rsidR="007468A1" w:rsidRPr="00AE1E65">
        <w:rPr>
          <w:rFonts w:ascii="Arial" w:hAnsi="Arial" w:cs="Arial"/>
          <w:sz w:val="22"/>
          <w:szCs w:val="22"/>
        </w:rPr>
        <w:t>aq</w:t>
      </w:r>
      <w:proofErr w:type="spellEnd"/>
      <w:r w:rsidR="007468A1" w:rsidRPr="00AE1E65">
        <w:rPr>
          <w:rFonts w:ascii="Arial" w:hAnsi="Arial" w:cs="Arial"/>
          <w:sz w:val="22"/>
          <w:szCs w:val="22"/>
        </w:rPr>
        <w:t xml:space="preserve">)   +   </w:t>
      </w:r>
      <w:r w:rsidRPr="00AE1E65">
        <w:rPr>
          <w:rFonts w:ascii="Arial" w:hAnsi="Arial" w:cs="Arial"/>
          <w:sz w:val="22"/>
          <w:szCs w:val="22"/>
        </w:rPr>
        <w:t>4 A</w:t>
      </w:r>
      <w:r w:rsidR="00732D8E" w:rsidRPr="00AE1E65">
        <w:rPr>
          <w:rFonts w:ascii="Arial" w:hAnsi="Arial" w:cs="Arial"/>
          <w:sz w:val="22"/>
          <w:szCs w:val="22"/>
        </w:rPr>
        <w:t xml:space="preserve">ℓ </w:t>
      </w:r>
      <w:r w:rsidRPr="00AE1E65">
        <w:rPr>
          <w:rFonts w:ascii="Arial" w:hAnsi="Arial" w:cs="Arial"/>
          <w:sz w:val="22"/>
          <w:szCs w:val="22"/>
        </w:rPr>
        <w:t xml:space="preserve">(s)  </w:t>
      </w:r>
    </w:p>
    <w:p w14:paraId="0CC2DE97" w14:textId="47C3E1E5" w:rsidR="009E7585" w:rsidRPr="00AE1E65" w:rsidRDefault="009E7585" w:rsidP="006E3745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</w:t>
      </w:r>
      <w:r w:rsidR="00732D8E" w:rsidRPr="00AE1E65">
        <w:rPr>
          <w:rFonts w:ascii="Arial" w:hAnsi="Arial" w:cs="Arial"/>
          <w:sz w:val="22"/>
          <w:szCs w:val="22"/>
        </w:rPr>
        <w:t>ℓ</w:t>
      </w:r>
      <w:r w:rsidRPr="00AE1E65">
        <w:rPr>
          <w:rFonts w:ascii="Arial" w:hAnsi="Arial" w:cs="Arial"/>
          <w:sz w:val="22"/>
          <w:szCs w:val="22"/>
          <w:vertAlign w:val="superscript"/>
        </w:rPr>
        <w:t>3+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+  O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(g)  +  2 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O(ℓ)    →  4 OH</w:t>
      </w:r>
      <w:r w:rsidRPr="00AE1E65">
        <w:rPr>
          <w:rFonts w:ascii="Arial" w:hAnsi="Arial" w:cs="Arial"/>
          <w:sz w:val="22"/>
          <w:szCs w:val="22"/>
          <w:vertAlign w:val="superscript"/>
        </w:rPr>
        <w:t>–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   +    A</w:t>
      </w:r>
      <w:r w:rsidR="00732D8E" w:rsidRPr="00AE1E65">
        <w:rPr>
          <w:rFonts w:ascii="Arial" w:hAnsi="Arial" w:cs="Arial"/>
          <w:sz w:val="22"/>
          <w:szCs w:val="22"/>
        </w:rPr>
        <w:t xml:space="preserve">ℓ </w:t>
      </w:r>
      <w:r w:rsidRPr="00AE1E65">
        <w:rPr>
          <w:rFonts w:ascii="Arial" w:hAnsi="Arial" w:cs="Arial"/>
          <w:sz w:val="22"/>
          <w:szCs w:val="22"/>
        </w:rPr>
        <w:t xml:space="preserve">(s)  </w:t>
      </w:r>
    </w:p>
    <w:p w14:paraId="18BD3997" w14:textId="4307940F" w:rsidR="007468A1" w:rsidRPr="00732D8E" w:rsidRDefault="007468A1" w:rsidP="006E3745">
      <w:pPr>
        <w:numPr>
          <w:ilvl w:val="0"/>
          <w:numId w:val="21"/>
        </w:numPr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4 A</w:t>
      </w:r>
      <w:r w:rsidR="00732D8E" w:rsidRPr="00732D8E">
        <w:rPr>
          <w:rFonts w:ascii="Arial" w:hAnsi="Arial" w:cs="Arial"/>
          <w:sz w:val="22"/>
          <w:szCs w:val="22"/>
          <w:highlight w:val="lightGray"/>
        </w:rPr>
        <w:t>ℓ</w:t>
      </w:r>
      <w:r w:rsidRPr="00732D8E">
        <w:rPr>
          <w:rFonts w:ascii="Arial" w:hAnsi="Arial" w:cs="Arial"/>
          <w:sz w:val="22"/>
          <w:szCs w:val="22"/>
          <w:highlight w:val="lightGray"/>
        </w:rPr>
        <w:t>(s)  +  3 O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(g)  +  6 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O(ℓ)    →  12 OH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–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>)   +   4 A</w:t>
      </w:r>
      <w:r w:rsidR="00732D8E" w:rsidRPr="00732D8E">
        <w:rPr>
          <w:rFonts w:ascii="Arial" w:hAnsi="Arial" w:cs="Arial"/>
          <w:sz w:val="22"/>
          <w:szCs w:val="22"/>
          <w:highlight w:val="lightGray"/>
        </w:rPr>
        <w:t>ℓ</w:t>
      </w:r>
      <w:r w:rsidRPr="00732D8E">
        <w:rPr>
          <w:rFonts w:ascii="Arial" w:hAnsi="Arial" w:cs="Arial"/>
          <w:sz w:val="22"/>
          <w:szCs w:val="22"/>
          <w:highlight w:val="lightGray"/>
        </w:rPr>
        <w:t>l</w:t>
      </w:r>
      <w:r w:rsidRPr="00732D8E">
        <w:rPr>
          <w:rFonts w:ascii="Arial" w:hAnsi="Arial" w:cs="Arial"/>
          <w:sz w:val="22"/>
          <w:szCs w:val="22"/>
          <w:highlight w:val="lightGray"/>
          <w:vertAlign w:val="superscript"/>
        </w:rPr>
        <w:t>3+</w:t>
      </w:r>
      <w:r w:rsidRPr="00732D8E">
        <w:rPr>
          <w:rFonts w:ascii="Arial" w:hAnsi="Arial" w:cs="Arial"/>
          <w:sz w:val="22"/>
          <w:szCs w:val="22"/>
          <w:highlight w:val="lightGray"/>
        </w:rPr>
        <w:t>(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aq</w:t>
      </w:r>
      <w:proofErr w:type="spellEnd"/>
      <w:r w:rsidRPr="00732D8E">
        <w:rPr>
          <w:rFonts w:ascii="Arial" w:hAnsi="Arial" w:cs="Arial"/>
          <w:sz w:val="22"/>
          <w:szCs w:val="22"/>
          <w:highlight w:val="lightGray"/>
        </w:rPr>
        <w:t xml:space="preserve">)  </w:t>
      </w:r>
    </w:p>
    <w:p w14:paraId="62CBA122" w14:textId="77777777" w:rsidR="007468A1" w:rsidRDefault="007468A1" w:rsidP="00547D9F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30058D8F" w14:textId="77777777" w:rsidR="00547D9F" w:rsidRPr="00AE1E65" w:rsidRDefault="00547D9F" w:rsidP="00547D9F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0EDBFB79" w14:textId="45BDBC62" w:rsidR="00596427" w:rsidRPr="00AE1E65" w:rsidRDefault="00D72DAF" w:rsidP="00547D9F">
      <w:pPr>
        <w:pStyle w:val="BodyText"/>
        <w:spacing w:after="24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17</w:t>
      </w:r>
      <w:r w:rsidR="00243E06" w:rsidRPr="00AE1E65">
        <w:rPr>
          <w:rFonts w:ascii="Arial" w:hAnsi="Arial" w:cs="Arial"/>
          <w:sz w:val="22"/>
          <w:szCs w:val="22"/>
        </w:rPr>
        <w:t>.</w:t>
      </w:r>
      <w:r w:rsidR="00243E06" w:rsidRPr="00AE1E65">
        <w:rPr>
          <w:rFonts w:ascii="Arial" w:hAnsi="Arial" w:cs="Arial"/>
          <w:sz w:val="22"/>
          <w:szCs w:val="22"/>
        </w:rPr>
        <w:tab/>
        <w:t>The theoretical voltage obtainable from this cell is</w:t>
      </w:r>
    </w:p>
    <w:p w14:paraId="284B093B" w14:textId="471B52C9" w:rsidR="00596427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 w:rsidR="00B953E7">
        <w:rPr>
          <w:rFonts w:ascii="Arial" w:hAnsi="Arial" w:cs="Arial"/>
          <w:sz w:val="22"/>
          <w:szCs w:val="22"/>
        </w:rPr>
        <w:t>1.88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  <w:proofErr w:type="gramEnd"/>
    </w:p>
    <w:p w14:paraId="61ADDFB8" w14:textId="7250A712" w:rsidR="00596427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(b)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r w:rsidR="00B953E7" w:rsidRPr="00732D8E">
        <w:rPr>
          <w:rFonts w:ascii="Arial" w:hAnsi="Arial" w:cs="Arial"/>
          <w:sz w:val="22"/>
          <w:szCs w:val="22"/>
          <w:highlight w:val="lightGray"/>
        </w:rPr>
        <w:t>2.08</w:t>
      </w:r>
      <w:r w:rsidR="00596427" w:rsidRPr="00732D8E">
        <w:rPr>
          <w:rFonts w:ascii="Arial" w:hAnsi="Arial" w:cs="Arial"/>
          <w:sz w:val="22"/>
          <w:szCs w:val="22"/>
          <w:highlight w:val="lightGray"/>
        </w:rPr>
        <w:t xml:space="preserve"> V</w:t>
      </w:r>
      <w:r w:rsidR="00243E06" w:rsidRPr="00732D8E">
        <w:rPr>
          <w:rFonts w:ascii="Arial" w:hAnsi="Arial" w:cs="Arial"/>
          <w:sz w:val="22"/>
          <w:szCs w:val="22"/>
          <w:highlight w:val="lightGray"/>
        </w:rPr>
        <w:t>.</w:t>
      </w:r>
    </w:p>
    <w:p w14:paraId="666C7407" w14:textId="0885469D" w:rsidR="00596427" w:rsidRPr="00AE1E65" w:rsidRDefault="00B953E7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2.91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14:paraId="69AC16BE" w14:textId="297CE0BF" w:rsidR="00596427" w:rsidRPr="00AE1E65" w:rsidRDefault="00F72451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>5.52</w:t>
      </w:r>
      <w:r w:rsidR="00596427" w:rsidRPr="00AE1E65">
        <w:rPr>
          <w:rFonts w:ascii="Arial" w:hAnsi="Arial" w:cs="Arial"/>
          <w:sz w:val="22"/>
          <w:szCs w:val="22"/>
        </w:rPr>
        <w:t xml:space="preserve"> V</w:t>
      </w:r>
      <w:r w:rsidR="00243E06" w:rsidRPr="00AE1E65">
        <w:rPr>
          <w:rFonts w:ascii="Arial" w:hAnsi="Arial" w:cs="Arial"/>
          <w:sz w:val="22"/>
          <w:szCs w:val="22"/>
        </w:rPr>
        <w:t>.</w:t>
      </w:r>
    </w:p>
    <w:p w14:paraId="0A28B28B" w14:textId="61C5F51B" w:rsidR="009E7585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348289A4" w14:textId="77777777" w:rsidR="00D72DAF" w:rsidRPr="00AE1E65" w:rsidRDefault="00D72DAF" w:rsidP="00CA19A5">
      <w:pPr>
        <w:ind w:left="720" w:hanging="720"/>
        <w:rPr>
          <w:rFonts w:ascii="Arial" w:hAnsi="Arial" w:cs="Arial"/>
          <w:sz w:val="22"/>
          <w:szCs w:val="22"/>
        </w:rPr>
      </w:pPr>
    </w:p>
    <w:p w14:paraId="34DD48E8" w14:textId="6516BDF7" w:rsidR="00CA19A5" w:rsidRPr="00AE1E65" w:rsidRDefault="00D72DAF" w:rsidP="00CA19A5">
      <w:pPr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18</w:t>
      </w:r>
      <w:r w:rsidR="00CA19A5" w:rsidRPr="00AE1E65">
        <w:rPr>
          <w:rFonts w:ascii="Arial" w:hAnsi="Arial" w:cs="Arial"/>
          <w:sz w:val="22"/>
          <w:szCs w:val="22"/>
        </w:rPr>
        <w:t>.</w:t>
      </w:r>
      <w:r w:rsidR="00CA19A5" w:rsidRPr="00AE1E65">
        <w:rPr>
          <w:rFonts w:ascii="Arial" w:hAnsi="Arial" w:cs="Arial"/>
          <w:sz w:val="22"/>
          <w:szCs w:val="22"/>
        </w:rPr>
        <w:tab/>
        <w:t xml:space="preserve">Substance </w:t>
      </w:r>
      <w:r w:rsidR="00CA19A5" w:rsidRPr="00AE1E65">
        <w:rPr>
          <w:rFonts w:ascii="Arial" w:hAnsi="Arial" w:cs="Arial"/>
          <w:b/>
          <w:sz w:val="22"/>
          <w:szCs w:val="22"/>
        </w:rPr>
        <w:t>X</w:t>
      </w:r>
      <w:r w:rsidR="00CA19A5" w:rsidRPr="00AE1E65">
        <w:rPr>
          <w:rFonts w:ascii="Arial" w:hAnsi="Arial" w:cs="Arial"/>
          <w:sz w:val="22"/>
          <w:szCs w:val="22"/>
        </w:rPr>
        <w:t xml:space="preserve"> has an empirical formula of C</w:t>
      </w:r>
      <w:r w:rsidR="00CA19A5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CA19A5" w:rsidRPr="00AE1E65">
        <w:rPr>
          <w:rFonts w:ascii="Arial" w:hAnsi="Arial" w:cs="Arial"/>
          <w:sz w:val="22"/>
          <w:szCs w:val="22"/>
        </w:rPr>
        <w:t>H</w:t>
      </w:r>
      <w:r w:rsidR="00CA19A5" w:rsidRPr="00AE1E65">
        <w:rPr>
          <w:rFonts w:ascii="Arial" w:hAnsi="Arial" w:cs="Arial"/>
          <w:sz w:val="22"/>
          <w:szCs w:val="22"/>
          <w:vertAlign w:val="subscript"/>
        </w:rPr>
        <w:t>4</w:t>
      </w:r>
      <w:r w:rsidR="00CA19A5" w:rsidRPr="00AE1E65">
        <w:rPr>
          <w:rFonts w:ascii="Arial" w:hAnsi="Arial" w:cs="Arial"/>
          <w:sz w:val="22"/>
          <w:szCs w:val="22"/>
        </w:rPr>
        <w:t xml:space="preserve">O. Which one of the following could </w:t>
      </w:r>
      <w:r w:rsidR="00CA19A5" w:rsidRPr="00AE1E65">
        <w:rPr>
          <w:rFonts w:ascii="Arial" w:hAnsi="Arial" w:cs="Arial"/>
          <w:b/>
          <w:sz w:val="22"/>
          <w:szCs w:val="22"/>
        </w:rPr>
        <w:t>not</w:t>
      </w:r>
      <w:r w:rsidR="00CA19A5" w:rsidRPr="00AE1E65">
        <w:rPr>
          <w:rFonts w:ascii="Arial" w:hAnsi="Arial" w:cs="Arial"/>
          <w:sz w:val="22"/>
          <w:szCs w:val="22"/>
        </w:rPr>
        <w:t xml:space="preserve"> be substance </w:t>
      </w:r>
      <w:r w:rsidR="00CA19A5" w:rsidRPr="00AE1E65">
        <w:rPr>
          <w:rFonts w:ascii="Arial" w:hAnsi="Arial" w:cs="Arial"/>
          <w:b/>
          <w:sz w:val="22"/>
          <w:szCs w:val="22"/>
        </w:rPr>
        <w:t>X</w:t>
      </w:r>
      <w:r w:rsidR="00CA19A5" w:rsidRPr="00AE1E65">
        <w:rPr>
          <w:rFonts w:ascii="Arial" w:hAnsi="Arial" w:cs="Arial"/>
          <w:sz w:val="22"/>
          <w:szCs w:val="22"/>
        </w:rPr>
        <w:t>?</w:t>
      </w:r>
    </w:p>
    <w:p w14:paraId="2842B0EB" w14:textId="77777777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</w:p>
    <w:p w14:paraId="2189E989" w14:textId="77777777" w:rsidR="00CA19A5" w:rsidRPr="00AE1E65" w:rsidRDefault="00CA19A5" w:rsidP="00CA19A5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</w:r>
      <w:proofErr w:type="spellStart"/>
      <w:r w:rsidRPr="00AE1E65">
        <w:rPr>
          <w:rFonts w:ascii="Arial" w:hAnsi="Arial" w:cs="Arial"/>
          <w:sz w:val="22"/>
          <w:szCs w:val="22"/>
        </w:rPr>
        <w:t>butanoic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acid </w:t>
      </w:r>
    </w:p>
    <w:p w14:paraId="42D0EF28" w14:textId="7848C1C6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ethyl</w:t>
      </w:r>
      <w:proofErr w:type="gramEnd"/>
      <w:r w:rsidR="005D04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ethanoate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6473A8D2" w14:textId="52793AE6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(c)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methyl</w:t>
      </w:r>
      <w:proofErr w:type="gramEnd"/>
      <w:r w:rsidR="005D04AB" w:rsidRPr="00732D8E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732D8E">
        <w:rPr>
          <w:rFonts w:ascii="Arial" w:hAnsi="Arial" w:cs="Arial"/>
          <w:sz w:val="22"/>
          <w:szCs w:val="22"/>
          <w:highlight w:val="lightGray"/>
        </w:rPr>
        <w:t>methanoate</w:t>
      </w:r>
      <w:proofErr w:type="spellEnd"/>
    </w:p>
    <w:p w14:paraId="44207195" w14:textId="3D8A8B69" w:rsidR="00CA19A5" w:rsidRPr="00AE1E65" w:rsidRDefault="00CA19A5" w:rsidP="00CA19A5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methyl</w:t>
      </w:r>
      <w:proofErr w:type="gramEnd"/>
      <w:r w:rsidR="005D04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propanoate</w:t>
      </w:r>
      <w:proofErr w:type="spellEnd"/>
    </w:p>
    <w:p w14:paraId="0258FC3B" w14:textId="77777777" w:rsidR="009E7585" w:rsidRPr="00AE1E65" w:rsidRDefault="009E7585" w:rsidP="00243E06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7F8C8DF7" w14:textId="6E7A4D7E" w:rsidR="00927D43" w:rsidRPr="00AE1E65" w:rsidRDefault="00927D43" w:rsidP="0082425C">
      <w:pPr>
        <w:spacing w:line="276" w:lineRule="auto"/>
        <w:ind w:left="851" w:hanging="425"/>
        <w:rPr>
          <w:rFonts w:ascii="Arial" w:hAnsi="Arial" w:cs="Arial"/>
          <w:color w:val="000000"/>
          <w:sz w:val="22"/>
          <w:szCs w:val="22"/>
        </w:rPr>
      </w:pPr>
    </w:p>
    <w:p w14:paraId="2F5DDED7" w14:textId="77777777" w:rsidR="00D72DAF" w:rsidRPr="00AE1E65" w:rsidRDefault="00D72DAF" w:rsidP="00786024">
      <w:pPr>
        <w:rPr>
          <w:rFonts w:ascii="Arial" w:hAnsi="Arial" w:cs="Arial"/>
          <w:sz w:val="22"/>
          <w:szCs w:val="22"/>
        </w:rPr>
      </w:pPr>
    </w:p>
    <w:p w14:paraId="2E2BFEC6" w14:textId="3BCA7D27" w:rsidR="00596427" w:rsidRPr="00AE1E65" w:rsidRDefault="00D72DAF" w:rsidP="00786024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19</w:t>
      </w:r>
      <w:r w:rsidR="00786024" w:rsidRPr="00AE1E65">
        <w:rPr>
          <w:rFonts w:ascii="Arial" w:hAnsi="Arial" w:cs="Arial"/>
          <w:sz w:val="22"/>
          <w:szCs w:val="22"/>
        </w:rPr>
        <w:t>.</w:t>
      </w:r>
      <w:r w:rsidR="00786024" w:rsidRPr="00AE1E65">
        <w:rPr>
          <w:rFonts w:ascii="Arial" w:hAnsi="Arial" w:cs="Arial"/>
          <w:sz w:val="22"/>
          <w:szCs w:val="22"/>
        </w:rPr>
        <w:tab/>
      </w:r>
      <w:r w:rsidR="00596427" w:rsidRPr="00AE1E65">
        <w:rPr>
          <w:rFonts w:ascii="Arial" w:hAnsi="Arial" w:cs="Arial"/>
          <w:sz w:val="22"/>
          <w:szCs w:val="22"/>
        </w:rPr>
        <w:t xml:space="preserve">Which </w:t>
      </w:r>
      <w:r w:rsidR="00F72451">
        <w:rPr>
          <w:rFonts w:ascii="Arial" w:hAnsi="Arial" w:cs="Arial"/>
          <w:sz w:val="22"/>
          <w:szCs w:val="22"/>
        </w:rPr>
        <w:t xml:space="preserve">one </w:t>
      </w:r>
      <w:r w:rsidR="00596427" w:rsidRPr="00AE1E65">
        <w:rPr>
          <w:rFonts w:ascii="Arial" w:hAnsi="Arial" w:cs="Arial"/>
          <w:sz w:val="22"/>
          <w:szCs w:val="22"/>
        </w:rPr>
        <w:t xml:space="preserve">of the following compounds will be readily </w:t>
      </w:r>
      <w:proofErr w:type="spellStart"/>
      <w:r w:rsidR="00596427"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="00596427" w:rsidRPr="00AE1E65">
        <w:rPr>
          <w:rFonts w:ascii="Arial" w:hAnsi="Arial" w:cs="Arial"/>
          <w:sz w:val="22"/>
          <w:szCs w:val="22"/>
        </w:rPr>
        <w:t xml:space="preserve"> to </w:t>
      </w:r>
      <w:r w:rsidR="005D04AB">
        <w:rPr>
          <w:rFonts w:ascii="Arial" w:hAnsi="Arial" w:cs="Arial"/>
          <w:sz w:val="22"/>
          <w:szCs w:val="22"/>
        </w:rPr>
        <w:t xml:space="preserve">form </w:t>
      </w:r>
      <w:r w:rsidR="00596427" w:rsidRPr="00AE1E65">
        <w:rPr>
          <w:rFonts w:ascii="Arial" w:hAnsi="Arial" w:cs="Arial"/>
          <w:sz w:val="22"/>
          <w:szCs w:val="22"/>
        </w:rPr>
        <w:t>a carboxylic acid?</w:t>
      </w:r>
    </w:p>
    <w:p w14:paraId="68D9B4FD" w14:textId="77777777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14:paraId="1CD45C89" w14:textId="09FDF02A" w:rsidR="00243E06" w:rsidRPr="00AE1E65" w:rsidRDefault="00596427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</w:t>
      </w:r>
      <w:r w:rsidR="00243E06" w:rsidRPr="00AE1E65">
        <w:rPr>
          <w:rFonts w:ascii="Arial" w:hAnsi="Arial" w:cs="Arial"/>
          <w:sz w:val="22"/>
          <w:szCs w:val="22"/>
        </w:rPr>
        <w:t>(</w:t>
      </w:r>
      <w:r w:rsidRPr="00AE1E65">
        <w:rPr>
          <w:rFonts w:ascii="Arial" w:hAnsi="Arial" w:cs="Arial"/>
          <w:sz w:val="22"/>
          <w:szCs w:val="22"/>
        </w:rPr>
        <w:t>O</w:t>
      </w:r>
      <w:r w:rsidR="00243E06" w:rsidRPr="00AE1E65">
        <w:rPr>
          <w:rFonts w:ascii="Arial" w:hAnsi="Arial" w:cs="Arial"/>
          <w:sz w:val="22"/>
          <w:szCs w:val="22"/>
        </w:rPr>
        <w:t>H)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3ADCB777" w14:textId="61369A9C" w:rsidR="00243E06" w:rsidRPr="00AE1E65" w:rsidRDefault="00243E06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HOC(CH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05ED9C03" w14:textId="37D3CBC9" w:rsidR="00243E06" w:rsidRPr="00AE1E65" w:rsidRDefault="00243E06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COOCH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533DA80C" w14:textId="146E1CE3" w:rsidR="00D72DAF" w:rsidRPr="00732D8E" w:rsidRDefault="00D72DAF" w:rsidP="006E3745">
      <w:pPr>
        <w:numPr>
          <w:ilvl w:val="0"/>
          <w:numId w:val="27"/>
        </w:numPr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CH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>CH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CHO</w:t>
      </w:r>
    </w:p>
    <w:p w14:paraId="328F41DA" w14:textId="57EF5A75" w:rsidR="00D72DAF" w:rsidRPr="00AE1E65" w:rsidRDefault="00596427" w:rsidP="00D72DAF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sz w:val="22"/>
          <w:szCs w:val="22"/>
          <w:vertAlign w:val="subscript"/>
        </w:rPr>
        <w:br/>
      </w:r>
    </w:p>
    <w:p w14:paraId="60B4DB11" w14:textId="77777777" w:rsidR="005D04AB" w:rsidRDefault="005D04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7EB435" w14:textId="0E093E6D" w:rsidR="005C7FDD" w:rsidRDefault="005C7FDD" w:rsidP="005C7F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20</w:t>
      </w:r>
      <w:r w:rsidRPr="0082425C">
        <w:rPr>
          <w:rFonts w:ascii="Arial" w:hAnsi="Arial" w:cs="Arial"/>
          <w:sz w:val="22"/>
          <w:szCs w:val="22"/>
        </w:rPr>
        <w:t>.</w:t>
      </w:r>
      <w:r w:rsidRPr="0082425C">
        <w:rPr>
          <w:rFonts w:ascii="Arial" w:hAnsi="Arial" w:cs="Arial"/>
          <w:sz w:val="22"/>
          <w:szCs w:val="22"/>
        </w:rPr>
        <w:tab/>
        <w:t>The following two substances were reacted together:</w:t>
      </w:r>
    </w:p>
    <w:p w14:paraId="13AC89FB" w14:textId="096AD861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62FBA67A" w14:textId="41C177C9" w:rsidR="005D04AB" w:rsidRDefault="005D04AB" w:rsidP="005C7FDD">
      <w:pPr>
        <w:rPr>
          <w:rFonts w:ascii="Arial" w:hAnsi="Arial" w:cs="Arial"/>
          <w:sz w:val="22"/>
          <w:szCs w:val="22"/>
        </w:rPr>
      </w:pPr>
      <w:r w:rsidRPr="005D04AB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23936" behindDoc="0" locked="0" layoutInCell="1" allowOverlap="1" wp14:anchorId="5059393D" wp14:editId="0C597D69">
            <wp:simplePos x="0" y="0"/>
            <wp:positionH relativeFrom="column">
              <wp:posOffset>843915</wp:posOffset>
            </wp:positionH>
            <wp:positionV relativeFrom="paragraph">
              <wp:posOffset>161290</wp:posOffset>
            </wp:positionV>
            <wp:extent cx="1853188" cy="1124714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188" cy="112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4AB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24960" behindDoc="0" locked="0" layoutInCell="1" allowOverlap="1" wp14:anchorId="65C120FF" wp14:editId="602CCBF5">
            <wp:simplePos x="0" y="0"/>
            <wp:positionH relativeFrom="column">
              <wp:posOffset>3529965</wp:posOffset>
            </wp:positionH>
            <wp:positionV relativeFrom="paragraph">
              <wp:posOffset>59690</wp:posOffset>
            </wp:positionV>
            <wp:extent cx="1908052" cy="1051562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052" cy="105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4ED49" w14:textId="4E2D7A81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7C9DA54B" w14:textId="55601EEE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34E1A398" w14:textId="4D74F009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42A968A7" w14:textId="3685DD7A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5FB33413" w14:textId="197BBA61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65BF2E12" w14:textId="55F9C7E3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6A763238" w14:textId="3DAE9FD7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5E2FB858" w14:textId="08377E90" w:rsidR="005D04AB" w:rsidRDefault="005D04AB" w:rsidP="005C7FDD">
      <w:pPr>
        <w:rPr>
          <w:rFonts w:ascii="Arial" w:hAnsi="Arial" w:cs="Arial"/>
          <w:sz w:val="22"/>
          <w:szCs w:val="22"/>
        </w:rPr>
      </w:pPr>
    </w:p>
    <w:p w14:paraId="4CAE4CB0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55C0EA88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Which one of the following would be the type of product produced?</w:t>
      </w:r>
    </w:p>
    <w:p w14:paraId="64F24124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3CB9E4D6" w14:textId="77777777" w:rsidR="00D72DAF" w:rsidRPr="00AE1E65" w:rsidRDefault="00D72DAF" w:rsidP="006E3745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soap</w:t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428CA8A7" w14:textId="77777777"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fatty acid</w:t>
      </w:r>
    </w:p>
    <w:p w14:paraId="292EF060" w14:textId="77777777" w:rsidR="00D72DAF" w:rsidRPr="00732D8E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a polyester</w:t>
      </w:r>
    </w:p>
    <w:p w14:paraId="08C86753" w14:textId="77777777" w:rsidR="00D72DAF" w:rsidRPr="00AE1E65" w:rsidRDefault="00D72DAF" w:rsidP="006E3745">
      <w:pPr>
        <w:numPr>
          <w:ilvl w:val="0"/>
          <w:numId w:val="25"/>
        </w:numPr>
        <w:tabs>
          <w:tab w:val="clear" w:pos="1440"/>
        </w:tabs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a protein</w:t>
      </w:r>
    </w:p>
    <w:p w14:paraId="68DFC775" w14:textId="238D801A" w:rsidR="00596427" w:rsidRPr="00AE1E65" w:rsidRDefault="00596427" w:rsidP="00D72DAF">
      <w:pPr>
        <w:rPr>
          <w:rFonts w:ascii="Arial" w:hAnsi="Arial" w:cs="Arial"/>
          <w:sz w:val="22"/>
          <w:szCs w:val="22"/>
        </w:rPr>
      </w:pPr>
    </w:p>
    <w:p w14:paraId="06781CF9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6292F60D" w14:textId="56D8E70A" w:rsidR="00D72DAF" w:rsidRPr="00AE1E65" w:rsidRDefault="00D72DAF" w:rsidP="00D72DAF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21.</w:t>
      </w:r>
      <w:r w:rsidRPr="00AE1E65">
        <w:rPr>
          <w:rFonts w:ascii="Arial" w:hAnsi="Arial" w:cs="Arial"/>
          <w:sz w:val="22"/>
          <w:szCs w:val="22"/>
        </w:rPr>
        <w:tab/>
        <w:t xml:space="preserve">Which one of the following pairs of compounds would form methyl </w:t>
      </w:r>
      <w:proofErr w:type="spellStart"/>
      <w:r w:rsidRPr="00AE1E65">
        <w:rPr>
          <w:rFonts w:ascii="Arial" w:hAnsi="Arial" w:cs="Arial"/>
          <w:sz w:val="22"/>
          <w:szCs w:val="22"/>
        </w:rPr>
        <w:t>propanoate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when warmed with concentrated sulfuric acid?</w:t>
      </w:r>
    </w:p>
    <w:p w14:paraId="3AF62E02" w14:textId="77777777" w:rsidR="00D72DAF" w:rsidRPr="00AE1E65" w:rsidRDefault="00D72DAF" w:rsidP="00D72DAF">
      <w:pPr>
        <w:spacing w:line="276" w:lineRule="auto"/>
        <w:rPr>
          <w:rFonts w:ascii="Arial" w:hAnsi="Arial" w:cs="Arial"/>
          <w:sz w:val="22"/>
          <w:szCs w:val="22"/>
        </w:rPr>
      </w:pPr>
    </w:p>
    <w:p w14:paraId="114FE20A" w14:textId="77777777"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</w:t>
      </w:r>
    </w:p>
    <w:p w14:paraId="409F4EE8" w14:textId="77777777"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14:paraId="3AA2F9BE" w14:textId="77777777" w:rsidR="00D72DAF" w:rsidRPr="00AE1E65" w:rsidRDefault="00D72DAF" w:rsidP="00D72DAF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 xml:space="preserve">(c) 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CH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>OH  and</w:t>
      </w:r>
      <w:proofErr w:type="gramEnd"/>
      <w:r w:rsidRPr="00732D8E">
        <w:rPr>
          <w:rFonts w:ascii="Arial" w:hAnsi="Arial" w:cs="Arial"/>
          <w:sz w:val="22"/>
          <w:szCs w:val="22"/>
          <w:highlight w:val="lightGray"/>
        </w:rPr>
        <w:t xml:space="preserve"> CH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3</w:t>
      </w:r>
      <w:r w:rsidRPr="00732D8E">
        <w:rPr>
          <w:rFonts w:ascii="Arial" w:hAnsi="Arial" w:cs="Arial"/>
          <w:sz w:val="22"/>
          <w:szCs w:val="22"/>
          <w:highlight w:val="lightGray"/>
        </w:rPr>
        <w:t>CH</w:t>
      </w:r>
      <w:r w:rsidRPr="00732D8E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732D8E">
        <w:rPr>
          <w:rFonts w:ascii="Arial" w:hAnsi="Arial" w:cs="Arial"/>
          <w:sz w:val="22"/>
          <w:szCs w:val="22"/>
          <w:highlight w:val="lightGray"/>
        </w:rPr>
        <w:t>COOH</w:t>
      </w:r>
      <w:r w:rsidRPr="00AE1E65">
        <w:rPr>
          <w:rFonts w:ascii="Arial" w:hAnsi="Arial" w:cs="Arial"/>
          <w:sz w:val="22"/>
          <w:szCs w:val="22"/>
        </w:rPr>
        <w:t xml:space="preserve">  </w:t>
      </w:r>
      <w:r w:rsidRPr="00AE1E65">
        <w:rPr>
          <w:rFonts w:ascii="Arial" w:hAnsi="Arial" w:cs="Arial"/>
          <w:sz w:val="22"/>
          <w:szCs w:val="22"/>
        </w:rPr>
        <w:tab/>
      </w:r>
    </w:p>
    <w:p w14:paraId="1953B13D" w14:textId="77777777" w:rsidR="00D72DAF" w:rsidRPr="00AE1E65" w:rsidRDefault="00D72DAF" w:rsidP="00D72DAF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HCOOH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14:paraId="37E474CE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578BC27F" w14:textId="77777777" w:rsidR="00D72DAF" w:rsidRPr="00AE1E65" w:rsidRDefault="00D72DAF" w:rsidP="00D72DAF">
      <w:pPr>
        <w:rPr>
          <w:rFonts w:ascii="Arial" w:hAnsi="Arial" w:cs="Arial"/>
          <w:sz w:val="22"/>
          <w:szCs w:val="22"/>
        </w:rPr>
      </w:pPr>
    </w:p>
    <w:p w14:paraId="61EB68D3" w14:textId="05DF8AEF" w:rsidR="00596427" w:rsidRPr="00AE1E65" w:rsidRDefault="00D72DAF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22</w:t>
      </w:r>
      <w:r w:rsidR="00BC2F2F" w:rsidRPr="00AE1E65">
        <w:rPr>
          <w:rFonts w:ascii="Arial" w:hAnsi="Arial" w:cs="Arial"/>
          <w:sz w:val="22"/>
          <w:szCs w:val="22"/>
        </w:rPr>
        <w:t xml:space="preserve">. </w:t>
      </w:r>
      <w:r w:rsidR="00BC2F2F" w:rsidRPr="00AE1E65">
        <w:rPr>
          <w:rFonts w:ascii="Arial" w:hAnsi="Arial" w:cs="Arial"/>
          <w:sz w:val="22"/>
          <w:szCs w:val="22"/>
        </w:rPr>
        <w:tab/>
        <w:t>Consider the dipeptide below.</w:t>
      </w:r>
    </w:p>
    <w:p w14:paraId="1F2154CD" w14:textId="77777777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14:paraId="5CBEF066" w14:textId="72FF4D5A" w:rsidR="00596427" w:rsidRPr="00AE1E65" w:rsidRDefault="00596427" w:rsidP="0082425C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BC2F2F" w:rsidRPr="00AE1E65">
        <w:rPr>
          <w:rFonts w:ascii="Arial" w:hAnsi="Arial" w:cs="Arial"/>
          <w:sz w:val="22"/>
          <w:szCs w:val="22"/>
        </w:rPr>
        <w:t>HOOCCH(</w:t>
      </w:r>
      <w:proofErr w:type="gramEnd"/>
      <w:r w:rsidRPr="00AE1E65">
        <w:rPr>
          <w:rFonts w:ascii="Arial" w:hAnsi="Arial" w:cs="Arial"/>
          <w:sz w:val="22"/>
          <w:szCs w:val="22"/>
        </w:rPr>
        <w:t>CH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C2F2F" w:rsidRPr="00AE1E65">
        <w:rPr>
          <w:rFonts w:ascii="Arial" w:hAnsi="Arial" w:cs="Arial"/>
          <w:sz w:val="22"/>
          <w:szCs w:val="22"/>
        </w:rPr>
        <w:t>)NHCO</w:t>
      </w:r>
      <w:r w:rsidRPr="00AE1E65">
        <w:rPr>
          <w:rFonts w:ascii="Arial" w:hAnsi="Arial" w:cs="Arial"/>
          <w:sz w:val="22"/>
          <w:szCs w:val="22"/>
        </w:rPr>
        <w:t>CH(CH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C2F2F" w:rsidRPr="00AE1E65">
        <w:rPr>
          <w:rFonts w:ascii="Arial" w:hAnsi="Arial" w:cs="Arial"/>
          <w:sz w:val="22"/>
          <w:szCs w:val="22"/>
        </w:rPr>
        <w:t>OH</w:t>
      </w:r>
      <w:r w:rsidR="00BC2F2F" w:rsidRPr="00AE1E65">
        <w:rPr>
          <w:rFonts w:ascii="Arial" w:hAnsi="Arial" w:cs="Arial"/>
          <w:sz w:val="22"/>
          <w:szCs w:val="22"/>
        </w:rPr>
        <w:softHyphen/>
        <w:t>)</w:t>
      </w:r>
      <w:r w:rsidR="00795AA9" w:rsidRPr="00AE1E65">
        <w:rPr>
          <w:rFonts w:ascii="Arial" w:hAnsi="Arial" w:cs="Arial"/>
          <w:sz w:val="22"/>
          <w:szCs w:val="22"/>
        </w:rPr>
        <w:t>NH</w:t>
      </w:r>
      <w:r w:rsidR="00BC2F2F" w:rsidRPr="00AE1E65">
        <w:rPr>
          <w:rFonts w:ascii="Arial" w:hAnsi="Arial" w:cs="Arial"/>
          <w:sz w:val="22"/>
          <w:szCs w:val="22"/>
          <w:vertAlign w:val="subscript"/>
        </w:rPr>
        <w:t>2</w:t>
      </w:r>
    </w:p>
    <w:p w14:paraId="24194E2D" w14:textId="77777777" w:rsidR="00596427" w:rsidRPr="00AE1E65" w:rsidRDefault="00596427" w:rsidP="0082425C">
      <w:pPr>
        <w:rPr>
          <w:rFonts w:ascii="Arial" w:hAnsi="Arial" w:cs="Arial"/>
          <w:sz w:val="22"/>
          <w:szCs w:val="22"/>
          <w:vertAlign w:val="subscript"/>
        </w:rPr>
      </w:pPr>
    </w:p>
    <w:p w14:paraId="0DC90D69" w14:textId="3F0E747E" w:rsidR="00795AA9" w:rsidRPr="00AE1E65" w:rsidRDefault="00AA0F21" w:rsidP="003B58C5">
      <w:pPr>
        <w:ind w:left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Use your data sheet to identify w</w:t>
      </w:r>
      <w:r w:rsidR="00596427" w:rsidRPr="00AE1E65">
        <w:rPr>
          <w:rFonts w:ascii="Arial" w:hAnsi="Arial" w:cs="Arial"/>
          <w:sz w:val="22"/>
          <w:szCs w:val="22"/>
        </w:rPr>
        <w:t xml:space="preserve">hich </w:t>
      </w:r>
      <w:r w:rsidR="003B58C5">
        <w:rPr>
          <w:rFonts w:ascii="Arial" w:hAnsi="Arial" w:cs="Arial"/>
          <w:sz w:val="22"/>
          <w:szCs w:val="22"/>
        </w:rPr>
        <w:t>pair of</w:t>
      </w:r>
      <w:r w:rsidR="00BC2F2F" w:rsidRPr="00AE1E65">
        <w:rPr>
          <w:rFonts w:ascii="Arial" w:hAnsi="Arial" w:cs="Arial"/>
          <w:sz w:val="22"/>
          <w:szCs w:val="22"/>
        </w:rPr>
        <w:t xml:space="preserve"> </w:t>
      </w:r>
      <w:r w:rsidR="00795AA9" w:rsidRPr="00AE1E65">
        <w:rPr>
          <w:rFonts w:ascii="Arial" w:hAnsi="Arial" w:cs="Arial"/>
          <w:sz w:val="22"/>
          <w:szCs w:val="22"/>
        </w:rPr>
        <w:t>amin</w:t>
      </w:r>
      <w:r w:rsidR="00596427" w:rsidRPr="00AE1E65">
        <w:rPr>
          <w:rFonts w:ascii="Arial" w:hAnsi="Arial" w:cs="Arial"/>
          <w:sz w:val="22"/>
          <w:szCs w:val="22"/>
        </w:rPr>
        <w:t>o</w:t>
      </w:r>
      <w:r w:rsidR="00795AA9" w:rsidRPr="00AE1E65">
        <w:rPr>
          <w:rFonts w:ascii="Arial" w:hAnsi="Arial" w:cs="Arial"/>
          <w:sz w:val="22"/>
          <w:szCs w:val="22"/>
        </w:rPr>
        <w:t xml:space="preserve"> acids below would form this </w:t>
      </w:r>
      <w:r w:rsidRPr="00AE1E65">
        <w:rPr>
          <w:rFonts w:ascii="Arial" w:hAnsi="Arial" w:cs="Arial"/>
          <w:sz w:val="22"/>
          <w:szCs w:val="22"/>
        </w:rPr>
        <w:t>dipeptide.</w:t>
      </w:r>
    </w:p>
    <w:p w14:paraId="0E70A491" w14:textId="77777777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</w:p>
    <w:p w14:paraId="12660574" w14:textId="147FA9EB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F72451">
        <w:rPr>
          <w:rFonts w:ascii="Arial" w:hAnsi="Arial" w:cs="Arial"/>
          <w:sz w:val="22"/>
          <w:szCs w:val="22"/>
        </w:rPr>
        <w:t>alanine</w:t>
      </w:r>
      <w:proofErr w:type="gramEnd"/>
      <w:r w:rsidR="00F72451">
        <w:rPr>
          <w:rFonts w:ascii="Arial" w:hAnsi="Arial" w:cs="Arial"/>
          <w:sz w:val="22"/>
          <w:szCs w:val="22"/>
        </w:rPr>
        <w:tab/>
        <w:t xml:space="preserve"> and </w:t>
      </w:r>
      <w:proofErr w:type="spellStart"/>
      <w:r w:rsidR="00AA0F21" w:rsidRPr="00AE1E65">
        <w:rPr>
          <w:rFonts w:ascii="Arial" w:hAnsi="Arial" w:cs="Arial"/>
          <w:sz w:val="22"/>
          <w:szCs w:val="22"/>
        </w:rPr>
        <w:t>valine</w:t>
      </w:r>
      <w:proofErr w:type="spellEnd"/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69B63BAF" w14:textId="4DB65BED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F72451">
        <w:rPr>
          <w:rFonts w:ascii="Arial" w:hAnsi="Arial" w:cs="Arial"/>
          <w:sz w:val="22"/>
          <w:szCs w:val="22"/>
        </w:rPr>
        <w:t>valine</w:t>
      </w:r>
      <w:proofErr w:type="spellEnd"/>
      <w:proofErr w:type="gramEnd"/>
      <w:r w:rsidR="00F72451">
        <w:rPr>
          <w:rFonts w:ascii="Arial" w:hAnsi="Arial" w:cs="Arial"/>
          <w:sz w:val="22"/>
          <w:szCs w:val="22"/>
        </w:rPr>
        <w:t xml:space="preserve"> and </w:t>
      </w:r>
      <w:r w:rsidR="00AA0F21" w:rsidRPr="00AE1E65">
        <w:rPr>
          <w:rFonts w:ascii="Arial" w:hAnsi="Arial" w:cs="Arial"/>
          <w:sz w:val="22"/>
          <w:szCs w:val="22"/>
        </w:rPr>
        <w:t>threonine</w:t>
      </w:r>
    </w:p>
    <w:p w14:paraId="5481A5A5" w14:textId="7A953469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="00F72451">
        <w:rPr>
          <w:rFonts w:ascii="Arial" w:hAnsi="Arial" w:cs="Arial"/>
          <w:sz w:val="22"/>
          <w:szCs w:val="22"/>
        </w:rPr>
        <w:t>glycine</w:t>
      </w:r>
      <w:proofErr w:type="gramEnd"/>
      <w:r w:rsidR="00F72451">
        <w:rPr>
          <w:rFonts w:ascii="Arial" w:hAnsi="Arial" w:cs="Arial"/>
          <w:sz w:val="22"/>
          <w:szCs w:val="22"/>
        </w:rPr>
        <w:tab/>
      </w:r>
      <w:r w:rsidR="00AA0F21" w:rsidRPr="00AE1E65">
        <w:rPr>
          <w:rFonts w:ascii="Arial" w:hAnsi="Arial" w:cs="Arial"/>
          <w:sz w:val="22"/>
          <w:szCs w:val="22"/>
        </w:rPr>
        <w:t>a</w:t>
      </w:r>
      <w:r w:rsidR="00F72451">
        <w:rPr>
          <w:rFonts w:ascii="Arial" w:hAnsi="Arial" w:cs="Arial"/>
          <w:sz w:val="22"/>
          <w:szCs w:val="22"/>
        </w:rPr>
        <w:t>nd serine</w:t>
      </w:r>
    </w:p>
    <w:p w14:paraId="36A9450E" w14:textId="19DEEAEB" w:rsidR="00596427" w:rsidRPr="00AE1E65" w:rsidRDefault="00596427" w:rsidP="0082425C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732D8E">
        <w:rPr>
          <w:rFonts w:ascii="Arial" w:hAnsi="Arial" w:cs="Arial"/>
          <w:sz w:val="22"/>
          <w:szCs w:val="22"/>
          <w:highlight w:val="lightGray"/>
        </w:rPr>
        <w:t>(d)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proofErr w:type="gramStart"/>
      <w:r w:rsidR="00F72451" w:rsidRPr="00732D8E">
        <w:rPr>
          <w:rFonts w:ascii="Arial" w:hAnsi="Arial" w:cs="Arial"/>
          <w:sz w:val="22"/>
          <w:szCs w:val="22"/>
          <w:highlight w:val="lightGray"/>
        </w:rPr>
        <w:t>serine</w:t>
      </w:r>
      <w:proofErr w:type="gramEnd"/>
      <w:r w:rsidR="00F72451" w:rsidRPr="00732D8E">
        <w:rPr>
          <w:rFonts w:ascii="Arial" w:hAnsi="Arial" w:cs="Arial"/>
          <w:sz w:val="22"/>
          <w:szCs w:val="22"/>
          <w:highlight w:val="lightGray"/>
        </w:rPr>
        <w:t xml:space="preserve"> and </w:t>
      </w:r>
      <w:r w:rsidR="00AA0F21" w:rsidRPr="00732D8E">
        <w:rPr>
          <w:rFonts w:ascii="Arial" w:hAnsi="Arial" w:cs="Arial"/>
          <w:sz w:val="22"/>
          <w:szCs w:val="22"/>
          <w:highlight w:val="lightGray"/>
        </w:rPr>
        <w:t>alanine</w:t>
      </w:r>
    </w:p>
    <w:p w14:paraId="63A8630C" w14:textId="1C043161" w:rsidR="00233DF8" w:rsidRPr="00AE1E65" w:rsidRDefault="00233DF8" w:rsidP="0082425C">
      <w:pPr>
        <w:rPr>
          <w:rFonts w:ascii="Arial" w:hAnsi="Arial" w:cs="Arial"/>
          <w:sz w:val="22"/>
          <w:szCs w:val="22"/>
        </w:rPr>
      </w:pPr>
    </w:p>
    <w:p w14:paraId="4DECC1D6" w14:textId="77777777" w:rsidR="00233DF8" w:rsidRPr="00AE1E65" w:rsidRDefault="00233DF8" w:rsidP="0082425C">
      <w:pPr>
        <w:rPr>
          <w:rFonts w:ascii="Arial" w:hAnsi="Arial" w:cs="Arial"/>
          <w:sz w:val="22"/>
          <w:szCs w:val="22"/>
        </w:rPr>
      </w:pPr>
    </w:p>
    <w:p w14:paraId="1E3E9C73" w14:textId="77777777" w:rsidR="00D72DAF" w:rsidRPr="00AE1E65" w:rsidRDefault="00D72DAF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br w:type="page"/>
      </w:r>
    </w:p>
    <w:p w14:paraId="0ED51FF6" w14:textId="6CC35FC9" w:rsidR="00233DF8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lastRenderedPageBreak/>
        <w:t>23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>Consider the molecule below.</w:t>
      </w:r>
    </w:p>
    <w:p w14:paraId="2137E574" w14:textId="77777777" w:rsidR="00233DF8" w:rsidRPr="00AE1E65" w:rsidRDefault="00233DF8" w:rsidP="0082425C">
      <w:pPr>
        <w:spacing w:line="276" w:lineRule="auto"/>
        <w:ind w:left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37248" behindDoc="0" locked="0" layoutInCell="1" allowOverlap="1" wp14:anchorId="3AFAC6A6" wp14:editId="3199534A">
            <wp:simplePos x="0" y="0"/>
            <wp:positionH relativeFrom="column">
              <wp:posOffset>1142365</wp:posOffset>
            </wp:positionH>
            <wp:positionV relativeFrom="paragraph">
              <wp:posOffset>56515</wp:posOffset>
            </wp:positionV>
            <wp:extent cx="1693194" cy="1225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98" cy="12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A58BF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2DB8DC7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5BDABE78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14:paraId="71C9DDC1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14:paraId="684D1EFC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04696BD7" w14:textId="77777777" w:rsidR="00966536" w:rsidRDefault="00966536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</w:p>
    <w:p w14:paraId="71AA9CB5" w14:textId="7BABAF1A" w:rsidR="00233DF8" w:rsidRPr="00AE1E65" w:rsidRDefault="00233DF8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one of the following will this molecule </w:t>
      </w:r>
      <w:r w:rsidRPr="00AE1E65">
        <w:rPr>
          <w:rFonts w:ascii="Arial" w:hAnsi="Arial" w:cs="Arial"/>
          <w:b/>
          <w:sz w:val="22"/>
          <w:szCs w:val="22"/>
        </w:rPr>
        <w:t>not</w:t>
      </w:r>
      <w:r w:rsidRPr="00AE1E65">
        <w:rPr>
          <w:rFonts w:ascii="Arial" w:hAnsi="Arial" w:cs="Arial"/>
          <w:sz w:val="22"/>
          <w:szCs w:val="22"/>
        </w:rPr>
        <w:t xml:space="preserve"> react </w:t>
      </w:r>
      <w:proofErr w:type="gramStart"/>
      <w:r w:rsidRPr="00AE1E65">
        <w:rPr>
          <w:rFonts w:ascii="Arial" w:hAnsi="Arial" w:cs="Arial"/>
          <w:sz w:val="22"/>
          <w:szCs w:val="22"/>
        </w:rPr>
        <w:t>with</w:t>
      </w:r>
      <w:proofErr w:type="gramEnd"/>
      <w:r w:rsidRPr="00AE1E65">
        <w:rPr>
          <w:rFonts w:ascii="Arial" w:hAnsi="Arial" w:cs="Arial"/>
          <w:sz w:val="22"/>
          <w:szCs w:val="22"/>
        </w:rPr>
        <w:t>?</w:t>
      </w:r>
    </w:p>
    <w:p w14:paraId="394AD2ED" w14:textId="77777777" w:rsidR="00233DF8" w:rsidRPr="00AE1E65" w:rsidRDefault="00233DF8" w:rsidP="0082425C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068A9BA7" w14:textId="77777777" w:rsidR="00233DF8" w:rsidRPr="00AE1E65" w:rsidRDefault="00233DF8" w:rsidP="0082425C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(a) 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dilute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hydrochloric acid</w:t>
      </w:r>
    </w:p>
    <w:p w14:paraId="0E820912" w14:textId="652584E9" w:rsidR="00233DF8" w:rsidRPr="00AE1E65" w:rsidRDefault="00F72451" w:rsidP="0082425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sodium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hydrogen</w:t>
      </w:r>
      <w:r w:rsidR="00233DF8" w:rsidRPr="00AE1E65">
        <w:rPr>
          <w:rFonts w:ascii="Arial" w:hAnsi="Arial" w:cs="Arial"/>
          <w:sz w:val="22"/>
          <w:szCs w:val="22"/>
        </w:rPr>
        <w:t>carbonate</w:t>
      </w:r>
      <w:proofErr w:type="spellEnd"/>
      <w:r w:rsidR="00233DF8" w:rsidRPr="00AE1E65">
        <w:rPr>
          <w:rFonts w:ascii="Arial" w:hAnsi="Arial" w:cs="Arial"/>
          <w:sz w:val="22"/>
          <w:szCs w:val="22"/>
        </w:rPr>
        <w:t xml:space="preserve"> solution</w:t>
      </w:r>
    </w:p>
    <w:p w14:paraId="2DA2C23E" w14:textId="77777777" w:rsidR="00233DF8" w:rsidRPr="00AE1E65" w:rsidRDefault="00233DF8" w:rsidP="0082425C">
      <w:pPr>
        <w:spacing w:line="276" w:lineRule="auto"/>
        <w:ind w:firstLine="709"/>
        <w:rPr>
          <w:rFonts w:ascii="Arial" w:hAnsi="Arial" w:cs="Arial"/>
          <w:sz w:val="22"/>
          <w:szCs w:val="22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(c)</w:t>
      </w:r>
      <w:r w:rsidRPr="00732D8E">
        <w:rPr>
          <w:rFonts w:ascii="Arial" w:hAnsi="Arial" w:cs="Arial"/>
          <w:sz w:val="22"/>
          <w:szCs w:val="22"/>
          <w:highlight w:val="lightGray"/>
        </w:rPr>
        <w:tab/>
      </w: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sodium</w:t>
      </w:r>
      <w:proofErr w:type="gramEnd"/>
      <w:r w:rsidRPr="00732D8E">
        <w:rPr>
          <w:rFonts w:ascii="Arial" w:hAnsi="Arial" w:cs="Arial"/>
          <w:sz w:val="22"/>
          <w:szCs w:val="22"/>
          <w:highlight w:val="lightGray"/>
        </w:rPr>
        <w:t xml:space="preserve"> chloride solution</w:t>
      </w:r>
    </w:p>
    <w:p w14:paraId="5802A208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</w:r>
      <w:proofErr w:type="gramStart"/>
      <w:r w:rsidRPr="00AE1E65">
        <w:rPr>
          <w:rFonts w:ascii="Arial" w:hAnsi="Arial" w:cs="Arial"/>
          <w:sz w:val="22"/>
          <w:szCs w:val="22"/>
        </w:rPr>
        <w:t>sodium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hydroxide solution</w:t>
      </w:r>
    </w:p>
    <w:p w14:paraId="56FF00FA" w14:textId="2CCA1E64" w:rsidR="00D72DAF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35535E0E" w14:textId="77777777" w:rsidR="00D72DAF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63B29D97" w14:textId="1AEA879B" w:rsidR="00233DF8" w:rsidRPr="00AE1E65" w:rsidRDefault="00D72DAF" w:rsidP="003B58C5">
      <w:pPr>
        <w:spacing w:line="276" w:lineRule="auto"/>
        <w:ind w:left="709" w:hanging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24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 xml:space="preserve">Which one of the following </w:t>
      </w:r>
      <w:r w:rsidR="003B58C5">
        <w:rPr>
          <w:rFonts w:ascii="Arial" w:hAnsi="Arial" w:cs="Arial"/>
          <w:sz w:val="22"/>
          <w:szCs w:val="22"/>
        </w:rPr>
        <w:t xml:space="preserve">are </w:t>
      </w:r>
      <w:r w:rsidR="00233DF8" w:rsidRPr="003B58C5">
        <w:rPr>
          <w:rFonts w:ascii="Arial" w:hAnsi="Arial" w:cs="Arial"/>
          <w:b/>
          <w:sz w:val="22"/>
          <w:szCs w:val="22"/>
        </w:rPr>
        <w:t xml:space="preserve">not </w:t>
      </w:r>
      <w:r w:rsidR="003B58C5" w:rsidRPr="003B58C5">
        <w:rPr>
          <w:rFonts w:ascii="Arial" w:hAnsi="Arial" w:cs="Arial"/>
          <w:sz w:val="22"/>
          <w:szCs w:val="22"/>
        </w:rPr>
        <w:t>bonds between sections of a protein that contribute to the tertiary structure of the protein?</w:t>
      </w:r>
    </w:p>
    <w:p w14:paraId="56549CA5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C8444B8" w14:textId="5DB380FF" w:rsidR="0063326E" w:rsidRPr="00732D8E" w:rsidRDefault="0063326E" w:rsidP="0063326E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  <w:highlight w:val="lightGray"/>
        </w:rPr>
      </w:pPr>
      <w:r w:rsidRPr="00732D8E">
        <w:rPr>
          <w:rFonts w:ascii="Arial" w:hAnsi="Arial" w:cs="Arial"/>
          <w:sz w:val="22"/>
          <w:szCs w:val="22"/>
          <w:highlight w:val="lightGray"/>
        </w:rPr>
        <w:t>C=O bonds</w:t>
      </w:r>
    </w:p>
    <w:p w14:paraId="070A4A46" w14:textId="0BD2E34B" w:rsidR="00233DF8" w:rsidRPr="00AE1E65" w:rsidRDefault="0063326E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hydrogen bonds</w:t>
      </w:r>
    </w:p>
    <w:p w14:paraId="30D01B39" w14:textId="36DE5E42" w:rsidR="00233DF8" w:rsidRPr="00AE1E65" w:rsidRDefault="0063326E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S–S bonds</w:t>
      </w:r>
    </w:p>
    <w:p w14:paraId="3AC896E5" w14:textId="77777777" w:rsidR="00233DF8" w:rsidRPr="00AE1E65" w:rsidRDefault="00233DF8" w:rsidP="006E3745">
      <w:pPr>
        <w:pStyle w:val="ListParagraph"/>
        <w:numPr>
          <w:ilvl w:val="0"/>
          <w:numId w:val="19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dispersion forces</w:t>
      </w:r>
    </w:p>
    <w:p w14:paraId="3C51A0A4" w14:textId="77777777" w:rsidR="00233DF8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897D679" w14:textId="77777777" w:rsidR="003B58C5" w:rsidRPr="00AE1E65" w:rsidRDefault="003B58C5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228C7811" w14:textId="2FF4913E" w:rsidR="00233DF8" w:rsidRPr="00AE1E65" w:rsidRDefault="00D72DAF" w:rsidP="0082425C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25</w:t>
      </w:r>
      <w:r w:rsidR="00233DF8" w:rsidRPr="00AE1E65">
        <w:rPr>
          <w:rFonts w:ascii="Arial" w:hAnsi="Arial" w:cs="Arial"/>
          <w:sz w:val="22"/>
          <w:szCs w:val="22"/>
        </w:rPr>
        <w:t>.</w:t>
      </w:r>
      <w:r w:rsidR="00233DF8" w:rsidRPr="00AE1E65">
        <w:rPr>
          <w:rFonts w:ascii="Arial" w:hAnsi="Arial" w:cs="Arial"/>
          <w:sz w:val="22"/>
          <w:szCs w:val="22"/>
        </w:rPr>
        <w:tab/>
        <w:t xml:space="preserve">Which one of the following is </w:t>
      </w:r>
      <w:r w:rsidR="00233DF8" w:rsidRPr="00AE1E65">
        <w:rPr>
          <w:rFonts w:ascii="Arial" w:hAnsi="Arial" w:cs="Arial"/>
          <w:b/>
          <w:sz w:val="22"/>
          <w:szCs w:val="22"/>
        </w:rPr>
        <w:t>no</w:t>
      </w:r>
      <w:r w:rsidR="00233DF8" w:rsidRPr="00966536">
        <w:rPr>
          <w:rFonts w:ascii="Arial" w:hAnsi="Arial" w:cs="Arial"/>
          <w:b/>
          <w:sz w:val="22"/>
          <w:szCs w:val="22"/>
        </w:rPr>
        <w:t>t</w:t>
      </w:r>
      <w:r w:rsidR="00233DF8" w:rsidRPr="00AE1E65">
        <w:rPr>
          <w:rFonts w:ascii="Arial" w:hAnsi="Arial" w:cs="Arial"/>
          <w:sz w:val="22"/>
          <w:szCs w:val="22"/>
        </w:rPr>
        <w:t xml:space="preserve"> an aim of the Protein Data bank? </w:t>
      </w:r>
      <w:proofErr w:type="gramStart"/>
      <w:r w:rsidR="00233DF8" w:rsidRPr="00AE1E65">
        <w:rPr>
          <w:rFonts w:ascii="Arial" w:hAnsi="Arial" w:cs="Arial"/>
          <w:sz w:val="22"/>
          <w:szCs w:val="22"/>
        </w:rPr>
        <w:t>(PDB)?</w:t>
      </w:r>
      <w:proofErr w:type="gramEnd"/>
    </w:p>
    <w:p w14:paraId="01E6D868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1008B20D" w14:textId="77777777"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spellStart"/>
      <w:r w:rsidRPr="00AE1E65">
        <w:rPr>
          <w:rFonts w:ascii="Arial" w:hAnsi="Arial" w:cs="Arial"/>
          <w:sz w:val="22"/>
          <w:szCs w:val="22"/>
        </w:rPr>
        <w:t>Standardising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the way protein structures </w:t>
      </w:r>
      <w:proofErr w:type="gramStart"/>
      <w:r w:rsidRPr="00AE1E65">
        <w:rPr>
          <w:rFonts w:ascii="Arial" w:hAnsi="Arial" w:cs="Arial"/>
          <w:sz w:val="22"/>
          <w:szCs w:val="22"/>
        </w:rPr>
        <w:t>are represented</w:t>
      </w:r>
      <w:proofErr w:type="gramEnd"/>
      <w:r w:rsidRPr="00AE1E65">
        <w:rPr>
          <w:rFonts w:ascii="Arial" w:hAnsi="Arial" w:cs="Arial"/>
          <w:sz w:val="22"/>
          <w:szCs w:val="22"/>
        </w:rPr>
        <w:t>.</w:t>
      </w:r>
    </w:p>
    <w:p w14:paraId="4748B274" w14:textId="77777777" w:rsidR="0063326E" w:rsidRPr="00732D8E" w:rsidRDefault="0063326E" w:rsidP="0063326E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  <w:highlight w:val="lightGray"/>
        </w:rPr>
      </w:pPr>
      <w:proofErr w:type="gramStart"/>
      <w:r w:rsidRPr="00732D8E">
        <w:rPr>
          <w:rFonts w:ascii="Arial" w:hAnsi="Arial" w:cs="Arial"/>
          <w:sz w:val="22"/>
          <w:szCs w:val="22"/>
          <w:highlight w:val="lightGray"/>
        </w:rPr>
        <w:t>Allowing companies to patent new discoveries of protein structures.</w:t>
      </w:r>
      <w:proofErr w:type="gramEnd"/>
    </w:p>
    <w:p w14:paraId="38A34CE8" w14:textId="77777777"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Informing medical research such as development of the use of antibodies.</w:t>
      </w:r>
      <w:proofErr w:type="gramEnd"/>
    </w:p>
    <w:p w14:paraId="44A97106" w14:textId="77777777" w:rsidR="00233DF8" w:rsidRPr="00AE1E65" w:rsidRDefault="00233DF8" w:rsidP="003B58C5">
      <w:pPr>
        <w:pStyle w:val="ListParagraph"/>
        <w:numPr>
          <w:ilvl w:val="0"/>
          <w:numId w:val="32"/>
        </w:numPr>
        <w:spacing w:line="276" w:lineRule="auto"/>
        <w:ind w:hanging="731"/>
        <w:rPr>
          <w:rFonts w:ascii="Arial" w:hAnsi="Arial" w:cs="Arial"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Sharing knowledge of protein structures from scientists across the world.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3361D81C" w14:textId="77777777" w:rsidR="00233DF8" w:rsidRPr="00AE1E65" w:rsidRDefault="00233DF8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4BAC7759" w14:textId="77777777" w:rsidR="00233DF8" w:rsidRPr="00AE1E65" w:rsidRDefault="00233DF8" w:rsidP="0082425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24E7BF7B" w14:textId="77777777"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7020181B" w14:textId="77777777"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567C0331" w14:textId="77777777" w:rsidR="00233DF8" w:rsidRPr="00AE1E65" w:rsidRDefault="00233DF8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1AA38A12" w14:textId="22F9714B" w:rsidR="006B042B" w:rsidRPr="00AE1E65" w:rsidRDefault="00596427" w:rsidP="0082425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End of Section O</w:t>
      </w:r>
      <w:r w:rsidR="00AC7E7A" w:rsidRPr="00AE1E65">
        <w:rPr>
          <w:rFonts w:ascii="Arial" w:hAnsi="Arial" w:cs="Arial"/>
          <w:b/>
          <w:sz w:val="22"/>
          <w:szCs w:val="22"/>
        </w:rPr>
        <w:t>ne</w:t>
      </w:r>
      <w:r w:rsidR="00AE30F9" w:rsidRPr="00AE1E65">
        <w:rPr>
          <w:rFonts w:ascii="Arial" w:hAnsi="Arial" w:cs="Arial"/>
          <w:b/>
          <w:sz w:val="22"/>
          <w:szCs w:val="22"/>
        </w:rPr>
        <w:br w:type="page"/>
      </w:r>
    </w:p>
    <w:p w14:paraId="49953C1A" w14:textId="3BCBD645" w:rsidR="00AE30F9" w:rsidRPr="00AE1E65" w:rsidRDefault="00AE30F9" w:rsidP="0099452F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lastRenderedPageBreak/>
        <w:t>Section Two:  Short answe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r 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99452F" w:rsidRPr="00AE1E65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26584F">
        <w:rPr>
          <w:rFonts w:ascii="Arial" w:hAnsi="Arial" w:cs="Arial"/>
          <w:b/>
          <w:bCs/>
          <w:sz w:val="22"/>
          <w:szCs w:val="22"/>
          <w:lang w:eastAsia="en-AU"/>
        </w:rPr>
        <w:t xml:space="preserve">   </w:t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35% </w:t>
      </w:r>
      <w:r w:rsidR="0026584F">
        <w:rPr>
          <w:rFonts w:ascii="Arial" w:hAnsi="Arial" w:cs="Arial"/>
          <w:b/>
          <w:bCs/>
          <w:sz w:val="22"/>
          <w:szCs w:val="22"/>
          <w:lang w:eastAsia="en-AU"/>
        </w:rPr>
        <w:tab/>
      </w:r>
      <w:r w:rsidR="00130813" w:rsidRPr="00AE1E65">
        <w:rPr>
          <w:rFonts w:ascii="Arial" w:hAnsi="Arial" w:cs="Arial"/>
          <w:b/>
          <w:bCs/>
          <w:sz w:val="22"/>
          <w:szCs w:val="22"/>
          <w:lang w:eastAsia="en-AU"/>
        </w:rPr>
        <w:t>(7</w:t>
      </w:r>
      <w:r w:rsidR="00851960" w:rsidRPr="00AE1E65">
        <w:rPr>
          <w:rFonts w:ascii="Arial" w:hAnsi="Arial" w:cs="Arial"/>
          <w:b/>
          <w:bCs/>
          <w:sz w:val="22"/>
          <w:szCs w:val="22"/>
          <w:lang w:eastAsia="en-AU"/>
        </w:rPr>
        <w:t>0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 Marks)</w:t>
      </w:r>
    </w:p>
    <w:p w14:paraId="7D2F940C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2"/>
          <w:szCs w:val="22"/>
          <w:lang w:eastAsia="en-AU"/>
        </w:rPr>
      </w:pPr>
    </w:p>
    <w:p w14:paraId="254F9210" w14:textId="19FA17EA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has </w:t>
      </w:r>
      <w:r w:rsidR="002233C5" w:rsidRPr="002233C5">
        <w:rPr>
          <w:rFonts w:ascii="Arial" w:hAnsi="Arial" w:cs="Arial"/>
          <w:b/>
          <w:sz w:val="22"/>
          <w:szCs w:val="22"/>
          <w:lang w:eastAsia="en-AU"/>
        </w:rPr>
        <w:t>ten</w:t>
      </w:r>
      <w:r w:rsidR="002233C5">
        <w:rPr>
          <w:rFonts w:ascii="Arial" w:hAnsi="Arial" w:cs="Arial"/>
          <w:sz w:val="22"/>
          <w:szCs w:val="22"/>
          <w:lang w:eastAsia="en-AU"/>
        </w:rPr>
        <w:t xml:space="preserve"> </w:t>
      </w:r>
      <w:r w:rsidR="002233C5" w:rsidRPr="002233C5">
        <w:rPr>
          <w:rFonts w:ascii="Arial" w:hAnsi="Arial" w:cs="Arial"/>
          <w:b/>
          <w:sz w:val="22"/>
          <w:szCs w:val="22"/>
          <w:lang w:eastAsia="en-AU"/>
        </w:rPr>
        <w:t>(</w:t>
      </w:r>
      <w:r w:rsidR="00841652">
        <w:rPr>
          <w:rFonts w:ascii="Arial" w:hAnsi="Arial" w:cs="Arial"/>
          <w:b/>
          <w:sz w:val="22"/>
          <w:szCs w:val="22"/>
          <w:lang w:eastAsia="en-AU"/>
        </w:rPr>
        <w:t>10</w:t>
      </w:r>
      <w:r w:rsidR="002233C5">
        <w:rPr>
          <w:rFonts w:ascii="Arial" w:hAnsi="Arial" w:cs="Arial"/>
          <w:b/>
          <w:sz w:val="22"/>
          <w:szCs w:val="22"/>
          <w:lang w:eastAsia="en-AU"/>
        </w:rPr>
        <w:t xml:space="preserve">) 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questions. Answer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questions. Write your answers in the space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>s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provided.</w:t>
      </w:r>
    </w:p>
    <w:p w14:paraId="78A33378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63C882D9" w14:textId="076B5ADC" w:rsidR="00596EB2" w:rsidRPr="00AE1E65" w:rsidRDefault="00596EB2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When calculating numerical answers, show your working or reasoning clearly.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Express numerical answers to 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>the appropriate number of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significant figures and include appropriate units where applicable</w:t>
      </w:r>
      <w:r w:rsidR="00651402" w:rsidRPr="00AE1E65">
        <w:rPr>
          <w:rFonts w:ascii="Arial" w:hAnsi="Arial" w:cs="Arial"/>
          <w:sz w:val="22"/>
          <w:szCs w:val="22"/>
          <w:lang w:eastAsia="en-AU"/>
        </w:rPr>
        <w:t>.</w:t>
      </w:r>
    </w:p>
    <w:p w14:paraId="1E50A81C" w14:textId="77777777" w:rsidR="00596EB2" w:rsidRPr="00AE1E65" w:rsidRDefault="00596EB2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27FA839F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Spare pages are included at the end of this booklet. They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can be used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for planning your responses and/or as additional space if required to continue an answer.</w:t>
      </w:r>
    </w:p>
    <w:p w14:paraId="50983C82" w14:textId="77777777" w:rsidR="00AE30F9" w:rsidRPr="00AE1E65" w:rsidRDefault="00AE30F9" w:rsidP="0082425C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14:paraId="7B562795" w14:textId="6EAB2C72" w:rsidR="00AE30F9" w:rsidRPr="00AE1E65" w:rsidRDefault="00AE30F9" w:rsidP="0082425C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0" w:hanging="280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 original answer space where the answer is continued, i.e. give the page number.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Fill</w:t>
      </w:r>
      <w:r w:rsidR="004310FA" w:rsidRPr="00AE1E65">
        <w:rPr>
          <w:rFonts w:ascii="Arial" w:hAnsi="Arial" w:cs="Arial"/>
          <w:sz w:val="22"/>
          <w:szCs w:val="22"/>
          <w:lang w:eastAsia="en-AU"/>
        </w:rPr>
        <w:t xml:space="preserve"> in the number of the question </w:t>
      </w:r>
      <w:r w:rsidRPr="00AE1E65">
        <w:rPr>
          <w:rFonts w:ascii="Arial" w:hAnsi="Arial" w:cs="Arial"/>
          <w:sz w:val="22"/>
          <w:szCs w:val="22"/>
          <w:lang w:eastAsia="en-AU"/>
        </w:rPr>
        <w:t>that you are continuing to answer at the top of the page.</w:t>
      </w:r>
    </w:p>
    <w:p w14:paraId="33396F99" w14:textId="77777777" w:rsidR="00AE30F9" w:rsidRPr="00AE1E65" w:rsidRDefault="00AE30F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D7B0CC9" w14:textId="451F8FA8" w:rsidR="00AE30F9" w:rsidRPr="00AE1E65" w:rsidRDefault="00CF19EF" w:rsidP="0082425C">
      <w:pPr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Suggested working time: 6</w:t>
      </w:r>
      <w:r w:rsidR="00AE30F9" w:rsidRPr="00AE1E65">
        <w:rPr>
          <w:rFonts w:ascii="Arial" w:hAnsi="Arial" w:cs="Arial"/>
          <w:sz w:val="22"/>
          <w:szCs w:val="22"/>
          <w:lang w:eastAsia="en-AU"/>
        </w:rPr>
        <w:t>0 minutes.</w:t>
      </w:r>
      <w:proofErr w:type="gramEnd"/>
    </w:p>
    <w:p w14:paraId="34A64A72" w14:textId="77777777" w:rsidR="00AE30F9" w:rsidRPr="00AE1E65" w:rsidRDefault="00AE30F9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5A478683" w14:textId="77777777" w:rsidR="00BC6563" w:rsidRDefault="00BC6563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18F0C794" w14:textId="4FDBDE93" w:rsidR="007D3164" w:rsidRPr="00AE1E65" w:rsidRDefault="00F02D16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Question 26</w:t>
      </w:r>
      <w:r w:rsidR="007D3164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99452F" w:rsidRPr="00AE1E65">
        <w:rPr>
          <w:rFonts w:ascii="Arial" w:hAnsi="Arial" w:cs="Arial"/>
          <w:b/>
          <w:sz w:val="22"/>
          <w:szCs w:val="22"/>
        </w:rPr>
        <w:tab/>
      </w:r>
      <w:r w:rsidR="007D3164" w:rsidRPr="00AE1E65">
        <w:rPr>
          <w:rFonts w:ascii="Arial" w:hAnsi="Arial" w:cs="Arial"/>
          <w:b/>
          <w:sz w:val="22"/>
          <w:szCs w:val="22"/>
        </w:rPr>
        <w:t>(</w:t>
      </w:r>
      <w:r w:rsidR="00204CE6">
        <w:rPr>
          <w:rFonts w:ascii="Arial" w:hAnsi="Arial" w:cs="Arial"/>
          <w:b/>
          <w:sz w:val="22"/>
          <w:szCs w:val="22"/>
        </w:rPr>
        <w:t>5</w:t>
      </w:r>
      <w:r w:rsidR="007D3164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60C29BD8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5A7813D0" w14:textId="4D788E73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  <w:r>
        <w:t>(a)</w:t>
      </w:r>
      <w:r>
        <w:tab/>
        <w:t xml:space="preserve">Calculate the pH of a solution </w:t>
      </w:r>
      <w:proofErr w:type="gramStart"/>
      <w:r>
        <w:t>of 0</w:t>
      </w:r>
      <w:r w:rsidRPr="00AE1E65">
        <w:t>.</w:t>
      </w:r>
      <w:r>
        <w:t>50</w:t>
      </w:r>
      <w:r w:rsidR="00282C8A">
        <w:t>0</w:t>
      </w:r>
      <w:r>
        <w:t xml:space="preserve">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 w:rsidRPr="00AE1E65">
        <w:t xml:space="preserve"> hydrochloric ac</w:t>
      </w:r>
      <w:r>
        <w:t>id</w:t>
      </w:r>
      <w:proofErr w:type="gramEnd"/>
      <w:r>
        <w:t xml:space="preserve">. </w:t>
      </w:r>
      <w:r>
        <w:tab/>
      </w:r>
      <w:r>
        <w:tab/>
        <w:t>(2 marks)</w:t>
      </w:r>
    </w:p>
    <w:p w14:paraId="05CD74B5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68185F" w14:paraId="5086CF57" w14:textId="77777777" w:rsidTr="00204CE6">
        <w:trPr>
          <w:trHeight w:val="223"/>
        </w:trPr>
        <w:tc>
          <w:tcPr>
            <w:tcW w:w="7901" w:type="dxa"/>
            <w:vAlign w:val="center"/>
          </w:tcPr>
          <w:p w14:paraId="0F8E81C1" w14:textId="77777777" w:rsidR="0068185F" w:rsidRDefault="0068185F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691472D9" w14:textId="77777777" w:rsidR="0068185F" w:rsidRDefault="0068185F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185F" w14:paraId="526FED41" w14:textId="77777777" w:rsidTr="00204CE6">
        <w:trPr>
          <w:trHeight w:val="291"/>
        </w:trPr>
        <w:tc>
          <w:tcPr>
            <w:tcW w:w="7901" w:type="dxa"/>
            <w:vAlign w:val="center"/>
          </w:tcPr>
          <w:p w14:paraId="5F95A8A0" w14:textId="6687CDB4" w:rsidR="0068185F" w:rsidRPr="006222DB" w:rsidRDefault="0068185F" w:rsidP="0068185F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c(H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204CE6">
              <w:rPr>
                <w:rFonts w:ascii="Arial" w:hAnsi="Arial" w:cs="Arial"/>
                <w:sz w:val="22"/>
                <w:szCs w:val="22"/>
              </w:rPr>
              <w:t xml:space="preserve"> 0.500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461" w:type="dxa"/>
            <w:vAlign w:val="center"/>
          </w:tcPr>
          <w:p w14:paraId="0B72E961" w14:textId="77777777" w:rsidR="0068185F" w:rsidRDefault="0068185F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8185F" w14:paraId="7470DB66" w14:textId="77777777" w:rsidTr="00204CE6">
        <w:trPr>
          <w:trHeight w:val="307"/>
        </w:trPr>
        <w:tc>
          <w:tcPr>
            <w:tcW w:w="7901" w:type="dxa"/>
            <w:vAlign w:val="center"/>
          </w:tcPr>
          <w:p w14:paraId="2AEDA73D" w14:textId="5F7BA91D" w:rsidR="0068185F" w:rsidRDefault="0068185F" w:rsidP="000747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 = – log(H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204CE6">
              <w:rPr>
                <w:rFonts w:ascii="Arial" w:hAnsi="Arial" w:cs="Arial"/>
                <w:sz w:val="22"/>
                <w:szCs w:val="22"/>
              </w:rPr>
              <w:t>)  = – log(0.500</w:t>
            </w:r>
            <w:r>
              <w:rPr>
                <w:rFonts w:ascii="Arial" w:hAnsi="Arial" w:cs="Arial"/>
                <w:sz w:val="22"/>
                <w:szCs w:val="22"/>
              </w:rPr>
              <w:t xml:space="preserve">)  </w:t>
            </w:r>
            <w:r w:rsidR="00204CE6">
              <w:rPr>
                <w:rFonts w:ascii="Arial" w:hAnsi="Arial" w:cs="Arial"/>
                <w:b/>
                <w:sz w:val="22"/>
                <w:szCs w:val="22"/>
              </w:rPr>
              <w:t>= 0.</w:t>
            </w:r>
            <w:r w:rsidR="000461CE">
              <w:rPr>
                <w:rFonts w:ascii="Arial" w:hAnsi="Arial" w:cs="Arial"/>
                <w:b/>
                <w:sz w:val="22"/>
                <w:szCs w:val="22"/>
              </w:rPr>
              <w:t>301</w:t>
            </w:r>
          </w:p>
        </w:tc>
        <w:tc>
          <w:tcPr>
            <w:tcW w:w="1461" w:type="dxa"/>
            <w:vAlign w:val="center"/>
          </w:tcPr>
          <w:p w14:paraId="7A3593B7" w14:textId="77777777" w:rsidR="0068185F" w:rsidRDefault="0068185F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8185F" w14:paraId="1F430E8F" w14:textId="77777777" w:rsidTr="00204CE6">
        <w:trPr>
          <w:trHeight w:val="223"/>
        </w:trPr>
        <w:tc>
          <w:tcPr>
            <w:tcW w:w="7901" w:type="dxa"/>
            <w:vAlign w:val="center"/>
          </w:tcPr>
          <w:p w14:paraId="289DC514" w14:textId="77777777" w:rsidR="0068185F" w:rsidRDefault="0068185F" w:rsidP="0007471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479E4ED5" w14:textId="09065694" w:rsidR="0068185F" w:rsidRPr="00497A43" w:rsidRDefault="00204CE6" w:rsidP="0007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127F4E29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38E63830" w14:textId="77777777" w:rsidR="006F425A" w:rsidRDefault="006F425A" w:rsidP="006F425A">
      <w:pPr>
        <w:pStyle w:val="ListNumber"/>
        <w:numPr>
          <w:ilvl w:val="0"/>
          <w:numId w:val="0"/>
        </w:numPr>
        <w:spacing w:line="276" w:lineRule="auto"/>
      </w:pPr>
    </w:p>
    <w:p w14:paraId="6B6FDC3B" w14:textId="7CBBD1D9" w:rsidR="006F425A" w:rsidRDefault="006F425A" w:rsidP="006F425A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t>(b)</w:t>
      </w:r>
      <w:r>
        <w:tab/>
        <w:t xml:space="preserve">A student </w:t>
      </w:r>
      <w:proofErr w:type="gramStart"/>
      <w:r>
        <w:t>was asked</w:t>
      </w:r>
      <w:proofErr w:type="gramEnd"/>
      <w:r>
        <w:t xml:space="preserve"> to dilute 50.0 mL of this solution to produce a solution of hydrochloric acid with a pH of 2.0</w:t>
      </w:r>
      <w:r w:rsidR="00282C8A">
        <w:t>0</w:t>
      </w:r>
      <w:r>
        <w:t xml:space="preserve">. Calculate the </w:t>
      </w:r>
      <w:r w:rsidRPr="00AE1E65">
        <w:t xml:space="preserve">volume of distilled water </w:t>
      </w:r>
      <w:r>
        <w:t xml:space="preserve">that she would she need to add.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6E53">
        <w:t>(3</w:t>
      </w:r>
      <w:r>
        <w:t xml:space="preserve"> marks)</w:t>
      </w:r>
    </w:p>
    <w:p w14:paraId="4C6E7C27" w14:textId="77777777" w:rsidR="006C1F29" w:rsidRPr="006F425A" w:rsidRDefault="006C1F29" w:rsidP="006F425A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204CE6" w14:paraId="626B9FA6" w14:textId="77777777" w:rsidTr="0007471B">
        <w:trPr>
          <w:trHeight w:val="223"/>
        </w:trPr>
        <w:tc>
          <w:tcPr>
            <w:tcW w:w="7901" w:type="dxa"/>
            <w:vAlign w:val="center"/>
          </w:tcPr>
          <w:p w14:paraId="67A73655" w14:textId="77777777" w:rsidR="00204CE6" w:rsidRDefault="00204CE6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14DC4C66" w14:textId="77777777" w:rsidR="00204CE6" w:rsidRDefault="00204CE6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204CE6" w14:paraId="22DB3985" w14:textId="77777777" w:rsidTr="0007471B">
        <w:trPr>
          <w:trHeight w:val="291"/>
        </w:trPr>
        <w:tc>
          <w:tcPr>
            <w:tcW w:w="7901" w:type="dxa"/>
            <w:vAlign w:val="center"/>
          </w:tcPr>
          <w:p w14:paraId="55D87ECB" w14:textId="41B8484D" w:rsidR="00204CE6" w:rsidRPr="00204CE6" w:rsidRDefault="00204CE6" w:rsidP="000747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c(H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= 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-2.00</w:t>
            </w:r>
            <w:r>
              <w:rPr>
                <w:rFonts w:ascii="Arial" w:hAnsi="Arial" w:cs="Arial"/>
                <w:sz w:val="22"/>
                <w:szCs w:val="22"/>
              </w:rPr>
              <w:t xml:space="preserve"> =   0.0100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461" w:type="dxa"/>
            <w:vAlign w:val="center"/>
          </w:tcPr>
          <w:p w14:paraId="6D850344" w14:textId="77777777" w:rsidR="00204CE6" w:rsidRDefault="00204CE6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04CE6" w14:paraId="0F251755" w14:textId="77777777" w:rsidTr="0007471B">
        <w:trPr>
          <w:trHeight w:val="291"/>
        </w:trPr>
        <w:tc>
          <w:tcPr>
            <w:tcW w:w="7901" w:type="dxa"/>
            <w:vAlign w:val="center"/>
          </w:tcPr>
          <w:p w14:paraId="4A16F0A2" w14:textId="2306B241" w:rsidR="00204CE6" w:rsidRDefault="00204CE6" w:rsidP="000747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</w:rPr>
              <w:t>= 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/ 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C01C92">
              <w:rPr>
                <w:rFonts w:ascii="Arial" w:hAnsi="Arial" w:cs="Arial"/>
                <w:sz w:val="22"/>
                <w:szCs w:val="22"/>
              </w:rPr>
              <w:t xml:space="preserve">  = 0.05 × 50 </w:t>
            </w:r>
            <w:r>
              <w:rPr>
                <w:rFonts w:ascii="Arial" w:hAnsi="Arial" w:cs="Arial"/>
                <w:sz w:val="22"/>
                <w:szCs w:val="22"/>
              </w:rPr>
              <w:t xml:space="preserve"> / 0.01 </w:t>
            </w:r>
          </w:p>
          <w:p w14:paraId="1B897E1B" w14:textId="43FBC201" w:rsidR="00204CE6" w:rsidRPr="00204CE6" w:rsidRDefault="00204CE6" w:rsidP="000747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= 250</w:t>
            </w:r>
            <w:r w:rsidR="000461C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mL</w:t>
            </w:r>
          </w:p>
        </w:tc>
        <w:tc>
          <w:tcPr>
            <w:tcW w:w="1461" w:type="dxa"/>
            <w:vAlign w:val="center"/>
          </w:tcPr>
          <w:p w14:paraId="04B782E4" w14:textId="5A7D5F70" w:rsidR="00204CE6" w:rsidRDefault="00204CE6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04CE6" w14:paraId="6DE52617" w14:textId="77777777" w:rsidTr="0007471B">
        <w:trPr>
          <w:trHeight w:val="307"/>
        </w:trPr>
        <w:tc>
          <w:tcPr>
            <w:tcW w:w="7901" w:type="dxa"/>
            <w:vAlign w:val="center"/>
          </w:tcPr>
          <w:p w14:paraId="4F3A79DC" w14:textId="543F03F7" w:rsidR="00204CE6" w:rsidRPr="003939E9" w:rsidRDefault="00204CE6" w:rsidP="000747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Required to add 250</w:t>
            </w:r>
            <w:r w:rsidR="000461C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– 50 = </w:t>
            </w:r>
            <w:r w:rsidRPr="00204CE6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461CE">
              <w:rPr>
                <w:rFonts w:ascii="Arial" w:hAnsi="Arial" w:cs="Arial"/>
                <w:b/>
                <w:sz w:val="22"/>
                <w:szCs w:val="22"/>
              </w:rPr>
              <w:t>450</w:t>
            </w:r>
            <w:r w:rsidRPr="00204CE6">
              <w:rPr>
                <w:rFonts w:ascii="Arial" w:hAnsi="Arial" w:cs="Arial"/>
                <w:b/>
                <w:sz w:val="22"/>
                <w:szCs w:val="22"/>
              </w:rPr>
              <w:t xml:space="preserve"> mL</w:t>
            </w:r>
            <w:r w:rsidR="003939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461C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14:paraId="1161BEE6" w14:textId="77777777" w:rsidR="00204CE6" w:rsidRDefault="00204CE6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04CE6" w14:paraId="7207B326" w14:textId="77777777" w:rsidTr="0007471B">
        <w:trPr>
          <w:trHeight w:val="223"/>
        </w:trPr>
        <w:tc>
          <w:tcPr>
            <w:tcW w:w="7901" w:type="dxa"/>
            <w:vAlign w:val="center"/>
          </w:tcPr>
          <w:p w14:paraId="0AF32477" w14:textId="77777777" w:rsidR="00204CE6" w:rsidRDefault="00204CE6" w:rsidP="0007471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CCA901F" w14:textId="67EBE9C0" w:rsidR="00204CE6" w:rsidRPr="00497A43" w:rsidRDefault="00204CE6" w:rsidP="0007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3D550798" w14:textId="77777777" w:rsidR="0090280F" w:rsidRDefault="0090280F" w:rsidP="0090280F">
      <w:pPr>
        <w:rPr>
          <w:rFonts w:ascii="Arial" w:hAnsi="Arial" w:cs="Arial"/>
          <w:sz w:val="22"/>
          <w:szCs w:val="22"/>
        </w:rPr>
      </w:pPr>
    </w:p>
    <w:p w14:paraId="57CA6873" w14:textId="77777777" w:rsidR="00BC6563" w:rsidRDefault="00BC6563" w:rsidP="0090280F">
      <w:pPr>
        <w:rPr>
          <w:rFonts w:ascii="Arial" w:hAnsi="Arial" w:cs="Arial"/>
          <w:sz w:val="22"/>
          <w:szCs w:val="22"/>
        </w:rPr>
      </w:pPr>
    </w:p>
    <w:p w14:paraId="54B44824" w14:textId="77777777" w:rsidR="006F425A" w:rsidRDefault="006F425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1D411B1" w14:textId="7BEDA129" w:rsidR="006F425A" w:rsidRDefault="00A7501F" w:rsidP="006F425A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27</w:t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</w:r>
      <w:r w:rsidR="006F425A" w:rsidRPr="00AE1E65">
        <w:rPr>
          <w:rFonts w:ascii="Arial" w:hAnsi="Arial" w:cs="Arial"/>
          <w:b/>
          <w:sz w:val="22"/>
          <w:szCs w:val="22"/>
        </w:rPr>
        <w:tab/>
        <w:t>(</w:t>
      </w:r>
      <w:r>
        <w:rPr>
          <w:rFonts w:ascii="Arial" w:hAnsi="Arial" w:cs="Arial"/>
          <w:b/>
          <w:sz w:val="22"/>
          <w:szCs w:val="22"/>
        </w:rPr>
        <w:t>6</w:t>
      </w:r>
      <w:r w:rsidR="006F425A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03497C47" w14:textId="77777777" w:rsidR="00A26E3E" w:rsidRPr="00AE1E65" w:rsidRDefault="00A26E3E" w:rsidP="006F425A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704A3D4" w14:textId="5429EA7B" w:rsidR="0090280F" w:rsidRDefault="009A5D19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90280F" w:rsidRPr="0090280F">
        <w:rPr>
          <w:rFonts w:ascii="Arial" w:hAnsi="Arial" w:cs="Arial"/>
          <w:sz w:val="22"/>
          <w:szCs w:val="22"/>
        </w:rPr>
        <w:t>ut</w:t>
      </w:r>
      <w:r w:rsidR="0090280F">
        <w:rPr>
          <w:rFonts w:ascii="Arial" w:hAnsi="Arial" w:cs="Arial"/>
          <w:sz w:val="22"/>
          <w:szCs w:val="22"/>
        </w:rPr>
        <w:t>an</w:t>
      </w:r>
      <w:r w:rsidR="007346DC">
        <w:rPr>
          <w:rFonts w:ascii="Arial" w:hAnsi="Arial" w:cs="Arial"/>
          <w:sz w:val="22"/>
          <w:szCs w:val="22"/>
        </w:rPr>
        <w:t xml:space="preserve">-2-ol </w:t>
      </w:r>
      <w:r w:rsidR="00BC6563">
        <w:rPr>
          <w:rFonts w:ascii="Arial" w:hAnsi="Arial" w:cs="Arial"/>
          <w:sz w:val="22"/>
          <w:szCs w:val="22"/>
        </w:rPr>
        <w:t xml:space="preserve">can be </w:t>
      </w:r>
      <w:proofErr w:type="spellStart"/>
      <w:r w:rsidR="0090280F" w:rsidRPr="0090280F">
        <w:rPr>
          <w:rFonts w:ascii="Arial" w:hAnsi="Arial" w:cs="Arial"/>
          <w:sz w:val="22"/>
          <w:szCs w:val="22"/>
        </w:rPr>
        <w:t>oxidised</w:t>
      </w:r>
      <w:proofErr w:type="spellEnd"/>
      <w:r w:rsidR="0090280F" w:rsidRPr="0090280F">
        <w:rPr>
          <w:rFonts w:ascii="Arial" w:hAnsi="Arial" w:cs="Arial"/>
          <w:sz w:val="22"/>
          <w:szCs w:val="22"/>
        </w:rPr>
        <w:t xml:space="preserve"> with </w:t>
      </w:r>
      <w:r w:rsidR="0090280F">
        <w:rPr>
          <w:rFonts w:ascii="Arial" w:hAnsi="Arial" w:cs="Arial"/>
          <w:sz w:val="22"/>
          <w:szCs w:val="22"/>
        </w:rPr>
        <w:t>acidified potassium dichromate</w:t>
      </w:r>
      <w:r w:rsidR="0090280F" w:rsidRPr="0090280F">
        <w:rPr>
          <w:rFonts w:ascii="Arial" w:hAnsi="Arial" w:cs="Arial"/>
          <w:sz w:val="22"/>
          <w:szCs w:val="22"/>
        </w:rPr>
        <w:t xml:space="preserve"> solution. </w:t>
      </w:r>
    </w:p>
    <w:p w14:paraId="316515E6" w14:textId="77777777" w:rsidR="006F425A" w:rsidRDefault="006F425A" w:rsidP="0090280F">
      <w:pPr>
        <w:rPr>
          <w:rFonts w:ascii="Arial" w:hAnsi="Arial" w:cs="Arial"/>
          <w:sz w:val="22"/>
          <w:szCs w:val="22"/>
        </w:rPr>
      </w:pPr>
    </w:p>
    <w:p w14:paraId="2F70F213" w14:textId="4EFA0F05" w:rsidR="00DA508E" w:rsidRDefault="0090280F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A26E3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 xml:space="preserve">Draw </w:t>
      </w:r>
      <w:r w:rsidR="0063326E" w:rsidRPr="0090280F">
        <w:rPr>
          <w:rFonts w:ascii="Arial" w:hAnsi="Arial" w:cs="Arial"/>
          <w:sz w:val="22"/>
          <w:szCs w:val="22"/>
        </w:rPr>
        <w:t xml:space="preserve">the structural formula </w:t>
      </w:r>
      <w:r w:rsidRPr="0090280F">
        <w:rPr>
          <w:rFonts w:ascii="Arial" w:hAnsi="Arial" w:cs="Arial"/>
          <w:sz w:val="22"/>
          <w:szCs w:val="22"/>
        </w:rPr>
        <w:t xml:space="preserve">and name the organic product formed. </w:t>
      </w:r>
      <w:r w:rsidR="00BC6563">
        <w:rPr>
          <w:rFonts w:ascii="Arial" w:hAnsi="Arial" w:cs="Arial"/>
          <w:sz w:val="22"/>
          <w:szCs w:val="22"/>
        </w:rPr>
        <w:tab/>
        <w:t>(</w:t>
      </w:r>
      <w:proofErr w:type="gramStart"/>
      <w:r w:rsidR="00BC6563">
        <w:rPr>
          <w:rFonts w:ascii="Arial" w:hAnsi="Arial" w:cs="Arial"/>
          <w:sz w:val="22"/>
          <w:szCs w:val="22"/>
        </w:rPr>
        <w:t>2</w:t>
      </w:r>
      <w:proofErr w:type="gramEnd"/>
      <w:r w:rsidR="00BC6563">
        <w:rPr>
          <w:rFonts w:ascii="Arial" w:hAnsi="Arial" w:cs="Arial"/>
          <w:sz w:val="22"/>
          <w:szCs w:val="22"/>
        </w:rPr>
        <w:t xml:space="preserve"> marks)</w:t>
      </w:r>
    </w:p>
    <w:p w14:paraId="1EF3FA60" w14:textId="17AD8F9B" w:rsidR="0007471B" w:rsidRDefault="0007471B" w:rsidP="00DA508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07471B" w14:paraId="661EBC28" w14:textId="77777777" w:rsidTr="0007471B">
        <w:trPr>
          <w:trHeight w:val="223"/>
        </w:trPr>
        <w:tc>
          <w:tcPr>
            <w:tcW w:w="7901" w:type="dxa"/>
            <w:vAlign w:val="center"/>
          </w:tcPr>
          <w:p w14:paraId="51AEE557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3DA10A8E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07471B" w14:paraId="4C60D10F" w14:textId="77777777" w:rsidTr="0007471B">
        <w:trPr>
          <w:trHeight w:val="1869"/>
        </w:trPr>
        <w:tc>
          <w:tcPr>
            <w:tcW w:w="7901" w:type="dxa"/>
          </w:tcPr>
          <w:p w14:paraId="757E4BE3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252AD0" w14:textId="42429C5E" w:rsidR="0007471B" w:rsidRPr="00204CE6" w:rsidRDefault="00385BD0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w:object w:dxaOrig="2318" w:dyaOrig="1752" w14:anchorId="0FE1DA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9pt;height:87.6pt" o:ole="">
                  <v:imagedata r:id="rId14" o:title=""/>
                </v:shape>
                <o:OLEObject Type="Embed" ProgID="FXChemStruct.Structure" ShapeID="_x0000_i1025" DrawAspect="Content" ObjectID="_1565784985" r:id="rId15"/>
              </w:object>
            </w:r>
          </w:p>
        </w:tc>
        <w:tc>
          <w:tcPr>
            <w:tcW w:w="1461" w:type="dxa"/>
            <w:vAlign w:val="center"/>
          </w:tcPr>
          <w:p w14:paraId="60E8570F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7471B" w14:paraId="0C0AEFB1" w14:textId="77777777" w:rsidTr="0007471B">
        <w:trPr>
          <w:trHeight w:val="307"/>
        </w:trPr>
        <w:tc>
          <w:tcPr>
            <w:tcW w:w="7901" w:type="dxa"/>
            <w:vAlign w:val="center"/>
          </w:tcPr>
          <w:p w14:paraId="04F99197" w14:textId="1E82F45D" w:rsidR="0007471B" w:rsidRDefault="0007471B" w:rsidP="000747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Butanone</w:t>
            </w:r>
            <w:r w:rsidR="00743A7A">
              <w:rPr>
                <w:rFonts w:ascii="Arial" w:hAnsi="Arial" w:cs="Arial"/>
                <w:sz w:val="22"/>
                <w:szCs w:val="22"/>
              </w:rPr>
              <w:t xml:space="preserve"> – accept  butan-2-one </w:t>
            </w:r>
          </w:p>
        </w:tc>
        <w:tc>
          <w:tcPr>
            <w:tcW w:w="1461" w:type="dxa"/>
            <w:vAlign w:val="center"/>
          </w:tcPr>
          <w:p w14:paraId="7552FEEE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7471B" w14:paraId="24338011" w14:textId="77777777" w:rsidTr="0007471B">
        <w:trPr>
          <w:trHeight w:val="223"/>
        </w:trPr>
        <w:tc>
          <w:tcPr>
            <w:tcW w:w="7901" w:type="dxa"/>
            <w:vAlign w:val="center"/>
          </w:tcPr>
          <w:p w14:paraId="1A9A1D43" w14:textId="77777777" w:rsidR="0007471B" w:rsidRDefault="0007471B" w:rsidP="0007471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5616384" w14:textId="6FCF00FD" w:rsidR="0007471B" w:rsidRPr="00497A43" w:rsidRDefault="0007471B" w:rsidP="0007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86AF95C" w14:textId="124AABE8" w:rsidR="0007471B" w:rsidRDefault="0007471B" w:rsidP="00DA508E">
      <w:pPr>
        <w:rPr>
          <w:rFonts w:ascii="Arial" w:hAnsi="Arial" w:cs="Arial"/>
          <w:sz w:val="22"/>
          <w:szCs w:val="22"/>
        </w:rPr>
      </w:pPr>
    </w:p>
    <w:p w14:paraId="7BD24ED0" w14:textId="77777777" w:rsidR="00DA508E" w:rsidRDefault="00DA508E" w:rsidP="00DA508E">
      <w:pPr>
        <w:rPr>
          <w:rFonts w:ascii="Arial" w:hAnsi="Arial" w:cs="Arial"/>
          <w:sz w:val="22"/>
          <w:szCs w:val="22"/>
        </w:rPr>
      </w:pPr>
    </w:p>
    <w:p w14:paraId="5DC66153" w14:textId="1B875950" w:rsidR="0090280F" w:rsidRPr="0090280F" w:rsidRDefault="0090280F" w:rsidP="00DA508E">
      <w:pPr>
        <w:rPr>
          <w:rFonts w:ascii="Arial" w:hAnsi="Arial" w:cs="Arial"/>
          <w:sz w:val="22"/>
          <w:szCs w:val="22"/>
        </w:rPr>
      </w:pPr>
    </w:p>
    <w:p w14:paraId="1E908771" w14:textId="6E43C7A3" w:rsidR="0090280F" w:rsidRDefault="00A26E3E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90280F" w:rsidRPr="0090280F">
        <w:rPr>
          <w:rFonts w:ascii="Arial" w:hAnsi="Arial" w:cs="Arial"/>
          <w:sz w:val="22"/>
          <w:szCs w:val="22"/>
        </w:rPr>
        <w:t>)</w:t>
      </w:r>
      <w:r w:rsidR="0090280F" w:rsidRPr="0090280F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>(</w:t>
      </w:r>
      <w:proofErr w:type="gramStart"/>
      <w:r w:rsidR="00BC6563">
        <w:rPr>
          <w:rFonts w:ascii="Arial" w:hAnsi="Arial" w:cs="Arial"/>
          <w:sz w:val="22"/>
          <w:szCs w:val="22"/>
        </w:rPr>
        <w:t>i</w:t>
      </w:r>
      <w:proofErr w:type="gramEnd"/>
      <w:r w:rsidR="00BC6563">
        <w:rPr>
          <w:rFonts w:ascii="Arial" w:hAnsi="Arial" w:cs="Arial"/>
          <w:sz w:val="22"/>
          <w:szCs w:val="22"/>
        </w:rPr>
        <w:t>)</w:t>
      </w:r>
      <w:r w:rsidR="00BC6563">
        <w:rPr>
          <w:rFonts w:ascii="Arial" w:hAnsi="Arial" w:cs="Arial"/>
          <w:sz w:val="22"/>
          <w:szCs w:val="22"/>
        </w:rPr>
        <w:tab/>
      </w:r>
      <w:r w:rsidR="0090280F" w:rsidRPr="00DF0D42">
        <w:rPr>
          <w:rFonts w:ascii="Arial" w:hAnsi="Arial" w:cs="Arial"/>
          <w:sz w:val="22"/>
          <w:szCs w:val="22"/>
        </w:rPr>
        <w:t>Draw and name</w:t>
      </w:r>
      <w:r w:rsidR="00DF0D42">
        <w:rPr>
          <w:rFonts w:ascii="Arial" w:hAnsi="Arial" w:cs="Arial"/>
          <w:sz w:val="22"/>
          <w:szCs w:val="22"/>
        </w:rPr>
        <w:t xml:space="preserve"> </w:t>
      </w:r>
      <w:r w:rsidR="0090280F" w:rsidRPr="0090280F">
        <w:rPr>
          <w:rFonts w:ascii="Arial" w:hAnsi="Arial" w:cs="Arial"/>
          <w:sz w:val="22"/>
          <w:szCs w:val="22"/>
        </w:rPr>
        <w:t xml:space="preserve">an isomer </w:t>
      </w:r>
      <w:r w:rsidR="00BC6563">
        <w:rPr>
          <w:rFonts w:ascii="Arial" w:hAnsi="Arial" w:cs="Arial"/>
          <w:sz w:val="22"/>
          <w:szCs w:val="22"/>
        </w:rPr>
        <w:t xml:space="preserve">of </w:t>
      </w:r>
      <w:r w:rsidR="0090280F" w:rsidRPr="0090280F">
        <w:rPr>
          <w:rFonts w:ascii="Arial" w:hAnsi="Arial" w:cs="Arial"/>
          <w:sz w:val="22"/>
          <w:szCs w:val="22"/>
        </w:rPr>
        <w:t>but</w:t>
      </w:r>
      <w:r w:rsidR="0090280F">
        <w:rPr>
          <w:rFonts w:ascii="Arial" w:hAnsi="Arial" w:cs="Arial"/>
          <w:sz w:val="22"/>
          <w:szCs w:val="22"/>
        </w:rPr>
        <w:t>an</w:t>
      </w:r>
      <w:r w:rsidR="0090280F" w:rsidRPr="0090280F">
        <w:rPr>
          <w:rFonts w:ascii="Arial" w:hAnsi="Arial" w:cs="Arial"/>
          <w:sz w:val="22"/>
          <w:szCs w:val="22"/>
        </w:rPr>
        <w:t xml:space="preserve">-2-ol that will </w:t>
      </w:r>
      <w:r w:rsidR="009A5D19">
        <w:rPr>
          <w:rFonts w:ascii="Arial" w:hAnsi="Arial" w:cs="Arial"/>
          <w:sz w:val="22"/>
          <w:szCs w:val="22"/>
        </w:rPr>
        <w:t xml:space="preserve">react with </w:t>
      </w:r>
      <w:r w:rsidR="0090280F">
        <w:rPr>
          <w:rFonts w:ascii="Arial" w:hAnsi="Arial" w:cs="Arial"/>
          <w:sz w:val="22"/>
          <w:szCs w:val="22"/>
        </w:rPr>
        <w:t xml:space="preserve">potassium </w:t>
      </w:r>
      <w:r w:rsidR="0090280F">
        <w:rPr>
          <w:rFonts w:ascii="Arial" w:hAnsi="Arial" w:cs="Arial"/>
          <w:sz w:val="22"/>
          <w:szCs w:val="22"/>
        </w:rPr>
        <w:tab/>
      </w:r>
      <w:r w:rsidR="0090280F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90280F">
        <w:rPr>
          <w:rFonts w:ascii="Arial" w:hAnsi="Arial" w:cs="Arial"/>
          <w:sz w:val="22"/>
          <w:szCs w:val="22"/>
        </w:rPr>
        <w:t>dichromate</w:t>
      </w:r>
      <w:r w:rsidR="0090280F" w:rsidRPr="0090280F">
        <w:rPr>
          <w:rFonts w:ascii="Arial" w:hAnsi="Arial" w:cs="Arial"/>
          <w:sz w:val="22"/>
          <w:szCs w:val="22"/>
        </w:rPr>
        <w:t xml:space="preserve"> solution</w:t>
      </w:r>
      <w:r w:rsidR="00DF0D42">
        <w:rPr>
          <w:rFonts w:ascii="Arial" w:hAnsi="Arial" w:cs="Arial"/>
          <w:sz w:val="22"/>
          <w:szCs w:val="22"/>
        </w:rPr>
        <w:t xml:space="preserve"> to produce a carboxylic acid.</w:t>
      </w:r>
      <w:r w:rsidR="00BC6563" w:rsidRPr="00BC6563">
        <w:rPr>
          <w:rFonts w:ascii="Arial" w:hAnsi="Arial" w:cs="Arial"/>
          <w:sz w:val="22"/>
          <w:szCs w:val="22"/>
        </w:rPr>
        <w:t xml:space="preserve"> </w:t>
      </w:r>
      <w:r w:rsidR="00BC6563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ab/>
      </w:r>
      <w:r w:rsidR="00BC6563">
        <w:rPr>
          <w:rFonts w:ascii="Arial" w:hAnsi="Arial" w:cs="Arial"/>
          <w:sz w:val="22"/>
          <w:szCs w:val="22"/>
        </w:rPr>
        <w:tab/>
        <w:t>(</w:t>
      </w:r>
      <w:proofErr w:type="gramStart"/>
      <w:r w:rsidR="00BC6563">
        <w:rPr>
          <w:rFonts w:ascii="Arial" w:hAnsi="Arial" w:cs="Arial"/>
          <w:sz w:val="22"/>
          <w:szCs w:val="22"/>
        </w:rPr>
        <w:t>2</w:t>
      </w:r>
      <w:proofErr w:type="gramEnd"/>
      <w:r w:rsidR="00BC6563">
        <w:rPr>
          <w:rFonts w:ascii="Arial" w:hAnsi="Arial" w:cs="Arial"/>
          <w:sz w:val="22"/>
          <w:szCs w:val="22"/>
        </w:rPr>
        <w:t xml:space="preserve"> marks)</w:t>
      </w:r>
    </w:p>
    <w:p w14:paraId="15135B72" w14:textId="77777777" w:rsidR="0007471B" w:rsidRDefault="0007471B" w:rsidP="0090280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07471B" w14:paraId="517D9031" w14:textId="77777777" w:rsidTr="0007471B">
        <w:trPr>
          <w:trHeight w:val="223"/>
        </w:trPr>
        <w:tc>
          <w:tcPr>
            <w:tcW w:w="7901" w:type="dxa"/>
            <w:vAlign w:val="center"/>
          </w:tcPr>
          <w:p w14:paraId="23FF9E8B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207206DA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07471B" w14:paraId="6E74E576" w14:textId="77777777" w:rsidTr="0007471B">
        <w:trPr>
          <w:trHeight w:val="1869"/>
        </w:trPr>
        <w:tc>
          <w:tcPr>
            <w:tcW w:w="7901" w:type="dxa"/>
          </w:tcPr>
          <w:p w14:paraId="59118E14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BA0DADF" w14:textId="1E5BACD1" w:rsidR="001C6E6A" w:rsidRDefault="00385BD0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w:object w:dxaOrig="2738" w:dyaOrig="1185" w14:anchorId="6F8E25F8">
                <v:shape id="_x0000_i1026" type="#_x0000_t75" style="width:125pt;height:54.1pt" o:ole="">
                  <v:imagedata r:id="rId16" o:title=""/>
                </v:shape>
                <o:OLEObject Type="Embed" ProgID="FXChemStruct.Structure" ShapeID="_x0000_i1026" DrawAspect="Content" ObjectID="_1565784986" r:id="rId17"/>
              </w:object>
            </w:r>
            <w:r w:rsidR="001C6E6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72303721" w14:textId="1B6F7603" w:rsidR="0007471B" w:rsidRDefault="00385BD0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1C6E6A">
              <w:rPr>
                <w:rFonts w:ascii="Arial" w:hAnsi="Arial" w:cs="Arial"/>
                <w:sz w:val="22"/>
                <w:szCs w:val="22"/>
              </w:rPr>
              <w:t>r</w:t>
            </w:r>
          </w:p>
          <w:p w14:paraId="68EB16F9" w14:textId="7035B045" w:rsidR="001C6E6A" w:rsidRDefault="00385BD0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2268" w:dyaOrig="1655" w14:anchorId="3881538F">
                <v:shape id="_x0000_i1027" type="#_x0000_t75" style="width:99.55pt;height:72.8pt" o:ole="">
                  <v:imagedata r:id="rId18" o:title=""/>
                </v:shape>
                <o:OLEObject Type="Embed" ProgID="FXChemStruct.Structure" ShapeID="_x0000_i1027" DrawAspect="Content" ObjectID="_1565784987" r:id="rId19"/>
              </w:object>
            </w:r>
          </w:p>
          <w:p w14:paraId="11846CC9" w14:textId="36D00A72" w:rsidR="001C6E6A" w:rsidRPr="00204CE6" w:rsidRDefault="001C6E6A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1" w:type="dxa"/>
            <w:vAlign w:val="center"/>
          </w:tcPr>
          <w:p w14:paraId="204E147E" w14:textId="77777777" w:rsidR="0007471B" w:rsidRDefault="0007471B" w:rsidP="0007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939E9" w14:paraId="71896AC5" w14:textId="77777777" w:rsidTr="0007471B">
        <w:trPr>
          <w:trHeight w:val="307"/>
        </w:trPr>
        <w:tc>
          <w:tcPr>
            <w:tcW w:w="7901" w:type="dxa"/>
            <w:vAlign w:val="center"/>
          </w:tcPr>
          <w:p w14:paraId="1593C8D8" w14:textId="6ACBC65B" w:rsidR="003939E9" w:rsidRPr="003939E9" w:rsidRDefault="009B628C" w:rsidP="003939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butan-1-ol or 2-methyprop</w:t>
            </w:r>
            <w:r w:rsidR="003939E9" w:rsidRPr="003939E9">
              <w:rPr>
                <w:rFonts w:ascii="Arial" w:hAnsi="Arial" w:cs="Arial"/>
                <w:sz w:val="22"/>
                <w:szCs w:val="22"/>
                <w:lang w:val="en-AU"/>
              </w:rPr>
              <w:t>an-1-ol</w:t>
            </w:r>
            <w:r w:rsidR="00385BD0">
              <w:rPr>
                <w:rFonts w:ascii="Arial" w:hAnsi="Arial" w:cs="Arial"/>
                <w:sz w:val="22"/>
                <w:szCs w:val="22"/>
                <w:lang w:val="en-AU"/>
              </w:rPr>
              <w:t xml:space="preserve"> – accept 1-butanol not </w:t>
            </w:r>
            <w:proofErr w:type="spellStart"/>
            <w:r w:rsidR="00385BD0">
              <w:rPr>
                <w:rFonts w:ascii="Arial" w:hAnsi="Arial" w:cs="Arial"/>
                <w:sz w:val="22"/>
                <w:szCs w:val="22"/>
                <w:lang w:val="en-AU"/>
              </w:rPr>
              <w:t>butanol</w:t>
            </w:r>
            <w:proofErr w:type="spellEnd"/>
          </w:p>
        </w:tc>
        <w:tc>
          <w:tcPr>
            <w:tcW w:w="1461" w:type="dxa"/>
            <w:vAlign w:val="center"/>
          </w:tcPr>
          <w:p w14:paraId="618CCC60" w14:textId="77777777" w:rsidR="003939E9" w:rsidRDefault="003939E9" w:rsidP="003939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939E9" w14:paraId="28DA4FEA" w14:textId="77777777" w:rsidTr="0007471B">
        <w:trPr>
          <w:trHeight w:val="223"/>
        </w:trPr>
        <w:tc>
          <w:tcPr>
            <w:tcW w:w="7901" w:type="dxa"/>
            <w:vAlign w:val="center"/>
          </w:tcPr>
          <w:p w14:paraId="3FD1F6FC" w14:textId="77777777" w:rsidR="003939E9" w:rsidRDefault="003939E9" w:rsidP="003939E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74FCFF47" w14:textId="77777777" w:rsidR="003939E9" w:rsidRPr="00497A43" w:rsidRDefault="003939E9" w:rsidP="003939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2A4E04A" w14:textId="77777777" w:rsidR="0090280F" w:rsidRDefault="0090280F" w:rsidP="0090280F">
      <w:pPr>
        <w:rPr>
          <w:rFonts w:ascii="Arial" w:hAnsi="Arial" w:cs="Arial"/>
          <w:sz w:val="22"/>
          <w:szCs w:val="22"/>
        </w:rPr>
      </w:pPr>
    </w:p>
    <w:p w14:paraId="1F239320" w14:textId="77777777" w:rsidR="00DA508E" w:rsidRDefault="00DA508E" w:rsidP="0090280F">
      <w:pPr>
        <w:rPr>
          <w:rFonts w:ascii="Arial" w:hAnsi="Arial" w:cs="Arial"/>
          <w:sz w:val="22"/>
          <w:szCs w:val="22"/>
        </w:rPr>
      </w:pPr>
    </w:p>
    <w:p w14:paraId="6D39BF6D" w14:textId="77777777" w:rsidR="00DA508E" w:rsidRDefault="00DA508E" w:rsidP="0090280F">
      <w:pPr>
        <w:rPr>
          <w:rFonts w:ascii="Arial" w:hAnsi="Arial" w:cs="Arial"/>
          <w:sz w:val="22"/>
          <w:szCs w:val="22"/>
        </w:rPr>
      </w:pPr>
    </w:p>
    <w:p w14:paraId="4A3D5B10" w14:textId="45466E6B" w:rsidR="0090280F" w:rsidRDefault="00BC6563" w:rsidP="00BC6563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Write a balanced redox equation for this reaction.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gramStart"/>
      <w:r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7B74F7C8" w14:textId="77777777" w:rsidR="00DA508E" w:rsidRDefault="00DA508E" w:rsidP="00BC6563">
      <w:pPr>
        <w:ind w:left="1440" w:hanging="720"/>
        <w:rPr>
          <w:rFonts w:ascii="Arial" w:hAnsi="Arial" w:cs="Arial"/>
          <w:sz w:val="22"/>
          <w:szCs w:val="22"/>
        </w:rPr>
      </w:pPr>
    </w:p>
    <w:p w14:paraId="1C6F7C05" w14:textId="2FAA132D" w:rsidR="00DA508E" w:rsidRPr="001C6E6A" w:rsidRDefault="001C6E6A" w:rsidP="00BC6563">
      <w:pPr>
        <w:ind w:left="1440" w:hanging="720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i/>
          <w:sz w:val="22"/>
          <w:szCs w:val="22"/>
        </w:rPr>
        <w:t>(</w:t>
      </w:r>
      <w:r w:rsidR="000461CE">
        <w:rPr>
          <w:rFonts w:ascii="Arial" w:hAnsi="Arial" w:cs="Arial"/>
          <w:i/>
          <w:sz w:val="22"/>
          <w:szCs w:val="22"/>
        </w:rPr>
        <w:t xml:space="preserve"> </w:t>
      </w:r>
      <w:r w:rsidR="003939E9" w:rsidRPr="003939E9">
        <w:rPr>
          <w:rFonts w:ascii="Arial" w:hAnsi="Arial" w:cs="Arial"/>
          <w:i/>
          <w:sz w:val="22"/>
          <w:szCs w:val="22"/>
        </w:rPr>
        <w:t>Cr</w:t>
      </w:r>
      <w:r w:rsidR="003939E9" w:rsidRPr="003939E9">
        <w:rPr>
          <w:rFonts w:ascii="Arial" w:hAnsi="Arial" w:cs="Arial"/>
          <w:i/>
          <w:sz w:val="22"/>
          <w:szCs w:val="22"/>
          <w:vertAlign w:val="subscript"/>
        </w:rPr>
        <w:t>2</w:t>
      </w:r>
      <w:r w:rsidR="003939E9" w:rsidRPr="003939E9">
        <w:rPr>
          <w:rFonts w:ascii="Arial" w:hAnsi="Arial" w:cs="Arial"/>
          <w:i/>
          <w:sz w:val="22"/>
          <w:szCs w:val="22"/>
        </w:rPr>
        <w:t>O</w:t>
      </w:r>
      <w:r w:rsidR="003939E9" w:rsidRPr="003939E9">
        <w:rPr>
          <w:rFonts w:ascii="Arial" w:hAnsi="Arial" w:cs="Arial"/>
          <w:i/>
          <w:sz w:val="22"/>
          <w:szCs w:val="22"/>
          <w:vertAlign w:val="subscript"/>
        </w:rPr>
        <w:t>7</w:t>
      </w:r>
      <w:r w:rsidR="003939E9" w:rsidRPr="003939E9">
        <w:rPr>
          <w:rFonts w:ascii="Arial" w:hAnsi="Arial" w:cs="Arial"/>
          <w:i/>
          <w:sz w:val="22"/>
          <w:szCs w:val="22"/>
          <w:vertAlign w:val="superscript"/>
        </w:rPr>
        <w:t>2</w:t>
      </w:r>
      <w:proofErr w:type="gramEnd"/>
      <w:r w:rsidR="003939E9" w:rsidRPr="003939E9">
        <w:rPr>
          <w:rFonts w:ascii="Arial" w:hAnsi="Arial" w:cs="Arial"/>
          <w:i/>
          <w:sz w:val="22"/>
          <w:szCs w:val="22"/>
          <w:vertAlign w:val="superscript"/>
        </w:rPr>
        <w:t>–</w:t>
      </w:r>
      <w:r w:rsidR="003939E9" w:rsidRPr="00705976">
        <w:rPr>
          <w:rFonts w:ascii="Arial" w:hAnsi="Arial" w:cs="Arial"/>
          <w:b/>
          <w:i/>
          <w:sz w:val="22"/>
          <w:szCs w:val="22"/>
          <w:vertAlign w:val="subscript"/>
        </w:rPr>
        <w:t xml:space="preserve"> </w:t>
      </w:r>
      <w:r w:rsidR="003939E9">
        <w:rPr>
          <w:rFonts w:ascii="Arial" w:hAnsi="Arial" w:cs="Arial"/>
          <w:b/>
          <w:i/>
          <w:sz w:val="22"/>
          <w:szCs w:val="22"/>
          <w:vertAlign w:val="subscript"/>
        </w:rPr>
        <w:t xml:space="preserve">  </w:t>
      </w:r>
      <w:r w:rsidR="003939E9" w:rsidRPr="00705976">
        <w:rPr>
          <w:rFonts w:ascii="Arial" w:hAnsi="Arial" w:cs="Arial"/>
          <w:b/>
          <w:i/>
          <w:sz w:val="22"/>
          <w:szCs w:val="22"/>
          <w:vertAlign w:val="subscript"/>
        </w:rPr>
        <w:t xml:space="preserve">  </w:t>
      </w:r>
      <w:r w:rsidR="000461CE" w:rsidRPr="001C6E6A">
        <w:rPr>
          <w:rFonts w:ascii="Arial" w:hAnsi="Arial" w:cs="Arial"/>
          <w:i/>
          <w:sz w:val="22"/>
          <w:szCs w:val="22"/>
        </w:rPr>
        <w:t>14 H</w:t>
      </w:r>
      <w:r w:rsidR="000461CE" w:rsidRPr="001C6E6A">
        <w:rPr>
          <w:rFonts w:ascii="Arial" w:hAnsi="Arial" w:cs="Arial"/>
          <w:i/>
          <w:sz w:val="22"/>
          <w:szCs w:val="22"/>
          <w:vertAlign w:val="superscript"/>
        </w:rPr>
        <w:t>+</w:t>
      </w:r>
      <w:r w:rsidR="000461CE" w:rsidRPr="001C6E6A">
        <w:rPr>
          <w:rFonts w:ascii="Arial" w:hAnsi="Arial" w:cs="Arial"/>
          <w:i/>
          <w:sz w:val="22"/>
          <w:szCs w:val="22"/>
        </w:rPr>
        <w:t xml:space="preserve"> +   </w:t>
      </w:r>
      <w:r w:rsidR="003939E9" w:rsidRPr="003939E9">
        <w:rPr>
          <w:rFonts w:ascii="Arial" w:hAnsi="Arial" w:cs="Arial"/>
          <w:b/>
          <w:i/>
          <w:sz w:val="22"/>
          <w:szCs w:val="22"/>
        </w:rPr>
        <w:t>+</w:t>
      </w:r>
      <w:r w:rsidRPr="001C6E6A">
        <w:rPr>
          <w:rFonts w:ascii="Arial" w:hAnsi="Arial" w:cs="Arial"/>
          <w:i/>
          <w:sz w:val="22"/>
          <w:szCs w:val="22"/>
        </w:rPr>
        <w:t xml:space="preserve">  6 e</w:t>
      </w:r>
      <w:r w:rsidRPr="001C6E6A">
        <w:rPr>
          <w:rFonts w:ascii="Arial" w:hAnsi="Arial" w:cs="Arial"/>
          <w:i/>
          <w:sz w:val="22"/>
          <w:szCs w:val="22"/>
          <w:vertAlign w:val="superscript"/>
        </w:rPr>
        <w:t>–</w:t>
      </w:r>
      <w:r w:rsidRPr="001C6E6A">
        <w:rPr>
          <w:rFonts w:ascii="Arial" w:hAnsi="Arial" w:cs="Arial"/>
          <w:i/>
          <w:sz w:val="22"/>
          <w:szCs w:val="22"/>
        </w:rPr>
        <w:t xml:space="preserve">   </w:t>
      </w:r>
      <w:r w:rsidR="003939E9">
        <w:rPr>
          <w:rFonts w:ascii="Arial" w:hAnsi="Arial" w:cs="Arial"/>
          <w:i/>
          <w:sz w:val="22"/>
          <w:szCs w:val="22"/>
        </w:rPr>
        <w:t xml:space="preserve"> </w:t>
      </w:r>
      <w:r w:rsidRPr="001C6E6A">
        <w:rPr>
          <w:rFonts w:ascii="Arial" w:hAnsi="Arial" w:cs="Arial"/>
          <w:i/>
          <w:sz w:val="22"/>
          <w:szCs w:val="22"/>
        </w:rPr>
        <w:t xml:space="preserve"> →     2 Cr</w:t>
      </w:r>
      <w:r w:rsidR="00C01C92">
        <w:rPr>
          <w:rFonts w:ascii="Arial" w:hAnsi="Arial" w:cs="Arial"/>
          <w:i/>
          <w:sz w:val="22"/>
          <w:szCs w:val="22"/>
          <w:vertAlign w:val="superscript"/>
        </w:rPr>
        <w:t>3</w:t>
      </w:r>
      <w:r w:rsidRPr="001C6E6A">
        <w:rPr>
          <w:rFonts w:ascii="Arial" w:hAnsi="Arial" w:cs="Arial"/>
          <w:i/>
          <w:sz w:val="22"/>
          <w:szCs w:val="22"/>
          <w:vertAlign w:val="superscript"/>
        </w:rPr>
        <w:t>+</w:t>
      </w:r>
      <w:r w:rsidRPr="001C6E6A">
        <w:rPr>
          <w:rFonts w:ascii="Arial" w:hAnsi="Arial" w:cs="Arial"/>
          <w:i/>
          <w:sz w:val="22"/>
          <w:szCs w:val="22"/>
        </w:rPr>
        <w:t xml:space="preserve">      +     7 H</w:t>
      </w:r>
      <w:r w:rsidRPr="001C6E6A">
        <w:rPr>
          <w:rFonts w:ascii="Arial" w:hAnsi="Arial" w:cs="Arial"/>
          <w:i/>
          <w:sz w:val="22"/>
          <w:szCs w:val="22"/>
          <w:vertAlign w:val="subscript"/>
        </w:rPr>
        <w:t>2</w:t>
      </w:r>
      <w:r w:rsidRPr="001C6E6A">
        <w:rPr>
          <w:rFonts w:ascii="Arial" w:hAnsi="Arial" w:cs="Arial"/>
          <w:i/>
          <w:sz w:val="22"/>
          <w:szCs w:val="22"/>
        </w:rPr>
        <w:t>O</w:t>
      </w:r>
      <w:r>
        <w:rPr>
          <w:rFonts w:ascii="Arial" w:hAnsi="Arial" w:cs="Arial"/>
          <w:i/>
          <w:sz w:val="22"/>
          <w:szCs w:val="22"/>
        </w:rPr>
        <w:t xml:space="preserve">)  × 2      </w:t>
      </w:r>
    </w:p>
    <w:p w14:paraId="26A00AF8" w14:textId="1076A328" w:rsidR="00F07E49" w:rsidRPr="001C6E6A" w:rsidRDefault="001C6E6A" w:rsidP="001C6E6A">
      <w:pPr>
        <w:rPr>
          <w:rFonts w:ascii="Arial" w:hAnsi="Arial" w:cs="Arial"/>
          <w:i/>
          <w:sz w:val="22"/>
          <w:szCs w:val="22"/>
        </w:rPr>
      </w:pPr>
      <w:r w:rsidRPr="001C6E6A">
        <w:rPr>
          <w:rFonts w:ascii="Arial" w:hAnsi="Arial" w:cs="Arial"/>
          <w:i/>
          <w:sz w:val="22"/>
          <w:szCs w:val="22"/>
        </w:rPr>
        <w:tab/>
      </w:r>
    </w:p>
    <w:p w14:paraId="325E022F" w14:textId="0C4A0A64" w:rsidR="001C6E6A" w:rsidRPr="001C6E6A" w:rsidRDefault="001C6E6A" w:rsidP="001C6E6A">
      <w:pPr>
        <w:rPr>
          <w:rFonts w:ascii="Arial" w:hAnsi="Arial" w:cs="Arial"/>
          <w:i/>
          <w:sz w:val="22"/>
          <w:szCs w:val="22"/>
        </w:rPr>
      </w:pPr>
      <w:r w:rsidRPr="001C6E6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>(</w:t>
      </w:r>
      <w:r w:rsidRPr="001C6E6A">
        <w:rPr>
          <w:rFonts w:ascii="Arial" w:hAnsi="Arial" w:cs="Arial"/>
          <w:i/>
          <w:sz w:val="22"/>
          <w:szCs w:val="22"/>
        </w:rPr>
        <w:t>C</w:t>
      </w:r>
      <w:r w:rsidRPr="001C6E6A">
        <w:rPr>
          <w:rFonts w:ascii="Arial" w:hAnsi="Arial" w:cs="Arial"/>
          <w:i/>
          <w:sz w:val="22"/>
          <w:szCs w:val="22"/>
          <w:vertAlign w:val="subscript"/>
        </w:rPr>
        <w:t>4</w:t>
      </w:r>
      <w:r w:rsidRPr="001C6E6A">
        <w:rPr>
          <w:rFonts w:ascii="Arial" w:hAnsi="Arial" w:cs="Arial"/>
          <w:i/>
          <w:sz w:val="22"/>
          <w:szCs w:val="22"/>
        </w:rPr>
        <w:t>H</w:t>
      </w:r>
      <w:r w:rsidRPr="001C6E6A">
        <w:rPr>
          <w:rFonts w:ascii="Arial" w:hAnsi="Arial" w:cs="Arial"/>
          <w:i/>
          <w:sz w:val="22"/>
          <w:szCs w:val="22"/>
          <w:vertAlign w:val="subscript"/>
        </w:rPr>
        <w:t>9</w:t>
      </w:r>
      <w:r w:rsidRPr="001C6E6A">
        <w:rPr>
          <w:rFonts w:ascii="Arial" w:hAnsi="Arial" w:cs="Arial"/>
          <w:i/>
          <w:sz w:val="22"/>
          <w:szCs w:val="22"/>
        </w:rPr>
        <w:t>OH    +   H</w:t>
      </w:r>
      <w:r w:rsidRPr="001C6E6A">
        <w:rPr>
          <w:rFonts w:ascii="Arial" w:hAnsi="Arial" w:cs="Arial"/>
          <w:i/>
          <w:sz w:val="22"/>
          <w:szCs w:val="22"/>
          <w:vertAlign w:val="subscript"/>
        </w:rPr>
        <w:t>2</w:t>
      </w:r>
      <w:r w:rsidRPr="001C6E6A">
        <w:rPr>
          <w:rFonts w:ascii="Arial" w:hAnsi="Arial" w:cs="Arial"/>
          <w:i/>
          <w:sz w:val="22"/>
          <w:szCs w:val="22"/>
        </w:rPr>
        <w:t>O    →     C</w:t>
      </w:r>
      <w:r w:rsidRPr="001C6E6A">
        <w:rPr>
          <w:rFonts w:ascii="Arial" w:hAnsi="Arial" w:cs="Arial"/>
          <w:i/>
          <w:sz w:val="22"/>
          <w:szCs w:val="22"/>
          <w:vertAlign w:val="subscript"/>
        </w:rPr>
        <w:t>3</w:t>
      </w:r>
      <w:r w:rsidRPr="001C6E6A">
        <w:rPr>
          <w:rFonts w:ascii="Arial" w:hAnsi="Arial" w:cs="Arial"/>
          <w:i/>
          <w:sz w:val="22"/>
          <w:szCs w:val="22"/>
        </w:rPr>
        <w:t>H</w:t>
      </w:r>
      <w:r w:rsidRPr="001C6E6A">
        <w:rPr>
          <w:rFonts w:ascii="Arial" w:hAnsi="Arial" w:cs="Arial"/>
          <w:i/>
          <w:sz w:val="22"/>
          <w:szCs w:val="22"/>
          <w:vertAlign w:val="subscript"/>
        </w:rPr>
        <w:t>7</w:t>
      </w:r>
      <w:r w:rsidRPr="001C6E6A">
        <w:rPr>
          <w:rFonts w:ascii="Arial" w:hAnsi="Arial" w:cs="Arial"/>
          <w:i/>
          <w:sz w:val="22"/>
          <w:szCs w:val="22"/>
        </w:rPr>
        <w:t>COOH   +   4 H</w:t>
      </w:r>
      <w:r w:rsidRPr="001C6E6A">
        <w:rPr>
          <w:rFonts w:ascii="Arial" w:hAnsi="Arial" w:cs="Arial"/>
          <w:i/>
          <w:sz w:val="22"/>
          <w:szCs w:val="22"/>
          <w:vertAlign w:val="superscript"/>
        </w:rPr>
        <w:t>+</w:t>
      </w:r>
      <w:r w:rsidRPr="001C6E6A">
        <w:rPr>
          <w:rFonts w:ascii="Arial" w:hAnsi="Arial" w:cs="Arial"/>
          <w:i/>
          <w:sz w:val="22"/>
          <w:szCs w:val="22"/>
        </w:rPr>
        <w:t xml:space="preserve">    +      4 e</w:t>
      </w:r>
      <w:r w:rsidR="003939E9">
        <w:rPr>
          <w:rFonts w:ascii="Arial" w:hAnsi="Arial" w:cs="Arial"/>
          <w:i/>
          <w:sz w:val="22"/>
          <w:szCs w:val="22"/>
          <w:vertAlign w:val="superscript"/>
        </w:rPr>
        <w:t>–</w:t>
      </w:r>
      <w:r>
        <w:rPr>
          <w:rFonts w:ascii="Arial" w:hAnsi="Arial" w:cs="Arial"/>
          <w:i/>
          <w:sz w:val="22"/>
          <w:szCs w:val="22"/>
        </w:rPr>
        <w:t xml:space="preserve">) × 3      </w:t>
      </w:r>
    </w:p>
    <w:p w14:paraId="4E520B08" w14:textId="4A280A27" w:rsidR="007346DC" w:rsidRDefault="007346DC" w:rsidP="00705976">
      <w:pPr>
        <w:rPr>
          <w:rFonts w:ascii="Arial" w:hAnsi="Arial" w:cs="Arial"/>
          <w:sz w:val="22"/>
          <w:szCs w:val="22"/>
        </w:rPr>
      </w:pPr>
    </w:p>
    <w:p w14:paraId="01DFDBD7" w14:textId="5C772D48" w:rsidR="001C6E6A" w:rsidRPr="003939E9" w:rsidRDefault="00796162" w:rsidP="00BC6563">
      <w:pPr>
        <w:ind w:left="1440" w:hanging="720"/>
        <w:rPr>
          <w:rFonts w:ascii="Arial" w:hAnsi="Arial" w:cs="Arial"/>
          <w:b/>
          <w:sz w:val="22"/>
          <w:szCs w:val="22"/>
          <w:vertAlign w:val="superscript"/>
        </w:rPr>
      </w:pPr>
      <w:r>
        <w:rPr>
          <w:rFonts w:ascii="Arial" w:hAnsi="Arial" w:cs="Arial"/>
          <w:b/>
          <w:i/>
          <w:sz w:val="22"/>
          <w:szCs w:val="22"/>
        </w:rPr>
        <w:t xml:space="preserve">2 </w:t>
      </w:r>
      <w:r w:rsidR="001C6E6A" w:rsidRPr="00705976">
        <w:rPr>
          <w:rFonts w:ascii="Arial" w:hAnsi="Arial" w:cs="Arial"/>
          <w:b/>
          <w:i/>
          <w:sz w:val="22"/>
          <w:szCs w:val="22"/>
        </w:rPr>
        <w:t>Cr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2</w:t>
      </w:r>
      <w:r w:rsidR="001C6E6A" w:rsidRPr="00705976">
        <w:rPr>
          <w:rFonts w:ascii="Arial" w:hAnsi="Arial" w:cs="Arial"/>
          <w:b/>
          <w:i/>
          <w:sz w:val="22"/>
          <w:szCs w:val="22"/>
        </w:rPr>
        <w:t>O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7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perscript"/>
        </w:rPr>
        <w:t>2–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 xml:space="preserve"> </w:t>
      </w:r>
      <w:r w:rsidR="00705976">
        <w:rPr>
          <w:rFonts w:ascii="Arial" w:hAnsi="Arial" w:cs="Arial"/>
          <w:b/>
          <w:i/>
          <w:sz w:val="22"/>
          <w:szCs w:val="22"/>
          <w:vertAlign w:val="subscript"/>
        </w:rPr>
        <w:t xml:space="preserve">  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 xml:space="preserve">  </w:t>
      </w:r>
      <w:proofErr w:type="gramStart"/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+  </w:t>
      </w:r>
      <w:r w:rsidR="000461CE">
        <w:rPr>
          <w:rFonts w:ascii="Arial" w:hAnsi="Arial" w:cs="Arial"/>
          <w:b/>
          <w:i/>
          <w:sz w:val="22"/>
          <w:szCs w:val="22"/>
        </w:rPr>
        <w:t>3</w:t>
      </w:r>
      <w:proofErr w:type="gramEnd"/>
      <w:r w:rsidR="00705976">
        <w:rPr>
          <w:rFonts w:ascii="Arial" w:hAnsi="Arial" w:cs="Arial"/>
          <w:b/>
          <w:i/>
          <w:sz w:val="22"/>
          <w:szCs w:val="22"/>
        </w:rPr>
        <w:t xml:space="preserve"> </w:t>
      </w:r>
      <w:r w:rsidR="001C6E6A" w:rsidRPr="00705976">
        <w:rPr>
          <w:rFonts w:ascii="Arial" w:hAnsi="Arial" w:cs="Arial"/>
          <w:b/>
          <w:i/>
          <w:sz w:val="22"/>
          <w:szCs w:val="22"/>
        </w:rPr>
        <w:t>C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4</w:t>
      </w:r>
      <w:r w:rsidR="001C6E6A" w:rsidRPr="00705976">
        <w:rPr>
          <w:rFonts w:ascii="Arial" w:hAnsi="Arial" w:cs="Arial"/>
          <w:b/>
          <w:i/>
          <w:sz w:val="22"/>
          <w:szCs w:val="22"/>
        </w:rPr>
        <w:t>H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9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OH </w:t>
      </w:r>
      <w:r w:rsidR="00705976">
        <w:rPr>
          <w:rFonts w:ascii="Arial" w:hAnsi="Arial" w:cs="Arial"/>
          <w:b/>
          <w:i/>
          <w:sz w:val="22"/>
          <w:szCs w:val="22"/>
        </w:rPr>
        <w:t xml:space="preserve">  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 +  16 H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perscript"/>
        </w:rPr>
        <w:t>+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       →    </w:t>
      </w:r>
      <w:r w:rsidR="00FA4D53">
        <w:rPr>
          <w:rFonts w:ascii="Arial" w:hAnsi="Arial" w:cs="Arial"/>
          <w:b/>
          <w:i/>
          <w:sz w:val="22"/>
          <w:szCs w:val="22"/>
        </w:rPr>
        <w:t>4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 Cr</w:t>
      </w:r>
      <w:r w:rsidR="00C01C92">
        <w:rPr>
          <w:rFonts w:ascii="Arial" w:hAnsi="Arial" w:cs="Arial"/>
          <w:b/>
          <w:i/>
          <w:sz w:val="22"/>
          <w:szCs w:val="22"/>
          <w:vertAlign w:val="superscript"/>
        </w:rPr>
        <w:t>3+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       3 C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3</w:t>
      </w:r>
      <w:r w:rsidR="001C6E6A" w:rsidRPr="00705976">
        <w:rPr>
          <w:rFonts w:ascii="Arial" w:hAnsi="Arial" w:cs="Arial"/>
          <w:b/>
          <w:i/>
          <w:sz w:val="22"/>
          <w:szCs w:val="22"/>
        </w:rPr>
        <w:t>H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7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COOH   +  </w:t>
      </w:r>
      <w:r>
        <w:rPr>
          <w:rFonts w:ascii="Arial" w:hAnsi="Arial" w:cs="Arial"/>
          <w:b/>
          <w:i/>
          <w:sz w:val="22"/>
          <w:szCs w:val="22"/>
        </w:rPr>
        <w:t>11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 H</w:t>
      </w:r>
      <w:r w:rsidR="001C6E6A" w:rsidRPr="00705976">
        <w:rPr>
          <w:rFonts w:ascii="Arial" w:hAnsi="Arial" w:cs="Arial"/>
          <w:b/>
          <w:i/>
          <w:sz w:val="22"/>
          <w:szCs w:val="22"/>
          <w:vertAlign w:val="subscript"/>
        </w:rPr>
        <w:t>2</w:t>
      </w:r>
      <w:r w:rsidR="001C6E6A" w:rsidRPr="00705976">
        <w:rPr>
          <w:rFonts w:ascii="Arial" w:hAnsi="Arial" w:cs="Arial"/>
          <w:b/>
          <w:i/>
          <w:sz w:val="22"/>
          <w:szCs w:val="22"/>
        </w:rPr>
        <w:t xml:space="preserve">O    </w:t>
      </w:r>
      <w:r w:rsidR="000461CE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7B5099DB" w14:textId="77777777" w:rsidR="00DA508E" w:rsidRDefault="00DA508E" w:rsidP="00DA508E">
      <w:pPr>
        <w:rPr>
          <w:rFonts w:ascii="Arial" w:hAnsi="Arial" w:cs="Arial"/>
          <w:b/>
          <w:sz w:val="22"/>
          <w:szCs w:val="22"/>
        </w:rPr>
      </w:pPr>
    </w:p>
    <w:p w14:paraId="576A19E0" w14:textId="77777777" w:rsidR="00DA508E" w:rsidRDefault="00DA508E" w:rsidP="00DA508E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1C6E6A" w14:paraId="17CE9E2A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0E7CA444" w14:textId="77777777" w:rsidR="001C6E6A" w:rsidRDefault="001C6E6A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EB66F09" w14:textId="77777777" w:rsidR="001C6E6A" w:rsidRDefault="001C6E6A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C6E6A" w14:paraId="21C04B63" w14:textId="77777777" w:rsidTr="006037CC">
        <w:trPr>
          <w:trHeight w:val="291"/>
        </w:trPr>
        <w:tc>
          <w:tcPr>
            <w:tcW w:w="7901" w:type="dxa"/>
            <w:vAlign w:val="center"/>
          </w:tcPr>
          <w:p w14:paraId="6C966854" w14:textId="7FA4509C" w:rsidR="00424572" w:rsidRPr="001C6E6A" w:rsidRDefault="00424572" w:rsidP="004245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balanced half-equations</w:t>
            </w:r>
          </w:p>
        </w:tc>
        <w:tc>
          <w:tcPr>
            <w:tcW w:w="1461" w:type="dxa"/>
            <w:vAlign w:val="center"/>
          </w:tcPr>
          <w:p w14:paraId="612D4BC2" w14:textId="77777777" w:rsidR="001C6E6A" w:rsidRDefault="001C6E6A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6E6A" w14:paraId="241E72F8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6918DCBE" w14:textId="2B2EDEBD" w:rsidR="001C6E6A" w:rsidRDefault="00424572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1C6E6A">
              <w:rPr>
                <w:rFonts w:ascii="Arial" w:hAnsi="Arial" w:cs="Arial"/>
                <w:sz w:val="22"/>
                <w:szCs w:val="22"/>
              </w:rPr>
              <w:t>alanced</w:t>
            </w:r>
            <w:r>
              <w:rPr>
                <w:rFonts w:ascii="Arial" w:hAnsi="Arial" w:cs="Arial"/>
                <w:sz w:val="22"/>
                <w:szCs w:val="22"/>
              </w:rPr>
              <w:t xml:space="preserve"> redox equation using correct ½ equations</w:t>
            </w:r>
          </w:p>
        </w:tc>
        <w:tc>
          <w:tcPr>
            <w:tcW w:w="1461" w:type="dxa"/>
            <w:vAlign w:val="center"/>
          </w:tcPr>
          <w:p w14:paraId="79D965AC" w14:textId="77777777" w:rsidR="001C6E6A" w:rsidRDefault="001C6E6A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24572" w14:paraId="09CA2E01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4EE2C37F" w14:textId="1BE0630C" w:rsidR="00424572" w:rsidRDefault="00424572" w:rsidP="006037CC">
            <w:pPr>
              <w:rPr>
                <w:rFonts w:ascii="Arial" w:hAnsi="Arial" w:cs="Arial"/>
                <w:sz w:val="22"/>
                <w:szCs w:val="22"/>
              </w:rPr>
            </w:pPr>
            <w:r w:rsidRPr="00424572">
              <w:rPr>
                <w:rFonts w:ascii="Arial" w:hAnsi="Arial" w:cs="Arial"/>
                <w:color w:val="FF0000"/>
                <w:sz w:val="22"/>
                <w:szCs w:val="22"/>
              </w:rPr>
              <w:t>Correctly balanced based on incorrect ½ equations</w:t>
            </w:r>
          </w:p>
        </w:tc>
        <w:tc>
          <w:tcPr>
            <w:tcW w:w="1461" w:type="dxa"/>
            <w:vAlign w:val="center"/>
          </w:tcPr>
          <w:p w14:paraId="6C72C3B0" w14:textId="4023BBF2" w:rsidR="00424572" w:rsidRDefault="00424572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6E6A" w14:paraId="6E8F5543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3F2D54C2" w14:textId="77777777" w:rsidR="001C6E6A" w:rsidRDefault="001C6E6A" w:rsidP="006037C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491966F3" w14:textId="77777777" w:rsidR="001C6E6A" w:rsidRPr="00497A43" w:rsidRDefault="001C6E6A" w:rsidP="006037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3640F5B6" w14:textId="394EB652" w:rsidR="00DA508E" w:rsidRPr="00AE1E65" w:rsidRDefault="00A27C2A" w:rsidP="00DA508E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28</w:t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</w:r>
      <w:r w:rsidR="00DA508E" w:rsidRPr="00AE1E65">
        <w:rPr>
          <w:rFonts w:ascii="Arial" w:hAnsi="Arial" w:cs="Arial"/>
          <w:b/>
          <w:sz w:val="22"/>
          <w:szCs w:val="22"/>
        </w:rPr>
        <w:tab/>
        <w:t>(</w:t>
      </w:r>
      <w:r w:rsidR="008F6080">
        <w:rPr>
          <w:rFonts w:ascii="Arial" w:hAnsi="Arial" w:cs="Arial"/>
          <w:b/>
          <w:sz w:val="22"/>
          <w:szCs w:val="22"/>
        </w:rPr>
        <w:t>10</w:t>
      </w:r>
      <w:r w:rsidR="00DA508E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50099B13" w14:textId="77777777" w:rsidR="00DA508E" w:rsidRDefault="00DA508E" w:rsidP="00DA508E">
      <w:pPr>
        <w:rPr>
          <w:rFonts w:ascii="Arial" w:hAnsi="Arial" w:cs="Arial"/>
          <w:sz w:val="22"/>
          <w:szCs w:val="22"/>
        </w:rPr>
      </w:pPr>
    </w:p>
    <w:p w14:paraId="0B3DDDDD" w14:textId="413ACBD1" w:rsidR="00271386" w:rsidRPr="00AE1E65" w:rsidRDefault="009A5D19" w:rsidP="00DA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Swimming p</w:t>
      </w:r>
      <w:r w:rsidR="003B58C5">
        <w:rPr>
          <w:rFonts w:ascii="Arial" w:hAnsi="Arial" w:cs="Arial"/>
          <w:sz w:val="22"/>
          <w:szCs w:val="22"/>
        </w:rPr>
        <w:t>ool</w:t>
      </w:r>
      <w:r w:rsidR="00DA508E">
        <w:rPr>
          <w:rFonts w:ascii="Arial" w:hAnsi="Arial" w:cs="Arial"/>
          <w:sz w:val="22"/>
          <w:szCs w:val="22"/>
        </w:rPr>
        <w:t xml:space="preserve"> </w:t>
      </w:r>
      <w:r w:rsidR="007346DC">
        <w:rPr>
          <w:rFonts w:ascii="Arial" w:hAnsi="Arial" w:cs="Arial"/>
          <w:sz w:val="22"/>
          <w:szCs w:val="22"/>
        </w:rPr>
        <w:t xml:space="preserve">maintenance uses </w:t>
      </w:r>
      <w:r w:rsidR="00282C8A">
        <w:rPr>
          <w:rFonts w:ascii="Arial" w:hAnsi="Arial" w:cs="Arial"/>
          <w:sz w:val="22"/>
          <w:szCs w:val="22"/>
        </w:rPr>
        <w:t>sodium hypochlorite (</w:t>
      </w:r>
      <w:proofErr w:type="spellStart"/>
      <w:r w:rsidR="00282C8A">
        <w:rPr>
          <w:rFonts w:ascii="Arial" w:hAnsi="Arial" w:cs="Arial"/>
          <w:sz w:val="22"/>
          <w:szCs w:val="22"/>
        </w:rPr>
        <w:t>Na</w:t>
      </w:r>
      <w:r w:rsidR="00DA508E">
        <w:rPr>
          <w:rFonts w:ascii="Arial" w:hAnsi="Arial" w:cs="Arial"/>
          <w:sz w:val="22"/>
          <w:szCs w:val="22"/>
        </w:rPr>
        <w:t>ClO</w:t>
      </w:r>
      <w:proofErr w:type="spellEnd"/>
      <w:r w:rsidR="00DA508E">
        <w:rPr>
          <w:rFonts w:ascii="Arial" w:hAnsi="Arial" w:cs="Arial"/>
          <w:sz w:val="22"/>
          <w:szCs w:val="22"/>
        </w:rPr>
        <w:t>)</w:t>
      </w:r>
      <w:r w:rsidR="00282C8A">
        <w:rPr>
          <w:rFonts w:ascii="Arial" w:hAnsi="Arial" w:cs="Arial"/>
          <w:sz w:val="22"/>
          <w:szCs w:val="22"/>
        </w:rPr>
        <w:t>,</w:t>
      </w:r>
      <w:r w:rsidR="00271386" w:rsidRPr="00AE1E65">
        <w:rPr>
          <w:rFonts w:ascii="Arial" w:hAnsi="Arial" w:cs="Arial"/>
          <w:sz w:val="22"/>
          <w:szCs w:val="22"/>
        </w:rPr>
        <w:t xml:space="preserve"> t</w:t>
      </w:r>
      <w:r w:rsidR="00DA508E">
        <w:rPr>
          <w:rFonts w:ascii="Arial" w:hAnsi="Arial" w:cs="Arial"/>
          <w:sz w:val="22"/>
          <w:szCs w:val="22"/>
        </w:rPr>
        <w:t xml:space="preserve">o control algae </w:t>
      </w:r>
      <w:r w:rsidR="007346DC">
        <w:rPr>
          <w:rFonts w:ascii="Arial" w:hAnsi="Arial" w:cs="Arial"/>
          <w:sz w:val="22"/>
          <w:szCs w:val="22"/>
        </w:rPr>
        <w:t xml:space="preserve">and </w:t>
      </w:r>
      <w:r w:rsidR="00DA508E">
        <w:rPr>
          <w:rFonts w:ascii="Arial" w:hAnsi="Arial" w:cs="Arial"/>
          <w:sz w:val="22"/>
          <w:szCs w:val="22"/>
        </w:rPr>
        <w:t>bacteria</w:t>
      </w:r>
      <w:r w:rsidR="00271386" w:rsidRPr="00AE1E65">
        <w:rPr>
          <w:rFonts w:ascii="Arial" w:hAnsi="Arial" w:cs="Arial"/>
          <w:sz w:val="22"/>
          <w:szCs w:val="22"/>
        </w:rPr>
        <w:t>. The swimming pool water can be cons</w:t>
      </w:r>
      <w:r w:rsidR="008048B5">
        <w:rPr>
          <w:rFonts w:ascii="Arial" w:hAnsi="Arial" w:cs="Arial"/>
          <w:sz w:val="22"/>
          <w:szCs w:val="22"/>
        </w:rPr>
        <w:t xml:space="preserve">idered as an equilibrium </w:t>
      </w:r>
      <w:r w:rsidR="00496E53">
        <w:rPr>
          <w:rFonts w:ascii="Arial" w:hAnsi="Arial" w:cs="Arial"/>
          <w:sz w:val="22"/>
          <w:szCs w:val="22"/>
        </w:rPr>
        <w:t>system as shown below, where hypochlorite</w:t>
      </w:r>
      <w:r w:rsidR="008048B5">
        <w:rPr>
          <w:rFonts w:ascii="Arial" w:hAnsi="Arial" w:cs="Arial"/>
          <w:sz w:val="22"/>
          <w:szCs w:val="22"/>
        </w:rPr>
        <w:t xml:space="preserve"> ions </w:t>
      </w:r>
      <w:r w:rsidR="007346DC">
        <w:rPr>
          <w:rFonts w:ascii="Arial" w:hAnsi="Arial" w:cs="Arial"/>
          <w:sz w:val="22"/>
          <w:szCs w:val="22"/>
        </w:rPr>
        <w:t xml:space="preserve">are </w:t>
      </w:r>
      <w:r w:rsidR="008048B5">
        <w:rPr>
          <w:rFonts w:ascii="Arial" w:hAnsi="Arial" w:cs="Arial"/>
          <w:sz w:val="22"/>
          <w:szCs w:val="22"/>
        </w:rPr>
        <w:t xml:space="preserve">converted in to </w:t>
      </w:r>
      <w:proofErr w:type="spellStart"/>
      <w:r w:rsidR="008048B5">
        <w:rPr>
          <w:rFonts w:ascii="Arial" w:hAnsi="Arial" w:cs="Arial"/>
          <w:sz w:val="22"/>
          <w:szCs w:val="22"/>
        </w:rPr>
        <w:t>hypochlorous</w:t>
      </w:r>
      <w:proofErr w:type="spellEnd"/>
      <w:r w:rsidR="008048B5">
        <w:rPr>
          <w:rFonts w:ascii="Arial" w:hAnsi="Arial" w:cs="Arial"/>
          <w:sz w:val="22"/>
          <w:szCs w:val="22"/>
        </w:rPr>
        <w:t xml:space="preserve"> acid (HC</w:t>
      </w:r>
      <w:r w:rsidR="008048B5" w:rsidRPr="00AE1E65">
        <w:rPr>
          <w:rFonts w:ascii="Arial" w:hAnsi="Arial" w:cs="Arial"/>
          <w:sz w:val="22"/>
          <w:szCs w:val="22"/>
        </w:rPr>
        <w:t>ℓ</w:t>
      </w:r>
      <w:r w:rsidR="008048B5">
        <w:rPr>
          <w:rFonts w:ascii="Arial" w:hAnsi="Arial" w:cs="Arial"/>
          <w:sz w:val="22"/>
          <w:szCs w:val="22"/>
        </w:rPr>
        <w:t>O)</w:t>
      </w:r>
      <w:r w:rsidR="007346DC">
        <w:rPr>
          <w:rFonts w:ascii="Arial" w:hAnsi="Arial" w:cs="Arial"/>
          <w:sz w:val="22"/>
          <w:szCs w:val="22"/>
        </w:rPr>
        <w:t>.</w:t>
      </w:r>
    </w:p>
    <w:p w14:paraId="5F750EEC" w14:textId="77777777" w:rsidR="00271386" w:rsidRDefault="00271386" w:rsidP="00271386">
      <w:pPr>
        <w:rPr>
          <w:rFonts w:ascii="Arial" w:hAnsi="Arial" w:cs="Arial"/>
          <w:position w:val="-9"/>
          <w:sz w:val="22"/>
          <w:szCs w:val="22"/>
        </w:rPr>
      </w:pPr>
    </w:p>
    <w:p w14:paraId="70A4F757" w14:textId="2F74A841" w:rsidR="00DA508E" w:rsidRPr="00AE1E65" w:rsidRDefault="00DA508E" w:rsidP="00DA508E">
      <w:pPr>
        <w:spacing w:line="276" w:lineRule="auto"/>
        <w:rPr>
          <w:rFonts w:ascii="Arial" w:hAnsi="Arial" w:cs="Arial"/>
          <w:sz w:val="22"/>
          <w:szCs w:val="22"/>
          <w:vertAlign w:val="superscript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–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 w:rsidR="008048B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+  </w:t>
      </w:r>
      <w:r w:rsidR="008048B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proofErr w:type="gramStart"/>
      <w:r>
        <w:rPr>
          <w:rFonts w:ascii="Arial" w:hAnsi="Arial" w:cs="Arial"/>
          <w:sz w:val="22"/>
          <w:szCs w:val="22"/>
          <w:vertAlign w:val="superscript"/>
        </w:rPr>
        <w:t>+</w:t>
      </w:r>
      <w:r w:rsidRPr="00AE1E6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1E65"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 xml:space="preserve"> ⇌</m:t>
        </m:r>
      </m:oMath>
      <w:r>
        <w:rPr>
          <w:rFonts w:ascii="Arial" w:hAnsi="Arial" w:cs="Arial"/>
          <w:sz w:val="22"/>
          <w:szCs w:val="22"/>
        </w:rPr>
        <w:t xml:space="preserve">    HC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)   +   </w:t>
      </w:r>
      <w:r>
        <w:rPr>
          <w:rFonts w:ascii="Arial" w:hAnsi="Arial" w:cs="Arial"/>
          <w:sz w:val="22"/>
          <w:szCs w:val="22"/>
        </w:rPr>
        <w:t xml:space="preserve">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 xml:space="preserve">)  </w:t>
      </w:r>
      <w:r w:rsidR="008048B5">
        <w:rPr>
          <w:rFonts w:ascii="Arial" w:hAnsi="Arial" w:cs="Arial"/>
          <w:sz w:val="22"/>
          <w:szCs w:val="22"/>
        </w:rPr>
        <w:t xml:space="preserve"> +  </w:t>
      </w:r>
      <w:r w:rsidR="00424572">
        <w:rPr>
          <w:rFonts w:ascii="Arial" w:hAnsi="Arial" w:cs="Arial"/>
          <w:sz w:val="22"/>
          <w:szCs w:val="22"/>
        </w:rPr>
        <w:t>heat</w:t>
      </w:r>
      <w:r w:rsidRPr="00AE1E65">
        <w:rPr>
          <w:rFonts w:ascii="Arial" w:hAnsi="Arial" w:cs="Arial"/>
          <w:sz w:val="22"/>
          <w:szCs w:val="22"/>
        </w:rPr>
        <w:t xml:space="preserve"> </w:t>
      </w:r>
    </w:p>
    <w:p w14:paraId="2EF7B9F0" w14:textId="77777777" w:rsidR="00DA508E" w:rsidRPr="00AE1E65" w:rsidRDefault="00DA508E" w:rsidP="00271386">
      <w:pPr>
        <w:rPr>
          <w:rFonts w:ascii="Arial" w:hAnsi="Arial" w:cs="Arial"/>
          <w:position w:val="-9"/>
          <w:sz w:val="22"/>
          <w:szCs w:val="22"/>
        </w:rPr>
      </w:pPr>
    </w:p>
    <w:p w14:paraId="27939AA4" w14:textId="0F6A9292" w:rsidR="008048B5" w:rsidRDefault="008048B5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</w:t>
      </w:r>
      <w:r w:rsidR="00496E53">
        <w:rPr>
          <w:rFonts w:ascii="Arial" w:hAnsi="Arial" w:cs="Arial"/>
          <w:sz w:val="22"/>
          <w:szCs w:val="22"/>
        </w:rPr>
        <w:t xml:space="preserve"> best results</w:t>
      </w:r>
      <w:r>
        <w:rPr>
          <w:rFonts w:ascii="Arial" w:hAnsi="Arial" w:cs="Arial"/>
          <w:sz w:val="22"/>
          <w:szCs w:val="22"/>
        </w:rPr>
        <w:t xml:space="preserve">, the concentration of the </w:t>
      </w:r>
      <w:proofErr w:type="spellStart"/>
      <w:r>
        <w:rPr>
          <w:rFonts w:ascii="Arial" w:hAnsi="Arial" w:cs="Arial"/>
          <w:sz w:val="22"/>
          <w:szCs w:val="22"/>
        </w:rPr>
        <w:t>hypochlorous</w:t>
      </w:r>
      <w:proofErr w:type="spellEnd"/>
      <w:r>
        <w:rPr>
          <w:rFonts w:ascii="Arial" w:hAnsi="Arial" w:cs="Arial"/>
          <w:sz w:val="22"/>
          <w:szCs w:val="22"/>
        </w:rPr>
        <w:t xml:space="preserve"> acid </w:t>
      </w:r>
      <w:proofErr w:type="gramStart"/>
      <w:r>
        <w:rPr>
          <w:rFonts w:ascii="Arial" w:hAnsi="Arial" w:cs="Arial"/>
          <w:sz w:val="22"/>
          <w:szCs w:val="22"/>
        </w:rPr>
        <w:t>should be kept</w:t>
      </w:r>
      <w:proofErr w:type="gramEnd"/>
      <w:r>
        <w:rPr>
          <w:rFonts w:ascii="Arial" w:hAnsi="Arial" w:cs="Arial"/>
          <w:sz w:val="22"/>
          <w:szCs w:val="22"/>
        </w:rPr>
        <w:t xml:space="preserve"> above 1.00 ppm. </w:t>
      </w:r>
    </w:p>
    <w:p w14:paraId="4E204CB2" w14:textId="77777777" w:rsidR="007346DC" w:rsidRDefault="007346DC" w:rsidP="007346DC">
      <w:pPr>
        <w:ind w:left="720" w:hanging="720"/>
        <w:rPr>
          <w:rFonts w:ascii="Arial" w:hAnsi="Arial" w:cs="Arial"/>
          <w:sz w:val="22"/>
          <w:szCs w:val="22"/>
        </w:rPr>
      </w:pPr>
    </w:p>
    <w:p w14:paraId="59FE995F" w14:textId="3A353AE2" w:rsidR="00271386" w:rsidRPr="00AE1E65" w:rsidRDefault="008048B5" w:rsidP="008048B5">
      <w:pPr>
        <w:spacing w:after="1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271386" w:rsidRPr="00AE1E65">
        <w:rPr>
          <w:rFonts w:ascii="Arial" w:hAnsi="Arial" w:cs="Arial"/>
          <w:sz w:val="22"/>
          <w:szCs w:val="22"/>
        </w:rPr>
        <w:t xml:space="preserve">Complete the table by </w:t>
      </w:r>
      <w:r>
        <w:rPr>
          <w:rFonts w:ascii="Arial" w:hAnsi="Arial" w:cs="Arial"/>
          <w:sz w:val="22"/>
          <w:szCs w:val="22"/>
        </w:rPr>
        <w:t xml:space="preserve">using Le </w:t>
      </w:r>
      <w:proofErr w:type="spellStart"/>
      <w:r>
        <w:rPr>
          <w:rFonts w:ascii="Arial" w:hAnsi="Arial" w:cs="Arial"/>
          <w:sz w:val="22"/>
          <w:szCs w:val="22"/>
        </w:rPr>
        <w:t>Ch</w:t>
      </w:r>
      <w:r w:rsidR="00282C8A">
        <w:rPr>
          <w:rFonts w:ascii="Arial" w:hAnsi="Arial" w:cs="Arial"/>
          <w:sz w:val="22"/>
          <w:szCs w:val="22"/>
        </w:rPr>
        <w:t>â</w:t>
      </w:r>
      <w:r>
        <w:rPr>
          <w:rFonts w:ascii="Arial" w:hAnsi="Arial" w:cs="Arial"/>
          <w:sz w:val="22"/>
          <w:szCs w:val="22"/>
        </w:rPr>
        <w:t>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 to </w:t>
      </w:r>
      <w:r w:rsidR="00BB13FF">
        <w:rPr>
          <w:rFonts w:ascii="Arial" w:hAnsi="Arial" w:cs="Arial"/>
          <w:sz w:val="22"/>
          <w:szCs w:val="22"/>
        </w:rPr>
        <w:t xml:space="preserve">predict, with reasoning, </w:t>
      </w:r>
      <w:r w:rsidR="00271386" w:rsidRPr="00AE1E65">
        <w:rPr>
          <w:rFonts w:ascii="Arial" w:hAnsi="Arial" w:cs="Arial"/>
          <w:sz w:val="22"/>
          <w:szCs w:val="22"/>
        </w:rPr>
        <w:t xml:space="preserve">the effect of the following changes on </w:t>
      </w:r>
      <w:r>
        <w:rPr>
          <w:rFonts w:ascii="Arial" w:hAnsi="Arial" w:cs="Arial"/>
          <w:sz w:val="22"/>
          <w:szCs w:val="22"/>
        </w:rPr>
        <w:t xml:space="preserve">the concentration of the </w:t>
      </w:r>
      <w:proofErr w:type="spellStart"/>
      <w:r>
        <w:rPr>
          <w:rFonts w:ascii="Arial" w:hAnsi="Arial" w:cs="Arial"/>
          <w:sz w:val="22"/>
          <w:szCs w:val="22"/>
        </w:rPr>
        <w:t>hypochlorous</w:t>
      </w:r>
      <w:proofErr w:type="spellEnd"/>
      <w:r>
        <w:rPr>
          <w:rFonts w:ascii="Arial" w:hAnsi="Arial" w:cs="Arial"/>
          <w:sz w:val="22"/>
          <w:szCs w:val="22"/>
        </w:rPr>
        <w:t xml:space="preserve"> acid (HC</w:t>
      </w:r>
      <w:r w:rsidRPr="00AE1E6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 xml:space="preserve">O) </w:t>
      </w:r>
      <w:r w:rsidR="00BB13FF">
        <w:rPr>
          <w:rFonts w:ascii="Arial" w:hAnsi="Arial" w:cs="Arial"/>
          <w:sz w:val="22"/>
          <w:szCs w:val="22"/>
        </w:rPr>
        <w:t>in the swimming pool</w:t>
      </w:r>
      <w:r w:rsidR="00271386" w:rsidRPr="00AE1E65">
        <w:rPr>
          <w:rFonts w:ascii="Arial" w:hAnsi="Arial" w:cs="Arial"/>
          <w:sz w:val="22"/>
          <w:szCs w:val="22"/>
        </w:rPr>
        <w:t xml:space="preserve">. </w:t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BB13FF">
        <w:rPr>
          <w:rFonts w:ascii="Arial" w:hAnsi="Arial" w:cs="Arial"/>
          <w:sz w:val="22"/>
          <w:szCs w:val="22"/>
        </w:rPr>
        <w:tab/>
      </w:r>
      <w:r w:rsidR="008F6080">
        <w:rPr>
          <w:rFonts w:ascii="Arial" w:hAnsi="Arial" w:cs="Arial"/>
          <w:sz w:val="22"/>
          <w:szCs w:val="22"/>
        </w:rPr>
        <w:t>(</w:t>
      </w:r>
      <w:proofErr w:type="gramStart"/>
      <w:r w:rsidR="008F6080">
        <w:rPr>
          <w:rFonts w:ascii="Arial" w:hAnsi="Arial" w:cs="Arial"/>
          <w:sz w:val="22"/>
          <w:szCs w:val="22"/>
        </w:rPr>
        <w:t>6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5EC8C78B" w14:textId="294967E9" w:rsidR="00AD0691" w:rsidRDefault="00AD069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0" w:type="dxa"/>
        <w:tblInd w:w="108" w:type="dxa"/>
        <w:tblLook w:val="04A0" w:firstRow="1" w:lastRow="0" w:firstColumn="1" w:lastColumn="0" w:noHBand="0" w:noVBand="1"/>
      </w:tblPr>
      <w:tblGrid>
        <w:gridCol w:w="3026"/>
        <w:gridCol w:w="1341"/>
        <w:gridCol w:w="623"/>
        <w:gridCol w:w="3508"/>
        <w:gridCol w:w="852"/>
      </w:tblGrid>
      <w:tr w:rsidR="00BA385F" w14:paraId="1B5328DD" w14:textId="77777777" w:rsidTr="008F6080">
        <w:trPr>
          <w:trHeight w:val="223"/>
        </w:trPr>
        <w:tc>
          <w:tcPr>
            <w:tcW w:w="3026" w:type="dxa"/>
          </w:tcPr>
          <w:p w14:paraId="592C35D3" w14:textId="2967A00E" w:rsidR="00BA385F" w:rsidRPr="00043D8C" w:rsidRDefault="00424572" w:rsidP="006037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Imposed change</w:t>
            </w:r>
          </w:p>
        </w:tc>
        <w:tc>
          <w:tcPr>
            <w:tcW w:w="5472" w:type="dxa"/>
            <w:gridSpan w:val="3"/>
            <w:vAlign w:val="center"/>
          </w:tcPr>
          <w:p w14:paraId="34AD8225" w14:textId="55F95484" w:rsidR="00BA385F" w:rsidRDefault="00BA385F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852" w:type="dxa"/>
            <w:vAlign w:val="center"/>
          </w:tcPr>
          <w:p w14:paraId="7F6686ED" w14:textId="77777777" w:rsidR="00BA385F" w:rsidRDefault="00BA385F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F6080" w14:paraId="3E474F72" w14:textId="77777777" w:rsidTr="008F6080">
        <w:trPr>
          <w:trHeight w:val="291"/>
        </w:trPr>
        <w:tc>
          <w:tcPr>
            <w:tcW w:w="3026" w:type="dxa"/>
            <w:vMerge w:val="restart"/>
            <w:vAlign w:val="center"/>
          </w:tcPr>
          <w:p w14:paraId="49B69CDD" w14:textId="12FE259F" w:rsidR="008F6080" w:rsidRPr="00BA385F" w:rsidRDefault="008F6080" w:rsidP="001428C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A385F">
              <w:rPr>
                <w:rFonts w:ascii="Arial" w:hAnsi="Arial" w:cs="Arial"/>
                <w:i/>
                <w:sz w:val="22"/>
                <w:szCs w:val="22"/>
              </w:rPr>
              <w:t>Increasing the pH of the pool</w:t>
            </w:r>
          </w:p>
        </w:tc>
        <w:tc>
          <w:tcPr>
            <w:tcW w:w="1341" w:type="dxa"/>
            <w:vMerge w:val="restart"/>
            <w:vAlign w:val="center"/>
          </w:tcPr>
          <w:p w14:paraId="0773F5C8" w14:textId="10C47A7E" w:rsidR="008F6080" w:rsidRDefault="00424572" w:rsidP="001428C0">
            <w:pPr>
              <w:rPr>
                <w:rFonts w:ascii="Arial" w:hAnsi="Arial" w:cs="Arial"/>
                <w:sz w:val="22"/>
                <w:szCs w:val="22"/>
              </w:rPr>
            </w:pPr>
            <w:r w:rsidRPr="00BA385F">
              <w:rPr>
                <w:rFonts w:ascii="Arial" w:hAnsi="Arial" w:cs="Arial"/>
                <w:sz w:val="22"/>
                <w:szCs w:val="22"/>
              </w:rPr>
              <w:t>D</w:t>
            </w:r>
            <w:r w:rsidR="008F6080" w:rsidRPr="00BA385F">
              <w:rPr>
                <w:rFonts w:ascii="Arial" w:hAnsi="Arial" w:cs="Arial"/>
                <w:sz w:val="22"/>
                <w:szCs w:val="22"/>
              </w:rPr>
              <w:t>ecreases</w:t>
            </w:r>
          </w:p>
          <w:p w14:paraId="094F3158" w14:textId="4F9AA489" w:rsidR="00424572" w:rsidRPr="001C6E6A" w:rsidRDefault="00424572" w:rsidP="004245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[HC</w:t>
            </w:r>
            <w:r w:rsidRPr="00AE1E65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>O]</w:t>
            </w:r>
          </w:p>
        </w:tc>
        <w:tc>
          <w:tcPr>
            <w:tcW w:w="623" w:type="dxa"/>
            <w:vMerge w:val="restart"/>
            <w:vAlign w:val="center"/>
          </w:tcPr>
          <w:p w14:paraId="3CADC2D0" w14:textId="2AFAE935" w:rsidR="008F6080" w:rsidRPr="001C6E6A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08" w:type="dxa"/>
            <w:vAlign w:val="center"/>
          </w:tcPr>
          <w:p w14:paraId="60535603" w14:textId="6FA51737" w:rsidR="008F6080" w:rsidRPr="00424572" w:rsidRDefault="009852F4" w:rsidP="0042457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24572" w:rsidRPr="00424572">
              <w:rPr>
                <w:rFonts w:ascii="Arial" w:hAnsi="Arial" w:cs="Arial"/>
                <w:color w:val="FF0000"/>
                <w:sz w:val="22"/>
                <w:szCs w:val="22"/>
              </w:rPr>
              <w:t xml:space="preserve"> Increasing pH reduces [H</w:t>
            </w:r>
            <w:r w:rsidR="00424572" w:rsidRPr="00424572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3</w:t>
            </w:r>
            <w:r w:rsidR="00424572" w:rsidRPr="00424572">
              <w:rPr>
                <w:rFonts w:ascii="Arial" w:hAnsi="Arial" w:cs="Arial"/>
                <w:color w:val="FF0000"/>
                <w:sz w:val="22"/>
                <w:szCs w:val="22"/>
              </w:rPr>
              <w:t>O</w:t>
            </w:r>
            <w:r w:rsidR="00424572" w:rsidRPr="00424572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+</w:t>
            </w:r>
            <w:r w:rsidR="00424572" w:rsidRPr="00424572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  <w:tc>
          <w:tcPr>
            <w:tcW w:w="852" w:type="dxa"/>
            <w:vAlign w:val="center"/>
          </w:tcPr>
          <w:p w14:paraId="7817A5FA" w14:textId="730523AF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</w:tr>
      <w:tr w:rsidR="008F6080" w14:paraId="070140C9" w14:textId="77777777" w:rsidTr="008F6080">
        <w:trPr>
          <w:trHeight w:val="291"/>
        </w:trPr>
        <w:tc>
          <w:tcPr>
            <w:tcW w:w="3026" w:type="dxa"/>
            <w:vMerge/>
            <w:vAlign w:val="center"/>
          </w:tcPr>
          <w:p w14:paraId="4BF6439E" w14:textId="77777777" w:rsidR="008F6080" w:rsidRPr="00BA385F" w:rsidRDefault="008F6080" w:rsidP="001428C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341" w:type="dxa"/>
            <w:vMerge/>
            <w:vAlign w:val="center"/>
          </w:tcPr>
          <w:p w14:paraId="418CD2EC" w14:textId="77777777" w:rsidR="008F6080" w:rsidRPr="00BA385F" w:rsidRDefault="008F6080" w:rsidP="00142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  <w:vMerge/>
            <w:vAlign w:val="center"/>
          </w:tcPr>
          <w:p w14:paraId="52848F5C" w14:textId="77777777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8" w:type="dxa"/>
            <w:vAlign w:val="center"/>
          </w:tcPr>
          <w:p w14:paraId="427C9E47" w14:textId="110E505A" w:rsidR="008F6080" w:rsidRPr="00424572" w:rsidRDefault="00424572" w:rsidP="001428C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gramStart"/>
            <w:r w:rsidRPr="00424572">
              <w:rPr>
                <w:rFonts w:ascii="Arial" w:hAnsi="Arial" w:cs="Arial"/>
                <w:color w:val="FF0000"/>
                <w:sz w:val="22"/>
                <w:szCs w:val="22"/>
              </w:rPr>
              <w:t>Reducing[</w:t>
            </w:r>
            <w:proofErr w:type="gramEnd"/>
            <w:r w:rsidRPr="00424572">
              <w:rPr>
                <w:rFonts w:ascii="Arial" w:hAnsi="Arial" w:cs="Arial"/>
                <w:color w:val="FF0000"/>
                <w:sz w:val="22"/>
                <w:szCs w:val="22"/>
              </w:rPr>
              <w:t>H</w:t>
            </w:r>
            <w:r w:rsidRPr="00424572">
              <w:rPr>
                <w:rFonts w:ascii="Arial" w:hAnsi="Arial" w:cs="Arial"/>
                <w:color w:val="FF0000"/>
                <w:sz w:val="22"/>
                <w:szCs w:val="22"/>
                <w:vertAlign w:val="subscript"/>
              </w:rPr>
              <w:t>3</w:t>
            </w:r>
            <w:r w:rsidRPr="00424572">
              <w:rPr>
                <w:rFonts w:ascii="Arial" w:hAnsi="Arial" w:cs="Arial"/>
                <w:color w:val="FF0000"/>
                <w:sz w:val="22"/>
                <w:szCs w:val="22"/>
              </w:rPr>
              <w:t>O</w:t>
            </w:r>
            <w:r w:rsidRPr="00424572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+</w:t>
            </w:r>
            <w:r w:rsidRPr="00424572">
              <w:rPr>
                <w:rFonts w:ascii="Arial" w:hAnsi="Arial" w:cs="Arial"/>
                <w:color w:val="FF0000"/>
                <w:sz w:val="22"/>
                <w:szCs w:val="22"/>
              </w:rPr>
              <w:t>]system shifts to the left.</w:t>
            </w:r>
          </w:p>
        </w:tc>
        <w:tc>
          <w:tcPr>
            <w:tcW w:w="852" w:type="dxa"/>
            <w:vAlign w:val="center"/>
          </w:tcPr>
          <w:p w14:paraId="41D0EC2D" w14:textId="0BBC71CF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F6080" w14:paraId="10489B1B" w14:textId="77777777" w:rsidTr="008F6080">
        <w:trPr>
          <w:trHeight w:val="307"/>
        </w:trPr>
        <w:tc>
          <w:tcPr>
            <w:tcW w:w="3026" w:type="dxa"/>
            <w:vMerge w:val="restart"/>
            <w:vAlign w:val="center"/>
          </w:tcPr>
          <w:p w14:paraId="61E7DF64" w14:textId="3AF5F59E" w:rsidR="008F6080" w:rsidRPr="00BA385F" w:rsidRDefault="008F6080" w:rsidP="001428C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A385F">
              <w:rPr>
                <w:rFonts w:ascii="Arial" w:hAnsi="Arial" w:cs="Arial"/>
                <w:i/>
                <w:sz w:val="22"/>
                <w:szCs w:val="22"/>
              </w:rPr>
              <w:t>Increasing the temperature of the pool</w:t>
            </w:r>
          </w:p>
        </w:tc>
        <w:tc>
          <w:tcPr>
            <w:tcW w:w="1341" w:type="dxa"/>
            <w:vMerge w:val="restart"/>
            <w:vAlign w:val="center"/>
          </w:tcPr>
          <w:p w14:paraId="3DC79762" w14:textId="0FA514BA" w:rsidR="008F6080" w:rsidRDefault="00424572" w:rsidP="001428C0">
            <w:pPr>
              <w:rPr>
                <w:rFonts w:ascii="Arial" w:hAnsi="Arial" w:cs="Arial"/>
                <w:sz w:val="22"/>
                <w:szCs w:val="22"/>
              </w:rPr>
            </w:pPr>
            <w:r w:rsidRPr="00BA385F">
              <w:rPr>
                <w:rFonts w:ascii="Arial" w:hAnsi="Arial" w:cs="Arial"/>
                <w:sz w:val="22"/>
                <w:szCs w:val="22"/>
              </w:rPr>
              <w:t>D</w:t>
            </w:r>
            <w:r w:rsidR="008F6080" w:rsidRPr="00BA385F">
              <w:rPr>
                <w:rFonts w:ascii="Arial" w:hAnsi="Arial" w:cs="Arial"/>
                <w:sz w:val="22"/>
                <w:szCs w:val="22"/>
              </w:rPr>
              <w:t>ecreases</w:t>
            </w:r>
          </w:p>
          <w:p w14:paraId="27C72A04" w14:textId="4B18D699" w:rsidR="00424572" w:rsidRDefault="00424572" w:rsidP="001428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[HC</w:t>
            </w:r>
            <w:r w:rsidRPr="00AE1E65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>O]</w:t>
            </w:r>
          </w:p>
        </w:tc>
        <w:tc>
          <w:tcPr>
            <w:tcW w:w="623" w:type="dxa"/>
            <w:vMerge w:val="restart"/>
            <w:vAlign w:val="center"/>
          </w:tcPr>
          <w:p w14:paraId="4BB118CC" w14:textId="521364B5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08" w:type="dxa"/>
            <w:vAlign w:val="center"/>
          </w:tcPr>
          <w:p w14:paraId="50BFAA58" w14:textId="146C17EA" w:rsidR="008F6080" w:rsidRPr="009852F4" w:rsidRDefault="009852F4" w:rsidP="008F6080">
            <w:pPr>
              <w:rPr>
                <w:rFonts w:ascii="Arial" w:hAnsi="Arial" w:cs="Arial"/>
                <w:sz w:val="22"/>
                <w:szCs w:val="22"/>
              </w:rPr>
            </w:pPr>
            <w:r w:rsidRPr="009852F4">
              <w:rPr>
                <w:rFonts w:ascii="Arial" w:hAnsi="Arial" w:cs="Arial"/>
                <w:color w:val="FF0000"/>
                <w:sz w:val="22"/>
                <w:szCs w:val="22"/>
              </w:rPr>
              <w:t xml:space="preserve">Increasing temperature </w:t>
            </w:r>
            <w:proofErr w:type="spellStart"/>
            <w:r w:rsidRPr="009852F4">
              <w:rPr>
                <w:rFonts w:ascii="Arial" w:hAnsi="Arial" w:cs="Arial"/>
                <w:color w:val="FF0000"/>
                <w:sz w:val="22"/>
                <w:szCs w:val="22"/>
              </w:rPr>
              <w:t>favours</w:t>
            </w:r>
            <w:proofErr w:type="spellEnd"/>
            <w:r w:rsidRPr="009852F4">
              <w:rPr>
                <w:rFonts w:ascii="Arial" w:hAnsi="Arial" w:cs="Arial"/>
                <w:color w:val="FF0000"/>
                <w:sz w:val="22"/>
                <w:szCs w:val="22"/>
              </w:rPr>
              <w:t xml:space="preserve"> endothermic reaction</w:t>
            </w:r>
          </w:p>
        </w:tc>
        <w:tc>
          <w:tcPr>
            <w:tcW w:w="852" w:type="dxa"/>
            <w:vAlign w:val="center"/>
          </w:tcPr>
          <w:p w14:paraId="63F6DB51" w14:textId="77777777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F6080" w14:paraId="600443EA" w14:textId="77777777" w:rsidTr="008F6080">
        <w:trPr>
          <w:trHeight w:val="307"/>
        </w:trPr>
        <w:tc>
          <w:tcPr>
            <w:tcW w:w="3026" w:type="dxa"/>
            <w:vMerge/>
            <w:vAlign w:val="center"/>
          </w:tcPr>
          <w:p w14:paraId="22F970D3" w14:textId="77777777" w:rsidR="008F6080" w:rsidRPr="00BA385F" w:rsidRDefault="008F6080" w:rsidP="001428C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341" w:type="dxa"/>
            <w:vMerge/>
            <w:vAlign w:val="center"/>
          </w:tcPr>
          <w:p w14:paraId="566A1F6D" w14:textId="77777777" w:rsidR="008F6080" w:rsidRPr="00BA385F" w:rsidRDefault="008F6080" w:rsidP="00142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  <w:vMerge/>
            <w:vAlign w:val="center"/>
          </w:tcPr>
          <w:p w14:paraId="40446B18" w14:textId="77777777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8" w:type="dxa"/>
            <w:vAlign w:val="center"/>
          </w:tcPr>
          <w:p w14:paraId="1BCD5109" w14:textId="6161CBEF" w:rsidR="008F6080" w:rsidRDefault="009852F4" w:rsidP="009852F4">
            <w:pPr>
              <w:rPr>
                <w:rFonts w:ascii="Arial" w:hAnsi="Arial" w:cs="Arial"/>
                <w:sz w:val="22"/>
                <w:szCs w:val="22"/>
              </w:rPr>
            </w:pPr>
            <w:r w:rsidRPr="009852F4">
              <w:rPr>
                <w:rFonts w:ascii="Arial" w:hAnsi="Arial" w:cs="Arial"/>
                <w:color w:val="FF0000"/>
                <w:sz w:val="22"/>
                <w:szCs w:val="22"/>
              </w:rPr>
              <w:t>Reverse reaction endothermic and position equilibrium shifts to the left</w:t>
            </w:r>
          </w:p>
        </w:tc>
        <w:tc>
          <w:tcPr>
            <w:tcW w:w="852" w:type="dxa"/>
            <w:vAlign w:val="center"/>
          </w:tcPr>
          <w:p w14:paraId="2EAA8D87" w14:textId="3AEE58FD" w:rsidR="008F6080" w:rsidRDefault="008F608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428C0" w14:paraId="2E3F2114" w14:textId="77777777" w:rsidTr="008F6080">
        <w:trPr>
          <w:trHeight w:val="223"/>
        </w:trPr>
        <w:tc>
          <w:tcPr>
            <w:tcW w:w="3026" w:type="dxa"/>
          </w:tcPr>
          <w:p w14:paraId="09AA29FF" w14:textId="77777777" w:rsidR="001428C0" w:rsidRPr="00043D8C" w:rsidRDefault="001428C0" w:rsidP="001428C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1" w:type="dxa"/>
            <w:vAlign w:val="center"/>
          </w:tcPr>
          <w:p w14:paraId="4C7304C5" w14:textId="0BC2DF29" w:rsidR="001428C0" w:rsidRDefault="001428C0" w:rsidP="001428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623" w:type="dxa"/>
            <w:vAlign w:val="center"/>
          </w:tcPr>
          <w:p w14:paraId="780C1F31" w14:textId="78F73B63" w:rsidR="001428C0" w:rsidRDefault="001428C0" w:rsidP="001428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508" w:type="dxa"/>
            <w:vAlign w:val="center"/>
          </w:tcPr>
          <w:p w14:paraId="537AF555" w14:textId="14689904" w:rsidR="001428C0" w:rsidRDefault="001428C0" w:rsidP="001428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14:paraId="738AC89D" w14:textId="2F46F829" w:rsidR="001428C0" w:rsidRPr="00497A43" w:rsidRDefault="008F6080" w:rsidP="001428C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00241CE8" w14:textId="01257974" w:rsidR="00A9680B" w:rsidRDefault="00A9680B">
      <w:pPr>
        <w:rPr>
          <w:rFonts w:ascii="Arial" w:hAnsi="Arial" w:cs="Arial"/>
          <w:sz w:val="22"/>
          <w:szCs w:val="22"/>
        </w:rPr>
      </w:pPr>
    </w:p>
    <w:p w14:paraId="2ACB8E25" w14:textId="34BB000D" w:rsidR="00A9680B" w:rsidRDefault="00A9680B">
      <w:pPr>
        <w:rPr>
          <w:rFonts w:ascii="Arial" w:hAnsi="Arial" w:cs="Arial"/>
          <w:sz w:val="22"/>
          <w:szCs w:val="22"/>
        </w:rPr>
      </w:pPr>
    </w:p>
    <w:p w14:paraId="5A60BBCF" w14:textId="5A64DE0C" w:rsidR="007346DC" w:rsidRDefault="00A27C2A" w:rsidP="007346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650C35">
        <w:rPr>
          <w:rFonts w:ascii="Arial" w:hAnsi="Arial" w:cs="Arial"/>
          <w:sz w:val="22"/>
          <w:szCs w:val="22"/>
        </w:rPr>
        <w:t>)</w:t>
      </w:r>
      <w:r w:rsidR="00650C35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i</w:t>
      </w:r>
      <w:proofErr w:type="gram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>If the concentration is 1.5</w:t>
      </w:r>
      <w:r w:rsidR="007346DC">
        <w:rPr>
          <w:rFonts w:ascii="Arial" w:hAnsi="Arial" w:cs="Arial"/>
          <w:sz w:val="22"/>
          <w:szCs w:val="22"/>
        </w:rPr>
        <w:t>0 ppm, c</w:t>
      </w:r>
      <w:r w:rsidR="00650C35">
        <w:rPr>
          <w:rFonts w:ascii="Arial" w:hAnsi="Arial" w:cs="Arial"/>
          <w:sz w:val="22"/>
          <w:szCs w:val="22"/>
        </w:rPr>
        <w:t xml:space="preserve">alculate the mass of </w:t>
      </w:r>
      <w:proofErr w:type="spellStart"/>
      <w:r w:rsidR="00650C35">
        <w:rPr>
          <w:rFonts w:ascii="Arial" w:hAnsi="Arial" w:cs="Arial"/>
          <w:sz w:val="22"/>
          <w:szCs w:val="22"/>
        </w:rPr>
        <w:t>hypochlorous</w:t>
      </w:r>
      <w:proofErr w:type="spellEnd"/>
      <w:r w:rsidR="00650C35">
        <w:rPr>
          <w:rFonts w:ascii="Arial" w:hAnsi="Arial" w:cs="Arial"/>
          <w:sz w:val="22"/>
          <w:szCs w:val="22"/>
        </w:rPr>
        <w:t xml:space="preserve"> acid in a </w:t>
      </w:r>
    </w:p>
    <w:p w14:paraId="3A3B10A9" w14:textId="66268CC5" w:rsidR="00B60620" w:rsidRDefault="00650C35" w:rsidP="009A5D19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pool</w:t>
      </w:r>
      <w:proofErr w:type="gramEnd"/>
      <w:r>
        <w:rPr>
          <w:rFonts w:ascii="Arial" w:hAnsi="Arial" w:cs="Arial"/>
          <w:sz w:val="22"/>
          <w:szCs w:val="22"/>
        </w:rPr>
        <w:t xml:space="preserve"> that ha</w:t>
      </w:r>
      <w:r w:rsidR="00A27C2A">
        <w:rPr>
          <w:rFonts w:ascii="Arial" w:hAnsi="Arial" w:cs="Arial"/>
          <w:sz w:val="22"/>
          <w:szCs w:val="22"/>
        </w:rPr>
        <w:t xml:space="preserve">s a capacity of 120 000 </w:t>
      </w:r>
      <w:proofErr w:type="spellStart"/>
      <w:r w:rsidR="00A27C2A">
        <w:rPr>
          <w:rFonts w:ascii="Arial" w:hAnsi="Arial" w:cs="Arial"/>
          <w:sz w:val="22"/>
          <w:szCs w:val="22"/>
        </w:rPr>
        <w:t>litres</w:t>
      </w:r>
      <w:proofErr w:type="spellEnd"/>
      <w:r w:rsidR="00A27C2A">
        <w:rPr>
          <w:rFonts w:ascii="Arial" w:hAnsi="Arial" w:cs="Arial"/>
          <w:sz w:val="22"/>
          <w:szCs w:val="22"/>
        </w:rPr>
        <w:t>.</w:t>
      </w:r>
      <w:r w:rsidR="007346DC">
        <w:rPr>
          <w:rFonts w:ascii="Arial" w:hAnsi="Arial" w:cs="Arial"/>
          <w:sz w:val="22"/>
          <w:szCs w:val="22"/>
        </w:rPr>
        <w:t xml:space="preserve"> </w:t>
      </w:r>
      <w:r w:rsidR="009A5D19">
        <w:rPr>
          <w:rFonts w:ascii="Arial" w:hAnsi="Arial" w:cs="Arial"/>
          <w:sz w:val="22"/>
          <w:szCs w:val="22"/>
        </w:rPr>
        <w:t>(Assume 1.00 L of pool water has a mass of 1.00 kg)</w:t>
      </w:r>
      <w:r w:rsidR="009A5D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7346DC">
        <w:rPr>
          <w:rFonts w:ascii="Arial" w:hAnsi="Arial" w:cs="Arial"/>
          <w:sz w:val="22"/>
          <w:szCs w:val="22"/>
        </w:rPr>
        <w:tab/>
      </w:r>
      <w:r w:rsidR="008F6080">
        <w:rPr>
          <w:rFonts w:ascii="Arial" w:hAnsi="Arial" w:cs="Arial"/>
          <w:sz w:val="22"/>
          <w:szCs w:val="22"/>
        </w:rPr>
        <w:t>(</w:t>
      </w:r>
      <w:proofErr w:type="gramStart"/>
      <w:r w:rsidR="008F6080">
        <w:rPr>
          <w:rFonts w:ascii="Arial" w:hAnsi="Arial" w:cs="Arial"/>
          <w:sz w:val="22"/>
          <w:szCs w:val="22"/>
        </w:rPr>
        <w:t>1</w:t>
      </w:r>
      <w:proofErr w:type="gramEnd"/>
      <w:r w:rsidR="00A27C2A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)</w:t>
      </w:r>
    </w:p>
    <w:p w14:paraId="72743A8D" w14:textId="77777777" w:rsidR="00934AA1" w:rsidRDefault="00934AA1" w:rsidP="007346DC">
      <w:pPr>
        <w:ind w:left="720" w:firstLine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DC5696" w14:paraId="60102742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0445FFA8" w14:textId="77777777" w:rsidR="00DC5696" w:rsidRDefault="00DC5696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0C6D8190" w14:textId="77777777" w:rsidR="00DC5696" w:rsidRDefault="00DC5696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F6080" w14:paraId="0A901A3E" w14:textId="77777777" w:rsidTr="006037CC">
        <w:trPr>
          <w:trHeight w:val="759"/>
        </w:trPr>
        <w:tc>
          <w:tcPr>
            <w:tcW w:w="7901" w:type="dxa"/>
            <w:vAlign w:val="center"/>
          </w:tcPr>
          <w:p w14:paraId="139B8AED" w14:textId="77777777" w:rsidR="008F6080" w:rsidRPr="001C6E6A" w:rsidRDefault="008F6080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m(solute)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(mg) </w:t>
            </w:r>
            <w:r>
              <w:rPr>
                <w:rFonts w:ascii="Arial" w:hAnsi="Arial" w:cs="Arial"/>
                <w:sz w:val="22"/>
                <w:szCs w:val="22"/>
              </w:rPr>
              <w:t xml:space="preserve"> = c × mass of solution</w:t>
            </w:r>
          </w:p>
          <w:p w14:paraId="512D5AD9" w14:textId="012E0153" w:rsidR="008F6080" w:rsidRDefault="008F6080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m(HC</w:t>
            </w:r>
            <w:r w:rsidR="009852F4" w:rsidRPr="00AE1E65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>O)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(mg) </w:t>
            </w:r>
            <w:r>
              <w:rPr>
                <w:rFonts w:ascii="Arial" w:hAnsi="Arial" w:cs="Arial"/>
                <w:sz w:val="22"/>
                <w:szCs w:val="22"/>
              </w:rPr>
              <w:t xml:space="preserve">  = 1.5 × 120 000 = 180 000 mg</w:t>
            </w:r>
          </w:p>
          <w:p w14:paraId="66BF06C9" w14:textId="54030BE0" w:rsidR="008F6080" w:rsidRPr="001C6E6A" w:rsidRDefault="008F6080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</w:t>
            </w:r>
            <w:r w:rsidRPr="00934AA1">
              <w:rPr>
                <w:rFonts w:ascii="Arial" w:hAnsi="Arial" w:cs="Arial"/>
                <w:b/>
                <w:sz w:val="22"/>
                <w:szCs w:val="22"/>
              </w:rPr>
              <w:t>= 180 g</w:t>
            </w:r>
          </w:p>
        </w:tc>
        <w:tc>
          <w:tcPr>
            <w:tcW w:w="1461" w:type="dxa"/>
            <w:vAlign w:val="center"/>
          </w:tcPr>
          <w:p w14:paraId="497437DE" w14:textId="0C7C5791" w:rsidR="008F6080" w:rsidRDefault="008F6080" w:rsidP="008F6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C5696" w14:paraId="715B96FF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22A2D271" w14:textId="77777777" w:rsidR="00DC5696" w:rsidRDefault="00DC5696" w:rsidP="006037C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5B6FF6CA" w14:textId="27C8F7BD" w:rsidR="00DC5696" w:rsidRPr="00497A43" w:rsidRDefault="008F6080" w:rsidP="006037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682C5AE2" w14:textId="77777777" w:rsidR="007346DC" w:rsidRDefault="007346DC" w:rsidP="00A27C2A">
      <w:pPr>
        <w:ind w:left="1440" w:hanging="731"/>
        <w:rPr>
          <w:rFonts w:ascii="Arial" w:hAnsi="Arial" w:cs="Arial"/>
          <w:sz w:val="22"/>
          <w:szCs w:val="22"/>
        </w:rPr>
      </w:pPr>
    </w:p>
    <w:p w14:paraId="6BA1441C" w14:textId="4C95FF2A" w:rsidR="00A27C2A" w:rsidRDefault="00934AA1" w:rsidP="00A27C2A">
      <w:pPr>
        <w:ind w:left="1440" w:hanging="7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A27C2A">
        <w:rPr>
          <w:rFonts w:ascii="Arial" w:hAnsi="Arial" w:cs="Arial"/>
          <w:sz w:val="22"/>
          <w:szCs w:val="22"/>
        </w:rPr>
        <w:t>(ii)</w:t>
      </w:r>
      <w:r w:rsidR="00A27C2A">
        <w:rPr>
          <w:rFonts w:ascii="Arial" w:hAnsi="Arial" w:cs="Arial"/>
          <w:sz w:val="22"/>
          <w:szCs w:val="22"/>
        </w:rPr>
        <w:tab/>
        <w:t xml:space="preserve">Assuming </w:t>
      </w:r>
      <w:r w:rsidR="00001C1B">
        <w:rPr>
          <w:rFonts w:ascii="Arial" w:hAnsi="Arial" w:cs="Arial"/>
          <w:sz w:val="22"/>
          <w:szCs w:val="22"/>
        </w:rPr>
        <w:t>6</w:t>
      </w:r>
      <w:r w:rsidR="00CC7D9F">
        <w:rPr>
          <w:rFonts w:ascii="Arial" w:hAnsi="Arial" w:cs="Arial"/>
          <w:sz w:val="22"/>
          <w:szCs w:val="22"/>
        </w:rPr>
        <w:t>0% conversion</w:t>
      </w:r>
      <w:r w:rsidR="00001C1B">
        <w:rPr>
          <w:rFonts w:ascii="Arial" w:hAnsi="Arial" w:cs="Arial"/>
          <w:sz w:val="22"/>
          <w:szCs w:val="22"/>
        </w:rPr>
        <w:t xml:space="preserve"> of</w:t>
      </w:r>
      <w:r w:rsidR="00001C1B" w:rsidRPr="00001C1B">
        <w:rPr>
          <w:rFonts w:ascii="Arial" w:hAnsi="Arial" w:cs="Arial"/>
          <w:sz w:val="22"/>
          <w:szCs w:val="22"/>
        </w:rPr>
        <w:t xml:space="preserve"> </w:t>
      </w:r>
      <w:r w:rsidR="00001C1B">
        <w:rPr>
          <w:rFonts w:ascii="Arial" w:hAnsi="Arial" w:cs="Arial"/>
          <w:sz w:val="22"/>
          <w:szCs w:val="22"/>
        </w:rPr>
        <w:t xml:space="preserve">sodium hypochlorite to </w:t>
      </w:r>
      <w:proofErr w:type="spellStart"/>
      <w:r w:rsidR="00001C1B">
        <w:rPr>
          <w:rFonts w:ascii="Arial" w:hAnsi="Arial" w:cs="Arial"/>
          <w:sz w:val="22"/>
          <w:szCs w:val="22"/>
        </w:rPr>
        <w:t>hypochlorous</w:t>
      </w:r>
      <w:proofErr w:type="spellEnd"/>
      <w:r w:rsidR="00001C1B">
        <w:rPr>
          <w:rFonts w:ascii="Arial" w:hAnsi="Arial" w:cs="Arial"/>
          <w:sz w:val="22"/>
          <w:szCs w:val="22"/>
        </w:rPr>
        <w:t xml:space="preserve"> acid</w:t>
      </w:r>
      <w:r w:rsidR="00CC7D9F">
        <w:rPr>
          <w:rFonts w:ascii="Arial" w:hAnsi="Arial" w:cs="Arial"/>
          <w:sz w:val="22"/>
          <w:szCs w:val="22"/>
        </w:rPr>
        <w:t>, calculate the mass of sodium hypochlorite that would</w:t>
      </w:r>
      <w:r w:rsidR="00282C8A">
        <w:rPr>
          <w:rFonts w:ascii="Arial" w:hAnsi="Arial" w:cs="Arial"/>
          <w:sz w:val="22"/>
          <w:szCs w:val="22"/>
        </w:rPr>
        <w:t xml:space="preserve"> be required provide this mass</w:t>
      </w:r>
      <w:r w:rsidR="00CC7D9F">
        <w:rPr>
          <w:rFonts w:ascii="Arial" w:hAnsi="Arial" w:cs="Arial"/>
          <w:sz w:val="22"/>
          <w:szCs w:val="22"/>
        </w:rPr>
        <w:t xml:space="preserve"> of </w:t>
      </w:r>
      <w:proofErr w:type="spellStart"/>
      <w:r w:rsidR="00CC7D9F">
        <w:rPr>
          <w:rFonts w:ascii="Arial" w:hAnsi="Arial" w:cs="Arial"/>
          <w:sz w:val="22"/>
          <w:szCs w:val="22"/>
        </w:rPr>
        <w:t>hypochlorous</w:t>
      </w:r>
      <w:proofErr w:type="spellEnd"/>
      <w:r w:rsidR="00CC7D9F">
        <w:rPr>
          <w:rFonts w:ascii="Arial" w:hAnsi="Arial" w:cs="Arial"/>
          <w:sz w:val="22"/>
          <w:szCs w:val="22"/>
        </w:rPr>
        <w:t xml:space="preserve"> acid.</w:t>
      </w:r>
      <w:r w:rsidR="00CC7D9F" w:rsidRPr="00CC7D9F">
        <w:rPr>
          <w:rFonts w:ascii="Arial" w:hAnsi="Arial" w:cs="Arial"/>
          <w:sz w:val="22"/>
          <w:szCs w:val="22"/>
        </w:rPr>
        <w:t xml:space="preserve"> </w:t>
      </w:r>
      <w:r w:rsidR="00CC7D9F">
        <w:rPr>
          <w:rFonts w:ascii="Arial" w:hAnsi="Arial" w:cs="Arial"/>
          <w:sz w:val="22"/>
          <w:szCs w:val="22"/>
        </w:rPr>
        <w:tab/>
      </w:r>
      <w:r w:rsidR="00CC7D9F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F65B8E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001C1B">
        <w:rPr>
          <w:rFonts w:ascii="Arial" w:hAnsi="Arial" w:cs="Arial"/>
          <w:sz w:val="22"/>
          <w:szCs w:val="22"/>
        </w:rPr>
        <w:tab/>
      </w:r>
      <w:r w:rsidR="006C1F29">
        <w:rPr>
          <w:rFonts w:ascii="Arial" w:hAnsi="Arial" w:cs="Arial"/>
          <w:sz w:val="22"/>
          <w:szCs w:val="22"/>
        </w:rPr>
        <w:t>(</w:t>
      </w:r>
      <w:proofErr w:type="gramStart"/>
      <w:r w:rsidR="006C1F29">
        <w:rPr>
          <w:rFonts w:ascii="Arial" w:hAnsi="Arial" w:cs="Arial"/>
          <w:sz w:val="22"/>
          <w:szCs w:val="22"/>
        </w:rPr>
        <w:t>3</w:t>
      </w:r>
      <w:proofErr w:type="gramEnd"/>
      <w:r w:rsidR="00CC7D9F">
        <w:rPr>
          <w:rFonts w:ascii="Arial" w:hAnsi="Arial" w:cs="Arial"/>
          <w:sz w:val="22"/>
          <w:szCs w:val="22"/>
        </w:rPr>
        <w:t xml:space="preserve"> marks)</w:t>
      </w:r>
    </w:p>
    <w:p w14:paraId="5731DEEF" w14:textId="77777777" w:rsidR="00650C35" w:rsidRPr="00650C35" w:rsidRDefault="00650C35" w:rsidP="00650C35">
      <w:pPr>
        <w:ind w:left="709" w:hanging="144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34AA1" w14:paraId="54BD7953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79F450D0" w14:textId="77777777" w:rsidR="00934AA1" w:rsidRDefault="00934AA1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2CCD22D1" w14:textId="77777777" w:rsidR="00934AA1" w:rsidRDefault="00934AA1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34AA1" w14:paraId="3E14B876" w14:textId="77777777" w:rsidTr="006037CC">
        <w:trPr>
          <w:trHeight w:val="291"/>
        </w:trPr>
        <w:tc>
          <w:tcPr>
            <w:tcW w:w="7901" w:type="dxa"/>
            <w:vAlign w:val="center"/>
          </w:tcPr>
          <w:p w14:paraId="69F79DEA" w14:textId="5165B162" w:rsidR="00934AA1" w:rsidRPr="001C6E6A" w:rsidRDefault="008F6080" w:rsidP="008F60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n(HC</w:t>
            </w:r>
            <w:r w:rsidR="009852F4" w:rsidRPr="00AE1E65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 xml:space="preserve">O)           </w:t>
            </w:r>
            <w:r w:rsidRPr="008F6080">
              <w:rPr>
                <w:rFonts w:ascii="Arial" w:hAnsi="Arial" w:cs="Arial"/>
                <w:sz w:val="22"/>
                <w:szCs w:val="22"/>
              </w:rPr>
              <w:t>= 180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F6080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52.458 = 3.43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61" w:type="dxa"/>
            <w:vAlign w:val="center"/>
          </w:tcPr>
          <w:p w14:paraId="5B71F6C5" w14:textId="77777777" w:rsidR="00934AA1" w:rsidRDefault="00934AA1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F6080" w14:paraId="13004241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4E63BEBF" w14:textId="64C36249" w:rsidR="008F6080" w:rsidRPr="00934AA1" w:rsidRDefault="008F6080" w:rsidP="008F608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D12D8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  <w:r w:rsidR="009852F4" w:rsidRPr="00AE1E65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>O)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required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8F6080">
              <w:rPr>
                <w:rFonts w:ascii="Arial" w:hAnsi="Arial" w:cs="Arial"/>
                <w:sz w:val="22"/>
                <w:szCs w:val="22"/>
              </w:rPr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8F6080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F6080">
              <w:rPr>
                <w:rFonts w:ascii="Arial" w:hAnsi="Arial" w:cs="Arial"/>
                <w:sz w:val="22"/>
                <w:szCs w:val="22"/>
              </w:rPr>
              <w:t>0/</w:t>
            </w:r>
            <w:r>
              <w:rPr>
                <w:rFonts w:ascii="Arial" w:hAnsi="Arial" w:cs="Arial"/>
                <w:sz w:val="22"/>
                <w:szCs w:val="22"/>
              </w:rPr>
              <w:t xml:space="preserve">60) × 3.43 = 5.7189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61" w:type="dxa"/>
            <w:vAlign w:val="center"/>
          </w:tcPr>
          <w:p w14:paraId="6399813F" w14:textId="77777777" w:rsidR="008F6080" w:rsidRDefault="008F6080" w:rsidP="008F6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F6080" w14:paraId="0A238667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35AF96F5" w14:textId="369E822E" w:rsidR="008F6080" w:rsidRDefault="008F6080" w:rsidP="008F60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D12D8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  <w:r w:rsidR="009852F4" w:rsidRPr="00AE1E65">
              <w:rPr>
                <w:rFonts w:ascii="Arial" w:hAnsi="Arial" w:cs="Arial"/>
                <w:sz w:val="22"/>
                <w:szCs w:val="22"/>
              </w:rPr>
              <w:t>ℓ</w:t>
            </w:r>
            <w:r>
              <w:rPr>
                <w:rFonts w:ascii="Arial" w:hAnsi="Arial" w:cs="Arial"/>
                <w:sz w:val="22"/>
                <w:szCs w:val="22"/>
              </w:rPr>
              <w:t>O)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required 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F6080">
              <w:rPr>
                <w:rFonts w:ascii="Arial" w:hAnsi="Arial" w:cs="Arial"/>
                <w:sz w:val="22"/>
                <w:szCs w:val="22"/>
              </w:rPr>
              <w:t>=</w:t>
            </w:r>
            <w:r>
              <w:rPr>
                <w:rFonts w:ascii="Arial" w:hAnsi="Arial" w:cs="Arial"/>
                <w:sz w:val="22"/>
                <w:szCs w:val="22"/>
              </w:rPr>
              <w:t xml:space="preserve"> 5.7189 </w:t>
            </w:r>
            <w:r w:rsidR="00A13DA3">
              <w:rPr>
                <w:rFonts w:ascii="Arial" w:hAnsi="Arial" w:cs="Arial"/>
                <w:sz w:val="22"/>
                <w:szCs w:val="22"/>
              </w:rPr>
              <w:t xml:space="preserve">× 74.44 = </w:t>
            </w:r>
            <w:r w:rsidR="00A13DA3" w:rsidRPr="00A13DA3">
              <w:rPr>
                <w:rFonts w:ascii="Arial" w:hAnsi="Arial" w:cs="Arial"/>
                <w:b/>
                <w:sz w:val="22"/>
                <w:szCs w:val="22"/>
              </w:rPr>
              <w:t>426 g</w:t>
            </w:r>
          </w:p>
        </w:tc>
        <w:tc>
          <w:tcPr>
            <w:tcW w:w="1461" w:type="dxa"/>
            <w:vAlign w:val="center"/>
          </w:tcPr>
          <w:p w14:paraId="2C3F0EB2" w14:textId="7E78D773" w:rsidR="008F6080" w:rsidRDefault="00A13DA3" w:rsidP="008F6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F6080" w14:paraId="5A0C3A03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0BFA6E77" w14:textId="77777777" w:rsidR="008F6080" w:rsidRDefault="008F6080" w:rsidP="008F608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16C7D36" w14:textId="1BC6D770" w:rsidR="008F6080" w:rsidRPr="00497A43" w:rsidRDefault="00A13DA3" w:rsidP="008F608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915DC0" w14:paraId="683FE547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77BF4CF9" w14:textId="7BFA44F6" w:rsidR="00915DC0" w:rsidRPr="00043D8C" w:rsidRDefault="00915DC0" w:rsidP="00915D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15DC0">
              <w:rPr>
                <w:rFonts w:ascii="Arial" w:hAnsi="Arial" w:cs="Arial"/>
                <w:color w:val="FF0000"/>
                <w:sz w:val="22"/>
                <w:szCs w:val="22"/>
              </w:rPr>
              <w:t xml:space="preserve">If incorrect formula mass is used but </w:t>
            </w:r>
            <w:proofErr w:type="spellStart"/>
            <w:r w:rsidRPr="00915DC0">
              <w:rPr>
                <w:rFonts w:ascii="Arial" w:hAnsi="Arial" w:cs="Arial"/>
                <w:color w:val="FF0000"/>
                <w:sz w:val="22"/>
                <w:szCs w:val="22"/>
              </w:rPr>
              <w:t>calc</w:t>
            </w:r>
            <w:proofErr w:type="spellEnd"/>
            <w:r w:rsidRPr="00915DC0">
              <w:rPr>
                <w:rFonts w:ascii="Arial" w:hAnsi="Arial" w:cs="Arial"/>
                <w:color w:val="FF0000"/>
                <w:sz w:val="22"/>
                <w:szCs w:val="22"/>
              </w:rPr>
              <w:t xml:space="preserve"> correct allocate</w:t>
            </w:r>
            <w:r w:rsidRPr="00915DC0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2 marks</w:t>
            </w:r>
          </w:p>
        </w:tc>
        <w:tc>
          <w:tcPr>
            <w:tcW w:w="1461" w:type="dxa"/>
            <w:vAlign w:val="center"/>
          </w:tcPr>
          <w:p w14:paraId="00F8EA44" w14:textId="77777777" w:rsidR="00915DC0" w:rsidRDefault="00915DC0" w:rsidP="008F608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FAE782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62901DF9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4DDAB8B1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5AEC32F8" w14:textId="77777777" w:rsidR="00B60620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1AC5A6B8" w14:textId="77777777" w:rsidR="00650C35" w:rsidRDefault="00650C35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326C37AD" w14:textId="77777777" w:rsidR="00B60620" w:rsidRPr="00AE1E65" w:rsidRDefault="00B60620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249D2ABD" w14:textId="77777777" w:rsidR="00496E53" w:rsidRDefault="00496E53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4ED5C4BF" w14:textId="0AE911E8" w:rsidR="00271386" w:rsidRPr="0090280F" w:rsidRDefault="00A27C2A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29</w:t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8966F0">
        <w:rPr>
          <w:b/>
        </w:rPr>
        <w:tab/>
      </w:r>
      <w:r w:rsidR="009E557A">
        <w:rPr>
          <w:b/>
        </w:rPr>
        <w:t>(5</w:t>
      </w:r>
      <w:r w:rsidR="00271386" w:rsidRPr="0090280F">
        <w:rPr>
          <w:b/>
        </w:rPr>
        <w:t xml:space="preserve"> marks)</w:t>
      </w:r>
    </w:p>
    <w:p w14:paraId="6C344059" w14:textId="77777777" w:rsidR="00271386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0B366F21" w14:textId="68500E71" w:rsidR="008C2BA3" w:rsidRDefault="00282C8A" w:rsidP="0090280F">
      <w:pPr>
        <w:pStyle w:val="ListNumber"/>
        <w:numPr>
          <w:ilvl w:val="0"/>
          <w:numId w:val="0"/>
        </w:numPr>
      </w:pPr>
      <w:r>
        <w:t>Biodiesel</w:t>
      </w:r>
      <w:r w:rsidR="00650C35">
        <w:t xml:space="preserve"> is a fuel that can be synthesised from natural oils and fats. The molecule below is a triglyceride </w:t>
      </w:r>
      <w:r>
        <w:t>present in</w:t>
      </w:r>
      <w:r w:rsidR="003B58C5">
        <w:t xml:space="preserve"> vegetable oil that </w:t>
      </w:r>
      <w:proofErr w:type="gramStart"/>
      <w:r w:rsidR="003B58C5">
        <w:t>can be used</w:t>
      </w:r>
      <w:proofErr w:type="gramEnd"/>
      <w:r w:rsidR="003B58C5">
        <w:t xml:space="preserve"> for this process.</w:t>
      </w:r>
    </w:p>
    <w:p w14:paraId="274737B5" w14:textId="77777777" w:rsidR="00D93791" w:rsidRPr="00650C35" w:rsidRDefault="00D93791" w:rsidP="0090280F">
      <w:pPr>
        <w:pStyle w:val="ListNumber"/>
        <w:numPr>
          <w:ilvl w:val="0"/>
          <w:numId w:val="0"/>
        </w:numPr>
      </w:pPr>
    </w:p>
    <w:p w14:paraId="4251F984" w14:textId="50126964" w:rsidR="008C2BA3" w:rsidRDefault="00D93791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620907" wp14:editId="621D1D3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2971800" cy="685800"/>
                <wp:effectExtent l="0" t="0" r="25400" b="2540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17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77038B73" id="Oval 116" o:spid="_x0000_s1026" style="position:absolute;margin-left:0;margin-top:3.4pt;width:234pt;height:5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" fillcolor="#bfbfbf [2412]" strokecolor="black [3213]">
                <v:fill opacity="11051f"/>
              </v:oval>
            </w:pict>
          </mc:Fallback>
        </mc:AlternateContent>
      </w:r>
      <w:r w:rsidR="008C2BA3">
        <w:rPr>
          <w:b/>
          <w:noProof/>
          <w:lang w:eastAsia="en-AU"/>
        </w:rPr>
        <w:drawing>
          <wp:inline distT="0" distB="0" distL="0" distR="0" wp14:anchorId="4FA04946" wp14:editId="11F5BC71">
            <wp:extent cx="3426666" cy="1902337"/>
            <wp:effectExtent l="0" t="0" r="2540" b="3175"/>
            <wp:docPr id="1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74" cy="19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1415" w14:textId="45426106" w:rsidR="008C2BA3" w:rsidRPr="00D93791" w:rsidRDefault="00D93791" w:rsidP="0090280F">
      <w:pPr>
        <w:pStyle w:val="ListNumber"/>
        <w:numPr>
          <w:ilvl w:val="0"/>
          <w:numId w:val="0"/>
        </w:numPr>
      </w:pPr>
      <w:r w:rsidRPr="00D93791">
        <w:t xml:space="preserve">Biodiesel </w:t>
      </w:r>
      <w:r>
        <w:t xml:space="preserve">can be </w:t>
      </w:r>
      <w:r w:rsidR="007B1DCD">
        <w:t xml:space="preserve">synthesised </w:t>
      </w:r>
      <w:r>
        <w:t xml:space="preserve">using a base-catalysed reaction </w:t>
      </w:r>
      <w:r w:rsidR="007B1DCD">
        <w:t xml:space="preserve">with methanol. The triglyceride breaks down into fatty acids and these undergo esterification with methanol to form </w:t>
      </w:r>
      <w:r>
        <w:t>methyl esters.</w:t>
      </w:r>
      <w:r w:rsidR="007B1DCD">
        <w:t xml:space="preserve"> The methyl esters are the main components of biodiesel.</w:t>
      </w:r>
    </w:p>
    <w:p w14:paraId="605C6F59" w14:textId="77777777" w:rsidR="00D93791" w:rsidRDefault="00D93791" w:rsidP="0090280F">
      <w:pPr>
        <w:pStyle w:val="ListNumber"/>
        <w:numPr>
          <w:ilvl w:val="0"/>
          <w:numId w:val="0"/>
        </w:numPr>
        <w:rPr>
          <w:b/>
        </w:rPr>
      </w:pPr>
    </w:p>
    <w:p w14:paraId="07F6EDA0" w14:textId="59D6CA0D" w:rsidR="00D93791" w:rsidRDefault="00A7501F" w:rsidP="0090280F">
      <w:pPr>
        <w:pStyle w:val="ListNumber"/>
        <w:numPr>
          <w:ilvl w:val="0"/>
          <w:numId w:val="0"/>
        </w:numPr>
      </w:pPr>
      <w:r>
        <w:t>(a)</w:t>
      </w:r>
      <w:r>
        <w:tab/>
        <w:t>State</w:t>
      </w:r>
      <w:r w:rsidR="00D93791">
        <w:t xml:space="preserve"> why the compound above is </w:t>
      </w:r>
      <w:r w:rsidR="000B795F">
        <w:t xml:space="preserve">described as </w:t>
      </w:r>
      <w:proofErr w:type="gramStart"/>
      <w:r w:rsidR="007B1DCD">
        <w:t>an unsaturated</w:t>
      </w:r>
      <w:proofErr w:type="gramEnd"/>
      <w:r w:rsidR="00D93791">
        <w:t xml:space="preserve"> </w:t>
      </w:r>
      <w:r>
        <w:t>oil.</w:t>
      </w:r>
      <w:r>
        <w:tab/>
      </w:r>
      <w:r>
        <w:tab/>
        <w:t>(1</w:t>
      </w:r>
      <w:r w:rsidR="007B1DCD">
        <w:t xml:space="preserve"> mark</w:t>
      </w:r>
      <w:r w:rsidR="000B795F">
        <w:t>)</w:t>
      </w:r>
    </w:p>
    <w:p w14:paraId="2706D690" w14:textId="77777777" w:rsidR="00D93791" w:rsidRDefault="00D93791" w:rsidP="0090280F">
      <w:pPr>
        <w:pStyle w:val="ListNumber"/>
        <w:numPr>
          <w:ilvl w:val="0"/>
          <w:numId w:val="0"/>
        </w:num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6037CC" w14:paraId="7F0C263C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0362164B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64FDFE28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037CC" w14:paraId="259D1BFB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7BA22C07" w14:textId="4D6607E3" w:rsidR="006037CC" w:rsidRDefault="006037CC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contains C=C double bonds</w:t>
            </w:r>
            <w:r w:rsidR="000F1F6B">
              <w:rPr>
                <w:rFonts w:ascii="Arial" w:hAnsi="Arial" w:cs="Arial"/>
                <w:sz w:val="22"/>
                <w:szCs w:val="22"/>
              </w:rPr>
              <w:t xml:space="preserve"> in chain</w:t>
            </w:r>
          </w:p>
        </w:tc>
        <w:tc>
          <w:tcPr>
            <w:tcW w:w="1461" w:type="dxa"/>
            <w:vAlign w:val="center"/>
          </w:tcPr>
          <w:p w14:paraId="1780071A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A4D53" w14:paraId="379DF37E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6373C446" w14:textId="3995F063" w:rsidR="00FA4D53" w:rsidRDefault="00FA4D53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 saying double bonds no marks</w:t>
            </w:r>
          </w:p>
        </w:tc>
        <w:tc>
          <w:tcPr>
            <w:tcW w:w="1461" w:type="dxa"/>
            <w:vAlign w:val="center"/>
          </w:tcPr>
          <w:p w14:paraId="6B3DA98A" w14:textId="77777777" w:rsidR="00FA4D53" w:rsidRDefault="00FA4D53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37CC" w14:paraId="243A19B8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1747341E" w14:textId="77777777" w:rsidR="006037CC" w:rsidRDefault="006037CC" w:rsidP="006037C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1A724C3" w14:textId="162C7983" w:rsidR="006037CC" w:rsidRPr="00497A43" w:rsidRDefault="006037CC" w:rsidP="006037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621AB153" w14:textId="77777777" w:rsidR="006037CC" w:rsidRDefault="007B1DCD" w:rsidP="000B795F">
      <w:pPr>
        <w:pStyle w:val="ListNumber"/>
        <w:numPr>
          <w:ilvl w:val="0"/>
          <w:numId w:val="0"/>
        </w:numPr>
        <w:ind w:left="720" w:hanging="720"/>
      </w:pPr>
      <w:r>
        <w:t xml:space="preserve"> </w:t>
      </w:r>
    </w:p>
    <w:p w14:paraId="7C94D724" w14:textId="1BA3DC78" w:rsidR="006037CC" w:rsidRDefault="000B795F" w:rsidP="000B795F">
      <w:pPr>
        <w:pStyle w:val="ListNumber"/>
        <w:numPr>
          <w:ilvl w:val="0"/>
          <w:numId w:val="0"/>
        </w:numPr>
        <w:ind w:left="720" w:hanging="720"/>
      </w:pPr>
      <w:r>
        <w:t>(b</w:t>
      </w:r>
      <w:r w:rsidR="00D93791" w:rsidRPr="00D93791">
        <w:t xml:space="preserve">) </w:t>
      </w:r>
      <w:r w:rsidR="00D93791" w:rsidRPr="00D93791">
        <w:tab/>
      </w:r>
      <w:r w:rsidR="00282C8A">
        <w:t>Draw the structural formula</w:t>
      </w:r>
      <w:r w:rsidR="00D93791">
        <w:t xml:space="preserve"> of the </w:t>
      </w:r>
      <w:r w:rsidR="00A7501F">
        <w:t xml:space="preserve">methyl </w:t>
      </w:r>
      <w:r w:rsidR="00D93791">
        <w:t xml:space="preserve">ester formed from the section of the molecule circled </w:t>
      </w:r>
      <w:r>
        <w:t xml:space="preserve">in the </w:t>
      </w:r>
      <w:r w:rsidR="00D93791">
        <w:t>above</w:t>
      </w:r>
      <w:r>
        <w:t xml:space="preserve"> diagram.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37CC">
        <w:t>(1 mark</w:t>
      </w:r>
      <w:r>
        <w:t>)</w:t>
      </w:r>
    </w:p>
    <w:p w14:paraId="18E473C9" w14:textId="77777777" w:rsidR="006037CC" w:rsidRDefault="006037CC" w:rsidP="000B795F">
      <w:pPr>
        <w:pStyle w:val="ListNumber"/>
        <w:numPr>
          <w:ilvl w:val="0"/>
          <w:numId w:val="0"/>
        </w:numPr>
        <w:ind w:left="720" w:hanging="720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6037CC" w14:paraId="1403219C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72E18CE1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1E6882E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037CC" w14:paraId="38E576F9" w14:textId="77777777" w:rsidTr="00731CCE">
        <w:trPr>
          <w:trHeight w:val="487"/>
        </w:trPr>
        <w:tc>
          <w:tcPr>
            <w:tcW w:w="7901" w:type="dxa"/>
            <w:vAlign w:val="center"/>
          </w:tcPr>
          <w:p w14:paraId="72235904" w14:textId="77777777" w:rsidR="006037CC" w:rsidRDefault="006037CC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OCO–(CH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6037CC">
              <w:rPr>
                <w:rFonts w:ascii="Arial" w:hAnsi="Arial" w:cs="Arial"/>
                <w:sz w:val="22"/>
                <w:szCs w:val="22"/>
                <w:vertAlign w:val="subscript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6037CC">
              <w:rPr>
                <w:rFonts w:ascii="Arial" w:hAnsi="Arial" w:cs="Arial"/>
                <w:sz w:val="22"/>
                <w:szCs w:val="22"/>
              </w:rPr>
              <w:t>CH</w:t>
            </w:r>
            <w:r>
              <w:rPr>
                <w:rFonts w:ascii="Arial" w:hAnsi="Arial" w:cs="Arial"/>
                <w:sz w:val="22"/>
                <w:szCs w:val="22"/>
              </w:rPr>
              <w:t>=CH–(CH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–CH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14:paraId="572D096E" w14:textId="1A3F5575" w:rsidR="00385BD0" w:rsidRPr="00385BD0" w:rsidRDefault="00385BD0" w:rsidP="006037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Structural formula should be drawn to show all H’s and ester linkage</w:t>
            </w:r>
          </w:p>
        </w:tc>
        <w:tc>
          <w:tcPr>
            <w:tcW w:w="1461" w:type="dxa"/>
            <w:vAlign w:val="center"/>
          </w:tcPr>
          <w:p w14:paraId="75CF9DCB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037CC" w14:paraId="33E8A59A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5611FC9B" w14:textId="77777777" w:rsidR="006037CC" w:rsidRDefault="006037CC" w:rsidP="006037C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0B14B176" w14:textId="77777777" w:rsidR="006037CC" w:rsidRPr="00497A43" w:rsidRDefault="006037CC" w:rsidP="006037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1BA33BEB" w14:textId="77777777" w:rsidR="006037CC" w:rsidRDefault="006037CC" w:rsidP="000B795F">
      <w:pPr>
        <w:pStyle w:val="ListNumber"/>
        <w:numPr>
          <w:ilvl w:val="0"/>
          <w:numId w:val="0"/>
        </w:numPr>
        <w:ind w:left="720" w:hanging="720"/>
      </w:pPr>
    </w:p>
    <w:p w14:paraId="69D89E99" w14:textId="762C297D" w:rsidR="00D93791" w:rsidRDefault="006037CC" w:rsidP="0090280F">
      <w:pPr>
        <w:pStyle w:val="ListNumber"/>
        <w:numPr>
          <w:ilvl w:val="0"/>
          <w:numId w:val="0"/>
        </w:numPr>
      </w:pPr>
      <w:r w:rsidRPr="00D93791">
        <w:t xml:space="preserve"> </w:t>
      </w:r>
      <w:r w:rsidR="00D93791" w:rsidRPr="00D93791">
        <w:t>(</w:t>
      </w:r>
      <w:r w:rsidR="000B795F">
        <w:t>c</w:t>
      </w:r>
      <w:r w:rsidR="00D93791" w:rsidRPr="00D93791">
        <w:t>)</w:t>
      </w:r>
      <w:r w:rsidR="00D93791">
        <w:tab/>
        <w:t xml:space="preserve">Name a catalyst that </w:t>
      </w:r>
      <w:proofErr w:type="gramStart"/>
      <w:r w:rsidR="00D93791">
        <w:t>can be used</w:t>
      </w:r>
      <w:proofErr w:type="gramEnd"/>
      <w:r w:rsidR="00D93791">
        <w:t xml:space="preserve"> in this process.</w:t>
      </w:r>
      <w:r w:rsidR="000B795F" w:rsidRPr="000B795F">
        <w:t xml:space="preserve"> </w:t>
      </w:r>
      <w:r w:rsidR="000B795F">
        <w:tab/>
      </w:r>
      <w:r w:rsidR="000B795F">
        <w:tab/>
      </w:r>
      <w:r w:rsidR="000B795F">
        <w:tab/>
      </w:r>
      <w:r w:rsidR="000B795F">
        <w:tab/>
        <w:t>(1 mark)</w:t>
      </w:r>
    </w:p>
    <w:p w14:paraId="72313217" w14:textId="4B6A85D2" w:rsidR="006037CC" w:rsidRDefault="006037CC" w:rsidP="0090280F">
      <w:pPr>
        <w:pStyle w:val="ListNumber"/>
        <w:numPr>
          <w:ilvl w:val="0"/>
          <w:numId w:val="0"/>
        </w:num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6037CC" w14:paraId="11A8AC72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5AF9357B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25859B6F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037CC" w14:paraId="7897BB3E" w14:textId="77777777" w:rsidTr="006037CC">
        <w:trPr>
          <w:trHeight w:val="307"/>
        </w:trPr>
        <w:tc>
          <w:tcPr>
            <w:tcW w:w="7901" w:type="dxa"/>
            <w:vAlign w:val="center"/>
          </w:tcPr>
          <w:p w14:paraId="3097904A" w14:textId="5E17EC79" w:rsidR="006037CC" w:rsidRPr="00770A0C" w:rsidRDefault="006037CC" w:rsidP="00770A0C">
            <w:pPr>
              <w:rPr>
                <w:rFonts w:ascii="Arial" w:hAnsi="Arial" w:cs="Arial"/>
                <w:sz w:val="22"/>
                <w:szCs w:val="22"/>
              </w:rPr>
            </w:pPr>
            <w:r w:rsidRPr="00770A0C">
              <w:rPr>
                <w:rFonts w:ascii="Arial" w:hAnsi="Arial" w:cs="Arial"/>
                <w:sz w:val="22"/>
                <w:szCs w:val="22"/>
              </w:rPr>
              <w:t>sodium</w:t>
            </w:r>
            <w:r w:rsidR="009E557A">
              <w:rPr>
                <w:rFonts w:ascii="Arial" w:hAnsi="Arial" w:cs="Arial"/>
                <w:sz w:val="22"/>
                <w:szCs w:val="22"/>
              </w:rPr>
              <w:t>/potassium</w:t>
            </w:r>
            <w:r w:rsidRPr="00770A0C">
              <w:rPr>
                <w:rFonts w:ascii="Arial" w:hAnsi="Arial" w:cs="Arial"/>
                <w:sz w:val="22"/>
                <w:szCs w:val="22"/>
              </w:rPr>
              <w:t xml:space="preserve"> hydroxide</w:t>
            </w:r>
          </w:p>
        </w:tc>
        <w:tc>
          <w:tcPr>
            <w:tcW w:w="1461" w:type="dxa"/>
            <w:vAlign w:val="center"/>
          </w:tcPr>
          <w:p w14:paraId="418724B3" w14:textId="77777777" w:rsidR="006037CC" w:rsidRDefault="006037CC" w:rsidP="006037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037CC" w14:paraId="2772D0AD" w14:textId="77777777" w:rsidTr="006037CC">
        <w:trPr>
          <w:trHeight w:val="223"/>
        </w:trPr>
        <w:tc>
          <w:tcPr>
            <w:tcW w:w="7901" w:type="dxa"/>
            <w:vAlign w:val="center"/>
          </w:tcPr>
          <w:p w14:paraId="6FF74004" w14:textId="77777777" w:rsidR="006037CC" w:rsidRDefault="006037CC" w:rsidP="006037C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7B5FDB73" w14:textId="77777777" w:rsidR="006037CC" w:rsidRPr="00497A43" w:rsidRDefault="006037CC" w:rsidP="006037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6A185CF5" w14:textId="535FDDFB" w:rsidR="007B1DCD" w:rsidRPr="00D93791" w:rsidRDefault="007B1DCD" w:rsidP="0090280F">
      <w:pPr>
        <w:pStyle w:val="ListNumber"/>
        <w:numPr>
          <w:ilvl w:val="0"/>
          <w:numId w:val="0"/>
        </w:numPr>
      </w:pPr>
    </w:p>
    <w:p w14:paraId="50F99AA1" w14:textId="0F622FF1" w:rsidR="000B795F" w:rsidRPr="000B795F" w:rsidRDefault="000B795F" w:rsidP="000B795F">
      <w:pPr>
        <w:pStyle w:val="ListNumber"/>
        <w:numPr>
          <w:ilvl w:val="0"/>
          <w:numId w:val="0"/>
        </w:numPr>
        <w:ind w:left="720" w:hanging="720"/>
      </w:pPr>
      <w:r w:rsidRPr="000B795F">
        <w:t>(d)</w:t>
      </w:r>
      <w:r w:rsidRPr="000B795F">
        <w:tab/>
      </w:r>
      <w:r>
        <w:t xml:space="preserve">As well as </w:t>
      </w:r>
      <w:r w:rsidRPr="000B795F">
        <w:t xml:space="preserve">the methyl esters </w:t>
      </w:r>
      <w:r>
        <w:t>(t</w:t>
      </w:r>
      <w:r w:rsidRPr="000B795F">
        <w:t xml:space="preserve">he biodiesel), </w:t>
      </w:r>
      <w:r>
        <w:t xml:space="preserve">there is one other </w:t>
      </w:r>
      <w:r w:rsidRPr="000B795F">
        <w:t>product of t</w:t>
      </w:r>
      <w:r w:rsidR="00A7501F">
        <w:t>h</w:t>
      </w:r>
      <w:r w:rsidRPr="000B795F">
        <w:t>is reaction</w:t>
      </w:r>
      <w:r>
        <w:t>.</w:t>
      </w:r>
      <w:r w:rsidRPr="000B795F">
        <w:t xml:space="preserve"> </w:t>
      </w:r>
      <w:r>
        <w:t>N</w:t>
      </w:r>
      <w:r w:rsidRPr="000B795F">
        <w:t xml:space="preserve">ame and draw the </w:t>
      </w:r>
      <w:r w:rsidR="00282C8A">
        <w:t>structural formula</w:t>
      </w:r>
      <w:r w:rsidRPr="000B795F">
        <w:t xml:space="preserve"> of</w:t>
      </w:r>
      <w:r w:rsidR="007B1DCD">
        <w:t xml:space="preserve"> this product</w:t>
      </w:r>
      <w:r>
        <w:t>.</w:t>
      </w:r>
      <w:r w:rsidRPr="000B795F">
        <w:t xml:space="preserve"> </w:t>
      </w:r>
      <w:r>
        <w:tab/>
      </w:r>
      <w:r>
        <w:tab/>
      </w:r>
      <w:r>
        <w:tab/>
        <w:t>(2 marks)</w:t>
      </w:r>
    </w:p>
    <w:p w14:paraId="433A8476" w14:textId="77777777" w:rsidR="007B1DCD" w:rsidRDefault="007B1DCD" w:rsidP="007B1D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770A0C" w14:paraId="342F3692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61414AE2" w14:textId="77777777" w:rsidR="00770A0C" w:rsidRDefault="00770A0C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20E2B464" w14:textId="77777777" w:rsidR="00770A0C" w:rsidRDefault="00770A0C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770A0C" w14:paraId="17ACECB6" w14:textId="77777777" w:rsidTr="00770A0C">
        <w:trPr>
          <w:trHeight w:val="1320"/>
        </w:trPr>
        <w:tc>
          <w:tcPr>
            <w:tcW w:w="7901" w:type="dxa"/>
            <w:vAlign w:val="center"/>
          </w:tcPr>
          <w:p w14:paraId="124D5B81" w14:textId="3EBC80B2" w:rsidR="00770A0C" w:rsidRPr="00731CCE" w:rsidRDefault="00770A0C" w:rsidP="00C43687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770A0C">
              <w:rPr>
                <w:rFonts w:ascii="Arial" w:hAnsi="Arial" w:cs="Arial"/>
                <w:noProof/>
                <w:sz w:val="22"/>
                <w:szCs w:val="22"/>
                <w:vertAlign w:val="subscript"/>
                <w:lang w:val="en-AU" w:eastAsia="en-AU"/>
              </w:rPr>
              <w:drawing>
                <wp:inline distT="0" distB="0" distL="0" distR="0" wp14:anchorId="60A1F199" wp14:editId="1B4AF426">
                  <wp:extent cx="1442085" cy="728944"/>
                  <wp:effectExtent l="0" t="0" r="571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190" cy="73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vAlign w:val="center"/>
          </w:tcPr>
          <w:p w14:paraId="3CBC1CE2" w14:textId="77777777" w:rsidR="00770A0C" w:rsidRDefault="00770A0C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70A0C" w14:paraId="0EA24AE1" w14:textId="77777777" w:rsidTr="00770A0C">
        <w:trPr>
          <w:trHeight w:val="41"/>
        </w:trPr>
        <w:tc>
          <w:tcPr>
            <w:tcW w:w="7901" w:type="dxa"/>
            <w:vAlign w:val="center"/>
          </w:tcPr>
          <w:p w14:paraId="1D3AC1C4" w14:textId="6E50F957" w:rsidR="00770A0C" w:rsidRPr="00770A0C" w:rsidRDefault="00770A0C" w:rsidP="00C43687">
            <w:pPr>
              <w:rPr>
                <w:rFonts w:ascii="Arial" w:hAnsi="Arial" w:cs="Arial"/>
                <w:sz w:val="22"/>
                <w:szCs w:val="22"/>
              </w:rPr>
            </w:pPr>
            <w:r w:rsidRPr="00770A0C">
              <w:rPr>
                <w:rFonts w:ascii="Arial" w:hAnsi="Arial" w:cs="Arial"/>
                <w:sz w:val="22"/>
                <w:szCs w:val="22"/>
              </w:rPr>
              <w:t>glycerol</w:t>
            </w:r>
          </w:p>
        </w:tc>
        <w:tc>
          <w:tcPr>
            <w:tcW w:w="1461" w:type="dxa"/>
            <w:vAlign w:val="center"/>
          </w:tcPr>
          <w:p w14:paraId="722849C0" w14:textId="04E504C5" w:rsidR="00770A0C" w:rsidRDefault="00770A0C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70A0C" w14:paraId="0C259F09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6001B717" w14:textId="77777777" w:rsidR="00770A0C" w:rsidRDefault="00770A0C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3CD9D74E" w14:textId="5B071F52" w:rsidR="00770A0C" w:rsidRPr="00497A43" w:rsidRDefault="00770A0C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F318F1F" w14:textId="77777777" w:rsidR="00770A0C" w:rsidRDefault="00770A0C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3EACB786" w14:textId="5D90E717" w:rsidR="00271386" w:rsidRDefault="00A27C2A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30</w:t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F31B04">
        <w:rPr>
          <w:b/>
        </w:rPr>
        <w:tab/>
      </w:r>
      <w:r w:rsidR="00721F59">
        <w:rPr>
          <w:b/>
        </w:rPr>
        <w:t>(13</w:t>
      </w:r>
      <w:r w:rsidR="00A21857">
        <w:rPr>
          <w:b/>
        </w:rPr>
        <w:t xml:space="preserve"> </w:t>
      </w:r>
      <w:r w:rsidR="00271386" w:rsidRPr="0090280F">
        <w:rPr>
          <w:b/>
        </w:rPr>
        <w:t>marks)</w:t>
      </w:r>
    </w:p>
    <w:p w14:paraId="694FF73C" w14:textId="74C5FE94" w:rsidR="00270EC1" w:rsidRDefault="00270EC1" w:rsidP="0090280F">
      <w:pPr>
        <w:pStyle w:val="ListNumber"/>
        <w:numPr>
          <w:ilvl w:val="0"/>
          <w:numId w:val="0"/>
        </w:numPr>
        <w:rPr>
          <w:b/>
        </w:rPr>
      </w:pPr>
    </w:p>
    <w:p w14:paraId="290B14C7" w14:textId="7A32888E" w:rsidR="00293DC9" w:rsidRDefault="004C0382" w:rsidP="0090280F">
      <w:pPr>
        <w:pStyle w:val="ListNumber"/>
        <w:numPr>
          <w:ilvl w:val="0"/>
          <w:numId w:val="0"/>
        </w:numPr>
      </w:pPr>
      <w:r>
        <w:t xml:space="preserve">The following reaction sequence </w:t>
      </w:r>
      <w:proofErr w:type="gramStart"/>
      <w:r>
        <w:t>can be</w:t>
      </w:r>
      <w:r w:rsidR="007871D7" w:rsidRPr="007871D7">
        <w:t xml:space="preserve"> used</w:t>
      </w:r>
      <w:proofErr w:type="gramEnd"/>
      <w:r w:rsidR="007871D7" w:rsidRPr="007871D7">
        <w:t xml:space="preserve"> to </w:t>
      </w:r>
      <w:r w:rsidR="007871D7">
        <w:t>synthesise e</w:t>
      </w:r>
      <w:r w:rsidR="007871D7" w:rsidRPr="007871D7">
        <w:t>t</w:t>
      </w:r>
      <w:r w:rsidR="007871D7">
        <w:t xml:space="preserve">hyl </w:t>
      </w:r>
      <w:proofErr w:type="spellStart"/>
      <w:r w:rsidR="007871D7">
        <w:t>ethanoate</w:t>
      </w:r>
      <w:proofErr w:type="spellEnd"/>
      <w:r w:rsidR="00293DC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1C00B997" wp14:editId="25851904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5969000" cy="1708150"/>
                <wp:effectExtent l="0" t="0" r="12700" b="254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0" cy="1708150"/>
                          <a:chOff x="0" y="0"/>
                          <a:chExt cx="5969000" cy="170815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1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55497" w14:textId="1316C304" w:rsidR="000461CE" w:rsidRPr="007871D7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proofErr w:type="spellStart"/>
                              <w:r w:rsidRPr="007871D7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Ethene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650" y="1136650"/>
                            <a:ext cx="12446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17E8C" w14:textId="48DD9B9F" w:rsidR="000461CE" w:rsidRPr="007871D7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Acetic (Ethanoic)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42545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6DDEC" w14:textId="77777777" w:rsidR="000461CE" w:rsidRPr="007871D7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Ethanol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0" y="381000"/>
                            <a:ext cx="990600" cy="54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EC458" w14:textId="476F7991" w:rsidR="000461CE" w:rsidRPr="007871D7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 xml:space="preserve">Ethyl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ethanoate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3300"/>
                            <a:ext cx="92075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6C7D7" w14:textId="2E07862D" w:rsidR="000461CE" w:rsidRPr="007871D7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AU"/>
                                </w:rPr>
                                <w:t>Steam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390900" y="647700"/>
                            <a:ext cx="1588135" cy="69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778000" y="660400"/>
                            <a:ext cx="692150" cy="457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0000" dir="5400000" rotWithShape="0">
                              <a:sysClr val="window" lastClr="FFFFFF">
                                <a:alpha val="38000"/>
                              </a:sys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920750" y="711200"/>
                            <a:ext cx="927735" cy="5397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20750" y="520700"/>
                            <a:ext cx="895350" cy="196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3524250" y="698500"/>
                            <a:ext cx="591185" cy="660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0000" dir="5400000" rotWithShape="0">
                              <a:schemeClr val="bg1"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52070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A4709" w14:textId="06BF26FD" w:rsidR="000461CE" w:rsidRPr="000D5E25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 xml:space="preserve">Concentrated </w:t>
                              </w:r>
                              <w:proofErr w:type="spellStart"/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>sulfuric</w:t>
                              </w:r>
                              <w:proofErr w:type="spellEnd"/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 xml:space="preserve">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50" y="533400"/>
                            <a:ext cx="83883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7F571" w14:textId="3E53849D" w:rsidR="000461CE" w:rsidRPr="000D5E25" w:rsidRDefault="000461CE" w:rsidP="007871D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D5E2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  <w:t>Phosphoric acid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24313" w14:textId="7B361F95" w:rsidR="000461CE" w:rsidRPr="00293DC9" w:rsidRDefault="000461CE" w:rsidP="00293DC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293DC9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1282700"/>
                            <a:ext cx="97218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096F8" w14:textId="3A3F9080" w:rsidR="000461CE" w:rsidRPr="00293DC9" w:rsidRDefault="000461CE" w:rsidP="00293DC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  <w:lang w:val="en-AU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C00B997" id="Group 40" o:spid="_x0000_s1055" style="position:absolute;margin-left:7.45pt;margin-top:12.4pt;width:470pt;height:134.5pt;z-index:251633152" coordsize="59690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">
                <v:shape id="_x0000_s1056" type="#_x0000_t202" style="position:absolute;top:2921;width:920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<v:textbox>
                    <w:txbxContent>
                      <w:p w14:paraId="0E855497" w14:textId="1316C304" w:rsidR="000461CE" w:rsidRPr="007871D7" w:rsidRDefault="000461CE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 w:rsidRPr="007871D7"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Ethene</w:t>
                        </w:r>
                      </w:p>
                    </w:txbxContent>
                  </v:textbox>
                </v:shape>
                <v:shape id="_x0000_s1057" type="#_x0000_t202" style="position:absolute;left:22796;top:11366;width:124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sowQAAANsAAAAPAAAAZHJzL2Rvd25yZXYueG1sRI9BawIx&#10;FITvBf9DeIK3mrWg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GB2ayjBAAAA2wAAAA8AAAAA&#10;AAAAAAAAAAAABwIAAGRycy9kb3ducmV2LnhtbFBLBQYAAAAAAwADALcAAAD1AgAAAAA=&#10;">
                  <v:textbox>
                    <w:txbxContent>
                      <w:p w14:paraId="7E817E8C" w14:textId="48DD9B9F" w:rsidR="000461CE" w:rsidRPr="007871D7" w:rsidRDefault="000461CE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Acetic (Ethanoic) acid</w:t>
                        </w:r>
                      </w:p>
                    </w:txbxContent>
                  </v:textbox>
                </v:shape>
                <v:shape id="_x0000_s1058" type="#_x0000_t202" style="position:absolute;left:24701;top:4254;width:9208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<v:textbox>
                    <w:txbxContent>
                      <w:p w14:paraId="3086DDEC" w14:textId="77777777" w:rsidR="000461CE" w:rsidRPr="007871D7" w:rsidRDefault="000461CE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Ethanol</w:t>
                        </w:r>
                      </w:p>
                    </w:txbxContent>
                  </v:textbox>
                </v:shape>
                <v:shape id="_x0000_s1059" type="#_x0000_t202" style="position:absolute;left:49784;top:3810;width:990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iwwgAAANsAAAAPAAAAZHJzL2Rvd25yZXYueG1sRI9BawIx&#10;FITvBf9DeIK3mlVs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BwAciwwgAAANsAAAAPAAAA&#10;AAAAAAAAAAAAAAcCAABkcnMvZG93bnJldi54bWxQSwUGAAAAAAMAAwC3AAAA9gIAAAAA&#10;">
                  <v:textbox>
                    <w:txbxContent>
                      <w:p w14:paraId="1C8EC458" w14:textId="476F7991" w:rsidR="000461CE" w:rsidRPr="007871D7" w:rsidRDefault="000461CE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Ethyl ethanoate</w:t>
                        </w:r>
                      </w:p>
                    </w:txbxContent>
                  </v:textbox>
                </v:shape>
                <v:shape id="_x0000_s1060" type="#_x0000_t202" style="position:absolute;top:10033;width:920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0rwQAAANsAAAAPAAAAZHJzL2Rvd25yZXYueG1sRI9BawIx&#10;FITvQv9DeAVvmrVg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B9NbSvBAAAA2wAAAA8AAAAA&#10;AAAAAAAAAAAABwIAAGRycy9kb3ducmV2LnhtbFBLBQYAAAAAAwADALcAAAD1AgAAAAA=&#10;">
                  <v:textbox>
                    <w:txbxContent>
                      <w:p w14:paraId="44A6C7D7" w14:textId="2E07862D" w:rsidR="000461CE" w:rsidRPr="007871D7" w:rsidRDefault="000461CE" w:rsidP="007871D7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AU"/>
                          </w:rPr>
                          <w:t>Steam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61" type="#_x0000_t32" style="position:absolute;left:33909;top:6477;width:15881;height:6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" strokecolor="windowText">
                  <v:stroke endarrow="block"/>
                  <v:shadow on="t" color="window" opacity="24903f" origin=",.5" offset="0,.55556mm"/>
                </v:shape>
                <v:shape id="Straight Arrow Connector 61" o:spid="_x0000_s1062" type="#_x0000_t32" style="position:absolute;left:17780;top:6604;width:692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" strokecolor="windowText">
                  <v:stroke endarrow="block"/>
                  <v:shadow on="t" color="window" opacity="24903f" origin=",.5" offset="0,.55556mm"/>
                </v:shape>
                <v:line id="Straight Connector 85" o:spid="_x0000_s1063" style="position:absolute;flip:y;visibility:visible;mso-wrap-style:square" from="9207,7112" to="18484,1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" strokecolor="black [3213]">
                  <v:shadow on="t" color="white [3212]" opacity="24903f" origin=",.5" offset="0,.55556mm"/>
                </v:line>
                <v:line id="Straight Connector 86" o:spid="_x0000_s1064" style="position:absolute;visibility:visible;mso-wrap-style:square" from="9207,5207" to="1816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" strokecolor="black [3213]">
                  <v:shadow on="t" color="white [3212]" opacity="24903f" origin=",.5" offset="0,.55556mm"/>
                </v:line>
                <v:line id="Straight Connector 88" o:spid="_x0000_s1065" style="position:absolute;flip:y;visibility:visible;mso-wrap-style:square" from="35242,6985" to="41154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" strokecolor="black [3213]">
                  <v:shadow on="t" color="white [3212]" opacity="24903f" origin=",.5" offset="0,.55556mm"/>
                </v:line>
                <v:shape id="_x0000_s1066" type="#_x0000_t202" style="position:absolute;left:36830;top:5207;width:972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" stroked="f">
                  <v:textbox>
                    <w:txbxContent>
                      <w:p w14:paraId="68AA4709" w14:textId="06BF26FD" w:rsidR="000461CE" w:rsidRPr="000D5E25" w:rsidRDefault="000461CE" w:rsidP="007871D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  <w:t>Concentrated sulfuric acid</w:t>
                        </w:r>
                      </w:p>
                    </w:txbxContent>
                  </v:textbox>
                </v:shape>
                <v:shape id="_x0000_s1067" type="#_x0000_t202" style="position:absolute;left:14160;top:5334;width:8388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WUxQAAANsAAAAPAAAAZHJzL2Rvd25yZXYueG1sRI/dagIx&#10;FITvhb5DOAXvNNtCV9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CFifWUxQAAANsAAAAP&#10;AAAAAAAAAAAAAAAAAAcCAABkcnMvZG93bnJldi54bWxQSwUGAAAAAAMAAwC3AAAA+QIAAAAA&#10;" stroked="f">
                  <v:textbox>
                    <w:txbxContent>
                      <w:p w14:paraId="47F7F571" w14:textId="3E53849D" w:rsidR="000461CE" w:rsidRPr="000D5E25" w:rsidRDefault="000461CE" w:rsidP="007871D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</w:pPr>
                        <w:r w:rsidRPr="000D5E2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  <w:lang w:val="en-AU"/>
                          </w:rPr>
                          <w:t>Phosphoric acid</w:t>
                        </w:r>
                      </w:p>
                    </w:txbxContent>
                  </v:textbox>
                </v:shape>
                <v:shape id="_x0000_s1068" type="#_x0000_t202" style="position:absolute;left:13208;width:972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<v:textbox>
                    <w:txbxContent>
                      <w:p w14:paraId="53024313" w14:textId="7B361F95" w:rsidR="000461CE" w:rsidRPr="00293DC9" w:rsidRDefault="000461CE" w:rsidP="00293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</w:pPr>
                        <w:r w:rsidRPr="00293DC9"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  <w:t>STEP 1</w:t>
                        </w:r>
                      </w:p>
                    </w:txbxContent>
                  </v:textbox>
                </v:shape>
                <v:shape id="_x0000_s1069" type="#_x0000_t202" style="position:absolute;left:42227;top:12827;width:972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4hAxAAAANsAAAAPAAAAZHJzL2Rvd25yZXYueG1sRI9BawIx&#10;FITvBf9DeII3zWrB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Ne/iEDEAAAA2wAAAA8A&#10;AAAAAAAAAAAAAAAABwIAAGRycy9kb3ducmV2LnhtbFBLBQYAAAAAAwADALcAAAD4AgAAAAA=&#10;" stroked="f">
                  <v:textbox>
                    <w:txbxContent>
                      <w:p w14:paraId="0B3096F8" w14:textId="3A3F9080" w:rsidR="000461CE" w:rsidRPr="00293DC9" w:rsidRDefault="000461CE" w:rsidP="00293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n-AU"/>
                          </w:rPr>
                          <w:t>STEP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.</w:t>
      </w:r>
    </w:p>
    <w:p w14:paraId="634A4776" w14:textId="0CA29F42" w:rsidR="007871D7" w:rsidRDefault="00293DC9" w:rsidP="0090280F">
      <w:pPr>
        <w:pStyle w:val="ListNumber"/>
        <w:numPr>
          <w:ilvl w:val="0"/>
          <w:numId w:val="0"/>
        </w:numPr>
      </w:pPr>
      <w:r>
        <w:tab/>
      </w:r>
      <w:r>
        <w:tab/>
      </w:r>
    </w:p>
    <w:p w14:paraId="128FDCCE" w14:textId="3A70BC59" w:rsidR="007871D7" w:rsidRPr="007871D7" w:rsidRDefault="007871D7" w:rsidP="0090280F">
      <w:pPr>
        <w:pStyle w:val="ListNumber"/>
        <w:numPr>
          <w:ilvl w:val="0"/>
          <w:numId w:val="0"/>
        </w:numPr>
      </w:pPr>
    </w:p>
    <w:p w14:paraId="2B958AB2" w14:textId="5DD06BD6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3AAC96B2" w14:textId="35DA395E" w:rsidR="00271386" w:rsidRPr="0090280F" w:rsidRDefault="00271386" w:rsidP="0090280F">
      <w:pPr>
        <w:jc w:val="right"/>
        <w:rPr>
          <w:rFonts w:ascii="Arial" w:hAnsi="Arial" w:cs="Arial"/>
          <w:sz w:val="22"/>
          <w:szCs w:val="22"/>
        </w:rPr>
      </w:pPr>
    </w:p>
    <w:p w14:paraId="0A1E03D5" w14:textId="2DB7A6C2" w:rsidR="00271386" w:rsidRPr="0090280F" w:rsidRDefault="00271386" w:rsidP="0090280F">
      <w:pPr>
        <w:jc w:val="right"/>
        <w:rPr>
          <w:rFonts w:ascii="Arial" w:hAnsi="Arial" w:cs="Arial"/>
          <w:sz w:val="22"/>
          <w:szCs w:val="22"/>
        </w:rPr>
      </w:pPr>
    </w:p>
    <w:p w14:paraId="22F6ABF4" w14:textId="6E64E958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6C2F6895" w14:textId="70608428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71CC1E20" w14:textId="7100263A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148D1D44" w14:textId="35746691" w:rsidR="00293DC9" w:rsidRDefault="00293DC9">
      <w:pPr>
        <w:rPr>
          <w:b/>
        </w:rPr>
      </w:pPr>
    </w:p>
    <w:p w14:paraId="1205BB72" w14:textId="39EC0EF7" w:rsidR="00293DC9" w:rsidRDefault="00293DC9">
      <w:pPr>
        <w:rPr>
          <w:b/>
        </w:rPr>
      </w:pPr>
    </w:p>
    <w:p w14:paraId="6020541D" w14:textId="7C808462" w:rsidR="00293DC9" w:rsidRDefault="00293DC9">
      <w:pPr>
        <w:rPr>
          <w:b/>
        </w:rPr>
      </w:pPr>
    </w:p>
    <w:p w14:paraId="4423D6E5" w14:textId="2B5CE57B" w:rsidR="00293DC9" w:rsidRDefault="00293DC9">
      <w:pPr>
        <w:rPr>
          <w:b/>
        </w:rPr>
      </w:pPr>
    </w:p>
    <w:p w14:paraId="6D50470D" w14:textId="40F1AD70" w:rsidR="009A5D19" w:rsidRDefault="00293DC9" w:rsidP="009A5D19">
      <w:pPr>
        <w:ind w:left="720" w:hanging="720"/>
        <w:rPr>
          <w:rFonts w:ascii="Arial" w:hAnsi="Arial" w:cs="Arial"/>
          <w:sz w:val="22"/>
          <w:szCs w:val="22"/>
        </w:rPr>
      </w:pPr>
      <w:r w:rsidRPr="00293DC9">
        <w:rPr>
          <w:rFonts w:ascii="Arial" w:hAnsi="Arial" w:cs="Arial"/>
          <w:sz w:val="22"/>
          <w:szCs w:val="22"/>
        </w:rPr>
        <w:t>(a)</w:t>
      </w:r>
      <w:r w:rsidRPr="00293DC9">
        <w:rPr>
          <w:rFonts w:ascii="Arial" w:hAnsi="Arial" w:cs="Arial"/>
          <w:sz w:val="22"/>
          <w:szCs w:val="22"/>
        </w:rPr>
        <w:tab/>
      </w:r>
      <w:r w:rsidR="009A5D19">
        <w:rPr>
          <w:rFonts w:ascii="Arial" w:hAnsi="Arial" w:cs="Arial"/>
          <w:sz w:val="22"/>
          <w:szCs w:val="22"/>
        </w:rPr>
        <w:t>P</w:t>
      </w:r>
      <w:r w:rsidR="009A5D19" w:rsidRPr="00293DC9">
        <w:rPr>
          <w:rFonts w:ascii="Arial" w:hAnsi="Arial" w:cs="Arial"/>
          <w:sz w:val="22"/>
          <w:szCs w:val="22"/>
        </w:rPr>
        <w:t xml:space="preserve">hosphoric acid and sulfuric acid </w:t>
      </w:r>
      <w:r w:rsidR="009A5D19">
        <w:rPr>
          <w:rFonts w:ascii="Arial" w:hAnsi="Arial" w:cs="Arial"/>
          <w:sz w:val="22"/>
          <w:szCs w:val="22"/>
        </w:rPr>
        <w:t xml:space="preserve">act as catalysts </w:t>
      </w:r>
      <w:r w:rsidR="009A5D19" w:rsidRPr="00293DC9">
        <w:rPr>
          <w:rFonts w:ascii="Arial" w:hAnsi="Arial" w:cs="Arial"/>
          <w:sz w:val="22"/>
          <w:szCs w:val="22"/>
        </w:rPr>
        <w:t>in this reaction sequence.</w:t>
      </w:r>
      <w:r w:rsidR="009A5D19">
        <w:rPr>
          <w:rFonts w:ascii="Arial" w:hAnsi="Arial" w:cs="Arial"/>
          <w:sz w:val="22"/>
          <w:szCs w:val="22"/>
        </w:rPr>
        <w:t xml:space="preserve"> </w:t>
      </w:r>
      <w:r w:rsidR="009A5D19" w:rsidRPr="00293DC9">
        <w:rPr>
          <w:rFonts w:ascii="Arial" w:hAnsi="Arial" w:cs="Arial"/>
          <w:sz w:val="22"/>
          <w:szCs w:val="22"/>
        </w:rPr>
        <w:t>Explain, using collision theory</w:t>
      </w:r>
      <w:r w:rsidR="009A5D19">
        <w:rPr>
          <w:rFonts w:ascii="Arial" w:hAnsi="Arial" w:cs="Arial"/>
          <w:sz w:val="22"/>
          <w:szCs w:val="22"/>
        </w:rPr>
        <w:t>, how a catalyst speeds up a chemical reaction.</w:t>
      </w:r>
      <w:r w:rsidR="00F939CB">
        <w:rPr>
          <w:rFonts w:ascii="Arial" w:hAnsi="Arial" w:cs="Arial"/>
          <w:sz w:val="22"/>
          <w:szCs w:val="22"/>
        </w:rPr>
        <w:tab/>
      </w:r>
      <w:r w:rsidR="009A5D19">
        <w:rPr>
          <w:rFonts w:ascii="Arial" w:hAnsi="Arial" w:cs="Arial"/>
          <w:sz w:val="22"/>
          <w:szCs w:val="22"/>
        </w:rPr>
        <w:t>(</w:t>
      </w:r>
      <w:proofErr w:type="gramStart"/>
      <w:r w:rsidR="009A5D19">
        <w:rPr>
          <w:rFonts w:ascii="Arial" w:hAnsi="Arial" w:cs="Arial"/>
          <w:sz w:val="22"/>
          <w:szCs w:val="22"/>
        </w:rPr>
        <w:t>2</w:t>
      </w:r>
      <w:proofErr w:type="gramEnd"/>
      <w:r w:rsidR="009A5D19">
        <w:rPr>
          <w:rFonts w:ascii="Arial" w:hAnsi="Arial" w:cs="Arial"/>
          <w:sz w:val="22"/>
          <w:szCs w:val="22"/>
        </w:rPr>
        <w:t xml:space="preserve"> marks) </w:t>
      </w:r>
    </w:p>
    <w:p w14:paraId="0A210BCD" w14:textId="2A3278C8" w:rsidR="00A21857" w:rsidRDefault="00A21857" w:rsidP="009A5D19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E557A" w14:paraId="283AAB58" w14:textId="77777777" w:rsidTr="009E557A">
        <w:trPr>
          <w:trHeight w:val="223"/>
        </w:trPr>
        <w:tc>
          <w:tcPr>
            <w:tcW w:w="7901" w:type="dxa"/>
            <w:vAlign w:val="center"/>
          </w:tcPr>
          <w:p w14:paraId="06E1171B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04400CE0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E557A" w14:paraId="06668C53" w14:textId="77777777" w:rsidTr="009E557A">
        <w:trPr>
          <w:trHeight w:val="307"/>
        </w:trPr>
        <w:tc>
          <w:tcPr>
            <w:tcW w:w="7901" w:type="dxa"/>
            <w:vAlign w:val="center"/>
          </w:tcPr>
          <w:p w14:paraId="6DCC0AC2" w14:textId="38954D58" w:rsidR="009E557A" w:rsidRPr="00770A0C" w:rsidRDefault="009E557A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an alternative reaction pathway</w:t>
            </w:r>
            <w:r w:rsidR="00935F94">
              <w:rPr>
                <w:rFonts w:ascii="Arial" w:hAnsi="Arial" w:cs="Arial"/>
                <w:sz w:val="22"/>
                <w:szCs w:val="22"/>
              </w:rPr>
              <w:t xml:space="preserve"> with lower activation energy</w:t>
            </w:r>
          </w:p>
        </w:tc>
        <w:tc>
          <w:tcPr>
            <w:tcW w:w="1461" w:type="dxa"/>
            <w:vAlign w:val="center"/>
          </w:tcPr>
          <w:p w14:paraId="47C5B2BB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35117992" w14:textId="77777777" w:rsidTr="009E557A">
        <w:trPr>
          <w:trHeight w:val="307"/>
        </w:trPr>
        <w:tc>
          <w:tcPr>
            <w:tcW w:w="7901" w:type="dxa"/>
            <w:vAlign w:val="center"/>
          </w:tcPr>
          <w:p w14:paraId="15BEC2BD" w14:textId="3602B995" w:rsidR="009E557A" w:rsidRPr="00770A0C" w:rsidRDefault="00935F94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resulting in more successful collisions</w:t>
            </w:r>
          </w:p>
        </w:tc>
        <w:tc>
          <w:tcPr>
            <w:tcW w:w="1461" w:type="dxa"/>
            <w:vAlign w:val="center"/>
          </w:tcPr>
          <w:p w14:paraId="52417AD1" w14:textId="6DAC37EB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5825435C" w14:textId="77777777" w:rsidTr="009E557A">
        <w:trPr>
          <w:trHeight w:val="223"/>
        </w:trPr>
        <w:tc>
          <w:tcPr>
            <w:tcW w:w="7901" w:type="dxa"/>
            <w:vAlign w:val="center"/>
          </w:tcPr>
          <w:p w14:paraId="2721FE35" w14:textId="77777777" w:rsidR="009E557A" w:rsidRDefault="009E557A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5E21F79E" w14:textId="6BE538B1" w:rsidR="009E557A" w:rsidRPr="00497A43" w:rsidRDefault="009E557A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6AA1CF56" w14:textId="77777777" w:rsidR="00A21857" w:rsidRDefault="00A21857" w:rsidP="00293DC9">
      <w:pPr>
        <w:ind w:left="720" w:hanging="720"/>
        <w:rPr>
          <w:rFonts w:ascii="Arial" w:hAnsi="Arial" w:cs="Arial"/>
          <w:sz w:val="22"/>
          <w:szCs w:val="22"/>
        </w:rPr>
      </w:pPr>
    </w:p>
    <w:p w14:paraId="03EE4BC6" w14:textId="511793BB" w:rsidR="00A7501F" w:rsidRDefault="009E55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A21857">
        <w:rPr>
          <w:rFonts w:ascii="Arial" w:hAnsi="Arial" w:cs="Arial"/>
          <w:sz w:val="22"/>
          <w:szCs w:val="22"/>
        </w:rPr>
        <w:t>(b)</w:t>
      </w:r>
      <w:r w:rsidR="00A21857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Consider Step 1 and Step 2 in this reaction sequence</w:t>
      </w:r>
      <w:r w:rsidR="00721F59">
        <w:rPr>
          <w:rFonts w:ascii="Arial" w:hAnsi="Arial" w:cs="Arial"/>
          <w:sz w:val="22"/>
          <w:szCs w:val="22"/>
        </w:rPr>
        <w:t>.</w:t>
      </w:r>
    </w:p>
    <w:p w14:paraId="06301D55" w14:textId="77777777" w:rsidR="00A7501F" w:rsidRDefault="00A7501F">
      <w:pPr>
        <w:rPr>
          <w:rFonts w:ascii="Arial" w:hAnsi="Arial" w:cs="Arial"/>
          <w:sz w:val="22"/>
          <w:szCs w:val="22"/>
        </w:rPr>
      </w:pPr>
    </w:p>
    <w:p w14:paraId="4D72B42F" w14:textId="052C834F" w:rsidR="00A7501F" w:rsidRDefault="00A21857" w:rsidP="00F939CB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</w:t>
      </w:r>
      <w:r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 xml:space="preserve">Write the equation for </w:t>
      </w:r>
      <w:r w:rsidR="00A7501F">
        <w:rPr>
          <w:rFonts w:ascii="Arial" w:hAnsi="Arial" w:cs="Arial"/>
          <w:sz w:val="22"/>
          <w:szCs w:val="22"/>
        </w:rPr>
        <w:t xml:space="preserve">Step 1 </w:t>
      </w:r>
      <w:r w:rsidR="00F07E49">
        <w:rPr>
          <w:rFonts w:ascii="Arial" w:hAnsi="Arial" w:cs="Arial"/>
          <w:sz w:val="22"/>
          <w:szCs w:val="22"/>
        </w:rPr>
        <w:t xml:space="preserve">and </w:t>
      </w:r>
      <w:r w:rsidR="001B3E4E">
        <w:rPr>
          <w:rFonts w:ascii="Arial" w:hAnsi="Arial" w:cs="Arial"/>
          <w:sz w:val="22"/>
          <w:szCs w:val="22"/>
        </w:rPr>
        <w:t xml:space="preserve">name the type of </w:t>
      </w:r>
      <w:r w:rsidR="00A7501F">
        <w:rPr>
          <w:rFonts w:ascii="Arial" w:hAnsi="Arial" w:cs="Arial"/>
          <w:sz w:val="22"/>
          <w:szCs w:val="22"/>
        </w:rPr>
        <w:t>reaction.</w:t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1B3E4E">
        <w:rPr>
          <w:rFonts w:ascii="Arial" w:hAnsi="Arial" w:cs="Arial"/>
          <w:sz w:val="22"/>
          <w:szCs w:val="22"/>
        </w:rPr>
        <w:t xml:space="preserve"> </w:t>
      </w:r>
    </w:p>
    <w:p w14:paraId="160C00AB" w14:textId="77777777" w:rsidR="009E557A" w:rsidRDefault="009E557A" w:rsidP="009E557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E557A" w14:paraId="35FEF40C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65826CEC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7997A8A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E557A" w14:paraId="4E6A0C07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10E54A20" w14:textId="01C51854" w:rsidR="009E557A" w:rsidRPr="009E557A" w:rsidRDefault="009E557A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  + 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  →  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OH</w:t>
            </w:r>
          </w:p>
        </w:tc>
        <w:tc>
          <w:tcPr>
            <w:tcW w:w="1461" w:type="dxa"/>
            <w:vAlign w:val="center"/>
          </w:tcPr>
          <w:p w14:paraId="47597854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653790B3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53EAF712" w14:textId="2D58C5A8" w:rsidR="009E557A" w:rsidRPr="00770A0C" w:rsidRDefault="001B3E4E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</w:t>
            </w:r>
          </w:p>
        </w:tc>
        <w:tc>
          <w:tcPr>
            <w:tcW w:w="1461" w:type="dxa"/>
            <w:vAlign w:val="center"/>
          </w:tcPr>
          <w:p w14:paraId="781553AA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09A26831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1FB70B41" w14:textId="77777777" w:rsidR="009E557A" w:rsidRDefault="009E557A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4C37897D" w14:textId="27A97865" w:rsidR="009E557A" w:rsidRPr="00497A43" w:rsidRDefault="009E557A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3683C2DE" w14:textId="77777777" w:rsidR="009E557A" w:rsidRDefault="009E557A" w:rsidP="009E557A">
      <w:pPr>
        <w:ind w:left="720" w:hanging="720"/>
        <w:rPr>
          <w:rFonts w:ascii="Arial" w:hAnsi="Arial" w:cs="Arial"/>
          <w:sz w:val="22"/>
          <w:szCs w:val="22"/>
        </w:rPr>
      </w:pPr>
    </w:p>
    <w:p w14:paraId="6B7D817D" w14:textId="0856444C" w:rsidR="00F31B04" w:rsidRDefault="009E557A" w:rsidP="00F07E49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A21857">
        <w:rPr>
          <w:rFonts w:ascii="Arial" w:hAnsi="Arial" w:cs="Arial"/>
          <w:sz w:val="22"/>
          <w:szCs w:val="22"/>
        </w:rPr>
        <w:t>(ii</w:t>
      </w:r>
      <w:r w:rsidR="007B1DCD">
        <w:rPr>
          <w:rFonts w:ascii="Arial" w:hAnsi="Arial" w:cs="Arial"/>
          <w:sz w:val="22"/>
          <w:szCs w:val="22"/>
        </w:rPr>
        <w:t>)</w:t>
      </w:r>
      <w:r w:rsidR="007B1DCD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>Write the equation for Step 2 and</w:t>
      </w:r>
      <w:r w:rsidR="001B3E4E">
        <w:rPr>
          <w:rFonts w:ascii="Arial" w:hAnsi="Arial" w:cs="Arial"/>
          <w:sz w:val="22"/>
          <w:szCs w:val="22"/>
        </w:rPr>
        <w:t xml:space="preserve"> name the type of reaction         </w:t>
      </w:r>
      <w:r w:rsidR="00F07E49">
        <w:rPr>
          <w:rFonts w:ascii="Arial" w:hAnsi="Arial" w:cs="Arial"/>
          <w:sz w:val="22"/>
          <w:szCs w:val="22"/>
        </w:rPr>
        <w:t xml:space="preserve"> </w:t>
      </w:r>
      <w:r w:rsidR="001B3E4E">
        <w:rPr>
          <w:rFonts w:ascii="Arial" w:hAnsi="Arial" w:cs="Arial"/>
          <w:sz w:val="22"/>
          <w:szCs w:val="22"/>
        </w:rPr>
        <w:t xml:space="preserve">  </w:t>
      </w:r>
    </w:p>
    <w:p w14:paraId="4387215C" w14:textId="7C105776" w:rsidR="009E557A" w:rsidRDefault="009E557A" w:rsidP="009E557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E557A" w14:paraId="04C7DD2B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32179792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E1E8B03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E557A" w14:paraId="392035E3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027C5D64" w14:textId="3A7C9B1C" w:rsidR="009E557A" w:rsidRPr="009E557A" w:rsidRDefault="009E557A" w:rsidP="009E557A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OH  +    </w:t>
            </w:r>
            <w:r w:rsidRPr="009E557A">
              <w:rPr>
                <w:rFonts w:ascii="Arial" w:hAnsi="Arial" w:cs="Arial"/>
                <w:sz w:val="22"/>
                <w:szCs w:val="22"/>
              </w:rPr>
              <w:t>CH</w:t>
            </w:r>
            <w:r w:rsidRPr="009E557A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9E557A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9E557A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 xml:space="preserve">   →  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OCOCH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3      </w:t>
            </w:r>
            <w:r>
              <w:rPr>
                <w:rFonts w:ascii="Arial" w:hAnsi="Arial" w:cs="Arial"/>
                <w:sz w:val="22"/>
                <w:szCs w:val="22"/>
              </w:rPr>
              <w:t>+ 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O  </w:t>
            </w:r>
          </w:p>
        </w:tc>
        <w:tc>
          <w:tcPr>
            <w:tcW w:w="1461" w:type="dxa"/>
            <w:vAlign w:val="center"/>
          </w:tcPr>
          <w:p w14:paraId="78178397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55095C56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23C023F4" w14:textId="6B570D7D" w:rsidR="009E557A" w:rsidRPr="00770A0C" w:rsidRDefault="001B3E4E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Condensation</w:t>
            </w:r>
            <w:r w:rsidR="00FE6396">
              <w:rPr>
                <w:rFonts w:ascii="Arial" w:hAnsi="Arial" w:cs="Arial"/>
                <w:sz w:val="22"/>
                <w:szCs w:val="22"/>
              </w:rPr>
              <w:t xml:space="preserve"> or esterification</w:t>
            </w:r>
          </w:p>
        </w:tc>
        <w:tc>
          <w:tcPr>
            <w:tcW w:w="1461" w:type="dxa"/>
            <w:vAlign w:val="center"/>
          </w:tcPr>
          <w:p w14:paraId="1D2FFCFE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3EE5EC18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7D920070" w14:textId="77777777" w:rsidR="009E557A" w:rsidRDefault="009E557A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527B209" w14:textId="22D4EAAA" w:rsidR="009E557A" w:rsidRPr="00497A43" w:rsidRDefault="003939E9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159F32FB" w14:textId="77777777" w:rsidR="009E557A" w:rsidRDefault="009E557A" w:rsidP="009E557A">
      <w:pPr>
        <w:ind w:left="720" w:hanging="720"/>
        <w:rPr>
          <w:rFonts w:ascii="Arial" w:hAnsi="Arial" w:cs="Arial"/>
          <w:sz w:val="22"/>
          <w:szCs w:val="22"/>
        </w:rPr>
      </w:pPr>
    </w:p>
    <w:p w14:paraId="551F2660" w14:textId="77777777" w:rsidR="0075378F" w:rsidRDefault="009E557A" w:rsidP="009E557A">
      <w:pPr>
        <w:ind w:left="720" w:hanging="720"/>
        <w:rPr>
          <w:rFonts w:ascii="Arial" w:hAnsi="Arial" w:cs="Arial"/>
          <w:sz w:val="22"/>
          <w:szCs w:val="22"/>
        </w:rPr>
      </w:pPr>
      <w:r w:rsidRPr="00A21857">
        <w:rPr>
          <w:rFonts w:ascii="Arial" w:hAnsi="Arial" w:cs="Arial"/>
          <w:sz w:val="22"/>
          <w:szCs w:val="22"/>
        </w:rPr>
        <w:t xml:space="preserve"> </w:t>
      </w:r>
    </w:p>
    <w:p w14:paraId="300742AB" w14:textId="77777777" w:rsidR="0075378F" w:rsidRDefault="007537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619F5A" w14:textId="0F3AF3CB" w:rsidR="00E91DAA" w:rsidRDefault="00A21857" w:rsidP="009E557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 w:rsidRPr="00A21857">
        <w:rPr>
          <w:rFonts w:ascii="Arial" w:hAnsi="Arial" w:cs="Arial"/>
          <w:sz w:val="22"/>
          <w:szCs w:val="22"/>
        </w:rPr>
        <w:lastRenderedPageBreak/>
        <w:t>(c)</w:t>
      </w:r>
      <w:r w:rsidRPr="00A21857">
        <w:rPr>
          <w:rFonts w:ascii="Arial" w:hAnsi="Arial" w:cs="Arial"/>
          <w:sz w:val="22"/>
          <w:szCs w:val="22"/>
        </w:rPr>
        <w:tab/>
      </w:r>
      <w:r w:rsidR="00583B72"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In </w:t>
      </w:r>
      <w:r w:rsidR="00583B72">
        <w:rPr>
          <w:rFonts w:ascii="Arial" w:eastAsia="Times New Roman" w:hAnsi="Arial" w:cs="Arial"/>
          <w:spacing w:val="-2"/>
          <w:sz w:val="22"/>
          <w:szCs w:val="22"/>
          <w:lang w:val="en-AU"/>
        </w:rPr>
        <w:t>the first step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, 458 kg </w:t>
      </w:r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of </w:t>
      </w:r>
      <w:proofErr w:type="spellStart"/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>ethene</w:t>
      </w:r>
      <w:proofErr w:type="spellEnd"/>
      <w:r w:rsidR="004C0382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</w:t>
      </w: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was reacted with excess steam and 48.5 kg of ethanol </w:t>
      </w:r>
      <w:proofErr w:type="gramStart"/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was produced</w:t>
      </w:r>
      <w:proofErr w:type="gramEnd"/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. Calculate the percentage yield of this reaction.</w:t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C43687">
        <w:rPr>
          <w:rFonts w:ascii="Arial" w:eastAsia="Times New Roman" w:hAnsi="Arial" w:cs="Arial"/>
          <w:spacing w:val="-2"/>
          <w:sz w:val="22"/>
          <w:szCs w:val="22"/>
          <w:lang w:val="en-AU"/>
        </w:rPr>
        <w:t>(</w:t>
      </w:r>
      <w:proofErr w:type="gramStart"/>
      <w:r w:rsidR="00C43687">
        <w:rPr>
          <w:rFonts w:ascii="Arial" w:eastAsia="Times New Roman" w:hAnsi="Arial" w:cs="Arial"/>
          <w:spacing w:val="-2"/>
          <w:sz w:val="22"/>
          <w:szCs w:val="22"/>
          <w:lang w:val="en-AU"/>
        </w:rPr>
        <w:t>4</w:t>
      </w:r>
      <w:proofErr w:type="gramEnd"/>
      <w:r w:rsid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marks)</w:t>
      </w:r>
    </w:p>
    <w:p w14:paraId="3A816BBC" w14:textId="0E90CA58" w:rsidR="009E557A" w:rsidRDefault="009E557A" w:rsidP="009E557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E557A" w14:paraId="54214436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120EE3DE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60486395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E557A" w14:paraId="576B58FF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1B42B9D7" w14:textId="1641CD61" w:rsidR="009E557A" w:rsidRPr="00583B72" w:rsidRDefault="0051635A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) = m/M  = 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458 000 / 28.052 = 16</w:t>
            </w:r>
            <w:r w:rsidR="00721F59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326.8 </w:t>
            </w:r>
            <w:proofErr w:type="spellStart"/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mol</w:t>
            </w:r>
            <w:proofErr w:type="spellEnd"/>
            <w:r w:rsidR="00583B72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(1.6327 x 10</w:t>
            </w:r>
            <w:r w:rsidR="00583B72">
              <w:rPr>
                <w:rFonts w:ascii="Arial" w:eastAsia="Times New Roman" w:hAnsi="Arial" w:cs="Arial"/>
                <w:spacing w:val="-2"/>
                <w:sz w:val="22"/>
                <w:szCs w:val="22"/>
                <w:vertAlign w:val="superscript"/>
                <w:lang w:val="en-AU"/>
              </w:rPr>
              <w:t>4</w:t>
            </w:r>
            <w:r w:rsidR="00583B72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)</w:t>
            </w:r>
          </w:p>
        </w:tc>
        <w:tc>
          <w:tcPr>
            <w:tcW w:w="1461" w:type="dxa"/>
            <w:vAlign w:val="center"/>
          </w:tcPr>
          <w:p w14:paraId="69E027FF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22BE24E0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56839294" w14:textId="7119140B" w:rsidR="009E557A" w:rsidRDefault="0051635A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yield  </w:t>
            </w:r>
            <w:r w:rsidR="00583B72">
              <w:rPr>
                <w:rFonts w:ascii="Arial" w:hAnsi="Arial" w:cs="Arial"/>
                <w:sz w:val="22"/>
                <w:szCs w:val="22"/>
              </w:rPr>
              <w:t xml:space="preserve"> 1 mole </w:t>
            </w:r>
            <w:proofErr w:type="spellStart"/>
            <w:r w:rsidR="00583B72">
              <w:rPr>
                <w:rFonts w:ascii="Arial" w:hAnsi="Arial" w:cs="Arial"/>
                <w:sz w:val="22"/>
                <w:szCs w:val="22"/>
              </w:rPr>
              <w:t>ethene</w:t>
            </w:r>
            <w:proofErr w:type="spellEnd"/>
            <w:r w:rsidR="00583B72">
              <w:rPr>
                <w:rFonts w:ascii="Arial" w:hAnsi="Arial" w:cs="Arial"/>
                <w:sz w:val="22"/>
                <w:szCs w:val="22"/>
              </w:rPr>
              <w:t xml:space="preserve"> produces  1 mole ethanol</w:t>
            </w:r>
          </w:p>
          <w:p w14:paraId="4C42160A" w14:textId="5BE44254" w:rsidR="0051635A" w:rsidRPr="0075378F" w:rsidRDefault="0051635A" w:rsidP="0075378F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n(C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OH)</w:t>
            </w:r>
            <w:r w:rsidR="0075378F">
              <w:rPr>
                <w:rFonts w:ascii="Arial" w:hAnsi="Arial" w:cs="Arial"/>
                <w:sz w:val="22"/>
                <w:szCs w:val="22"/>
                <w:vertAlign w:val="subscript"/>
              </w:rPr>
              <w:t>expected</w:t>
            </w:r>
            <w:r>
              <w:rPr>
                <w:rFonts w:ascii="Arial" w:hAnsi="Arial" w:cs="Arial"/>
                <w:sz w:val="22"/>
                <w:szCs w:val="22"/>
              </w:rPr>
              <w:t xml:space="preserve"> = n(C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75378F">
              <w:rPr>
                <w:rFonts w:ascii="Arial" w:hAnsi="Arial" w:cs="Arial"/>
                <w:sz w:val="22"/>
                <w:szCs w:val="22"/>
              </w:rPr>
              <w:t>=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16</w:t>
            </w:r>
            <w:r w:rsidR="00721F59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326.8 </w:t>
            </w:r>
            <w:proofErr w:type="spellStart"/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mol</w:t>
            </w:r>
            <w:proofErr w:type="spellEnd"/>
          </w:p>
        </w:tc>
        <w:tc>
          <w:tcPr>
            <w:tcW w:w="1461" w:type="dxa"/>
            <w:vAlign w:val="center"/>
          </w:tcPr>
          <w:p w14:paraId="1E544A96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61F0B404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00021B0A" w14:textId="1ACEF4F9" w:rsidR="002257F4" w:rsidRDefault="002257F4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 yield =  48 500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g</w:t>
            </w:r>
          </w:p>
          <w:p w14:paraId="73996AAE" w14:textId="59C5F82E" w:rsidR="009E557A" w:rsidRPr="00266169" w:rsidRDefault="0075378F" w:rsidP="002257F4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n(C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OH)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produced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6169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= 48</w:t>
            </w:r>
            <w:r w:rsidR="00721F59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</w:t>
            </w:r>
            <w:r w:rsidR="00266169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500 / 46.068</w:t>
            </w:r>
            <w:r w:rsidR="00721F59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= 1052.8</w:t>
            </w:r>
          </w:p>
        </w:tc>
        <w:tc>
          <w:tcPr>
            <w:tcW w:w="1461" w:type="dxa"/>
            <w:vAlign w:val="center"/>
          </w:tcPr>
          <w:p w14:paraId="5F9E9616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21F59" w14:paraId="067C35AD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249DEF18" w14:textId="43E2245B" w:rsidR="00721F59" w:rsidRDefault="00721F59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 yield = (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1052.8 / 16 326.8) × 100  </w:t>
            </w:r>
            <w:r w:rsidRPr="00721F59">
              <w:rPr>
                <w:rFonts w:ascii="Arial" w:eastAsia="Times New Roman" w:hAnsi="Arial" w:cs="Arial"/>
                <w:b/>
                <w:spacing w:val="-2"/>
                <w:sz w:val="22"/>
                <w:szCs w:val="22"/>
                <w:lang w:val="en-AU"/>
              </w:rPr>
              <w:t>= 6.45%</w:t>
            </w:r>
          </w:p>
        </w:tc>
        <w:tc>
          <w:tcPr>
            <w:tcW w:w="1461" w:type="dxa"/>
            <w:vAlign w:val="center"/>
          </w:tcPr>
          <w:p w14:paraId="59EA2437" w14:textId="6064C80C" w:rsidR="00721F59" w:rsidRDefault="00721F59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0CD18290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6A36D81D" w14:textId="77777777" w:rsidR="009E557A" w:rsidRDefault="009E557A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550DC87F" w14:textId="0FA3A4F1" w:rsidR="009E557A" w:rsidRPr="00497A43" w:rsidRDefault="00721F59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5C8A7A4B" w14:textId="77777777" w:rsidR="009E557A" w:rsidRDefault="009E557A" w:rsidP="009E557A">
      <w:pPr>
        <w:ind w:left="720" w:hanging="720"/>
        <w:rPr>
          <w:rFonts w:ascii="Arial" w:hAnsi="Arial" w:cs="Arial"/>
          <w:sz w:val="22"/>
          <w:szCs w:val="22"/>
        </w:rPr>
      </w:pPr>
    </w:p>
    <w:p w14:paraId="71CEC741" w14:textId="2C6AEF52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5787A543" w14:textId="77777777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73604D56" w14:textId="77777777" w:rsidR="00E91DAA" w:rsidRDefault="00E91DAA" w:rsidP="00E91DAA">
      <w:pPr>
        <w:ind w:left="720" w:hanging="720"/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</w:p>
    <w:p w14:paraId="40407B35" w14:textId="7F5B47C3" w:rsidR="00E91DAA" w:rsidRDefault="009A5D19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 w:rsidRPr="00A21857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</w:t>
      </w:r>
      <w:r w:rsidRPr="00A21857">
        <w:rPr>
          <w:rFonts w:ascii="Arial" w:hAnsi="Arial" w:cs="Arial"/>
          <w:sz w:val="22"/>
          <w:szCs w:val="22"/>
        </w:rPr>
        <w:t>)</w:t>
      </w:r>
      <w:r w:rsidRPr="00A21857"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Ethanol can also be produced using fermentation. Biomass provides glucose (C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6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H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12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O</w:t>
      </w:r>
      <w:r>
        <w:rPr>
          <w:rFonts w:ascii="Arial" w:eastAsia="Times New Roman" w:hAnsi="Arial" w:cs="Arial"/>
          <w:spacing w:val="-2"/>
          <w:sz w:val="22"/>
          <w:szCs w:val="22"/>
          <w:vertAlign w:val="subscript"/>
          <w:lang w:val="en-AU"/>
        </w:rPr>
        <w:t>6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) which is fermented, producing ethanol and carbon dioxide as a by-product</w:t>
      </w:r>
    </w:p>
    <w:p w14:paraId="69857A85" w14:textId="77777777" w:rsidR="009A5D19" w:rsidRDefault="009A5D19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</w:p>
    <w:p w14:paraId="46BF0618" w14:textId="25159618" w:rsidR="00E91DAA" w:rsidRDefault="00E91DAA" w:rsidP="00E91DAA">
      <w:pPr>
        <w:ind w:left="720" w:hanging="720"/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>(i)</w:t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  <w:t>Write an equation showing the conversion of glucose to ethanol</w:t>
      </w:r>
      <w:r w:rsidR="000308EA">
        <w:rPr>
          <w:rFonts w:ascii="Arial" w:eastAsia="Times New Roman" w:hAnsi="Arial" w:cs="Arial"/>
          <w:spacing w:val="-2"/>
          <w:sz w:val="22"/>
          <w:szCs w:val="22"/>
          <w:lang w:val="en-AU"/>
        </w:rPr>
        <w:t>.</w:t>
      </w:r>
      <w:r w:rsidR="00F939CB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>(</w:t>
      </w:r>
      <w:proofErr w:type="gramStart"/>
      <w:r w:rsid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1</w:t>
      </w:r>
      <w:proofErr w:type="gramEnd"/>
      <w:r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mark)</w:t>
      </w:r>
    </w:p>
    <w:p w14:paraId="25A032F0" w14:textId="443454E7" w:rsidR="009E557A" w:rsidRDefault="009E557A" w:rsidP="009E557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E557A" w14:paraId="6CA5802E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0DCEDBA3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3CCA367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E557A" w14:paraId="0C9F055B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066EA6CF" w14:textId="75BA92DB" w:rsidR="009E557A" w:rsidRPr="008F40B4" w:rsidRDefault="008F40B4" w:rsidP="00C43687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C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vertAlign w:val="subscript"/>
                <w:lang w:val="en-AU"/>
              </w:rPr>
              <w:t>6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H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vertAlign w:val="subscript"/>
                <w:lang w:val="en-AU"/>
              </w:rPr>
              <w:t>12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O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vertAlign w:val="subscript"/>
                <w:lang w:val="en-AU"/>
              </w:rPr>
              <w:t xml:space="preserve">6   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→ 2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OH + 2 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61" w:type="dxa"/>
            <w:vAlign w:val="center"/>
          </w:tcPr>
          <w:p w14:paraId="5E01F84A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E557A" w14:paraId="1C29D617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4B9D18B3" w14:textId="77777777" w:rsidR="009E557A" w:rsidRDefault="009E557A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4C95E0C" w14:textId="76318F76" w:rsidR="009E557A" w:rsidRPr="00497A43" w:rsidRDefault="008F40B4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0C070122" w14:textId="77777777" w:rsidR="009E557A" w:rsidRDefault="009E557A" w:rsidP="009E557A">
      <w:pPr>
        <w:ind w:left="720" w:hanging="720"/>
        <w:rPr>
          <w:rFonts w:ascii="Arial" w:hAnsi="Arial" w:cs="Arial"/>
          <w:sz w:val="22"/>
          <w:szCs w:val="22"/>
        </w:rPr>
      </w:pPr>
    </w:p>
    <w:p w14:paraId="22DC7DEC" w14:textId="2877B380" w:rsidR="00F07E49" w:rsidRDefault="009E557A" w:rsidP="009E557A">
      <w:pPr>
        <w:ind w:left="1440" w:hanging="720"/>
        <w:rPr>
          <w:rFonts w:ascii="Arial" w:hAnsi="Arial" w:cs="Arial"/>
          <w:sz w:val="22"/>
          <w:szCs w:val="22"/>
        </w:rPr>
      </w:pPr>
      <w:r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</w:t>
      </w:r>
      <w:proofErr w:type="gramStart"/>
      <w:r w:rsidR="00E91DAA"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>(ii)</w:t>
      </w:r>
      <w:r w:rsidR="00E91DAA" w:rsidRPr="00E91DAA">
        <w:rPr>
          <w:rFonts w:ascii="Arial" w:eastAsia="Times New Roman" w:hAnsi="Arial" w:cs="Arial"/>
          <w:spacing w:val="-2"/>
          <w:sz w:val="22"/>
          <w:szCs w:val="22"/>
          <w:lang w:val="en-AU"/>
        </w:rPr>
        <w:tab/>
      </w:r>
      <w:r w:rsidR="00E91DAA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In this process, the reaction is catalysed by enzymes</w:t>
      </w:r>
      <w:proofErr w:type="gramEnd"/>
      <w:r w:rsidR="00E91DAA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. </w:t>
      </w:r>
      <w:r w:rsidR="00F07E49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>Describe two chara</w:t>
      </w:r>
      <w:r w:rsidR="009A5D19">
        <w:rPr>
          <w:rFonts w:ascii="Arial" w:eastAsia="Times New Roman" w:hAnsi="Arial" w:cs="Arial"/>
          <w:spacing w:val="-2"/>
          <w:sz w:val="22"/>
          <w:szCs w:val="22"/>
          <w:lang w:val="en-AU"/>
        </w:rPr>
        <w:t>cteristics of enzymes that make</w:t>
      </w:r>
      <w:r w:rsidR="00F07E49" w:rsidRPr="00F07E49">
        <w:rPr>
          <w:rFonts w:ascii="Arial" w:eastAsia="Times New Roman" w:hAnsi="Arial" w:cs="Arial"/>
          <w:spacing w:val="-2"/>
          <w:sz w:val="22"/>
          <w:szCs w:val="22"/>
          <w:lang w:val="en-AU"/>
        </w:rPr>
        <w:t xml:space="preserve"> them different from catalysts such as </w:t>
      </w:r>
      <w:r w:rsidR="005B51AC">
        <w:rPr>
          <w:rFonts w:ascii="Arial" w:hAnsi="Arial" w:cs="Arial"/>
          <w:sz w:val="22"/>
          <w:szCs w:val="22"/>
        </w:rPr>
        <w:t>phosp</w:t>
      </w:r>
      <w:r w:rsidR="005B51AC" w:rsidRPr="00F07E49">
        <w:rPr>
          <w:rFonts w:ascii="Arial" w:hAnsi="Arial" w:cs="Arial"/>
          <w:sz w:val="22"/>
          <w:szCs w:val="22"/>
        </w:rPr>
        <w:t>horic</w:t>
      </w:r>
      <w:r w:rsidR="00F07E49" w:rsidRPr="00F07E49">
        <w:rPr>
          <w:rFonts w:ascii="Arial" w:hAnsi="Arial" w:cs="Arial"/>
          <w:sz w:val="22"/>
          <w:szCs w:val="22"/>
        </w:rPr>
        <w:t xml:space="preserve"> acid and sulfuric acid</w:t>
      </w:r>
      <w:r w:rsidR="00F07E49">
        <w:rPr>
          <w:rFonts w:ascii="Arial" w:hAnsi="Arial" w:cs="Arial"/>
          <w:sz w:val="22"/>
          <w:szCs w:val="22"/>
        </w:rPr>
        <w:t>.</w:t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</w:r>
      <w:r w:rsidR="00F07E49">
        <w:rPr>
          <w:rFonts w:ascii="Arial" w:hAnsi="Arial" w:cs="Arial"/>
          <w:sz w:val="22"/>
          <w:szCs w:val="22"/>
        </w:rPr>
        <w:tab/>
        <w:t>(</w:t>
      </w:r>
      <w:proofErr w:type="gramStart"/>
      <w:r w:rsidR="00F07E49">
        <w:rPr>
          <w:rFonts w:ascii="Arial" w:hAnsi="Arial" w:cs="Arial"/>
          <w:sz w:val="22"/>
          <w:szCs w:val="22"/>
        </w:rPr>
        <w:t>2</w:t>
      </w:r>
      <w:proofErr w:type="gramEnd"/>
      <w:r w:rsidR="00F07E49">
        <w:rPr>
          <w:rFonts w:ascii="Arial" w:hAnsi="Arial" w:cs="Arial"/>
          <w:sz w:val="22"/>
          <w:szCs w:val="22"/>
        </w:rPr>
        <w:t xml:space="preserve"> marks)</w:t>
      </w:r>
    </w:p>
    <w:p w14:paraId="5D1EE730" w14:textId="77777777" w:rsidR="009E557A" w:rsidRDefault="009E557A" w:rsidP="009E557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E557A" w14:paraId="3FB9BF75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059806D7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344B16E3" w14:textId="77777777" w:rsidR="009E557A" w:rsidRDefault="009E557A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E557A" w14:paraId="0F70DB10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46709E6D" w14:textId="7F7096F4" w:rsidR="009E557A" w:rsidRDefault="008F40B4" w:rsidP="00C4368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F40B4">
              <w:rPr>
                <w:rFonts w:ascii="Arial" w:hAnsi="Arial" w:cs="Arial"/>
                <w:i/>
                <w:sz w:val="22"/>
                <w:szCs w:val="22"/>
              </w:rPr>
              <w:t>any two from:</w:t>
            </w:r>
          </w:p>
          <w:p w14:paraId="1D5C1058" w14:textId="463C60B9" w:rsidR="008F40B4" w:rsidRDefault="008F40B4" w:rsidP="008F40B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They are biochemical molecules / proteins</w:t>
            </w:r>
          </w:p>
          <w:p w14:paraId="155779F1" w14:textId="2C9D9BC6" w:rsidR="008F40B4" w:rsidRDefault="008F40B4" w:rsidP="008F40B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catalyse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specific reactions</w:t>
            </w:r>
          </w:p>
          <w:p w14:paraId="356DB90C" w14:textId="1F7BDCBD" w:rsidR="008F40B4" w:rsidRDefault="008F40B4" w:rsidP="008F40B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they work by having a particular shape</w:t>
            </w:r>
          </w:p>
          <w:p w14:paraId="6DCFEF10" w14:textId="20EC73F7" w:rsidR="008F40B4" w:rsidRDefault="008F40B4" w:rsidP="008F40B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they are pH sensitive</w:t>
            </w:r>
          </w:p>
          <w:p w14:paraId="53F2BFCC" w14:textId="141407E6" w:rsidR="008F40B4" w:rsidRPr="008F40B4" w:rsidRDefault="008F40B4" w:rsidP="00C4368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they can be destroyed/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denaturated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at high temperatures</w:t>
            </w:r>
          </w:p>
        </w:tc>
        <w:tc>
          <w:tcPr>
            <w:tcW w:w="1461" w:type="dxa"/>
            <w:vAlign w:val="center"/>
          </w:tcPr>
          <w:p w14:paraId="22B4DC36" w14:textId="3ADAA6ED" w:rsidR="009E557A" w:rsidRDefault="008F40B4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– 2</w:t>
            </w:r>
          </w:p>
        </w:tc>
      </w:tr>
      <w:tr w:rsidR="009E557A" w14:paraId="641A1FBF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0EB4ACD6" w14:textId="77777777" w:rsidR="009E557A" w:rsidRDefault="009E557A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44574C62" w14:textId="7246A3B7" w:rsidR="009E557A" w:rsidRPr="00497A43" w:rsidRDefault="008F40B4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940BB8D" w14:textId="77777777" w:rsidR="009E557A" w:rsidRDefault="009E557A" w:rsidP="009E557A">
      <w:pPr>
        <w:ind w:left="720" w:hanging="720"/>
        <w:rPr>
          <w:rFonts w:ascii="Arial" w:hAnsi="Arial" w:cs="Arial"/>
          <w:sz w:val="22"/>
          <w:szCs w:val="22"/>
        </w:rPr>
      </w:pPr>
    </w:p>
    <w:p w14:paraId="5E4F0718" w14:textId="77777777" w:rsidR="009E557A" w:rsidRDefault="009E557A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79E9A847" w14:textId="0FD83005" w:rsidR="00271386" w:rsidRPr="0090280F" w:rsidRDefault="004B08EF" w:rsidP="0090280F">
      <w:pPr>
        <w:pStyle w:val="ListNumber"/>
        <w:numPr>
          <w:ilvl w:val="0"/>
          <w:numId w:val="0"/>
        </w:numPr>
        <w:rPr>
          <w:b/>
        </w:rPr>
      </w:pPr>
      <w:r>
        <w:rPr>
          <w:b/>
        </w:rPr>
        <w:lastRenderedPageBreak/>
        <w:t>Question 31</w:t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A7501F">
        <w:rPr>
          <w:b/>
        </w:rPr>
        <w:tab/>
      </w:r>
      <w:r w:rsidR="00E775C0">
        <w:rPr>
          <w:b/>
        </w:rPr>
        <w:t>(9</w:t>
      </w:r>
      <w:r w:rsidR="00271386" w:rsidRPr="0090280F">
        <w:rPr>
          <w:b/>
        </w:rPr>
        <w:t xml:space="preserve"> marks)</w:t>
      </w:r>
    </w:p>
    <w:p w14:paraId="75948138" w14:textId="77777777" w:rsidR="00DC7605" w:rsidRDefault="00DC7605" w:rsidP="0090280F">
      <w:pPr>
        <w:rPr>
          <w:rFonts w:ascii="Arial" w:hAnsi="Arial" w:cs="Arial"/>
          <w:sz w:val="22"/>
          <w:szCs w:val="22"/>
        </w:rPr>
      </w:pPr>
    </w:p>
    <w:p w14:paraId="763C2FBC" w14:textId="74249D09" w:rsidR="00271386" w:rsidRDefault="00DC7605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Sodium stearate (</w:t>
      </w:r>
      <w:proofErr w:type="gramStart"/>
      <w:r w:rsidRPr="0090280F">
        <w:rPr>
          <w:rFonts w:ascii="Arial" w:hAnsi="Arial" w:cs="Arial"/>
          <w:sz w:val="22"/>
          <w:szCs w:val="22"/>
        </w:rPr>
        <w:t>CH</w:t>
      </w:r>
      <w:r w:rsidRPr="0090280F">
        <w:rPr>
          <w:rFonts w:ascii="Arial" w:hAnsi="Arial" w:cs="Arial"/>
          <w:sz w:val="22"/>
          <w:szCs w:val="22"/>
          <w:vertAlign w:val="subscript"/>
        </w:rPr>
        <w:t>3</w:t>
      </w:r>
      <w:r w:rsidRPr="0090280F">
        <w:rPr>
          <w:rFonts w:ascii="Arial" w:hAnsi="Arial" w:cs="Arial"/>
          <w:sz w:val="22"/>
          <w:szCs w:val="22"/>
        </w:rPr>
        <w:t>(</w:t>
      </w:r>
      <w:proofErr w:type="gramEnd"/>
      <w:r w:rsidRPr="0090280F">
        <w:rPr>
          <w:rFonts w:ascii="Arial" w:hAnsi="Arial" w:cs="Arial"/>
          <w:sz w:val="22"/>
          <w:szCs w:val="22"/>
        </w:rPr>
        <w:t>CH</w:t>
      </w:r>
      <w:r w:rsidRPr="0090280F">
        <w:rPr>
          <w:rFonts w:ascii="Arial" w:hAnsi="Arial" w:cs="Arial"/>
          <w:sz w:val="22"/>
          <w:szCs w:val="22"/>
          <w:vertAlign w:val="subscript"/>
        </w:rPr>
        <w:t>2</w:t>
      </w:r>
      <w:r w:rsidRPr="0090280F">
        <w:rPr>
          <w:rFonts w:ascii="Arial" w:hAnsi="Arial" w:cs="Arial"/>
          <w:sz w:val="22"/>
          <w:szCs w:val="22"/>
        </w:rPr>
        <w:t>)</w:t>
      </w:r>
      <w:r w:rsidRPr="0090280F">
        <w:rPr>
          <w:rFonts w:ascii="Arial" w:hAnsi="Arial" w:cs="Arial"/>
          <w:sz w:val="22"/>
          <w:szCs w:val="22"/>
          <w:vertAlign w:val="subscript"/>
        </w:rPr>
        <w:t>16</w:t>
      </w:r>
      <w:r>
        <w:rPr>
          <w:rFonts w:ascii="Arial" w:hAnsi="Arial" w:cs="Arial"/>
          <w:sz w:val="22"/>
          <w:szCs w:val="22"/>
        </w:rPr>
        <w:t>COONa) is a soap.</w:t>
      </w:r>
    </w:p>
    <w:p w14:paraId="3BA96851" w14:textId="77777777" w:rsidR="00DC7605" w:rsidRDefault="00DC7605" w:rsidP="0090280F">
      <w:pPr>
        <w:rPr>
          <w:rFonts w:ascii="Arial" w:hAnsi="Arial" w:cs="Arial"/>
          <w:sz w:val="22"/>
          <w:szCs w:val="22"/>
        </w:rPr>
      </w:pPr>
    </w:p>
    <w:p w14:paraId="1DD61731" w14:textId="7E7695DE" w:rsidR="00721C0D" w:rsidRPr="0090280F" w:rsidRDefault="00721C0D" w:rsidP="00721C0D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Using a diagram, and your knowledge of intermolecular forces, explain how the polarity of the stearate ion enables the soap to remove grease from a surface.</w:t>
      </w:r>
      <w:r w:rsidR="00F939C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4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698DB817" w14:textId="3AD6B9FD" w:rsidR="00271386" w:rsidRDefault="001B3E4E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1B3E4E">
        <w:rPr>
          <w:noProof/>
          <w:lang w:val="en-AU" w:eastAsia="en-AU"/>
        </w:rPr>
        <w:drawing>
          <wp:inline distT="0" distB="0" distL="0" distR="0" wp14:anchorId="5AAA021D" wp14:editId="35B75186">
            <wp:extent cx="3028950" cy="15049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0B89" w14:textId="77777777" w:rsidR="00C43687" w:rsidRDefault="00C43687" w:rsidP="00C4368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C43687" w14:paraId="6EF73AEB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42D660E9" w14:textId="77777777" w:rsidR="00C43687" w:rsidRDefault="00C43687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355091D4" w14:textId="77777777" w:rsidR="00C43687" w:rsidRDefault="00C43687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43687" w14:paraId="1467010E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1D9C3F76" w14:textId="0A47CFB1" w:rsidR="00C43687" w:rsidRPr="0051635A" w:rsidRDefault="00C43687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 showing the polar and non-polar regions of the stearate ion</w:t>
            </w:r>
          </w:p>
        </w:tc>
        <w:tc>
          <w:tcPr>
            <w:tcW w:w="1461" w:type="dxa"/>
            <w:vAlign w:val="center"/>
          </w:tcPr>
          <w:p w14:paraId="0E3B4F89" w14:textId="77777777" w:rsidR="00C43687" w:rsidRDefault="00C43687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43687" w14:paraId="014B52D4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7394F1E4" w14:textId="7EE1C1C5" w:rsidR="00C43687" w:rsidRPr="0075378F" w:rsidRDefault="00C43687" w:rsidP="00C43687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the non-polar part of the molecule forms dispersion forces with non-polar dirt/ fat/oil</w:t>
            </w:r>
          </w:p>
        </w:tc>
        <w:tc>
          <w:tcPr>
            <w:tcW w:w="1461" w:type="dxa"/>
            <w:vAlign w:val="center"/>
          </w:tcPr>
          <w:p w14:paraId="3410BDBA" w14:textId="77777777" w:rsidR="00C43687" w:rsidRDefault="00C43687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43687" w14:paraId="1C1210F1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41B542B7" w14:textId="19D6F552" w:rsidR="00C43687" w:rsidRPr="00266169" w:rsidRDefault="00C43687" w:rsidP="00C43687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the polar head of the molecule is available to form dipole-dipole</w:t>
            </w:r>
            <w:r w:rsidR="00750BE8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or ion -dipole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bonding with water</w:t>
            </w:r>
          </w:p>
        </w:tc>
        <w:tc>
          <w:tcPr>
            <w:tcW w:w="1461" w:type="dxa"/>
            <w:vAlign w:val="center"/>
          </w:tcPr>
          <w:p w14:paraId="61CD4D0F" w14:textId="77777777" w:rsidR="00C43687" w:rsidRDefault="00C43687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43687" w14:paraId="5071C378" w14:textId="77777777" w:rsidTr="00C43687">
        <w:trPr>
          <w:trHeight w:val="307"/>
        </w:trPr>
        <w:tc>
          <w:tcPr>
            <w:tcW w:w="7901" w:type="dxa"/>
            <w:vAlign w:val="center"/>
          </w:tcPr>
          <w:p w14:paraId="7C20B4E1" w14:textId="412B24FA" w:rsidR="00C43687" w:rsidRDefault="00C43687" w:rsidP="00C436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therefore, the 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dirt/ fat/oil becomes water soluble and can be washed away</w:t>
            </w:r>
          </w:p>
        </w:tc>
        <w:tc>
          <w:tcPr>
            <w:tcW w:w="1461" w:type="dxa"/>
            <w:vAlign w:val="center"/>
          </w:tcPr>
          <w:p w14:paraId="0DC818F2" w14:textId="77777777" w:rsidR="00C43687" w:rsidRDefault="00C43687" w:rsidP="00C436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43687" w14:paraId="6CBBBEE4" w14:textId="77777777" w:rsidTr="00C43687">
        <w:trPr>
          <w:trHeight w:val="223"/>
        </w:trPr>
        <w:tc>
          <w:tcPr>
            <w:tcW w:w="7901" w:type="dxa"/>
            <w:vAlign w:val="center"/>
          </w:tcPr>
          <w:p w14:paraId="3764BE57" w14:textId="77777777" w:rsidR="00C43687" w:rsidRDefault="00C43687" w:rsidP="00C4368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EE6F117" w14:textId="77777777" w:rsidR="00C43687" w:rsidRPr="00497A43" w:rsidRDefault="00C43687" w:rsidP="00C436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7997323A" w14:textId="77777777" w:rsidR="00C43687" w:rsidRDefault="00C43687" w:rsidP="00C43687">
      <w:pPr>
        <w:ind w:left="720" w:hanging="720"/>
        <w:rPr>
          <w:rFonts w:ascii="Arial" w:hAnsi="Arial" w:cs="Arial"/>
          <w:sz w:val="22"/>
          <w:szCs w:val="22"/>
        </w:rPr>
      </w:pPr>
    </w:p>
    <w:p w14:paraId="7CDC2F5B" w14:textId="00C653A0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5B648EA9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46279D37" w14:textId="7ECB16FB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In hard water, soaps can form a precipitate of calcium stearate (scum). </w:t>
      </w:r>
    </w:p>
    <w:p w14:paraId="0815430E" w14:textId="77777777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p w14:paraId="3BC1BD64" w14:textId="6AA0D8DE" w:rsidR="00271386" w:rsidRDefault="00DC7605" w:rsidP="00DC760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</w:t>
      </w:r>
      <w:r>
        <w:rPr>
          <w:rFonts w:ascii="Arial" w:hAnsi="Arial" w:cs="Arial"/>
          <w:sz w:val="22"/>
          <w:szCs w:val="22"/>
        </w:rPr>
        <w:tab/>
        <w:t>Write an ionic equation, including state symbols, showing this process.</w:t>
      </w:r>
      <w:r w:rsidRPr="00DC76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41A3FAD7" w14:textId="5DB1A64F" w:rsidR="00B57CD8" w:rsidRPr="00A70768" w:rsidRDefault="00A70768" w:rsidP="00DC7605">
      <w:pPr>
        <w:ind w:left="720"/>
        <w:rPr>
          <w:rFonts w:ascii="Arial" w:hAnsi="Arial" w:cs="Arial"/>
          <w:b/>
          <w:sz w:val="22"/>
          <w:szCs w:val="22"/>
        </w:rPr>
      </w:pPr>
      <w:r w:rsidRPr="00A70768">
        <w:rPr>
          <w:rFonts w:ascii="Arial" w:hAnsi="Arial" w:cs="Arial"/>
          <w:b/>
          <w:sz w:val="22"/>
          <w:szCs w:val="22"/>
        </w:rPr>
        <w:t xml:space="preserve">2 </w:t>
      </w:r>
      <w:proofErr w:type="gramStart"/>
      <w:r w:rsidR="00C43687" w:rsidRPr="00A70768">
        <w:rPr>
          <w:rFonts w:ascii="Arial" w:hAnsi="Arial" w:cs="Arial"/>
          <w:b/>
          <w:sz w:val="22"/>
          <w:szCs w:val="22"/>
        </w:rPr>
        <w:t>CH</w:t>
      </w:r>
      <w:r w:rsidR="00C43687" w:rsidRPr="00A70768">
        <w:rPr>
          <w:rFonts w:ascii="Arial" w:hAnsi="Arial" w:cs="Arial"/>
          <w:b/>
          <w:sz w:val="22"/>
          <w:szCs w:val="22"/>
          <w:vertAlign w:val="subscript"/>
        </w:rPr>
        <w:t>3</w:t>
      </w:r>
      <w:r w:rsidR="00C43687" w:rsidRPr="00A70768">
        <w:rPr>
          <w:rFonts w:ascii="Arial" w:hAnsi="Arial" w:cs="Arial"/>
          <w:b/>
          <w:sz w:val="22"/>
          <w:szCs w:val="22"/>
        </w:rPr>
        <w:t>(</w:t>
      </w:r>
      <w:proofErr w:type="gramEnd"/>
      <w:r w:rsidR="00C43687" w:rsidRPr="00A70768">
        <w:rPr>
          <w:rFonts w:ascii="Arial" w:hAnsi="Arial" w:cs="Arial"/>
          <w:b/>
          <w:sz w:val="22"/>
          <w:szCs w:val="22"/>
        </w:rPr>
        <w:t>CH</w:t>
      </w:r>
      <w:r w:rsidR="00C43687" w:rsidRPr="00A70768">
        <w:rPr>
          <w:rFonts w:ascii="Arial" w:hAnsi="Arial" w:cs="Arial"/>
          <w:b/>
          <w:sz w:val="22"/>
          <w:szCs w:val="22"/>
          <w:vertAlign w:val="subscript"/>
        </w:rPr>
        <w:t>2</w:t>
      </w:r>
      <w:r w:rsidR="00C43687" w:rsidRPr="00A70768">
        <w:rPr>
          <w:rFonts w:ascii="Arial" w:hAnsi="Arial" w:cs="Arial"/>
          <w:b/>
          <w:sz w:val="22"/>
          <w:szCs w:val="22"/>
        </w:rPr>
        <w:t>)</w:t>
      </w:r>
      <w:r w:rsidR="00C43687" w:rsidRPr="00A70768">
        <w:rPr>
          <w:rFonts w:ascii="Arial" w:hAnsi="Arial" w:cs="Arial"/>
          <w:b/>
          <w:sz w:val="22"/>
          <w:szCs w:val="22"/>
          <w:vertAlign w:val="subscript"/>
        </w:rPr>
        <w:t>16</w:t>
      </w:r>
      <w:r w:rsidR="00C43687" w:rsidRPr="00A70768">
        <w:rPr>
          <w:rFonts w:ascii="Arial" w:hAnsi="Arial" w:cs="Arial"/>
          <w:b/>
          <w:sz w:val="22"/>
          <w:szCs w:val="22"/>
        </w:rPr>
        <w:t>COO</w:t>
      </w:r>
      <w:r w:rsidRPr="00A70768">
        <w:rPr>
          <w:rFonts w:ascii="Arial" w:hAnsi="Arial" w:cs="Arial"/>
          <w:b/>
          <w:sz w:val="22"/>
          <w:szCs w:val="22"/>
          <w:vertAlign w:val="superscript"/>
        </w:rPr>
        <w:t>–</w:t>
      </w:r>
      <w:r w:rsidRPr="00A70768">
        <w:rPr>
          <w:rFonts w:ascii="Arial" w:hAnsi="Arial" w:cs="Arial"/>
          <w:b/>
          <w:sz w:val="22"/>
          <w:szCs w:val="22"/>
        </w:rPr>
        <w:t>(</w:t>
      </w:r>
      <w:proofErr w:type="spellStart"/>
      <w:r w:rsidRPr="00A70768">
        <w:rPr>
          <w:rFonts w:ascii="Arial" w:hAnsi="Arial" w:cs="Arial"/>
          <w:b/>
          <w:sz w:val="22"/>
          <w:szCs w:val="22"/>
        </w:rPr>
        <w:t>aq</w:t>
      </w:r>
      <w:proofErr w:type="spellEnd"/>
      <w:r w:rsidRPr="00A70768">
        <w:rPr>
          <w:rFonts w:ascii="Arial" w:hAnsi="Arial" w:cs="Arial"/>
          <w:b/>
          <w:sz w:val="22"/>
          <w:szCs w:val="22"/>
        </w:rPr>
        <w:t>)</w:t>
      </w:r>
      <w:r w:rsidRPr="00A70768">
        <w:rPr>
          <w:rFonts w:ascii="Arial" w:hAnsi="Arial" w:cs="Arial"/>
          <w:b/>
          <w:sz w:val="22"/>
          <w:szCs w:val="22"/>
          <w:vertAlign w:val="superscript"/>
        </w:rPr>
        <w:t xml:space="preserve"> </w:t>
      </w:r>
      <w:r w:rsidRPr="00A70768">
        <w:rPr>
          <w:rFonts w:ascii="Arial" w:hAnsi="Arial" w:cs="Arial"/>
          <w:b/>
          <w:sz w:val="22"/>
          <w:szCs w:val="22"/>
        </w:rPr>
        <w:t xml:space="preserve">  + Ca</w:t>
      </w:r>
      <w:r w:rsidRPr="00A70768">
        <w:rPr>
          <w:rFonts w:ascii="Arial" w:hAnsi="Arial" w:cs="Arial"/>
          <w:b/>
          <w:sz w:val="22"/>
          <w:szCs w:val="22"/>
          <w:vertAlign w:val="superscript"/>
        </w:rPr>
        <w:t>2+</w:t>
      </w:r>
      <w:r w:rsidRPr="00A70768">
        <w:rPr>
          <w:rFonts w:ascii="Arial" w:hAnsi="Arial" w:cs="Arial"/>
          <w:b/>
          <w:sz w:val="22"/>
          <w:szCs w:val="22"/>
        </w:rPr>
        <w:t>(</w:t>
      </w:r>
      <w:proofErr w:type="spellStart"/>
      <w:r w:rsidRPr="00A70768">
        <w:rPr>
          <w:rFonts w:ascii="Arial" w:hAnsi="Arial" w:cs="Arial"/>
          <w:b/>
          <w:sz w:val="22"/>
          <w:szCs w:val="22"/>
        </w:rPr>
        <w:t>aq</w:t>
      </w:r>
      <w:proofErr w:type="spellEnd"/>
      <w:r w:rsidRPr="00A70768">
        <w:rPr>
          <w:rFonts w:ascii="Arial" w:hAnsi="Arial" w:cs="Arial"/>
          <w:b/>
          <w:sz w:val="22"/>
          <w:szCs w:val="22"/>
        </w:rPr>
        <w:t xml:space="preserve">)    →    </w:t>
      </w:r>
      <w:proofErr w:type="spellStart"/>
      <w:r w:rsidRPr="00A70768">
        <w:rPr>
          <w:rFonts w:ascii="Arial" w:hAnsi="Arial" w:cs="Arial"/>
          <w:b/>
          <w:sz w:val="22"/>
          <w:szCs w:val="22"/>
        </w:rPr>
        <w:t>Ca</w:t>
      </w:r>
      <w:proofErr w:type="spellEnd"/>
      <w:r w:rsidRPr="00A70768">
        <w:rPr>
          <w:rFonts w:ascii="Arial" w:hAnsi="Arial" w:cs="Arial"/>
          <w:b/>
          <w:sz w:val="22"/>
          <w:szCs w:val="22"/>
        </w:rPr>
        <w:t>(CH</w:t>
      </w:r>
      <w:r w:rsidRPr="00A70768">
        <w:rPr>
          <w:rFonts w:ascii="Arial" w:hAnsi="Arial" w:cs="Arial"/>
          <w:b/>
          <w:sz w:val="22"/>
          <w:szCs w:val="22"/>
          <w:vertAlign w:val="subscript"/>
        </w:rPr>
        <w:t>3</w:t>
      </w:r>
      <w:r w:rsidRPr="00A70768">
        <w:rPr>
          <w:rFonts w:ascii="Arial" w:hAnsi="Arial" w:cs="Arial"/>
          <w:b/>
          <w:sz w:val="22"/>
          <w:szCs w:val="22"/>
        </w:rPr>
        <w:t>(CH</w:t>
      </w:r>
      <w:r w:rsidRPr="00A70768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A70768">
        <w:rPr>
          <w:rFonts w:ascii="Arial" w:hAnsi="Arial" w:cs="Arial"/>
          <w:b/>
          <w:sz w:val="22"/>
          <w:szCs w:val="22"/>
        </w:rPr>
        <w:t>)</w:t>
      </w:r>
      <w:r w:rsidRPr="00A70768">
        <w:rPr>
          <w:rFonts w:ascii="Arial" w:hAnsi="Arial" w:cs="Arial"/>
          <w:b/>
          <w:sz w:val="22"/>
          <w:szCs w:val="22"/>
          <w:vertAlign w:val="subscript"/>
        </w:rPr>
        <w:t>16</w:t>
      </w:r>
      <w:r w:rsidRPr="00A70768">
        <w:rPr>
          <w:rFonts w:ascii="Arial" w:hAnsi="Arial" w:cs="Arial"/>
          <w:b/>
          <w:sz w:val="22"/>
          <w:szCs w:val="22"/>
        </w:rPr>
        <w:t>COO)</w:t>
      </w:r>
      <w:r w:rsidRPr="00A70768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A70768">
        <w:rPr>
          <w:rFonts w:ascii="Arial" w:hAnsi="Arial" w:cs="Arial"/>
          <w:b/>
          <w:sz w:val="22"/>
          <w:szCs w:val="22"/>
        </w:rPr>
        <w:t>(s)</w:t>
      </w:r>
    </w:p>
    <w:p w14:paraId="3169F896" w14:textId="77777777" w:rsidR="00B57CD8" w:rsidRDefault="00B57CD8" w:rsidP="00DC7605">
      <w:pPr>
        <w:ind w:left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A70768" w14:paraId="10D267F7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69AFBCD2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15EBC432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70768" w14:paraId="661B0E16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72EB323D" w14:textId="4712F3EF" w:rsidR="00A70768" w:rsidRPr="0051635A" w:rsidRDefault="00A70768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species</w:t>
            </w:r>
          </w:p>
        </w:tc>
        <w:tc>
          <w:tcPr>
            <w:tcW w:w="1461" w:type="dxa"/>
            <w:vAlign w:val="center"/>
          </w:tcPr>
          <w:p w14:paraId="43F34140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0768" w14:paraId="28AB7A0D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36F85A07" w14:textId="155FEEC9" w:rsidR="00A70768" w:rsidRPr="0075378F" w:rsidRDefault="00A70768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balanced equation</w:t>
            </w:r>
          </w:p>
        </w:tc>
        <w:tc>
          <w:tcPr>
            <w:tcW w:w="1461" w:type="dxa"/>
            <w:vAlign w:val="center"/>
          </w:tcPr>
          <w:p w14:paraId="70A297EE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0768" w14:paraId="64EEDDE8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4E016E4B" w14:textId="743A3F3B" w:rsidR="00A70768" w:rsidRDefault="00A70768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state symbols</w:t>
            </w:r>
          </w:p>
        </w:tc>
        <w:tc>
          <w:tcPr>
            <w:tcW w:w="1461" w:type="dxa"/>
            <w:vAlign w:val="center"/>
          </w:tcPr>
          <w:p w14:paraId="27F108E4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0768" w14:paraId="02F4BB00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3AC3E745" w14:textId="77777777" w:rsidR="00A70768" w:rsidRDefault="00A70768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088C21AE" w14:textId="03560AD2" w:rsidR="00A70768" w:rsidRPr="00497A43" w:rsidRDefault="00A70768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64D92971" w14:textId="77777777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p w14:paraId="7B9EBCAB" w14:textId="44DE5992" w:rsidR="00DC7605" w:rsidRDefault="00E775C0" w:rsidP="002257F4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2257F4">
        <w:rPr>
          <w:rFonts w:ascii="Arial" w:hAnsi="Arial" w:cs="Arial"/>
          <w:sz w:val="22"/>
          <w:szCs w:val="22"/>
        </w:rPr>
        <w:t xml:space="preserve">Explain how the problems caused by the formation of scum </w:t>
      </w:r>
      <w:proofErr w:type="gramStart"/>
      <w:r w:rsidR="002257F4">
        <w:rPr>
          <w:rFonts w:ascii="Arial" w:hAnsi="Arial" w:cs="Arial"/>
          <w:sz w:val="22"/>
          <w:szCs w:val="22"/>
        </w:rPr>
        <w:t>can be overcome</w:t>
      </w:r>
      <w:proofErr w:type="gramEnd"/>
      <w:r w:rsidR="002257F4">
        <w:rPr>
          <w:rFonts w:ascii="Arial" w:hAnsi="Arial" w:cs="Arial"/>
          <w:sz w:val="22"/>
          <w:szCs w:val="22"/>
        </w:rPr>
        <w:t xml:space="preserve"> by using another type of surfactant.                                                 </w:t>
      </w:r>
      <w:r w:rsidR="00DC76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2</w:t>
      </w:r>
      <w:proofErr w:type="gramEnd"/>
      <w:r w:rsidR="00DC7605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="00DC7605">
        <w:rPr>
          <w:rFonts w:ascii="Arial" w:hAnsi="Arial" w:cs="Arial"/>
          <w:sz w:val="22"/>
          <w:szCs w:val="22"/>
        </w:rPr>
        <w:t>)</w:t>
      </w:r>
    </w:p>
    <w:p w14:paraId="503DA3C7" w14:textId="77777777" w:rsidR="00DC7605" w:rsidRDefault="00DC7605" w:rsidP="00DC7605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A70768" w14:paraId="4ECFDC1B" w14:textId="77777777" w:rsidTr="00A70768">
        <w:trPr>
          <w:trHeight w:val="223"/>
        </w:trPr>
        <w:tc>
          <w:tcPr>
            <w:tcW w:w="7901" w:type="dxa"/>
            <w:vAlign w:val="center"/>
          </w:tcPr>
          <w:p w14:paraId="2689A76F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09E91B7A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70768" w14:paraId="66ABF06C" w14:textId="77777777" w:rsidTr="00A70768">
        <w:trPr>
          <w:trHeight w:val="307"/>
        </w:trPr>
        <w:tc>
          <w:tcPr>
            <w:tcW w:w="7901" w:type="dxa"/>
            <w:vAlign w:val="center"/>
          </w:tcPr>
          <w:p w14:paraId="173BC7E9" w14:textId="30AD614B" w:rsidR="00A70768" w:rsidRPr="0051635A" w:rsidRDefault="002257F4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Use a detergent</w:t>
            </w:r>
          </w:p>
        </w:tc>
        <w:tc>
          <w:tcPr>
            <w:tcW w:w="1461" w:type="dxa"/>
            <w:vAlign w:val="center"/>
          </w:tcPr>
          <w:p w14:paraId="6B70EFC9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0768" w14:paraId="5E068D13" w14:textId="77777777" w:rsidTr="00A70768">
        <w:trPr>
          <w:trHeight w:val="307"/>
        </w:trPr>
        <w:tc>
          <w:tcPr>
            <w:tcW w:w="7901" w:type="dxa"/>
            <w:vAlign w:val="center"/>
          </w:tcPr>
          <w:p w14:paraId="1228DBD3" w14:textId="067A5596" w:rsidR="00A70768" w:rsidRDefault="002257F4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Detergents do not form insoluble precipitates in hard water</w:t>
            </w:r>
          </w:p>
        </w:tc>
        <w:tc>
          <w:tcPr>
            <w:tcW w:w="1461" w:type="dxa"/>
            <w:vAlign w:val="center"/>
          </w:tcPr>
          <w:p w14:paraId="4485D9EF" w14:textId="77777777" w:rsidR="00A70768" w:rsidRDefault="00A7076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70768" w14:paraId="3F849E37" w14:textId="77777777" w:rsidTr="00A70768">
        <w:trPr>
          <w:trHeight w:val="223"/>
        </w:trPr>
        <w:tc>
          <w:tcPr>
            <w:tcW w:w="7901" w:type="dxa"/>
            <w:vAlign w:val="center"/>
          </w:tcPr>
          <w:p w14:paraId="3C5EF748" w14:textId="77777777" w:rsidR="00A70768" w:rsidRDefault="00A70768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24155C8" w14:textId="3A104043" w:rsidR="00A70768" w:rsidRPr="00497A43" w:rsidRDefault="003939E9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1AB07BF5" w14:textId="77777777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</w:p>
    <w:p w14:paraId="421201BB" w14:textId="77777777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47D94BC2" w14:textId="77777777" w:rsidR="00271386" w:rsidRPr="0090280F" w:rsidRDefault="00271386" w:rsidP="0090280F">
      <w:pPr>
        <w:pStyle w:val="ListNumber"/>
        <w:numPr>
          <w:ilvl w:val="0"/>
          <w:numId w:val="0"/>
        </w:numPr>
        <w:rPr>
          <w:b/>
        </w:rPr>
      </w:pPr>
    </w:p>
    <w:p w14:paraId="1CE513B2" w14:textId="77777777" w:rsidR="00DC7605" w:rsidRDefault="00DC7605">
      <w:pPr>
        <w:rPr>
          <w:rFonts w:ascii="Arial" w:eastAsia="Times New Roman" w:hAnsi="Arial" w:cs="Arial"/>
          <w:b/>
          <w:spacing w:val="-2"/>
          <w:sz w:val="22"/>
          <w:szCs w:val="22"/>
          <w:lang w:val="en-AU"/>
        </w:rPr>
      </w:pPr>
      <w:r>
        <w:rPr>
          <w:b/>
        </w:rPr>
        <w:br w:type="page"/>
      </w:r>
    </w:p>
    <w:p w14:paraId="57E77994" w14:textId="2FD751F3" w:rsidR="0091409C" w:rsidRPr="00AE1E65" w:rsidRDefault="004B08EF" w:rsidP="0091409C">
      <w:pPr>
        <w:pStyle w:val="ListNumber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lastRenderedPageBreak/>
        <w:t>Question 32</w:t>
      </w:r>
      <w:r w:rsidR="0091409C" w:rsidRPr="00AE1E65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91409C">
        <w:rPr>
          <w:b/>
        </w:rPr>
        <w:tab/>
      </w:r>
      <w:r w:rsidR="00B261D3">
        <w:rPr>
          <w:b/>
        </w:rPr>
        <w:t>(7</w:t>
      </w:r>
      <w:r w:rsidR="0091409C" w:rsidRPr="00AE1E65">
        <w:rPr>
          <w:b/>
        </w:rPr>
        <w:t xml:space="preserve"> marks)</w:t>
      </w:r>
    </w:p>
    <w:p w14:paraId="662FF99B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rPr>
          <w:b/>
        </w:rPr>
      </w:pPr>
    </w:p>
    <w:p w14:paraId="59879D27" w14:textId="5A207819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A group o</w:t>
      </w:r>
      <w:r w:rsidR="00F64A10">
        <w:t>f students was</w:t>
      </w:r>
      <w:r w:rsidRPr="00AE1E65">
        <w:t xml:space="preserve"> investigating the equilibrium between dichromate and chromate ions. The equation for the system is shown below:</w:t>
      </w:r>
    </w:p>
    <w:p w14:paraId="42A4C5F2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464ABA84" w14:textId="4458A20A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2 CrO</w:t>
      </w:r>
      <w:r w:rsidRPr="00AE1E65">
        <w:rPr>
          <w:vertAlign w:val="subscript"/>
        </w:rPr>
        <w:t>4</w:t>
      </w:r>
      <w:r w:rsidRPr="00AE1E65">
        <w:rPr>
          <w:vertAlign w:val="superscript"/>
        </w:rPr>
        <w:t>2–</w:t>
      </w:r>
      <w:r w:rsidRPr="00AE1E65">
        <w:t>(</w:t>
      </w:r>
      <w:proofErr w:type="spellStart"/>
      <w:r w:rsidRPr="00AE1E65">
        <w:t>aq</w:t>
      </w:r>
      <w:proofErr w:type="spellEnd"/>
      <w:r w:rsidRPr="00AE1E65">
        <w:t xml:space="preserve">) </w:t>
      </w:r>
      <w:r w:rsidRPr="00AE1E65">
        <w:rPr>
          <w:vertAlign w:val="superscript"/>
        </w:rPr>
        <w:t xml:space="preserve">         </w:t>
      </w:r>
      <w:r w:rsidRPr="00AE1E65">
        <w:t>+       2 H</w:t>
      </w:r>
      <w:r w:rsidRPr="00AE1E65">
        <w:rPr>
          <w:vertAlign w:val="superscript"/>
        </w:rPr>
        <w:t>+</w:t>
      </w:r>
      <w:r w:rsidRPr="00AE1E65">
        <w:t>(</w:t>
      </w:r>
      <w:proofErr w:type="spellStart"/>
      <w:r w:rsidRPr="00AE1E65">
        <w:t>aq</w:t>
      </w:r>
      <w:proofErr w:type="spellEnd"/>
      <w:r w:rsidRPr="00AE1E65">
        <w:t xml:space="preserve">)        </w:t>
      </w:r>
      <w:r w:rsidR="002257F4" w:rsidRPr="00A7294A">
        <w:rPr>
          <w:rFonts w:ascii="Cambria Math" w:hAnsi="Cambria Math" w:cs="Cambria Math"/>
          <w:sz w:val="24"/>
          <w:szCs w:val="24"/>
        </w:rPr>
        <w:t>⇌</w:t>
      </w:r>
      <w:r w:rsidRPr="00AE1E65">
        <w:rPr>
          <w:rStyle w:val="apple-converted-space"/>
          <w:color w:val="252525"/>
          <w:shd w:val="clear" w:color="auto" w:fill="FFFFFF"/>
        </w:rPr>
        <w:t> </w:t>
      </w:r>
      <w:r w:rsidRPr="00AE1E65">
        <w:t xml:space="preserve">    Cr</w:t>
      </w:r>
      <w:r w:rsidRPr="00AE1E65">
        <w:rPr>
          <w:vertAlign w:val="subscript"/>
        </w:rPr>
        <w:t>2</w:t>
      </w:r>
      <w:r w:rsidRPr="00AE1E65">
        <w:t>O</w:t>
      </w:r>
      <w:r w:rsidRPr="00AE1E65">
        <w:rPr>
          <w:vertAlign w:val="subscript"/>
        </w:rPr>
        <w:t>7</w:t>
      </w:r>
      <w:r w:rsidRPr="00AE1E65">
        <w:rPr>
          <w:vertAlign w:val="superscript"/>
        </w:rPr>
        <w:t>2–</w:t>
      </w:r>
      <w:r w:rsidRPr="00AE1E65">
        <w:t>(</w:t>
      </w:r>
      <w:proofErr w:type="spellStart"/>
      <w:r w:rsidRPr="00AE1E65">
        <w:t>aq</w:t>
      </w:r>
      <w:proofErr w:type="spellEnd"/>
      <w:r w:rsidRPr="00AE1E65">
        <w:t xml:space="preserve">) </w:t>
      </w:r>
      <w:r w:rsidRPr="00AE1E65">
        <w:rPr>
          <w:vertAlign w:val="superscript"/>
        </w:rPr>
        <w:t xml:space="preserve">  </w:t>
      </w:r>
      <w:r>
        <w:rPr>
          <w:vertAlign w:val="superscript"/>
        </w:rPr>
        <w:t xml:space="preserve">  </w:t>
      </w:r>
      <w:r w:rsidRPr="00AE1E65">
        <w:t xml:space="preserve">+  </w:t>
      </w:r>
      <w:r>
        <w:t xml:space="preserve"> </w:t>
      </w:r>
      <w:r w:rsidRPr="00AE1E65">
        <w:t>H</w:t>
      </w:r>
      <w:r w:rsidRPr="00AE1E65">
        <w:rPr>
          <w:vertAlign w:val="subscript"/>
        </w:rPr>
        <w:t>2</w:t>
      </w:r>
      <w:r w:rsidRPr="00AE1E65">
        <w:t>O(ℓ)</w:t>
      </w:r>
    </w:p>
    <w:p w14:paraId="3BE23F7B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70E0B645" w14:textId="2C6CB7D6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r w:rsidRPr="00AE1E65">
        <w:t>They started with 50.0 mL of a solution of 0.1</w:t>
      </w:r>
      <w:r w:rsidR="00F64A10">
        <w:t>0</w:t>
      </w:r>
      <w:r w:rsidRPr="00AE1E65">
        <w:t xml:space="preserve"> </w:t>
      </w:r>
      <w:proofErr w:type="spellStart"/>
      <w:r w:rsidRPr="00AE1E65">
        <w:t>mol</w:t>
      </w:r>
      <w:proofErr w:type="spellEnd"/>
      <w:r w:rsidRPr="00AE1E65">
        <w:t xml:space="preserve"> L</w:t>
      </w:r>
      <w:r w:rsidRPr="00AE1E65">
        <w:rPr>
          <w:vertAlign w:val="superscript"/>
        </w:rPr>
        <w:t xml:space="preserve">-1 </w:t>
      </w:r>
      <w:r w:rsidRPr="00AE1E65">
        <w:t>potassium chromate, and gradually added hydroc</w:t>
      </w:r>
      <w:r w:rsidR="003B58C5">
        <w:t>hloric acid to the solution. They</w:t>
      </w:r>
      <w:r w:rsidR="00DF0D90">
        <w:t xml:space="preserve"> recorded the colour of the solution</w:t>
      </w:r>
      <w:r w:rsidRPr="00AE1E65">
        <w:t xml:space="preserve"> and the pH using a pH probe.</w:t>
      </w:r>
      <w:r w:rsidR="00DF0D90">
        <w:t xml:space="preserve"> </w:t>
      </w:r>
      <w:r w:rsidRPr="00AE1E65">
        <w:t xml:space="preserve">Their results </w:t>
      </w:r>
      <w:proofErr w:type="gramStart"/>
      <w:r w:rsidRPr="00AE1E65">
        <w:t>are shown</w:t>
      </w:r>
      <w:proofErr w:type="gramEnd"/>
      <w:r w:rsidRPr="00AE1E65">
        <w:t xml:space="preserve"> below.</w:t>
      </w:r>
    </w:p>
    <w:p w14:paraId="77BD61DC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37602B3C" w14:textId="0ABB9E8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  <w:proofErr w:type="gramStart"/>
      <w:r w:rsidRPr="00AE1E65">
        <w:t>Table 1.</w:t>
      </w:r>
      <w:proofErr w:type="gramEnd"/>
      <w:r w:rsidRPr="00AE1E65">
        <w:t xml:space="preserve"> </w:t>
      </w:r>
      <w:r w:rsidR="00D52485">
        <w:t>C</w:t>
      </w:r>
      <w:r w:rsidRPr="00AE1E65">
        <w:t xml:space="preserve">olour of a solution of potassium chromate on addition of 1.0 </w:t>
      </w:r>
      <w:proofErr w:type="spellStart"/>
      <w:r w:rsidRPr="00AE1E65">
        <w:t>mol</w:t>
      </w:r>
      <w:proofErr w:type="spellEnd"/>
      <w:r w:rsidRPr="00AE1E65">
        <w:t xml:space="preserve"> L</w:t>
      </w:r>
      <w:r w:rsidRPr="00AE1E65">
        <w:rPr>
          <w:vertAlign w:val="superscript"/>
        </w:rPr>
        <w:t xml:space="preserve">-1 </w:t>
      </w:r>
      <w:r w:rsidRPr="00AE1E65">
        <w:t>hydrochloric acid</w:t>
      </w:r>
    </w:p>
    <w:p w14:paraId="7F676F70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54"/>
        <w:gridCol w:w="2401"/>
        <w:gridCol w:w="1089"/>
        <w:gridCol w:w="2410"/>
      </w:tblGrid>
      <w:tr w:rsidR="00E775C0" w:rsidRPr="00AE1E65" w14:paraId="197AAE14" w14:textId="77777777" w:rsidTr="00E775C0">
        <w:tc>
          <w:tcPr>
            <w:tcW w:w="1754" w:type="dxa"/>
            <w:vAlign w:val="center"/>
          </w:tcPr>
          <w:p w14:paraId="3E2B294D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Measurement</w:t>
            </w:r>
          </w:p>
        </w:tc>
        <w:tc>
          <w:tcPr>
            <w:tcW w:w="2401" w:type="dxa"/>
            <w:vAlign w:val="center"/>
          </w:tcPr>
          <w:p w14:paraId="18DC5481" w14:textId="6B3640E3" w:rsidR="0091409C" w:rsidRPr="00AE1E65" w:rsidRDefault="00E775C0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  <w:rPr>
                <w:b/>
              </w:rPr>
            </w:pPr>
            <w:r>
              <w:rPr>
                <w:b/>
              </w:rPr>
              <w:t>Volume of HCℓ(</w:t>
            </w:r>
            <w:proofErr w:type="spellStart"/>
            <w:r>
              <w:rPr>
                <w:b/>
              </w:rPr>
              <w:t>aq</w:t>
            </w:r>
            <w:proofErr w:type="spellEnd"/>
            <w:r>
              <w:rPr>
                <w:b/>
              </w:rPr>
              <w:t xml:space="preserve">) </w:t>
            </w:r>
          </w:p>
          <w:p w14:paraId="57A2910F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  <w:rPr>
                <w:b/>
              </w:rPr>
            </w:pPr>
            <w:r w:rsidRPr="00AE1E65">
              <w:rPr>
                <w:b/>
              </w:rPr>
              <w:t>(mL)</w:t>
            </w:r>
          </w:p>
        </w:tc>
        <w:tc>
          <w:tcPr>
            <w:tcW w:w="1089" w:type="dxa"/>
            <w:vAlign w:val="center"/>
          </w:tcPr>
          <w:p w14:paraId="12A3CF22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pH</w:t>
            </w:r>
          </w:p>
        </w:tc>
        <w:tc>
          <w:tcPr>
            <w:tcW w:w="2410" w:type="dxa"/>
            <w:vAlign w:val="center"/>
          </w:tcPr>
          <w:p w14:paraId="314E074C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</w:rPr>
            </w:pPr>
            <w:r w:rsidRPr="00AE1E65">
              <w:rPr>
                <w:b/>
              </w:rPr>
              <w:t>Colour of solution</w:t>
            </w:r>
          </w:p>
        </w:tc>
      </w:tr>
      <w:tr w:rsidR="00E775C0" w:rsidRPr="00AE1E65" w14:paraId="03C9FC68" w14:textId="77777777" w:rsidTr="00E775C0">
        <w:tc>
          <w:tcPr>
            <w:tcW w:w="1754" w:type="dxa"/>
            <w:vAlign w:val="center"/>
          </w:tcPr>
          <w:p w14:paraId="1274E2FA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1</w:t>
            </w:r>
          </w:p>
        </w:tc>
        <w:tc>
          <w:tcPr>
            <w:tcW w:w="2401" w:type="dxa"/>
            <w:vAlign w:val="center"/>
          </w:tcPr>
          <w:p w14:paraId="29343CA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0.0</w:t>
            </w:r>
          </w:p>
        </w:tc>
        <w:tc>
          <w:tcPr>
            <w:tcW w:w="1089" w:type="dxa"/>
            <w:vAlign w:val="center"/>
          </w:tcPr>
          <w:p w14:paraId="5407B679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10</w:t>
            </w:r>
          </w:p>
        </w:tc>
        <w:tc>
          <w:tcPr>
            <w:tcW w:w="2410" w:type="dxa"/>
            <w:vAlign w:val="center"/>
          </w:tcPr>
          <w:p w14:paraId="46F017B3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2EF248D8" w14:textId="77777777" w:rsidTr="00E775C0">
        <w:tc>
          <w:tcPr>
            <w:tcW w:w="1754" w:type="dxa"/>
            <w:vAlign w:val="center"/>
          </w:tcPr>
          <w:p w14:paraId="76E4D51B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2</w:t>
            </w:r>
          </w:p>
        </w:tc>
        <w:tc>
          <w:tcPr>
            <w:tcW w:w="2401" w:type="dxa"/>
            <w:vAlign w:val="center"/>
          </w:tcPr>
          <w:p w14:paraId="43D056E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0.5</w:t>
            </w:r>
          </w:p>
        </w:tc>
        <w:tc>
          <w:tcPr>
            <w:tcW w:w="1089" w:type="dxa"/>
            <w:vAlign w:val="center"/>
          </w:tcPr>
          <w:p w14:paraId="2AA2E3EA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9.9</w:t>
            </w:r>
          </w:p>
        </w:tc>
        <w:tc>
          <w:tcPr>
            <w:tcW w:w="2410" w:type="dxa"/>
            <w:vAlign w:val="center"/>
          </w:tcPr>
          <w:p w14:paraId="460E557C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20180CF4" w14:textId="77777777" w:rsidTr="00E775C0">
        <w:tc>
          <w:tcPr>
            <w:tcW w:w="1754" w:type="dxa"/>
            <w:vAlign w:val="center"/>
          </w:tcPr>
          <w:p w14:paraId="1FE1554C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3</w:t>
            </w:r>
          </w:p>
        </w:tc>
        <w:tc>
          <w:tcPr>
            <w:tcW w:w="2401" w:type="dxa"/>
            <w:vAlign w:val="center"/>
          </w:tcPr>
          <w:p w14:paraId="2291FB62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1.0</w:t>
            </w:r>
          </w:p>
        </w:tc>
        <w:tc>
          <w:tcPr>
            <w:tcW w:w="1089" w:type="dxa"/>
            <w:vAlign w:val="center"/>
          </w:tcPr>
          <w:p w14:paraId="5565AFF9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9.8</w:t>
            </w:r>
          </w:p>
        </w:tc>
        <w:tc>
          <w:tcPr>
            <w:tcW w:w="2410" w:type="dxa"/>
            <w:vAlign w:val="center"/>
          </w:tcPr>
          <w:p w14:paraId="391CC756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6EC7D95D" w14:textId="77777777" w:rsidTr="00E775C0">
        <w:tc>
          <w:tcPr>
            <w:tcW w:w="1754" w:type="dxa"/>
            <w:vAlign w:val="center"/>
          </w:tcPr>
          <w:p w14:paraId="55B5B6E5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4</w:t>
            </w:r>
          </w:p>
        </w:tc>
        <w:tc>
          <w:tcPr>
            <w:tcW w:w="2401" w:type="dxa"/>
            <w:vAlign w:val="center"/>
          </w:tcPr>
          <w:p w14:paraId="37364942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1.5</w:t>
            </w:r>
          </w:p>
        </w:tc>
        <w:tc>
          <w:tcPr>
            <w:tcW w:w="1089" w:type="dxa"/>
            <w:vAlign w:val="center"/>
          </w:tcPr>
          <w:p w14:paraId="38A52931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9.7</w:t>
            </w:r>
          </w:p>
        </w:tc>
        <w:tc>
          <w:tcPr>
            <w:tcW w:w="2410" w:type="dxa"/>
            <w:vAlign w:val="center"/>
          </w:tcPr>
          <w:p w14:paraId="332A09D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green/yellow</w:t>
            </w:r>
          </w:p>
        </w:tc>
      </w:tr>
      <w:tr w:rsidR="00E775C0" w:rsidRPr="00AE1E65" w14:paraId="2044C455" w14:textId="77777777" w:rsidTr="00E775C0">
        <w:tc>
          <w:tcPr>
            <w:tcW w:w="1754" w:type="dxa"/>
            <w:vAlign w:val="center"/>
          </w:tcPr>
          <w:p w14:paraId="03EAAC57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5</w:t>
            </w:r>
          </w:p>
        </w:tc>
        <w:tc>
          <w:tcPr>
            <w:tcW w:w="2401" w:type="dxa"/>
            <w:vAlign w:val="center"/>
          </w:tcPr>
          <w:p w14:paraId="5CE23A47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2.0</w:t>
            </w:r>
          </w:p>
        </w:tc>
        <w:tc>
          <w:tcPr>
            <w:tcW w:w="1089" w:type="dxa"/>
            <w:vAlign w:val="center"/>
          </w:tcPr>
          <w:p w14:paraId="6DE2AA3B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7.3</w:t>
            </w:r>
          </w:p>
        </w:tc>
        <w:tc>
          <w:tcPr>
            <w:tcW w:w="2410" w:type="dxa"/>
            <w:vAlign w:val="center"/>
          </w:tcPr>
          <w:p w14:paraId="2BA97D9D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yellow</w:t>
            </w:r>
          </w:p>
        </w:tc>
      </w:tr>
      <w:tr w:rsidR="00E775C0" w:rsidRPr="00AE1E65" w14:paraId="69FC024D" w14:textId="77777777" w:rsidTr="00E775C0">
        <w:tc>
          <w:tcPr>
            <w:tcW w:w="1754" w:type="dxa"/>
            <w:vAlign w:val="center"/>
          </w:tcPr>
          <w:p w14:paraId="092CB19F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6</w:t>
            </w:r>
          </w:p>
        </w:tc>
        <w:tc>
          <w:tcPr>
            <w:tcW w:w="2401" w:type="dxa"/>
            <w:vAlign w:val="center"/>
          </w:tcPr>
          <w:p w14:paraId="12A6D1D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2.5</w:t>
            </w:r>
          </w:p>
        </w:tc>
        <w:tc>
          <w:tcPr>
            <w:tcW w:w="1089" w:type="dxa"/>
            <w:vAlign w:val="center"/>
          </w:tcPr>
          <w:p w14:paraId="24CCFDF9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6.5</w:t>
            </w:r>
          </w:p>
        </w:tc>
        <w:tc>
          <w:tcPr>
            <w:tcW w:w="2410" w:type="dxa"/>
            <w:vAlign w:val="center"/>
          </w:tcPr>
          <w:p w14:paraId="6737FD4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14:paraId="0CA1FD43" w14:textId="77777777" w:rsidTr="00E775C0">
        <w:tc>
          <w:tcPr>
            <w:tcW w:w="1754" w:type="dxa"/>
            <w:vAlign w:val="center"/>
          </w:tcPr>
          <w:p w14:paraId="03F133B2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7</w:t>
            </w:r>
          </w:p>
        </w:tc>
        <w:tc>
          <w:tcPr>
            <w:tcW w:w="2401" w:type="dxa"/>
            <w:vAlign w:val="center"/>
          </w:tcPr>
          <w:p w14:paraId="5758E078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3.0</w:t>
            </w:r>
          </w:p>
        </w:tc>
        <w:tc>
          <w:tcPr>
            <w:tcW w:w="1089" w:type="dxa"/>
            <w:vAlign w:val="center"/>
          </w:tcPr>
          <w:p w14:paraId="07A84D4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4.5</w:t>
            </w:r>
          </w:p>
        </w:tc>
        <w:tc>
          <w:tcPr>
            <w:tcW w:w="2410" w:type="dxa"/>
            <w:vAlign w:val="center"/>
          </w:tcPr>
          <w:p w14:paraId="5EA8CBDE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14:paraId="1F329E23" w14:textId="77777777" w:rsidTr="00E775C0">
        <w:tc>
          <w:tcPr>
            <w:tcW w:w="1754" w:type="dxa"/>
            <w:vAlign w:val="center"/>
          </w:tcPr>
          <w:p w14:paraId="3D7D9F40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8</w:t>
            </w:r>
          </w:p>
        </w:tc>
        <w:tc>
          <w:tcPr>
            <w:tcW w:w="2401" w:type="dxa"/>
            <w:vAlign w:val="center"/>
          </w:tcPr>
          <w:p w14:paraId="17531EAA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3.5</w:t>
            </w:r>
          </w:p>
        </w:tc>
        <w:tc>
          <w:tcPr>
            <w:tcW w:w="1089" w:type="dxa"/>
            <w:vAlign w:val="center"/>
          </w:tcPr>
          <w:p w14:paraId="6ACC0D03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>
              <w:t>3.4</w:t>
            </w:r>
          </w:p>
        </w:tc>
        <w:tc>
          <w:tcPr>
            <w:tcW w:w="2410" w:type="dxa"/>
            <w:vAlign w:val="center"/>
          </w:tcPr>
          <w:p w14:paraId="311C2134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  <w:tr w:rsidR="00E775C0" w:rsidRPr="00AE1E65" w14:paraId="3134E182" w14:textId="77777777" w:rsidTr="00E775C0">
        <w:tc>
          <w:tcPr>
            <w:tcW w:w="1754" w:type="dxa"/>
            <w:vAlign w:val="center"/>
          </w:tcPr>
          <w:p w14:paraId="73E95ACF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9</w:t>
            </w:r>
          </w:p>
        </w:tc>
        <w:tc>
          <w:tcPr>
            <w:tcW w:w="2401" w:type="dxa"/>
            <w:vAlign w:val="center"/>
          </w:tcPr>
          <w:p w14:paraId="5A4DBCF2" w14:textId="77777777" w:rsidR="0091409C" w:rsidRPr="00AE1E65" w:rsidRDefault="0091409C" w:rsidP="00E775C0">
            <w:pPr>
              <w:pStyle w:val="ListNumber"/>
              <w:numPr>
                <w:ilvl w:val="0"/>
                <w:numId w:val="0"/>
              </w:numPr>
              <w:spacing w:line="276" w:lineRule="auto"/>
              <w:ind w:right="78"/>
              <w:jc w:val="center"/>
            </w:pPr>
            <w:r w:rsidRPr="00AE1E65">
              <w:t>4.0</w:t>
            </w:r>
          </w:p>
        </w:tc>
        <w:tc>
          <w:tcPr>
            <w:tcW w:w="1089" w:type="dxa"/>
            <w:vAlign w:val="center"/>
          </w:tcPr>
          <w:p w14:paraId="73567298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2.1</w:t>
            </w:r>
          </w:p>
        </w:tc>
        <w:tc>
          <w:tcPr>
            <w:tcW w:w="2410" w:type="dxa"/>
            <w:vAlign w:val="center"/>
          </w:tcPr>
          <w:p w14:paraId="56771386" w14:textId="77777777" w:rsidR="0091409C" w:rsidRPr="00AE1E65" w:rsidRDefault="0091409C" w:rsidP="0091409C">
            <w:pPr>
              <w:pStyle w:val="ListNumber"/>
              <w:numPr>
                <w:ilvl w:val="0"/>
                <w:numId w:val="0"/>
              </w:numPr>
              <w:spacing w:line="276" w:lineRule="auto"/>
              <w:jc w:val="center"/>
            </w:pPr>
            <w:r w:rsidRPr="00AE1E65">
              <w:t>orange</w:t>
            </w:r>
          </w:p>
        </w:tc>
      </w:tr>
    </w:tbl>
    <w:p w14:paraId="54BC0C4C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3FD2E114" w14:textId="30DE8C23" w:rsidR="0091409C" w:rsidRDefault="00DF0D90" w:rsidP="0091409C">
      <w:pPr>
        <w:pStyle w:val="ListNumber"/>
        <w:numPr>
          <w:ilvl w:val="0"/>
          <w:numId w:val="0"/>
        </w:numPr>
        <w:spacing w:line="276" w:lineRule="auto"/>
        <w:ind w:left="720" w:hanging="720"/>
      </w:pPr>
      <w:r w:rsidRPr="00AE1E65">
        <w:t xml:space="preserve"> </w:t>
      </w:r>
      <w:r>
        <w:t>(a</w:t>
      </w:r>
      <w:r w:rsidR="0091409C" w:rsidRPr="00AE1E65">
        <w:t>)</w:t>
      </w:r>
      <w:r w:rsidR="0091409C" w:rsidRPr="00AE1E65">
        <w:tab/>
        <w:t xml:space="preserve">Plot a graph </w:t>
      </w:r>
      <w:r w:rsidR="0091409C">
        <w:t xml:space="preserve">on the grid </w:t>
      </w:r>
      <w:r>
        <w:t xml:space="preserve">below </w:t>
      </w:r>
      <w:r w:rsidR="0091409C" w:rsidRPr="00AE1E65">
        <w:t xml:space="preserve">showing the variation of pH against volume of hydrochloric acid added. </w:t>
      </w:r>
      <w:r w:rsidR="00B57BDE" w:rsidRPr="00B57BDE">
        <w:rPr>
          <w:i/>
        </w:rPr>
        <w:t>(a spare grid is provided at the end of the questions if required)</w:t>
      </w:r>
      <w:r w:rsidR="00B57BDE">
        <w:tab/>
      </w:r>
      <w:r w:rsidR="0091409C">
        <w:t>(4 marks)</w:t>
      </w:r>
    </w:p>
    <w:p w14:paraId="18119655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</w:pPr>
    </w:p>
    <w:p w14:paraId="206BEECA" w14:textId="0F020B62" w:rsidR="0091409C" w:rsidRDefault="008E0EF9" w:rsidP="0091409C">
      <w:pPr>
        <w:pStyle w:val="ListNumber"/>
        <w:numPr>
          <w:ilvl w:val="0"/>
          <w:numId w:val="0"/>
        </w:numPr>
        <w:spacing w:line="276" w:lineRule="auto"/>
      </w:pPr>
      <w:r>
        <w:rPr>
          <w:noProof/>
          <w:lang w:eastAsia="en-AU"/>
        </w:rPr>
        <w:drawing>
          <wp:inline distT="0" distB="0" distL="0" distR="0" wp14:anchorId="25E2C787" wp14:editId="5C7B56D6">
            <wp:extent cx="4210789" cy="1882098"/>
            <wp:effectExtent l="0" t="0" r="18415" b="4445"/>
            <wp:docPr id="89" name="Chart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0C367A6" w14:textId="77777777" w:rsidR="008E0EF9" w:rsidRPr="00AE1E65" w:rsidRDefault="008E0EF9" w:rsidP="0091409C">
      <w:pPr>
        <w:pStyle w:val="ListNumber"/>
        <w:numPr>
          <w:ilvl w:val="0"/>
          <w:numId w:val="0"/>
        </w:numPr>
        <w:spacing w:line="276" w:lineRule="auto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8E0EF9" w14:paraId="336EE9B4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2674EB5A" w14:textId="77777777" w:rsidR="008E0EF9" w:rsidRDefault="008E0EF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6E75ACB1" w14:textId="77777777" w:rsidR="008E0EF9" w:rsidRDefault="008E0EF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E0EF9" w14:paraId="69F45D00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41086B58" w14:textId="5AC096E0" w:rsidR="008E0EF9" w:rsidRPr="0051635A" w:rsidRDefault="00B237E5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appropriate scales</w:t>
            </w:r>
            <w:r w:rsidR="002257F4">
              <w:rPr>
                <w:rFonts w:ascii="Arial" w:hAnsi="Arial" w:cs="Arial"/>
                <w:sz w:val="22"/>
                <w:szCs w:val="22"/>
              </w:rPr>
              <w:t xml:space="preserve"> on both axis</w:t>
            </w:r>
          </w:p>
        </w:tc>
        <w:tc>
          <w:tcPr>
            <w:tcW w:w="1461" w:type="dxa"/>
            <w:vAlign w:val="center"/>
          </w:tcPr>
          <w:p w14:paraId="7B0AD759" w14:textId="77777777" w:rsidR="008E0EF9" w:rsidRDefault="008E0EF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E0EF9" w14:paraId="472A0D9C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5EA0C9F3" w14:textId="7CBE658A" w:rsidR="008E0EF9" w:rsidRPr="0075378F" w:rsidRDefault="00B237E5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labelled axis (including units on x axis)</w:t>
            </w:r>
          </w:p>
        </w:tc>
        <w:tc>
          <w:tcPr>
            <w:tcW w:w="1461" w:type="dxa"/>
            <w:vAlign w:val="center"/>
          </w:tcPr>
          <w:p w14:paraId="59706045" w14:textId="77777777" w:rsidR="008E0EF9" w:rsidRDefault="008E0EF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E0EF9" w14:paraId="554F0735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3358EBA5" w14:textId="2EA6C03B" w:rsidR="008E0EF9" w:rsidRDefault="00B237E5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points plotted accurately</w:t>
            </w:r>
          </w:p>
        </w:tc>
        <w:tc>
          <w:tcPr>
            <w:tcW w:w="1461" w:type="dxa"/>
            <w:vAlign w:val="center"/>
          </w:tcPr>
          <w:p w14:paraId="7554E7D7" w14:textId="77777777" w:rsidR="008E0EF9" w:rsidRDefault="008E0EF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E0EF9" w14:paraId="47C88F9B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3D81C710" w14:textId="59B39DFB" w:rsidR="008E0EF9" w:rsidRDefault="002257F4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smooth </w:t>
            </w:r>
            <w:r w:rsidR="00B237E5">
              <w:rPr>
                <w:rFonts w:ascii="Arial" w:hAnsi="Arial" w:cs="Arial"/>
                <w:sz w:val="22"/>
                <w:szCs w:val="22"/>
              </w:rPr>
              <w:t xml:space="preserve">line drawn </w:t>
            </w:r>
            <w:r>
              <w:rPr>
                <w:rFonts w:ascii="Arial" w:hAnsi="Arial" w:cs="Arial"/>
                <w:sz w:val="22"/>
                <w:szCs w:val="22"/>
              </w:rPr>
              <w:t>showing tendency of the data (not dot to dot)</w:t>
            </w:r>
          </w:p>
        </w:tc>
        <w:tc>
          <w:tcPr>
            <w:tcW w:w="1461" w:type="dxa"/>
            <w:vAlign w:val="center"/>
          </w:tcPr>
          <w:p w14:paraId="36BE90DF" w14:textId="7C54D472" w:rsidR="008E0EF9" w:rsidRDefault="00B237E5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E0EF9" w14:paraId="4DA2281B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53D46FDE" w14:textId="77777777" w:rsidR="008E0EF9" w:rsidRDefault="008E0EF9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17D47BE8" w14:textId="79631A72" w:rsidR="008E0EF9" w:rsidRPr="00497A43" w:rsidRDefault="00B237E5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1B0DABA4" w14:textId="77777777" w:rsidR="00D52485" w:rsidRDefault="00D52485">
      <w:pPr>
        <w:rPr>
          <w:rFonts w:ascii="Arial" w:eastAsia="Times New Roman" w:hAnsi="Arial" w:cs="Arial"/>
          <w:spacing w:val="-2"/>
          <w:sz w:val="22"/>
          <w:szCs w:val="22"/>
          <w:lang w:val="en-AU"/>
        </w:rPr>
      </w:pPr>
      <w:r>
        <w:br w:type="page"/>
      </w:r>
    </w:p>
    <w:p w14:paraId="279C801E" w14:textId="3FDB6314" w:rsidR="00DF0D90" w:rsidRDefault="00E775C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lastRenderedPageBreak/>
        <w:t>(b</w:t>
      </w:r>
      <w:r w:rsidR="00DF0D90" w:rsidRPr="00AE1E65">
        <w:t>)</w:t>
      </w:r>
      <w:r w:rsidR="00DF0D90" w:rsidRPr="00AE1E65">
        <w:tab/>
      </w:r>
      <w:r w:rsidR="00F36342">
        <w:t>Suggest</w:t>
      </w:r>
      <w:r w:rsidR="00DF0D90">
        <w:t xml:space="preserve"> why there is no significant change in pH for the first four measurements.</w:t>
      </w:r>
      <w:r w:rsidR="00DF0D90" w:rsidRPr="00AE1E65">
        <w:t>(</w:t>
      </w:r>
      <w:r w:rsidR="00B261D3">
        <w:t>1</w:t>
      </w:r>
      <w:r w:rsidR="00DF0D90" w:rsidRPr="00AE1E65">
        <w:t xml:space="preserve"> marks)</w:t>
      </w:r>
    </w:p>
    <w:p w14:paraId="39EBBFF0" w14:textId="77777777" w:rsidR="00DF0D90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F36342" w14:paraId="6F206D6F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68F3E4F5" w14:textId="77777777" w:rsidR="00F36342" w:rsidRDefault="00F36342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6FA38489" w14:textId="77777777" w:rsidR="00F36342" w:rsidRDefault="00F36342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261D3" w14:paraId="2B59B1E4" w14:textId="77777777" w:rsidTr="003464C7">
        <w:trPr>
          <w:trHeight w:val="624"/>
        </w:trPr>
        <w:tc>
          <w:tcPr>
            <w:tcW w:w="7901" w:type="dxa"/>
            <w:vAlign w:val="center"/>
          </w:tcPr>
          <w:p w14:paraId="05AD9066" w14:textId="61249B24" w:rsidR="00B261D3" w:rsidRPr="0051635A" w:rsidRDefault="00441EB7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initial pH is 10 -</w:t>
            </w:r>
            <w:r w:rsidR="00B261D3">
              <w:rPr>
                <w:rFonts w:ascii="Arial" w:hAnsi="Arial" w:cs="Arial"/>
                <w:sz w:val="22"/>
                <w:szCs w:val="22"/>
              </w:rPr>
              <w:t xml:space="preserve"> hydroxide ions are in excess </w:t>
            </w:r>
          </w:p>
          <w:p w14:paraId="4A132A4B" w14:textId="6E893AC5" w:rsidR="00B261D3" w:rsidRPr="0051635A" w:rsidRDefault="00B261D3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so the pH doesn’t change much as the acid is used up as it is added</w:t>
            </w:r>
          </w:p>
        </w:tc>
        <w:tc>
          <w:tcPr>
            <w:tcW w:w="1461" w:type="dxa"/>
            <w:vAlign w:val="center"/>
          </w:tcPr>
          <w:p w14:paraId="5C4A5989" w14:textId="26444E2E" w:rsidR="00B261D3" w:rsidRDefault="00B261D3" w:rsidP="00B261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36342" w14:paraId="53F5CCE5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68CABE0C" w14:textId="77777777" w:rsidR="00F36342" w:rsidRDefault="00F36342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44E9AF45" w14:textId="15AF00E3" w:rsidR="00F36342" w:rsidRPr="00497A43" w:rsidRDefault="00B261D3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3BADD7C3" w14:textId="77777777" w:rsidR="00DF0D90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p w14:paraId="10EDF582" w14:textId="0F2AE1AE" w:rsidR="0091409C" w:rsidRDefault="00DF0D90" w:rsidP="00DF0D90">
      <w:pPr>
        <w:pStyle w:val="ListNumber"/>
        <w:numPr>
          <w:ilvl w:val="0"/>
          <w:numId w:val="0"/>
        </w:numPr>
        <w:spacing w:line="276" w:lineRule="auto"/>
        <w:ind w:left="720" w:hanging="720"/>
      </w:pPr>
      <w:r>
        <w:t>(c</w:t>
      </w:r>
      <w:r w:rsidR="0091409C" w:rsidRPr="00AE1E65">
        <w:t>)</w:t>
      </w:r>
      <w:r w:rsidR="0091409C" w:rsidRPr="00AE1E65">
        <w:tab/>
        <w:t xml:space="preserve">Based on these results, the students concluded that potassium chromate </w:t>
      </w:r>
      <w:proofErr w:type="gramStart"/>
      <w:r w:rsidR="0091409C" w:rsidRPr="00AE1E65">
        <w:t>could be used</w:t>
      </w:r>
      <w:proofErr w:type="gramEnd"/>
      <w:r w:rsidR="0091409C" w:rsidRPr="00AE1E65">
        <w:t xml:space="preserve"> as an indicator in an acid-base titration</w:t>
      </w:r>
      <w:r w:rsidR="0091409C">
        <w:t xml:space="preserve">. Evaluate this conclusion. </w:t>
      </w:r>
      <w:r w:rsidR="0091409C">
        <w:tab/>
      </w:r>
      <w:r w:rsidR="0091409C">
        <w:tab/>
        <w:t>(2</w:t>
      </w:r>
      <w:r w:rsidR="0091409C" w:rsidRPr="00AE1E65">
        <w:t xml:space="preserve"> marks)</w:t>
      </w:r>
    </w:p>
    <w:p w14:paraId="13F04715" w14:textId="77777777" w:rsidR="0091409C" w:rsidRPr="00AE1E65" w:rsidRDefault="0091409C" w:rsidP="0091409C">
      <w:pPr>
        <w:pStyle w:val="ListNumber"/>
        <w:numPr>
          <w:ilvl w:val="0"/>
          <w:numId w:val="0"/>
        </w:numPr>
        <w:spacing w:line="276" w:lineRule="auto"/>
        <w:ind w:left="720" w:hanging="720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741C7D" w14:paraId="3D39640A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5164093F" w14:textId="77777777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05C3A263" w14:textId="77777777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741C7D" w14:paraId="3A81F66E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5DBFB6B0" w14:textId="2D2E3EE0" w:rsidR="00741C7D" w:rsidRPr="00C30776" w:rsidRDefault="00741C7D" w:rsidP="009611C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30776">
              <w:rPr>
                <w:rFonts w:ascii="Arial" w:hAnsi="Arial" w:cs="Arial"/>
                <w:i/>
                <w:sz w:val="22"/>
                <w:szCs w:val="22"/>
              </w:rPr>
              <w:t>either:</w:t>
            </w:r>
          </w:p>
        </w:tc>
        <w:tc>
          <w:tcPr>
            <w:tcW w:w="1461" w:type="dxa"/>
            <w:vAlign w:val="center"/>
          </w:tcPr>
          <w:p w14:paraId="1ED05CB9" w14:textId="4ECD75D0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1C7D" w14:paraId="00B2A7C6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70EC4C94" w14:textId="04DD0951" w:rsidR="00741C7D" w:rsidRPr="00741C7D" w:rsidRDefault="00741C7D" w:rsidP="009611C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Agree (no mark for </w:t>
            </w:r>
            <w:r w:rsidR="00C30776">
              <w:rPr>
                <w:rFonts w:ascii="Arial" w:hAnsi="Arial" w:cs="Arial"/>
                <w:i/>
                <w:sz w:val="22"/>
                <w:szCs w:val="22"/>
              </w:rPr>
              <w:t>this)</w:t>
            </w:r>
          </w:p>
        </w:tc>
        <w:tc>
          <w:tcPr>
            <w:tcW w:w="1461" w:type="dxa"/>
            <w:vAlign w:val="center"/>
          </w:tcPr>
          <w:p w14:paraId="3442C5FF" w14:textId="77777777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1C7D" w14:paraId="1D1A2516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2C3D0B39" w14:textId="283F34CC" w:rsidR="00741C7D" w:rsidRDefault="00741C7D" w:rsidP="00741C7D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dichromate exists in two different forms with different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colours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51AC">
              <w:rPr>
                <w:rFonts w:ascii="Arial" w:hAnsi="Arial" w:cs="Arial"/>
                <w:sz w:val="22"/>
                <w:szCs w:val="22"/>
              </w:rPr>
              <w:t xml:space="preserve">dependent on the </w:t>
            </w:r>
            <w:proofErr w:type="spellStart"/>
            <w:r w:rsidR="005B51AC">
              <w:rPr>
                <w:rFonts w:ascii="Arial" w:hAnsi="Arial" w:cs="Arial"/>
                <w:sz w:val="22"/>
                <w:szCs w:val="22"/>
              </w:rPr>
              <w:t>pH.</w:t>
            </w:r>
            <w:proofErr w:type="spellEnd"/>
          </w:p>
        </w:tc>
        <w:tc>
          <w:tcPr>
            <w:tcW w:w="1461" w:type="dxa"/>
            <w:vAlign w:val="center"/>
          </w:tcPr>
          <w:p w14:paraId="3CE44AE6" w14:textId="76A06922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41C7D" w14:paraId="443C0832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70D09F1E" w14:textId="7475A8D5" w:rsidR="00741C7D" w:rsidRDefault="005B51AC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741C7D">
              <w:rPr>
                <w:rFonts w:ascii="Arial" w:hAnsi="Arial" w:cs="Arial"/>
                <w:sz w:val="22"/>
                <w:szCs w:val="22"/>
              </w:rPr>
              <w:t xml:space="preserve">ould only be used for titrations with a strong acid and a strong base as </w:t>
            </w: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colour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change is around pH 5</w:t>
            </w:r>
            <w:r w:rsidR="00741C7D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61" w:type="dxa"/>
            <w:vAlign w:val="center"/>
          </w:tcPr>
          <w:p w14:paraId="0E754746" w14:textId="22DA4392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41C7D" w14:paraId="5D0E28F6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47046777" w14:textId="614E5D3E" w:rsidR="00741C7D" w:rsidRPr="00C30776" w:rsidRDefault="00741C7D" w:rsidP="009611C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30776">
              <w:rPr>
                <w:rFonts w:ascii="Arial" w:hAnsi="Arial" w:cs="Arial"/>
                <w:i/>
                <w:sz w:val="22"/>
                <w:szCs w:val="22"/>
              </w:rPr>
              <w:t>or:</w:t>
            </w:r>
          </w:p>
        </w:tc>
        <w:tc>
          <w:tcPr>
            <w:tcW w:w="1461" w:type="dxa"/>
            <w:vAlign w:val="center"/>
          </w:tcPr>
          <w:p w14:paraId="0F020F35" w14:textId="77777777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1C7D" w14:paraId="37DFEC80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6A4782B8" w14:textId="2EBDFD05" w:rsidR="00741C7D" w:rsidRDefault="00C30776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disagree (no mark for this)</w:t>
            </w:r>
          </w:p>
        </w:tc>
        <w:tc>
          <w:tcPr>
            <w:tcW w:w="1461" w:type="dxa"/>
            <w:vAlign w:val="center"/>
          </w:tcPr>
          <w:p w14:paraId="546EC09B" w14:textId="77777777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1C7D" w14:paraId="7CB39B5D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04795F1E" w14:textId="1546BE09" w:rsidR="00741C7D" w:rsidRDefault="00C30776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 is a pH dependent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colour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change, </w:t>
            </w:r>
          </w:p>
        </w:tc>
        <w:tc>
          <w:tcPr>
            <w:tcW w:w="1461" w:type="dxa"/>
            <w:vAlign w:val="center"/>
          </w:tcPr>
          <w:p w14:paraId="3F42B201" w14:textId="5C5D0B9E" w:rsidR="00741C7D" w:rsidRDefault="00C30776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41C7D" w14:paraId="55948F84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26D7AFE8" w14:textId="76AC3BB3" w:rsidR="00741C7D" w:rsidRPr="0075378F" w:rsidRDefault="005B51AC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but you would have to add too much dichromate as an indicator to see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colour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change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 </w:t>
            </w:r>
            <w:r w:rsidR="00C30776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which might affect the results of the titration</w:t>
            </w:r>
          </w:p>
        </w:tc>
        <w:tc>
          <w:tcPr>
            <w:tcW w:w="1461" w:type="dxa"/>
            <w:vAlign w:val="center"/>
          </w:tcPr>
          <w:p w14:paraId="3B8417DF" w14:textId="77777777" w:rsidR="00741C7D" w:rsidRDefault="00741C7D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939E9" w14:paraId="7781E4C5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5899113D" w14:textId="3A6262FD" w:rsidR="003939E9" w:rsidRDefault="003939E9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 w:rsidRPr="00C30776">
              <w:rPr>
                <w:rFonts w:ascii="Arial" w:hAnsi="Arial" w:cs="Arial"/>
                <w:i/>
                <w:sz w:val="22"/>
                <w:szCs w:val="22"/>
              </w:rPr>
              <w:t>or:</w:t>
            </w:r>
          </w:p>
        </w:tc>
        <w:tc>
          <w:tcPr>
            <w:tcW w:w="1461" w:type="dxa"/>
            <w:vAlign w:val="center"/>
          </w:tcPr>
          <w:p w14:paraId="033731E6" w14:textId="77777777" w:rsidR="003939E9" w:rsidRDefault="003939E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9E9" w14:paraId="10D29DC8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25470FF6" w14:textId="77777777" w:rsidR="003939E9" w:rsidRDefault="003939E9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 xml:space="preserve">only suitable for </w:t>
            </w:r>
            <w:r w:rsidR="005B51AC"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titrations that did not involve reducing agents like oxalic acid</w:t>
            </w:r>
          </w:p>
          <w:p w14:paraId="0A4A4369" w14:textId="72A2A87E" w:rsidR="0006137B" w:rsidRDefault="0006137B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or determining acid content of wine</w:t>
            </w:r>
          </w:p>
        </w:tc>
        <w:tc>
          <w:tcPr>
            <w:tcW w:w="1461" w:type="dxa"/>
            <w:vAlign w:val="center"/>
          </w:tcPr>
          <w:p w14:paraId="5E08C0A0" w14:textId="7253BE34" w:rsidR="003939E9" w:rsidRDefault="003939E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939E9" w14:paraId="5B98C486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0DF4650D" w14:textId="78ABC194" w:rsidR="003939E9" w:rsidRPr="003939E9" w:rsidRDefault="003939E9" w:rsidP="009611C3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as the chromate/dichromate would react with a reducing agent (to change to Cr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vertAlign w:val="superscript"/>
                <w:lang w:val="en-AU"/>
              </w:rPr>
              <w:t>3+</w:t>
            </w:r>
            <w: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  <w:t>) and change colour</w:t>
            </w:r>
          </w:p>
        </w:tc>
        <w:tc>
          <w:tcPr>
            <w:tcW w:w="1461" w:type="dxa"/>
            <w:vAlign w:val="center"/>
          </w:tcPr>
          <w:p w14:paraId="73D55E8A" w14:textId="1687F77B" w:rsidR="003939E9" w:rsidRDefault="003939E9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30776" w14:paraId="5219B2DD" w14:textId="77777777" w:rsidTr="009611C3">
        <w:trPr>
          <w:trHeight w:val="307"/>
        </w:trPr>
        <w:tc>
          <w:tcPr>
            <w:tcW w:w="7901" w:type="dxa"/>
            <w:vAlign w:val="center"/>
          </w:tcPr>
          <w:p w14:paraId="41739FF9" w14:textId="67B78633" w:rsidR="00C30776" w:rsidRPr="00C30776" w:rsidRDefault="00C30776" w:rsidP="009611C3">
            <w:pPr>
              <w:rPr>
                <w:rFonts w:ascii="Arial" w:eastAsia="Times New Roman" w:hAnsi="Arial" w:cs="Arial"/>
                <w:i/>
                <w:spacing w:val="-2"/>
                <w:sz w:val="22"/>
                <w:szCs w:val="22"/>
                <w:lang w:val="en-AU"/>
              </w:rPr>
            </w:pPr>
            <w:r w:rsidRPr="00C30776">
              <w:rPr>
                <w:rFonts w:ascii="Arial" w:eastAsia="Times New Roman" w:hAnsi="Arial" w:cs="Arial"/>
                <w:i/>
                <w:spacing w:val="-2"/>
                <w:sz w:val="22"/>
                <w:szCs w:val="22"/>
                <w:lang w:val="en-AU"/>
              </w:rPr>
              <w:t>award correct and/or logical chemistry for this question</w:t>
            </w:r>
          </w:p>
        </w:tc>
        <w:tc>
          <w:tcPr>
            <w:tcW w:w="1461" w:type="dxa"/>
            <w:vAlign w:val="center"/>
          </w:tcPr>
          <w:p w14:paraId="0BCCFD2F" w14:textId="77777777" w:rsidR="00C30776" w:rsidRDefault="00C30776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1C7D" w14:paraId="48A85EA8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3F529C10" w14:textId="77777777" w:rsidR="00741C7D" w:rsidRDefault="00741C7D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5F39D4DF" w14:textId="77777777" w:rsidR="00741C7D" w:rsidRPr="00497A43" w:rsidRDefault="00741C7D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13E9A448" w14:textId="75167B37" w:rsidR="00271386" w:rsidRPr="0090280F" w:rsidRDefault="0091409C" w:rsidP="0091409C">
      <w:pPr>
        <w:pStyle w:val="ListNumber"/>
        <w:numPr>
          <w:ilvl w:val="0"/>
          <w:numId w:val="0"/>
        </w:numPr>
        <w:rPr>
          <w:b/>
        </w:rPr>
      </w:pPr>
      <w:r w:rsidRPr="00AE1E65">
        <w:rPr>
          <w:b/>
        </w:rPr>
        <w:br w:type="page"/>
      </w:r>
      <w:r w:rsidR="00271386" w:rsidRPr="0090280F">
        <w:rPr>
          <w:b/>
        </w:rPr>
        <w:lastRenderedPageBreak/>
        <w:t>Questi</w:t>
      </w:r>
      <w:r w:rsidR="004B08EF">
        <w:rPr>
          <w:b/>
        </w:rPr>
        <w:t>on 33</w:t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216626">
        <w:rPr>
          <w:b/>
        </w:rPr>
        <w:tab/>
      </w:r>
      <w:r w:rsidR="008D58E2">
        <w:rPr>
          <w:b/>
        </w:rPr>
        <w:t>(8</w:t>
      </w:r>
      <w:r w:rsidR="00271386" w:rsidRPr="0090280F">
        <w:rPr>
          <w:b/>
        </w:rPr>
        <w:t xml:space="preserve"> marks)</w:t>
      </w:r>
    </w:p>
    <w:p w14:paraId="4B9FCE9E" w14:textId="77777777" w:rsidR="00C43F30" w:rsidRDefault="00C43F30" w:rsidP="0090280F">
      <w:pPr>
        <w:rPr>
          <w:rFonts w:ascii="Arial" w:hAnsi="Arial" w:cs="Arial"/>
          <w:sz w:val="22"/>
          <w:szCs w:val="22"/>
        </w:rPr>
      </w:pPr>
    </w:p>
    <w:p w14:paraId="7D8DE0CA" w14:textId="77777777" w:rsidR="00B600E9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>Below is a representat</w:t>
      </w:r>
      <w:r w:rsidR="00B600E9">
        <w:rPr>
          <w:rFonts w:ascii="Arial" w:hAnsi="Arial" w:cs="Arial"/>
          <w:sz w:val="22"/>
          <w:szCs w:val="22"/>
        </w:rPr>
        <w:t xml:space="preserve">ion of an electrochemical cell </w:t>
      </w:r>
      <w:r w:rsidR="00C43F30">
        <w:rPr>
          <w:rFonts w:ascii="Arial" w:hAnsi="Arial" w:cs="Arial"/>
          <w:sz w:val="22"/>
          <w:szCs w:val="22"/>
        </w:rPr>
        <w:t>used to measure the standar</w:t>
      </w:r>
      <w:r w:rsidR="008410AE">
        <w:rPr>
          <w:rFonts w:ascii="Arial" w:hAnsi="Arial" w:cs="Arial"/>
          <w:sz w:val="22"/>
          <w:szCs w:val="22"/>
        </w:rPr>
        <w:t xml:space="preserve">d </w:t>
      </w:r>
      <w:proofErr w:type="gramStart"/>
      <w:r w:rsidR="008410AE">
        <w:rPr>
          <w:rFonts w:ascii="Arial" w:hAnsi="Arial" w:cs="Arial"/>
          <w:sz w:val="22"/>
          <w:szCs w:val="22"/>
        </w:rPr>
        <w:t>reduction</w:t>
      </w:r>
      <w:proofErr w:type="gramEnd"/>
      <w:r w:rsidR="008410AE">
        <w:rPr>
          <w:rFonts w:ascii="Arial" w:hAnsi="Arial" w:cs="Arial"/>
          <w:sz w:val="22"/>
          <w:szCs w:val="22"/>
        </w:rPr>
        <w:t xml:space="preserve"> </w:t>
      </w:r>
    </w:p>
    <w:p w14:paraId="1FF70DBB" w14:textId="46F59151" w:rsidR="00271386" w:rsidRDefault="008410AE" w:rsidP="0090280F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potential</w:t>
      </w:r>
      <w:proofErr w:type="gramEnd"/>
      <w:r>
        <w:rPr>
          <w:rFonts w:ascii="Arial" w:hAnsi="Arial" w:cs="Arial"/>
          <w:sz w:val="22"/>
          <w:szCs w:val="22"/>
        </w:rPr>
        <w:t xml:space="preserve"> for the Ag</w:t>
      </w:r>
      <w:r w:rsidR="00C43F3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Ag</w:t>
      </w:r>
      <w:r w:rsidR="00C634F9">
        <w:rPr>
          <w:rFonts w:ascii="Arial" w:hAnsi="Arial" w:cs="Arial"/>
          <w:sz w:val="22"/>
          <w:szCs w:val="22"/>
          <w:vertAlign w:val="superscript"/>
        </w:rPr>
        <w:t xml:space="preserve">+ </w:t>
      </w:r>
      <w:r w:rsidR="00C634F9"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>f</w:t>
      </w:r>
      <w:r w:rsidR="00C634F9">
        <w:rPr>
          <w:rFonts w:ascii="Arial" w:hAnsi="Arial" w:cs="Arial"/>
          <w:sz w:val="22"/>
          <w:szCs w:val="22"/>
        </w:rPr>
        <w:t>-cell</w:t>
      </w:r>
      <w:r w:rsidR="00C43F30">
        <w:rPr>
          <w:rFonts w:ascii="Arial" w:hAnsi="Arial" w:cs="Arial"/>
          <w:sz w:val="22"/>
          <w:szCs w:val="22"/>
        </w:rPr>
        <w:t>.</w:t>
      </w:r>
    </w:p>
    <w:p w14:paraId="63D68D75" w14:textId="3E1FD131" w:rsidR="00271386" w:rsidRPr="0090280F" w:rsidRDefault="00F64A10" w:rsidP="0090280F">
      <w:pPr>
        <w:rPr>
          <w:rFonts w:ascii="Arial" w:hAnsi="Arial" w:cs="Arial"/>
          <w:b/>
          <w:position w:val="-6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A92648" wp14:editId="4D9DDB72">
                <wp:simplePos x="0" y="0"/>
                <wp:positionH relativeFrom="column">
                  <wp:posOffset>3196590</wp:posOffset>
                </wp:positionH>
                <wp:positionV relativeFrom="paragraph">
                  <wp:posOffset>43180</wp:posOffset>
                </wp:positionV>
                <wp:extent cx="287020" cy="287020"/>
                <wp:effectExtent l="0" t="0" r="17780" b="17780"/>
                <wp:wrapNone/>
                <wp:docPr id="7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374B13" w14:textId="77777777" w:rsidR="000461CE" w:rsidRPr="001E0D31" w:rsidRDefault="000461CE" w:rsidP="00271386">
                            <w:pPr>
                              <w:rPr>
                                <w:rFonts w:ascii="Arial" w:hAnsi="Arial"/>
                              </w:rPr>
                            </w:pPr>
                            <w:r w:rsidRPr="00921C68">
                              <w:rPr>
                                <w:sz w:val="28"/>
                              </w:rPr>
                              <w:t xml:space="preserve"> </w:t>
                            </w:r>
                            <w:r w:rsidRPr="001E0D31">
                              <w:rPr>
                                <w:rFonts w:ascii="Arial" w:hAnsi="Arial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18000" rIns="0" bIns="18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65A92648" id="Oval 96" o:spid="_x0000_s1070" style="position:absolute;margin-left:251.7pt;margin-top:3.4pt;width:22.6pt;height:22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">
                <v:shadow color="black" opacity="49150f" offset=".74833mm,.74833mm"/>
                <v:textbox inset="0,.5mm,0,.5mm">
                  <w:txbxContent>
                    <w:p w14:paraId="5E374B13" w14:textId="77777777" w:rsidR="000461CE" w:rsidRPr="001E0D31" w:rsidRDefault="000461CE" w:rsidP="00271386">
                      <w:pPr>
                        <w:rPr>
                          <w:rFonts w:ascii="Arial" w:hAnsi="Arial"/>
                        </w:rPr>
                      </w:pPr>
                      <w:r w:rsidRPr="00921C68">
                        <w:rPr>
                          <w:sz w:val="28"/>
                        </w:rPr>
                        <w:t xml:space="preserve"> </w:t>
                      </w:r>
                      <w:r w:rsidRPr="001E0D31">
                        <w:rPr>
                          <w:rFonts w:ascii="Arial" w:hAnsi="Arial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position w:val="-6"/>
          <w:sz w:val="22"/>
          <w:szCs w:val="22"/>
        </w:rPr>
        <w:tab/>
        <w:t xml:space="preserve">      </w:t>
      </w:r>
    </w:p>
    <w:p w14:paraId="38FDA921" w14:textId="3DAA4EFF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3B72F8" wp14:editId="3BF874AA">
                <wp:simplePos x="0" y="0"/>
                <wp:positionH relativeFrom="column">
                  <wp:posOffset>2766060</wp:posOffset>
                </wp:positionH>
                <wp:positionV relativeFrom="paragraph">
                  <wp:posOffset>26035</wp:posOffset>
                </wp:positionV>
                <wp:extent cx="0" cy="1578610"/>
                <wp:effectExtent l="0" t="0" r="19050" b="21590"/>
                <wp:wrapNone/>
                <wp:docPr id="6" name="Lin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3C2096B" id="Line 74" o:spid="_x0000_s1026" style="position:absolute;flip:x 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05pt" to="217.8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81B828" wp14:editId="45A065D7">
                <wp:simplePos x="0" y="0"/>
                <wp:positionH relativeFrom="column">
                  <wp:posOffset>2766060</wp:posOffset>
                </wp:positionH>
                <wp:positionV relativeFrom="paragraph">
                  <wp:posOffset>26035</wp:posOffset>
                </wp:positionV>
                <wp:extent cx="430530" cy="0"/>
                <wp:effectExtent l="0" t="0" r="26670" b="19050"/>
                <wp:wrapNone/>
                <wp:docPr id="7" name="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A8C260C" id="Line 75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05pt" to="251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CC070C" wp14:editId="356FB8E8">
                <wp:simplePos x="0" y="0"/>
                <wp:positionH relativeFrom="column">
                  <wp:posOffset>3483610</wp:posOffset>
                </wp:positionH>
                <wp:positionV relativeFrom="paragraph">
                  <wp:posOffset>26035</wp:posOffset>
                </wp:positionV>
                <wp:extent cx="358775" cy="0"/>
                <wp:effectExtent l="0" t="0" r="22225" b="19050"/>
                <wp:wrapNone/>
                <wp:docPr id="77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4F917BA" id="Line 97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pt,2.05pt" to="302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A566C6" wp14:editId="1A1560EB">
                <wp:simplePos x="0" y="0"/>
                <wp:positionH relativeFrom="column">
                  <wp:posOffset>3842385</wp:posOffset>
                </wp:positionH>
                <wp:positionV relativeFrom="paragraph">
                  <wp:posOffset>26035</wp:posOffset>
                </wp:positionV>
                <wp:extent cx="0" cy="1578610"/>
                <wp:effectExtent l="0" t="0" r="19050" b="21590"/>
                <wp:wrapNone/>
                <wp:docPr id="78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8E06A35" id="Line 9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2.05pt" to="302.5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">
                <v:shadow color="black" opacity="49150f" offset=".74833mm,.74833mm"/>
              </v:line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 xml:space="preserve">  </w:t>
      </w:r>
      <w:r w:rsidR="00271386" w:rsidRPr="0090280F">
        <w:rPr>
          <w:rFonts w:ascii="Arial" w:hAnsi="Arial" w:cs="Arial"/>
          <w:b/>
          <w:sz w:val="22"/>
          <w:szCs w:val="22"/>
        </w:rPr>
        <w:tab/>
      </w:r>
    </w:p>
    <w:p w14:paraId="764E38D7" w14:textId="79CB62CE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E4A5A46" wp14:editId="4133D988">
                <wp:simplePos x="0" y="0"/>
                <wp:positionH relativeFrom="column">
                  <wp:posOffset>1713865</wp:posOffset>
                </wp:positionH>
                <wp:positionV relativeFrom="paragraph">
                  <wp:posOffset>33020</wp:posOffset>
                </wp:positionV>
                <wp:extent cx="777875" cy="431165"/>
                <wp:effectExtent l="0" t="0" r="0" b="6985"/>
                <wp:wrapNone/>
                <wp:docPr id="7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F1F9B" w14:textId="39CB4B23" w:rsidR="000461CE" w:rsidRPr="00C634F9" w:rsidRDefault="000461CE" w:rsidP="00F64A10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634F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Hydrogen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A5A46" id="Text Box 93" o:spid="_x0000_s1071" type="#_x0000_t202" style="position:absolute;margin-left:134.95pt;margin-top:2.6pt;width:61.25pt;height:33.9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1kuwIAAMI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" filled="f" stroked="f">
                <v:textbox>
                  <w:txbxContent>
                    <w:p w14:paraId="66AF1F9B" w14:textId="39CB4B23" w:rsidR="000461CE" w:rsidRPr="00C634F9" w:rsidRDefault="000461CE" w:rsidP="00F64A10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634F9">
                        <w:rPr>
                          <w:rFonts w:ascii="Arial" w:hAnsi="Arial"/>
                          <w:sz w:val="20"/>
                          <w:szCs w:val="20"/>
                        </w:rPr>
                        <w:t>Hydrogen gas</w:t>
                      </w:r>
                    </w:p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  <w:r w:rsidR="00271386" w:rsidRPr="0090280F">
        <w:rPr>
          <w:rFonts w:ascii="Arial" w:hAnsi="Arial" w:cs="Arial"/>
          <w:b/>
          <w:sz w:val="22"/>
          <w:szCs w:val="22"/>
        </w:rPr>
        <w:tab/>
      </w:r>
    </w:p>
    <w:p w14:paraId="31E798DA" w14:textId="7DF34C84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b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ab/>
        <w:t xml:space="preserve">    </w:t>
      </w:r>
    </w:p>
    <w:p w14:paraId="1CDFA9B5" w14:textId="6CD77B3A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B136E4" wp14:editId="7D2D1F27">
                <wp:simplePos x="0" y="0"/>
                <wp:positionH relativeFrom="column">
                  <wp:posOffset>2101215</wp:posOffset>
                </wp:positionH>
                <wp:positionV relativeFrom="paragraph">
                  <wp:posOffset>92710</wp:posOffset>
                </wp:positionV>
                <wp:extent cx="285115" cy="588010"/>
                <wp:effectExtent l="0" t="0" r="76835" b="59690"/>
                <wp:wrapNone/>
                <wp:docPr id="66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5115" cy="5880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78796E7" id="Line 86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7.3pt" to="187.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" strokeweight="1.5pt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9F5B68" wp14:editId="471118D3">
                <wp:simplePos x="0" y="0"/>
                <wp:positionH relativeFrom="column">
                  <wp:posOffset>2981325</wp:posOffset>
                </wp:positionH>
                <wp:positionV relativeFrom="paragraph">
                  <wp:posOffset>46355</wp:posOffset>
                </wp:positionV>
                <wp:extent cx="932815" cy="287020"/>
                <wp:effectExtent l="0" t="0" r="0" b="0"/>
                <wp:wrapNone/>
                <wp:docPr id="11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5015D" w14:textId="77777777" w:rsidR="000461CE" w:rsidRPr="00C634F9" w:rsidRDefault="000461CE" w:rsidP="0027138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634F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Salt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F5B68" id="Text Box 134" o:spid="_x0000_s1072" type="#_x0000_t202" style="position:absolute;margin-left:234.75pt;margin-top:3.65pt;width:73.45pt;height:22.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I7uwIAAMQ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" filled="f" stroked="f">
                <v:textbox>
                  <w:txbxContent>
                    <w:p w14:paraId="0DE5015D" w14:textId="77777777" w:rsidR="000461CE" w:rsidRPr="00C634F9" w:rsidRDefault="000461CE" w:rsidP="0027138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634F9">
                        <w:rPr>
                          <w:rFonts w:ascii="Arial" w:hAnsi="Arial"/>
                          <w:sz w:val="20"/>
                          <w:szCs w:val="20"/>
                        </w:rPr>
                        <w:t>Salt Bridge</w:t>
                      </w:r>
                    </w:p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         </w: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</w:p>
    <w:p w14:paraId="4B7E354F" w14:textId="78759B38" w:rsidR="00271386" w:rsidRPr="0090280F" w:rsidRDefault="00F64A10" w:rsidP="009028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F99D68D" wp14:editId="75F221A7">
                <wp:simplePos x="0" y="0"/>
                <wp:positionH relativeFrom="column">
                  <wp:posOffset>2198370</wp:posOffset>
                </wp:positionH>
                <wp:positionV relativeFrom="paragraph">
                  <wp:posOffset>29210</wp:posOffset>
                </wp:positionV>
                <wp:extent cx="430530" cy="861060"/>
                <wp:effectExtent l="0" t="0" r="26670" b="34290"/>
                <wp:wrapNone/>
                <wp:docPr id="17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0530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1C385DF" id="Line 78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2.3pt" to="20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8C292AA" wp14:editId="6501FD0D">
                <wp:simplePos x="0" y="0"/>
                <wp:positionH relativeFrom="column">
                  <wp:posOffset>2092960</wp:posOffset>
                </wp:positionH>
                <wp:positionV relativeFrom="paragraph">
                  <wp:posOffset>41910</wp:posOffset>
                </wp:positionV>
                <wp:extent cx="430530" cy="861060"/>
                <wp:effectExtent l="0" t="0" r="26670" b="34290"/>
                <wp:wrapNone/>
                <wp:docPr id="10" name="Lin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0530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AC83BE9" id="Line 77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3.3pt" to="198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C784181" wp14:editId="1855BF74">
                <wp:simplePos x="0" y="0"/>
                <wp:positionH relativeFrom="column">
                  <wp:posOffset>3124835</wp:posOffset>
                </wp:positionH>
                <wp:positionV relativeFrom="paragraph">
                  <wp:posOffset>100965</wp:posOffset>
                </wp:positionV>
                <wp:extent cx="586105" cy="861060"/>
                <wp:effectExtent l="19050" t="0" r="23495" b="0"/>
                <wp:wrapNone/>
                <wp:docPr id="11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105" cy="861060"/>
                        </a:xfrm>
                        <a:custGeom>
                          <a:avLst/>
                          <a:gdLst>
                            <a:gd name="T0" fmla="*/ 19 w 942"/>
                            <a:gd name="T1" fmla="*/ 1318 h 1393"/>
                            <a:gd name="T2" fmla="*/ 132 w 942"/>
                            <a:gd name="T3" fmla="*/ 188 h 1393"/>
                            <a:gd name="T4" fmla="*/ 810 w 942"/>
                            <a:gd name="T5" fmla="*/ 188 h 1393"/>
                            <a:gd name="T6" fmla="*/ 923 w 942"/>
                            <a:gd name="T7" fmla="*/ 1205 h 1393"/>
                            <a:gd name="T8" fmla="*/ 923 w 942"/>
                            <a:gd name="T9" fmla="*/ 1318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2" h="1393">
                              <a:moveTo>
                                <a:pt x="19" y="1318"/>
                              </a:moveTo>
                              <a:cubicBezTo>
                                <a:pt x="9" y="847"/>
                                <a:pt x="0" y="376"/>
                                <a:pt x="132" y="188"/>
                              </a:cubicBezTo>
                              <a:cubicBezTo>
                                <a:pt x="264" y="0"/>
                                <a:pt x="678" y="19"/>
                                <a:pt x="810" y="188"/>
                              </a:cubicBezTo>
                              <a:cubicBezTo>
                                <a:pt x="942" y="357"/>
                                <a:pt x="904" y="1017"/>
                                <a:pt x="923" y="1205"/>
                              </a:cubicBezTo>
                              <a:cubicBezTo>
                                <a:pt x="942" y="1393"/>
                                <a:pt x="932" y="1355"/>
                                <a:pt x="923" y="1318"/>
                              </a:cubicBez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chemeClr val="tx1">
                              <a:lumMod val="75000"/>
                              <a:lumOff val="25000"/>
                              <a:alpha val="8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4D4FF04" id="Freeform 130" o:spid="_x0000_s1026" style="position:absolute;margin-left:246.05pt;margin-top:7.95pt;width:46.15pt;height:67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2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" path="m19,1318c9,847,,376,132,188,264,,678,19,810,188v132,169,94,829,113,1017c942,1393,932,1355,923,1318e" filled="f" strokecolor="#404040 [2429]" strokeweight="3pt">
                <v:stroke opacity="52428f"/>
                <v:path arrowok="t" o:connecttype="custom" o:connectlocs="11822,814700;82129,116209;503976,116209;574283,744851;574283,814700" o:connectangles="0,0,0,0,0"/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        </w:t>
      </w:r>
    </w:p>
    <w:p w14:paraId="43CFE626" w14:textId="100E6023"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B233E1E" wp14:editId="2C9E95EA">
                <wp:simplePos x="0" y="0"/>
                <wp:positionH relativeFrom="column">
                  <wp:posOffset>2048510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3" name="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2D23499" id="Line 71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12.25pt" to="161.3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801D1A" wp14:editId="5AEA0481">
                <wp:simplePos x="0" y="0"/>
                <wp:positionH relativeFrom="column">
                  <wp:posOffset>4709795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74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ADE9E14" id="Line 94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2.25pt" to="370.8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CF8DEC" wp14:editId="5EBBA22D">
                <wp:simplePos x="0" y="0"/>
                <wp:positionH relativeFrom="column">
                  <wp:posOffset>3555365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107" name="Lin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9F56A2F" id="Line 127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12.25pt" to="279.9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D4B718" wp14:editId="5F4985F7">
                <wp:simplePos x="0" y="0"/>
                <wp:positionH relativeFrom="column">
                  <wp:posOffset>3268345</wp:posOffset>
                </wp:positionH>
                <wp:positionV relativeFrom="paragraph">
                  <wp:posOffset>155575</wp:posOffset>
                </wp:positionV>
                <wp:extent cx="0" cy="1650365"/>
                <wp:effectExtent l="0" t="0" r="19050" b="26035"/>
                <wp:wrapNone/>
                <wp:docPr id="108" name="Lin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A69C7FE" id="Line 128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12.25pt" to="257.3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  <w:t xml:space="preserve"> </w:t>
      </w:r>
    </w:p>
    <w:p w14:paraId="19BD2077" w14:textId="220D3157" w:rsidR="00271386" w:rsidRPr="0090280F" w:rsidRDefault="00271386" w:rsidP="0090280F">
      <w:pPr>
        <w:ind w:left="709"/>
        <w:rPr>
          <w:rFonts w:ascii="Arial" w:hAnsi="Arial" w:cs="Arial"/>
          <w:sz w:val="22"/>
          <w:szCs w:val="22"/>
        </w:rPr>
      </w:pPr>
    </w:p>
    <w:p w14:paraId="079334D9" w14:textId="709E297B"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FDF4F83" wp14:editId="22A54AF8">
                <wp:simplePos x="0" y="0"/>
                <wp:positionH relativeFrom="column">
                  <wp:posOffset>2050415</wp:posOffset>
                </wp:positionH>
                <wp:positionV relativeFrom="paragraph">
                  <wp:posOffset>110490</wp:posOffset>
                </wp:positionV>
                <wp:extent cx="298450" cy="0"/>
                <wp:effectExtent l="0" t="0" r="25400" b="19050"/>
                <wp:wrapNone/>
                <wp:docPr id="9" name="Lin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98440D4" id="Line 7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8.7pt" to="18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938DFEF" wp14:editId="3A39D7B2">
                <wp:simplePos x="0" y="0"/>
                <wp:positionH relativeFrom="column">
                  <wp:posOffset>3559810</wp:posOffset>
                </wp:positionH>
                <wp:positionV relativeFrom="paragraph">
                  <wp:posOffset>129540</wp:posOffset>
                </wp:positionV>
                <wp:extent cx="1154430" cy="0"/>
                <wp:effectExtent l="0" t="0" r="26670" b="19050"/>
                <wp:wrapNone/>
                <wp:docPr id="80" name="Lin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AE64F4C" id="Line 100" o:spid="_x0000_s1026" style="position:absolute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3pt,10.2pt" to="371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17E380" wp14:editId="5814AC11">
                <wp:simplePos x="0" y="0"/>
                <wp:positionH relativeFrom="column">
                  <wp:posOffset>2494915</wp:posOffset>
                </wp:positionH>
                <wp:positionV relativeFrom="paragraph">
                  <wp:posOffset>110490</wp:posOffset>
                </wp:positionV>
                <wp:extent cx="765810" cy="6350"/>
                <wp:effectExtent l="0" t="0" r="34290" b="31750"/>
                <wp:wrapNone/>
                <wp:docPr id="79" name="Lin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581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A64832A" id="Line 99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8.7pt" to="256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">
                <v:shadow color="black" opacity="49150f" offset=".74833mm,.74833mm"/>
              </v:line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9AD0937" wp14:editId="2C19F14D">
                <wp:simplePos x="0" y="0"/>
                <wp:positionH relativeFrom="column">
                  <wp:posOffset>4800600</wp:posOffset>
                </wp:positionH>
                <wp:positionV relativeFrom="paragraph">
                  <wp:posOffset>129540</wp:posOffset>
                </wp:positionV>
                <wp:extent cx="914400" cy="457200"/>
                <wp:effectExtent l="0" t="0" r="0" b="0"/>
                <wp:wrapNone/>
                <wp:docPr id="11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848C9" w14:textId="65602A57" w:rsidR="000461CE" w:rsidRDefault="000461CE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Silver </w:t>
                            </w:r>
                          </w:p>
                          <w:p w14:paraId="403C605A" w14:textId="787D33AA" w:rsidR="000461CE" w:rsidRPr="00C634F9" w:rsidRDefault="000461CE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electrode</w:t>
                            </w:r>
                            <w:proofErr w:type="gramEnd"/>
                          </w:p>
                          <w:p w14:paraId="67494465" w14:textId="77777777" w:rsidR="000461CE" w:rsidRPr="00F2154E" w:rsidRDefault="000461CE" w:rsidP="00C63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9AD0937" id="Text Box 131" o:spid="_x0000_s1073" type="#_x0000_t202" style="position:absolute;left:0;text-align:left;margin-left:378pt;margin-top:10.2pt;width:1in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SztQIAAMQ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" filled="f" stroked="f">
                <v:textbox>
                  <w:txbxContent>
                    <w:p w14:paraId="642848C9" w14:textId="65602A57" w:rsidR="000461CE" w:rsidRDefault="000461CE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Silver </w:t>
                      </w:r>
                    </w:p>
                    <w:p w14:paraId="403C605A" w14:textId="787D33AA" w:rsidR="000461CE" w:rsidRPr="00C634F9" w:rsidRDefault="000461CE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electrode</w:t>
                      </w:r>
                    </w:p>
                    <w:p w14:paraId="67494465" w14:textId="77777777" w:rsidR="000461CE" w:rsidRPr="00F2154E" w:rsidRDefault="000461CE" w:rsidP="00C634F9"/>
                  </w:txbxContent>
                </v:textbox>
              </v:shap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  <w:r w:rsidR="00271386" w:rsidRPr="0090280F">
        <w:rPr>
          <w:rFonts w:ascii="Arial" w:hAnsi="Arial" w:cs="Arial"/>
          <w:sz w:val="22"/>
          <w:szCs w:val="22"/>
        </w:rPr>
        <w:tab/>
      </w:r>
    </w:p>
    <w:p w14:paraId="355F247A" w14:textId="79E8BC67" w:rsidR="00271386" w:rsidRPr="0090280F" w:rsidRDefault="00271386" w:rsidP="0090280F">
      <w:pPr>
        <w:ind w:left="709"/>
        <w:rPr>
          <w:rFonts w:ascii="Arial" w:hAnsi="Arial" w:cs="Arial"/>
          <w:sz w:val="22"/>
          <w:szCs w:val="22"/>
        </w:rPr>
      </w:pPr>
    </w:p>
    <w:p w14:paraId="1E072647" w14:textId="2054AC4F" w:rsidR="00271386" w:rsidRPr="0090280F" w:rsidRDefault="00F64A10" w:rsidP="0090280F">
      <w:pPr>
        <w:ind w:left="709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66BFB9" wp14:editId="7A4AEABD">
                <wp:simplePos x="0" y="0"/>
                <wp:positionH relativeFrom="column">
                  <wp:posOffset>2694305</wp:posOffset>
                </wp:positionH>
                <wp:positionV relativeFrom="paragraph">
                  <wp:posOffset>158750</wp:posOffset>
                </wp:positionV>
                <wp:extent cx="143510" cy="574040"/>
                <wp:effectExtent l="0" t="0" r="27940" b="16510"/>
                <wp:wrapNone/>
                <wp:docPr id="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574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ACE8FFB" id="Rectangle 73" o:spid="_x0000_s1026" style="position:absolute;margin-left:212.15pt;margin-top:12.5pt;width:11.3pt;height:45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" fillcolor="silver">
                <v:shadow color="black" opacity="49150f" offset=".74833mm,.74833mm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199D37" wp14:editId="271C57B6">
                <wp:simplePos x="0" y="0"/>
                <wp:positionH relativeFrom="column">
                  <wp:posOffset>2550795</wp:posOffset>
                </wp:positionH>
                <wp:positionV relativeFrom="paragraph">
                  <wp:posOffset>86995</wp:posOffset>
                </wp:positionV>
                <wp:extent cx="53975" cy="53975"/>
                <wp:effectExtent l="0" t="0" r="22225" b="22225"/>
                <wp:wrapNone/>
                <wp:docPr id="1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29AC57F2" id="Oval 79" o:spid="_x0000_s1026" style="position:absolute;margin-left:200.85pt;margin-top:6.85pt;width:4.25pt;height:4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6307F9" wp14:editId="055DAF1F">
                <wp:simplePos x="0" y="0"/>
                <wp:positionH relativeFrom="column">
                  <wp:posOffset>3770630</wp:posOffset>
                </wp:positionH>
                <wp:positionV relativeFrom="paragraph">
                  <wp:posOffset>158750</wp:posOffset>
                </wp:positionV>
                <wp:extent cx="143510" cy="574040"/>
                <wp:effectExtent l="0" t="0" r="27940" b="16510"/>
                <wp:wrapNone/>
                <wp:docPr id="7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574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6009EC24" id="Rectangle 95" o:spid="_x0000_s1026" style="position:absolute;margin-left:296.9pt;margin-top:12.5pt;width:11.3pt;height:45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" fillcolor="silver">
                <v:shadow color="black" opacity="49150f" offset=".74833mm,.74833mm"/>
              </v:rect>
            </w:pict>
          </mc:Fallback>
        </mc:AlternateContent>
      </w:r>
      <w:r w:rsidR="0021662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F72696B" wp14:editId="7613EF1B">
                <wp:simplePos x="0" y="0"/>
                <wp:positionH relativeFrom="column">
                  <wp:posOffset>3886200</wp:posOffset>
                </wp:positionH>
                <wp:positionV relativeFrom="paragraph">
                  <wp:posOffset>23495</wp:posOffset>
                </wp:positionV>
                <wp:extent cx="914400" cy="241935"/>
                <wp:effectExtent l="0" t="0" r="25400" b="37465"/>
                <wp:wrapNone/>
                <wp:docPr id="123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14400" cy="24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B1FF897" id="Line 98" o:spid="_x0000_s1026" style="position:absolute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85pt" to="37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">
                <v:shadow color="black" opacity="49150f" offset=".74833mm,.74833mm"/>
              </v:line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AE7A3CA" wp14:editId="75C8DD82">
                <wp:simplePos x="0" y="0"/>
                <wp:positionH relativeFrom="column">
                  <wp:posOffset>914400</wp:posOffset>
                </wp:positionH>
                <wp:positionV relativeFrom="paragraph">
                  <wp:posOffset>36830</wp:posOffset>
                </wp:positionV>
                <wp:extent cx="914400" cy="457200"/>
                <wp:effectExtent l="0" t="0" r="0" b="0"/>
                <wp:wrapNone/>
                <wp:docPr id="12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5D615" w14:textId="503186E5" w:rsidR="000461CE" w:rsidRPr="00B600E9" w:rsidRDefault="000461CE" w:rsidP="00B600E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600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Platinum Electr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Pr="00B600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AE7A3CA" id="_x0000_s1074" type="#_x0000_t202" style="position:absolute;left:0;text-align:left;margin-left:1in;margin-top:2.9pt;width:1in;height:3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" fillcolor="white [3212]" stroked="f">
                <v:textbox>
                  <w:txbxContent>
                    <w:p w14:paraId="3585D615" w14:textId="503186E5" w:rsidR="000461CE" w:rsidRPr="00B600E9" w:rsidRDefault="000461CE" w:rsidP="00B600E9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600E9">
                        <w:rPr>
                          <w:rFonts w:ascii="Arial" w:hAnsi="Arial" w:cs="Arial"/>
                          <w:sz w:val="20"/>
                          <w:szCs w:val="20"/>
                        </w:rPr>
                        <w:t>Platinum Electr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Pr="00B600E9"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</w:p>
    <w:p w14:paraId="13542FFD" w14:textId="00E108C4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A88DD5" wp14:editId="35E6CA6D">
                <wp:simplePos x="0" y="0"/>
                <wp:positionH relativeFrom="column">
                  <wp:posOffset>2622550</wp:posOffset>
                </wp:positionH>
                <wp:positionV relativeFrom="paragraph">
                  <wp:posOffset>44450</wp:posOffset>
                </wp:positionV>
                <wp:extent cx="53975" cy="53975"/>
                <wp:effectExtent l="0" t="0" r="22225" b="22225"/>
                <wp:wrapNone/>
                <wp:docPr id="52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5D5A866C" id="Oval 84" o:spid="_x0000_s1026" style="position:absolute;margin-left:206.5pt;margin-top:3.5pt;width:4.25pt;height:4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74F02A" wp14:editId="71F0775C">
                <wp:simplePos x="0" y="0"/>
                <wp:positionH relativeFrom="column">
                  <wp:posOffset>2622550</wp:posOffset>
                </wp:positionH>
                <wp:positionV relativeFrom="paragraph">
                  <wp:posOffset>141605</wp:posOffset>
                </wp:positionV>
                <wp:extent cx="53975" cy="53975"/>
                <wp:effectExtent l="0" t="0" r="22225" b="22225"/>
                <wp:wrapNone/>
                <wp:docPr id="6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381C903D" id="Oval 87" o:spid="_x0000_s1026" style="position:absolute;margin-left:206.5pt;margin-top:11.15pt;width:4.25pt;height:4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1A0445" wp14:editId="311FF45E">
                <wp:simplePos x="0" y="0"/>
                <wp:positionH relativeFrom="column">
                  <wp:posOffset>2837815</wp:posOffset>
                </wp:positionH>
                <wp:positionV relativeFrom="paragraph">
                  <wp:posOffset>141605</wp:posOffset>
                </wp:positionV>
                <wp:extent cx="53975" cy="53975"/>
                <wp:effectExtent l="0" t="0" r="22225" b="22225"/>
                <wp:wrapNone/>
                <wp:docPr id="8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524F235A" id="Oval 101" o:spid="_x0000_s1026" style="position:absolute;margin-left:223.45pt;margin-top:11.15pt;width:4.25pt;height:4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"/>
            </w:pict>
          </mc:Fallback>
        </mc:AlternateContent>
      </w:r>
      <w:r w:rsidR="00B600E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3A967A" wp14:editId="31EE7C03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</wp:posOffset>
                </wp:positionV>
                <wp:extent cx="914400" cy="228600"/>
                <wp:effectExtent l="0" t="0" r="25400" b="25400"/>
                <wp:wrapNone/>
                <wp:docPr id="1" name="Li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945E86D" id="Line 98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8.25pt" to="3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">
                <v:shadow color="black" opacity="49150f" offset=".74833mm,.74833mm"/>
              </v:line>
            </w:pict>
          </mc:Fallback>
        </mc:AlternateContent>
      </w:r>
    </w:p>
    <w:p w14:paraId="1FC1A73F" w14:textId="01438AA3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749949" wp14:editId="25184BF8">
                <wp:simplePos x="0" y="0"/>
                <wp:positionH relativeFrom="column">
                  <wp:posOffset>2622550</wp:posOffset>
                </wp:positionH>
                <wp:positionV relativeFrom="paragraph">
                  <wp:posOffset>110490</wp:posOffset>
                </wp:positionV>
                <wp:extent cx="53975" cy="53975"/>
                <wp:effectExtent l="0" t="0" r="22225" b="22225"/>
                <wp:wrapNone/>
                <wp:docPr id="6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6DC8B637" id="Oval 89" o:spid="_x0000_s1026" style="position:absolute;margin-left:206.5pt;margin-top:8.7pt;width:4.25pt;height:4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72A3E33" wp14:editId="30272A82">
                <wp:simplePos x="0" y="0"/>
                <wp:positionH relativeFrom="column">
                  <wp:posOffset>2909570</wp:posOffset>
                </wp:positionH>
                <wp:positionV relativeFrom="paragraph">
                  <wp:posOffset>124460</wp:posOffset>
                </wp:positionV>
                <wp:extent cx="53975" cy="53975"/>
                <wp:effectExtent l="0" t="0" r="22225" b="22225"/>
                <wp:wrapNone/>
                <wp:docPr id="8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497C569A" id="Oval 103" o:spid="_x0000_s1026" style="position:absolute;margin-left:229.1pt;margin-top:9.8pt;width:4.25pt;height:4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iBFwIAAC0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"/>
            </w:pict>
          </mc:Fallback>
        </mc:AlternateContent>
      </w:r>
    </w:p>
    <w:p w14:paraId="6339E76A" w14:textId="67506E21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9DDBC1" wp14:editId="699686A7">
                <wp:simplePos x="0" y="0"/>
                <wp:positionH relativeFrom="column">
                  <wp:posOffset>2766060</wp:posOffset>
                </wp:positionH>
                <wp:positionV relativeFrom="paragraph">
                  <wp:posOffset>93345</wp:posOffset>
                </wp:positionV>
                <wp:extent cx="53975" cy="53975"/>
                <wp:effectExtent l="0" t="0" r="22225" b="22225"/>
                <wp:wrapNone/>
                <wp:docPr id="6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6B24E812" id="Oval 88" o:spid="_x0000_s1026" style="position:absolute;margin-left:217.8pt;margin-top:7.35pt;width:4.25pt;height:4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"/>
            </w:pict>
          </mc:Fallback>
        </mc:AlternateContent>
      </w:r>
    </w:p>
    <w:p w14:paraId="3F6FAAF2" w14:textId="13CD6E05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00F6E6" wp14:editId="4EB8B52B">
                <wp:simplePos x="0" y="0"/>
                <wp:positionH relativeFrom="column">
                  <wp:posOffset>2622550</wp:posOffset>
                </wp:positionH>
                <wp:positionV relativeFrom="paragraph">
                  <wp:posOffset>76200</wp:posOffset>
                </wp:positionV>
                <wp:extent cx="53975" cy="53975"/>
                <wp:effectExtent l="0" t="0" r="22225" b="22225"/>
                <wp:wrapNone/>
                <wp:docPr id="7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7B2F04E5" id="Oval 90" o:spid="_x0000_s1026" style="position:absolute;margin-left:206.5pt;margin-top:6pt;width:4.25pt;height:4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11C9D5" wp14:editId="1F0B202B">
                <wp:simplePos x="0" y="0"/>
                <wp:positionH relativeFrom="column">
                  <wp:posOffset>2766060</wp:posOffset>
                </wp:positionH>
                <wp:positionV relativeFrom="paragraph">
                  <wp:posOffset>161925</wp:posOffset>
                </wp:positionV>
                <wp:extent cx="53975" cy="53975"/>
                <wp:effectExtent l="0" t="0" r="22225" b="22225"/>
                <wp:wrapNone/>
                <wp:docPr id="7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7EF85BC2" id="Oval 91" o:spid="_x0000_s1026" style="position:absolute;margin-left:217.8pt;margin-top:12.75pt;width:4.25pt;height:4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FC3231E" wp14:editId="08DDDA88">
                <wp:simplePos x="0" y="0"/>
                <wp:positionH relativeFrom="column">
                  <wp:posOffset>2694305</wp:posOffset>
                </wp:positionH>
                <wp:positionV relativeFrom="paragraph">
                  <wp:posOffset>147955</wp:posOffset>
                </wp:positionV>
                <wp:extent cx="53975" cy="53975"/>
                <wp:effectExtent l="0" t="0" r="22225" b="22225"/>
                <wp:wrapNone/>
                <wp:docPr id="7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365EE3FE" id="Oval 92" o:spid="_x0000_s1026" style="position:absolute;margin-left:212.15pt;margin-top:11.65pt;width:4.25pt;height:4.2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23660A" wp14:editId="42153CC4">
                <wp:simplePos x="0" y="0"/>
                <wp:positionH relativeFrom="column">
                  <wp:posOffset>2837815</wp:posOffset>
                </wp:positionH>
                <wp:positionV relativeFrom="paragraph">
                  <wp:posOffset>18415</wp:posOffset>
                </wp:positionV>
                <wp:extent cx="53975" cy="53975"/>
                <wp:effectExtent l="0" t="0" r="22225" b="22225"/>
                <wp:wrapNone/>
                <wp:docPr id="8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251C7A9E" id="Oval 102" o:spid="_x0000_s1026" style="position:absolute;margin-left:223.45pt;margin-top:1.45pt;width:4.25pt;height:4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026432" wp14:editId="43C90F3C">
                <wp:simplePos x="0" y="0"/>
                <wp:positionH relativeFrom="column">
                  <wp:posOffset>2694305</wp:posOffset>
                </wp:positionH>
                <wp:positionV relativeFrom="paragraph">
                  <wp:posOffset>18415</wp:posOffset>
                </wp:positionV>
                <wp:extent cx="53975" cy="53975"/>
                <wp:effectExtent l="0" t="0" r="22225" b="22225"/>
                <wp:wrapNone/>
                <wp:docPr id="8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2D667ED2" id="Oval 104" o:spid="_x0000_s1026" style="position:absolute;margin-left:212.15pt;margin-top:1.45pt;width:4.25pt;height:4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CkFgIAAC0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"/>
            </w:pict>
          </mc:Fallback>
        </mc:AlternateContent>
      </w:r>
    </w:p>
    <w:p w14:paraId="39FDCCCC" w14:textId="126C5EC1" w:rsidR="00271386" w:rsidRPr="0090280F" w:rsidRDefault="00F64A10" w:rsidP="0090280F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565668C" wp14:editId="135A3715">
                <wp:simplePos x="0" y="0"/>
                <wp:positionH relativeFrom="column">
                  <wp:posOffset>3428365</wp:posOffset>
                </wp:positionH>
                <wp:positionV relativeFrom="paragraph">
                  <wp:posOffset>147955</wp:posOffset>
                </wp:positionV>
                <wp:extent cx="1422400" cy="457200"/>
                <wp:effectExtent l="0" t="0" r="0" b="0"/>
                <wp:wrapNone/>
                <wp:docPr id="11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08ACC" w14:textId="414CA72D" w:rsidR="000461CE" w:rsidRPr="00F64A10" w:rsidRDefault="000461CE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</w:t>
                            </w:r>
                            <w:proofErr w:type="gram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mol</w:t>
                            </w:r>
                            <w:proofErr w:type="spell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AgNO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  <w:p w14:paraId="0D897FA4" w14:textId="77777777" w:rsidR="000461CE" w:rsidRPr="00F2154E" w:rsidRDefault="000461CE" w:rsidP="00C63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5668C" id="_x0000_s1075" type="#_x0000_t202" style="position:absolute;left:0;text-align:left;margin-left:269.95pt;margin-top:11.65pt;width:112pt;height:3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9MuAIAAMU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" filled="f" stroked="f">
                <v:textbox>
                  <w:txbxContent>
                    <w:p w14:paraId="19708ACC" w14:textId="414CA72D" w:rsidR="000461CE" w:rsidRPr="00F64A10" w:rsidRDefault="000461CE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>1.0 mol L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AgNO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  <w:p w14:paraId="0D897FA4" w14:textId="77777777" w:rsidR="000461CE" w:rsidRPr="00F2154E" w:rsidRDefault="000461CE" w:rsidP="00C634F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BDAC5FC" wp14:editId="06FFE2A5">
                <wp:simplePos x="0" y="0"/>
                <wp:positionH relativeFrom="column">
                  <wp:posOffset>2056765</wp:posOffset>
                </wp:positionH>
                <wp:positionV relativeFrom="paragraph">
                  <wp:posOffset>160655</wp:posOffset>
                </wp:positionV>
                <wp:extent cx="1076325" cy="215900"/>
                <wp:effectExtent l="0" t="0" r="0" b="0"/>
                <wp:wrapNone/>
                <wp:docPr id="11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FE7DC" w14:textId="70D535CD" w:rsidR="000461CE" w:rsidRPr="00C634F9" w:rsidRDefault="000461CE" w:rsidP="00C634F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</w:t>
                            </w:r>
                            <w:proofErr w:type="gram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mol</w:t>
                            </w:r>
                            <w:proofErr w:type="spellEnd"/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 w:rsidRPr="00C63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HCℓ</w:t>
                            </w:r>
                          </w:p>
                          <w:p w14:paraId="77975FFC" w14:textId="58CE9BA5" w:rsidR="000461CE" w:rsidRPr="00F2154E" w:rsidRDefault="000461CE" w:rsidP="002713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BDAC5FC" id="_x0000_s1076" type="#_x0000_t202" style="position:absolute;left:0;text-align:left;margin-left:161.95pt;margin-top:12.65pt;width:84.75pt;height:1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2/vQIAAMU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" filled="f" stroked="f">
                <v:textbox>
                  <w:txbxContent>
                    <w:p w14:paraId="124FE7DC" w14:textId="70D535CD" w:rsidR="000461CE" w:rsidRPr="00C634F9" w:rsidRDefault="000461CE" w:rsidP="00C634F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>1.0 mol L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-1</w:t>
                      </w:r>
                      <w:r w:rsidRPr="00C634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HCℓ</w:t>
                      </w:r>
                    </w:p>
                    <w:p w14:paraId="77975FFC" w14:textId="58CE9BA5" w:rsidR="000461CE" w:rsidRPr="00F2154E" w:rsidRDefault="000461CE" w:rsidP="00271386"/>
                  </w:txbxContent>
                </v:textbox>
              </v:shape>
            </w:pict>
          </mc:Fallback>
        </mc:AlternateContent>
      </w:r>
    </w:p>
    <w:p w14:paraId="58A68181" w14:textId="77777777" w:rsidR="00271386" w:rsidRPr="0090280F" w:rsidRDefault="00271386" w:rsidP="0090280F">
      <w:pPr>
        <w:ind w:left="720" w:hanging="720"/>
        <w:rPr>
          <w:rFonts w:ascii="Arial" w:hAnsi="Arial" w:cs="Arial"/>
          <w:b/>
          <w:sz w:val="22"/>
          <w:szCs w:val="22"/>
        </w:rPr>
      </w:pPr>
    </w:p>
    <w:p w14:paraId="06C31213" w14:textId="0BB843B3" w:rsidR="00271386" w:rsidRPr="0090280F" w:rsidRDefault="00F64A10" w:rsidP="0090280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2190101" wp14:editId="21A68865">
                <wp:simplePos x="0" y="0"/>
                <wp:positionH relativeFrom="column">
                  <wp:posOffset>3555365</wp:posOffset>
                </wp:positionH>
                <wp:positionV relativeFrom="paragraph">
                  <wp:posOffset>38735</wp:posOffset>
                </wp:positionV>
                <wp:extent cx="1148080" cy="0"/>
                <wp:effectExtent l="0" t="0" r="33020" b="19050"/>
                <wp:wrapNone/>
                <wp:docPr id="4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480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CD83845" id="Line 72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3.05pt" to="370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" strokeweight="2pt">
                <v:shadow color="black" opacity="49150f" offset=".74833mm,.74833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709D4AA" wp14:editId="0CCB43DD">
                <wp:simplePos x="0" y="0"/>
                <wp:positionH relativeFrom="column">
                  <wp:posOffset>2048510</wp:posOffset>
                </wp:positionH>
                <wp:positionV relativeFrom="paragraph">
                  <wp:posOffset>38735</wp:posOffset>
                </wp:positionV>
                <wp:extent cx="1209675" cy="0"/>
                <wp:effectExtent l="0" t="0" r="28575" b="19050"/>
                <wp:wrapNone/>
                <wp:docPr id="109" name="Lin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ACDD9EB" id="Line 129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3.05pt" to="25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" strokeweight="2pt">
                <v:shadow color="black" opacity="49150f" offset=".74833mm,.74833mm"/>
              </v:line>
            </w:pict>
          </mc:Fallback>
        </mc:AlternateContent>
      </w:r>
      <w:r w:rsidR="00271386" w:rsidRPr="0090280F">
        <w:rPr>
          <w:rFonts w:ascii="Arial" w:hAnsi="Arial" w:cs="Arial"/>
          <w:sz w:val="22"/>
          <w:szCs w:val="22"/>
        </w:rPr>
        <w:t xml:space="preserve"> </w:t>
      </w:r>
      <w:r w:rsidR="00271386" w:rsidRPr="0090280F">
        <w:rPr>
          <w:rFonts w:ascii="Arial" w:hAnsi="Arial" w:cs="Arial"/>
          <w:sz w:val="22"/>
          <w:szCs w:val="22"/>
        </w:rPr>
        <w:tab/>
      </w:r>
    </w:p>
    <w:p w14:paraId="04991F13" w14:textId="57ADFC7D" w:rsidR="00271386" w:rsidRDefault="00721C0D" w:rsidP="0090280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600E9">
        <w:rPr>
          <w:rFonts w:ascii="Arial" w:hAnsi="Arial" w:cs="Arial"/>
          <w:sz w:val="22"/>
          <w:szCs w:val="22"/>
        </w:rPr>
        <w:t>(a)</w:t>
      </w:r>
      <w:r w:rsidR="00B600E9">
        <w:rPr>
          <w:rFonts w:ascii="Arial" w:hAnsi="Arial" w:cs="Arial"/>
          <w:sz w:val="22"/>
          <w:szCs w:val="22"/>
        </w:rPr>
        <w:tab/>
        <w:t>Give the half-</w:t>
      </w:r>
      <w:r w:rsidR="00271386" w:rsidRPr="0090280F">
        <w:rPr>
          <w:rFonts w:ascii="Arial" w:hAnsi="Arial" w:cs="Arial"/>
          <w:sz w:val="22"/>
          <w:szCs w:val="22"/>
        </w:rPr>
        <w:t>equation for the reactions occu</w:t>
      </w:r>
      <w:r w:rsidR="00AF6569">
        <w:rPr>
          <w:rFonts w:ascii="Arial" w:hAnsi="Arial" w:cs="Arial"/>
          <w:sz w:val="22"/>
          <w:szCs w:val="22"/>
        </w:rPr>
        <w:t xml:space="preserve">rring at the anode and cathode </w:t>
      </w:r>
      <w:r w:rsidR="00271386" w:rsidRPr="0090280F">
        <w:rPr>
          <w:rFonts w:ascii="Arial" w:hAnsi="Arial" w:cs="Arial"/>
          <w:sz w:val="22"/>
          <w:szCs w:val="22"/>
        </w:rPr>
        <w:t>and write an overall redox equation for the reaction occurring in the cell.</w:t>
      </w:r>
      <w:r w:rsidR="00AF6569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ab/>
      </w:r>
      <w:r w:rsidR="00AF6569">
        <w:rPr>
          <w:rFonts w:ascii="Arial" w:hAnsi="Arial" w:cs="Arial"/>
          <w:sz w:val="22"/>
          <w:szCs w:val="22"/>
        </w:rPr>
        <w:tab/>
        <w:t>(</w:t>
      </w:r>
      <w:proofErr w:type="gramStart"/>
      <w:r w:rsidR="00AF6569">
        <w:rPr>
          <w:rFonts w:ascii="Arial" w:hAnsi="Arial" w:cs="Arial"/>
          <w:sz w:val="22"/>
          <w:szCs w:val="22"/>
        </w:rPr>
        <w:t>3</w:t>
      </w:r>
      <w:proofErr w:type="gramEnd"/>
      <w:r w:rsidR="00AF6569">
        <w:rPr>
          <w:rFonts w:ascii="Arial" w:hAnsi="Arial" w:cs="Arial"/>
          <w:sz w:val="22"/>
          <w:szCs w:val="22"/>
        </w:rPr>
        <w:t xml:space="preserve"> marks)</w:t>
      </w:r>
    </w:p>
    <w:p w14:paraId="63B549D8" w14:textId="55FC03E4" w:rsidR="00CF6F5A" w:rsidRDefault="00CF6F5A" w:rsidP="009611C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CF6F5A" w14:paraId="0309BCE0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29020191" w14:textId="77777777" w:rsidR="00CF6F5A" w:rsidRDefault="00CF6F5A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D02E4A0" w14:textId="77777777" w:rsidR="00CF6F5A" w:rsidRDefault="00CF6F5A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F6F5A" w14:paraId="0D56FB01" w14:textId="77777777" w:rsidTr="009611C3">
        <w:trPr>
          <w:trHeight w:val="307"/>
        </w:trPr>
        <w:tc>
          <w:tcPr>
            <w:tcW w:w="7901" w:type="dxa"/>
          </w:tcPr>
          <w:p w14:paraId="279F7C52" w14:textId="37266AA4" w:rsidR="00CF6F5A" w:rsidRPr="00CF6F5A" w:rsidRDefault="00CF6F5A" w:rsidP="00CF6F5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Anode half-equation: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→     2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   +    </w:t>
            </w:r>
            <w:r w:rsidR="009611C3">
              <w:rPr>
                <w:rFonts w:ascii="Arial" w:hAnsi="Arial" w:cs="Arial"/>
                <w:sz w:val="22"/>
                <w:szCs w:val="22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–</w:t>
            </w:r>
          </w:p>
        </w:tc>
        <w:tc>
          <w:tcPr>
            <w:tcW w:w="1461" w:type="dxa"/>
            <w:vAlign w:val="center"/>
          </w:tcPr>
          <w:p w14:paraId="2C71304E" w14:textId="77777777" w:rsidR="00CF6F5A" w:rsidRDefault="00CF6F5A" w:rsidP="00CF6F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F6F5A" w14:paraId="7FB1B8B5" w14:textId="77777777" w:rsidTr="009611C3">
        <w:trPr>
          <w:trHeight w:val="307"/>
        </w:trPr>
        <w:tc>
          <w:tcPr>
            <w:tcW w:w="7901" w:type="dxa"/>
          </w:tcPr>
          <w:p w14:paraId="5CE80098" w14:textId="71245E1B" w:rsidR="00CF6F5A" w:rsidRPr="00CF6F5A" w:rsidRDefault="00CF6F5A" w:rsidP="00CF6F5A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Cathode half-equation: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Ag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 +     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–     </w:t>
            </w:r>
            <w:r>
              <w:rPr>
                <w:rFonts w:ascii="Arial" w:hAnsi="Arial" w:cs="Arial"/>
                <w:sz w:val="22"/>
                <w:szCs w:val="22"/>
              </w:rPr>
              <w:t>→  Ag</w:t>
            </w:r>
          </w:p>
        </w:tc>
        <w:tc>
          <w:tcPr>
            <w:tcW w:w="1461" w:type="dxa"/>
            <w:vAlign w:val="center"/>
          </w:tcPr>
          <w:p w14:paraId="4B6BC001" w14:textId="77777777" w:rsidR="00CF6F5A" w:rsidRDefault="00CF6F5A" w:rsidP="00CF6F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F6F5A" w14:paraId="269623B7" w14:textId="77777777" w:rsidTr="009611C3">
        <w:trPr>
          <w:trHeight w:val="307"/>
        </w:trPr>
        <w:tc>
          <w:tcPr>
            <w:tcW w:w="7901" w:type="dxa"/>
          </w:tcPr>
          <w:p w14:paraId="4755D570" w14:textId="01EF2123" w:rsidR="00CF6F5A" w:rsidRDefault="00CF6F5A" w:rsidP="00CF6F5A">
            <w:pPr>
              <w:rPr>
                <w:rFonts w:ascii="Arial" w:eastAsia="Times New Roman" w:hAnsi="Arial" w:cs="Arial"/>
                <w:spacing w:val="-2"/>
                <w:sz w:val="22"/>
                <w:szCs w:val="22"/>
                <w:lang w:val="en-AU"/>
              </w:rPr>
            </w:pPr>
            <w:r w:rsidRPr="0090280F">
              <w:rPr>
                <w:rFonts w:ascii="Arial" w:hAnsi="Arial" w:cs="Arial"/>
                <w:sz w:val="22"/>
                <w:szCs w:val="22"/>
              </w:rPr>
              <w:t>Overall equation: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   +     2 Ag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 →    2 Ag      +    2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1461" w:type="dxa"/>
            <w:vAlign w:val="center"/>
          </w:tcPr>
          <w:p w14:paraId="42EA0387" w14:textId="0B8E8326" w:rsidR="00CF6F5A" w:rsidRDefault="00CF6F5A" w:rsidP="00CF6F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F6F5A" w14:paraId="43E10815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6007E97E" w14:textId="77777777" w:rsidR="00CF6F5A" w:rsidRDefault="00CF6F5A" w:rsidP="00CF6F5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A957CCA" w14:textId="360EEF7D" w:rsidR="00CF6F5A" w:rsidRPr="00497A43" w:rsidRDefault="00CF6F5A" w:rsidP="00CF6F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1682A351" w14:textId="0140E941" w:rsidR="00271386" w:rsidRPr="0090280F" w:rsidRDefault="00271386" w:rsidP="0090280F">
      <w:pPr>
        <w:rPr>
          <w:rFonts w:ascii="Arial" w:hAnsi="Arial" w:cs="Arial"/>
          <w:sz w:val="22"/>
          <w:szCs w:val="22"/>
        </w:rPr>
      </w:pPr>
      <w:r w:rsidRPr="0090280F">
        <w:rPr>
          <w:rFonts w:ascii="Arial" w:hAnsi="Arial" w:cs="Arial"/>
          <w:sz w:val="22"/>
          <w:szCs w:val="22"/>
        </w:rPr>
        <w:tab/>
      </w:r>
    </w:p>
    <w:p w14:paraId="503308A0" w14:textId="754B9ACC" w:rsidR="00721C0D" w:rsidRPr="00620DFE" w:rsidRDefault="00721C0D" w:rsidP="00721C0D">
      <w:pPr>
        <w:ind w:left="720" w:hanging="720"/>
        <w:rPr>
          <w:rFonts w:ascii="Arial" w:hAnsi="Arial" w:cs="Arial"/>
          <w:sz w:val="22"/>
          <w:szCs w:val="22"/>
        </w:rPr>
      </w:pPr>
      <w:r w:rsidRPr="00620DFE">
        <w:rPr>
          <w:rFonts w:ascii="Arial" w:hAnsi="Arial" w:cs="Arial"/>
          <w:sz w:val="22"/>
          <w:szCs w:val="22"/>
        </w:rPr>
        <w:t>(b)</w:t>
      </w:r>
      <w:r w:rsidRPr="00620DFE">
        <w:rPr>
          <w:rFonts w:ascii="Arial" w:hAnsi="Arial" w:cs="Arial"/>
          <w:sz w:val="22"/>
          <w:szCs w:val="22"/>
        </w:rPr>
        <w:tab/>
        <w:t>Use an arrow to show the movement of electrons</w:t>
      </w:r>
      <w:r w:rsidRPr="00620DFE">
        <w:rPr>
          <w:rFonts w:ascii="Arial" w:hAnsi="Arial" w:cs="Arial"/>
          <w:sz w:val="22"/>
          <w:szCs w:val="22"/>
          <w:lang w:val="en-AU"/>
        </w:rPr>
        <w:t xml:space="preserve"> in the external circuit</w:t>
      </w:r>
      <w:r w:rsidRPr="00620DFE">
        <w:rPr>
          <w:rFonts w:ascii="Arial" w:hAnsi="Arial" w:cs="Arial"/>
          <w:sz w:val="22"/>
          <w:szCs w:val="22"/>
        </w:rPr>
        <w:t xml:space="preserve"> on the diagram above.</w:t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</w:r>
      <w:r w:rsidRPr="00620DFE">
        <w:rPr>
          <w:rFonts w:ascii="Arial" w:hAnsi="Arial" w:cs="Arial"/>
          <w:sz w:val="22"/>
          <w:szCs w:val="22"/>
        </w:rPr>
        <w:tab/>
        <w:t>(</w:t>
      </w:r>
      <w:proofErr w:type="gramStart"/>
      <w:r w:rsidRPr="00620DFE">
        <w:rPr>
          <w:rFonts w:ascii="Arial" w:hAnsi="Arial" w:cs="Arial"/>
          <w:sz w:val="22"/>
          <w:szCs w:val="22"/>
        </w:rPr>
        <w:t>1</w:t>
      </w:r>
      <w:proofErr w:type="gramEnd"/>
      <w:r w:rsidRPr="00620DFE">
        <w:rPr>
          <w:rFonts w:ascii="Arial" w:hAnsi="Arial" w:cs="Arial"/>
          <w:sz w:val="22"/>
          <w:szCs w:val="22"/>
        </w:rPr>
        <w:t xml:space="preserve"> mark)</w:t>
      </w:r>
    </w:p>
    <w:p w14:paraId="6EECE290" w14:textId="41A68CE0" w:rsidR="00AF6569" w:rsidRPr="0090280F" w:rsidRDefault="00AF6569" w:rsidP="00AF656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611C3" w14:paraId="328D7926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2AE22680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0EBD66A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611C3" w14:paraId="291C242C" w14:textId="77777777" w:rsidTr="009611C3">
        <w:trPr>
          <w:trHeight w:val="307"/>
        </w:trPr>
        <w:tc>
          <w:tcPr>
            <w:tcW w:w="7901" w:type="dxa"/>
          </w:tcPr>
          <w:p w14:paraId="786D7C12" w14:textId="0C94ACA4" w:rsidR="009611C3" w:rsidRPr="00CF6F5A" w:rsidRDefault="009611C3" w:rsidP="009611C3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arrow showing electrons moving along the wire towards the silver electrode</w:t>
            </w:r>
          </w:p>
        </w:tc>
        <w:tc>
          <w:tcPr>
            <w:tcW w:w="1461" w:type="dxa"/>
            <w:vAlign w:val="center"/>
          </w:tcPr>
          <w:p w14:paraId="1B3DB381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1C3" w14:paraId="63A04623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7F7F1129" w14:textId="77777777" w:rsidR="009611C3" w:rsidRDefault="009611C3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48C25E16" w14:textId="5879FC20" w:rsidR="009611C3" w:rsidRPr="00497A43" w:rsidRDefault="009611C3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7B5C5984" w14:textId="77777777" w:rsidR="009611C3" w:rsidRDefault="009611C3" w:rsidP="00AF6569">
      <w:pPr>
        <w:pStyle w:val="ListNumber"/>
        <w:numPr>
          <w:ilvl w:val="0"/>
          <w:numId w:val="0"/>
        </w:numPr>
      </w:pPr>
    </w:p>
    <w:p w14:paraId="09710E49" w14:textId="30120F5A" w:rsidR="00AF6569" w:rsidRPr="00AF6569" w:rsidRDefault="009611C3" w:rsidP="00AF6569">
      <w:pPr>
        <w:pStyle w:val="ListNumber"/>
        <w:numPr>
          <w:ilvl w:val="0"/>
          <w:numId w:val="0"/>
        </w:numPr>
      </w:pPr>
      <w:r>
        <w:t xml:space="preserve"> </w:t>
      </w:r>
      <w:r w:rsidR="00B600E9">
        <w:t>(c</w:t>
      </w:r>
      <w:r w:rsidR="00AF6569" w:rsidRPr="00AF6569">
        <w:t>)</w:t>
      </w:r>
      <w:r w:rsidR="00AF6569" w:rsidRPr="00AF6569">
        <w:tab/>
      </w:r>
      <w:r w:rsidR="00AF6569">
        <w:t xml:space="preserve">Explain why 1.0 </w:t>
      </w:r>
      <w:proofErr w:type="spellStart"/>
      <w:r w:rsidR="00AF6569">
        <w:t>mol</w:t>
      </w:r>
      <w:proofErr w:type="spellEnd"/>
      <w:r w:rsidR="00AF6569">
        <w:t xml:space="preserve"> L</w:t>
      </w:r>
      <w:r w:rsidR="00AF6569">
        <w:rPr>
          <w:vertAlign w:val="superscript"/>
        </w:rPr>
        <w:t>-1</w:t>
      </w:r>
      <w:r w:rsidR="00AF6569">
        <w:t xml:space="preserve"> </w:t>
      </w:r>
      <w:proofErr w:type="spellStart"/>
      <w:r w:rsidR="00AF6569">
        <w:t>sulfuric</w:t>
      </w:r>
      <w:proofErr w:type="spellEnd"/>
      <w:r w:rsidR="00AF6569">
        <w:t xml:space="preserve"> acid </w:t>
      </w:r>
      <w:proofErr w:type="gramStart"/>
      <w:r w:rsidR="00AF6569">
        <w:t>is not used</w:t>
      </w:r>
      <w:proofErr w:type="gramEnd"/>
      <w:r w:rsidR="00AF6569">
        <w:t xml:space="preserve"> as the electrolyte in the hydrogen half-cell.</w:t>
      </w:r>
    </w:p>
    <w:p w14:paraId="0665AE87" w14:textId="77777777" w:rsidR="00721C0D" w:rsidRDefault="009611C3" w:rsidP="00F939CB">
      <w:pPr>
        <w:pStyle w:val="ListNumber"/>
        <w:numPr>
          <w:ilvl w:val="0"/>
          <w:numId w:val="0"/>
        </w:numPr>
        <w:ind w:left="7920"/>
      </w:pPr>
      <w:r>
        <w:t>(2</w:t>
      </w:r>
      <w:r w:rsidR="00AF6569">
        <w:t xml:space="preserve"> mark</w:t>
      </w:r>
      <w:r w:rsidR="004B64A8">
        <w:t>s</w:t>
      </w:r>
      <w:r w:rsidR="00AF6569">
        <w:t>)</w:t>
      </w:r>
    </w:p>
    <w:p w14:paraId="6AEC097E" w14:textId="7487521A" w:rsidR="009611C3" w:rsidRDefault="00AF6569" w:rsidP="00721C0D">
      <w:pPr>
        <w:pStyle w:val="ListNumber"/>
        <w:numPr>
          <w:ilvl w:val="0"/>
          <w:numId w:val="0"/>
        </w:numPr>
        <w:ind w:left="7920" w:firstLine="720"/>
      </w:pPr>
      <w:r w:rsidRPr="00AF6569">
        <w:t xml:space="preserve"> </w:t>
      </w: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611C3" w14:paraId="0059A415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6904E46E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7BBC42BF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611C3" w14:paraId="3F628834" w14:textId="77777777" w:rsidTr="009611C3">
        <w:trPr>
          <w:trHeight w:val="307"/>
        </w:trPr>
        <w:tc>
          <w:tcPr>
            <w:tcW w:w="7901" w:type="dxa"/>
          </w:tcPr>
          <w:p w14:paraId="09F87580" w14:textId="59C7161D" w:rsidR="009611C3" w:rsidRPr="009611C3" w:rsidRDefault="009611C3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sulfuric acid is a diprotic acid</w:t>
            </w:r>
          </w:p>
        </w:tc>
        <w:tc>
          <w:tcPr>
            <w:tcW w:w="1461" w:type="dxa"/>
            <w:vAlign w:val="center"/>
          </w:tcPr>
          <w:p w14:paraId="1BC06800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1C3" w14:paraId="261C3E53" w14:textId="77777777" w:rsidTr="009611C3">
        <w:trPr>
          <w:trHeight w:val="307"/>
        </w:trPr>
        <w:tc>
          <w:tcPr>
            <w:tcW w:w="7901" w:type="dxa"/>
          </w:tcPr>
          <w:p w14:paraId="43352DBB" w14:textId="03D521EC" w:rsidR="009611C3" w:rsidRPr="009611C3" w:rsidRDefault="009611C3" w:rsidP="009611C3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therefore the concentration of the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3939E9">
              <w:rPr>
                <w:rFonts w:ascii="Arial" w:hAnsi="Arial" w:cs="Arial"/>
                <w:sz w:val="22"/>
                <w:szCs w:val="22"/>
              </w:rPr>
              <w:t xml:space="preserve"> ions would not be 1.0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461" w:type="dxa"/>
            <w:vAlign w:val="center"/>
          </w:tcPr>
          <w:p w14:paraId="6A284642" w14:textId="5FAB4DD2" w:rsidR="009611C3" w:rsidRDefault="004B64A8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1C3" w14:paraId="6F2CEA99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42101708" w14:textId="77777777" w:rsidR="009611C3" w:rsidRDefault="009611C3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7E5071DB" w14:textId="52390B3C" w:rsidR="009611C3" w:rsidRPr="00497A43" w:rsidRDefault="004B64A8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0399EE2F" w14:textId="77777777" w:rsidR="009611C3" w:rsidRDefault="009611C3" w:rsidP="00E775C0">
      <w:pPr>
        <w:pStyle w:val="ListNumber"/>
        <w:numPr>
          <w:ilvl w:val="0"/>
          <w:numId w:val="0"/>
        </w:numPr>
        <w:ind w:left="7920" w:firstLine="720"/>
      </w:pPr>
    </w:p>
    <w:p w14:paraId="53FAFFA3" w14:textId="761580F8" w:rsidR="00AF6569" w:rsidRDefault="00721C0D" w:rsidP="00B600E9">
      <w:pPr>
        <w:pStyle w:val="ListNumber"/>
        <w:numPr>
          <w:ilvl w:val="0"/>
          <w:numId w:val="0"/>
        </w:numPr>
        <w:ind w:left="720" w:hanging="720"/>
      </w:pPr>
      <w:r>
        <w:t xml:space="preserve"> </w:t>
      </w:r>
      <w:r w:rsidR="00B600E9">
        <w:t>(d</w:t>
      </w:r>
      <w:r w:rsidR="00AF6569" w:rsidRPr="00AF6569">
        <w:t>)</w:t>
      </w:r>
      <w:r w:rsidR="00AF6569" w:rsidRPr="00AF6569">
        <w:tab/>
        <w:t>Apart from the concentrations of the soluti</w:t>
      </w:r>
      <w:r w:rsidR="00AF6569">
        <w:t>ons, state two other condition</w:t>
      </w:r>
      <w:r w:rsidR="00270EC1">
        <w:t>s</w:t>
      </w:r>
      <w:r w:rsidR="00AF6569">
        <w:t xml:space="preserve"> </w:t>
      </w:r>
      <w:r w:rsidR="00270EC1">
        <w:t>required to achieve an accurate measurement</w:t>
      </w:r>
      <w:r w:rsidR="00AF6569" w:rsidRPr="00AF6569">
        <w:t xml:space="preserve"> of the standard reduction potential</w:t>
      </w:r>
      <w:r w:rsidR="00270EC1">
        <w:t xml:space="preserve"> for the Ag</w:t>
      </w:r>
      <w:r w:rsidR="00270EC1">
        <w:rPr>
          <w:vertAlign w:val="superscript"/>
        </w:rPr>
        <w:t>+</w:t>
      </w:r>
      <w:r w:rsidR="00270EC1">
        <w:t>/Ag half-cell</w:t>
      </w:r>
      <w:r w:rsidR="00BC6833">
        <w:t>.</w:t>
      </w:r>
      <w:r w:rsidR="00B600E9">
        <w:tab/>
      </w:r>
      <w:r w:rsidR="00B600E9">
        <w:tab/>
      </w:r>
      <w:r w:rsidR="00B600E9">
        <w:tab/>
      </w:r>
      <w:r w:rsidR="00B600E9">
        <w:tab/>
      </w:r>
      <w:r w:rsidR="00E775C0">
        <w:tab/>
      </w:r>
      <w:r w:rsidR="00270EC1">
        <w:tab/>
        <w:t>`</w:t>
      </w:r>
      <w:r w:rsidR="00270EC1">
        <w:tab/>
      </w:r>
      <w:r w:rsidR="00270EC1">
        <w:tab/>
      </w:r>
      <w:r w:rsidR="00270EC1">
        <w:tab/>
      </w:r>
      <w:r w:rsidR="00270EC1">
        <w:tab/>
      </w:r>
      <w:r w:rsidR="00B600E9">
        <w:t>(2 marks)</w:t>
      </w:r>
    </w:p>
    <w:p w14:paraId="3DE62E3C" w14:textId="77777777" w:rsidR="00721C0D" w:rsidRDefault="00721C0D" w:rsidP="00B600E9">
      <w:pPr>
        <w:pStyle w:val="ListNumber"/>
        <w:numPr>
          <w:ilvl w:val="0"/>
          <w:numId w:val="0"/>
        </w:numPr>
        <w:ind w:left="720" w:hanging="720"/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611C3" w14:paraId="008D6096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3CF6AE10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E807174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611C3" w14:paraId="33BB7BD7" w14:textId="77777777" w:rsidTr="009611C3">
        <w:trPr>
          <w:trHeight w:val="307"/>
        </w:trPr>
        <w:tc>
          <w:tcPr>
            <w:tcW w:w="7901" w:type="dxa"/>
          </w:tcPr>
          <w:p w14:paraId="4ABF0E1E" w14:textId="08AE5747" w:rsidR="009611C3" w:rsidRPr="009611C3" w:rsidRDefault="0013214A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9611C3">
              <w:rPr>
                <w:rFonts w:ascii="Arial" w:hAnsi="Arial" w:cs="Arial"/>
                <w:sz w:val="22"/>
                <w:szCs w:val="22"/>
              </w:rPr>
              <w:t>emperature should be 25</w:t>
            </w:r>
            <w:r>
              <w:rPr>
                <w:rFonts w:ascii="Arial" w:hAnsi="Arial" w:cs="Arial"/>
                <w:sz w:val="22"/>
                <w:szCs w:val="22"/>
              </w:rPr>
              <w:t xml:space="preserve"> °C</w:t>
            </w:r>
          </w:p>
        </w:tc>
        <w:tc>
          <w:tcPr>
            <w:tcW w:w="1461" w:type="dxa"/>
            <w:vAlign w:val="center"/>
          </w:tcPr>
          <w:p w14:paraId="1E8D7483" w14:textId="77777777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1C3" w14:paraId="1B5B1012" w14:textId="77777777" w:rsidTr="009611C3">
        <w:trPr>
          <w:trHeight w:val="307"/>
        </w:trPr>
        <w:tc>
          <w:tcPr>
            <w:tcW w:w="7901" w:type="dxa"/>
          </w:tcPr>
          <w:p w14:paraId="2A8CD44D" w14:textId="1CA09006" w:rsidR="009611C3" w:rsidRDefault="0013214A" w:rsidP="009611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hydrogen should be at a pressure of 100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kPa</w:t>
            </w:r>
            <w:proofErr w:type="spellEnd"/>
          </w:p>
        </w:tc>
        <w:tc>
          <w:tcPr>
            <w:tcW w:w="1461" w:type="dxa"/>
            <w:vAlign w:val="center"/>
          </w:tcPr>
          <w:p w14:paraId="77B950BB" w14:textId="7AF8FE05" w:rsidR="009611C3" w:rsidRDefault="009611C3" w:rsidP="009611C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1C3" w14:paraId="5E76786F" w14:textId="77777777" w:rsidTr="009611C3">
        <w:trPr>
          <w:trHeight w:val="223"/>
        </w:trPr>
        <w:tc>
          <w:tcPr>
            <w:tcW w:w="7901" w:type="dxa"/>
            <w:vAlign w:val="center"/>
          </w:tcPr>
          <w:p w14:paraId="3A8AAE10" w14:textId="77777777" w:rsidR="009611C3" w:rsidRDefault="009611C3" w:rsidP="009611C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7544762C" w14:textId="5896B80F" w:rsidR="009611C3" w:rsidRPr="00497A43" w:rsidRDefault="009611C3" w:rsidP="009611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110AEC4" w14:textId="77777777" w:rsidR="00F939CB" w:rsidRDefault="00F939CB" w:rsidP="00321F7E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936EE8C" w14:textId="6CE80F09" w:rsidR="00321F7E" w:rsidRPr="00AE1E65" w:rsidRDefault="00F939CB" w:rsidP="00F939C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4B08EF">
        <w:rPr>
          <w:rFonts w:ascii="Arial" w:hAnsi="Arial" w:cs="Arial"/>
          <w:b/>
          <w:sz w:val="22"/>
          <w:szCs w:val="22"/>
        </w:rPr>
        <w:lastRenderedPageBreak/>
        <w:t>Question 34</w:t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8966F0">
        <w:rPr>
          <w:rFonts w:ascii="Arial" w:hAnsi="Arial" w:cs="Arial"/>
          <w:b/>
          <w:sz w:val="22"/>
          <w:szCs w:val="22"/>
        </w:rPr>
        <w:tab/>
      </w:r>
      <w:r w:rsidR="00B65E4C">
        <w:rPr>
          <w:rFonts w:ascii="Arial" w:hAnsi="Arial" w:cs="Arial"/>
          <w:b/>
          <w:sz w:val="22"/>
          <w:szCs w:val="22"/>
        </w:rPr>
        <w:t>(7</w:t>
      </w:r>
      <w:r w:rsidR="00321F7E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18EB6F70" w14:textId="77777777" w:rsidR="00321F7E" w:rsidRDefault="00321F7E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0A759763" w14:textId="2563D8E5" w:rsidR="0091409C" w:rsidRPr="00AE1E65" w:rsidRDefault="008966F0" w:rsidP="009140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1409C">
        <w:rPr>
          <w:rFonts w:ascii="Arial" w:hAnsi="Arial" w:cs="Arial"/>
          <w:sz w:val="22"/>
          <w:szCs w:val="22"/>
        </w:rPr>
        <w:t xml:space="preserve">student was investigating the </w:t>
      </w:r>
      <w:r>
        <w:rPr>
          <w:rFonts w:ascii="Arial" w:hAnsi="Arial" w:cs="Arial"/>
          <w:sz w:val="22"/>
          <w:szCs w:val="22"/>
        </w:rPr>
        <w:t>equilibrium between the brown gas, nitrogen dioxide (NO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) and the </w:t>
      </w:r>
      <w:proofErr w:type="spellStart"/>
      <w:r>
        <w:rPr>
          <w:rFonts w:ascii="Arial" w:hAnsi="Arial" w:cs="Arial"/>
          <w:sz w:val="22"/>
          <w:szCs w:val="22"/>
        </w:rPr>
        <w:t>colourless</w:t>
      </w:r>
      <w:proofErr w:type="spellEnd"/>
      <w:r>
        <w:rPr>
          <w:rFonts w:ascii="Arial" w:hAnsi="Arial" w:cs="Arial"/>
          <w:sz w:val="22"/>
          <w:szCs w:val="22"/>
        </w:rPr>
        <w:t xml:space="preserve"> gas </w:t>
      </w:r>
      <w:proofErr w:type="spellStart"/>
      <w:r>
        <w:rPr>
          <w:rFonts w:ascii="Arial" w:hAnsi="Arial" w:cs="Arial"/>
          <w:sz w:val="22"/>
          <w:szCs w:val="22"/>
        </w:rPr>
        <w:t>dinitrogen</w:t>
      </w:r>
      <w:proofErr w:type="spellEnd"/>
      <w:r>
        <w:rPr>
          <w:rFonts w:ascii="Arial" w:hAnsi="Arial" w:cs="Arial"/>
          <w:sz w:val="22"/>
          <w:szCs w:val="22"/>
        </w:rPr>
        <w:t xml:space="preserve"> tetroxide (N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 xml:space="preserve">). </w:t>
      </w:r>
      <w:r w:rsidR="0091409C">
        <w:rPr>
          <w:rFonts w:ascii="Arial" w:hAnsi="Arial" w:cs="Arial"/>
          <w:sz w:val="22"/>
          <w:szCs w:val="22"/>
        </w:rPr>
        <w:t xml:space="preserve">The gases were contained in a syringe. The syringe </w:t>
      </w:r>
      <w:proofErr w:type="gramStart"/>
      <w:r w:rsidR="0091409C">
        <w:rPr>
          <w:rFonts w:ascii="Arial" w:hAnsi="Arial" w:cs="Arial"/>
          <w:sz w:val="22"/>
          <w:szCs w:val="22"/>
        </w:rPr>
        <w:t>was suddenly squeezed</w:t>
      </w:r>
      <w:proofErr w:type="gramEnd"/>
      <w:r w:rsidR="0091409C">
        <w:rPr>
          <w:rFonts w:ascii="Arial" w:hAnsi="Arial" w:cs="Arial"/>
          <w:sz w:val="22"/>
          <w:szCs w:val="22"/>
        </w:rPr>
        <w:t xml:space="preserve"> to reduce the volume of the system. The temperature of the system was not changed.</w:t>
      </w:r>
      <w:r w:rsidR="0091409C" w:rsidRPr="0091409C">
        <w:rPr>
          <w:rFonts w:ascii="Arial" w:hAnsi="Arial" w:cs="Arial"/>
          <w:sz w:val="22"/>
          <w:szCs w:val="22"/>
        </w:rPr>
        <w:t xml:space="preserve"> </w:t>
      </w:r>
      <w:r w:rsidR="0091409C">
        <w:rPr>
          <w:rFonts w:ascii="Arial" w:hAnsi="Arial" w:cs="Arial"/>
          <w:sz w:val="22"/>
          <w:szCs w:val="22"/>
        </w:rPr>
        <w:t xml:space="preserve">The equation for the equilibrium </w:t>
      </w:r>
      <w:proofErr w:type="gramStart"/>
      <w:r w:rsidR="0091409C">
        <w:rPr>
          <w:rFonts w:ascii="Arial" w:hAnsi="Arial" w:cs="Arial"/>
          <w:sz w:val="22"/>
          <w:szCs w:val="22"/>
        </w:rPr>
        <w:t>is shown</w:t>
      </w:r>
      <w:proofErr w:type="gramEnd"/>
      <w:r w:rsidR="0091409C">
        <w:rPr>
          <w:rFonts w:ascii="Arial" w:hAnsi="Arial" w:cs="Arial"/>
          <w:sz w:val="22"/>
          <w:szCs w:val="22"/>
        </w:rPr>
        <w:t xml:space="preserve"> below.</w:t>
      </w:r>
    </w:p>
    <w:p w14:paraId="404F6C51" w14:textId="7D456201" w:rsidR="008966F0" w:rsidRDefault="008966F0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1B1EEBF0" w14:textId="7D424E0A" w:rsidR="00321F7E" w:rsidRPr="00AE1E65" w:rsidRDefault="008966F0" w:rsidP="00321F7E">
      <w:pPr>
        <w:pStyle w:val="ListNumber"/>
        <w:numPr>
          <w:ilvl w:val="0"/>
          <w:numId w:val="0"/>
        </w:numPr>
        <w:spacing w:line="276" w:lineRule="auto"/>
        <w:jc w:val="center"/>
        <w:rPr>
          <w:vertAlign w:val="superscript"/>
        </w:rPr>
      </w:pPr>
      <w:r>
        <w:t xml:space="preserve">2 </w:t>
      </w:r>
      <w:r w:rsidR="00321F7E" w:rsidRPr="00AE1E65">
        <w:t>N</w:t>
      </w:r>
      <w:r>
        <w:t>O</w:t>
      </w:r>
      <w:r w:rsidR="00321F7E" w:rsidRPr="00AE1E65">
        <w:rPr>
          <w:vertAlign w:val="subscript"/>
        </w:rPr>
        <w:t>2</w:t>
      </w:r>
      <w:r>
        <w:t xml:space="preserve">(g)   </w:t>
      </w:r>
      <w:r w:rsidR="00321F7E" w:rsidRPr="00AE1E65">
        <w:t xml:space="preserve">   </w:t>
      </w:r>
      <m:oMath>
        <m:r>
          <w:rPr>
            <w:rFonts w:ascii="Cambria Math" w:hAnsi="Cambria Math"/>
          </w:rPr>
          <m:t>⇌</m:t>
        </m:r>
      </m:oMath>
      <w:r>
        <w:t xml:space="preserve">    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 w:rsidR="00321F7E" w:rsidRPr="00AE1E65">
        <w:t xml:space="preserve">(g)      </w:t>
      </w:r>
      <w:r w:rsidR="00321F7E" w:rsidRPr="00AE1E65">
        <w:sym w:font="Symbol" w:char="F044"/>
      </w:r>
      <w:r>
        <w:t>H = - 57.2</w:t>
      </w:r>
      <w:r w:rsidR="00321F7E" w:rsidRPr="00AE1E65">
        <w:t xml:space="preserve"> kJ mol</w:t>
      </w:r>
      <w:r w:rsidR="00321F7E" w:rsidRPr="00AE1E65">
        <w:rPr>
          <w:vertAlign w:val="superscript"/>
        </w:rPr>
        <w:t>-1</w:t>
      </w:r>
    </w:p>
    <w:p w14:paraId="0C4E1E46" w14:textId="77777777" w:rsidR="00321F7E" w:rsidRPr="00AE1E65" w:rsidRDefault="00321F7E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19B66549" w14:textId="13D29229" w:rsidR="00321F7E" w:rsidRDefault="00222ACC" w:rsidP="00321F7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Write the equilibrium constant expression for </w:t>
      </w:r>
      <w:r w:rsidR="008431C0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his reaction.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mark)</w:t>
      </w:r>
    </w:p>
    <w:p w14:paraId="4E34589E" w14:textId="37DB6D43" w:rsidR="004B64A8" w:rsidRDefault="004B64A8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4B64A8" w14:paraId="07110058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2999FBF9" w14:textId="77777777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136439FB" w14:textId="77777777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B64A8" w14:paraId="720F2180" w14:textId="77777777" w:rsidTr="004B64A8">
        <w:trPr>
          <w:trHeight w:val="726"/>
        </w:trPr>
        <w:tc>
          <w:tcPr>
            <w:tcW w:w="7901" w:type="dxa"/>
          </w:tcPr>
          <w:p w14:paraId="31DB245E" w14:textId="2BCE8929" w:rsidR="004B64A8" w:rsidRDefault="004B64A8" w:rsidP="004B64A8">
            <w:pPr>
              <w:spacing w:line="276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K =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[N</w:t>
            </w:r>
            <w:r>
              <w:rPr>
                <w:rFonts w:ascii="Arial" w:hAnsi="Arial" w:cs="Arial"/>
                <w:sz w:val="22"/>
                <w:szCs w:val="22"/>
                <w:u w:val="single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O</w:t>
            </w:r>
            <w:r>
              <w:rPr>
                <w:rFonts w:ascii="Arial" w:hAnsi="Arial" w:cs="Arial"/>
                <w:sz w:val="22"/>
                <w:szCs w:val="22"/>
                <w:u w:val="single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</w:p>
          <w:p w14:paraId="3246DF40" w14:textId="008E81AE" w:rsidR="004B64A8" w:rsidRPr="004B64A8" w:rsidRDefault="004B64A8" w:rsidP="004B64A8">
            <w:pPr>
              <w:spacing w:line="276" w:lineRule="auto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[NO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61" w:type="dxa"/>
            <w:vAlign w:val="center"/>
          </w:tcPr>
          <w:p w14:paraId="63EF6554" w14:textId="77777777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B64A8" w14:paraId="68D7BA70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433BD5BB" w14:textId="77777777" w:rsidR="004B64A8" w:rsidRDefault="004B64A8" w:rsidP="003464C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9833010" w14:textId="3A42AB29" w:rsidR="004B64A8" w:rsidRPr="00497A43" w:rsidRDefault="004B64A8" w:rsidP="003464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77FB729C" w14:textId="251A37BE" w:rsidR="004B64A8" w:rsidRDefault="004B64A8" w:rsidP="00321F7E">
      <w:pPr>
        <w:spacing w:line="276" w:lineRule="auto"/>
        <w:rPr>
          <w:rFonts w:ascii="Arial" w:hAnsi="Arial" w:cs="Arial"/>
          <w:sz w:val="22"/>
          <w:szCs w:val="22"/>
        </w:rPr>
      </w:pPr>
    </w:p>
    <w:p w14:paraId="62EDAED4" w14:textId="34FC1BD3" w:rsidR="00B65E4C" w:rsidRPr="00BA3227" w:rsidRDefault="00222ACC" w:rsidP="00A27C2A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BA3227">
        <w:rPr>
          <w:rFonts w:ascii="Arial" w:hAnsi="Arial" w:cs="Arial"/>
          <w:sz w:val="22"/>
          <w:szCs w:val="22"/>
        </w:rPr>
        <w:t>)</w:t>
      </w:r>
      <w:r w:rsidR="00BA3227">
        <w:rPr>
          <w:rFonts w:ascii="Arial" w:hAnsi="Arial" w:cs="Arial"/>
          <w:sz w:val="22"/>
          <w:szCs w:val="22"/>
        </w:rPr>
        <w:tab/>
      </w:r>
      <w:r w:rsidR="00BA3227" w:rsidRPr="00BA3227">
        <w:rPr>
          <w:rFonts w:ascii="Arial" w:hAnsi="Arial" w:cs="Arial"/>
          <w:sz w:val="22"/>
          <w:szCs w:val="22"/>
        </w:rPr>
        <w:t>Complete the following graph</w:t>
      </w:r>
      <w:r w:rsidR="00321F7E" w:rsidRPr="00BA3227">
        <w:rPr>
          <w:rFonts w:ascii="Arial" w:hAnsi="Arial" w:cs="Arial"/>
          <w:sz w:val="22"/>
          <w:szCs w:val="22"/>
        </w:rPr>
        <w:t xml:space="preserve"> to show what happens to </w:t>
      </w:r>
      <w:r>
        <w:rPr>
          <w:rFonts w:ascii="Arial" w:hAnsi="Arial" w:cs="Arial"/>
          <w:sz w:val="22"/>
          <w:szCs w:val="22"/>
        </w:rPr>
        <w:t xml:space="preserve">the </w:t>
      </w:r>
      <w:r w:rsidR="00F22D94">
        <w:rPr>
          <w:rFonts w:ascii="Arial" w:hAnsi="Arial" w:cs="Arial"/>
          <w:sz w:val="22"/>
          <w:szCs w:val="22"/>
        </w:rPr>
        <w:t xml:space="preserve">partial pressures </w:t>
      </w:r>
      <w:r w:rsidR="00321F7E" w:rsidRPr="00BA3227">
        <w:rPr>
          <w:rFonts w:ascii="Arial" w:hAnsi="Arial" w:cs="Arial"/>
          <w:sz w:val="22"/>
          <w:szCs w:val="22"/>
        </w:rPr>
        <w:t xml:space="preserve">of </w:t>
      </w:r>
      <w:r w:rsidR="00BA3227" w:rsidRPr="00BA3227">
        <w:rPr>
          <w:rFonts w:ascii="Arial" w:hAnsi="Arial" w:cs="Arial"/>
          <w:sz w:val="22"/>
          <w:szCs w:val="22"/>
        </w:rPr>
        <w:t xml:space="preserve">nitrogen dioxide and </w:t>
      </w:r>
      <w:proofErr w:type="spellStart"/>
      <w:r w:rsidR="00BA3227" w:rsidRPr="00BA3227">
        <w:rPr>
          <w:rFonts w:ascii="Arial" w:hAnsi="Arial" w:cs="Arial"/>
          <w:sz w:val="22"/>
          <w:szCs w:val="22"/>
        </w:rPr>
        <w:t>dinitrogen</w:t>
      </w:r>
      <w:proofErr w:type="spellEnd"/>
      <w:r w:rsidR="00BA3227" w:rsidRPr="00BA3227">
        <w:rPr>
          <w:rFonts w:ascii="Arial" w:hAnsi="Arial" w:cs="Arial"/>
          <w:sz w:val="22"/>
          <w:szCs w:val="22"/>
        </w:rPr>
        <w:t xml:space="preserve"> tetroxide as</w:t>
      </w:r>
      <w:r>
        <w:rPr>
          <w:rFonts w:ascii="Arial" w:hAnsi="Arial" w:cs="Arial"/>
          <w:sz w:val="22"/>
          <w:szCs w:val="22"/>
        </w:rPr>
        <w:t xml:space="preserve"> the syringe </w:t>
      </w:r>
      <w:proofErr w:type="gramStart"/>
      <w:r>
        <w:rPr>
          <w:rFonts w:ascii="Arial" w:hAnsi="Arial" w:cs="Arial"/>
          <w:sz w:val="22"/>
          <w:szCs w:val="22"/>
        </w:rPr>
        <w:t>is squeezed</w:t>
      </w:r>
      <w:proofErr w:type="gramEnd"/>
      <w:r>
        <w:rPr>
          <w:rFonts w:ascii="Arial" w:hAnsi="Arial" w:cs="Arial"/>
          <w:sz w:val="22"/>
          <w:szCs w:val="22"/>
        </w:rPr>
        <w:t xml:space="preserve"> and the system responds to the change by re-establishing equilibrium.</w:t>
      </w:r>
      <w:r w:rsidR="00BA3227" w:rsidRPr="00BA3227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A27C2A">
        <w:rPr>
          <w:rFonts w:ascii="Arial" w:hAnsi="Arial" w:cs="Arial"/>
          <w:sz w:val="22"/>
          <w:szCs w:val="22"/>
        </w:rPr>
        <w:tab/>
      </w:r>
      <w:r w:rsidR="00B65E4C" w:rsidRPr="00BA3227">
        <w:rPr>
          <w:rFonts w:ascii="Arial" w:hAnsi="Arial" w:cs="Arial"/>
          <w:sz w:val="22"/>
          <w:szCs w:val="22"/>
        </w:rPr>
        <w:t>(</w:t>
      </w:r>
      <w:proofErr w:type="gramStart"/>
      <w:r w:rsidR="00B65E4C">
        <w:rPr>
          <w:rFonts w:ascii="Arial" w:hAnsi="Arial" w:cs="Arial"/>
          <w:sz w:val="22"/>
          <w:szCs w:val="22"/>
        </w:rPr>
        <w:t>3</w:t>
      </w:r>
      <w:proofErr w:type="gramEnd"/>
      <w:r w:rsidR="00B65E4C" w:rsidRPr="00BA3227">
        <w:rPr>
          <w:rFonts w:ascii="Arial" w:hAnsi="Arial" w:cs="Arial"/>
          <w:sz w:val="22"/>
          <w:szCs w:val="22"/>
        </w:rPr>
        <w:t xml:space="preserve"> marks)</w:t>
      </w:r>
    </w:p>
    <w:p w14:paraId="6FD4778B" w14:textId="77777777" w:rsidR="00222ACC" w:rsidRDefault="00222ACC" w:rsidP="00B65E4C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487" w:tblpY="-39"/>
        <w:tblW w:w="6358" w:type="dxa"/>
        <w:tblLook w:val="04A0" w:firstRow="1" w:lastRow="0" w:firstColumn="1" w:lastColumn="0" w:noHBand="0" w:noVBand="1"/>
      </w:tblPr>
      <w:tblGrid>
        <w:gridCol w:w="521"/>
        <w:gridCol w:w="1619"/>
        <w:gridCol w:w="4218"/>
      </w:tblGrid>
      <w:tr w:rsidR="008431C0" w:rsidRPr="00AE1E65" w14:paraId="6328B0A6" w14:textId="77777777" w:rsidTr="00CB11B8">
        <w:trPr>
          <w:trHeight w:val="1412"/>
        </w:trPr>
        <w:tc>
          <w:tcPr>
            <w:tcW w:w="513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14:paraId="1328F6BC" w14:textId="10773730" w:rsidR="008431C0" w:rsidRPr="00AE1E65" w:rsidRDefault="008431C0" w:rsidP="008431C0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Partial pressure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dashSmallGap" w:sz="18" w:space="0" w:color="auto"/>
              <w:right w:val="nil"/>
            </w:tcBorders>
            <w:vAlign w:val="bottom"/>
          </w:tcPr>
          <w:p w14:paraId="258E37EE" w14:textId="26FA641A" w:rsidR="008431C0" w:rsidRPr="00AE1E65" w:rsidRDefault="004B64A8" w:rsidP="008431C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DDEE2F3" wp14:editId="6EDEF263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445770</wp:posOffset>
                      </wp:positionV>
                      <wp:extent cx="0" cy="431800"/>
                      <wp:effectExtent l="57150" t="38100" r="57785" b="7493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1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0" o:spid="_x0000_s1026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35.1pt" to="75.7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" strokecolor="black [3213]" strokeweight="1.5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3163F7DD" w14:textId="5FC8250C" w:rsidR="008431C0" w:rsidRPr="00AE1E65" w:rsidRDefault="00750BE8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10976" behindDoc="0" locked="0" layoutInCell="1" allowOverlap="1" wp14:anchorId="1C421FAB" wp14:editId="4BFB2890">
                      <wp:simplePos x="0" y="0"/>
                      <wp:positionH relativeFrom="column">
                        <wp:posOffset>123836</wp:posOffset>
                      </wp:positionH>
                      <wp:positionV relativeFrom="paragraph">
                        <wp:posOffset>449194</wp:posOffset>
                      </wp:positionV>
                      <wp:extent cx="360" cy="360"/>
                      <wp:effectExtent l="0" t="0" r="0" b="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251" o:spid="_x0000_s1026" type="#_x0000_t75" style="position:absolute;margin-left:8.8pt;margin-top:34.4pt;width:1.95pt;height:1.9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3a7+AAQAALgMAAA4AAABkcnMvZTJvRG9jLnhtbJxSy27CMBC8V+o/&#10;WL6XkJQi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5ijlzwhIpUs66lOw5yV9dv6dOdGz9hdxqtJ0nRJi1GSfbd925t1y1gUkqPo6p&#10;LKneBT3Mw9vThN7uaeyVy/28o9T7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">
                      <v:imagedata r:id="rId25" o:title=""/>
                    </v:shape>
                  </w:pict>
                </mc:Fallback>
              </mc:AlternateContent>
            </w:r>
            <w:r w:rsidR="007E6EE0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1" allowOverlap="1" wp14:anchorId="5E994442" wp14:editId="644A8B53">
                      <wp:simplePos x="0" y="0"/>
                      <wp:positionH relativeFrom="column">
                        <wp:posOffset>-66178</wp:posOffset>
                      </wp:positionH>
                      <wp:positionV relativeFrom="paragraph">
                        <wp:posOffset>15240</wp:posOffset>
                      </wp:positionV>
                      <wp:extent cx="2519593" cy="1192116"/>
                      <wp:effectExtent l="19050" t="0" r="0" b="27305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9593" cy="1192116"/>
                                <a:chOff x="0" y="0"/>
                                <a:chExt cx="2519593" cy="1192116"/>
                              </a:xfrm>
                              <a:effectLst/>
                            </wpg:grpSpPr>
                            <wps:wsp>
                              <wps:cNvPr id="92" name="Arc 92"/>
                              <wps:cNvSpPr/>
                              <wps:spPr>
                                <a:xfrm rot="10800000">
                                  <a:off x="39756" y="0"/>
                                  <a:ext cx="2479837" cy="645538"/>
                                </a:xfrm>
                                <a:prstGeom prst="arc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Arc 93"/>
                              <wps:cNvSpPr/>
                              <wps:spPr>
                                <a:xfrm rot="10800000">
                                  <a:off x="0" y="675861"/>
                                  <a:ext cx="2453640" cy="510540"/>
                                </a:xfrm>
                                <a:prstGeom prst="arc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1236870" y="1183861"/>
                                  <a:ext cx="1080770" cy="8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2D305E5" id="Group 96" o:spid="_x0000_s1026" style="position:absolute;margin-left:-5.2pt;margin-top:1.2pt;width:198.4pt;height:93.85pt;z-index:251688448" coordsize="25195,11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">
                      <v:shape id="Arc 92" o:spid="_x0000_s1027" style="position:absolute;left:397;width:24798;height:6455;rotation:180;visibility:visible;mso-wrap-style:square;v-text-anchor:middle" coordsize="2479837,64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" path="m1239919,nsc1924707,,2479838,144509,2479838,322769r-1239919,l1239919,xem1239919,nfc1924707,,2479838,144509,2479838,322769e" filled="f" strokecolor="black [3213]" strokeweight="1.5pt">
                        <v:stroke dashstyle="dash"/>
                        <v:shadow on="t" color="black" opacity="24903f" origin=",.5" offset="0,.55556mm"/>
                        <v:path arrowok="t" o:connecttype="custom" o:connectlocs="1239919,0;2479838,322769" o:connectangles="0,0"/>
                      </v:shape>
                      <v:shape id="Arc 93" o:spid="_x0000_s1028" style="position:absolute;top:6758;width:24536;height:5106;rotation:180;visibility:visible;mso-wrap-style:square;v-text-anchor:middle" coordsize="245364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" path="m1226820,nsc1904374,,2453640,114288,2453640,255270r-1226820,l1226820,xem1226820,nfc1904374,,2453640,114288,2453640,255270e" filled="f" strokecolor="windowText" strokeweight="1.5pt">
                        <v:path arrowok="t" o:connecttype="custom" o:connectlocs="1226820,0;2453640,255270" o:connectangles="0,0"/>
                      </v:shape>
                      <v:line id="Straight Connector 94" o:spid="_x0000_s1029" style="position:absolute;flip:x;visibility:visible;mso-wrap-style:square" from="12368,11838" to="23176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" strokecolor="windowText" strokeweight="1.5pt"/>
                    </v:group>
                  </w:pict>
                </mc:Fallback>
              </mc:AlternateContent>
            </w:r>
            <w:r w:rsidR="007E6EE0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6B3615E" wp14:editId="1ACFD9EE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662872</wp:posOffset>
                      </wp:positionV>
                      <wp:extent cx="1070678" cy="0"/>
                      <wp:effectExtent l="57150" t="38100" r="53340" b="952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067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7827146" id="Straight Connector 95" o:spid="_x0000_s1026" style="position:absolute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52.2pt" to="177.0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" strokecolor="windowText" strokeweight="1.5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8431C0" w:rsidRPr="00AE1E65" w14:paraId="1E49C147" w14:textId="77777777" w:rsidTr="00CB11B8">
        <w:trPr>
          <w:trHeight w:val="678"/>
        </w:trPr>
        <w:tc>
          <w:tcPr>
            <w:tcW w:w="51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AD42A9B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ashSmallGap" w:sz="1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48736489" w14:textId="7A05C1F6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</w:rPr>
              <w:t>[N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AE1E65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AE1E6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1826A9B8" w14:textId="53EFE25C" w:rsidR="008431C0" w:rsidRPr="00AE1E65" w:rsidRDefault="004B64A8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183D43C" wp14:editId="32E82CB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63676</wp:posOffset>
                      </wp:positionV>
                      <wp:extent cx="0" cy="324931"/>
                      <wp:effectExtent l="57150" t="38100" r="76200" b="7556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49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81EBABC" id="Straight Connector 91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5pt" to="-4.1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" strokecolor="black [3213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8431C0" w:rsidRPr="00AE1E65" w14:paraId="34915083" w14:textId="77777777" w:rsidTr="00CB11B8">
        <w:trPr>
          <w:trHeight w:val="959"/>
        </w:trPr>
        <w:tc>
          <w:tcPr>
            <w:tcW w:w="5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CCC39" w14:textId="3A918981" w:rsidR="008431C0" w:rsidRPr="00AE1E65" w:rsidRDefault="008431C0" w:rsidP="008431C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636F9D" w14:textId="49566B2C" w:rsidR="008431C0" w:rsidRPr="00BA3227" w:rsidRDefault="00EB2394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B2394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031FCEA2" wp14:editId="76AE668A">
                      <wp:simplePos x="0" y="0"/>
                      <wp:positionH relativeFrom="column">
                        <wp:posOffset>702081</wp:posOffset>
                      </wp:positionH>
                      <wp:positionV relativeFrom="paragraph">
                        <wp:posOffset>89433</wp:posOffset>
                      </wp:positionV>
                      <wp:extent cx="3160167" cy="1403985"/>
                      <wp:effectExtent l="0" t="0" r="21590" b="101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0167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4E995" w14:textId="03A4C4F6" w:rsidR="00EB2394" w:rsidRPr="00EB2394" w:rsidRDefault="00EB2394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EB239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Diagram for N</w:t>
                                  </w:r>
                                  <w:r w:rsidRPr="00EB239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vertAlign w:val="subscript"/>
                                    </w:rPr>
                                    <w:t>2</w:t>
                                  </w:r>
                                  <w:r w:rsidRPr="00EB239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 w:rsidRPr="00EB239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vertAlign w:val="subscript"/>
                                    </w:rPr>
                                    <w:t xml:space="preserve">4 </w:t>
                                  </w:r>
                                  <w:r w:rsidRPr="00EB239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is incorrect – should go 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7" type="#_x0000_t202" style="position:absolute;margin-left:55.3pt;margin-top:7.05pt;width:248.85pt;height:110.55pt;z-index:251693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">
                      <v:textbox style="mso-fit-shape-to-text:t">
                        <w:txbxContent>
                          <w:p w14:paraId="7B04E995" w14:textId="03A4C4F6" w:rsidR="00EB2394" w:rsidRPr="00EB2394" w:rsidRDefault="00EB23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EB23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Diagram for N</w:t>
                            </w:r>
                            <w:r w:rsidRPr="00EB2394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EB23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r w:rsidRPr="00EB2394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 xml:space="preserve">4 </w:t>
                            </w:r>
                            <w:r w:rsidRPr="00EB23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is incorrect – should go 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31C0" w:rsidRPr="00BA3227">
              <w:rPr>
                <w:rFonts w:ascii="Arial" w:hAnsi="Arial" w:cs="Arial"/>
                <w:sz w:val="22"/>
                <w:szCs w:val="22"/>
              </w:rPr>
              <w:t>[N</w:t>
            </w:r>
            <w:r w:rsidR="008431C0" w:rsidRPr="00BA3227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8431C0" w:rsidRPr="00BA3227">
              <w:rPr>
                <w:rFonts w:ascii="Arial" w:hAnsi="Arial" w:cs="Arial"/>
                <w:sz w:val="22"/>
                <w:szCs w:val="22"/>
              </w:rPr>
              <w:t>O</w:t>
            </w:r>
            <w:r w:rsidR="008431C0" w:rsidRPr="00BA3227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8431C0" w:rsidRPr="00BA3227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5B82" w14:textId="43CA777A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1C0" w:rsidRPr="00AE1E65" w14:paraId="7F732DE3" w14:textId="77777777" w:rsidTr="00EB2394">
        <w:trPr>
          <w:trHeight w:val="13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2C1B5C3" w14:textId="77777777" w:rsidR="008431C0" w:rsidRPr="00AE1E65" w:rsidRDefault="008431C0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6B302" w14:textId="182ED1AC" w:rsidR="008431C0" w:rsidRPr="00AE1E65" w:rsidRDefault="00EB2394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BDF52A" w14:textId="2D0039EF" w:rsidR="008431C0" w:rsidRPr="00AE1E65" w:rsidRDefault="008431C0" w:rsidP="00EB239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EB2394" w:rsidRPr="00AE1E65" w14:paraId="4F07A28E" w14:textId="77777777" w:rsidTr="00ED1862">
        <w:trPr>
          <w:trHeight w:val="13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6A663478" w14:textId="77777777" w:rsidR="00EB2394" w:rsidRPr="00AE1E65" w:rsidRDefault="00EB2394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7BE9A" w14:textId="77777777" w:rsidR="00EB2394" w:rsidRDefault="00EB2394" w:rsidP="008431C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580012" w14:textId="77777777" w:rsidR="00EB2394" w:rsidRDefault="00EB2394" w:rsidP="00ED1862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3BC38B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BC97C44" w14:textId="7D4FEE81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BB13590" w14:textId="26C88DC2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3860AEA1" w14:textId="4FEC8294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70181DBE" w14:textId="64313C8B" w:rsidR="00222ACC" w:rsidRDefault="00750BE8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4E42C80E" wp14:editId="1D29DE6C">
                <wp:simplePos x="0" y="0"/>
                <wp:positionH relativeFrom="column">
                  <wp:posOffset>5647756</wp:posOffset>
                </wp:positionH>
                <wp:positionV relativeFrom="paragraph">
                  <wp:posOffset>-44123</wp:posOffset>
                </wp:positionV>
                <wp:extent cx="9000" cy="104040"/>
                <wp:effectExtent l="38100" t="38100" r="48260" b="488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6" o:spid="_x0000_s1026" type="#_x0000_t75" style="position:absolute;margin-left:443.75pt;margin-top:-4.4pt;width:2.6pt;height:10.1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">
                <v:imagedata r:id="rId27" o:title=""/>
              </v:shape>
            </w:pict>
          </mc:Fallback>
        </mc:AlternateContent>
      </w:r>
    </w:p>
    <w:p w14:paraId="6839F842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12F5EE18" w14:textId="24F596A5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44FB0C40" w14:textId="57C1E860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6E11DDB8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3E73E051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7E7162A8" w14:textId="77777777" w:rsidR="00222ACC" w:rsidRDefault="00222ACC" w:rsidP="00BA32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69CDCB47" w14:textId="77777777" w:rsidR="00222ACC" w:rsidRDefault="00222ACC" w:rsidP="00222ACC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16FC5A02" w14:textId="77777777" w:rsidR="00222ACC" w:rsidRDefault="00222ACC" w:rsidP="00222ACC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4B64A8" w14:paraId="4A82609E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787D2C73" w14:textId="77777777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751F3D5F" w14:textId="77777777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B64A8" w14:paraId="22064C47" w14:textId="77777777" w:rsidTr="003464C7">
        <w:trPr>
          <w:trHeight w:val="307"/>
        </w:trPr>
        <w:tc>
          <w:tcPr>
            <w:tcW w:w="7901" w:type="dxa"/>
          </w:tcPr>
          <w:p w14:paraId="06C17806" w14:textId="0EB9AD18" w:rsidR="004B64A8" w:rsidRPr="00A90938" w:rsidRDefault="004B64A8" w:rsidP="003464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sudden increase in the partial pressure of each gas</w:t>
            </w:r>
            <w:r w:rsidR="00A90938">
              <w:rPr>
                <w:rFonts w:ascii="Arial" w:hAnsi="Arial" w:cs="Arial"/>
                <w:sz w:val="22"/>
                <w:szCs w:val="22"/>
              </w:rPr>
              <w:t xml:space="preserve"> with NO</w:t>
            </w:r>
            <w:r w:rsidR="00A90938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A90938">
              <w:rPr>
                <w:rFonts w:ascii="Arial" w:hAnsi="Arial" w:cs="Arial"/>
                <w:sz w:val="22"/>
                <w:szCs w:val="22"/>
              </w:rPr>
              <w:t xml:space="preserve"> line increasing twice as much as the N</w:t>
            </w:r>
            <w:r w:rsidR="00A90938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A90938">
              <w:rPr>
                <w:rFonts w:ascii="Arial" w:hAnsi="Arial" w:cs="Arial"/>
                <w:sz w:val="22"/>
                <w:szCs w:val="22"/>
              </w:rPr>
              <w:t>O</w:t>
            </w:r>
            <w:r w:rsidR="00A90938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4 </w:t>
            </w:r>
            <w:r w:rsidR="00A90938">
              <w:rPr>
                <w:rFonts w:ascii="Arial" w:hAnsi="Arial" w:cs="Arial"/>
                <w:sz w:val="22"/>
                <w:szCs w:val="22"/>
              </w:rPr>
              <w:t>partial pressure</w:t>
            </w:r>
          </w:p>
        </w:tc>
        <w:tc>
          <w:tcPr>
            <w:tcW w:w="1461" w:type="dxa"/>
            <w:vAlign w:val="center"/>
          </w:tcPr>
          <w:p w14:paraId="472643DD" w14:textId="77777777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B64A8" w14:paraId="2829DF86" w14:textId="77777777" w:rsidTr="003464C7">
        <w:trPr>
          <w:trHeight w:val="307"/>
        </w:trPr>
        <w:tc>
          <w:tcPr>
            <w:tcW w:w="7901" w:type="dxa"/>
          </w:tcPr>
          <w:p w14:paraId="66A91536" w14:textId="62EBDCF2" w:rsidR="004B64A8" w:rsidRPr="009611C3" w:rsidRDefault="00A90938" w:rsidP="003464C7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both lines curve</w:t>
            </w:r>
            <w:r w:rsidR="004B64A8">
              <w:rPr>
                <w:rFonts w:ascii="Arial" w:hAnsi="Arial" w:cs="Arial"/>
                <w:sz w:val="22"/>
                <w:szCs w:val="22"/>
              </w:rPr>
              <w:t xml:space="preserve"> down towards new equilibrium</w:t>
            </w:r>
            <w:r w:rsidR="0030023B">
              <w:rPr>
                <w:rFonts w:ascii="Arial" w:hAnsi="Arial" w:cs="Arial"/>
                <w:sz w:val="22"/>
                <w:szCs w:val="22"/>
              </w:rPr>
              <w:t xml:space="preserve"> NO</w:t>
            </w:r>
            <w:r w:rsidR="0030023B" w:rsidRPr="0030023B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30023B">
              <w:rPr>
                <w:rFonts w:ascii="Arial" w:hAnsi="Arial" w:cs="Arial"/>
                <w:sz w:val="22"/>
                <w:szCs w:val="22"/>
              </w:rPr>
              <w:t xml:space="preserve"> steeper gradient</w:t>
            </w:r>
          </w:p>
        </w:tc>
        <w:tc>
          <w:tcPr>
            <w:tcW w:w="1461" w:type="dxa"/>
            <w:vAlign w:val="center"/>
          </w:tcPr>
          <w:p w14:paraId="7F9F9526" w14:textId="15583331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B64A8" w14:paraId="4940BB88" w14:textId="77777777" w:rsidTr="003464C7">
        <w:trPr>
          <w:trHeight w:val="307"/>
        </w:trPr>
        <w:tc>
          <w:tcPr>
            <w:tcW w:w="7901" w:type="dxa"/>
          </w:tcPr>
          <w:p w14:paraId="087B0B22" w14:textId="540EA77D" w:rsidR="004B64A8" w:rsidRDefault="004B64A8" w:rsidP="003464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curves level out </w:t>
            </w:r>
            <w:r w:rsidRPr="00A90938">
              <w:rPr>
                <w:rFonts w:ascii="Arial" w:hAnsi="Arial" w:cs="Arial"/>
                <w:sz w:val="22"/>
                <w:szCs w:val="22"/>
                <w:u w:val="single"/>
              </w:rPr>
              <w:t>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original values</w:t>
            </w:r>
          </w:p>
        </w:tc>
        <w:tc>
          <w:tcPr>
            <w:tcW w:w="1461" w:type="dxa"/>
            <w:vAlign w:val="center"/>
          </w:tcPr>
          <w:p w14:paraId="7366C92D" w14:textId="627C486E" w:rsidR="004B64A8" w:rsidRDefault="004B64A8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B64A8" w14:paraId="51D31048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6970CFF3" w14:textId="77777777" w:rsidR="004B64A8" w:rsidRDefault="004B64A8" w:rsidP="003464C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7E686EE" w14:textId="7F658A72" w:rsidR="004B64A8" w:rsidRPr="00497A43" w:rsidRDefault="004B64A8" w:rsidP="003464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3C68A765" w14:textId="77777777" w:rsidR="004B64A8" w:rsidRDefault="004B64A8" w:rsidP="00014983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p w14:paraId="5EE2C210" w14:textId="1CEC949B" w:rsidR="00222ACC" w:rsidRDefault="007E6EE0" w:rsidP="00014983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222ACC">
        <w:rPr>
          <w:rFonts w:ascii="Arial" w:hAnsi="Arial" w:cs="Arial"/>
          <w:sz w:val="22"/>
          <w:szCs w:val="22"/>
        </w:rPr>
        <w:t>(c)</w:t>
      </w:r>
      <w:r w:rsidR="00222ACC">
        <w:rPr>
          <w:rFonts w:ascii="Arial" w:hAnsi="Arial" w:cs="Arial"/>
          <w:sz w:val="22"/>
          <w:szCs w:val="22"/>
        </w:rPr>
        <w:tab/>
      </w:r>
      <w:r w:rsidR="00270EC1">
        <w:rPr>
          <w:rFonts w:ascii="Arial" w:hAnsi="Arial" w:cs="Arial"/>
          <w:sz w:val="22"/>
          <w:szCs w:val="22"/>
        </w:rPr>
        <w:t>E</w:t>
      </w:r>
      <w:r w:rsidR="00222ACC">
        <w:rPr>
          <w:rFonts w:ascii="Arial" w:hAnsi="Arial" w:cs="Arial"/>
          <w:sz w:val="22"/>
          <w:szCs w:val="22"/>
        </w:rPr>
        <w:t>xplain</w:t>
      </w:r>
      <w:r w:rsidR="00270EC1">
        <w:rPr>
          <w:rFonts w:ascii="Arial" w:hAnsi="Arial" w:cs="Arial"/>
          <w:sz w:val="22"/>
          <w:szCs w:val="22"/>
        </w:rPr>
        <w:t>,</w:t>
      </w:r>
      <w:r w:rsidR="00222ACC">
        <w:rPr>
          <w:rFonts w:ascii="Arial" w:hAnsi="Arial" w:cs="Arial"/>
          <w:sz w:val="22"/>
          <w:szCs w:val="22"/>
        </w:rPr>
        <w:t xml:space="preserve"> </w:t>
      </w:r>
      <w:r w:rsidR="00BC6833">
        <w:rPr>
          <w:rFonts w:ascii="Arial" w:hAnsi="Arial" w:cs="Arial"/>
          <w:sz w:val="22"/>
          <w:szCs w:val="22"/>
        </w:rPr>
        <w:t xml:space="preserve">with reference to reaction rates and </w:t>
      </w:r>
      <w:r w:rsidR="00270EC1">
        <w:rPr>
          <w:rFonts w:ascii="Arial" w:hAnsi="Arial" w:cs="Arial"/>
          <w:sz w:val="22"/>
          <w:szCs w:val="22"/>
        </w:rPr>
        <w:t>collision theory</w:t>
      </w:r>
      <w:r w:rsidR="00BC6833">
        <w:rPr>
          <w:rFonts w:ascii="Arial" w:hAnsi="Arial" w:cs="Arial"/>
          <w:sz w:val="22"/>
          <w:szCs w:val="22"/>
        </w:rPr>
        <w:t xml:space="preserve">, </w:t>
      </w:r>
      <w:r w:rsidR="00222ACC">
        <w:rPr>
          <w:rFonts w:ascii="Arial" w:hAnsi="Arial" w:cs="Arial"/>
          <w:sz w:val="22"/>
          <w:szCs w:val="22"/>
        </w:rPr>
        <w:t>the shape of the graph drawn in part (b)</w:t>
      </w:r>
      <w:r w:rsidR="0001498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>.</w:t>
      </w:r>
      <w:proofErr w:type="gramEnd"/>
      <w:r w:rsidR="00270EC1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BC6833">
        <w:rPr>
          <w:rFonts w:ascii="Arial" w:hAnsi="Arial" w:cs="Arial"/>
          <w:sz w:val="22"/>
          <w:szCs w:val="22"/>
        </w:rPr>
        <w:tab/>
      </w:r>
      <w:r w:rsidR="00222ACC" w:rsidRPr="00BA3227">
        <w:rPr>
          <w:rFonts w:ascii="Arial" w:hAnsi="Arial" w:cs="Arial"/>
          <w:sz w:val="22"/>
          <w:szCs w:val="22"/>
        </w:rPr>
        <w:t>(</w:t>
      </w:r>
      <w:proofErr w:type="gramStart"/>
      <w:r w:rsidR="00222ACC">
        <w:rPr>
          <w:rFonts w:ascii="Arial" w:hAnsi="Arial" w:cs="Arial"/>
          <w:sz w:val="22"/>
          <w:szCs w:val="22"/>
        </w:rPr>
        <w:t>3</w:t>
      </w:r>
      <w:proofErr w:type="gramEnd"/>
      <w:r w:rsidR="00222ACC" w:rsidRPr="00BA3227">
        <w:rPr>
          <w:rFonts w:ascii="Arial" w:hAnsi="Arial" w:cs="Arial"/>
          <w:sz w:val="22"/>
          <w:szCs w:val="22"/>
        </w:rPr>
        <w:t xml:space="preserve"> marks)</w:t>
      </w:r>
    </w:p>
    <w:p w14:paraId="64403F46" w14:textId="77777777" w:rsidR="007E6EE0" w:rsidRDefault="007E6EE0" w:rsidP="00014983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7E6EE0" w14:paraId="0A7A2755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0054AE32" w14:textId="77777777" w:rsidR="007E6EE0" w:rsidRDefault="007E6EE0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BAB6CCF" w14:textId="77777777" w:rsidR="007E6EE0" w:rsidRDefault="007E6EE0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7E6EE0" w14:paraId="02A05F0F" w14:textId="77777777" w:rsidTr="003464C7">
        <w:trPr>
          <w:trHeight w:val="307"/>
        </w:trPr>
        <w:tc>
          <w:tcPr>
            <w:tcW w:w="7901" w:type="dxa"/>
          </w:tcPr>
          <w:p w14:paraId="0B43997C" w14:textId="4FCD8051" w:rsidR="007E6EE0" w:rsidRPr="009611C3" w:rsidRDefault="007E6EE0" w:rsidP="003002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 collisions so</w:t>
            </w:r>
            <w:r w:rsidR="000F1F6B">
              <w:rPr>
                <w:rFonts w:ascii="Arial" w:hAnsi="Arial" w:cs="Arial"/>
                <w:sz w:val="22"/>
                <w:szCs w:val="22"/>
              </w:rPr>
              <w:t xml:space="preserve"> initially</w:t>
            </w:r>
            <w:r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30023B">
              <w:rPr>
                <w:rFonts w:ascii="Arial" w:hAnsi="Arial" w:cs="Arial"/>
                <w:sz w:val="22"/>
                <w:szCs w:val="22"/>
              </w:rPr>
              <w:t>partial pressures 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90938">
              <w:rPr>
                <w:rFonts w:ascii="Arial" w:hAnsi="Arial" w:cs="Arial"/>
                <w:sz w:val="22"/>
                <w:szCs w:val="22"/>
              </w:rPr>
              <w:t>both</w:t>
            </w:r>
            <w:r w:rsidR="0030023B">
              <w:rPr>
                <w:rFonts w:ascii="Arial" w:hAnsi="Arial" w:cs="Arial"/>
                <w:sz w:val="22"/>
                <w:szCs w:val="22"/>
              </w:rPr>
              <w:t xml:space="preserve"> gases </w:t>
            </w:r>
            <w:r>
              <w:rPr>
                <w:rFonts w:ascii="Arial" w:hAnsi="Arial" w:cs="Arial"/>
                <w:sz w:val="22"/>
                <w:szCs w:val="22"/>
              </w:rPr>
              <w:t>increase</w:t>
            </w:r>
            <w:r w:rsidR="003002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14:paraId="3B63E6F7" w14:textId="77777777" w:rsidR="007E6EE0" w:rsidRDefault="007E6EE0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E6EE0" w14:paraId="11E72A99" w14:textId="77777777" w:rsidTr="003464C7">
        <w:trPr>
          <w:trHeight w:val="307"/>
        </w:trPr>
        <w:tc>
          <w:tcPr>
            <w:tcW w:w="7901" w:type="dxa"/>
          </w:tcPr>
          <w:p w14:paraId="5D6B874F" w14:textId="4530D681" w:rsidR="007E6EE0" w:rsidRPr="007E6EE0" w:rsidRDefault="007E6EE0" w:rsidP="003464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rate of the forward reaction is increased more than the reverse reaction</w:t>
            </w:r>
          </w:p>
        </w:tc>
        <w:tc>
          <w:tcPr>
            <w:tcW w:w="1461" w:type="dxa"/>
            <w:vAlign w:val="center"/>
          </w:tcPr>
          <w:p w14:paraId="0132B8C6" w14:textId="77777777" w:rsidR="007E6EE0" w:rsidRDefault="007E6EE0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E6EE0" w14:paraId="2B723A25" w14:textId="77777777" w:rsidTr="003464C7">
        <w:trPr>
          <w:trHeight w:val="307"/>
        </w:trPr>
        <w:tc>
          <w:tcPr>
            <w:tcW w:w="7901" w:type="dxa"/>
          </w:tcPr>
          <w:p w14:paraId="6C59D891" w14:textId="72F38F1B" w:rsidR="007E6EE0" w:rsidRDefault="007E6EE0" w:rsidP="003464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 time, the rates of the forward and reverse reactions become the sam</w:t>
            </w:r>
            <w:r w:rsidR="00A90938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and equilibrium is re-established</w:t>
            </w:r>
          </w:p>
        </w:tc>
        <w:tc>
          <w:tcPr>
            <w:tcW w:w="1461" w:type="dxa"/>
            <w:vAlign w:val="center"/>
          </w:tcPr>
          <w:p w14:paraId="4DD625BA" w14:textId="77777777" w:rsidR="007E6EE0" w:rsidRDefault="007E6EE0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E6EE0" w14:paraId="75AEE23B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582D74A8" w14:textId="77777777" w:rsidR="007E6EE0" w:rsidRDefault="007E6EE0" w:rsidP="003464C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2E13B5A" w14:textId="77777777" w:rsidR="007E6EE0" w:rsidRPr="00497A43" w:rsidRDefault="007E6EE0" w:rsidP="003464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3194F16A" w14:textId="1586671C" w:rsidR="00BC6833" w:rsidRDefault="00BC6833" w:rsidP="00BC6833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5EDFEF47" w14:textId="77777777" w:rsidR="00BC6833" w:rsidRDefault="00BC6833" w:rsidP="00BC6833">
      <w:pPr>
        <w:spacing w:line="276" w:lineRule="auto"/>
        <w:jc w:val="center"/>
        <w:rPr>
          <w:rFonts w:ascii="Arial" w:eastAsia="MS Mincho" w:hAnsi="Arial" w:cs="Arial"/>
          <w:b/>
          <w:sz w:val="22"/>
          <w:szCs w:val="22"/>
        </w:rPr>
      </w:pPr>
    </w:p>
    <w:p w14:paraId="39AF3E87" w14:textId="4B6164AE" w:rsidR="00F46E0A" w:rsidRPr="00AE1E65" w:rsidRDefault="00F46E0A" w:rsidP="0082425C">
      <w:pPr>
        <w:pStyle w:val="ListNumber"/>
        <w:numPr>
          <w:ilvl w:val="0"/>
          <w:numId w:val="0"/>
        </w:numPr>
        <w:spacing w:line="276" w:lineRule="auto"/>
        <w:jc w:val="center"/>
      </w:pPr>
    </w:p>
    <w:p w14:paraId="57FC7BA3" w14:textId="371BA91D" w:rsidR="00E02059" w:rsidRPr="00AE1E65" w:rsidRDefault="00F05BB3" w:rsidP="0082425C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t>Section Three:</w:t>
      </w:r>
      <w:r w:rsidR="00E02059" w:rsidRPr="00AE1E65">
        <w:rPr>
          <w:rFonts w:ascii="Arial" w:hAnsi="Arial" w:cs="Arial"/>
          <w:b/>
          <w:sz w:val="22"/>
          <w:szCs w:val="22"/>
        </w:rPr>
        <w:t xml:space="preserve"> Ext</w:t>
      </w:r>
      <w:r w:rsidR="004975F1" w:rsidRPr="00AE1E65">
        <w:rPr>
          <w:rFonts w:ascii="Arial" w:hAnsi="Arial" w:cs="Arial"/>
          <w:b/>
          <w:sz w:val="22"/>
          <w:szCs w:val="22"/>
        </w:rPr>
        <w:t>ended answer</w:t>
      </w:r>
      <w:r w:rsidR="004975F1" w:rsidRPr="00AE1E65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887C83">
        <w:rPr>
          <w:rFonts w:ascii="Arial" w:hAnsi="Arial" w:cs="Arial"/>
          <w:b/>
          <w:sz w:val="22"/>
          <w:szCs w:val="22"/>
        </w:rPr>
        <w:tab/>
      </w:r>
      <w:r w:rsidR="00F939CB">
        <w:rPr>
          <w:rFonts w:ascii="Arial" w:hAnsi="Arial" w:cs="Arial"/>
          <w:b/>
          <w:sz w:val="22"/>
          <w:szCs w:val="22"/>
        </w:rPr>
        <w:tab/>
        <w:t xml:space="preserve">   </w:t>
      </w:r>
      <w:r w:rsidR="004975F1" w:rsidRPr="00AE1E65">
        <w:rPr>
          <w:rFonts w:ascii="Arial" w:hAnsi="Arial" w:cs="Arial"/>
          <w:b/>
          <w:sz w:val="22"/>
          <w:szCs w:val="22"/>
        </w:rPr>
        <w:t xml:space="preserve">40% </w:t>
      </w:r>
      <w:r w:rsidR="00887C83">
        <w:rPr>
          <w:rFonts w:ascii="Arial" w:hAnsi="Arial" w:cs="Arial"/>
          <w:b/>
          <w:sz w:val="22"/>
          <w:szCs w:val="22"/>
        </w:rPr>
        <w:tab/>
      </w:r>
      <w:r w:rsidR="004975F1" w:rsidRPr="00AE1E65">
        <w:rPr>
          <w:rFonts w:ascii="Arial" w:hAnsi="Arial" w:cs="Arial"/>
          <w:b/>
          <w:sz w:val="22"/>
          <w:szCs w:val="22"/>
        </w:rPr>
        <w:t>(8</w:t>
      </w:r>
      <w:r w:rsidR="00E02059" w:rsidRPr="00AE1E65">
        <w:rPr>
          <w:rFonts w:ascii="Arial" w:hAnsi="Arial" w:cs="Arial"/>
          <w:b/>
          <w:sz w:val="22"/>
          <w:szCs w:val="22"/>
        </w:rPr>
        <w:t>0 marks)</w:t>
      </w:r>
    </w:p>
    <w:p w14:paraId="0C1FF203" w14:textId="77777777" w:rsidR="00E02059" w:rsidRPr="00AE1E65" w:rsidRDefault="00E02059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40940FBE" w14:textId="6F81C26A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This section contains </w:t>
      </w:r>
      <w:r w:rsidR="00F561E5" w:rsidRPr="00AE1E65">
        <w:rPr>
          <w:rFonts w:ascii="Arial" w:hAnsi="Arial" w:cs="Arial"/>
          <w:b/>
          <w:bCs/>
          <w:sz w:val="22"/>
          <w:szCs w:val="22"/>
          <w:lang w:eastAsia="en-AU"/>
        </w:rPr>
        <w:t>five</w:t>
      </w:r>
      <w:r w:rsidR="001657D2"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 (</w:t>
      </w:r>
      <w:r w:rsidR="00F561E5" w:rsidRPr="00AE1E65">
        <w:rPr>
          <w:rFonts w:ascii="Arial" w:hAnsi="Arial" w:cs="Arial"/>
          <w:b/>
          <w:bCs/>
          <w:sz w:val="22"/>
          <w:szCs w:val="22"/>
          <w:lang w:eastAsia="en-AU"/>
        </w:rPr>
        <w:t>5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) 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>questions. You must a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nswer </w:t>
      </w:r>
      <w:r w:rsidRPr="00AE1E65">
        <w:rPr>
          <w:rFonts w:ascii="Arial" w:hAnsi="Arial" w:cs="Arial"/>
          <w:b/>
          <w:bCs/>
          <w:sz w:val="22"/>
          <w:szCs w:val="22"/>
          <w:lang w:eastAsia="en-AU"/>
        </w:rPr>
        <w:t xml:space="preserve">all </w:t>
      </w:r>
      <w:r w:rsidRPr="00AE1E65">
        <w:rPr>
          <w:rFonts w:ascii="Arial" w:hAnsi="Arial" w:cs="Arial"/>
          <w:sz w:val="22"/>
          <w:szCs w:val="22"/>
          <w:lang w:eastAsia="en-AU"/>
        </w:rPr>
        <w:t>questions. Write your answers in the spaces provided.</w:t>
      </w:r>
    </w:p>
    <w:p w14:paraId="0B2CBDC6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4E790EEC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Where questions require an explanation and/or description, marks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are awarded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for the relevant</w:t>
      </w:r>
    </w:p>
    <w:p w14:paraId="153E6434" w14:textId="43A770C0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chemical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content and also for coherence and clarity of expression.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 xml:space="preserve"> Lists or dot points are unlikely to gain full marks.</w:t>
      </w:r>
    </w:p>
    <w:p w14:paraId="1596EB05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59C2E745" w14:textId="72B58904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 xml:space="preserve">Final answers to calculations </w:t>
      </w: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should be expressed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to th</w:t>
      </w:r>
      <w:r w:rsidR="00D40176" w:rsidRPr="00AE1E65">
        <w:rPr>
          <w:rFonts w:ascii="Arial" w:hAnsi="Arial" w:cs="Arial"/>
          <w:sz w:val="22"/>
          <w:szCs w:val="22"/>
          <w:lang w:eastAsia="en-AU"/>
        </w:rPr>
        <w:t>e appropriate number of</w:t>
      </w:r>
      <w:r w:rsidRPr="00AE1E65">
        <w:rPr>
          <w:rFonts w:ascii="Arial" w:hAnsi="Arial" w:cs="Arial"/>
          <w:sz w:val="22"/>
          <w:szCs w:val="22"/>
          <w:lang w:eastAsia="en-AU"/>
        </w:rPr>
        <w:t xml:space="preserve"> significant figures.</w:t>
      </w:r>
    </w:p>
    <w:p w14:paraId="252F34B5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1F05DA26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Spare pages are included at the end of this booklet. They can be used for planning your</w:t>
      </w:r>
    </w:p>
    <w:p w14:paraId="3E8EA7D7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responses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and/or as additional space if required to continue an answer.</w:t>
      </w:r>
    </w:p>
    <w:p w14:paraId="01C9BA40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2FAE63E" w14:textId="77777777" w:rsidR="00E02059" w:rsidRPr="00AE1E65" w:rsidRDefault="00E02059" w:rsidP="008242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94" w:hanging="29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Planning: If you use the spare pages for planning, indicate this clearly at the top of the page.</w:t>
      </w:r>
    </w:p>
    <w:p w14:paraId="5E5FACD2" w14:textId="77777777" w:rsidR="00E02059" w:rsidRPr="00AE1E65" w:rsidRDefault="00E02059" w:rsidP="008242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eastAsia="en-AU"/>
        </w:rPr>
      </w:pPr>
      <w:r w:rsidRPr="00AE1E65">
        <w:rPr>
          <w:rFonts w:ascii="Arial" w:hAnsi="Arial" w:cs="Arial"/>
          <w:sz w:val="22"/>
          <w:szCs w:val="22"/>
          <w:lang w:eastAsia="en-AU"/>
        </w:rPr>
        <w:t>Continuing an answer: If you need to use the space to continue an answer, indicate in the</w:t>
      </w:r>
    </w:p>
    <w:p w14:paraId="1775CC08" w14:textId="77777777" w:rsidR="00E02059" w:rsidRPr="00AE1E65" w:rsidRDefault="00E02059" w:rsidP="0082425C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original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answer space where the answer is continued, i.e. give the page number. Fill in the</w:t>
      </w:r>
    </w:p>
    <w:p w14:paraId="1D211D49" w14:textId="73D74D1A" w:rsidR="00E02059" w:rsidRPr="00AE1E65" w:rsidRDefault="005540D5" w:rsidP="0082425C">
      <w:pPr>
        <w:autoSpaceDE w:val="0"/>
        <w:autoSpaceDN w:val="0"/>
        <w:adjustRightInd w:val="0"/>
        <w:spacing w:line="276" w:lineRule="auto"/>
        <w:ind w:firstLine="284"/>
        <w:rPr>
          <w:rFonts w:ascii="Arial" w:hAnsi="Arial" w:cs="Arial"/>
          <w:sz w:val="22"/>
          <w:szCs w:val="22"/>
          <w:lang w:eastAsia="en-AU"/>
        </w:rPr>
      </w:pPr>
      <w:proofErr w:type="gramStart"/>
      <w:r w:rsidRPr="00AE1E65">
        <w:rPr>
          <w:rFonts w:ascii="Arial" w:hAnsi="Arial" w:cs="Arial"/>
          <w:sz w:val="22"/>
          <w:szCs w:val="22"/>
          <w:lang w:eastAsia="en-AU"/>
        </w:rPr>
        <w:t>number</w:t>
      </w:r>
      <w:proofErr w:type="gramEnd"/>
      <w:r w:rsidRPr="00AE1E65">
        <w:rPr>
          <w:rFonts w:ascii="Arial" w:hAnsi="Arial" w:cs="Arial"/>
          <w:sz w:val="22"/>
          <w:szCs w:val="22"/>
          <w:lang w:eastAsia="en-AU"/>
        </w:rPr>
        <w:t xml:space="preserve"> of the question</w:t>
      </w:r>
      <w:r w:rsidR="00E02059" w:rsidRPr="00AE1E65">
        <w:rPr>
          <w:rFonts w:ascii="Arial" w:hAnsi="Arial" w:cs="Arial"/>
          <w:sz w:val="22"/>
          <w:szCs w:val="22"/>
          <w:lang w:eastAsia="en-AU"/>
        </w:rPr>
        <w:t xml:space="preserve"> that you are continuing to answer at the top of the page.</w:t>
      </w:r>
    </w:p>
    <w:p w14:paraId="1A6D2CD9" w14:textId="77777777" w:rsidR="00E02059" w:rsidRPr="00AE1E65" w:rsidRDefault="00E02059" w:rsidP="0082425C">
      <w:pPr>
        <w:spacing w:line="276" w:lineRule="auto"/>
        <w:rPr>
          <w:rFonts w:ascii="Arial" w:hAnsi="Arial" w:cs="Arial"/>
          <w:sz w:val="22"/>
          <w:szCs w:val="22"/>
        </w:rPr>
      </w:pPr>
    </w:p>
    <w:p w14:paraId="695E4491" w14:textId="6244FA46" w:rsidR="00E02059" w:rsidRPr="00AE1E65" w:rsidRDefault="00CF19EF" w:rsidP="0082425C">
      <w:pPr>
        <w:spacing w:line="276" w:lineRule="auto"/>
        <w:rPr>
          <w:rFonts w:ascii="Arial" w:hAnsi="Arial" w:cs="Arial"/>
          <w:i/>
          <w:sz w:val="22"/>
          <w:szCs w:val="22"/>
        </w:rPr>
      </w:pPr>
      <w:proofErr w:type="gramStart"/>
      <w:r w:rsidRPr="00AE1E65">
        <w:rPr>
          <w:rFonts w:ascii="Arial" w:hAnsi="Arial" w:cs="Arial"/>
          <w:sz w:val="22"/>
          <w:szCs w:val="22"/>
        </w:rPr>
        <w:t>Suggested working time: 70</w:t>
      </w:r>
      <w:r w:rsidR="00E02059" w:rsidRPr="00AE1E65">
        <w:rPr>
          <w:rFonts w:ascii="Arial" w:hAnsi="Arial" w:cs="Arial"/>
          <w:sz w:val="22"/>
          <w:szCs w:val="22"/>
        </w:rPr>
        <w:t xml:space="preserve"> minutes</w:t>
      </w:r>
      <w:r w:rsidR="00E02059" w:rsidRPr="00AE1E65">
        <w:rPr>
          <w:rFonts w:ascii="Arial" w:hAnsi="Arial" w:cs="Arial"/>
          <w:i/>
          <w:sz w:val="22"/>
          <w:szCs w:val="22"/>
        </w:rPr>
        <w:t>.</w:t>
      </w:r>
      <w:proofErr w:type="gramEnd"/>
    </w:p>
    <w:p w14:paraId="6079504E" w14:textId="77777777" w:rsidR="00E02059" w:rsidRPr="00AE1E65" w:rsidRDefault="00E02059" w:rsidP="0082425C">
      <w:pPr>
        <w:pBdr>
          <w:bottom w:val="single" w:sz="4" w:space="1" w:color="auto"/>
        </w:pBdr>
        <w:spacing w:line="276" w:lineRule="auto"/>
        <w:rPr>
          <w:rFonts w:ascii="Arial" w:hAnsi="Arial" w:cs="Arial"/>
          <w:i/>
          <w:color w:val="FF0000"/>
          <w:sz w:val="22"/>
          <w:szCs w:val="22"/>
        </w:rPr>
      </w:pPr>
    </w:p>
    <w:p w14:paraId="290AB42D" w14:textId="77777777" w:rsidR="00E02059" w:rsidRPr="00AE1E65" w:rsidRDefault="00E02059" w:rsidP="0082425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2AB62004" w14:textId="791702F3" w:rsidR="00DF7CDA" w:rsidRPr="00AE1E65" w:rsidRDefault="004B08EF" w:rsidP="0082425C">
      <w:pPr>
        <w:pStyle w:val="ListNumber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t>Question 35</w:t>
      </w:r>
      <w:r w:rsidR="00830FE0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321F7E" w:rsidRPr="00AE1E65">
        <w:rPr>
          <w:b/>
        </w:rPr>
        <w:tab/>
      </w:r>
      <w:r w:rsidR="008D58E2">
        <w:rPr>
          <w:b/>
        </w:rPr>
        <w:t>(22</w:t>
      </w:r>
      <w:r w:rsidR="00DF7CDA" w:rsidRPr="00AE1E65">
        <w:rPr>
          <w:b/>
        </w:rPr>
        <w:t xml:space="preserve"> marks)</w:t>
      </w:r>
    </w:p>
    <w:p w14:paraId="742AB3A5" w14:textId="77777777" w:rsidR="00B450C4" w:rsidRPr="00AE1E65" w:rsidRDefault="00B450C4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223131B" w14:textId="4AF51BF7" w:rsidR="003F64B5" w:rsidRPr="003A189C" w:rsidRDefault="00AD0691" w:rsidP="003F64B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Aspartic 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</w:t>
      </w:r>
      <w:r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cid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(C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4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H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7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O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4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N) is a diprotic</w:t>
      </w:r>
      <w:r w:rsidR="00576375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α-amino acid</w:t>
      </w:r>
      <w:r w:rsidR="005615EC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  <w:r w:rsidR="00576375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Aspartic acid has solubility of 4.5 g L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vertAlign w:val="superscript"/>
          <w:lang w:val="en-AU" w:eastAsia="en-AU"/>
        </w:rPr>
        <w:t>-1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at 25 °C and a </w:t>
      </w:r>
      <w:proofErr w:type="spellStart"/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K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vertAlign w:val="subscript"/>
          <w:lang w:val="en-AU" w:eastAsia="en-AU"/>
        </w:rPr>
        <w:t>a</w:t>
      </w:r>
      <w:proofErr w:type="spellEnd"/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value of 1.26 × 10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vertAlign w:val="superscript"/>
          <w:lang w:val="en-AU" w:eastAsia="en-AU"/>
        </w:rPr>
        <w:t>-4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. </w:t>
      </w:r>
      <w:r w:rsidR="003F64B5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Aspartic acid increases resistance to fatigue and is often found in food supplements, especially those used by athletes and body builders.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</w:p>
    <w:p w14:paraId="17413E18" w14:textId="77777777" w:rsidR="003F64B5" w:rsidRPr="003A189C" w:rsidRDefault="003F64B5" w:rsidP="003F64B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21C9E316" w14:textId="20B2A27B" w:rsidR="00F36503" w:rsidRPr="003A189C" w:rsidRDefault="005615EC" w:rsidP="003F64B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A 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hemist </w:t>
      </w:r>
      <w:proofErr w:type="gramStart"/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was asked</w:t>
      </w:r>
      <w:proofErr w:type="gramEnd"/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to analyse the contents of 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a </w:t>
      </w:r>
      <w:r w:rsidR="00721C0D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food supplement</w:t>
      </w:r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to check the manufacture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r’</w:t>
      </w:r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s claims 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that 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it </w:t>
      </w:r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co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ntained</w:t>
      </w:r>
      <w:r w:rsidR="00395B8F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97.0% a</w:t>
      </w:r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spartic acid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by mass</w:t>
      </w:r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. To check this claim, the following experiment </w:t>
      </w:r>
      <w:proofErr w:type="gramStart"/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was carried out</w:t>
      </w:r>
      <w:proofErr w:type="gramEnd"/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 (</w:t>
      </w:r>
      <w:r w:rsidR="008431C0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It</w:t>
      </w:r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proofErr w:type="gramStart"/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can be assumed</w:t>
      </w:r>
      <w:proofErr w:type="gramEnd"/>
      <w:r w:rsidR="00F36503" w:rsidRPr="003A18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that aspartic acid is the only active ingredient in the supplement)</w:t>
      </w:r>
    </w:p>
    <w:p w14:paraId="5146C9A4" w14:textId="5613D735" w:rsidR="008431C0" w:rsidRPr="003A189C" w:rsidRDefault="003F64B5" w:rsidP="006E3745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1</w:t>
      </w:r>
      <w:r w:rsidR="005E15AD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.546</w:t>
      </w:r>
      <w:r w:rsidR="00395B8F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g of the supplement powder </w:t>
      </w:r>
      <w:proofErr w:type="gramStart"/>
      <w:r w:rsidR="00395B8F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was</w:t>
      </w:r>
      <w:r w:rsidR="00F36503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weighed and dissolved in </w:t>
      </w:r>
      <w:r w:rsidR="007C14BA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warmed </w:t>
      </w:r>
      <w:r w:rsidR="00F36503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distilled wa</w:t>
      </w:r>
      <w:r w:rsidR="00395B8F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ter in a </w:t>
      </w:r>
      <w:r w:rsidR="008431C0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beaker</w:t>
      </w:r>
      <w:proofErr w:type="gramEnd"/>
      <w:r w:rsidR="008431C0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.</w:t>
      </w:r>
    </w:p>
    <w:p w14:paraId="55A22639" w14:textId="2FD82272" w:rsidR="00F36503" w:rsidRPr="003A189C" w:rsidRDefault="008431C0" w:rsidP="006E3745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The solution </w:t>
      </w:r>
      <w:proofErr w:type="gramStart"/>
      <w:r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is t</w:t>
      </w:r>
      <w:r w:rsidR="00F36503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ransferred</w:t>
      </w:r>
      <w:proofErr w:type="gramEnd"/>
      <w:r w:rsidR="00F36503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to </w:t>
      </w:r>
      <w:r w:rsidR="00395B8F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a </w:t>
      </w:r>
      <w:r w:rsidR="00F36503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500.0 mL volumetric flask and w</w:t>
      </w:r>
      <w:r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as made up to the mark with</w:t>
      </w:r>
      <w:r w:rsidR="00F36503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distilled water.</w:t>
      </w:r>
    </w:p>
    <w:p w14:paraId="5844D3BB" w14:textId="0663D94C" w:rsidR="008431C0" w:rsidRPr="005E15AD" w:rsidRDefault="00F36503" w:rsidP="005E15AD">
      <w:pPr>
        <w:pStyle w:val="ListParagraph"/>
        <w:numPr>
          <w:ilvl w:val="0"/>
          <w:numId w:val="28"/>
        </w:num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25.00 mL aliquots of the </w:t>
      </w:r>
      <w:r w:rsidR="00395B8F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resulting solution were</w:t>
      </w:r>
      <w:r w:rsidR="002B2972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titrated, using phenolphthalein indicator, against 0.</w:t>
      </w:r>
      <w:r w:rsidR="003F64B5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0</w:t>
      </w:r>
      <w:r w:rsidR="00990EBD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570</w:t>
      </w:r>
      <w:r w:rsidR="002B2972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</w:t>
      </w:r>
      <w:proofErr w:type="spellStart"/>
      <w:r w:rsidR="002B2972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>mol</w:t>
      </w:r>
      <w:proofErr w:type="spellEnd"/>
      <w:r w:rsidR="002B2972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L</w:t>
      </w:r>
      <w:r w:rsidR="002B2972" w:rsidRPr="003A189C">
        <w:rPr>
          <w:rFonts w:ascii="Arial" w:hAnsi="Arial" w:cs="Arial"/>
          <w:color w:val="333333"/>
          <w:sz w:val="22"/>
          <w:szCs w:val="22"/>
          <w:vertAlign w:val="superscript"/>
          <w:lang w:val="en-AU" w:eastAsia="en-AU"/>
        </w:rPr>
        <w:t>-1</w:t>
      </w:r>
      <w:r w:rsidR="005E15AD" w:rsidRPr="003A189C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sodium hydroxide solution.</w:t>
      </w:r>
      <w:r w:rsidR="008431C0" w:rsidRPr="005E15AD">
        <w:rPr>
          <w:rFonts w:ascii="Arial" w:hAnsi="Arial" w:cs="Arial"/>
          <w:color w:val="333333"/>
          <w:sz w:val="22"/>
          <w:szCs w:val="22"/>
          <w:lang w:val="en-AU" w:eastAsia="en-AU"/>
        </w:rPr>
        <w:br w:type="page"/>
      </w:r>
    </w:p>
    <w:p w14:paraId="3CF764AD" w14:textId="58619B0B" w:rsidR="00F36503" w:rsidRPr="008431C0" w:rsidRDefault="002B2972" w:rsidP="008431C0">
      <w:pPr>
        <w:shd w:val="clear" w:color="auto" w:fill="FFFFFF"/>
        <w:spacing w:before="120" w:after="120" w:line="360" w:lineRule="atLeast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lastRenderedPageBreak/>
        <w:t xml:space="preserve">The results obtained </w:t>
      </w:r>
      <w:proofErr w:type="gramStart"/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t>are shown</w:t>
      </w:r>
      <w:proofErr w:type="gramEnd"/>
      <w:r w:rsidRPr="008431C0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below.</w:t>
      </w:r>
    </w:p>
    <w:p w14:paraId="496A9169" w14:textId="78F9D773" w:rsidR="002B2972" w:rsidRPr="00AE1E65" w:rsidRDefault="002B2972" w:rsidP="002B2972">
      <w:pPr>
        <w:pStyle w:val="ListParagraph"/>
        <w:rPr>
          <w:rFonts w:ascii="Arial" w:hAnsi="Arial" w:cs="Arial"/>
          <w:snapToGrid w:val="0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295"/>
        <w:gridCol w:w="1437"/>
        <w:gridCol w:w="1437"/>
        <w:gridCol w:w="1437"/>
      </w:tblGrid>
      <w:tr w:rsidR="002B2972" w:rsidRPr="00AE1E65" w14:paraId="110937B5" w14:textId="77777777" w:rsidTr="005615EC">
        <w:trPr>
          <w:cantSplit/>
          <w:trHeight w:val="320"/>
        </w:trPr>
        <w:tc>
          <w:tcPr>
            <w:tcW w:w="1974" w:type="dxa"/>
            <w:vMerge w:val="restart"/>
            <w:vAlign w:val="center"/>
          </w:tcPr>
          <w:p w14:paraId="1859466F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Burette readings (mL)</w:t>
            </w:r>
          </w:p>
        </w:tc>
        <w:tc>
          <w:tcPr>
            <w:tcW w:w="5606" w:type="dxa"/>
            <w:gridSpan w:val="4"/>
          </w:tcPr>
          <w:p w14:paraId="33EFC945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Titrations</w:t>
            </w:r>
          </w:p>
        </w:tc>
      </w:tr>
      <w:tr w:rsidR="002B2972" w:rsidRPr="00AE1E65" w14:paraId="3D02AF7B" w14:textId="77777777" w:rsidTr="005615EC">
        <w:trPr>
          <w:cantSplit/>
          <w:trHeight w:val="180"/>
        </w:trPr>
        <w:tc>
          <w:tcPr>
            <w:tcW w:w="1974" w:type="dxa"/>
            <w:vMerge/>
            <w:vAlign w:val="center"/>
          </w:tcPr>
          <w:p w14:paraId="29AAD3DA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1295" w:type="dxa"/>
          </w:tcPr>
          <w:p w14:paraId="198E1569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7AD80DFF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4D9DD9F6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3</w:t>
            </w:r>
          </w:p>
        </w:tc>
        <w:tc>
          <w:tcPr>
            <w:tcW w:w="1437" w:type="dxa"/>
          </w:tcPr>
          <w:p w14:paraId="3BBF829E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4</w:t>
            </w:r>
          </w:p>
        </w:tc>
      </w:tr>
      <w:tr w:rsidR="002B2972" w:rsidRPr="00AE1E65" w14:paraId="6C949298" w14:textId="77777777" w:rsidTr="005615EC">
        <w:trPr>
          <w:trHeight w:val="520"/>
        </w:trPr>
        <w:tc>
          <w:tcPr>
            <w:tcW w:w="1974" w:type="dxa"/>
            <w:vAlign w:val="center"/>
          </w:tcPr>
          <w:p w14:paraId="2B12D17C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Final volume</w:t>
            </w:r>
          </w:p>
        </w:tc>
        <w:tc>
          <w:tcPr>
            <w:tcW w:w="1295" w:type="dxa"/>
            <w:vAlign w:val="center"/>
          </w:tcPr>
          <w:p w14:paraId="0BFB46AF" w14:textId="35F04498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20.30</w:t>
            </w:r>
          </w:p>
        </w:tc>
        <w:tc>
          <w:tcPr>
            <w:tcW w:w="1437" w:type="dxa"/>
            <w:vAlign w:val="center"/>
          </w:tcPr>
          <w:p w14:paraId="41D369BC" w14:textId="09E9D82D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40.05</w:t>
            </w:r>
          </w:p>
        </w:tc>
        <w:tc>
          <w:tcPr>
            <w:tcW w:w="1437" w:type="dxa"/>
            <w:vAlign w:val="center"/>
          </w:tcPr>
          <w:p w14:paraId="668C3A0B" w14:textId="69E9CBC0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19.80</w:t>
            </w:r>
          </w:p>
        </w:tc>
        <w:tc>
          <w:tcPr>
            <w:tcW w:w="1437" w:type="dxa"/>
            <w:vAlign w:val="center"/>
          </w:tcPr>
          <w:p w14:paraId="2C9BB5A7" w14:textId="4342B86C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39.50</w:t>
            </w:r>
          </w:p>
        </w:tc>
      </w:tr>
      <w:tr w:rsidR="002B2972" w:rsidRPr="00AE1E65" w14:paraId="6399E692" w14:textId="77777777" w:rsidTr="005615EC">
        <w:trPr>
          <w:trHeight w:val="520"/>
        </w:trPr>
        <w:tc>
          <w:tcPr>
            <w:tcW w:w="1974" w:type="dxa"/>
            <w:vAlign w:val="center"/>
          </w:tcPr>
          <w:p w14:paraId="1AC8C3A3" w14:textId="77777777" w:rsidR="002B2972" w:rsidRPr="00AE1E65" w:rsidRDefault="002B2972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Initial volume</w:t>
            </w:r>
          </w:p>
        </w:tc>
        <w:tc>
          <w:tcPr>
            <w:tcW w:w="1295" w:type="dxa"/>
            <w:vAlign w:val="center"/>
          </w:tcPr>
          <w:p w14:paraId="230605C7" w14:textId="406BE11C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0.00</w:t>
            </w:r>
          </w:p>
        </w:tc>
        <w:tc>
          <w:tcPr>
            <w:tcW w:w="1437" w:type="dxa"/>
            <w:vAlign w:val="center"/>
          </w:tcPr>
          <w:p w14:paraId="39187AA9" w14:textId="0E462E67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20.30</w:t>
            </w:r>
          </w:p>
        </w:tc>
        <w:tc>
          <w:tcPr>
            <w:tcW w:w="1437" w:type="dxa"/>
            <w:vAlign w:val="center"/>
          </w:tcPr>
          <w:p w14:paraId="7B26774A" w14:textId="6B16EF5E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0.00</w:t>
            </w:r>
          </w:p>
        </w:tc>
        <w:tc>
          <w:tcPr>
            <w:tcW w:w="1437" w:type="dxa"/>
            <w:vAlign w:val="center"/>
          </w:tcPr>
          <w:p w14:paraId="0DBB402E" w14:textId="493A8673" w:rsidR="002B2972" w:rsidRPr="00AE1E65" w:rsidRDefault="004462A9" w:rsidP="005615EC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19.80</w:t>
            </w:r>
          </w:p>
        </w:tc>
      </w:tr>
      <w:tr w:rsidR="00A90938" w:rsidRPr="00AE1E65" w14:paraId="130D2A66" w14:textId="77777777" w:rsidTr="005615EC">
        <w:trPr>
          <w:trHeight w:val="520"/>
        </w:trPr>
        <w:tc>
          <w:tcPr>
            <w:tcW w:w="1974" w:type="dxa"/>
            <w:vAlign w:val="center"/>
          </w:tcPr>
          <w:p w14:paraId="0EDA2592" w14:textId="7B13D421" w:rsidR="00A90938" w:rsidRPr="00AE1E65" w:rsidRDefault="00A90938" w:rsidP="00A90938">
            <w:pPr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AE1E65">
              <w:rPr>
                <w:rFonts w:ascii="Arial" w:hAnsi="Arial" w:cs="Arial"/>
                <w:sz w:val="22"/>
                <w:szCs w:val="22"/>
                <w:lang w:val="en-AU" w:eastAsia="en-AU"/>
              </w:rPr>
              <w:t>Titration volume (titre</w:t>
            </w:r>
            <w:r w:rsidRPr="00AE1E65">
              <w:rPr>
                <w:rFonts w:ascii="Arial" w:hAnsi="Arial" w:cs="Arial"/>
                <w:snapToGrid w:val="0"/>
                <w:sz w:val="22"/>
                <w:szCs w:val="22"/>
              </w:rPr>
              <w:t>)</w:t>
            </w:r>
          </w:p>
        </w:tc>
        <w:tc>
          <w:tcPr>
            <w:tcW w:w="1295" w:type="dxa"/>
            <w:vAlign w:val="center"/>
          </w:tcPr>
          <w:p w14:paraId="61E01B78" w14:textId="59CF660E" w:rsidR="00A90938" w:rsidRPr="00A90938" w:rsidRDefault="00A90938" w:rsidP="00A90938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A90938">
              <w:rPr>
                <w:rFonts w:ascii="Arial" w:hAnsi="Arial" w:cs="Arial"/>
                <w:b/>
                <w:snapToGrid w:val="0"/>
                <w:sz w:val="22"/>
                <w:szCs w:val="22"/>
                <w:lang w:val="en-AU"/>
              </w:rPr>
              <w:t>20.30</w:t>
            </w:r>
          </w:p>
        </w:tc>
        <w:tc>
          <w:tcPr>
            <w:tcW w:w="1437" w:type="dxa"/>
            <w:vAlign w:val="center"/>
          </w:tcPr>
          <w:p w14:paraId="6D8AA4BB" w14:textId="048B0CB1" w:rsidR="00A90938" w:rsidRPr="00A90938" w:rsidRDefault="00A90938" w:rsidP="00A90938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A90938">
              <w:rPr>
                <w:rFonts w:ascii="Arial" w:hAnsi="Arial" w:cs="Arial"/>
                <w:b/>
                <w:snapToGrid w:val="0"/>
                <w:sz w:val="22"/>
                <w:szCs w:val="22"/>
                <w:lang w:val="en-AU"/>
              </w:rPr>
              <w:t>19.75</w:t>
            </w:r>
          </w:p>
        </w:tc>
        <w:tc>
          <w:tcPr>
            <w:tcW w:w="1437" w:type="dxa"/>
            <w:vAlign w:val="center"/>
          </w:tcPr>
          <w:p w14:paraId="7ADE877A" w14:textId="6572A177" w:rsidR="00A90938" w:rsidRPr="00A90938" w:rsidRDefault="00A90938" w:rsidP="00A90938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A90938">
              <w:rPr>
                <w:rFonts w:ascii="Arial" w:hAnsi="Arial" w:cs="Arial"/>
                <w:b/>
                <w:snapToGrid w:val="0"/>
                <w:sz w:val="22"/>
                <w:szCs w:val="22"/>
                <w:lang w:val="en-AU"/>
              </w:rPr>
              <w:t>19.80</w:t>
            </w:r>
          </w:p>
        </w:tc>
        <w:tc>
          <w:tcPr>
            <w:tcW w:w="1437" w:type="dxa"/>
            <w:vAlign w:val="center"/>
          </w:tcPr>
          <w:p w14:paraId="460042BD" w14:textId="79A930C9" w:rsidR="00A90938" w:rsidRPr="00A90938" w:rsidRDefault="00A90938" w:rsidP="00A90938">
            <w:pPr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A90938">
              <w:rPr>
                <w:rFonts w:ascii="Arial" w:hAnsi="Arial" w:cs="Arial"/>
                <w:b/>
                <w:snapToGrid w:val="0"/>
                <w:sz w:val="22"/>
                <w:szCs w:val="22"/>
                <w:lang w:val="en-AU"/>
              </w:rPr>
              <w:t>19.70</w:t>
            </w:r>
          </w:p>
        </w:tc>
      </w:tr>
    </w:tbl>
    <w:p w14:paraId="7B204772" w14:textId="326A7977" w:rsidR="002B2972" w:rsidRPr="00AE1E65" w:rsidRDefault="002B2972" w:rsidP="002B2972">
      <w:pPr>
        <w:rPr>
          <w:rFonts w:ascii="Arial" w:hAnsi="Arial" w:cs="Arial"/>
          <w:snapToGrid w:val="0"/>
          <w:sz w:val="22"/>
          <w:szCs w:val="22"/>
        </w:rPr>
      </w:pPr>
    </w:p>
    <w:p w14:paraId="7D010927" w14:textId="77777777" w:rsidR="00F07E49" w:rsidRDefault="00F07E49" w:rsidP="004750E9">
      <w:pPr>
        <w:rPr>
          <w:rFonts w:ascii="Arial" w:hAnsi="Arial" w:cs="Arial"/>
          <w:snapToGrid w:val="0"/>
          <w:sz w:val="22"/>
          <w:szCs w:val="22"/>
        </w:rPr>
      </w:pPr>
    </w:p>
    <w:p w14:paraId="3385C971" w14:textId="5174C21E" w:rsidR="002B2972" w:rsidRPr="0030023B" w:rsidRDefault="002B2972" w:rsidP="0030023B">
      <w:pPr>
        <w:pStyle w:val="ListParagraph"/>
        <w:numPr>
          <w:ilvl w:val="2"/>
          <w:numId w:val="22"/>
        </w:numPr>
        <w:ind w:left="709" w:hanging="709"/>
        <w:rPr>
          <w:rFonts w:ascii="Arial" w:hAnsi="Arial" w:cs="Arial"/>
          <w:snapToGrid w:val="0"/>
          <w:sz w:val="22"/>
          <w:szCs w:val="22"/>
        </w:rPr>
      </w:pPr>
      <w:r w:rsidRPr="0030023B">
        <w:rPr>
          <w:rFonts w:ascii="Arial" w:hAnsi="Arial" w:cs="Arial"/>
          <w:snapToGrid w:val="0"/>
          <w:sz w:val="22"/>
          <w:szCs w:val="22"/>
        </w:rPr>
        <w:t>Calculate the percentage purity of the supplement</w:t>
      </w:r>
      <w:r w:rsidR="0030023B" w:rsidRPr="0030023B">
        <w:rPr>
          <w:rFonts w:ascii="Arial" w:hAnsi="Arial" w:cs="Arial"/>
          <w:snapToGrid w:val="0"/>
          <w:sz w:val="22"/>
          <w:szCs w:val="22"/>
        </w:rPr>
        <w:t xml:space="preserve"> </w:t>
      </w:r>
      <w:r w:rsidR="0030023B" w:rsidRPr="0030023B">
        <w:rPr>
          <w:rFonts w:ascii="Arial" w:hAnsi="Arial" w:cs="Arial"/>
          <w:b/>
          <w:snapToGrid w:val="0"/>
          <w:sz w:val="22"/>
          <w:szCs w:val="22"/>
        </w:rPr>
        <w:t>three</w:t>
      </w:r>
      <w:r w:rsidR="0030023B" w:rsidRPr="0030023B">
        <w:rPr>
          <w:rFonts w:ascii="Arial" w:hAnsi="Arial" w:cs="Arial"/>
          <w:snapToGrid w:val="0"/>
          <w:color w:val="FF0000"/>
          <w:sz w:val="22"/>
          <w:szCs w:val="22"/>
        </w:rPr>
        <w:t xml:space="preserve"> </w:t>
      </w:r>
      <w:r w:rsidR="0030023B" w:rsidRPr="0030023B">
        <w:rPr>
          <w:rFonts w:ascii="Arial" w:hAnsi="Arial" w:cs="Arial"/>
          <w:snapToGrid w:val="0"/>
          <w:sz w:val="22"/>
          <w:szCs w:val="22"/>
        </w:rPr>
        <w:t>significant figures</w:t>
      </w:r>
      <w:r w:rsidRPr="0030023B">
        <w:rPr>
          <w:rFonts w:ascii="Arial" w:hAnsi="Arial" w:cs="Arial"/>
          <w:snapToGrid w:val="0"/>
          <w:sz w:val="22"/>
          <w:szCs w:val="22"/>
        </w:rPr>
        <w:t>.</w:t>
      </w:r>
      <w:r w:rsidRPr="0030023B">
        <w:rPr>
          <w:rFonts w:ascii="Arial" w:hAnsi="Arial" w:cs="Arial"/>
          <w:snapToGrid w:val="0"/>
          <w:sz w:val="22"/>
          <w:szCs w:val="22"/>
        </w:rPr>
        <w:tab/>
      </w:r>
      <w:r w:rsidRPr="0030023B">
        <w:rPr>
          <w:rFonts w:ascii="Arial" w:hAnsi="Arial" w:cs="Arial"/>
          <w:snapToGrid w:val="0"/>
          <w:sz w:val="22"/>
          <w:szCs w:val="22"/>
        </w:rPr>
        <w:tab/>
      </w:r>
      <w:r w:rsidRPr="0030023B">
        <w:rPr>
          <w:rFonts w:ascii="Arial" w:hAnsi="Arial" w:cs="Arial"/>
          <w:snapToGrid w:val="0"/>
          <w:sz w:val="22"/>
          <w:szCs w:val="22"/>
        </w:rPr>
        <w:tab/>
      </w:r>
      <w:r w:rsidR="007C14BA" w:rsidRPr="0030023B">
        <w:rPr>
          <w:rFonts w:ascii="Arial" w:hAnsi="Arial" w:cs="Arial"/>
          <w:snapToGrid w:val="0"/>
          <w:sz w:val="22"/>
          <w:szCs w:val="22"/>
        </w:rPr>
        <w:tab/>
      </w:r>
      <w:r w:rsidR="0030023B" w:rsidRPr="0030023B">
        <w:rPr>
          <w:rFonts w:ascii="Arial" w:hAnsi="Arial" w:cs="Arial"/>
          <w:snapToGrid w:val="0"/>
          <w:sz w:val="22"/>
          <w:szCs w:val="22"/>
        </w:rPr>
        <w:t xml:space="preserve">                                                                                              </w:t>
      </w:r>
      <w:r w:rsidR="00FF77A3" w:rsidRPr="0030023B">
        <w:rPr>
          <w:rFonts w:ascii="Arial" w:hAnsi="Arial" w:cs="Arial"/>
          <w:snapToGrid w:val="0"/>
          <w:sz w:val="22"/>
          <w:szCs w:val="22"/>
        </w:rPr>
        <w:t>(7</w:t>
      </w:r>
      <w:r w:rsidRPr="0030023B">
        <w:rPr>
          <w:rFonts w:ascii="Arial" w:hAnsi="Arial" w:cs="Arial"/>
          <w:snapToGrid w:val="0"/>
          <w:sz w:val="22"/>
          <w:szCs w:val="22"/>
        </w:rPr>
        <w:t xml:space="preserve"> marks)</w:t>
      </w:r>
    </w:p>
    <w:p w14:paraId="3BEEC127" w14:textId="77777777" w:rsidR="0030023B" w:rsidRPr="0030023B" w:rsidRDefault="0030023B" w:rsidP="0030023B">
      <w:pPr>
        <w:pStyle w:val="ListParagraph"/>
        <w:ind w:left="2700"/>
        <w:rPr>
          <w:rFonts w:ascii="Arial" w:hAnsi="Arial" w:cs="Arial"/>
          <w:snapToGrid w:val="0"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B261D3" w14:paraId="0CDE3FC9" w14:textId="77777777" w:rsidTr="003464C7">
        <w:trPr>
          <w:trHeight w:val="312"/>
        </w:trPr>
        <w:tc>
          <w:tcPr>
            <w:tcW w:w="7815" w:type="dxa"/>
            <w:vAlign w:val="center"/>
          </w:tcPr>
          <w:p w14:paraId="4ACB0569" w14:textId="77777777" w:rsidR="00B261D3" w:rsidRDefault="00B261D3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699B7B83" w14:textId="77777777" w:rsidR="00B261D3" w:rsidRDefault="00B261D3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B261D3" w14:paraId="46BD18DD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531AEC4D" w14:textId="63727186" w:rsidR="00B261D3" w:rsidRDefault="00B261D3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average</w:t>
            </w:r>
            <w:r w:rsidRPr="0030023B">
              <w:rPr>
                <w:rFonts w:ascii="Arial" w:eastAsia="Libian SC Regular" w:hAnsi="Arial" w:cs="Arial"/>
                <w:strike/>
                <w:position w:val="-9"/>
                <w:sz w:val="22"/>
                <w:szCs w:val="22"/>
              </w:rPr>
              <w:t xml:space="preserve"> </w:t>
            </w:r>
            <w:proofErr w:type="spellStart"/>
            <w:r w:rsidRPr="0030023B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titre</w:t>
            </w:r>
            <w:proofErr w:type="spellEnd"/>
            <w:r w:rsidRPr="0030023B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= 19.75 mL = 0.01975 L</w:t>
            </w:r>
          </w:p>
        </w:tc>
        <w:tc>
          <w:tcPr>
            <w:tcW w:w="1446" w:type="dxa"/>
            <w:vAlign w:val="center"/>
          </w:tcPr>
          <w:p w14:paraId="4AE82415" w14:textId="7829C578" w:rsidR="00B261D3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261D3" w14:paraId="09B809F9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76C91A02" w14:textId="3F7E60CE" w:rsidR="00B261D3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)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=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c 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 V = 0.0570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0.01975 = 1.1257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10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1BF7BA70" w14:textId="4DE327C4" w:rsidR="00B261D3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0D511A72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03EA0DA7" w14:textId="20BD9B44" w:rsidR="003A189C" w:rsidRDefault="003A189C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2 moles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react with 1 mole Aspartic acid</w:t>
            </w:r>
          </w:p>
          <w:p w14:paraId="5D8888F9" w14:textId="1BEF1CD8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n(Aspartic acid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>in 25.0 mL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=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(½) ×  1.1257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10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</w:p>
          <w:p w14:paraId="20E09EBB" w14:textId="14570CA2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                                     = 5.6287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10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-4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</w:p>
        </w:tc>
        <w:tc>
          <w:tcPr>
            <w:tcW w:w="1446" w:type="dxa"/>
            <w:vAlign w:val="center"/>
          </w:tcPr>
          <w:p w14:paraId="64362C5F" w14:textId="02A0FF98" w:rsidR="003464C7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6DCB6072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1773472B" w14:textId="367A1661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n(Aspartic acid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>in 500.0 mL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=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(500/25) ×  5.6287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10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-4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</w:p>
          <w:p w14:paraId="280696C4" w14:textId="14014713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                                     = 0.011257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</w:p>
        </w:tc>
        <w:tc>
          <w:tcPr>
            <w:tcW w:w="1446" w:type="dxa"/>
            <w:vAlign w:val="center"/>
          </w:tcPr>
          <w:p w14:paraId="1FD29C85" w14:textId="3BAB16C1" w:rsidR="003464C7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0D876EC3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45861AD5" w14:textId="0B457CCB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m(Aspartic acid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)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=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 × M = 0.011257 × 133.106</w:t>
            </w:r>
          </w:p>
          <w:p w14:paraId="68AE3AE3" w14:textId="146B070F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                          = 1.498 g</w:t>
            </w:r>
          </w:p>
        </w:tc>
        <w:tc>
          <w:tcPr>
            <w:tcW w:w="1446" w:type="dxa"/>
            <w:vAlign w:val="center"/>
          </w:tcPr>
          <w:p w14:paraId="7F161743" w14:textId="6A4DA242" w:rsidR="003464C7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3694D3DE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4677399C" w14:textId="4BD37890" w:rsidR="003464C7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% purity = (1.498 / 1.546) 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100 </w:t>
            </w:r>
            <w:r>
              <w:rPr>
                <w:rFonts w:ascii="Arial" w:hAnsi="Arial" w:cs="Arial"/>
                <w:b/>
                <w:sz w:val="22"/>
                <w:szCs w:val="22"/>
              </w:rPr>
              <w:t>= 96.9</w:t>
            </w:r>
            <w:r w:rsidRPr="00D2634D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  <w:tc>
          <w:tcPr>
            <w:tcW w:w="1446" w:type="dxa"/>
            <w:vAlign w:val="center"/>
          </w:tcPr>
          <w:p w14:paraId="66E9E8CC" w14:textId="5C78FE48" w:rsidR="003464C7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293E7902" w14:textId="77777777" w:rsidTr="003464C7">
        <w:trPr>
          <w:trHeight w:val="463"/>
        </w:trPr>
        <w:tc>
          <w:tcPr>
            <w:tcW w:w="7815" w:type="dxa"/>
            <w:vAlign w:val="center"/>
          </w:tcPr>
          <w:p w14:paraId="3A96F8AB" w14:textId="31A311D4" w:rsidR="003464C7" w:rsidRPr="00A9659C" w:rsidRDefault="003464C7" w:rsidP="003464C7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answer to three significant figures</w:t>
            </w:r>
          </w:p>
        </w:tc>
        <w:tc>
          <w:tcPr>
            <w:tcW w:w="1446" w:type="dxa"/>
            <w:vAlign w:val="center"/>
          </w:tcPr>
          <w:p w14:paraId="4CCE812D" w14:textId="77777777" w:rsidR="003464C7" w:rsidRDefault="003464C7" w:rsidP="00346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34DF1EA9" w14:textId="77777777" w:rsidTr="003464C7">
        <w:trPr>
          <w:trHeight w:val="312"/>
        </w:trPr>
        <w:tc>
          <w:tcPr>
            <w:tcW w:w="7815" w:type="dxa"/>
            <w:vAlign w:val="center"/>
          </w:tcPr>
          <w:p w14:paraId="67407955" w14:textId="77777777" w:rsidR="003464C7" w:rsidRDefault="003464C7" w:rsidP="003464C7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2F7BA113" w14:textId="2739043E" w:rsidR="003464C7" w:rsidRPr="00497A43" w:rsidRDefault="003464C7" w:rsidP="003464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</w:tbl>
    <w:p w14:paraId="36164922" w14:textId="77777777" w:rsidR="00B261D3" w:rsidRDefault="00B261D3" w:rsidP="004750E9">
      <w:pPr>
        <w:rPr>
          <w:rFonts w:ascii="Arial" w:hAnsi="Arial" w:cs="Arial"/>
          <w:snapToGrid w:val="0"/>
          <w:sz w:val="22"/>
          <w:szCs w:val="22"/>
        </w:rPr>
      </w:pPr>
    </w:p>
    <w:p w14:paraId="68DE191F" w14:textId="77777777" w:rsidR="003F64B5" w:rsidRPr="00AE1E65" w:rsidRDefault="003F64B5" w:rsidP="004750E9">
      <w:pPr>
        <w:rPr>
          <w:rFonts w:ascii="Arial" w:hAnsi="Arial" w:cs="Arial"/>
          <w:snapToGrid w:val="0"/>
          <w:sz w:val="22"/>
          <w:szCs w:val="22"/>
        </w:rPr>
      </w:pPr>
    </w:p>
    <w:p w14:paraId="7992FC7C" w14:textId="77777777" w:rsidR="00193AFD" w:rsidRDefault="00193AFD">
      <w:pPr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br w:type="page"/>
      </w:r>
    </w:p>
    <w:p w14:paraId="3E76218B" w14:textId="392C750B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lastRenderedPageBreak/>
        <w:t>(</w:t>
      </w:r>
      <w:proofErr w:type="gramStart"/>
      <w:r>
        <w:rPr>
          <w:rFonts w:ascii="Arial" w:hAnsi="Arial" w:cs="Arial"/>
          <w:sz w:val="22"/>
          <w:szCs w:val="22"/>
          <w:lang w:val="en-AU" w:eastAsia="en-AU"/>
        </w:rPr>
        <w:t>b</w:t>
      </w:r>
      <w:proofErr w:type="gramEnd"/>
      <w:r>
        <w:rPr>
          <w:rFonts w:ascii="Arial" w:hAnsi="Arial" w:cs="Arial"/>
          <w:sz w:val="22"/>
          <w:szCs w:val="22"/>
          <w:lang w:val="en-AU" w:eastAsia="en-AU"/>
        </w:rPr>
        <w:t>)</w:t>
      </w:r>
      <w:r>
        <w:rPr>
          <w:rFonts w:ascii="Arial" w:hAnsi="Arial" w:cs="Arial"/>
          <w:sz w:val="22"/>
          <w:szCs w:val="22"/>
          <w:lang w:val="en-AU" w:eastAsia="en-AU"/>
        </w:rPr>
        <w:tab/>
        <w:t>Consider the method used in this experiment.</w:t>
      </w:r>
    </w:p>
    <w:p w14:paraId="57B3E37D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13698EB3" w14:textId="6656A297" w:rsidR="007C14BA" w:rsidRDefault="00395B8F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ab/>
        <w:t>(i)</w:t>
      </w:r>
      <w:r>
        <w:rPr>
          <w:rFonts w:ascii="Arial" w:hAnsi="Arial" w:cs="Arial"/>
          <w:sz w:val="22"/>
          <w:szCs w:val="22"/>
          <w:lang w:val="en-AU" w:eastAsia="en-AU"/>
        </w:rPr>
        <w:tab/>
        <w:t>In S</w:t>
      </w:r>
      <w:r w:rsidR="007C14BA">
        <w:rPr>
          <w:rFonts w:ascii="Arial" w:hAnsi="Arial" w:cs="Arial"/>
          <w:sz w:val="22"/>
          <w:szCs w:val="22"/>
          <w:lang w:val="en-AU" w:eastAsia="en-AU"/>
        </w:rPr>
        <w:t xml:space="preserve">tep 1, suggest </w:t>
      </w:r>
      <w:r w:rsidR="00721C0D">
        <w:rPr>
          <w:rFonts w:ascii="Arial" w:hAnsi="Arial" w:cs="Arial"/>
          <w:sz w:val="22"/>
          <w:szCs w:val="22"/>
          <w:lang w:val="en-AU" w:eastAsia="en-AU"/>
        </w:rPr>
        <w:t xml:space="preserve">a reason </w:t>
      </w:r>
      <w:r w:rsidR="007C14BA">
        <w:rPr>
          <w:rFonts w:ascii="Arial" w:hAnsi="Arial" w:cs="Arial"/>
          <w:sz w:val="22"/>
          <w:szCs w:val="22"/>
          <w:lang w:val="en-AU" w:eastAsia="en-AU"/>
        </w:rPr>
        <w:t>why the di</w:t>
      </w:r>
      <w:r w:rsidR="00270EC1">
        <w:rPr>
          <w:rFonts w:ascii="Arial" w:hAnsi="Arial" w:cs="Arial"/>
          <w:sz w:val="22"/>
          <w:szCs w:val="22"/>
          <w:lang w:val="en-AU" w:eastAsia="en-AU"/>
        </w:rPr>
        <w:t xml:space="preserve">stilled water </w:t>
      </w:r>
      <w:proofErr w:type="gramStart"/>
      <w:r w:rsidR="00270EC1">
        <w:rPr>
          <w:rFonts w:ascii="Arial" w:hAnsi="Arial" w:cs="Arial"/>
          <w:sz w:val="22"/>
          <w:szCs w:val="22"/>
          <w:lang w:val="en-AU" w:eastAsia="en-AU"/>
        </w:rPr>
        <w:t>wa</w:t>
      </w:r>
      <w:r w:rsidR="00F939CB">
        <w:rPr>
          <w:rFonts w:ascii="Arial" w:hAnsi="Arial" w:cs="Arial"/>
          <w:sz w:val="22"/>
          <w:szCs w:val="22"/>
          <w:lang w:val="en-AU" w:eastAsia="en-AU"/>
        </w:rPr>
        <w:t>s warmed</w:t>
      </w:r>
      <w:proofErr w:type="gramEnd"/>
      <w:r w:rsidR="00F939CB">
        <w:rPr>
          <w:rFonts w:ascii="Arial" w:hAnsi="Arial" w:cs="Arial"/>
          <w:sz w:val="22"/>
          <w:szCs w:val="22"/>
          <w:lang w:val="en-AU" w:eastAsia="en-AU"/>
        </w:rPr>
        <w:t>.</w:t>
      </w:r>
      <w:r w:rsidR="00F939CB">
        <w:rPr>
          <w:rFonts w:ascii="Arial" w:hAnsi="Arial" w:cs="Arial"/>
          <w:sz w:val="22"/>
          <w:szCs w:val="22"/>
          <w:lang w:val="en-AU" w:eastAsia="en-AU"/>
        </w:rPr>
        <w:tab/>
      </w:r>
      <w:r w:rsidR="007C14BA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="007C14BA">
        <w:rPr>
          <w:rFonts w:ascii="Arial" w:hAnsi="Arial" w:cs="Arial"/>
          <w:sz w:val="22"/>
          <w:szCs w:val="22"/>
          <w:lang w:val="en-AU" w:eastAsia="en-AU"/>
        </w:rPr>
        <w:t>1</w:t>
      </w:r>
      <w:proofErr w:type="gramEnd"/>
      <w:r w:rsidR="007C14BA">
        <w:rPr>
          <w:rFonts w:ascii="Arial" w:hAnsi="Arial" w:cs="Arial"/>
          <w:sz w:val="22"/>
          <w:szCs w:val="22"/>
          <w:lang w:val="en-AU" w:eastAsia="en-AU"/>
        </w:rPr>
        <w:t xml:space="preserve"> mark)</w:t>
      </w:r>
    </w:p>
    <w:p w14:paraId="4175BBEC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3464C7" w14:paraId="0A0FD10A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00110954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289F8075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464C7" w14:paraId="0C0C5096" w14:textId="77777777" w:rsidTr="003464C7">
        <w:trPr>
          <w:trHeight w:val="307"/>
        </w:trPr>
        <w:tc>
          <w:tcPr>
            <w:tcW w:w="7901" w:type="dxa"/>
          </w:tcPr>
          <w:p w14:paraId="1BD32728" w14:textId="4C0CF201" w:rsidR="003464C7" w:rsidRPr="009611C3" w:rsidRDefault="003464C7" w:rsidP="003A18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i</w:t>
            </w:r>
            <w:r w:rsidR="003A189C">
              <w:rPr>
                <w:rFonts w:ascii="Arial" w:hAnsi="Arial" w:cs="Arial"/>
                <w:sz w:val="22"/>
                <w:szCs w:val="22"/>
              </w:rPr>
              <w:t>ncrease</w:t>
            </w:r>
            <w:r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A90938">
              <w:rPr>
                <w:rFonts w:ascii="Arial" w:hAnsi="Arial" w:cs="Arial"/>
                <w:sz w:val="22"/>
                <w:szCs w:val="22"/>
              </w:rPr>
              <w:t>solubility</w:t>
            </w:r>
            <w:r w:rsidR="003A189C">
              <w:rPr>
                <w:rFonts w:ascii="Arial" w:hAnsi="Arial" w:cs="Arial"/>
                <w:sz w:val="22"/>
                <w:szCs w:val="22"/>
              </w:rPr>
              <w:t xml:space="preserve"> of the aspartic acid</w:t>
            </w:r>
          </w:p>
        </w:tc>
        <w:tc>
          <w:tcPr>
            <w:tcW w:w="1461" w:type="dxa"/>
            <w:vAlign w:val="center"/>
          </w:tcPr>
          <w:p w14:paraId="0E91D7B1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1332274C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7C2EB708" w14:textId="77777777" w:rsidR="003464C7" w:rsidRDefault="003464C7" w:rsidP="003464C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730B8E6" w14:textId="5AACD8E1" w:rsidR="003464C7" w:rsidRPr="00497A43" w:rsidRDefault="003464C7" w:rsidP="003464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166E005B" w14:textId="77777777" w:rsidR="007C14BA" w:rsidRDefault="007C14BA" w:rsidP="007C14BA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0CB57B98" w14:textId="77777777" w:rsidR="007C14BA" w:rsidRDefault="007C14BA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14:paraId="0CF22A0E" w14:textId="7CDD47E9" w:rsidR="002B2972" w:rsidRDefault="007C14BA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 xml:space="preserve"> (ii)</w:t>
      </w:r>
      <w:r>
        <w:rPr>
          <w:rFonts w:ascii="Arial" w:hAnsi="Arial" w:cs="Arial"/>
          <w:sz w:val="22"/>
          <w:szCs w:val="22"/>
          <w:lang w:val="en-AU" w:eastAsia="en-AU"/>
        </w:rPr>
        <w:tab/>
        <w:t>I</w:t>
      </w:r>
      <w:r w:rsidR="008431C0">
        <w:rPr>
          <w:rFonts w:ascii="Arial" w:hAnsi="Arial" w:cs="Arial"/>
          <w:sz w:val="22"/>
          <w:szCs w:val="22"/>
          <w:lang w:val="en-AU" w:eastAsia="en-AU"/>
        </w:rPr>
        <w:t>n Step 2</w:t>
      </w:r>
      <w:r w:rsidR="00270EC1">
        <w:rPr>
          <w:rFonts w:ascii="Arial" w:hAnsi="Arial" w:cs="Arial"/>
          <w:sz w:val="22"/>
          <w:szCs w:val="22"/>
          <w:lang w:val="en-AU" w:eastAsia="en-AU"/>
        </w:rPr>
        <w:t xml:space="preserve">, the solution </w:t>
      </w:r>
      <w:proofErr w:type="gramStart"/>
      <w:r w:rsidR="00270EC1">
        <w:rPr>
          <w:rFonts w:ascii="Arial" w:hAnsi="Arial" w:cs="Arial"/>
          <w:sz w:val="22"/>
          <w:szCs w:val="22"/>
          <w:lang w:val="en-AU" w:eastAsia="en-AU"/>
        </w:rPr>
        <w:t>wa</w:t>
      </w:r>
      <w:r w:rsidR="002B2972" w:rsidRPr="00AE1E65">
        <w:rPr>
          <w:rFonts w:ascii="Arial" w:hAnsi="Arial" w:cs="Arial"/>
          <w:sz w:val="22"/>
          <w:szCs w:val="22"/>
          <w:lang w:val="en-AU" w:eastAsia="en-AU"/>
        </w:rPr>
        <w:t>s transferred</w:t>
      </w:r>
      <w:proofErr w:type="gramEnd"/>
      <w:r w:rsidR="002B2972" w:rsidRPr="00AE1E65">
        <w:rPr>
          <w:rFonts w:ascii="Arial" w:hAnsi="Arial" w:cs="Arial"/>
          <w:sz w:val="22"/>
          <w:szCs w:val="22"/>
          <w:lang w:val="en-AU" w:eastAsia="en-AU"/>
        </w:rPr>
        <w:t xml:space="preserve"> from a beaker into the volumetric flask. Explain why this process could be a source of </w:t>
      </w:r>
      <w:r w:rsidR="008D58E2">
        <w:rPr>
          <w:rFonts w:ascii="Arial" w:hAnsi="Arial" w:cs="Arial"/>
          <w:sz w:val="22"/>
          <w:szCs w:val="22"/>
          <w:lang w:val="en-AU" w:eastAsia="en-AU"/>
        </w:rPr>
        <w:t>systematic error.</w:t>
      </w:r>
      <w:r w:rsidR="008D58E2">
        <w:rPr>
          <w:rFonts w:ascii="Arial" w:hAnsi="Arial" w:cs="Arial"/>
          <w:sz w:val="22"/>
          <w:szCs w:val="22"/>
          <w:lang w:val="en-AU" w:eastAsia="en-AU"/>
        </w:rPr>
        <w:tab/>
      </w:r>
      <w:r w:rsidR="00395B8F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="00395B8F">
        <w:rPr>
          <w:rFonts w:ascii="Arial" w:hAnsi="Arial" w:cs="Arial"/>
          <w:sz w:val="22"/>
          <w:szCs w:val="22"/>
          <w:lang w:val="en-AU" w:eastAsia="en-AU"/>
        </w:rPr>
        <w:t>2</w:t>
      </w:r>
      <w:proofErr w:type="gramEnd"/>
      <w:r w:rsidR="00B50F0C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7AA14D96" w14:textId="77777777" w:rsidR="003464C7" w:rsidRDefault="003464C7" w:rsidP="007C14BA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3464C7" w14:paraId="30C3C162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55BA2A91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61FFE367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464C7" w14:paraId="78123FED" w14:textId="77777777" w:rsidTr="003464C7">
        <w:trPr>
          <w:trHeight w:val="307"/>
        </w:trPr>
        <w:tc>
          <w:tcPr>
            <w:tcW w:w="7901" w:type="dxa"/>
          </w:tcPr>
          <w:p w14:paraId="60DE93B5" w14:textId="640F6E43" w:rsidR="003464C7" w:rsidRPr="009611C3" w:rsidRDefault="00415224" w:rsidP="003464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some solution was left in the beaker the concentration of the solution would be </w:t>
            </w:r>
            <w:r w:rsidR="000F1F6B">
              <w:rPr>
                <w:rFonts w:ascii="Arial" w:hAnsi="Arial" w:cs="Arial"/>
                <w:sz w:val="22"/>
                <w:szCs w:val="22"/>
              </w:rPr>
              <w:t>less</w:t>
            </w:r>
            <w:r>
              <w:rPr>
                <w:rFonts w:ascii="Arial" w:hAnsi="Arial" w:cs="Arial"/>
                <w:sz w:val="22"/>
                <w:szCs w:val="22"/>
              </w:rPr>
              <w:t xml:space="preserve"> that it should be</w:t>
            </w:r>
          </w:p>
        </w:tc>
        <w:tc>
          <w:tcPr>
            <w:tcW w:w="1461" w:type="dxa"/>
            <w:vAlign w:val="center"/>
          </w:tcPr>
          <w:p w14:paraId="55D56F0E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76E5C8DD" w14:textId="77777777" w:rsidTr="003464C7">
        <w:trPr>
          <w:trHeight w:val="307"/>
        </w:trPr>
        <w:tc>
          <w:tcPr>
            <w:tcW w:w="7901" w:type="dxa"/>
          </w:tcPr>
          <w:p w14:paraId="37CE2665" w14:textId="1DF8F7E5" w:rsidR="003464C7" w:rsidRDefault="00415224" w:rsidP="00750B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Therefore the values for the </w:t>
            </w:r>
            <w:r w:rsidR="00750BE8">
              <w:rPr>
                <w:rFonts w:ascii="Arial" w:hAnsi="Arial" w:cs="Arial"/>
                <w:sz w:val="22"/>
                <w:szCs w:val="22"/>
              </w:rPr>
              <w:t>concentration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aspartic acid will </w:t>
            </w:r>
            <w:r w:rsidRPr="00415224">
              <w:rPr>
                <w:rFonts w:ascii="Arial" w:hAnsi="Arial" w:cs="Arial"/>
                <w:sz w:val="22"/>
                <w:szCs w:val="22"/>
                <w:u w:val="single"/>
              </w:rPr>
              <w:t>always</w:t>
            </w:r>
            <w:r>
              <w:rPr>
                <w:rFonts w:ascii="Arial" w:hAnsi="Arial" w:cs="Arial"/>
                <w:sz w:val="22"/>
                <w:szCs w:val="22"/>
              </w:rPr>
              <w:t xml:space="preserve"> be less than the actual value</w:t>
            </w:r>
          </w:p>
        </w:tc>
        <w:tc>
          <w:tcPr>
            <w:tcW w:w="1461" w:type="dxa"/>
            <w:vAlign w:val="center"/>
          </w:tcPr>
          <w:p w14:paraId="7AA3BF10" w14:textId="77777777" w:rsidR="003464C7" w:rsidRDefault="003464C7" w:rsidP="003464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464C7" w14:paraId="73B1F208" w14:textId="77777777" w:rsidTr="003464C7">
        <w:trPr>
          <w:trHeight w:val="223"/>
        </w:trPr>
        <w:tc>
          <w:tcPr>
            <w:tcW w:w="7901" w:type="dxa"/>
            <w:vAlign w:val="center"/>
          </w:tcPr>
          <w:p w14:paraId="6857B075" w14:textId="77777777" w:rsidR="003464C7" w:rsidRDefault="003464C7" w:rsidP="003464C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0719612F" w14:textId="61F32598" w:rsidR="003464C7" w:rsidRPr="00497A43" w:rsidRDefault="00415224" w:rsidP="003464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2A003DE5" w14:textId="77777777" w:rsidR="004462A9" w:rsidRPr="00AE1E65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p w14:paraId="2D01D1FF" w14:textId="77777777" w:rsidR="005C3E72" w:rsidRPr="00AE1E65" w:rsidRDefault="005C3E72" w:rsidP="004750E9">
      <w:pPr>
        <w:shd w:val="clear" w:color="auto" w:fill="FFFFFF"/>
        <w:ind w:left="144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62AB4736" w14:textId="77777777" w:rsidR="00F939CB" w:rsidRDefault="002B2972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(iii)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270EC1">
        <w:rPr>
          <w:rFonts w:ascii="Arial" w:eastAsia="Times New Roman" w:hAnsi="Arial" w:cs="Arial"/>
          <w:sz w:val="22"/>
          <w:szCs w:val="22"/>
          <w:lang w:val="en-AU" w:eastAsia="en-AU"/>
        </w:rPr>
        <w:t xml:space="preserve">Phenolphthalein changes colour at between pH 9 –10. Methyl orange changes colour at between pH 4 –5.  </w:t>
      </w:r>
      <w:r w:rsidR="008431C0">
        <w:rPr>
          <w:rFonts w:ascii="Arial" w:eastAsia="Times New Roman" w:hAnsi="Arial" w:cs="Arial"/>
          <w:sz w:val="22"/>
          <w:szCs w:val="22"/>
          <w:lang w:val="en-AU" w:eastAsia="en-AU"/>
        </w:rPr>
        <w:t>In Step 3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>, predict and expla</w:t>
      </w:r>
      <w:r w:rsidR="008431C0">
        <w:rPr>
          <w:rFonts w:ascii="Arial" w:eastAsia="Times New Roman" w:hAnsi="Arial" w:cs="Arial"/>
          <w:sz w:val="22"/>
          <w:szCs w:val="22"/>
          <w:lang w:val="en-AU" w:eastAsia="en-AU"/>
        </w:rPr>
        <w:t>in the</w:t>
      </w:r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effect on the </w:t>
      </w:r>
      <w:proofErr w:type="gramStart"/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>final result</w:t>
      </w:r>
      <w:proofErr w:type="gramEnd"/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i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f methyl orange </w:t>
      </w:r>
      <w:r w:rsidR="00527519">
        <w:rPr>
          <w:rFonts w:ascii="Arial" w:eastAsia="Times New Roman" w:hAnsi="Arial" w:cs="Arial"/>
          <w:sz w:val="22"/>
          <w:szCs w:val="22"/>
          <w:lang w:val="en-AU" w:eastAsia="en-AU"/>
        </w:rPr>
        <w:t xml:space="preserve">was used </w:t>
      </w:r>
      <w:r w:rsidR="003F64B5" w:rsidRPr="00AE1E65">
        <w:rPr>
          <w:rFonts w:ascii="Arial" w:eastAsia="Times New Roman" w:hAnsi="Arial" w:cs="Arial"/>
          <w:sz w:val="22"/>
          <w:szCs w:val="22"/>
          <w:lang w:val="en-AU" w:eastAsia="en-AU"/>
        </w:rPr>
        <w:t>as the indicator instead of phenolphthalein.</w:t>
      </w:r>
    </w:p>
    <w:p w14:paraId="29D23A36" w14:textId="109942FB" w:rsidR="00F36503" w:rsidRDefault="003F64B5" w:rsidP="00F939CB">
      <w:pPr>
        <w:shd w:val="clear" w:color="auto" w:fill="FFFFFF"/>
        <w:ind w:left="79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Pr="00AE1E65">
        <w:rPr>
          <w:rFonts w:ascii="Arial" w:hAnsi="Arial" w:cs="Arial"/>
          <w:sz w:val="22"/>
          <w:szCs w:val="22"/>
          <w:lang w:val="en-AU" w:eastAsia="en-AU"/>
        </w:rPr>
        <w:t>3</w:t>
      </w:r>
      <w:proofErr w:type="gramEnd"/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279EB9DD" w14:textId="77777777" w:rsidR="004462A9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415224" w14:paraId="390F3DCE" w14:textId="77777777" w:rsidTr="00185FAC">
        <w:trPr>
          <w:trHeight w:val="223"/>
        </w:trPr>
        <w:tc>
          <w:tcPr>
            <w:tcW w:w="7901" w:type="dxa"/>
            <w:vAlign w:val="center"/>
          </w:tcPr>
          <w:p w14:paraId="4A3E4D5F" w14:textId="77777777" w:rsidR="00415224" w:rsidRDefault="0041522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532B23F5" w14:textId="77777777" w:rsidR="00415224" w:rsidRDefault="0041522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15224" w14:paraId="00B067A7" w14:textId="77777777" w:rsidTr="00185FAC">
        <w:trPr>
          <w:trHeight w:val="307"/>
        </w:trPr>
        <w:tc>
          <w:tcPr>
            <w:tcW w:w="7901" w:type="dxa"/>
          </w:tcPr>
          <w:p w14:paraId="18C2CC79" w14:textId="1CBA54DE" w:rsidR="00415224" w:rsidRPr="009611C3" w:rsidRDefault="00415224" w:rsidP="00193A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end</w:t>
            </w:r>
            <w:r w:rsidR="00193AF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point will be </w:t>
            </w:r>
            <w:r w:rsidR="00193AFD">
              <w:rPr>
                <w:rFonts w:ascii="Arial" w:hAnsi="Arial" w:cs="Arial"/>
                <w:sz w:val="22"/>
                <w:szCs w:val="22"/>
              </w:rPr>
              <w:t xml:space="preserve">observed </w:t>
            </w:r>
            <w:r>
              <w:rPr>
                <w:rFonts w:ascii="Arial" w:hAnsi="Arial" w:cs="Arial"/>
                <w:sz w:val="22"/>
                <w:szCs w:val="22"/>
              </w:rPr>
              <w:t>before the equivalence point</w:t>
            </w:r>
          </w:p>
        </w:tc>
        <w:tc>
          <w:tcPr>
            <w:tcW w:w="1461" w:type="dxa"/>
            <w:vAlign w:val="center"/>
          </w:tcPr>
          <w:p w14:paraId="042B001F" w14:textId="77777777" w:rsidR="00415224" w:rsidRDefault="0041522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15224" w14:paraId="2F0C0325" w14:textId="77777777" w:rsidTr="00185FAC">
        <w:trPr>
          <w:trHeight w:val="307"/>
        </w:trPr>
        <w:tc>
          <w:tcPr>
            <w:tcW w:w="7901" w:type="dxa"/>
          </w:tcPr>
          <w:p w14:paraId="0A85229A" w14:textId="09863DA1" w:rsidR="00415224" w:rsidRPr="00415224" w:rsidRDefault="00415224" w:rsidP="00185F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volume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added will be lower than the expected value</w:t>
            </w:r>
          </w:p>
        </w:tc>
        <w:tc>
          <w:tcPr>
            <w:tcW w:w="1461" w:type="dxa"/>
            <w:vAlign w:val="center"/>
          </w:tcPr>
          <w:p w14:paraId="308D1283" w14:textId="77777777" w:rsidR="00415224" w:rsidRDefault="0041522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15224" w14:paraId="22B9B8AE" w14:textId="77777777" w:rsidTr="00185FAC">
        <w:trPr>
          <w:trHeight w:val="307"/>
        </w:trPr>
        <w:tc>
          <w:tcPr>
            <w:tcW w:w="7901" w:type="dxa"/>
          </w:tcPr>
          <w:p w14:paraId="7AE17293" w14:textId="32310114" w:rsidR="00415224" w:rsidRDefault="00415224" w:rsidP="003A18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3A189C">
              <w:rPr>
                <w:rFonts w:ascii="Arial" w:hAnsi="Arial" w:cs="Arial"/>
                <w:sz w:val="22"/>
                <w:szCs w:val="22"/>
              </w:rPr>
              <w:t>concentration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aspartic acid will be less than the actual value </w:t>
            </w:r>
          </w:p>
        </w:tc>
        <w:tc>
          <w:tcPr>
            <w:tcW w:w="1461" w:type="dxa"/>
            <w:vAlign w:val="center"/>
          </w:tcPr>
          <w:p w14:paraId="35F56894" w14:textId="77777777" w:rsidR="00415224" w:rsidRDefault="0041522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15224" w14:paraId="1D888395" w14:textId="77777777" w:rsidTr="00185FAC">
        <w:trPr>
          <w:trHeight w:val="223"/>
        </w:trPr>
        <w:tc>
          <w:tcPr>
            <w:tcW w:w="7901" w:type="dxa"/>
            <w:vAlign w:val="center"/>
          </w:tcPr>
          <w:p w14:paraId="49EEA68E" w14:textId="457F4A8A" w:rsidR="00415224" w:rsidRDefault="003A189C" w:rsidP="003A189C">
            <w:pPr>
              <w:rPr>
                <w:rFonts w:ascii="Arial" w:hAnsi="Arial" w:cs="Arial"/>
                <w:sz w:val="22"/>
                <w:szCs w:val="22"/>
              </w:rPr>
            </w:pPr>
            <w:r w:rsidRPr="003A189C">
              <w:rPr>
                <w:rFonts w:ascii="Arial" w:hAnsi="Arial" w:cs="Arial"/>
                <w:sz w:val="22"/>
                <w:szCs w:val="22"/>
              </w:rPr>
              <w:t>The answer</w:t>
            </w:r>
            <w:r>
              <w:rPr>
                <w:rFonts w:ascii="Arial" w:hAnsi="Arial" w:cs="Arial"/>
                <w:sz w:val="22"/>
                <w:szCs w:val="22"/>
              </w:rPr>
              <w:t xml:space="preserve"> should be about the concentration not the amount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</w:t>
            </w:r>
            <w:r w:rsidR="00415224"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3786A07" w14:textId="77777777" w:rsidR="00415224" w:rsidRPr="00497A43" w:rsidRDefault="00415224" w:rsidP="00185F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7642A228" w14:textId="77777777" w:rsidR="00193AFD" w:rsidRDefault="00193AFD" w:rsidP="00193AFD">
      <w:pPr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7881468D" w14:textId="4E64E46D" w:rsidR="00193AFD" w:rsidRDefault="00193AFD">
      <w:pPr>
        <w:rPr>
          <w:rFonts w:ascii="Arial" w:eastAsia="Times New Roman" w:hAnsi="Arial" w:cs="Arial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sz w:val="22"/>
          <w:szCs w:val="22"/>
          <w:lang w:val="en-AU" w:eastAsia="en-AU"/>
        </w:rPr>
        <w:br w:type="page"/>
      </w:r>
    </w:p>
    <w:p w14:paraId="74E0E998" w14:textId="77777777" w:rsidR="00F939CB" w:rsidRDefault="00527519" w:rsidP="00F939CB">
      <w:pPr>
        <w:rPr>
          <w:rFonts w:ascii="Arial" w:eastAsia="Times New Roman" w:hAnsi="Arial" w:cs="Arial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sz w:val="22"/>
          <w:szCs w:val="22"/>
          <w:lang w:val="en-AU" w:eastAsia="en-AU"/>
        </w:rPr>
        <w:lastRenderedPageBreak/>
        <w:t>(c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proofErr w:type="gramStart"/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i</w:t>
      </w:r>
      <w:proofErr w:type="gramEnd"/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4750E9" w:rsidRPr="00AE1E65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>Due to the low solubility of the aspartic acid, it was suggested to the student</w:t>
      </w:r>
      <w:r w:rsidR="00721C0D">
        <w:rPr>
          <w:rFonts w:ascii="Arial" w:eastAsia="Times New Roman" w:hAnsi="Arial" w:cs="Arial"/>
          <w:sz w:val="22"/>
          <w:szCs w:val="22"/>
          <w:lang w:val="en-AU" w:eastAsia="en-AU"/>
        </w:rPr>
        <w:t>s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</w:t>
      </w:r>
    </w:p>
    <w:p w14:paraId="37A7FA31" w14:textId="69EF8ED8" w:rsidR="004750E9" w:rsidRPr="00AE1E65" w:rsidRDefault="004750E9" w:rsidP="00F939CB">
      <w:pPr>
        <w:ind w:left="1440"/>
        <w:rPr>
          <w:rFonts w:ascii="Arial" w:eastAsia="Times New Roman" w:hAnsi="Arial" w:cs="Arial"/>
          <w:sz w:val="22"/>
          <w:szCs w:val="22"/>
          <w:lang w:val="en-AU" w:eastAsia="en-AU"/>
        </w:rPr>
      </w:pPr>
      <w:proofErr w:type="gramStart"/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that</w:t>
      </w:r>
      <w:proofErr w:type="gramEnd"/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they use a ‘back titration’. This would require the addition of a 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known amount of 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sodium hydroxide 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>in excess</w:t>
      </w:r>
      <w:r w:rsidRPr="00AE1E65">
        <w:rPr>
          <w:rFonts w:ascii="Arial" w:eastAsia="Times New Roman" w:hAnsi="Arial" w:cs="Arial"/>
          <w:sz w:val="22"/>
          <w:szCs w:val="22"/>
          <w:lang w:val="en-AU" w:eastAsia="en-AU"/>
        </w:rPr>
        <w:t>)</w:t>
      </w:r>
      <w:r w:rsidR="005615EC" w:rsidRPr="00AE1E65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to the aspartic acid and the titration of the unreacted hydroxide against a standard solution of acid. </w:t>
      </w:r>
    </w:p>
    <w:p w14:paraId="7D9B02DC" w14:textId="77777777" w:rsidR="004750E9" w:rsidRPr="00AE1E65" w:rsidRDefault="004750E9" w:rsidP="004750E9">
      <w:pPr>
        <w:shd w:val="clear" w:color="auto" w:fill="FFFFFF"/>
        <w:ind w:left="72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68326987" w14:textId="12A8FF82" w:rsidR="004750E9" w:rsidRPr="00AE1E65" w:rsidRDefault="00F07E4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  <w:lang w:val="en-AU" w:eastAsia="en-AU"/>
        </w:rPr>
        <w:t>S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>odium hydroxide solution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 with a concentration </w:t>
      </w:r>
      <w:proofErr w:type="gramStart"/>
      <w:r w:rsidR="00C2119C">
        <w:rPr>
          <w:rFonts w:ascii="Arial" w:hAnsi="Arial" w:cs="Arial"/>
          <w:sz w:val="22"/>
          <w:szCs w:val="22"/>
          <w:lang w:val="en-AU" w:eastAsia="en-AU"/>
        </w:rPr>
        <w:t>of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>0.202</w:t>
      </w:r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proofErr w:type="spellStart"/>
      <w:r w:rsidR="00C2119C" w:rsidRPr="00AE1E65">
        <w:rPr>
          <w:rFonts w:ascii="Arial" w:hAnsi="Arial" w:cs="Arial"/>
          <w:sz w:val="22"/>
          <w:szCs w:val="22"/>
          <w:lang w:val="en-AU" w:eastAsia="en-AU"/>
        </w:rPr>
        <w:t>mol</w:t>
      </w:r>
      <w:proofErr w:type="spellEnd"/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L</w:t>
      </w:r>
      <w:r w:rsidR="00C2119C" w:rsidRPr="00AE1E65">
        <w:rPr>
          <w:rFonts w:ascii="Arial" w:hAnsi="Arial" w:cs="Arial"/>
          <w:sz w:val="22"/>
          <w:szCs w:val="22"/>
          <w:vertAlign w:val="superscript"/>
          <w:lang w:val="en-AU" w:eastAsia="en-AU"/>
        </w:rPr>
        <w:t>-1</w:t>
      </w:r>
      <w:proofErr w:type="gramEnd"/>
      <w:r w:rsidR="00C2119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143E32" w:rsidRPr="00AE1E65">
        <w:rPr>
          <w:rFonts w:ascii="Arial" w:hAnsi="Arial" w:cs="Arial"/>
          <w:sz w:val="22"/>
          <w:szCs w:val="22"/>
          <w:lang w:val="en-AU" w:eastAsia="en-AU"/>
        </w:rPr>
        <w:t xml:space="preserve">is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used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and there </w:t>
      </w:r>
      <w:r w:rsidR="00143E32" w:rsidRPr="00AE1E65">
        <w:rPr>
          <w:rFonts w:ascii="Arial" w:hAnsi="Arial" w:cs="Arial"/>
          <w:sz w:val="22"/>
          <w:szCs w:val="22"/>
          <w:lang w:val="en-AU" w:eastAsia="en-AU"/>
        </w:rPr>
        <w:t>i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s a standard solution of 0.100 </w:t>
      </w:r>
      <w:proofErr w:type="spellStart"/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mol</w:t>
      </w:r>
      <w:proofErr w:type="spellEnd"/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L</w:t>
      </w:r>
      <w:r w:rsidR="004750E9" w:rsidRPr="00AE1E65">
        <w:rPr>
          <w:rFonts w:ascii="Arial" w:hAnsi="Arial" w:cs="Arial"/>
          <w:sz w:val="22"/>
          <w:szCs w:val="22"/>
          <w:vertAlign w:val="superscript"/>
          <w:lang w:val="en-AU" w:eastAsia="en-AU"/>
        </w:rPr>
        <w:t>-1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 xml:space="preserve"> hydrochloric acid available. </w:t>
      </w:r>
    </w:p>
    <w:p w14:paraId="29301F20" w14:textId="77777777" w:rsidR="004750E9" w:rsidRPr="00AE1E65" w:rsidRDefault="004750E9" w:rsidP="004750E9">
      <w:pPr>
        <w:shd w:val="clear" w:color="auto" w:fill="FFFFFF"/>
        <w:ind w:left="720"/>
        <w:rPr>
          <w:rFonts w:ascii="Arial" w:hAnsi="Arial" w:cs="Arial"/>
          <w:sz w:val="22"/>
          <w:szCs w:val="22"/>
          <w:lang w:val="en-AU" w:eastAsia="en-AU"/>
        </w:rPr>
      </w:pPr>
    </w:p>
    <w:p w14:paraId="76AEB07B" w14:textId="569A6C51" w:rsidR="004750E9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The</w:t>
      </w:r>
      <w:r w:rsidR="008431C0">
        <w:rPr>
          <w:rFonts w:ascii="Arial" w:hAnsi="Arial" w:cs="Arial"/>
          <w:sz w:val="22"/>
          <w:szCs w:val="22"/>
          <w:lang w:val="en-AU" w:eastAsia="en-AU"/>
        </w:rPr>
        <w:t xml:space="preserve">re are three pipettes 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to choose from </w:t>
      </w:r>
      <w:r w:rsidR="00FF77A3">
        <w:rPr>
          <w:rFonts w:ascii="Arial" w:hAnsi="Arial" w:cs="Arial"/>
          <w:sz w:val="22"/>
          <w:szCs w:val="22"/>
          <w:lang w:val="en-AU" w:eastAsia="en-AU"/>
        </w:rPr>
        <w:t>(20.00 mL, 25.00 mL or 50</w:t>
      </w:r>
      <w:r w:rsidR="008431C0">
        <w:rPr>
          <w:rFonts w:ascii="Arial" w:hAnsi="Arial" w:cs="Arial"/>
          <w:sz w:val="22"/>
          <w:szCs w:val="22"/>
          <w:lang w:val="en-AU" w:eastAsia="en-AU"/>
        </w:rPr>
        <w:t>.00 mL)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>for</w:t>
      </w:r>
      <w:r w:rsidR="008431C0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C2119C">
        <w:rPr>
          <w:rFonts w:ascii="Arial" w:hAnsi="Arial" w:cs="Arial"/>
          <w:sz w:val="22"/>
          <w:szCs w:val="22"/>
          <w:lang w:val="en-AU" w:eastAsia="en-AU"/>
        </w:rPr>
        <w:t xml:space="preserve">adding </w:t>
      </w:r>
      <w:r w:rsidRPr="00AE1E65">
        <w:rPr>
          <w:rFonts w:ascii="Arial" w:hAnsi="Arial" w:cs="Arial"/>
          <w:sz w:val="22"/>
          <w:szCs w:val="22"/>
          <w:lang w:val="en-AU" w:eastAsia="en-AU"/>
        </w:rPr>
        <w:t>sodium</w:t>
      </w:r>
      <w:r w:rsidR="004462A9">
        <w:rPr>
          <w:rFonts w:ascii="Arial" w:hAnsi="Arial" w:cs="Arial"/>
          <w:sz w:val="22"/>
          <w:szCs w:val="22"/>
          <w:lang w:val="en-AU" w:eastAsia="en-AU"/>
        </w:rPr>
        <w:t xml:space="preserve"> hydroxide solution to the 1.546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g of the supplement powder. </w:t>
      </w:r>
    </w:p>
    <w:p w14:paraId="4B70D90B" w14:textId="77777777" w:rsidR="004750E9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</w:p>
    <w:p w14:paraId="794CFC51" w14:textId="43711A16" w:rsidR="00F36503" w:rsidRPr="00AE1E65" w:rsidRDefault="004750E9" w:rsidP="004750E9">
      <w:pPr>
        <w:shd w:val="clear" w:color="auto" w:fill="FFFFFF"/>
        <w:ind w:left="144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>C</w:t>
      </w:r>
      <w:r w:rsidR="005615EC" w:rsidRPr="00AE1E65">
        <w:rPr>
          <w:rFonts w:ascii="Arial" w:hAnsi="Arial" w:cs="Arial"/>
          <w:sz w:val="22"/>
          <w:szCs w:val="22"/>
          <w:lang w:val="en-AU" w:eastAsia="en-AU"/>
        </w:rPr>
        <w:t>alculate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which </w:t>
      </w:r>
      <w:r w:rsidR="00F07E49">
        <w:rPr>
          <w:rFonts w:ascii="Arial" w:hAnsi="Arial" w:cs="Arial"/>
          <w:sz w:val="22"/>
          <w:szCs w:val="22"/>
          <w:lang w:val="en-AU" w:eastAsia="en-AU"/>
        </w:rPr>
        <w:t xml:space="preserve">volume </w:t>
      </w: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pipette the student should use </w:t>
      </w:r>
      <w:r w:rsidR="00F07E49">
        <w:rPr>
          <w:rFonts w:ascii="Arial" w:hAnsi="Arial" w:cs="Arial"/>
          <w:sz w:val="22"/>
          <w:szCs w:val="22"/>
          <w:lang w:val="en-AU" w:eastAsia="en-AU"/>
        </w:rPr>
        <w:t xml:space="preserve">to add the sodium hydroxide </w:t>
      </w:r>
      <w:r w:rsidRPr="00AE1E65">
        <w:rPr>
          <w:rFonts w:ascii="Arial" w:hAnsi="Arial" w:cs="Arial"/>
          <w:sz w:val="22"/>
          <w:szCs w:val="22"/>
          <w:lang w:val="en-AU" w:eastAsia="en-AU"/>
        </w:rPr>
        <w:t>in order to get a titration volume (titre) of approximately 20 mL of the hydrochloric acid.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887C83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07E49">
        <w:rPr>
          <w:rFonts w:ascii="Arial" w:hAnsi="Arial" w:cs="Arial"/>
          <w:sz w:val="22"/>
          <w:szCs w:val="22"/>
          <w:lang w:val="en-AU" w:eastAsia="en-AU"/>
        </w:rPr>
        <w:tab/>
      </w:r>
      <w:r w:rsidR="00FF77A3">
        <w:rPr>
          <w:rFonts w:ascii="Arial" w:hAnsi="Arial" w:cs="Arial"/>
          <w:sz w:val="22"/>
          <w:szCs w:val="22"/>
          <w:lang w:val="en-AU" w:eastAsia="en-AU"/>
        </w:rPr>
        <w:t>(</w:t>
      </w:r>
      <w:proofErr w:type="gramStart"/>
      <w:r w:rsidR="00FF77A3">
        <w:rPr>
          <w:rFonts w:ascii="Arial" w:hAnsi="Arial" w:cs="Arial"/>
          <w:sz w:val="22"/>
          <w:szCs w:val="22"/>
          <w:lang w:val="en-AU" w:eastAsia="en-AU"/>
        </w:rPr>
        <w:t>7</w:t>
      </w:r>
      <w:proofErr w:type="gramEnd"/>
      <w:r w:rsidR="005C3E72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</w:p>
    <w:p w14:paraId="6682FED4" w14:textId="77777777" w:rsidR="004750E9" w:rsidRDefault="004750E9" w:rsidP="004750E9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ab/>
      </w:r>
    </w:p>
    <w:p w14:paraId="7D03E913" w14:textId="77777777" w:rsidR="00193AFD" w:rsidRDefault="00193AFD" w:rsidP="00193AFD">
      <w:pPr>
        <w:rPr>
          <w:rFonts w:ascii="Arial" w:hAnsi="Arial" w:cs="Arial"/>
          <w:snapToGrid w:val="0"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193AFD" w14:paraId="0282AE21" w14:textId="77777777" w:rsidTr="00185FAC">
        <w:trPr>
          <w:trHeight w:val="312"/>
        </w:trPr>
        <w:tc>
          <w:tcPr>
            <w:tcW w:w="7815" w:type="dxa"/>
            <w:vAlign w:val="center"/>
          </w:tcPr>
          <w:p w14:paraId="1A116E39" w14:textId="77777777" w:rsidR="00193AFD" w:rsidRDefault="00193AFD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29BE3EF9" w14:textId="77777777" w:rsidR="00193AFD" w:rsidRDefault="00193AFD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93AFD" w14:paraId="7B750E34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047B80D7" w14:textId="77777777" w:rsidR="00193AFD" w:rsidRDefault="00193AFD" w:rsidP="00185FAC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assume sample is 97% pure</w:t>
            </w:r>
          </w:p>
          <w:p w14:paraId="6A5EC908" w14:textId="5852E05D" w:rsidR="00193AFD" w:rsidRDefault="00193AFD" w:rsidP="00185FAC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m(aspartic acid) = (97/100) × 1.546 = 1.4996 g</w:t>
            </w:r>
          </w:p>
        </w:tc>
        <w:tc>
          <w:tcPr>
            <w:tcW w:w="1446" w:type="dxa"/>
            <w:vAlign w:val="center"/>
          </w:tcPr>
          <w:p w14:paraId="515315B8" w14:textId="77777777" w:rsidR="00193AFD" w:rsidRDefault="00193AFD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3AFD" w14:paraId="5DBCE748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4363F439" w14:textId="0A4B87D3" w:rsidR="00193AFD" w:rsidRDefault="00193AFD" w:rsidP="00193AFD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n(Aspartic acid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in total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=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1.4996 / 133.106 = 1.127 × 10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-2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             </w:t>
            </w:r>
          </w:p>
        </w:tc>
        <w:tc>
          <w:tcPr>
            <w:tcW w:w="1446" w:type="dxa"/>
            <w:vAlign w:val="center"/>
          </w:tcPr>
          <w:p w14:paraId="6C9CFDAE" w14:textId="1FD03FD3" w:rsidR="00193AFD" w:rsidRDefault="007A578E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3AFD" w14:paraId="06187726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7F295848" w14:textId="77777777" w:rsidR="005A3239" w:rsidRDefault="005A3239" w:rsidP="005A3239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2 moles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react with 1 mole Aspartic acid</w:t>
            </w:r>
          </w:p>
          <w:p w14:paraId="2B4B7C14" w14:textId="272FF1D0" w:rsidR="00193AFD" w:rsidRDefault="00193AFD" w:rsidP="00193AFD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to </w:t>
            </w:r>
            <w:r w:rsidRPr="00193AFD"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>react with this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 aspartic acid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=</w:t>
            </w:r>
            <w:r w:rsidR="0006137B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2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× 1.1257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sym w:font="Symbol" w:char="F0B4"/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10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= 0.02253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09E3E017" w14:textId="1753680E" w:rsidR="00193AFD" w:rsidRDefault="007A578E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3AFD" w14:paraId="1085BA69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702CCCEC" w14:textId="69C8B24F" w:rsidR="005A3239" w:rsidRPr="005A3239" w:rsidRDefault="005A3239" w:rsidP="007A578E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perscript"/>
              </w:rPr>
              <w:t>0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moles HC</w:t>
            </w:r>
            <w:r w:rsidRPr="005A3239">
              <w:rPr>
                <w:rFonts w:ascii="MT Extra" w:eastAsia="Libian SC Regular" w:hAnsi="MT Extra" w:cs="Arial"/>
                <w:position w:val="-9"/>
                <w:sz w:val="22"/>
                <w:szCs w:val="22"/>
              </w:rPr>
              <w:t>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in 20 mL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=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c x V = 0.100 × 0.0200 = 0.00200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</w:p>
          <w:p w14:paraId="0BA3BA6D" w14:textId="3A1C5376" w:rsidR="00193AFD" w:rsidRDefault="00193AFD" w:rsidP="005A3239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excess </w:t>
            </w:r>
            <w:r w:rsidRPr="00193AFD"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 xml:space="preserve">to react with </w:t>
            </w:r>
            <w:proofErr w:type="spellStart"/>
            <w:r w:rsidRPr="00193AFD"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>HCl</w:t>
            </w:r>
            <w:proofErr w:type="spellEnd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="005A3239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= 0.00200 </w:t>
            </w:r>
            <w:proofErr w:type="spellStart"/>
            <w:r w:rsidR="005A3239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2333AD22" w14:textId="66948449" w:rsidR="00193AFD" w:rsidRDefault="007A578E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3AFD" w14:paraId="719DC16A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56EF1B77" w14:textId="490148C0" w:rsidR="00193AFD" w:rsidRDefault="007A578E" w:rsidP="007A578E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n(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>total required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=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0.02253 + 0.00200 = 0.02453 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2DFD832B" w14:textId="5E1072C5" w:rsidR="00193AFD" w:rsidRDefault="007A578E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3AFD" w14:paraId="4ACA132D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1AF3AF7E" w14:textId="22E9242C" w:rsidR="00193AFD" w:rsidRDefault="007A578E" w:rsidP="007A578E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V(</w:t>
            </w:r>
            <w:proofErr w:type="spellStart"/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NaOH</w:t>
            </w:r>
            <w:proofErr w:type="spellEnd"/>
            <w:r w:rsidRPr="00C52B5F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)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  <w:vertAlign w:val="subscript"/>
              </w:rPr>
              <w:t>total required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 w:rsidRPr="00A9659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=</w:t>
            </w:r>
            <w:r w:rsidR="00F2458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n/c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 = 0.02453</w:t>
            </w:r>
            <w:r w:rsidR="00F2458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/</w:t>
            </w:r>
            <w:r w:rsidR="00F2458C"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 xml:space="preserve"> </w:t>
            </w: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0.978  = 0.02508 L</w:t>
            </w:r>
          </w:p>
        </w:tc>
        <w:tc>
          <w:tcPr>
            <w:tcW w:w="1446" w:type="dxa"/>
            <w:vAlign w:val="center"/>
          </w:tcPr>
          <w:p w14:paraId="11A0397C" w14:textId="416311EA" w:rsidR="00193AFD" w:rsidRDefault="007A578E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A578E" w14:paraId="7A0AA7DC" w14:textId="77777777" w:rsidTr="00185FAC">
        <w:trPr>
          <w:trHeight w:val="463"/>
        </w:trPr>
        <w:tc>
          <w:tcPr>
            <w:tcW w:w="7815" w:type="dxa"/>
            <w:vAlign w:val="center"/>
          </w:tcPr>
          <w:p w14:paraId="19972380" w14:textId="64907F28" w:rsidR="007A578E" w:rsidRDefault="007A578E" w:rsidP="007A578E">
            <w:pPr>
              <w:spacing w:line="276" w:lineRule="auto"/>
              <w:rPr>
                <w:rFonts w:ascii="Arial" w:eastAsia="Libian SC Regular" w:hAnsi="Arial" w:cs="Arial"/>
                <w:position w:val="-9"/>
                <w:sz w:val="22"/>
                <w:szCs w:val="22"/>
              </w:rPr>
            </w:pPr>
            <w:r>
              <w:rPr>
                <w:rFonts w:ascii="Arial" w:eastAsia="Libian SC Regular" w:hAnsi="Arial" w:cs="Arial"/>
                <w:position w:val="-9"/>
                <w:sz w:val="22"/>
                <w:szCs w:val="22"/>
              </w:rPr>
              <w:t>therefore, the 25.00 mL pipette should be used</w:t>
            </w:r>
          </w:p>
        </w:tc>
        <w:tc>
          <w:tcPr>
            <w:tcW w:w="1446" w:type="dxa"/>
            <w:vAlign w:val="center"/>
          </w:tcPr>
          <w:p w14:paraId="563994B4" w14:textId="11CC1AC2" w:rsidR="007A578E" w:rsidRDefault="007A578E" w:rsidP="00185F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93AFD" w14:paraId="3DC74A14" w14:textId="77777777" w:rsidTr="00185FAC">
        <w:trPr>
          <w:trHeight w:val="312"/>
        </w:trPr>
        <w:tc>
          <w:tcPr>
            <w:tcW w:w="7815" w:type="dxa"/>
            <w:vAlign w:val="center"/>
          </w:tcPr>
          <w:p w14:paraId="6AC5BD72" w14:textId="7FA4A23C" w:rsidR="00193AFD" w:rsidRDefault="00193AFD" w:rsidP="00185FAC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3F01A943" w14:textId="77777777" w:rsidR="00193AFD" w:rsidRPr="00497A43" w:rsidRDefault="00193AFD" w:rsidP="00185FA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</w:tbl>
    <w:p w14:paraId="2171B9D5" w14:textId="05733469" w:rsidR="00193AFD" w:rsidRDefault="00193AFD" w:rsidP="00193AFD">
      <w:pPr>
        <w:rPr>
          <w:rFonts w:ascii="Arial" w:hAnsi="Arial" w:cs="Arial"/>
          <w:snapToGrid w:val="0"/>
          <w:sz w:val="22"/>
          <w:szCs w:val="22"/>
        </w:rPr>
      </w:pPr>
    </w:p>
    <w:p w14:paraId="4FFC63B3" w14:textId="2FDDCA1D" w:rsidR="004462A9" w:rsidRDefault="004462A9" w:rsidP="004750E9">
      <w:pPr>
        <w:shd w:val="clear" w:color="auto" w:fill="FFFFFF"/>
        <w:rPr>
          <w:rFonts w:ascii="Arial" w:hAnsi="Arial" w:cs="Arial"/>
          <w:sz w:val="22"/>
          <w:szCs w:val="22"/>
          <w:lang w:val="en-AU" w:eastAsia="en-AU"/>
        </w:rPr>
      </w:pPr>
    </w:p>
    <w:p w14:paraId="42C2DAF1" w14:textId="4F060488" w:rsidR="004750E9" w:rsidRDefault="004462A9" w:rsidP="004750E9">
      <w:pPr>
        <w:shd w:val="clear" w:color="auto" w:fill="FFFFFF"/>
        <w:ind w:left="1440" w:hanging="720"/>
        <w:rPr>
          <w:rFonts w:ascii="Arial" w:hAnsi="Arial" w:cs="Arial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  <w:lang w:val="en-AU" w:eastAsia="en-AU"/>
        </w:rPr>
        <w:t xml:space="preserve"> 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>(ii)</w:t>
      </w:r>
      <w:r w:rsidR="004750E9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A3239" w:rsidRPr="005A3239">
        <w:rPr>
          <w:rFonts w:ascii="Arial" w:hAnsi="Arial" w:cs="Arial"/>
          <w:sz w:val="22"/>
          <w:szCs w:val="22"/>
          <w:lang w:val="en-AU" w:eastAsia="en-AU"/>
        </w:rPr>
        <w:t>Explain why having a titre of less than 20 mL could increase the significance of the random error in this experiment.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A3239">
        <w:rPr>
          <w:rFonts w:ascii="Arial" w:hAnsi="Arial" w:cs="Arial"/>
          <w:sz w:val="22"/>
          <w:szCs w:val="22"/>
          <w:lang w:val="en-AU" w:eastAsia="en-AU"/>
        </w:rPr>
        <w:t xml:space="preserve">                                                    (</w:t>
      </w:r>
      <w:proofErr w:type="gramStart"/>
      <w:r w:rsidR="005A3239">
        <w:rPr>
          <w:rFonts w:ascii="Arial" w:hAnsi="Arial" w:cs="Arial"/>
          <w:sz w:val="22"/>
          <w:szCs w:val="22"/>
          <w:lang w:val="en-AU" w:eastAsia="en-AU"/>
        </w:rPr>
        <w:t>2</w:t>
      </w:r>
      <w:proofErr w:type="gramEnd"/>
      <w:r w:rsidR="005A3239" w:rsidRPr="00AE1E65">
        <w:rPr>
          <w:rFonts w:ascii="Arial" w:hAnsi="Arial" w:cs="Arial"/>
          <w:sz w:val="22"/>
          <w:szCs w:val="22"/>
          <w:lang w:val="en-AU" w:eastAsia="en-AU"/>
        </w:rPr>
        <w:t xml:space="preserve"> marks)</w:t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5C3E72" w:rsidRPr="00AE1E65">
        <w:rPr>
          <w:rFonts w:ascii="Arial" w:hAnsi="Arial" w:cs="Arial"/>
          <w:sz w:val="22"/>
          <w:szCs w:val="22"/>
          <w:lang w:val="en-AU" w:eastAsia="en-AU"/>
        </w:rPr>
        <w:tab/>
      </w:r>
      <w:r w:rsidR="008431C0">
        <w:rPr>
          <w:rFonts w:ascii="Arial" w:hAnsi="Arial" w:cs="Arial"/>
          <w:sz w:val="22"/>
          <w:szCs w:val="22"/>
          <w:lang w:val="en-AU" w:eastAsia="en-AU"/>
        </w:rPr>
        <w:tab/>
      </w:r>
    </w:p>
    <w:p w14:paraId="0EDE1CF7" w14:textId="4BEC0217" w:rsidR="004462A9" w:rsidRPr="00AE1E65" w:rsidRDefault="004462A9" w:rsidP="004750E9">
      <w:pPr>
        <w:shd w:val="clear" w:color="auto" w:fill="FFFFFF"/>
        <w:ind w:left="1440" w:hanging="720"/>
        <w:rPr>
          <w:rFonts w:ascii="Arial" w:eastAsia="Times New Roman" w:hAnsi="Arial" w:cs="Arial"/>
          <w:sz w:val="22"/>
          <w:szCs w:val="22"/>
          <w:lang w:val="en-AU" w:eastAsia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F32C04" w14:paraId="6C9EFD44" w14:textId="77777777" w:rsidTr="00185FAC">
        <w:trPr>
          <w:trHeight w:val="223"/>
        </w:trPr>
        <w:tc>
          <w:tcPr>
            <w:tcW w:w="7901" w:type="dxa"/>
            <w:vAlign w:val="center"/>
          </w:tcPr>
          <w:p w14:paraId="638EB6EA" w14:textId="1D00BA6C" w:rsidR="00F32C04" w:rsidRDefault="00F32C0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750C1C1A" w14:textId="77777777" w:rsidR="00F32C04" w:rsidRDefault="00F32C0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F32C04" w14:paraId="7C185673" w14:textId="77777777" w:rsidTr="00185FAC">
        <w:trPr>
          <w:trHeight w:val="307"/>
        </w:trPr>
        <w:tc>
          <w:tcPr>
            <w:tcW w:w="7901" w:type="dxa"/>
          </w:tcPr>
          <w:p w14:paraId="2A67023B" w14:textId="567DC793" w:rsidR="00F32C04" w:rsidRPr="009611C3" w:rsidRDefault="009C613C" w:rsidP="00185F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F32C04">
              <w:rPr>
                <w:rFonts w:ascii="Arial" w:hAnsi="Arial" w:cs="Arial"/>
                <w:sz w:val="22"/>
                <w:szCs w:val="22"/>
              </w:rPr>
              <w:t xml:space="preserve">he uncertainty/error when reading a burette is fixed </w:t>
            </w:r>
          </w:p>
        </w:tc>
        <w:tc>
          <w:tcPr>
            <w:tcW w:w="1461" w:type="dxa"/>
            <w:vAlign w:val="center"/>
          </w:tcPr>
          <w:p w14:paraId="4CCD53E5" w14:textId="77777777" w:rsidR="00F32C04" w:rsidRDefault="00F32C0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32C04" w14:paraId="01EE7198" w14:textId="77777777" w:rsidTr="00185FAC">
        <w:trPr>
          <w:trHeight w:val="307"/>
        </w:trPr>
        <w:tc>
          <w:tcPr>
            <w:tcW w:w="7901" w:type="dxa"/>
          </w:tcPr>
          <w:p w14:paraId="4CB966F3" w14:textId="281850B6" w:rsidR="00F32C04" w:rsidRPr="00415224" w:rsidRDefault="00F32C04" w:rsidP="00545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lower the volume measured in the burette, the </w:t>
            </w:r>
            <w:r w:rsidR="005455FF">
              <w:rPr>
                <w:rFonts w:ascii="Arial" w:hAnsi="Arial" w:cs="Arial"/>
                <w:sz w:val="22"/>
                <w:szCs w:val="22"/>
              </w:rPr>
              <w:t>random error can become a higher</w:t>
            </w:r>
            <w:r w:rsidR="005A3239">
              <w:rPr>
                <w:rFonts w:ascii="Arial" w:hAnsi="Arial" w:cs="Arial"/>
                <w:sz w:val="22"/>
                <w:szCs w:val="22"/>
              </w:rPr>
              <w:t xml:space="preserve"> percentage of the reading</w:t>
            </w:r>
            <w:r w:rsidR="005455FF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461" w:type="dxa"/>
            <w:vAlign w:val="center"/>
          </w:tcPr>
          <w:p w14:paraId="7FAF44C7" w14:textId="77777777" w:rsidR="00F32C04" w:rsidRDefault="00F32C04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32C04" w14:paraId="0E49FDC1" w14:textId="77777777" w:rsidTr="00185FAC">
        <w:trPr>
          <w:trHeight w:val="223"/>
        </w:trPr>
        <w:tc>
          <w:tcPr>
            <w:tcW w:w="7901" w:type="dxa"/>
            <w:vAlign w:val="center"/>
          </w:tcPr>
          <w:p w14:paraId="6DB4F5BA" w14:textId="0D2FD2C5" w:rsidR="00F32C04" w:rsidRDefault="00F32C04" w:rsidP="00185FA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5243CE31" w14:textId="0A094D94" w:rsidR="00F32C04" w:rsidRPr="00497A43" w:rsidRDefault="00F32C04" w:rsidP="00185F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F08BA6F" w14:textId="6D3CCDF3" w:rsidR="00F32C04" w:rsidRDefault="00F32C04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F22DBF8" w14:textId="2949A40D" w:rsidR="00F32C04" w:rsidRDefault="00F32C0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B17D948" w14:textId="01E6FA3F" w:rsidR="004A3A9A" w:rsidRPr="00AE1E65" w:rsidRDefault="004A3A9A" w:rsidP="004A3A9A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D58E2">
        <w:rPr>
          <w:rFonts w:ascii="Arial" w:hAnsi="Arial" w:cs="Arial"/>
          <w:b/>
          <w:sz w:val="22"/>
          <w:szCs w:val="22"/>
        </w:rPr>
        <w:t>(11</w:t>
      </w:r>
      <w:r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1CF77B19" w14:textId="113DFB92" w:rsidR="004A3A9A" w:rsidRPr="00AE1E65" w:rsidRDefault="004A3A9A" w:rsidP="004A3A9A">
      <w:pPr>
        <w:rPr>
          <w:rFonts w:ascii="Arial" w:hAnsi="Arial" w:cs="Arial"/>
          <w:b/>
          <w:sz w:val="22"/>
          <w:szCs w:val="22"/>
        </w:rPr>
      </w:pPr>
    </w:p>
    <w:p w14:paraId="5D3A1CB0" w14:textId="1E607947" w:rsidR="004A3A9A" w:rsidRPr="00FC3947" w:rsidRDefault="00721C0D" w:rsidP="004A3A9A">
      <w:pP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Proteins comprise</w:t>
      </w:r>
      <w:r w:rsidR="004A3A9A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up to 2000 α-amino acid</w:t>
      </w:r>
      <w:r w:rsidR="004A3A9A" w:rsidRPr="00AE1E65">
        <w:rPr>
          <w:rFonts w:ascii="Arial" w:hAnsi="Arial" w:cs="Arial"/>
          <w:sz w:val="22"/>
          <w:szCs w:val="22"/>
        </w:rPr>
        <w:t xml:space="preserve"> molecules joined to form a polymer. The structure of 20 commonly occurring </w:t>
      </w:r>
      <w:r w:rsidR="004A3A9A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α-amino acids </w:t>
      </w:r>
      <w:proofErr w:type="gramStart"/>
      <w:r w:rsidR="004A3A9A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are given</w:t>
      </w:r>
      <w:proofErr w:type="gramEnd"/>
      <w:r w:rsidR="004A3A9A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on your data sheet.</w:t>
      </w:r>
      <w:r w:rsidR="004A3A9A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  <w:r w:rsidR="004A3A9A" w:rsidRPr="00AE1E65">
        <w:rPr>
          <w:rFonts w:ascii="Arial" w:hAnsi="Arial" w:cs="Arial"/>
          <w:sz w:val="22"/>
          <w:szCs w:val="22"/>
        </w:rPr>
        <w:t xml:space="preserve">The structure of proteins </w:t>
      </w:r>
      <w:proofErr w:type="gramStart"/>
      <w:r w:rsidR="004A3A9A" w:rsidRPr="00AE1E65">
        <w:rPr>
          <w:rFonts w:ascii="Arial" w:hAnsi="Arial" w:cs="Arial"/>
          <w:sz w:val="22"/>
          <w:szCs w:val="22"/>
        </w:rPr>
        <w:t>can be defined</w:t>
      </w:r>
      <w:proofErr w:type="gramEnd"/>
      <w:r w:rsidR="004A3A9A" w:rsidRPr="00AE1E65">
        <w:rPr>
          <w:rFonts w:ascii="Arial" w:hAnsi="Arial" w:cs="Arial"/>
          <w:sz w:val="22"/>
          <w:szCs w:val="22"/>
        </w:rPr>
        <w:t xml:space="preserve"> on a series of levels. </w:t>
      </w:r>
    </w:p>
    <w:p w14:paraId="196B6508" w14:textId="54747317" w:rsidR="004A3A9A" w:rsidRPr="00AE1E65" w:rsidRDefault="004A3A9A" w:rsidP="004A3A9A">
      <w:pPr>
        <w:rPr>
          <w:rFonts w:ascii="Arial" w:hAnsi="Arial" w:cs="Arial"/>
          <w:sz w:val="22"/>
          <w:szCs w:val="22"/>
        </w:rPr>
      </w:pPr>
    </w:p>
    <w:p w14:paraId="480F9642" w14:textId="01C99D1D" w:rsidR="004A3A9A" w:rsidRDefault="004A3A9A" w:rsidP="004A3A9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the primary, secondary and tertiary structure of proteins by</w:t>
      </w:r>
    </w:p>
    <w:p w14:paraId="19043E37" w14:textId="54171471" w:rsidR="004A3A9A" w:rsidRDefault="004A3A9A" w:rsidP="004A3A9A">
      <w:pPr>
        <w:ind w:left="720" w:hanging="720"/>
        <w:rPr>
          <w:rFonts w:ascii="Arial" w:hAnsi="Arial" w:cs="Arial"/>
          <w:sz w:val="22"/>
          <w:szCs w:val="22"/>
        </w:rPr>
      </w:pPr>
    </w:p>
    <w:p w14:paraId="52D38E75" w14:textId="03695744" w:rsidR="004A3A9A" w:rsidRPr="00AE1E65" w:rsidRDefault="004A3A9A" w:rsidP="004A3A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d</w:t>
      </w:r>
      <w:r w:rsidRPr="00AE1E65">
        <w:rPr>
          <w:rFonts w:ascii="Arial" w:hAnsi="Arial" w:cs="Arial"/>
          <w:sz w:val="22"/>
          <w:szCs w:val="22"/>
        </w:rPr>
        <w:t>raw</w:t>
      </w:r>
      <w:r>
        <w:rPr>
          <w:rFonts w:ascii="Arial" w:hAnsi="Arial" w:cs="Arial"/>
          <w:sz w:val="22"/>
          <w:szCs w:val="22"/>
        </w:rPr>
        <w:t>ing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the </w:t>
      </w:r>
      <w:r w:rsidRPr="004A3A9A">
        <w:rPr>
          <w:rFonts w:ascii="Arial" w:hAnsi="Arial" w:cs="Arial"/>
          <w:b/>
          <w:sz w:val="22"/>
          <w:szCs w:val="22"/>
        </w:rPr>
        <w:t>primary structure</w:t>
      </w:r>
      <w:r w:rsidRPr="00AE1E65">
        <w:rPr>
          <w:rFonts w:ascii="Arial" w:hAnsi="Arial" w:cs="Arial"/>
          <w:sz w:val="22"/>
          <w:szCs w:val="22"/>
        </w:rPr>
        <w:t xml:space="preserve"> of the section of a protein represented by: </w:t>
      </w:r>
    </w:p>
    <w:p w14:paraId="190D0D7A" w14:textId="34F0A5ED" w:rsidR="004A3A9A" w:rsidRDefault="004A3A9A" w:rsidP="004A3A9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–</w:t>
      </w:r>
      <w:r w:rsidR="004970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0EF">
        <w:rPr>
          <w:rFonts w:ascii="Arial" w:hAnsi="Arial" w:cs="Arial"/>
          <w:sz w:val="22"/>
          <w:szCs w:val="22"/>
        </w:rPr>
        <w:t>Gly</w:t>
      </w:r>
      <w:proofErr w:type="spellEnd"/>
      <w:r w:rsidR="004970EF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4970EF">
        <w:rPr>
          <w:rFonts w:ascii="Arial" w:hAnsi="Arial" w:cs="Arial"/>
          <w:sz w:val="22"/>
          <w:szCs w:val="22"/>
        </w:rPr>
        <w:t>Ala</w:t>
      </w:r>
      <w:proofErr w:type="spellEnd"/>
      <w:r w:rsidR="004970E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4970EF">
        <w:rPr>
          <w:rFonts w:ascii="Arial" w:hAnsi="Arial" w:cs="Arial"/>
          <w:sz w:val="22"/>
          <w:szCs w:val="22"/>
        </w:rPr>
        <w:t>–  Val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</w:p>
    <w:p w14:paraId="24CAB52C" w14:textId="79ADAAE9" w:rsidR="004A3A9A" w:rsidRPr="00AE1E65" w:rsidRDefault="004A3A9A" w:rsidP="004A3A9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show</w:t>
      </w:r>
      <w:proofErr w:type="gramEnd"/>
      <w:r>
        <w:rPr>
          <w:rFonts w:ascii="Arial" w:hAnsi="Arial" w:cs="Arial"/>
          <w:sz w:val="22"/>
          <w:szCs w:val="22"/>
        </w:rPr>
        <w:t xml:space="preserve"> all atoms in your diagram)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F952723" w14:textId="29DFF45C" w:rsidR="004A3A9A" w:rsidRDefault="004A3A9A" w:rsidP="004A3A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80B2E7F" w14:textId="66E1DD7E" w:rsidR="004A3A9A" w:rsidRDefault="004A3A9A" w:rsidP="004A3A9A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sing</w:t>
      </w:r>
      <w:proofErr w:type="gram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 diagram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to show how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hydrogen bonding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occurs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between two parts of a protein molecule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which contributes to the </w:t>
      </w:r>
      <w:r w:rsidRPr="00FC3947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secondary structure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a protein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  <w:r w:rsidRPr="00AE3F7D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</w:t>
      </w:r>
    </w:p>
    <w:p w14:paraId="1003B49A" w14:textId="5E928039" w:rsidR="004A3A9A" w:rsidRPr="009C04A0" w:rsidRDefault="004A3A9A" w:rsidP="004A3A9A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9343216" w14:textId="3EFA1254" w:rsidR="004A3A9A" w:rsidRPr="00AE1E65" w:rsidRDefault="004A3A9A" w:rsidP="004A3A9A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hAnsi="Arial" w:cs="Arial"/>
          <w:sz w:val="22"/>
          <w:szCs w:val="22"/>
        </w:rPr>
        <w:t xml:space="preserve"> (c)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u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sing</w:t>
      </w:r>
      <w:proofErr w:type="gram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diagrams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to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predict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and explain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the type of bonding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which contribute to the </w:t>
      </w:r>
      <w:r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 xml:space="preserve">tertiary </w:t>
      </w:r>
      <w:r w:rsidRPr="00FC3947"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  <w:t>structure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the protein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that would be formed between the side groups of the following pairs o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f amino acids in proteins. </w:t>
      </w:r>
    </w:p>
    <w:p w14:paraId="62727465" w14:textId="77DCAE08" w:rsidR="004A3A9A" w:rsidRPr="00AE1E65" w:rsidRDefault="004A3A9A" w:rsidP="004A3A9A">
      <w:pPr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5BE83103" w14:textId="3EF34657" w:rsidR="004A3A9A" w:rsidRPr="00AE3F7D" w:rsidRDefault="004A3A9A" w:rsidP="004A3A9A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color w:val="333333"/>
          <w:sz w:val="22"/>
          <w:szCs w:val="22"/>
          <w:lang w:val="en-AU" w:eastAsia="en-AU"/>
        </w:rPr>
      </w:pPr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glutamic acid (</w:t>
      </w: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Glu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) and lysine (Lys)</w:t>
      </w:r>
    </w:p>
    <w:p w14:paraId="75AD36A0" w14:textId="03B64BF0" w:rsidR="004A3A9A" w:rsidRPr="00AE3F7D" w:rsidRDefault="004A3A9A" w:rsidP="004A3A9A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color w:val="333333"/>
          <w:sz w:val="22"/>
          <w:szCs w:val="22"/>
          <w:lang w:val="en-AU" w:eastAsia="en-AU"/>
        </w:rPr>
      </w:pP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leucine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 (</w:t>
      </w:r>
      <w:proofErr w:type="spellStart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Leu</w:t>
      </w:r>
      <w:proofErr w:type="spellEnd"/>
      <w:r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>) and isoleucine (Ile)</w:t>
      </w:r>
    </w:p>
    <w:p w14:paraId="11157F9B" w14:textId="1A27C173" w:rsidR="004A3A9A" w:rsidRPr="009C04A0" w:rsidRDefault="005455FF" w:rsidP="004A3A9A">
      <w:pPr>
        <w:pStyle w:val="ListParagraph"/>
        <w:numPr>
          <w:ilvl w:val="1"/>
          <w:numId w:val="33"/>
        </w:numPr>
        <w:spacing w:line="360" w:lineRule="auto"/>
        <w:ind w:left="1843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lang w:val="en-AU" w:eastAsia="en-AU"/>
        </w:rPr>
        <w:t>cysteine (</w:t>
      </w:r>
      <w:proofErr w:type="spellStart"/>
      <w:r>
        <w:rPr>
          <w:rFonts w:ascii="Arial" w:hAnsi="Arial" w:cs="Arial"/>
          <w:color w:val="333333"/>
          <w:sz w:val="22"/>
          <w:szCs w:val="22"/>
          <w:lang w:val="en-AU" w:eastAsia="en-AU"/>
        </w:rPr>
        <w:t>Cys</w:t>
      </w:r>
      <w:proofErr w:type="spellEnd"/>
      <w:r>
        <w:rPr>
          <w:rFonts w:ascii="Arial" w:hAnsi="Arial" w:cs="Arial"/>
          <w:color w:val="333333"/>
          <w:sz w:val="22"/>
          <w:szCs w:val="22"/>
          <w:lang w:val="en-AU" w:eastAsia="en-AU"/>
        </w:rPr>
        <w:t xml:space="preserve">) </w:t>
      </w:r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and cysteine (</w:t>
      </w:r>
      <w:proofErr w:type="spellStart"/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Cys</w:t>
      </w:r>
      <w:proofErr w:type="spellEnd"/>
      <w:r w:rsidRPr="00A7294A">
        <w:rPr>
          <w:rFonts w:ascii="Arial" w:hAnsi="Arial" w:cs="Arial"/>
          <w:color w:val="auto"/>
          <w:sz w:val="22"/>
          <w:szCs w:val="22"/>
          <w:lang w:val="en-AU" w:eastAsia="en-AU"/>
        </w:rPr>
        <w:t>)</w:t>
      </w:r>
      <w:r w:rsidR="004A3A9A" w:rsidRPr="00AE3F7D">
        <w:rPr>
          <w:rFonts w:ascii="Arial" w:hAnsi="Arial" w:cs="Arial"/>
          <w:color w:val="333333"/>
          <w:sz w:val="22"/>
          <w:szCs w:val="22"/>
          <w:lang w:val="en-AU" w:eastAsia="en-AU"/>
        </w:rPr>
        <w:tab/>
      </w:r>
    </w:p>
    <w:p w14:paraId="00CD0AF2" w14:textId="50637971" w:rsidR="004A3A9A" w:rsidRPr="00AE3F7D" w:rsidRDefault="004A3A9A" w:rsidP="004A3A9A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4A3A9A" w14:paraId="4FB6332C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55298AC7" w14:textId="3B993148" w:rsidR="004A3A9A" w:rsidRDefault="004A3A9A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35BDDC38" w14:textId="77777777" w:rsidR="004A3A9A" w:rsidRDefault="004A3A9A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704DEC" w14:paraId="3A335EDA" w14:textId="77777777" w:rsidTr="00704DEC">
        <w:trPr>
          <w:trHeight w:val="463"/>
        </w:trPr>
        <w:tc>
          <w:tcPr>
            <w:tcW w:w="9261" w:type="dxa"/>
            <w:gridSpan w:val="2"/>
            <w:vAlign w:val="center"/>
          </w:tcPr>
          <w:p w14:paraId="7E1301A7" w14:textId="58817A38" w:rsidR="00704DEC" w:rsidRPr="005455FF" w:rsidRDefault="00704DEC" w:rsidP="005455FF">
            <w:pPr>
              <w:pStyle w:val="ListParagraph"/>
              <w:numPr>
                <w:ilvl w:val="0"/>
                <w:numId w:val="38"/>
              </w:numPr>
              <w:spacing w:line="276" w:lineRule="auto"/>
              <w:ind w:hanging="686"/>
              <w:rPr>
                <w:rFonts w:ascii="Arial" w:hAnsi="Arial" w:cs="Arial"/>
                <w:b/>
                <w:sz w:val="22"/>
                <w:szCs w:val="22"/>
              </w:rPr>
            </w:pPr>
            <w:r w:rsidRPr="005455FF">
              <w:rPr>
                <w:rFonts w:ascii="Arial" w:hAnsi="Arial" w:cs="Arial"/>
                <w:b/>
                <w:sz w:val="22"/>
                <w:szCs w:val="22"/>
              </w:rPr>
              <w:t xml:space="preserve">Primary Structure </w:t>
            </w:r>
          </w:p>
        </w:tc>
      </w:tr>
      <w:tr w:rsidR="004A3A9A" w14:paraId="07086960" w14:textId="77777777" w:rsidTr="00704DEC">
        <w:trPr>
          <w:trHeight w:val="4636"/>
        </w:trPr>
        <w:tc>
          <w:tcPr>
            <w:tcW w:w="7815" w:type="dxa"/>
            <w:vAlign w:val="center"/>
          </w:tcPr>
          <w:p w14:paraId="6B19A77C" w14:textId="155AC926" w:rsidR="004A3A9A" w:rsidRDefault="004A3A9A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primary structure of a protein is the order of the amino acid in the chain of a protein’.</w:t>
            </w:r>
          </w:p>
          <w:p w14:paraId="0C310CE4" w14:textId="787715A3" w:rsidR="004A3A9A" w:rsidRDefault="004A3A9A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B85FF6F" w14:textId="7316457F" w:rsidR="004A3A9A" w:rsidRDefault="004A3A9A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sequence –</w:t>
            </w:r>
            <w:r w:rsidR="004970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70EF">
              <w:rPr>
                <w:rFonts w:ascii="Arial" w:hAnsi="Arial" w:cs="Arial"/>
                <w:sz w:val="22"/>
                <w:szCs w:val="22"/>
              </w:rPr>
              <w:t>Gly</w:t>
            </w:r>
            <w:proofErr w:type="spellEnd"/>
            <w:r w:rsidR="004970EF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="004970EF">
              <w:rPr>
                <w:rFonts w:ascii="Arial" w:hAnsi="Arial" w:cs="Arial"/>
                <w:sz w:val="22"/>
                <w:szCs w:val="22"/>
              </w:rPr>
              <w:t>Ala</w:t>
            </w:r>
            <w:proofErr w:type="spellEnd"/>
            <w:r w:rsidR="004970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4970EF">
              <w:rPr>
                <w:rFonts w:ascii="Arial" w:hAnsi="Arial" w:cs="Arial"/>
                <w:sz w:val="22"/>
                <w:szCs w:val="22"/>
              </w:rPr>
              <w:t>–  Val</w:t>
            </w:r>
            <w:proofErr w:type="gramEnd"/>
            <w:r w:rsidRPr="00AE1E6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704DEC">
              <w:rPr>
                <w:rFonts w:ascii="Arial" w:hAnsi="Arial" w:cs="Arial"/>
                <w:sz w:val="22"/>
                <w:szCs w:val="22"/>
              </w:rPr>
              <w:t xml:space="preserve"> below </w:t>
            </w:r>
            <w:r>
              <w:rPr>
                <w:rFonts w:ascii="Arial" w:hAnsi="Arial" w:cs="Arial"/>
                <w:sz w:val="22"/>
                <w:szCs w:val="22"/>
              </w:rPr>
              <w:t xml:space="preserve">shows three </w:t>
            </w:r>
            <w:r w:rsidR="004970EF" w:rsidRPr="00AE1E65">
              <w:rPr>
                <w:rFonts w:ascii="Arial" w:eastAsia="Times New Roman" w:hAnsi="Arial" w:cs="Arial"/>
                <w:color w:val="333333"/>
                <w:sz w:val="22"/>
                <w:szCs w:val="22"/>
                <w:lang w:val="en-AU" w:eastAsia="en-AU"/>
              </w:rPr>
              <w:t>α-amino acid</w:t>
            </w:r>
            <w:r w:rsidR="004970EF" w:rsidRPr="00AE1E65">
              <w:rPr>
                <w:rFonts w:ascii="Arial" w:hAnsi="Arial" w:cs="Arial"/>
                <w:sz w:val="22"/>
                <w:szCs w:val="22"/>
              </w:rPr>
              <w:t xml:space="preserve"> molecules joined to form a </w:t>
            </w:r>
            <w:r w:rsidR="004970EF">
              <w:rPr>
                <w:rFonts w:ascii="Arial" w:hAnsi="Arial" w:cs="Arial"/>
                <w:sz w:val="22"/>
                <w:szCs w:val="22"/>
              </w:rPr>
              <w:t xml:space="preserve">section of a protein. </w:t>
            </w:r>
          </w:p>
          <w:p w14:paraId="0728316D" w14:textId="2ABDCC27" w:rsidR="004970EF" w:rsidRDefault="00704DEC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38784" behindDoc="0" locked="0" layoutInCell="1" allowOverlap="1" wp14:anchorId="16D07218" wp14:editId="10085D9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87630</wp:posOffset>
                      </wp:positionV>
                      <wp:extent cx="3721100" cy="1746250"/>
                      <wp:effectExtent l="0" t="0" r="0" b="6350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0" cy="1746250"/>
                                <a:chOff x="0" y="0"/>
                                <a:chExt cx="3721100" cy="1746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Pictur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50" y="0"/>
                                  <a:ext cx="3498850" cy="174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3289300" y="546100"/>
                                  <a:ext cx="431800" cy="21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30250"/>
                                  <a:ext cx="488950" cy="546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D8C4CF" w14:textId="5249647F" w:rsidR="000461CE" w:rsidRPr="00704DEC" w:rsidRDefault="000461CE">
                                    <w:pPr>
                                      <w:rPr>
                                        <w:rFonts w:ascii="Arial" w:hAnsi="Arial" w:cs="Arial"/>
                                        <w:lang w:val="en-AU"/>
                                      </w:rPr>
                                    </w:pPr>
                                    <w:r w:rsidRPr="00704DEC">
                                      <w:rPr>
                                        <w:rFonts w:ascii="Arial" w:hAnsi="Arial" w:cs="Arial"/>
                                        <w:lang w:val="en-AU"/>
                                      </w:rPr>
                                      <w:t>HN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374650" y="850900"/>
                                  <a:ext cx="133985" cy="10795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57150" y="958850"/>
                                  <a:ext cx="114300" cy="222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6D07218" id="Group 102" o:spid="_x0000_s1077" style="position:absolute;margin-left:33.05pt;margin-top:6.9pt;width:293pt;height:137.5pt;z-index:251638784" coordsize="37211,17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">
                      <v:shape id="Picture 44" o:spid="_x0000_s1078" type="#_x0000_t75" style="position:absolute;left:571;width:34989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">
                        <v:imagedata r:id="rId29" o:title=""/>
                        <v:path arrowok="t"/>
                      </v:shape>
                      <v:rect id="Rectangle 49" o:spid="_x0000_s1079" style="position:absolute;left:32893;top:5461;width:43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" fillcolor="white [3212]" stroked="f"/>
                      <v:shape id="_x0000_s1080" type="#_x0000_t202" style="position:absolute;top:7302;width:488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Qh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" stroked="f">
                        <v:textbox>
                          <w:txbxContent>
                            <w:p w14:paraId="27D8C4CF" w14:textId="5249647F" w:rsidR="000461CE" w:rsidRPr="00704DEC" w:rsidRDefault="000461CE">
                              <w:pPr>
                                <w:rPr>
                                  <w:rFonts w:ascii="Arial" w:hAnsi="Arial" w:cs="Arial"/>
                                  <w:lang w:val="en-AU"/>
                                </w:rPr>
                              </w:pPr>
                              <w:r w:rsidRPr="00704DEC">
                                <w:rPr>
                                  <w:rFonts w:ascii="Arial" w:hAnsi="Arial" w:cs="Arial"/>
                                  <w:lang w:val="en-AU"/>
                                </w:rPr>
                                <w:t>HN</w:t>
                              </w:r>
                            </w:p>
                          </w:txbxContent>
                        </v:textbox>
                      </v:shape>
                      <v:line id="Straight Connector 99" o:spid="_x0000_s1081" style="position:absolute;visibility:visible;mso-wrap-style:square" from="3746,8509" to="5086,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" strokecolor="black [3213]"/>
                      <v:line id="Straight Connector 101" o:spid="_x0000_s1082" style="position:absolute;flip:y;visibility:visible;mso-wrap-style:square" from="571,9588" to="171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" strokecolor="windowText"/>
                    </v:group>
                  </w:pict>
                </mc:Fallback>
              </mc:AlternateContent>
            </w:r>
          </w:p>
          <w:p w14:paraId="4477BC0E" w14:textId="40168FEF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6608E32" w14:textId="3399EAA7" w:rsidR="004A3A9A" w:rsidRDefault="004A3A9A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48C7A53" w14:textId="2AA15FC2" w:rsidR="004A3A9A" w:rsidRDefault="004A3A9A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F7A3282" w14:textId="1B555C5F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72173FE" w14:textId="71FDEEB8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79E95DB" w14:textId="790F9494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59BC510" w14:textId="589E5662" w:rsidR="004970EF" w:rsidRPr="00704DEC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56B107F" w14:textId="61C063F8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3E06DE0" w14:textId="27A3417C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8BD7711" w14:textId="724BA371" w:rsidR="004970EF" w:rsidRDefault="004970EF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FCA9C59" w14:textId="66A55DCC" w:rsidR="004A3A9A" w:rsidRPr="00313D1C" w:rsidRDefault="004A3A9A" w:rsidP="001929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vAlign w:val="center"/>
          </w:tcPr>
          <w:p w14:paraId="7ADCE349" w14:textId="43FFADEF" w:rsidR="004A3A9A" w:rsidRDefault="005C5BA4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C5BA4" w14:paraId="71370431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0C25B614" w14:textId="08182693" w:rsidR="005C5BA4" w:rsidRPr="005C5BA4" w:rsidRDefault="005C5BA4" w:rsidP="00545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sequence in diagram – can accept CH</w:t>
            </w:r>
            <w:r w:rsidRPr="005C5BA4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softHyphen/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446" w:type="dxa"/>
            <w:vAlign w:val="center"/>
          </w:tcPr>
          <w:p w14:paraId="1DC6DDC8" w14:textId="5C6499E3" w:rsidR="005C5BA4" w:rsidRPr="005C5BA4" w:rsidRDefault="005C5BA4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5BA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455FF" w14:paraId="725CC207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3146DC58" w14:textId="74DB9E90" w:rsidR="005455FF" w:rsidRPr="005455FF" w:rsidRDefault="005455FF" w:rsidP="005455FF">
            <w:pPr>
              <w:rPr>
                <w:rFonts w:ascii="Arial" w:hAnsi="Arial" w:cs="Arial"/>
                <w:sz w:val="22"/>
                <w:szCs w:val="22"/>
              </w:rPr>
            </w:pPr>
            <w:r w:rsidRPr="005455FF">
              <w:rPr>
                <w:rFonts w:ascii="Arial" w:hAnsi="Arial" w:cs="Arial"/>
                <w:sz w:val="22"/>
                <w:szCs w:val="22"/>
              </w:rPr>
              <w:t>Needs NH – and carboxylate terminals for full marks</w:t>
            </w:r>
          </w:p>
        </w:tc>
        <w:tc>
          <w:tcPr>
            <w:tcW w:w="1446" w:type="dxa"/>
            <w:vAlign w:val="center"/>
          </w:tcPr>
          <w:p w14:paraId="067FDD63" w14:textId="5AA5B5C4" w:rsidR="005455FF" w:rsidRPr="005C5BA4" w:rsidRDefault="005C5BA4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5BA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A3A9A" w14:paraId="5B373F9E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00AB3E0F" w14:textId="417E2550" w:rsidR="004A3A9A" w:rsidRDefault="004A3A9A" w:rsidP="001929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44786E96" w14:textId="129584B4" w:rsidR="004A3A9A" w:rsidRPr="00497A43" w:rsidRDefault="00704DEC" w:rsidP="001929E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1906E81" w14:textId="77777777" w:rsidR="004A3A9A" w:rsidRDefault="004A3A9A" w:rsidP="004A3A9A">
      <w:pPr>
        <w:rPr>
          <w:rFonts w:ascii="Arial" w:hAnsi="Arial" w:cs="Arial"/>
          <w:sz w:val="22"/>
          <w:szCs w:val="22"/>
        </w:rPr>
      </w:pPr>
    </w:p>
    <w:p w14:paraId="4CEC5076" w14:textId="2FA105B4" w:rsidR="004A3A9A" w:rsidRDefault="004A3A9A" w:rsidP="004A3A9A">
      <w:pPr>
        <w:rPr>
          <w:rFonts w:ascii="Arial" w:hAnsi="Arial" w:cs="Arial"/>
          <w:sz w:val="22"/>
          <w:szCs w:val="22"/>
        </w:rPr>
      </w:pPr>
    </w:p>
    <w:p w14:paraId="1A344FB7" w14:textId="7A89DB23" w:rsidR="008D58E2" w:rsidRDefault="008D58E2" w:rsidP="004A3A9A">
      <w:pPr>
        <w:rPr>
          <w:rFonts w:ascii="Arial" w:hAnsi="Arial" w:cs="Arial"/>
          <w:sz w:val="22"/>
          <w:szCs w:val="22"/>
        </w:rPr>
      </w:pPr>
    </w:p>
    <w:p w14:paraId="45E33A1A" w14:textId="16458F19" w:rsidR="00704DEC" w:rsidRDefault="00704DEC" w:rsidP="004A3A9A">
      <w:pPr>
        <w:rPr>
          <w:rFonts w:ascii="Arial" w:hAnsi="Arial" w:cs="Arial"/>
          <w:sz w:val="22"/>
          <w:szCs w:val="22"/>
        </w:rPr>
      </w:pPr>
    </w:p>
    <w:p w14:paraId="36A4A1AC" w14:textId="79AD8D2E" w:rsidR="00704DEC" w:rsidRDefault="00704DEC" w:rsidP="004A3A9A">
      <w:pPr>
        <w:rPr>
          <w:rFonts w:ascii="Arial" w:hAnsi="Arial" w:cs="Arial"/>
          <w:sz w:val="22"/>
          <w:szCs w:val="22"/>
        </w:rPr>
      </w:pPr>
    </w:p>
    <w:p w14:paraId="7DDE7AA0" w14:textId="1471648A" w:rsidR="00704DEC" w:rsidRDefault="00704DEC" w:rsidP="004A3A9A">
      <w:pPr>
        <w:rPr>
          <w:rFonts w:ascii="Arial" w:hAnsi="Arial" w:cs="Arial"/>
          <w:sz w:val="22"/>
          <w:szCs w:val="22"/>
        </w:rPr>
      </w:pPr>
    </w:p>
    <w:p w14:paraId="04288093" w14:textId="410626CC" w:rsidR="00F939CB" w:rsidRDefault="00F939CB" w:rsidP="004A3A9A">
      <w:pPr>
        <w:rPr>
          <w:rFonts w:ascii="Arial" w:hAnsi="Arial" w:cs="Arial"/>
          <w:sz w:val="22"/>
          <w:szCs w:val="22"/>
        </w:rPr>
      </w:pPr>
    </w:p>
    <w:p w14:paraId="28912B9E" w14:textId="0DBC8BCA" w:rsidR="00704DEC" w:rsidRDefault="00704DEC" w:rsidP="004A3A9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704DEC" w14:paraId="67E9B4B8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53E25AF2" w14:textId="77777777" w:rsidR="00704DEC" w:rsidRDefault="00704DEC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2DC7E004" w14:textId="77777777" w:rsidR="00704DEC" w:rsidRDefault="00704DEC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704DEC" w14:paraId="74022155" w14:textId="77777777" w:rsidTr="00704DEC">
        <w:trPr>
          <w:trHeight w:val="463"/>
        </w:trPr>
        <w:tc>
          <w:tcPr>
            <w:tcW w:w="9261" w:type="dxa"/>
            <w:gridSpan w:val="2"/>
            <w:vAlign w:val="center"/>
          </w:tcPr>
          <w:p w14:paraId="60559C9D" w14:textId="26052987" w:rsidR="00704DEC" w:rsidRPr="00A047E2" w:rsidRDefault="00704DEC" w:rsidP="005455FF">
            <w:pPr>
              <w:pStyle w:val="ListParagraph"/>
              <w:numPr>
                <w:ilvl w:val="0"/>
                <w:numId w:val="38"/>
              </w:numPr>
              <w:spacing w:line="276" w:lineRule="auto"/>
              <w:ind w:hanging="686"/>
              <w:rPr>
                <w:rFonts w:ascii="Arial" w:hAnsi="Arial" w:cs="Arial"/>
                <w:b/>
                <w:sz w:val="22"/>
                <w:szCs w:val="22"/>
              </w:rPr>
            </w:pPr>
            <w:r w:rsidRPr="005455FF">
              <w:rPr>
                <w:rFonts w:ascii="Arial" w:hAnsi="Arial" w:cs="Arial"/>
                <w:b/>
                <w:sz w:val="22"/>
                <w:szCs w:val="22"/>
              </w:rPr>
              <w:t xml:space="preserve">Secondary Structure </w:t>
            </w:r>
            <w:r w:rsidR="00A047E2">
              <w:rPr>
                <w:rFonts w:ascii="Arial" w:hAnsi="Arial" w:cs="Arial"/>
                <w:b/>
                <w:sz w:val="22"/>
                <w:szCs w:val="22"/>
              </w:rPr>
              <w:t xml:space="preserve">– </w:t>
            </w:r>
            <w:r w:rsidR="00A047E2" w:rsidRPr="00A047E2">
              <w:rPr>
                <w:rFonts w:ascii="Arial" w:hAnsi="Arial" w:cs="Arial"/>
                <w:sz w:val="22"/>
                <w:szCs w:val="22"/>
              </w:rPr>
              <w:t>d</w:t>
            </w:r>
            <w:r w:rsidR="00A047E2">
              <w:rPr>
                <w:rFonts w:ascii="Arial" w:hAnsi="Arial" w:cs="Arial"/>
                <w:sz w:val="22"/>
                <w:szCs w:val="22"/>
              </w:rPr>
              <w:t>iagrams should show the amino acids as part of a polymer one mark deduction overall if the diagrams are between individual amino acids</w:t>
            </w:r>
          </w:p>
          <w:p w14:paraId="69260E5E" w14:textId="536B8EE4" w:rsidR="00A047E2" w:rsidRPr="005455FF" w:rsidRDefault="00A047E2" w:rsidP="00A047E2">
            <w:pPr>
              <w:pStyle w:val="ListParagraph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455FF" w14:paraId="69D3BAFC" w14:textId="77777777" w:rsidTr="00385BD0">
        <w:trPr>
          <w:trHeight w:val="1134"/>
        </w:trPr>
        <w:tc>
          <w:tcPr>
            <w:tcW w:w="7815" w:type="dxa"/>
            <w:vAlign w:val="center"/>
          </w:tcPr>
          <w:p w14:paraId="1979F4AC" w14:textId="77777777" w:rsidR="005455FF" w:rsidRPr="00313D1C" w:rsidRDefault="005455FF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hydrogen bonding that contributes to the secondary structure of the protein occurs between the C=O group on one part of the chain </w:t>
            </w:r>
          </w:p>
          <w:p w14:paraId="42031445" w14:textId="76AC17E3" w:rsidR="005455FF" w:rsidRPr="00313D1C" w:rsidRDefault="005455FF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 the -N-H group on another part of the protein molecule</w:t>
            </w:r>
          </w:p>
        </w:tc>
        <w:tc>
          <w:tcPr>
            <w:tcW w:w="1446" w:type="dxa"/>
            <w:vMerge w:val="restart"/>
            <w:vAlign w:val="center"/>
          </w:tcPr>
          <w:p w14:paraId="3B8AE09B" w14:textId="3C29963F" w:rsidR="005455FF" w:rsidRDefault="005455FF" w:rsidP="00484F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774D2" w14:textId="20B5A4DC" w:rsidR="005455FF" w:rsidRDefault="005455FF" w:rsidP="00EB6CF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B2D744F" w14:textId="14BD79B3" w:rsidR="005455FF" w:rsidRDefault="001D14EB" w:rsidP="005455F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B6CFC" w14:paraId="5AE11CC9" w14:textId="77777777" w:rsidTr="00484F37">
        <w:trPr>
          <w:trHeight w:val="542"/>
        </w:trPr>
        <w:tc>
          <w:tcPr>
            <w:tcW w:w="7815" w:type="dxa"/>
            <w:vAlign w:val="center"/>
          </w:tcPr>
          <w:p w14:paraId="25E260C1" w14:textId="21EF2E50" w:rsidR="00EB6CFC" w:rsidRDefault="001D14EB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F5E5FA0" w14:textId="3E746428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52FC17EC" wp14:editId="2BFB666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67945</wp:posOffset>
                      </wp:positionV>
                      <wp:extent cx="3340100" cy="1670050"/>
                      <wp:effectExtent l="0" t="0" r="0" b="2540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0100" cy="1670050"/>
                                <a:chOff x="0" y="0"/>
                                <a:chExt cx="3340100" cy="1670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Picture 1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 rot="811922">
                                  <a:off x="914400" y="698500"/>
                                  <a:ext cx="709930" cy="795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Picture 1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3900" y="482600"/>
                                  <a:ext cx="518160" cy="709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2216150" y="908050"/>
                                  <a:ext cx="324485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216150" y="476250"/>
                                  <a:ext cx="324485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806450" y="914400"/>
                                  <a:ext cx="324485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123950" y="1250950"/>
                                  <a:ext cx="36893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2317750" y="971550"/>
                                  <a:ext cx="108585" cy="482600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2324100" y="292100"/>
                                  <a:ext cx="108585" cy="438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806450" y="908050"/>
                                  <a:ext cx="323850" cy="215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1314450" y="1270000"/>
                                  <a:ext cx="140335" cy="400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7" name="Left-Right Arrow 197"/>
                              <wps:cNvSpPr/>
                              <wps:spPr>
                                <a:xfrm>
                                  <a:off x="1663700" y="800100"/>
                                  <a:ext cx="323850" cy="45085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3350" y="0"/>
                                  <a:ext cx="787400" cy="468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9CB228" w14:textId="3A0388FD" w:rsidR="000461CE" w:rsidRPr="00EB6CFC" w:rsidRDefault="000461CE" w:rsidP="00EB6CF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proofErr w:type="gramStart"/>
                                    <w:r w:rsidRPr="00EB6CF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>hydrogen</w:t>
                                    </w:r>
                                    <w:proofErr w:type="gramEnd"/>
                                    <w:r w:rsidRPr="00EB6CF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bonding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2700" y="107950"/>
                                  <a:ext cx="787400" cy="468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FD0764" w14:textId="3F677E6C" w:rsidR="000461CE" w:rsidRPr="00EB6CFC" w:rsidRDefault="000461CE" w:rsidP="00EB6CFC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>protein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chain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08050"/>
                                  <a:ext cx="787400" cy="468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EED599" w14:textId="77777777" w:rsidR="000461CE" w:rsidRPr="00EB6CFC" w:rsidRDefault="000461CE" w:rsidP="00EB6CFC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>protein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chain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2FC17EC" id="Group 203" o:spid="_x0000_s1083" style="position:absolute;margin-left:-.45pt;margin-top:5.35pt;width:263pt;height:131.5pt;z-index:251648000" coordsize="33401,16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">
                      <v:shape id="Picture 119" o:spid="_x0000_s1084" type="#_x0000_t75" style="position:absolute;left:9144;top:6985;width:7099;height:7950;rotation:88683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">
                        <v:imagedata r:id="rId32" o:title=""/>
                        <v:path arrowok="t"/>
                      </v:shape>
                      <v:shape id="Picture 120" o:spid="_x0000_s1085" type="#_x0000_t75" style="position:absolute;left:19939;top:4826;width:5181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">
                        <v:imagedata r:id="rId33" o:title=""/>
                        <v:path arrowok="t"/>
                      </v:shape>
                      <v:rect id="Rectangle 127" o:spid="_x0000_s1086" style="position:absolute;left:22161;top:9080;width:3245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" fillcolor="white [3212]" stroked="f"/>
                      <v:rect id="Rectangle 192" o:spid="_x0000_s1087" style="position:absolute;left:22161;top:4762;width:324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" fillcolor="window" stroked="f"/>
                      <v:rect id="Rectangle 193" o:spid="_x0000_s1088" style="position:absolute;left:8064;top:9144;width:324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" fillcolor="window" stroked="f"/>
                      <v:rect id="Rectangle 194" o:spid="_x0000_s1089" style="position:absolute;left:11239;top:12509;width:3689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" fillcolor="window" stroked="f"/>
                      <v:line id="Straight Connector 121" o:spid="_x0000_s1090" style="position:absolute;visibility:visible;mso-wrap-style:square" from="23177,9715" to="24263,1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" strokecolor="black [3213]" strokeweight="3.5pt"/>
                      <v:line id="Straight Connector 124" o:spid="_x0000_s1091" style="position:absolute;flip:x;visibility:visible;mso-wrap-style:square" from="23241,2921" to="24326,7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" strokecolor="windowText" strokeweight="3.5pt"/>
                      <v:line id="Straight Connector 126" o:spid="_x0000_s1092" style="position:absolute;visibility:visible;mso-wrap-style:square" from="8064,9080" to="11303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" strokecolor="windowText" strokeweight="3.5pt"/>
                      <v:line id="Straight Connector 196" o:spid="_x0000_s1093" style="position:absolute;visibility:visible;mso-wrap-style:square" from="13144,12700" to="14547,1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" strokecolor="windowText" strokeweight="3.5pt"/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Left-Right Arrow 197" o:spid="_x0000_s1094" type="#_x0000_t69" style="position:absolute;left:16637;top:8001;width:32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" adj="1504" fillcolor="#4f81bd [3204]" strokecolor="#4579b8 [3044]">
                        <v:fill color2="#a7bfde [1620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</v:shape>
                      <v:shape id="_x0000_s1095" type="#_x0000_t202" style="position:absolute;left:14033;width:787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<v:textbox>
                          <w:txbxContent>
                            <w:p w14:paraId="5D9CB228" w14:textId="3A0388FD" w:rsidR="000461CE" w:rsidRPr="00EB6CFC" w:rsidRDefault="000461CE" w:rsidP="00EB6CF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EB6CF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>hydrogen bonding</w:t>
                              </w:r>
                            </w:p>
                          </w:txbxContent>
                        </v:textbox>
                      </v:shape>
                      <v:shape id="_x0000_s1096" type="#_x0000_t202" style="position:absolute;left:25527;top:1079;width:787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    <v:textbox>
                          <w:txbxContent>
                            <w:p w14:paraId="74FD0764" w14:textId="3F677E6C" w:rsidR="000461CE" w:rsidRPr="00EB6CFC" w:rsidRDefault="000461CE" w:rsidP="00EB6CF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>protein chain</w:t>
                              </w:r>
                            </w:p>
                          </w:txbxContent>
                        </v:textbox>
                      </v:shape>
                      <v:shape id="_x0000_s1097" type="#_x0000_t202" style="position:absolute;top:9080;width:787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    <v:textbox>
                          <w:txbxContent>
                            <w:p w14:paraId="1CEED599" w14:textId="77777777" w:rsidR="000461CE" w:rsidRPr="00EB6CFC" w:rsidRDefault="000461CE" w:rsidP="00EB6CFC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>protein chain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1428CCA" w14:textId="31AF7055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C4D52DC" w14:textId="126D33F0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A3FEA18" wp14:editId="6693B97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136525</wp:posOffset>
                      </wp:positionV>
                      <wp:extent cx="0" cy="292100"/>
                      <wp:effectExtent l="57150" t="19050" r="76200" b="8890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FB36A6D" id="Straight Connector 199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10.75pt" to="139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" strokecolor="black [3213]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C2B79C9" w14:textId="38736BB1" w:rsidR="00EB6CFC" w:rsidRDefault="0006137B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6137B">
              <w:rPr>
                <w:rFonts w:ascii="Arial" w:eastAsia="Libian SC Regular" w:hAnsi="Arial" w:cs="Arial"/>
                <w:noProof/>
                <w:position w:val="-9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9C8FBBB" wp14:editId="4C3EA102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120015</wp:posOffset>
                      </wp:positionV>
                      <wp:extent cx="387350" cy="1404620"/>
                      <wp:effectExtent l="0" t="0" r="0" b="0"/>
                      <wp:wrapSquare wrapText="bothSides"/>
                      <wp:docPr id="2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4E44" w14:textId="0D2D5FF2" w:rsidR="000461CE" w:rsidRPr="0006137B" w:rsidRDefault="000461CE" w:rsidP="0006137B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6137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C8FBBB" id="Text Box 2" o:spid="_x0000_s1098" type="#_x0000_t202" style="position:absolute;margin-left:110.35pt;margin-top:9.45pt;width:30.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" filled="f" stroked="f">
                      <v:textbox style="mso-fit-shape-to-text:t">
                        <w:txbxContent>
                          <w:p w14:paraId="79084E44" w14:textId="0D2D5FF2" w:rsidR="000461CE" w:rsidRPr="0006137B" w:rsidRDefault="000461CE" w:rsidP="0006137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613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6137B">
              <w:rPr>
                <w:rFonts w:ascii="Arial" w:eastAsia="Libian SC Regular" w:hAnsi="Arial" w:cs="Arial"/>
                <w:noProof/>
                <w:position w:val="-9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2F7D030A" wp14:editId="19B3ABF6">
                      <wp:simplePos x="0" y="0"/>
                      <wp:positionH relativeFrom="column">
                        <wp:posOffset>1865630</wp:posOffset>
                      </wp:positionH>
                      <wp:positionV relativeFrom="paragraph">
                        <wp:posOffset>57150</wp:posOffset>
                      </wp:positionV>
                      <wp:extent cx="387350" cy="1404620"/>
                      <wp:effectExtent l="0" t="0" r="0" b="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850ED" w14:textId="397B295D" w:rsidR="000461CE" w:rsidRPr="0006137B" w:rsidRDefault="000461CE">
                                  <w:pPr>
                                    <w:rPr>
                                      <w:b/>
                                    </w:rPr>
                                  </w:pPr>
                                  <w:r w:rsidRPr="0006137B">
                                    <w:rPr>
                                      <w:b/>
                                    </w:rPr>
                                    <w:t xml:space="preserve"> 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7D030A" id="_x0000_s1099" type="#_x0000_t202" style="position:absolute;margin-left:146.9pt;margin-top:4.5pt;width:30.5pt;height:110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" filled="f" stroked="f">
                      <v:textbox style="mso-fit-shape-to-text:t">
                        <w:txbxContent>
                          <w:p w14:paraId="79A850ED" w14:textId="397B295D" w:rsidR="000461CE" w:rsidRPr="0006137B" w:rsidRDefault="000461CE">
                            <w:pPr>
                              <w:rPr>
                                <w:b/>
                              </w:rPr>
                            </w:pPr>
                            <w:r w:rsidRPr="0006137B">
                              <w:rPr>
                                <w:b/>
                              </w:rPr>
                              <w:t xml:space="preserve"> +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0485FA" w14:textId="36716D1B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3A8C400" w14:textId="31A9AC30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40E566A" w14:textId="1575E620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93F086C" w14:textId="67734A55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786F216" w14:textId="76478849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0606F87" w14:textId="0708B496" w:rsidR="00EB6CFC" w:rsidRDefault="00EB6CFC" w:rsidP="00484F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vMerge/>
            <w:vAlign w:val="center"/>
          </w:tcPr>
          <w:p w14:paraId="7EA3542C" w14:textId="3BBCB5EA" w:rsidR="00EB6CFC" w:rsidRDefault="00EB6CFC" w:rsidP="00484F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137B" w14:paraId="07969B6A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665D40BC" w14:textId="0036179B" w:rsidR="0006137B" w:rsidRPr="0006137B" w:rsidRDefault="0006137B" w:rsidP="0006137B">
            <w:pPr>
              <w:rPr>
                <w:rFonts w:ascii="Arial" w:hAnsi="Arial" w:cs="Arial"/>
                <w:sz w:val="22"/>
                <w:szCs w:val="22"/>
              </w:rPr>
            </w:pPr>
            <w:r w:rsidRPr="0006137B">
              <w:rPr>
                <w:rFonts w:ascii="Arial" w:hAnsi="Arial" w:cs="Arial"/>
                <w:sz w:val="22"/>
                <w:szCs w:val="22"/>
              </w:rPr>
              <w:t xml:space="preserve">Diagram </w:t>
            </w:r>
            <w:r>
              <w:rPr>
                <w:rFonts w:ascii="Arial" w:hAnsi="Arial" w:cs="Arial"/>
                <w:sz w:val="22"/>
                <w:szCs w:val="22"/>
              </w:rPr>
              <w:t xml:space="preserve">showing </w:t>
            </w:r>
            <w:r w:rsidR="001D14EB">
              <w:rPr>
                <w:rFonts w:ascii="Arial" w:hAnsi="Arial" w:cs="Arial"/>
                <w:sz w:val="22"/>
                <w:szCs w:val="22"/>
              </w:rPr>
              <w:t>interaction between oxygen on the  carboxylate group on one chain and the H attached to a N on the other chain</w:t>
            </w:r>
          </w:p>
        </w:tc>
        <w:tc>
          <w:tcPr>
            <w:tcW w:w="1446" w:type="dxa"/>
            <w:vAlign w:val="center"/>
          </w:tcPr>
          <w:p w14:paraId="228947DD" w14:textId="7DCAEE25" w:rsidR="0006137B" w:rsidRPr="001D14EB" w:rsidRDefault="001D14EB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14E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D14EB" w14:paraId="3F1467AD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0C0AC55B" w14:textId="1F7ECA08" w:rsidR="001D14EB" w:rsidRPr="0006137B" w:rsidRDefault="001D14EB" w:rsidP="000613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polarity of the two groups is shown using (+) and (-)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signs</w:t>
            </w:r>
          </w:p>
        </w:tc>
        <w:tc>
          <w:tcPr>
            <w:tcW w:w="1446" w:type="dxa"/>
            <w:vAlign w:val="center"/>
          </w:tcPr>
          <w:p w14:paraId="1441E5AA" w14:textId="4AB0FFEC" w:rsidR="001D14EB" w:rsidRPr="001D14EB" w:rsidRDefault="001D14EB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14E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D14EB" w14:paraId="3FC4B8DC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37B77FDC" w14:textId="1ABB30EA" w:rsidR="001D14EB" w:rsidRDefault="001D14EB" w:rsidP="000613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interaction 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labelled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/named as H-bonding</w:t>
            </w:r>
          </w:p>
        </w:tc>
        <w:tc>
          <w:tcPr>
            <w:tcW w:w="1446" w:type="dxa"/>
            <w:vAlign w:val="center"/>
          </w:tcPr>
          <w:p w14:paraId="15B0EEC5" w14:textId="494E5657" w:rsidR="001D14EB" w:rsidRPr="001D14EB" w:rsidRDefault="001D14EB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14E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04DEC" w14:paraId="26735D27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7AB94FE7" w14:textId="77777777" w:rsidR="00704DEC" w:rsidRDefault="00704DEC" w:rsidP="001929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323B4283" w14:textId="43C736AA" w:rsidR="00704DEC" w:rsidRPr="00497A43" w:rsidRDefault="005455FF" w:rsidP="001929E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554CEA02" w14:textId="77777777" w:rsidR="00EB6CFC" w:rsidRDefault="00EB6CFC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EB6CFC" w14:paraId="7761E11D" w14:textId="77777777" w:rsidTr="001929E5">
        <w:trPr>
          <w:trHeight w:val="312"/>
        </w:trPr>
        <w:tc>
          <w:tcPr>
            <w:tcW w:w="7815" w:type="dxa"/>
            <w:vAlign w:val="center"/>
          </w:tcPr>
          <w:p w14:paraId="5496E36D" w14:textId="77777777" w:rsidR="00EB6CFC" w:rsidRDefault="00EB6CFC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3B9FAAA2" w14:textId="77777777" w:rsidR="00EB6CFC" w:rsidRDefault="00EB6CFC" w:rsidP="001929E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B6CFC" w14:paraId="61548737" w14:textId="77777777" w:rsidTr="001929E5">
        <w:trPr>
          <w:trHeight w:val="463"/>
        </w:trPr>
        <w:tc>
          <w:tcPr>
            <w:tcW w:w="9261" w:type="dxa"/>
            <w:gridSpan w:val="2"/>
            <w:vAlign w:val="center"/>
          </w:tcPr>
          <w:p w14:paraId="010614B1" w14:textId="3532E8FD" w:rsidR="00EB6CFC" w:rsidRPr="009676DC" w:rsidRDefault="00EB6CFC" w:rsidP="001929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676DC">
              <w:rPr>
                <w:rFonts w:ascii="Arial" w:hAnsi="Arial" w:cs="Arial"/>
                <w:b/>
                <w:sz w:val="22"/>
                <w:szCs w:val="22"/>
              </w:rPr>
              <w:t xml:space="preserve">Tertiary Structure </w:t>
            </w:r>
          </w:p>
        </w:tc>
      </w:tr>
      <w:tr w:rsidR="00EB6CFC" w14:paraId="1F9DB360" w14:textId="77777777" w:rsidTr="001929E5">
        <w:trPr>
          <w:trHeight w:val="542"/>
        </w:trPr>
        <w:tc>
          <w:tcPr>
            <w:tcW w:w="7815" w:type="dxa"/>
            <w:vAlign w:val="center"/>
          </w:tcPr>
          <w:p w14:paraId="4ABBE892" w14:textId="717D30AD" w:rsidR="00EB6CFC" w:rsidRPr="00EB6CFC" w:rsidRDefault="001D14EB" w:rsidP="00EB6CFC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proofErr w:type="gramStart"/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Naming the intermolecular attraction between </w:t>
            </w:r>
            <w:r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glutamic acid (</w:t>
            </w:r>
            <w:proofErr w:type="spellStart"/>
            <w:r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Glu</w:t>
            </w:r>
            <w:proofErr w:type="spellEnd"/>
            <w:r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) and lysine 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as</w:t>
            </w:r>
            <w:r w:rsidR="00750BE8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ionic</w:t>
            </w:r>
            <w:r w:rsidR="00A047E2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bonding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.</w:t>
            </w:r>
            <w:proofErr w:type="gramEnd"/>
          </w:p>
        </w:tc>
        <w:tc>
          <w:tcPr>
            <w:tcW w:w="1446" w:type="dxa"/>
            <w:vAlign w:val="center"/>
          </w:tcPr>
          <w:p w14:paraId="25D60C2C" w14:textId="112EDCC9" w:rsidR="00EB6CFC" w:rsidRDefault="005455FF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14E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35F40" w14:paraId="0E5E0897" w14:textId="77777777" w:rsidTr="00035F40">
        <w:trPr>
          <w:trHeight w:val="2945"/>
        </w:trPr>
        <w:tc>
          <w:tcPr>
            <w:tcW w:w="7815" w:type="dxa"/>
            <w:vAlign w:val="center"/>
          </w:tcPr>
          <w:p w14:paraId="2D3BBF74" w14:textId="22063487" w:rsidR="00035F40" w:rsidRPr="00EB6CFC" w:rsidRDefault="00750BE8" w:rsidP="006926CA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34528" behindDoc="0" locked="0" layoutInCell="1" allowOverlap="1" wp14:anchorId="5E6A9E8D" wp14:editId="4A0AF92E">
                      <wp:simplePos x="0" y="0"/>
                      <wp:positionH relativeFrom="column">
                        <wp:posOffset>4450576</wp:posOffset>
                      </wp:positionH>
                      <wp:positionV relativeFrom="paragraph">
                        <wp:posOffset>323890</wp:posOffset>
                      </wp:positionV>
                      <wp:extent cx="360" cy="360"/>
                      <wp:effectExtent l="0" t="0" r="0" b="0"/>
                      <wp:wrapNone/>
                      <wp:docPr id="305" name="Ink 3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305" o:spid="_x0000_s1026" type="#_x0000_t75" style="position:absolute;margin-left:349.5pt;margin-top:24.55pt;width:1.95pt;height:1.9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33504" behindDoc="0" locked="0" layoutInCell="1" allowOverlap="1" wp14:anchorId="3B19A738" wp14:editId="079716F6">
                      <wp:simplePos x="0" y="0"/>
                      <wp:positionH relativeFrom="column">
                        <wp:posOffset>4005256</wp:posOffset>
                      </wp:positionH>
                      <wp:positionV relativeFrom="paragraph">
                        <wp:posOffset>355570</wp:posOffset>
                      </wp:positionV>
                      <wp:extent cx="360" cy="360"/>
                      <wp:effectExtent l="0" t="0" r="0" b="0"/>
                      <wp:wrapNone/>
                      <wp:docPr id="304" name="Ink 3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304" o:spid="_x0000_s1026" type="#_x0000_t75" style="position:absolute;margin-left:314.4pt;margin-top:27.05pt;width:1.95pt;height:1.9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32480" behindDoc="0" locked="0" layoutInCell="1" allowOverlap="1" wp14:anchorId="17B495C0" wp14:editId="3D283AC0">
                      <wp:simplePos x="0" y="0"/>
                      <wp:positionH relativeFrom="column">
                        <wp:posOffset>4005256</wp:posOffset>
                      </wp:positionH>
                      <wp:positionV relativeFrom="paragraph">
                        <wp:posOffset>355570</wp:posOffset>
                      </wp:positionV>
                      <wp:extent cx="360" cy="360"/>
                      <wp:effectExtent l="0" t="0" r="0" b="0"/>
                      <wp:wrapNone/>
                      <wp:docPr id="303" name="Ink 3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303" o:spid="_x0000_s1026" type="#_x0000_t75" style="position:absolute;margin-left:314.4pt;margin-top:27.05pt;width:1.95pt;height:1.9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17120" behindDoc="0" locked="0" layoutInCell="1" allowOverlap="1" wp14:anchorId="7CFD73F4" wp14:editId="4A2D3A81">
                      <wp:simplePos x="0" y="0"/>
                      <wp:positionH relativeFrom="column">
                        <wp:posOffset>2335576</wp:posOffset>
                      </wp:positionH>
                      <wp:positionV relativeFrom="paragraph">
                        <wp:posOffset>928330</wp:posOffset>
                      </wp:positionV>
                      <wp:extent cx="87840" cy="0"/>
                      <wp:effectExtent l="0" t="0" r="0" b="0"/>
                      <wp:wrapNone/>
                      <wp:docPr id="288" name="Ink 2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0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288" o:spid="_x0000_s1026" type="#_x0000_t75" style="position:absolute;margin-left:183.9pt;margin-top:73.1pt;width:6.9pt;height:0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">
                      <v:imagedata r:id="rId39" o:title=""/>
                    </v:shape>
                  </w:pict>
                </mc:Fallback>
              </mc:AlternateContent>
            </w:r>
            <w:r w:rsidR="00EB2394" w:rsidRPr="00EB2394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477DAE7" wp14:editId="6319D836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119380</wp:posOffset>
                      </wp:positionV>
                      <wp:extent cx="2515870" cy="1403985"/>
                      <wp:effectExtent l="0" t="0" r="17780" b="24765"/>
                      <wp:wrapNone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587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9BF91A" w14:textId="77777777" w:rsidR="00EB2394" w:rsidRPr="00EB2394" w:rsidRDefault="00EB2394" w:rsidP="00EB2394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EB239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Should be drawn as a Zwitterion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01" type="#_x0000_t202" style="position:absolute;margin-left:96.95pt;margin-top:9.4pt;width:198.1pt;height:110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">
                      <v:textbox style="mso-fit-shape-to-text:t">
                        <w:txbxContent>
                          <w:p w14:paraId="0F9BF91A" w14:textId="77777777" w:rsidR="00EB2394" w:rsidRPr="00EB2394" w:rsidRDefault="00EB2394" w:rsidP="00EB239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EB23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Should be drawn as a Zwitterion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5F40" w:rsidRPr="00035F40">
              <w:rPr>
                <w:rFonts w:ascii="Arial" w:hAnsi="Arial" w:cs="Arial"/>
                <w:noProof/>
                <w:color w:val="333333"/>
                <w:sz w:val="22"/>
                <w:szCs w:val="22"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 wp14:anchorId="112EB307" wp14:editId="60E0B0F1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109220</wp:posOffset>
                      </wp:positionV>
                      <wp:extent cx="4109720" cy="1584960"/>
                      <wp:effectExtent l="19050" t="19050" r="5080" b="1524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9720" cy="1584960"/>
                                <a:chOff x="0" y="0"/>
                                <a:chExt cx="6019800" cy="2385410"/>
                              </a:xfrm>
                            </wpg:grpSpPr>
                            <wps:wsp>
                              <wps:cNvPr id="1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6541" y="1945003"/>
                                  <a:ext cx="1690887" cy="4404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B1877D" w14:textId="77777777" w:rsidR="000461CE" w:rsidRPr="00B6505B" w:rsidRDefault="000461CE" w:rsidP="00035F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r w:rsidRPr="00AE6F6D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Glutamic acid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3" name="Picture 1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468" y="452885"/>
                                  <a:ext cx="2212340" cy="1234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" name="Picture 10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1800" y="651294"/>
                                  <a:ext cx="3048000" cy="1258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452887" y="0"/>
                                  <a:ext cx="115570" cy="4006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802257" y="33643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116457" y="1367286"/>
                                  <a:ext cx="460248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H="1">
                                  <a:off x="0" y="1462177"/>
                                  <a:ext cx="574646" cy="5924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H="1">
                                  <a:off x="5257800" y="0"/>
                                  <a:ext cx="108585" cy="652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5" name="Left-Right Arrow 195"/>
                              <wps:cNvSpPr/>
                              <wps:spPr>
                                <a:xfrm>
                                  <a:off x="2445589" y="1345719"/>
                                  <a:ext cx="497636" cy="45720"/>
                                </a:xfrm>
                                <a:prstGeom prst="leftRightArrow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satMod val="103000"/>
                                        <a:lumMod val="102000"/>
                                        <a:tint val="94000"/>
                                      </a:srgbClr>
                                    </a:gs>
                                    <a:gs pos="50000">
                                      <a:srgbClr val="5B9BD5">
                                        <a:satMod val="110000"/>
                                        <a:lumMod val="100000"/>
                                        <a:shade val="100000"/>
                                      </a:srgbClr>
                                    </a:gs>
                                    <a:gs pos="100000">
                                      <a:srgbClr val="5B9BD5">
                                        <a:lumMod val="99000"/>
                                        <a:satMod val="120000"/>
                                        <a:shade val="78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1910" y="748916"/>
                                  <a:ext cx="1080884" cy="6029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14A4E9" w14:textId="30390DC3" w:rsidR="000461CE" w:rsidRPr="00EB6CFC" w:rsidRDefault="00C45E42" w:rsidP="00035F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>ionic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5283679" y="1600200"/>
                                  <a:ext cx="575310" cy="344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Straight Connector 205"/>
                              <wps:cNvCnPr/>
                              <wps:spPr>
                                <a:xfrm flipH="1">
                                  <a:off x="5486400" y="1479430"/>
                                  <a:ext cx="108585" cy="652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9" o:spid="_x0000_s1100" style="position:absolute;margin-left:28.4pt;margin-top:8.6pt;width:323.6pt;height:124.8pt;z-index:251639808;mso-width-relative:margin;mso-height-relative:margin" coordsize="60198,23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101" type="#_x0000_t202" style="position:absolute;left:10265;top:19450;width:16909;height:4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    <v:textbox>
                          <w:txbxContent>
                            <w:p w14:paraId="59B1877D" w14:textId="77777777" w:rsidR="000461CE" w:rsidRPr="00B6505B" w:rsidRDefault="000461CE" w:rsidP="00035F4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AE6F6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Glutamic acid</w:t>
                              </w:r>
                            </w:p>
                          </w:txbxContent>
                        </v:textbox>
                      </v:shape>
                      <v:shape id="Picture 103" o:spid="_x0000_s1102" type="#_x0000_t75" style="position:absolute;left:1854;top:4528;width:22124;height:12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kmifBAAAA3AAAAA8AAABkcnMvZG93bnJldi54bWxET01rwkAQvRf6H5YpeKubGBRN3YQgEYon&#10;mxa8DtlpEszOhuyq6b93BaG3ebzP2eaT6cWVRtdZVhDPIxDEtdUdNwp+vvfvaxDOI2vsLZOCP3KQ&#10;Z68vW0y1vfEXXSvfiBDCLkUFrfdDKqWrWzLo5nYgDtyvHQ36AMdG6hFvIdz0chFFK2mw49DQ4kC7&#10;lupzdTEKys1Ry1WxLpdDXJT7Mycnc2ClZm9T8QHC0+T/xU/3pw7zowQez4QLZH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kmifBAAAA3AAAAA8AAAAAAAAAAAAAAAAAnwIA&#10;AGRycy9kb3ducmV2LnhtbFBLBQYAAAAABAAEAPcAAACNAwAAAAA=&#10;">
                        <v:imagedata r:id="rId42" o:title=""/>
                        <v:path arrowok="t"/>
                      </v:shape>
                      <v:shape id="Picture 104" o:spid="_x0000_s1103" type="#_x0000_t75" style="position:absolute;left:29718;top:6512;width:30480;height:12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FVcHDAAAA3AAAAA8AAABkcnMvZG93bnJldi54bWxET01rwkAQvRf6H5YpeKubhiCSuooIjaJe&#10;mhbPY3ZMQrOzaXaj0V/vFoTe5vE+Z7YYTCPO1LnasoK3cQSCuLC65lLB99fH6xSE88gaG8uk4EoO&#10;FvPnpxmm2l74k865L0UIYZeigsr7NpXSFRUZdGPbEgfuZDuDPsCulLrDSwg3jYyjaCIN1hwaKmxp&#10;VVHxk/dGwTHfxcW2z5Z6fcvqJNkfVoffWKnRy7B8B+Fp8P/ih3ujw/wogb9nwgV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AVVwcMAAADcAAAADwAAAAAAAAAAAAAAAACf&#10;AgAAZHJzL2Rvd25yZXYueG1sUEsFBgAAAAAEAAQA9wAAAI8DAAAAAA==&#10;">
                        <v:imagedata r:id="rId43" o:title=""/>
                        <v:path arrowok="t"/>
                      </v:shape>
                      <v:line id="Straight Connector 105" o:spid="_x0000_s1104" style="position:absolute;visibility:visible;mso-wrap-style:square" from="4528,0" to="5684,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qexsMAAADcAAAADwAAAGRycy9kb3ducmV2LnhtbERPTWvCQBC9F/wPywheRDdRW0LqGrSg&#10;9FAoppLzkJ0mwexsyG5j/PduodDbPN7nbLPRtGKg3jWWFcTLCARxaXXDlYLL13GRgHAeWWNrmRTc&#10;yUG2mzxtMdX2xmcacl+JEMIuRQW1910qpStrMuiWtiMO3LftDfoA+0rqHm8h3LRyFUUv0mDDoaHG&#10;jt5qKq/5j1HQmSSeHz59cjLVsN6cr8XHGgulZtNx/wrC0+j/xX/udx3mR8/w+0y4QO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ansbDAAAA3AAAAA8AAAAAAAAAAAAA&#10;AAAAoQIAAGRycy9kb3ducmV2LnhtbFBLBQYAAAAABAAEAPkAAACRAwAAAAA=&#10;" strokecolor="windowText" strokeweight="3.5pt"/>
                      <v:rect id="Rectangle 106" o:spid="_x0000_s1105" style="position:absolute;left:8022;top:336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dPH8UA&#10;AADcAAAADwAAAGRycy9kb3ducmV2LnhtbESPQWsCMRCF70L/Q5iCF9GsPciyGkUUrXoRbQs9Dptx&#10;d3EziZuo6783hYK3Gd6b972ZzFpTixs1vrKsYDhIQBDnVldcKPj+WvVTED4ga6wtk4IHeZhN3zoT&#10;zLS984Fux1CIGMI+QwVlCC6T0uclGfQD64ijdrKNwRDXppC6wXsMN7X8SJKRNFhxJJToaFFSfj5e&#10;TYSk+6X7XG7T9X7n9PWnd6HfFJXqvrfzMYhAbXiZ/683OtZPRvD3TJx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08fxQAAANwAAAAPAAAAAAAAAAAAAAAAAJgCAABkcnMv&#10;ZG93bnJldi54bWxQSwUGAAAAAAQABAD1AAAAigMAAAAA&#10;" fillcolor="window" stroked="f" strokeweight="1pt"/>
                      <v:rect id="Rectangle 112" o:spid="_x0000_s1106" style="position:absolute;left:1164;top:13672;width:460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fwcUA&#10;AADcAAAADwAAAGRycy9kb3ducmV2LnhtbESPzYvCMBDF78L+D2GEvYimelhKNYoo635cxC/wODRj&#10;W2wmsYna/e83guBthvfm/d5MZq2pxY0aX1lWMBwkIIhzqysuFOx3n/0UhA/IGmvLpOCPPMymb50J&#10;ZtreeUO3bShEDGGfoYIyBJdJ6fOSDPqBdcRRO9nGYIhrU0jd4D2Gm1qOkuRDGqw4Ekp0tCgpP2+v&#10;JkLS9dJ9LX/S1frX6euhd6Fjikq9d9v5GESgNrzMz+tvHesPR/B4Jk4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d/BxQAAANwAAAAPAAAAAAAAAAAAAAAAAJgCAABkcnMv&#10;ZG93bnJldi54bWxQSwUGAAAAAAQABAD1AAAAigMAAAAA&#10;" fillcolor="window" stroked="f" strokeweight="1pt"/>
                      <v:line id="Straight Connector 113" o:spid="_x0000_s1107" style="position:absolute;flip:x;visibility:visible;mso-wrap-style:square" from="0,14621" to="5746,2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ZxMMAAADcAAAADwAAAGRycy9kb3ducmV2LnhtbERPTWvCQBC9C/6HZQq9NZvYVjS6ii0N&#10;1JtGDx6H7JiEZmfD7tak/75bKHibx/uc9XY0nbiR861lBVmSgiCurG65VnA+FU8LED4ga+wsk4If&#10;8rDdTCdrzLUd+Ei3MtQihrDPUUETQp9L6auGDPrE9sSRu1pnMEToaqkdDjHcdHKWpnNpsOXY0GBP&#10;7w1VX+W3UXAa6/LtNXwclmf3siuyy35RDHulHh/G3QpEoDHcxf/uTx3nZ8/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bWcTDAAAA3AAAAA8AAAAAAAAAAAAA&#10;AAAAoQIAAGRycy9kb3ducmV2LnhtbFBLBQYAAAAABAAEAPkAAACRAwAAAAA=&#10;" strokecolor="windowText" strokeweight="3.5pt"/>
                      <v:line id="Straight Connector 125" o:spid="_x0000_s1108" style="position:absolute;flip:x;visibility:visible;mso-wrap-style:square" from="52578,0" to="53663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ulsIAAADcAAAADwAAAGRycy9kb3ducmV2LnhtbERPTYvCMBC9L/gfwgje1lTRxa1GUbGw&#10;3narB49DM7bFZlKSaOu/NwsLe5vH+5zVpjeNeJDztWUFk3ECgriwuuZSwfmUvS9A+ICssbFMCp7k&#10;YbMevK0w1bbjH3rkoRQxhH2KCqoQ2lRKX1Rk0I9tSxy5q3UGQ4SulNphF8NNI6dJ8iEN1hwbKmxp&#10;X1Fxy+9Gwakv8908HL4/z262zSaX4yLrjkqNhv12CSJQH/7Ff+4vHedP5/D7TLx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KulsIAAADcAAAADwAAAAAAAAAAAAAA&#10;AAChAgAAZHJzL2Rvd25yZXYueG1sUEsFBgAAAAAEAAQA+QAAAJADAAAAAA==&#10;" strokecolor="windowText" strokeweight="3.5pt"/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Left-Right Arrow 195" o:spid="_x0000_s1109" type="#_x0000_t69" style="position:absolute;left:24455;top:13457;width:497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oU8QA&#10;AADcAAAADwAAAGRycy9kb3ducmV2LnhtbESP0WrCQBBF3wv9h2UKfaubiEpM3UgpCi0YpLYfMGSn&#10;SWh2NmRHjX/fFQTfZrh37rmzWo+uUycaQuvZQDpJQBFX3rZcG/j53r5koIIgW+w8k4ELBVgXjw8r&#10;zK0/8xedDlKrGMIhRwONSJ9rHaqGHIaJ74mj9usHhxLXodZ2wHMMd52eJslCO2w5Ehrs6b2h6u9w&#10;dJErs2xTSrKXalumRONy93kpjXl+Gt9eQQmNcjffrj9srL+cw/WZOIE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LKFPEAAAA3AAAAA8AAAAAAAAAAAAAAAAAmAIAAGRycy9k&#10;b3ducmV2LnhtbFBLBQYAAAAABAAEAPUAAACJAwAAAAA=&#10;" adj="992" fillcolor="#71a6db" strokecolor="#5b9bd5" strokeweight=".5pt">
                        <v:fill color2="#438ac9" rotate="t" colors="0 #71a6db;.5 #559bdb;1 #438ac9" focus="100%" type="gradient">
                          <o:fill v:ext="view" type="gradientUnscaled"/>
                        </v:fill>
                      </v:shape>
                      <v:shape id="_x0000_s1110" type="#_x0000_t202" style="position:absolute;left:21519;top:7489;width:10808;height:6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5C14A4E9" w14:textId="30390DC3" w:rsidR="000461CE" w:rsidRPr="00EB6CFC" w:rsidRDefault="00C45E42" w:rsidP="00035F4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>ionic</w:t>
                              </w:r>
                              <w:proofErr w:type="gramEnd"/>
                            </w:p>
                          </w:txbxContent>
                        </v:textbox>
                      </v:shape>
                      <v:rect id="Rectangle 204" o:spid="_x0000_s1111" style="position:absolute;left:52836;top:16002;width:5753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Vj8UA&#10;AADcAAAADwAAAGRycy9kb3ducmV2LnhtbESPS2sCMRSF94X+h3AFN0UzipRhNIpUfLQbqQ9weZnc&#10;zgyd3MRJ1Om/N4LQ5eE8Ps5k1ppaXKnxlWUFg34Cgji3uuJCwWG/7KUgfEDWWFsmBX/kYTZ9fZlg&#10;pu2Nv+m6C4WII+wzVFCG4DIpfV6SQd+3jjh6P7YxGKJsCqkbvMVxU8thkrxLgxVHQomOPkrKf3cX&#10;EyHpduHWi890tf1y+nJ8O9MpRaW6nXY+BhGoDf/hZ3ujFQyTETzOxCM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BWPxQAAANwAAAAPAAAAAAAAAAAAAAAAAJgCAABkcnMv&#10;ZG93bnJldi54bWxQSwUGAAAAAAQABAD1AAAAigMAAAAA&#10;" fillcolor="window" stroked="f" strokeweight="1pt"/>
                      <v:line id="Straight Connector 205" o:spid="_x0000_s1112" style="position:absolute;flip:x;visibility:visible;mso-wrap-style:square" from="54864,14794" to="55949,2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TisQAAADcAAAADwAAAGRycy9kb3ducmV2LnhtbESPQWvCQBSE7wX/w/IEb3WjaLHRVVQM&#10;1FsbPXh8ZJ9JMPs27K4m/nu3UOhxmJlvmNWmN414kPO1ZQWTcQKCuLC65lLB+ZS9L0D4gKyxsUwK&#10;nuRhsx68rTDVtuMfeuShFBHCPkUFVQhtKqUvKjLox7Yljt7VOoMhSldK7bCLcNPIaZJ8SIM1x4UK&#10;W9pXVNzyu1Fw6st8Nw+H78+zm22zyeW4yLqjUqNhv12CCNSH//Bf+0srmCZz+D0Tj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pOKxAAAANwAAAAPAAAAAAAAAAAA&#10;AAAAAKECAABkcnMvZG93bnJldi54bWxQSwUGAAAAAAQABAD5AAAAkgMAAAAA&#10;" strokecolor="windowText" strokeweight="3.5pt"/>
                    </v:group>
                  </w:pict>
                </mc:Fallback>
              </mc:AlternateContent>
            </w:r>
            <w:r w:rsidR="00035F40" w:rsidRPr="00035F40">
              <w:rPr>
                <w:rFonts w:ascii="Arial" w:hAnsi="Arial" w:cs="Arial"/>
                <w:noProof/>
                <w:color w:val="333333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0C500D1" wp14:editId="409F5A7A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1485900</wp:posOffset>
                      </wp:positionV>
                      <wp:extent cx="702945" cy="259080"/>
                      <wp:effectExtent l="0" t="0" r="20955" b="26670"/>
                      <wp:wrapNone/>
                      <wp:docPr id="2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31322" w14:textId="77777777" w:rsidR="000461CE" w:rsidRPr="00B6505B" w:rsidRDefault="000461CE" w:rsidP="00035F4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AU"/>
                                    </w:rPr>
                                    <w:t>Lysine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C500D1" id="_x0000_s1113" type="#_x0000_t202" style="position:absolute;margin-left:253.5pt;margin-top:117pt;width:55.35pt;height:20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pDAKQ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">
                      <v:textbox>
                        <w:txbxContent>
                          <w:p w14:paraId="7BA31322" w14:textId="77777777" w:rsidR="000461CE" w:rsidRPr="00B6505B" w:rsidRDefault="000461CE" w:rsidP="00035F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Lysine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6" w:type="dxa"/>
            <w:vMerge w:val="restart"/>
            <w:vAlign w:val="center"/>
          </w:tcPr>
          <w:p w14:paraId="682C8102" w14:textId="668AC0F7" w:rsidR="00035F40" w:rsidRDefault="00750BE8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36576" behindDoc="0" locked="0" layoutInCell="1" allowOverlap="1" wp14:anchorId="77C0B653" wp14:editId="50DBA846">
                      <wp:simplePos x="0" y="0"/>
                      <wp:positionH relativeFrom="column">
                        <wp:posOffset>322891</wp:posOffset>
                      </wp:positionH>
                      <wp:positionV relativeFrom="paragraph">
                        <wp:posOffset>1238290</wp:posOffset>
                      </wp:positionV>
                      <wp:extent cx="360" cy="360"/>
                      <wp:effectExtent l="0" t="0" r="0" b="0"/>
                      <wp:wrapNone/>
                      <wp:docPr id="308" name="Ink 3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308" o:spid="_x0000_s1026" type="#_x0000_t75" style="position:absolute;margin-left:24.45pt;margin-top:96.55pt;width:1.95pt;height:1.9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735552" behindDoc="0" locked="0" layoutInCell="1" allowOverlap="1" wp14:anchorId="10EA1AA9" wp14:editId="2204FC1D">
                      <wp:simplePos x="0" y="0"/>
                      <wp:positionH relativeFrom="column">
                        <wp:posOffset>322891</wp:posOffset>
                      </wp:positionH>
                      <wp:positionV relativeFrom="paragraph">
                        <wp:posOffset>1238290</wp:posOffset>
                      </wp:positionV>
                      <wp:extent cx="360" cy="360"/>
                      <wp:effectExtent l="0" t="0" r="0" b="0"/>
                      <wp:wrapNone/>
                      <wp:docPr id="306" name="Ink 3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306" o:spid="_x0000_s1026" type="#_x0000_t75" style="position:absolute;margin-left:24.45pt;margin-top:96.55pt;width:1.95pt;height:1.9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">
                      <v:imagedata r:id="rId36" o:title=""/>
                    </v:shape>
                  </w:pict>
                </mc:Fallback>
              </mc:AlternateContent>
            </w:r>
            <w:r w:rsidR="005C5BA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26CA" w14:paraId="08704809" w14:textId="77777777" w:rsidTr="001929E5">
        <w:trPr>
          <w:trHeight w:val="542"/>
        </w:trPr>
        <w:tc>
          <w:tcPr>
            <w:tcW w:w="7815" w:type="dxa"/>
            <w:vAlign w:val="center"/>
          </w:tcPr>
          <w:p w14:paraId="04896FEF" w14:textId="39567B0A" w:rsidR="006926CA" w:rsidRDefault="001D14EB" w:rsidP="00C45E4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A diagram showing</w:t>
            </w:r>
            <w:r w:rsidR="00C45E42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ionic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attraction</w:t>
            </w:r>
            <w:r w:rsidR="006926CA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between the </w:t>
            </w:r>
            <w:r w:rsidR="00750BE8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O</w:t>
            </w:r>
            <w:r w:rsidR="00750BE8">
              <w:rPr>
                <w:rFonts w:ascii="Arial" w:hAnsi="Arial" w:cs="Arial"/>
                <w:color w:val="333333"/>
                <w:sz w:val="22"/>
                <w:szCs w:val="22"/>
                <w:vertAlign w:val="superscript"/>
                <w:lang w:val="en-AU" w:eastAsia="en-AU"/>
              </w:rPr>
              <w:t>-</w:t>
            </w:r>
            <w:r w:rsidR="00750BE8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on the</w:t>
            </w:r>
            <w:r w:rsidR="006926CA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on the glutamic acid and the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the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</w:t>
            </w:r>
            <w:r w:rsidR="006926CA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–</w:t>
            </w:r>
            <w:proofErr w:type="gramEnd"/>
            <w:r w:rsidR="006926CA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NH</w:t>
            </w:r>
            <w:r w:rsidR="00750BE8" w:rsidRPr="00750BE8">
              <w:rPr>
                <w:rFonts w:ascii="Arial" w:hAnsi="Arial" w:cs="Arial"/>
                <w:color w:val="333333"/>
                <w:position w:val="-12"/>
                <w:sz w:val="22"/>
                <w:szCs w:val="22"/>
                <w:lang w:val="en-AU" w:eastAsia="en-AU"/>
              </w:rPr>
              <w:object w:dxaOrig="160" w:dyaOrig="380" w14:anchorId="27B62A3C">
                <v:shape id="_x0000_i1028" type="#_x0000_t75" style="width:8pt;height:19pt" o:ole="">
                  <v:imagedata r:id="rId46" o:title=""/>
                </v:shape>
                <o:OLEObject Type="Embed" ProgID="Equation.3" ShapeID="_x0000_i1028" DrawAspect="Content" ObjectID="_1565784988" r:id="rId47"/>
              </w:object>
            </w:r>
            <w:r w:rsidR="006926CA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group on the lysine. </w:t>
            </w:r>
            <w:r>
              <w:rPr>
                <w:rFonts w:ascii="Arial" w:hAnsi="Arial" w:cs="Arial"/>
                <w:i/>
                <w:color w:val="333333"/>
                <w:sz w:val="22"/>
                <w:szCs w:val="22"/>
                <w:lang w:val="en-AU" w:eastAsia="en-AU"/>
              </w:rPr>
              <w:t xml:space="preserve"> </w:t>
            </w:r>
          </w:p>
        </w:tc>
        <w:tc>
          <w:tcPr>
            <w:tcW w:w="1446" w:type="dxa"/>
            <w:vMerge/>
            <w:vAlign w:val="center"/>
          </w:tcPr>
          <w:p w14:paraId="2797DFC5" w14:textId="692DBC95" w:rsidR="006926CA" w:rsidRDefault="006926CA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14EB" w14:paraId="01D64962" w14:textId="77777777" w:rsidTr="001929E5">
        <w:trPr>
          <w:trHeight w:val="542"/>
        </w:trPr>
        <w:tc>
          <w:tcPr>
            <w:tcW w:w="7815" w:type="dxa"/>
            <w:vAlign w:val="center"/>
          </w:tcPr>
          <w:p w14:paraId="11EB0F11" w14:textId="4C863856" w:rsidR="001D14EB" w:rsidRPr="005C5BA4" w:rsidRDefault="005C5BA4" w:rsidP="005C5BA4">
            <w:pPr>
              <w:spacing w:line="276" w:lineRule="auto"/>
              <w:jc w:val="right"/>
              <w:rPr>
                <w:rFonts w:ascii="Arial" w:hAnsi="Arial" w:cs="Arial"/>
                <w:b/>
                <w:color w:val="333333"/>
                <w:sz w:val="22"/>
                <w:szCs w:val="22"/>
                <w:lang w:val="en-AU" w:eastAsia="en-AU"/>
              </w:rPr>
            </w:pPr>
            <w:r w:rsidRPr="005C5BA4">
              <w:rPr>
                <w:rFonts w:ascii="Arial" w:hAnsi="Arial" w:cs="Arial"/>
                <w:b/>
                <w:color w:val="333333"/>
                <w:sz w:val="22"/>
                <w:szCs w:val="22"/>
                <w:lang w:val="en-AU" w:eastAsia="en-AU"/>
              </w:rPr>
              <w:t xml:space="preserve">Total </w:t>
            </w:r>
          </w:p>
        </w:tc>
        <w:tc>
          <w:tcPr>
            <w:tcW w:w="1446" w:type="dxa"/>
            <w:vAlign w:val="center"/>
          </w:tcPr>
          <w:p w14:paraId="01ADC11E" w14:textId="4D0D18EF" w:rsidR="001D14EB" w:rsidRPr="005C5BA4" w:rsidRDefault="005C5BA4" w:rsidP="001929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BA4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2E27A877" w14:textId="610D84A1" w:rsidR="00035F40" w:rsidRDefault="00035F40"/>
    <w:p w14:paraId="5EA6045B" w14:textId="125FA795" w:rsidR="00035F40" w:rsidRDefault="00035F40"/>
    <w:p w14:paraId="7AACC003" w14:textId="5B817D91" w:rsidR="00035F40" w:rsidRDefault="00035F40"/>
    <w:p w14:paraId="11BB192B" w14:textId="1D674610" w:rsidR="00035F40" w:rsidRDefault="00035F40"/>
    <w:p w14:paraId="1DF7A736" w14:textId="06041404" w:rsidR="00035F40" w:rsidRDefault="00035F40"/>
    <w:p w14:paraId="65808696" w14:textId="44469BD8" w:rsidR="00035F40" w:rsidRDefault="00035F40"/>
    <w:p w14:paraId="63D590AC" w14:textId="77777777" w:rsidR="008D58E2" w:rsidRDefault="008D58E2"/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9676DC" w14:paraId="4A808C92" w14:textId="77777777" w:rsidTr="00D03A75">
        <w:trPr>
          <w:trHeight w:val="505"/>
        </w:trPr>
        <w:tc>
          <w:tcPr>
            <w:tcW w:w="7815" w:type="dxa"/>
            <w:vAlign w:val="center"/>
          </w:tcPr>
          <w:p w14:paraId="2F42C494" w14:textId="37F6384B" w:rsidR="00FD1529" w:rsidRPr="009676DC" w:rsidRDefault="005C5BA4" w:rsidP="005C5BA4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proofErr w:type="gramStart"/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Naming the intermolecular attraction between</w:t>
            </w:r>
            <w:r w:rsidR="00A047E2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the alkyl groups on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="009676DC"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leucine</w:t>
            </w:r>
            <w:proofErr w:type="spellEnd"/>
            <w:r w:rsidR="009676DC"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="009676DC"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Leu</w:t>
            </w:r>
            <w:proofErr w:type="spellEnd"/>
            <w:r w:rsidR="009676DC" w:rsidRPr="00EB6CF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) and isoleucine (Ile)</w:t>
            </w:r>
            <w:r w:rsidR="009676D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as dispersion forces</w:t>
            </w:r>
            <w:r w:rsidR="009676DC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.</w:t>
            </w:r>
            <w:proofErr w:type="gramEnd"/>
          </w:p>
        </w:tc>
        <w:tc>
          <w:tcPr>
            <w:tcW w:w="1446" w:type="dxa"/>
            <w:vAlign w:val="center"/>
          </w:tcPr>
          <w:p w14:paraId="2F7C316A" w14:textId="1BA1F50E" w:rsidR="009676DC" w:rsidRDefault="005C5BA4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</w:tr>
      <w:tr w:rsidR="009676DC" w14:paraId="6FEB78E3" w14:textId="77777777" w:rsidTr="00D03A75">
        <w:trPr>
          <w:trHeight w:val="5976"/>
        </w:trPr>
        <w:tc>
          <w:tcPr>
            <w:tcW w:w="7815" w:type="dxa"/>
          </w:tcPr>
          <w:p w14:paraId="041B328C" w14:textId="01A34F98" w:rsidR="00FD1529" w:rsidRDefault="00512A34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52F54427" wp14:editId="3C5ECC24">
                      <wp:simplePos x="0" y="0"/>
                      <wp:positionH relativeFrom="column">
                        <wp:posOffset>36220</wp:posOffset>
                      </wp:positionH>
                      <wp:positionV relativeFrom="paragraph">
                        <wp:posOffset>141173</wp:posOffset>
                      </wp:positionV>
                      <wp:extent cx="4792345" cy="3090192"/>
                      <wp:effectExtent l="0" t="0" r="8255" b="15240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2345" cy="3090192"/>
                                <a:chOff x="0" y="0"/>
                                <a:chExt cx="5636419" cy="3636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8" name="Picture 2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21387500">
                                  <a:off x="207169" y="773816"/>
                                  <a:ext cx="2057400" cy="1234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9" name="Left-Right Arrow 209"/>
                              <wps:cNvSpPr/>
                              <wps:spPr>
                                <a:xfrm rot="1343060">
                                  <a:off x="2200275" y="1664494"/>
                                  <a:ext cx="525780" cy="114300"/>
                                </a:xfrm>
                                <a:prstGeom prst="leftRightArrow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B9BD5">
                                        <a:satMod val="103000"/>
                                        <a:lumMod val="102000"/>
                                        <a:tint val="94000"/>
                                      </a:srgbClr>
                                    </a:gs>
                                    <a:gs pos="50000">
                                      <a:srgbClr val="5B9BD5">
                                        <a:satMod val="110000"/>
                                        <a:lumMod val="100000"/>
                                        <a:shade val="100000"/>
                                      </a:srgbClr>
                                    </a:gs>
                                    <a:gs pos="100000">
                                      <a:srgbClr val="5B9BD5">
                                        <a:lumMod val="99000"/>
                                        <a:satMod val="120000"/>
                                        <a:shade val="78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2386" y="1294506"/>
                                  <a:ext cx="1164419" cy="444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96238B" w14:textId="77777777" w:rsidR="000461CE" w:rsidRPr="00EB6CFC" w:rsidRDefault="000461CE" w:rsidP="00FD152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>dispersion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forces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Picture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00300" y="1364457"/>
                                  <a:ext cx="2090420" cy="179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2" name="Straight Connector 212"/>
                              <wps:cNvCnPr/>
                              <wps:spPr>
                                <a:xfrm flipH="1">
                                  <a:off x="4000500" y="1621632"/>
                                  <a:ext cx="73660" cy="433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500063" y="0"/>
                                  <a:ext cx="39243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650082" y="157163"/>
                                  <a:ext cx="39243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4493419" y="1121569"/>
                                  <a:ext cx="457200" cy="370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Straight Connector 216"/>
                              <wps:cNvCnPr/>
                              <wps:spPr>
                                <a:xfrm flipV="1">
                                  <a:off x="3579019" y="3164682"/>
                                  <a:ext cx="114300" cy="4714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5179219" y="92869"/>
                                  <a:ext cx="457200" cy="370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0" y="800100"/>
                                  <a:ext cx="457200" cy="299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4079082" y="2014538"/>
                                  <a:ext cx="411480" cy="306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 flipH="1">
                                  <a:off x="642938" y="1921669"/>
                                  <a:ext cx="73660" cy="433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 flipH="1">
                                  <a:off x="607219" y="307182"/>
                                  <a:ext cx="73660" cy="433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2707482"/>
                                  <a:ext cx="137287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AB45D7" w14:textId="77777777" w:rsidR="000461CE" w:rsidRPr="00B6505B" w:rsidRDefault="000461CE" w:rsidP="00FD1529">
                                    <w:pPr>
                                      <w:ind w:left="170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>Isoleucine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3119" y="2821782"/>
                                  <a:ext cx="137287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8018A5" w14:textId="62FBFD7B" w:rsidR="000461CE" w:rsidRPr="00B6505B" w:rsidRDefault="000461CE" w:rsidP="00FD1529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AU"/>
                                      </w:rPr>
                                      <w:t xml:space="preserve">     Isoleucine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2F54427" id="Group 207" o:spid="_x0000_s1114" style="position:absolute;margin-left:2.85pt;margin-top:11.1pt;width:377.35pt;height:243.3pt;z-index:251641856;mso-width-relative:margin;mso-height-relative:margin" coordsize="56364,36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">
                      <v:shape id="Picture 208" o:spid="_x0000_s1115" type="#_x0000_t75" style="position:absolute;left:2071;top:7738;width:20574;height:12344;rotation:-23210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">
                        <v:imagedata r:id="rId50" o:title=""/>
                        <v:path arrowok="t"/>
                      </v:shape>
                      <v:shape id="Left-Right Arrow 209" o:spid="_x0000_s1116" type="#_x0000_t69" style="position:absolute;left:22002;top:16644;width:5258;height:1143;rotation:14669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" adj="2348" fillcolor="#71a6db" strokecolor="#5b9bd5" strokeweight=".5pt">
                        <v:fill color2="#438ac9" rotate="t" colors="0 #71a6db;.5 #559bdb;1 #438ac9" focus="100%" type="gradient">
                          <o:fill v:ext="view" type="gradientUnscaled"/>
                        </v:fill>
                      </v:shape>
                      <v:shape id="_x0000_s1117" type="#_x0000_t202" style="position:absolute;left:20123;top:12945;width:11645;height:4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<v:textbox>
                          <w:txbxContent>
                            <w:p w14:paraId="4896238B" w14:textId="77777777" w:rsidR="000461CE" w:rsidRPr="00EB6CFC" w:rsidRDefault="000461CE" w:rsidP="00FD152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>dispersion forces</w:t>
                              </w:r>
                            </w:p>
                          </w:txbxContent>
                        </v:textbox>
                      </v:shape>
                      <v:shape id="Picture 211" o:spid="_x0000_s1118" type="#_x0000_t75" style="position:absolute;left:24003;top:13644;width:20904;height:17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">
                        <v:imagedata r:id="rId51" o:title=""/>
                        <v:path arrowok="t"/>
                      </v:shape>
                      <v:line id="Straight Connector 212" o:spid="_x0000_s1119" style="position:absolute;flip:x;visibility:visible;mso-wrap-style:square" from="40005,16216" to="40741,2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" strokecolor="windowText" strokeweight="3.5pt"/>
                      <v:rect id="Rectangle 213" o:spid="_x0000_s1120" style="position:absolute;left:5000;width:39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" fillcolor="window" stroked="f" strokeweight="1pt"/>
                      <v:rect id="Rectangle 214" o:spid="_x0000_s1121" style="position:absolute;left:6500;top:1571;width:392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" fillcolor="window" stroked="f" strokeweight="1pt"/>
                      <v:rect id="Rectangle 215" o:spid="_x0000_s1122" style="position:absolute;left:44934;top:11215;width:4572;height: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" fillcolor="window" stroked="f" strokeweight="1pt"/>
                      <v:line id="Straight Connector 216" o:spid="_x0000_s1123" style="position:absolute;flip:y;visibility:visible;mso-wrap-style:square" from="35790,31646" to="36933,3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" strokecolor="windowText" strokeweight="3.5pt"/>
                      <v:rect id="Rectangle 218" o:spid="_x0000_s1124" style="position:absolute;left:51792;top:928;width:4572;height: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" fillcolor="window" stroked="f" strokeweight="1pt"/>
                      <v:rect id="Rectangle 219" o:spid="_x0000_s1125" style="position:absolute;top:8001;width:4572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" fillcolor="white [3212]" stroked="f" strokeweight="2pt"/>
                      <v:rect id="Rectangle 220" o:spid="_x0000_s1126" style="position:absolute;left:40790;top:20145;width:4115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" fillcolor="window" stroked="f" strokeweight="1pt"/>
                      <v:line id="Straight Connector 221" o:spid="_x0000_s1127" style="position:absolute;flip:x;visibility:visible;mso-wrap-style:square" from="6429,19216" to="7165,2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" strokecolor="windowText" strokeweight="3.5pt"/>
                      <v:line id="Straight Connector 222" o:spid="_x0000_s1128" style="position:absolute;flip:x;visibility:visible;mso-wrap-style:square" from="6072,3071" to="6808,7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" strokecolor="windowText" strokeweight="3.5pt"/>
                      <v:shape id="_x0000_s1129" type="#_x0000_t202" style="position:absolute;left:1143;top:27074;width:137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    <v:textbox>
                          <w:txbxContent>
                            <w:p w14:paraId="6BAB45D7" w14:textId="77777777" w:rsidR="000461CE" w:rsidRPr="00B6505B" w:rsidRDefault="000461CE" w:rsidP="00FD1529">
                              <w:pPr>
                                <w:ind w:left="17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>Isoleucine</w:t>
                              </w:r>
                            </w:p>
                          </w:txbxContent>
                        </v:textbox>
                      </v:shape>
                      <v:shape id="_x0000_s1130" type="#_x0000_t202" style="position:absolute;left:20931;top:28217;width:137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      <v:textbox>
                          <w:txbxContent>
                            <w:p w14:paraId="238018A5" w14:textId="62FBFD7B" w:rsidR="000461CE" w:rsidRPr="00B6505B" w:rsidRDefault="000461CE" w:rsidP="00FD1529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AU"/>
                                </w:rPr>
                                <w:t xml:space="preserve">     Isoleucine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6DC920E" w14:textId="451B56FA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3F893909" w14:textId="271835E4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6202E10C" w14:textId="6810EB47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764EA3CE" w14:textId="7544056A" w:rsidR="00FD1529" w:rsidRDefault="00A047E2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25017E" wp14:editId="1BCA6868">
                      <wp:simplePos x="0" y="0"/>
                      <wp:positionH relativeFrom="column">
                        <wp:posOffset>701345</wp:posOffset>
                      </wp:positionH>
                      <wp:positionV relativeFrom="paragraph">
                        <wp:posOffset>81280</wp:posOffset>
                      </wp:positionV>
                      <wp:extent cx="190195" cy="241401"/>
                      <wp:effectExtent l="0" t="0" r="635" b="6350"/>
                      <wp:wrapNone/>
                      <wp:docPr id="229" name="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" cy="2414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D6528BA" id="Rectangle 229" o:spid="_x0000_s1026" style="position:absolute;margin-left:55.2pt;margin-top:6.4pt;width:1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" fillcolor="white [3212]" stroked="f"/>
                  </w:pict>
                </mc:Fallback>
              </mc:AlternateContent>
            </w:r>
          </w:p>
          <w:p w14:paraId="1B7364DB" w14:textId="23B4C897" w:rsidR="00FD1529" w:rsidRDefault="00F30A8B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3478FC" wp14:editId="3F1423C4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26619</wp:posOffset>
                      </wp:positionV>
                      <wp:extent cx="255905" cy="45719"/>
                      <wp:effectExtent l="0" t="0" r="0" b="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90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4B96587" id="Rectangle 228" o:spid="_x0000_s1026" style="position:absolute;margin-left:57.6pt;margin-top:2.1pt;width:20.1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" fillcolor="white [3212]" stroked="f"/>
                  </w:pict>
                </mc:Fallback>
              </mc:AlternateContent>
            </w:r>
          </w:p>
          <w:p w14:paraId="0EB24A8C" w14:textId="408B107D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27379CF2" w14:textId="43DD709E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665313AF" w14:textId="244CCEFD" w:rsidR="00FD1529" w:rsidRDefault="00F30A8B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970CBC2" wp14:editId="02ACE2B5">
                      <wp:simplePos x="0" y="0"/>
                      <wp:positionH relativeFrom="column">
                        <wp:posOffset>42240</wp:posOffset>
                      </wp:positionH>
                      <wp:positionV relativeFrom="paragraph">
                        <wp:posOffset>125095</wp:posOffset>
                      </wp:positionV>
                      <wp:extent cx="524838" cy="296937"/>
                      <wp:effectExtent l="0" t="0" r="8890" b="8255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838" cy="2969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77E6B2B" id="Rectangle 225" o:spid="_x0000_s1026" style="position:absolute;margin-left:3.35pt;margin-top:9.85pt;width:41.35pt;height:23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" fillcolor="white [3212]" stroked="f"/>
                  </w:pict>
                </mc:Fallback>
              </mc:AlternateContent>
            </w:r>
          </w:p>
          <w:p w14:paraId="48040503" w14:textId="37F99456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073ED4F4" w14:textId="544C4EC6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1546769C" w14:textId="43D48C32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3BCDA591" w14:textId="0CEED0A4" w:rsidR="00FD1529" w:rsidRDefault="009676DC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. </w:t>
            </w:r>
          </w:p>
          <w:p w14:paraId="449415A9" w14:textId="16FF7DD7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1C4340DF" w14:textId="4AE71D3F" w:rsidR="00FD1529" w:rsidRDefault="00A047E2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8A3E69" wp14:editId="3D81FEB0">
                      <wp:simplePos x="0" y="0"/>
                      <wp:positionH relativeFrom="column">
                        <wp:posOffset>3318815</wp:posOffset>
                      </wp:positionH>
                      <wp:positionV relativeFrom="paragraph">
                        <wp:posOffset>114300</wp:posOffset>
                      </wp:positionV>
                      <wp:extent cx="270662" cy="234086"/>
                      <wp:effectExtent l="0" t="0" r="0" b="0"/>
                      <wp:wrapNone/>
                      <wp:docPr id="230" name="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34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DC40406" id="Rectangle 230" o:spid="_x0000_s1026" style="position:absolute;margin-left:261.3pt;margin-top:9pt;width:21.3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" fillcolor="white [3212]" stroked="f"/>
                  </w:pict>
                </mc:Fallback>
              </mc:AlternateContent>
            </w:r>
          </w:p>
          <w:p w14:paraId="28B2397F" w14:textId="1D3665AB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4E7A04F2" w14:textId="77777777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2EF67685" w14:textId="77777777" w:rsidR="00FD1529" w:rsidRDefault="00FD1529" w:rsidP="00FD1529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</w:p>
          <w:p w14:paraId="2D520458" w14:textId="6BF871A9" w:rsidR="00FD1529" w:rsidRPr="00FD1529" w:rsidRDefault="00A047E2" w:rsidP="00FD1529">
            <w:pPr>
              <w:spacing w:line="276" w:lineRule="auto"/>
              <w:rPr>
                <w:rFonts w:ascii="Arial" w:hAnsi="Arial" w:cs="Arial"/>
                <w:i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Dia</w:t>
            </w:r>
            <w:r w:rsidR="00C0643B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gram showing the interaction bet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ween alkyl groups </w:t>
            </w:r>
          </w:p>
        </w:tc>
        <w:tc>
          <w:tcPr>
            <w:tcW w:w="1446" w:type="dxa"/>
            <w:vAlign w:val="center"/>
          </w:tcPr>
          <w:p w14:paraId="3E7D81DB" w14:textId="76E9391C" w:rsidR="009676DC" w:rsidRDefault="005C5BA4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C5BA4" w14:paraId="79A7E2E3" w14:textId="77777777" w:rsidTr="00FB3572">
        <w:trPr>
          <w:trHeight w:val="567"/>
        </w:trPr>
        <w:tc>
          <w:tcPr>
            <w:tcW w:w="7815" w:type="dxa"/>
          </w:tcPr>
          <w:p w14:paraId="4203A713" w14:textId="77777777" w:rsidR="005C5BA4" w:rsidRDefault="005C5BA4" w:rsidP="00FD1529">
            <w:pPr>
              <w:spacing w:line="276" w:lineRule="auto"/>
              <w:rPr>
                <w:noProof/>
                <w:lang w:val="en-AU" w:eastAsia="en-AU"/>
              </w:rPr>
            </w:pPr>
          </w:p>
          <w:p w14:paraId="08176C6C" w14:textId="5592B6E7" w:rsidR="00FB3572" w:rsidRPr="00FB3572" w:rsidRDefault="00FB3572" w:rsidP="00FB3572">
            <w:pPr>
              <w:spacing w:line="276" w:lineRule="auto"/>
              <w:jc w:val="right"/>
              <w:rPr>
                <w:rFonts w:ascii="Arial" w:hAnsi="Arial" w:cs="Arial"/>
                <w:b/>
                <w:noProof/>
                <w:sz w:val="22"/>
                <w:szCs w:val="22"/>
                <w:lang w:val="en-AU" w:eastAsia="en-AU"/>
              </w:rPr>
            </w:pPr>
            <w:r w:rsidRPr="00FB3572">
              <w:rPr>
                <w:rFonts w:ascii="Arial" w:hAnsi="Arial" w:cs="Arial"/>
                <w:b/>
                <w:noProof/>
                <w:sz w:val="22"/>
                <w:szCs w:val="22"/>
                <w:lang w:val="en-AU" w:eastAsia="en-AU"/>
              </w:rPr>
              <w:t>Total</w:t>
            </w:r>
          </w:p>
        </w:tc>
        <w:tc>
          <w:tcPr>
            <w:tcW w:w="1446" w:type="dxa"/>
            <w:vAlign w:val="center"/>
          </w:tcPr>
          <w:p w14:paraId="05A72E4D" w14:textId="20A28A55" w:rsidR="005C5BA4" w:rsidRPr="00FB3572" w:rsidRDefault="00FB3572" w:rsidP="001929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57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FB3572" w14:paraId="3B3D143F" w14:textId="77777777" w:rsidTr="00FB3572">
        <w:trPr>
          <w:trHeight w:val="567"/>
        </w:trPr>
        <w:tc>
          <w:tcPr>
            <w:tcW w:w="7815" w:type="dxa"/>
          </w:tcPr>
          <w:p w14:paraId="0EE7A389" w14:textId="6B9C3D6D" w:rsidR="00FB3572" w:rsidRDefault="00FB3572" w:rsidP="00FD1529">
            <w:pPr>
              <w:spacing w:line="276" w:lineRule="auto"/>
              <w:rPr>
                <w:noProof/>
                <w:lang w:val="en-AU" w:eastAsia="en-AU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Naming the bond between the </w:t>
            </w:r>
            <w:r w:rsidR="00C0643B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two </w:t>
            </w:r>
            <w:proofErr w:type="spellStart"/>
            <w:r w:rsidR="00C0643B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sulfur</w:t>
            </w:r>
            <w:proofErr w:type="spellEnd"/>
            <w:r w:rsidR="00C0643B"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atoms as either a  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disulphide bond or a covalent bond</w:t>
            </w:r>
          </w:p>
        </w:tc>
        <w:tc>
          <w:tcPr>
            <w:tcW w:w="1446" w:type="dxa"/>
            <w:vAlign w:val="center"/>
          </w:tcPr>
          <w:p w14:paraId="67798054" w14:textId="63ABE5AF" w:rsidR="00FB3572" w:rsidRPr="00FB3572" w:rsidRDefault="00FB3572" w:rsidP="001929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B6CFC" w14:paraId="5853D4FE" w14:textId="77777777" w:rsidTr="001929E5">
        <w:trPr>
          <w:trHeight w:val="542"/>
        </w:trPr>
        <w:tc>
          <w:tcPr>
            <w:tcW w:w="7815" w:type="dxa"/>
            <w:vAlign w:val="center"/>
          </w:tcPr>
          <w:p w14:paraId="40C5C436" w14:textId="01D66911" w:rsidR="009676DC" w:rsidRDefault="00FB3572" w:rsidP="001929E5">
            <w:pPr>
              <w:spacing w:line="276" w:lineRule="auto"/>
              <w:rPr>
                <w:rFonts w:ascii="Arial" w:hAnsi="Arial" w:cs="Arial"/>
                <w:i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</w:t>
            </w:r>
          </w:p>
          <w:p w14:paraId="427D9AEA" w14:textId="2F3EDEE4" w:rsidR="00D03A75" w:rsidRPr="00FB3572" w:rsidRDefault="00FB3572" w:rsidP="001929E5">
            <w:pPr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Diagram showing the bond between the two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>sulfur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lang w:val="en-AU" w:eastAsia="en-AU"/>
              </w:rPr>
              <w:t xml:space="preserve"> atoms</w:t>
            </w:r>
          </w:p>
          <w:p w14:paraId="79579B96" w14:textId="77777777" w:rsidR="00D03A75" w:rsidRDefault="00D03A75" w:rsidP="001929E5">
            <w:pPr>
              <w:spacing w:line="276" w:lineRule="auto"/>
              <w:rPr>
                <w:rFonts w:ascii="Arial" w:hAnsi="Arial" w:cs="Arial"/>
                <w:i/>
                <w:color w:val="333333"/>
                <w:sz w:val="22"/>
                <w:szCs w:val="22"/>
                <w:lang w:val="en-AU" w:eastAsia="en-AU"/>
              </w:rPr>
            </w:pPr>
          </w:p>
          <w:p w14:paraId="05769B2E" w14:textId="78405F2E" w:rsidR="00D03A75" w:rsidRDefault="00512A34" w:rsidP="005455FF">
            <w:pPr>
              <w:spacing w:line="276" w:lineRule="auto"/>
              <w:jc w:val="center"/>
              <w:rPr>
                <w:rFonts w:ascii="Arial" w:hAnsi="Arial" w:cs="Arial"/>
                <w:i/>
                <w:color w:val="333333"/>
                <w:sz w:val="22"/>
                <w:szCs w:val="22"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8906CA2" wp14:editId="5E0891CC">
                  <wp:extent cx="1871089" cy="1833792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309" cy="184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E1B3F" w14:textId="77777777" w:rsidR="00D03A75" w:rsidRDefault="00D03A75" w:rsidP="001929E5">
            <w:pPr>
              <w:spacing w:line="276" w:lineRule="auto"/>
              <w:rPr>
                <w:rFonts w:ascii="Arial" w:hAnsi="Arial" w:cs="Arial"/>
                <w:i/>
                <w:color w:val="333333"/>
                <w:sz w:val="22"/>
                <w:szCs w:val="22"/>
                <w:lang w:val="en-AU" w:eastAsia="en-AU"/>
              </w:rPr>
            </w:pPr>
          </w:p>
          <w:p w14:paraId="57134799" w14:textId="11278D19" w:rsidR="00D03A75" w:rsidRDefault="00D03A75" w:rsidP="00512A3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vAlign w:val="center"/>
          </w:tcPr>
          <w:p w14:paraId="19AE8C94" w14:textId="1F1ADC5C" w:rsidR="00EB6CFC" w:rsidRDefault="00FB3572" w:rsidP="001929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6CFC" w14:paraId="083F3E9F" w14:textId="77777777" w:rsidTr="009676DC">
        <w:trPr>
          <w:trHeight w:val="441"/>
        </w:trPr>
        <w:tc>
          <w:tcPr>
            <w:tcW w:w="7815" w:type="dxa"/>
            <w:vAlign w:val="center"/>
          </w:tcPr>
          <w:p w14:paraId="5F69B51E" w14:textId="77777777" w:rsidR="00EB6CFC" w:rsidRDefault="00EB6CFC" w:rsidP="001929E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75563BC1" w14:textId="671D1456" w:rsidR="00EB6CFC" w:rsidRPr="00497A43" w:rsidRDefault="00FB3572" w:rsidP="001929E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6049437" w14:textId="755F7293" w:rsidR="00035F40" w:rsidRDefault="00035F40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D1E3661" w14:textId="77777777" w:rsidR="00035F40" w:rsidRDefault="00035F4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8B38525" w14:textId="488C5D38" w:rsidR="003C7990" w:rsidRPr="00AE1E65" w:rsidRDefault="004A3A9A" w:rsidP="0082425C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37</w:t>
      </w:r>
      <w:r w:rsidR="0087034C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B66271" w:rsidRPr="00AE1E65">
        <w:rPr>
          <w:rFonts w:ascii="Arial" w:hAnsi="Arial" w:cs="Arial"/>
          <w:b/>
          <w:sz w:val="22"/>
          <w:szCs w:val="22"/>
        </w:rPr>
        <w:tab/>
      </w:r>
      <w:r w:rsidR="009A1426">
        <w:rPr>
          <w:rFonts w:ascii="Arial" w:hAnsi="Arial" w:cs="Arial"/>
          <w:b/>
          <w:sz w:val="22"/>
          <w:szCs w:val="22"/>
        </w:rPr>
        <w:t>(19</w:t>
      </w:r>
      <w:r w:rsidR="003C7990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35722F38" w14:textId="77777777" w:rsidR="00A005E2" w:rsidRPr="00AE1E65" w:rsidRDefault="00A005E2" w:rsidP="00B66271">
      <w:pPr>
        <w:rPr>
          <w:rFonts w:ascii="Arial" w:hAnsi="Arial" w:cs="Arial"/>
          <w:b/>
          <w:sz w:val="22"/>
          <w:szCs w:val="22"/>
        </w:rPr>
      </w:pPr>
    </w:p>
    <w:p w14:paraId="7140F069" w14:textId="705FD1D7" w:rsidR="005E50A5" w:rsidRPr="00AE1E65" w:rsidRDefault="009462B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In Mount Isa, Queensland, one of the </w:t>
      </w:r>
      <w:r w:rsidR="005E50A5" w:rsidRPr="00AE1E65">
        <w:rPr>
          <w:rFonts w:ascii="Arial" w:hAnsi="Arial" w:cs="Arial"/>
          <w:sz w:val="22"/>
          <w:szCs w:val="22"/>
        </w:rPr>
        <w:t>world’s</w:t>
      </w:r>
      <w:r w:rsidRPr="00AE1E65">
        <w:rPr>
          <w:rFonts w:ascii="Arial" w:hAnsi="Arial" w:cs="Arial"/>
          <w:sz w:val="22"/>
          <w:szCs w:val="22"/>
        </w:rPr>
        <w:t xml:space="preserve"> most productive mines produces lead, silver, zinc and copper</w:t>
      </w:r>
      <w:r w:rsidR="00270EC1">
        <w:rPr>
          <w:rFonts w:ascii="Arial" w:hAnsi="Arial" w:cs="Arial"/>
          <w:sz w:val="22"/>
          <w:szCs w:val="22"/>
        </w:rPr>
        <w:t xml:space="preserve"> ore</w:t>
      </w:r>
      <w:r w:rsidRPr="00AE1E65">
        <w:rPr>
          <w:rFonts w:ascii="Arial" w:hAnsi="Arial" w:cs="Arial"/>
          <w:sz w:val="22"/>
          <w:szCs w:val="22"/>
        </w:rPr>
        <w:t>. One of the mine</w:t>
      </w:r>
      <w:r w:rsidR="005E50A5" w:rsidRPr="00AE1E65">
        <w:rPr>
          <w:rFonts w:ascii="Arial" w:hAnsi="Arial" w:cs="Arial"/>
          <w:sz w:val="22"/>
          <w:szCs w:val="22"/>
        </w:rPr>
        <w:t>rals extracted at Mount Isa is c</w:t>
      </w:r>
      <w:r w:rsidRPr="00AE1E65">
        <w:rPr>
          <w:rFonts w:ascii="Arial" w:hAnsi="Arial" w:cs="Arial"/>
          <w:sz w:val="22"/>
          <w:szCs w:val="22"/>
        </w:rPr>
        <w:t>halcopyrite</w:t>
      </w:r>
      <w:r w:rsidR="00982CE1" w:rsidRPr="00AE1E65">
        <w:rPr>
          <w:rFonts w:ascii="Arial" w:hAnsi="Arial" w:cs="Arial"/>
          <w:sz w:val="22"/>
          <w:szCs w:val="22"/>
        </w:rPr>
        <w:t xml:space="preserve"> (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</w:rPr>
        <w:t>CuFeS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982CE1" w:rsidRPr="00AE1E65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</w:rPr>
        <w:t>, and</w:t>
      </w:r>
      <w:r w:rsidR="00A71F18">
        <w:rPr>
          <w:rFonts w:ascii="Arial" w:hAnsi="Arial" w:cs="Arial"/>
          <w:sz w:val="22"/>
          <w:szCs w:val="22"/>
        </w:rPr>
        <w:t xml:space="preserve"> the reaction used to process</w:t>
      </w:r>
      <w:r w:rsidR="005E50A5" w:rsidRPr="00AE1E65">
        <w:rPr>
          <w:rFonts w:ascii="Arial" w:hAnsi="Arial" w:cs="Arial"/>
          <w:sz w:val="22"/>
          <w:szCs w:val="22"/>
        </w:rPr>
        <w:t xml:space="preserve"> this compound </w:t>
      </w:r>
      <w:proofErr w:type="gramStart"/>
      <w:r w:rsidR="005E50A5" w:rsidRPr="00AE1E65">
        <w:rPr>
          <w:rFonts w:ascii="Arial" w:hAnsi="Arial" w:cs="Arial"/>
          <w:sz w:val="22"/>
          <w:szCs w:val="22"/>
        </w:rPr>
        <w:t>is shown</w:t>
      </w:r>
      <w:proofErr w:type="gramEnd"/>
      <w:r w:rsidR="005E50A5" w:rsidRPr="00AE1E65">
        <w:rPr>
          <w:rFonts w:ascii="Arial" w:hAnsi="Arial" w:cs="Arial"/>
          <w:sz w:val="22"/>
          <w:szCs w:val="22"/>
        </w:rPr>
        <w:t xml:space="preserve"> below.</w:t>
      </w:r>
      <w:r w:rsidR="00CC7422">
        <w:rPr>
          <w:rFonts w:ascii="Arial" w:hAnsi="Arial" w:cs="Arial"/>
          <w:sz w:val="22"/>
          <w:szCs w:val="22"/>
        </w:rPr>
        <w:t xml:space="preserve"> </w:t>
      </w:r>
    </w:p>
    <w:p w14:paraId="33B91E7E" w14:textId="77777777" w:rsidR="00271386" w:rsidRPr="00AE1E65" w:rsidRDefault="00271386" w:rsidP="00B66271">
      <w:pPr>
        <w:shd w:val="clear" w:color="auto" w:fill="FFFFFF"/>
        <w:spacing w:after="24"/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7328D1F7" w14:textId="4DDE0862" w:rsidR="00982CE1" w:rsidRPr="00AE1E65" w:rsidRDefault="00750BE8" w:rsidP="00396657">
      <w:pPr>
        <w:shd w:val="clear" w:color="auto" w:fill="FFFFFF"/>
        <w:spacing w:after="24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6816" behindDoc="0" locked="0" layoutInCell="1" allowOverlap="1" wp14:anchorId="574CB9C9" wp14:editId="10BCCA7C">
                <wp:simplePos x="0" y="0"/>
                <wp:positionH relativeFrom="column">
                  <wp:posOffset>909076</wp:posOffset>
                </wp:positionH>
                <wp:positionV relativeFrom="paragraph">
                  <wp:posOffset>87306</wp:posOffset>
                </wp:positionV>
                <wp:extent cx="360" cy="360"/>
                <wp:effectExtent l="0" t="0" r="0" b="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9" o:spid="_x0000_s1026" type="#_x0000_t75" style="position:absolute;margin-left:70.65pt;margin-top:5.9pt;width:1.95pt;height:1.9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5792" behindDoc="0" locked="0" layoutInCell="1" allowOverlap="1" wp14:anchorId="033D24B0" wp14:editId="5181CA7D">
                <wp:simplePos x="0" y="0"/>
                <wp:positionH relativeFrom="column">
                  <wp:posOffset>909076</wp:posOffset>
                </wp:positionH>
                <wp:positionV relativeFrom="paragraph">
                  <wp:posOffset>87306</wp:posOffset>
                </wp:positionV>
                <wp:extent cx="360" cy="360"/>
                <wp:effectExtent l="0" t="0" r="0" b="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8" o:spid="_x0000_s1026" type="#_x0000_t75" style="position:absolute;margin-left:70.65pt;margin-top:5.9pt;width:1.95pt;height:1.9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4768" behindDoc="0" locked="0" layoutInCell="1" allowOverlap="1" wp14:anchorId="7FAAAAD3" wp14:editId="2E3B6D94">
                <wp:simplePos x="0" y="0"/>
                <wp:positionH relativeFrom="column">
                  <wp:posOffset>924916</wp:posOffset>
                </wp:positionH>
                <wp:positionV relativeFrom="paragraph">
                  <wp:posOffset>87306</wp:posOffset>
                </wp:positionV>
                <wp:extent cx="360" cy="360"/>
                <wp:effectExtent l="0" t="0" r="0" b="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7" o:spid="_x0000_s1026" type="#_x0000_t75" style="position:absolute;margin-left:71.9pt;margin-top:5.9pt;width:1.95pt;height:1.9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3744" behindDoc="0" locked="0" layoutInCell="1" allowOverlap="1" wp14:anchorId="2367EEE0" wp14:editId="777A3448">
                <wp:simplePos x="0" y="0"/>
                <wp:positionH relativeFrom="column">
                  <wp:posOffset>924916</wp:posOffset>
                </wp:positionH>
                <wp:positionV relativeFrom="paragraph">
                  <wp:posOffset>87306</wp:posOffset>
                </wp:positionV>
                <wp:extent cx="360" cy="360"/>
                <wp:effectExtent l="0" t="0" r="0" b="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6" o:spid="_x0000_s1026" type="#_x0000_t75" style="position:absolute;margin-left:71.9pt;margin-top:5.9pt;width:1.95pt;height:1.9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2720" behindDoc="0" locked="0" layoutInCell="1" allowOverlap="1" wp14:anchorId="74AD9C0D" wp14:editId="52A42BAD">
                <wp:simplePos x="0" y="0"/>
                <wp:positionH relativeFrom="column">
                  <wp:posOffset>980716</wp:posOffset>
                </wp:positionH>
                <wp:positionV relativeFrom="paragraph">
                  <wp:posOffset>79370</wp:posOffset>
                </wp:positionV>
                <wp:extent cx="360" cy="360"/>
                <wp:effectExtent l="0" t="0" r="0" b="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5" o:spid="_x0000_s1026" type="#_x0000_t75" style="position:absolute;margin-left:76.25pt;margin-top:5.3pt;width:1.95pt;height:1.9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">
                <v:imagedata r:id="rId59" o:title=""/>
              </v:shape>
            </w:pict>
          </mc:Fallback>
        </mc:AlternateContent>
      </w: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0A3D67C1" wp14:editId="5D90665F">
                <wp:simplePos x="0" y="0"/>
                <wp:positionH relativeFrom="column">
                  <wp:posOffset>4344196</wp:posOffset>
                </wp:positionH>
                <wp:positionV relativeFrom="paragraph">
                  <wp:posOffset>15650</wp:posOffset>
                </wp:positionV>
                <wp:extent cx="360" cy="360"/>
                <wp:effectExtent l="0" t="0" r="0" b="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4" o:spid="_x0000_s1026" type="#_x0000_t75" style="position:absolute;margin-left:341.1pt;margin-top:.3pt;width:1.95pt;height:1.9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">
                <v:imagedata r:id="rId25" o:title=""/>
              </v:shape>
            </w:pict>
          </mc:Fallback>
        </mc:AlternateContent>
      </w:r>
      <w:r>
        <w:rPr>
          <w:rFonts w:ascii="Arial" w:eastAsia="Times New Roman" w:hAnsi="Arial" w:cs="Arial"/>
          <w:i/>
          <w:noProof/>
          <w:color w:val="252525"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740672" behindDoc="0" locked="0" layoutInCell="1" allowOverlap="1" wp14:anchorId="6DE02072" wp14:editId="08E8DEA7">
                <wp:simplePos x="0" y="0"/>
                <wp:positionH relativeFrom="column">
                  <wp:posOffset>924916</wp:posOffset>
                </wp:positionH>
                <wp:positionV relativeFrom="paragraph">
                  <wp:posOffset>111050</wp:posOffset>
                </wp:positionV>
                <wp:extent cx="360" cy="360"/>
                <wp:effectExtent l="0" t="0" r="0" b="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3" o:spid="_x0000_s1026" type="#_x0000_t75" style="position:absolute;margin-left:71.9pt;margin-top:7.8pt;width:1.95pt;height:1.9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">
                <v:imagedata r:id="rId62" o:title=""/>
              </v:shape>
            </w:pict>
          </mc:Fallback>
        </mc:AlternateContent>
      </w:r>
      <w:r w:rsidR="00396657" w:rsidRPr="00396657">
        <w:rPr>
          <w:rFonts w:ascii="Arial" w:eastAsia="Times New Roman" w:hAnsi="Arial" w:cs="Arial"/>
          <w:i/>
          <w:color w:val="252525"/>
          <w:sz w:val="22"/>
          <w:szCs w:val="22"/>
        </w:rPr>
        <w:t>Reaction 1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2 CuFeS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5E50A5" w:rsidRPr="00AE1E6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+ 3 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  <w:r w:rsidR="005E50A5" w:rsidRPr="00AE1E6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→ 2 </w:t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FeO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 + 2 </w:t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>CuS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</w:rPr>
        <w:t xml:space="preserve"> + 2 SO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</w:rPr>
        <w:t>2</w:t>
      </w:r>
    </w:p>
    <w:p w14:paraId="5BC213F9" w14:textId="77777777" w:rsidR="00B66271" w:rsidRPr="00AE1E65" w:rsidRDefault="00B66271" w:rsidP="00B66271">
      <w:pPr>
        <w:shd w:val="clear" w:color="auto" w:fill="FFFFFF"/>
        <w:spacing w:after="24"/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575BD75" w14:textId="7DD7B551" w:rsidR="005E50A5" w:rsidRPr="00AE1E65" w:rsidRDefault="00982CE1" w:rsidP="00B6627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The copper-</w:t>
      </w:r>
      <w:r w:rsidR="005E50A5" w:rsidRPr="00AE1E65">
        <w:rPr>
          <w:rFonts w:ascii="Arial" w:hAnsi="Arial" w:cs="Arial"/>
          <w:sz w:val="22"/>
          <w:szCs w:val="22"/>
        </w:rPr>
        <w:t>containing compound is the</w:t>
      </w:r>
      <w:r w:rsidRPr="00AE1E65">
        <w:rPr>
          <w:rFonts w:ascii="Arial" w:hAnsi="Arial" w:cs="Arial"/>
          <w:sz w:val="22"/>
          <w:szCs w:val="22"/>
        </w:rPr>
        <w:t>n</w:t>
      </w:r>
      <w:r w:rsidR="005E50A5" w:rsidRPr="00AE1E65">
        <w:rPr>
          <w:rFonts w:ascii="Arial" w:hAnsi="Arial" w:cs="Arial"/>
          <w:sz w:val="22"/>
          <w:szCs w:val="22"/>
        </w:rPr>
        <w:t xml:space="preserve"> reacted with more oxygen as shown below:</w:t>
      </w:r>
    </w:p>
    <w:p w14:paraId="5FD391F3" w14:textId="77777777" w:rsidR="00271386" w:rsidRPr="00AE1E65" w:rsidRDefault="00271386" w:rsidP="00B66271">
      <w:pPr>
        <w:shd w:val="clear" w:color="auto" w:fill="FFFFFF"/>
        <w:spacing w:after="24"/>
        <w:ind w:left="720"/>
        <w:rPr>
          <w:rFonts w:ascii="Arial" w:eastAsia="Times New Roman" w:hAnsi="Arial" w:cs="Arial"/>
          <w:color w:val="252525"/>
          <w:sz w:val="22"/>
          <w:szCs w:val="22"/>
          <w:lang w:val="en-AU"/>
        </w:rPr>
      </w:pPr>
    </w:p>
    <w:p w14:paraId="1A49E4B9" w14:textId="4FCA05AE" w:rsidR="005E50A5" w:rsidRPr="00AE1E65" w:rsidRDefault="00396657" w:rsidP="00396657">
      <w:pPr>
        <w:shd w:val="clear" w:color="auto" w:fill="FFFFFF"/>
        <w:spacing w:after="24"/>
        <w:rPr>
          <w:rFonts w:ascii="Arial" w:eastAsia="Times New Roman" w:hAnsi="Arial" w:cs="Arial"/>
          <w:color w:val="252525"/>
          <w:sz w:val="22"/>
          <w:szCs w:val="22"/>
          <w:lang w:val="en-AU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2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spellStart"/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>CuS</w:t>
      </w:r>
      <w:proofErr w:type="spellEnd"/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 xml:space="preserve"> + 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  <w:lang w:val="en-AU"/>
        </w:rPr>
        <w:t>2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> → Cu + SO</w:t>
      </w:r>
      <w:r w:rsidR="005E50A5" w:rsidRPr="00AE1E65">
        <w:rPr>
          <w:rFonts w:ascii="Arial" w:eastAsia="Times New Roman" w:hAnsi="Arial" w:cs="Arial"/>
          <w:color w:val="252525"/>
          <w:sz w:val="22"/>
          <w:szCs w:val="22"/>
          <w:vertAlign w:val="subscript"/>
          <w:lang w:val="en-AU"/>
        </w:rPr>
        <w:t>2</w:t>
      </w:r>
    </w:p>
    <w:p w14:paraId="132E7DF7" w14:textId="77777777" w:rsidR="009462B1" w:rsidRPr="00AE1E65" w:rsidRDefault="009462B1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56741BD8" w14:textId="7F09AA02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  <w:r w:rsidRPr="00AE1E65">
        <w:rPr>
          <w:rFonts w:ascii="Arial" w:eastAsia="Times New Roman" w:hAnsi="Arial" w:cs="Arial"/>
          <w:sz w:val="22"/>
          <w:szCs w:val="22"/>
          <w:lang w:val="en-AU"/>
        </w:rPr>
        <w:t>There is also a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proofErr w:type="spellStart"/>
      <w:r w:rsidR="00396657">
        <w:rPr>
          <w:rFonts w:ascii="Arial" w:eastAsia="Times New Roman" w:hAnsi="Arial" w:cs="Arial"/>
          <w:sz w:val="22"/>
          <w:szCs w:val="22"/>
          <w:lang w:val="en-AU"/>
        </w:rPr>
        <w:t>s</w:t>
      </w:r>
      <w:r w:rsidR="00527519">
        <w:rPr>
          <w:rFonts w:ascii="Arial" w:eastAsia="Times New Roman" w:hAnsi="Arial" w:cs="Arial"/>
          <w:sz w:val="22"/>
          <w:szCs w:val="22"/>
          <w:lang w:val="en-AU"/>
        </w:rPr>
        <w:t>ulf</w:t>
      </w:r>
      <w:r w:rsidR="008817CB">
        <w:rPr>
          <w:rFonts w:ascii="Arial" w:eastAsia="Times New Roman" w:hAnsi="Arial" w:cs="Arial"/>
          <w:sz w:val="22"/>
          <w:szCs w:val="22"/>
          <w:lang w:val="en-AU"/>
        </w:rPr>
        <w:t>uric</w:t>
      </w:r>
      <w:proofErr w:type="spellEnd"/>
      <w:r w:rsidR="008817CB">
        <w:rPr>
          <w:rFonts w:ascii="Arial" w:eastAsia="Times New Roman" w:hAnsi="Arial" w:cs="Arial"/>
          <w:sz w:val="22"/>
          <w:szCs w:val="22"/>
          <w:lang w:val="en-AU"/>
        </w:rPr>
        <w:t xml:space="preserve"> a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cid p</w:t>
      </w:r>
      <w:r w:rsidR="009462B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lant at Mount 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Isa, which </w:t>
      </w:r>
      <w:r w:rsidR="009462B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collects, then cleans sulphur dioxide before converting it to </w:t>
      </w:r>
      <w:proofErr w:type="spellStart"/>
      <w:r w:rsidR="00396657">
        <w:rPr>
          <w:rFonts w:ascii="Arial" w:eastAsia="Times New Roman" w:hAnsi="Arial" w:cs="Arial"/>
          <w:sz w:val="22"/>
          <w:szCs w:val="22"/>
          <w:lang w:val="en-AU"/>
        </w:rPr>
        <w:t>sulf</w:t>
      </w:r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>uric</w:t>
      </w:r>
      <w:proofErr w:type="spellEnd"/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via the C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>ontact process.</w:t>
      </w:r>
    </w:p>
    <w:p w14:paraId="3E0D7FCB" w14:textId="77777777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26EC7314" w14:textId="5D5D50A2" w:rsidR="005E50A5" w:rsidRPr="00AE1E65" w:rsidRDefault="00396657" w:rsidP="00B66271">
      <w:pPr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>The Contact</w:t>
      </w:r>
      <w:r w:rsidR="005E50A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process includes the following </w:t>
      </w:r>
      <w:r w:rsidR="001453DD" w:rsidRPr="00AE1E65">
        <w:rPr>
          <w:rFonts w:ascii="Arial" w:eastAsia="Times New Roman" w:hAnsi="Arial" w:cs="Arial"/>
          <w:sz w:val="22"/>
          <w:szCs w:val="22"/>
          <w:lang w:val="en-AU"/>
        </w:rPr>
        <w:t>exothermic reaction</w:t>
      </w:r>
      <w:r w:rsidR="00982CE1" w:rsidRPr="00AE1E65">
        <w:rPr>
          <w:rFonts w:ascii="Arial" w:eastAsia="Times New Roman" w:hAnsi="Arial" w:cs="Arial"/>
          <w:sz w:val="22"/>
          <w:szCs w:val="22"/>
          <w:lang w:val="en-AU"/>
        </w:rPr>
        <w:t>, which has a yield of 87.0%</w:t>
      </w:r>
    </w:p>
    <w:p w14:paraId="131FD2D2" w14:textId="77777777" w:rsidR="001453DD" w:rsidRPr="00AE1E65" w:rsidRDefault="001453DD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406AFF18" w14:textId="74D83A05" w:rsidR="00483AE9" w:rsidRDefault="00396657" w:rsidP="00B66271">
      <w:pPr>
        <w:rPr>
          <w:rFonts w:ascii="Arial" w:hAnsi="Arial" w:cs="Arial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3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 w:rsidR="001453DD" w:rsidRPr="00AE1E65">
        <w:rPr>
          <w:rFonts w:ascii="Arial" w:hAnsi="Arial" w:cs="Arial"/>
          <w:sz w:val="22"/>
          <w:szCs w:val="22"/>
        </w:rPr>
        <w:t xml:space="preserve">2 </w:t>
      </w:r>
      <w:proofErr w:type="gramStart"/>
      <w:r w:rsidR="001453DD" w:rsidRPr="00AE1E65">
        <w:rPr>
          <w:rFonts w:ascii="Arial" w:hAnsi="Arial" w:cs="Arial"/>
          <w:sz w:val="22"/>
          <w:szCs w:val="22"/>
        </w:rPr>
        <w:t>SO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1453DD" w:rsidRPr="00AE1E65">
        <w:rPr>
          <w:rFonts w:ascii="Arial" w:hAnsi="Arial" w:cs="Arial"/>
          <w:sz w:val="22"/>
          <w:szCs w:val="22"/>
        </w:rPr>
        <w:t>(</w:t>
      </w:r>
      <w:proofErr w:type="gramEnd"/>
      <w:r w:rsidR="00C0643B" w:rsidRPr="00AE1E65">
        <w:rPr>
          <w:rFonts w:ascii="Arial" w:hAnsi="Arial" w:cs="Arial"/>
          <w:sz w:val="22"/>
          <w:szCs w:val="22"/>
        </w:rPr>
        <w:t xml:space="preserve">g)  </w:t>
      </w:r>
      <w:r w:rsidR="001453DD" w:rsidRPr="00AE1E65">
        <w:rPr>
          <w:rFonts w:ascii="Arial" w:hAnsi="Arial" w:cs="Arial"/>
          <w:sz w:val="22"/>
          <w:szCs w:val="22"/>
        </w:rPr>
        <w:t>+  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1453DD" w:rsidRPr="00AE1E65">
        <w:rPr>
          <w:rFonts w:ascii="Arial" w:hAnsi="Arial" w:cs="Arial"/>
          <w:sz w:val="22"/>
          <w:szCs w:val="22"/>
        </w:rPr>
        <w:t xml:space="preserve">(g)    </w:t>
      </w:r>
      <m:oMath>
        <m:r>
          <w:rPr>
            <w:rFonts w:ascii="Cambria Math" w:hAnsi="Cambria Math" w:cs="Arial"/>
            <w:sz w:val="22"/>
            <w:szCs w:val="22"/>
          </w:rPr>
          <m:t>⇌</m:t>
        </m:r>
      </m:oMath>
      <w:r w:rsidR="001453DD" w:rsidRPr="00AE1E65">
        <w:rPr>
          <w:rFonts w:ascii="Arial" w:hAnsi="Arial" w:cs="Arial"/>
          <w:sz w:val="22"/>
          <w:szCs w:val="22"/>
        </w:rPr>
        <w:t xml:space="preserve">   2</w:t>
      </w:r>
      <w:r w:rsidR="00483AE9">
        <w:rPr>
          <w:rFonts w:ascii="Arial" w:hAnsi="Arial" w:cs="Arial"/>
          <w:sz w:val="22"/>
          <w:szCs w:val="22"/>
        </w:rPr>
        <w:t xml:space="preserve"> </w:t>
      </w:r>
      <w:r w:rsidR="001453DD" w:rsidRPr="00AE1E65">
        <w:rPr>
          <w:rFonts w:ascii="Arial" w:hAnsi="Arial" w:cs="Arial"/>
          <w:sz w:val="22"/>
          <w:szCs w:val="22"/>
        </w:rPr>
        <w:t>SO</w:t>
      </w:r>
      <w:r w:rsidR="001453DD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1453DD" w:rsidRPr="00AE1E65">
        <w:rPr>
          <w:rFonts w:ascii="Arial" w:hAnsi="Arial" w:cs="Arial"/>
          <w:sz w:val="22"/>
          <w:szCs w:val="22"/>
        </w:rPr>
        <w:t xml:space="preserve">(g) </w:t>
      </w:r>
    </w:p>
    <w:p w14:paraId="3477FEAF" w14:textId="77777777" w:rsidR="00483AE9" w:rsidRDefault="00483AE9" w:rsidP="00B66271">
      <w:pPr>
        <w:rPr>
          <w:rFonts w:ascii="Arial" w:hAnsi="Arial" w:cs="Arial"/>
          <w:sz w:val="22"/>
          <w:szCs w:val="22"/>
        </w:rPr>
      </w:pPr>
    </w:p>
    <w:p w14:paraId="7A724182" w14:textId="10A474BF" w:rsidR="00483AE9" w:rsidRDefault="00483AE9" w:rsidP="00483AE9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The conditions used in Reaction 3 are a moderately high temperature of 450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°C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, a pressure close to normal atmospheric temperature and a catalyst of 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vanadium(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V) oxide.</w:t>
      </w:r>
    </w:p>
    <w:p w14:paraId="51079B78" w14:textId="77777777" w:rsidR="00982CE1" w:rsidRPr="00AE1E65" w:rsidRDefault="00982CE1" w:rsidP="00B66271">
      <w:pPr>
        <w:rPr>
          <w:rFonts w:ascii="Arial" w:hAnsi="Arial" w:cs="Arial"/>
          <w:sz w:val="22"/>
          <w:szCs w:val="22"/>
        </w:rPr>
      </w:pPr>
    </w:p>
    <w:p w14:paraId="32A4625A" w14:textId="77777777" w:rsidR="00A71F18" w:rsidRPr="00AE1E65" w:rsidRDefault="00A71F18" w:rsidP="00A71F18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The sulfur trioxide produced </w:t>
      </w:r>
      <w:proofErr w:type="gramStart"/>
      <w:r w:rsidRPr="00AE1E65">
        <w:rPr>
          <w:rFonts w:ascii="Arial" w:hAnsi="Arial" w:cs="Arial"/>
          <w:sz w:val="22"/>
          <w:szCs w:val="22"/>
        </w:rPr>
        <w:t>is then added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 xml:space="preserve">sulfuric acid to produce </w:t>
      </w:r>
      <w:proofErr w:type="spellStart"/>
      <w:r>
        <w:rPr>
          <w:rFonts w:ascii="Arial" w:hAnsi="Arial" w:cs="Arial"/>
          <w:sz w:val="22"/>
          <w:szCs w:val="22"/>
        </w:rPr>
        <w:t>oleum</w:t>
      </w:r>
      <w:proofErr w:type="spellEnd"/>
      <w:r>
        <w:rPr>
          <w:rFonts w:ascii="Arial" w:hAnsi="Arial" w:cs="Arial"/>
          <w:sz w:val="22"/>
          <w:szCs w:val="22"/>
        </w:rPr>
        <w:t>, which reacts with water</w:t>
      </w:r>
      <w:r w:rsidRPr="00AE1E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produce sulfuric acid with a purity of 98%. This two-stage </w:t>
      </w:r>
      <w:proofErr w:type="gramStart"/>
      <w:r>
        <w:rPr>
          <w:rFonts w:ascii="Arial" w:hAnsi="Arial" w:cs="Arial"/>
          <w:sz w:val="22"/>
          <w:szCs w:val="22"/>
        </w:rPr>
        <w:t>process which</w:t>
      </w:r>
      <w:proofErr w:type="gramEnd"/>
      <w:r>
        <w:rPr>
          <w:rFonts w:ascii="Arial" w:hAnsi="Arial" w:cs="Arial"/>
          <w:sz w:val="22"/>
          <w:szCs w:val="22"/>
        </w:rPr>
        <w:t xml:space="preserve"> can be summarized as:</w:t>
      </w:r>
    </w:p>
    <w:p w14:paraId="1837B09A" w14:textId="77777777" w:rsidR="008817CB" w:rsidRDefault="008817CB" w:rsidP="00B66271">
      <w:pPr>
        <w:rPr>
          <w:rFonts w:ascii="Arial" w:hAnsi="Arial" w:cs="Arial"/>
          <w:sz w:val="22"/>
          <w:szCs w:val="22"/>
        </w:rPr>
      </w:pPr>
    </w:p>
    <w:p w14:paraId="18FED52C" w14:textId="761B7281" w:rsidR="00B66271" w:rsidRPr="00AE1E65" w:rsidRDefault="00396657" w:rsidP="00B66271">
      <w:pPr>
        <w:rPr>
          <w:rFonts w:ascii="Arial" w:hAnsi="Arial" w:cs="Arial"/>
          <w:sz w:val="22"/>
          <w:szCs w:val="22"/>
        </w:rPr>
      </w:pPr>
      <w:r w:rsidRPr="00396657">
        <w:rPr>
          <w:rFonts w:ascii="Arial" w:eastAsia="Times New Roman" w:hAnsi="Arial" w:cs="Arial"/>
          <w:i/>
          <w:color w:val="252525"/>
          <w:sz w:val="22"/>
          <w:szCs w:val="22"/>
        </w:rPr>
        <w:t xml:space="preserve">Reaction </w:t>
      </w:r>
      <w:r>
        <w:rPr>
          <w:rFonts w:ascii="Arial" w:eastAsia="Times New Roman" w:hAnsi="Arial" w:cs="Arial"/>
          <w:i/>
          <w:color w:val="252525"/>
          <w:sz w:val="22"/>
          <w:szCs w:val="22"/>
        </w:rPr>
        <w:t>4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gramStart"/>
      <w:r w:rsidR="00B66271" w:rsidRPr="00AE1E65">
        <w:rPr>
          <w:rFonts w:ascii="Arial" w:hAnsi="Arial" w:cs="Arial"/>
          <w:sz w:val="22"/>
          <w:szCs w:val="22"/>
        </w:rPr>
        <w:t>SO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3</w:t>
      </w:r>
      <w:r w:rsidR="00B66271" w:rsidRPr="00AE1E65">
        <w:rPr>
          <w:rFonts w:ascii="Arial" w:hAnsi="Arial" w:cs="Arial"/>
          <w:sz w:val="22"/>
          <w:szCs w:val="22"/>
        </w:rPr>
        <w:t>(</w:t>
      </w:r>
      <w:proofErr w:type="gramEnd"/>
      <w:r w:rsidR="00B66271" w:rsidRPr="00AE1E65">
        <w:rPr>
          <w:rFonts w:ascii="Arial" w:hAnsi="Arial" w:cs="Arial"/>
          <w:sz w:val="22"/>
          <w:szCs w:val="22"/>
        </w:rPr>
        <w:t xml:space="preserve">g) </w:t>
      </w:r>
      <w:r w:rsidR="00C0643B">
        <w:rPr>
          <w:rFonts w:ascii="Arial" w:hAnsi="Arial" w:cs="Arial"/>
          <w:sz w:val="22"/>
          <w:szCs w:val="22"/>
        </w:rPr>
        <w:t xml:space="preserve"> </w:t>
      </w:r>
      <w:r w:rsidR="00B66271" w:rsidRPr="00AE1E65">
        <w:rPr>
          <w:rFonts w:ascii="Arial" w:hAnsi="Arial" w:cs="Arial"/>
          <w:sz w:val="22"/>
          <w:szCs w:val="22"/>
        </w:rPr>
        <w:t xml:space="preserve"> +  H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66271" w:rsidRPr="00AE1E65">
        <w:rPr>
          <w:rFonts w:ascii="Arial" w:hAnsi="Arial" w:cs="Arial"/>
          <w:sz w:val="22"/>
          <w:szCs w:val="22"/>
        </w:rPr>
        <w:t xml:space="preserve">O(ℓ)    </w:t>
      </w:r>
      <w:r w:rsidR="00B66271" w:rsidRPr="00AE1E65">
        <w:rPr>
          <w:rFonts w:ascii="Arial" w:eastAsia="Times New Roman" w:hAnsi="Arial" w:cs="Arial"/>
          <w:color w:val="252525"/>
          <w:sz w:val="22"/>
          <w:szCs w:val="22"/>
          <w:lang w:val="en-AU"/>
        </w:rPr>
        <w:t xml:space="preserve">→   </w:t>
      </w:r>
      <w:r w:rsidR="00B66271" w:rsidRPr="00AE1E65">
        <w:rPr>
          <w:rFonts w:ascii="Arial" w:hAnsi="Arial" w:cs="Arial"/>
          <w:sz w:val="22"/>
          <w:szCs w:val="22"/>
        </w:rPr>
        <w:t>H</w:t>
      </w:r>
      <w:r w:rsidR="00B6627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B66271" w:rsidRPr="00AE1E65">
        <w:rPr>
          <w:rFonts w:ascii="Arial" w:hAnsi="Arial" w:cs="Arial"/>
          <w:sz w:val="22"/>
          <w:szCs w:val="22"/>
        </w:rPr>
        <w:t>SO</w:t>
      </w:r>
      <w:r w:rsidR="008817CB">
        <w:rPr>
          <w:rFonts w:ascii="Arial" w:hAnsi="Arial" w:cs="Arial"/>
          <w:sz w:val="22"/>
          <w:szCs w:val="22"/>
        </w:rPr>
        <w:t>(</w:t>
      </w:r>
      <w:r w:rsidR="002B1F27" w:rsidRPr="00AE1E65">
        <w:rPr>
          <w:rFonts w:ascii="Arial" w:hAnsi="Arial" w:cs="Arial"/>
          <w:sz w:val="22"/>
          <w:szCs w:val="22"/>
        </w:rPr>
        <w:t>ℓ</w:t>
      </w:r>
      <w:r w:rsidR="00B66271" w:rsidRPr="00AE1E65">
        <w:rPr>
          <w:rFonts w:ascii="Arial" w:hAnsi="Arial" w:cs="Arial"/>
          <w:sz w:val="22"/>
          <w:szCs w:val="22"/>
        </w:rPr>
        <w:t xml:space="preserve">)   </w:t>
      </w:r>
    </w:p>
    <w:p w14:paraId="7101FB71" w14:textId="77777777" w:rsidR="005E50A5" w:rsidRPr="00AE1E65" w:rsidRDefault="005E50A5" w:rsidP="00B66271">
      <w:pPr>
        <w:rPr>
          <w:rFonts w:ascii="Arial" w:eastAsia="Times New Roman" w:hAnsi="Arial" w:cs="Arial"/>
          <w:sz w:val="22"/>
          <w:szCs w:val="22"/>
          <w:lang w:val="en-AU"/>
        </w:rPr>
      </w:pPr>
    </w:p>
    <w:p w14:paraId="74D1E7EC" w14:textId="77777777" w:rsidR="00F939CB" w:rsidRDefault="00EB3486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483AE9">
        <w:rPr>
          <w:rFonts w:ascii="Arial" w:eastAsia="Times New Roman" w:hAnsi="Arial" w:cs="Arial"/>
          <w:sz w:val="22"/>
          <w:szCs w:val="22"/>
          <w:lang w:val="en-AU"/>
        </w:rPr>
        <w:t xml:space="preserve">(a) </w:t>
      </w:r>
      <w:r w:rsidR="00483AE9">
        <w:rPr>
          <w:rFonts w:ascii="Arial" w:eastAsia="Times New Roman" w:hAnsi="Arial" w:cs="Arial"/>
          <w:sz w:val="22"/>
          <w:szCs w:val="22"/>
          <w:lang w:val="en-AU"/>
        </w:rPr>
        <w:tab/>
        <w:t>Assuming R</w:t>
      </w:r>
      <w:r w:rsidR="00396657">
        <w:rPr>
          <w:rFonts w:ascii="Arial" w:eastAsia="Times New Roman" w:hAnsi="Arial" w:cs="Arial"/>
          <w:sz w:val="22"/>
          <w:szCs w:val="22"/>
          <w:lang w:val="en-AU"/>
        </w:rPr>
        <w:t>eaction 1 and 2 are 100% efficient; calculate the mass of chalcopyrite required to produce 1.00 tonne of copper metal.</w:t>
      </w:r>
      <w:r w:rsidR="003E0D55" w:rsidRPr="003E0D55">
        <w:rPr>
          <w:rFonts w:ascii="Arial" w:eastAsia="Times New Roman" w:hAnsi="Arial" w:cs="Arial"/>
          <w:sz w:val="22"/>
          <w:szCs w:val="22"/>
          <w:lang w:val="en-AU"/>
        </w:rPr>
        <w:t xml:space="preserve">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(1.00 tonne = 1.00 x 10</w:t>
      </w:r>
      <w:r w:rsidR="003E0D55" w:rsidRPr="00AE1E65">
        <w:rPr>
          <w:rFonts w:ascii="Arial" w:eastAsia="Times New Roman" w:hAnsi="Arial" w:cs="Arial"/>
          <w:sz w:val="22"/>
          <w:szCs w:val="22"/>
          <w:vertAlign w:val="superscript"/>
          <w:lang w:val="en-AU"/>
        </w:rPr>
        <w:t xml:space="preserve">6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g)</w:t>
      </w:r>
    </w:p>
    <w:p w14:paraId="34A7FAB6" w14:textId="427DF2A1" w:rsidR="00527519" w:rsidRDefault="00D53B3A" w:rsidP="00F939CB">
      <w:pPr>
        <w:ind w:left="7200"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>(</w:t>
      </w:r>
      <w:proofErr w:type="gramStart"/>
      <w:r>
        <w:rPr>
          <w:rFonts w:ascii="Arial" w:eastAsia="Times New Roman" w:hAnsi="Arial" w:cs="Arial"/>
          <w:sz w:val="22"/>
          <w:szCs w:val="22"/>
          <w:lang w:val="en-AU"/>
        </w:rPr>
        <w:t>3</w:t>
      </w:r>
      <w:proofErr w:type="gramEnd"/>
      <w:r w:rsidR="00396657">
        <w:rPr>
          <w:rFonts w:ascii="Arial" w:eastAsia="Times New Roman" w:hAnsi="Arial" w:cs="Arial"/>
          <w:sz w:val="22"/>
          <w:szCs w:val="22"/>
          <w:lang w:val="en-AU"/>
        </w:rPr>
        <w:t xml:space="preserve"> marks)</w:t>
      </w:r>
    </w:p>
    <w:p w14:paraId="77F582AF" w14:textId="77777777" w:rsidR="00185FAC" w:rsidRDefault="00185FAC" w:rsidP="00185FAC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190" w:type="dxa"/>
        <w:tblInd w:w="108" w:type="dxa"/>
        <w:tblLook w:val="04A0" w:firstRow="1" w:lastRow="0" w:firstColumn="1" w:lastColumn="0" w:noHBand="0" w:noVBand="1"/>
      </w:tblPr>
      <w:tblGrid>
        <w:gridCol w:w="7755"/>
        <w:gridCol w:w="1435"/>
      </w:tblGrid>
      <w:tr w:rsidR="00185FAC" w14:paraId="5D9DCAAB" w14:textId="77777777" w:rsidTr="00EB3486">
        <w:trPr>
          <w:trHeight w:val="213"/>
        </w:trPr>
        <w:tc>
          <w:tcPr>
            <w:tcW w:w="7755" w:type="dxa"/>
            <w:vAlign w:val="center"/>
          </w:tcPr>
          <w:p w14:paraId="20A3664B" w14:textId="77777777" w:rsidR="00185FAC" w:rsidRDefault="00185FA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35" w:type="dxa"/>
            <w:vAlign w:val="center"/>
          </w:tcPr>
          <w:p w14:paraId="37980252" w14:textId="77777777" w:rsidR="00185FAC" w:rsidRDefault="00185FA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85FAC" w14:paraId="74B01471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0974FBE2" w14:textId="47813FE9" w:rsidR="00185FAC" w:rsidRPr="00185FAC" w:rsidRDefault="00185FAC" w:rsidP="00185FAC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185FAC">
              <w:rPr>
                <w:rFonts w:ascii="Arial" w:hAnsi="Arial" w:cs="Arial"/>
                <w:i/>
                <w:sz w:val="22"/>
                <w:szCs w:val="22"/>
              </w:rPr>
              <w:t>either</w:t>
            </w:r>
          </w:p>
        </w:tc>
        <w:tc>
          <w:tcPr>
            <w:tcW w:w="1435" w:type="dxa"/>
            <w:vAlign w:val="center"/>
          </w:tcPr>
          <w:p w14:paraId="67EFC6F2" w14:textId="651CD5B9" w:rsidR="00185FAC" w:rsidRDefault="00185FA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5FAC" w14:paraId="6FEF216E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02B57A6F" w14:textId="1F0E7C01" w:rsidR="00185FAC" w:rsidRPr="00185FAC" w:rsidRDefault="004A4B46" w:rsidP="00185F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1 mole </w:t>
            </w:r>
            <w:r w:rsidRPr="00AE1E65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Pr="00AE1E65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 produces 1 mole of Cu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35" w:type="dxa"/>
            <w:vAlign w:val="center"/>
          </w:tcPr>
          <w:p w14:paraId="0726A0B0" w14:textId="6439CF72" w:rsidR="00185FAC" w:rsidRDefault="00185FA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85FAC" w14:paraId="1714183D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6CB5C9B9" w14:textId="77777777" w:rsidR="004A4B46" w:rsidRPr="004A4B46" w:rsidRDefault="004A4B46" w:rsidP="004A4B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A4B46">
              <w:rPr>
                <w:rFonts w:ascii="Arial" w:hAnsi="Arial" w:cs="Arial"/>
                <w:sz w:val="22"/>
                <w:szCs w:val="22"/>
              </w:rPr>
              <w:t>n(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)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= n(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Cu)</w:t>
            </w:r>
          </w:p>
          <w:p w14:paraId="1AAD9491" w14:textId="1508B39F" w:rsidR="00185FAC" w:rsidRPr="004A4B46" w:rsidRDefault="004A4B46" w:rsidP="004A4B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A4B46">
              <w:rPr>
                <w:rFonts w:ascii="Arial" w:hAnsi="Arial" w:cs="Arial"/>
                <w:sz w:val="22"/>
                <w:szCs w:val="22"/>
              </w:rPr>
              <w:t>n(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Cu) = m / M = </w:t>
            </w:r>
            <w:r w:rsidRPr="004A4B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1.00 x 10</w:t>
            </w:r>
            <w:r w:rsidRPr="004A4B4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 xml:space="preserve">6 </w:t>
            </w:r>
            <w:r w:rsidRPr="004A4B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g / 63.55 = 15735.6 </w:t>
            </w:r>
            <w:proofErr w:type="spellStart"/>
            <w:r w:rsidRPr="004A4B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mol</w:t>
            </w:r>
            <w:proofErr w:type="spellEnd"/>
          </w:p>
        </w:tc>
        <w:tc>
          <w:tcPr>
            <w:tcW w:w="1435" w:type="dxa"/>
            <w:vAlign w:val="center"/>
          </w:tcPr>
          <w:p w14:paraId="10292F9B" w14:textId="5341203B" w:rsidR="00185FAC" w:rsidRDefault="00185FA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76DC" w14:paraId="64477CB0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1B1CE5AA" w14:textId="77777777" w:rsidR="004A4B46" w:rsidRDefault="00A047E2" w:rsidP="004A4B46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4B46">
              <w:rPr>
                <w:rFonts w:ascii="Arial" w:hAnsi="Arial" w:cs="Arial"/>
                <w:sz w:val="22"/>
                <w:szCs w:val="22"/>
              </w:rPr>
              <w:t>n(</w:t>
            </w:r>
            <w:r w:rsidR="004A4B46" w:rsidRPr="00AE1E65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="004A4B46" w:rsidRPr="00AE1E65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 w:rsid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)</w:t>
            </w:r>
            <w:r w:rsid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 xml:space="preserve"> </w:t>
            </w:r>
            <w:r w:rsidR="004A4B46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4A4B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15735.6</w:t>
            </w:r>
          </w:p>
          <w:p w14:paraId="4A3F459F" w14:textId="3EA36B0C" w:rsidR="009676DC" w:rsidRPr="004A4B46" w:rsidRDefault="004A4B46" w:rsidP="004A4B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</w:t>
            </w:r>
            <w:r w:rsidRPr="00AE1E65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Pr="00AE1E65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)</w:t>
            </w:r>
            <w:r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15735.6 × </w:t>
            </w:r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183.54 = 2 888 119 g = 2.89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tonnes</w:t>
            </w:r>
            <w:proofErr w:type="spellEnd"/>
          </w:p>
        </w:tc>
        <w:tc>
          <w:tcPr>
            <w:tcW w:w="1435" w:type="dxa"/>
            <w:vAlign w:val="center"/>
          </w:tcPr>
          <w:p w14:paraId="785EB4B5" w14:textId="0F2CBB4E" w:rsidR="009676DC" w:rsidRDefault="009676D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85FAC" w14:paraId="54C144D5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03140CD8" w14:textId="6EDB23B7" w:rsidR="00185FAC" w:rsidRDefault="00185FAC" w:rsidP="00185F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435" w:type="dxa"/>
            <w:vAlign w:val="center"/>
          </w:tcPr>
          <w:p w14:paraId="333D610F" w14:textId="77777777" w:rsidR="00185FAC" w:rsidRDefault="00185FAC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3486" w14:paraId="617955A1" w14:textId="77777777" w:rsidTr="00EB3486">
        <w:trPr>
          <w:trHeight w:val="641"/>
        </w:trPr>
        <w:tc>
          <w:tcPr>
            <w:tcW w:w="7755" w:type="dxa"/>
            <w:vAlign w:val="center"/>
          </w:tcPr>
          <w:p w14:paraId="220D2DC9" w14:textId="5E89221B" w:rsidR="00EB3486" w:rsidRPr="004A4B46" w:rsidRDefault="00EB3486" w:rsidP="00185F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</w:t>
            </w:r>
            <w:r w:rsidR="004A4B46">
              <w:rPr>
                <w:rFonts w:ascii="Arial" w:hAnsi="Arial" w:cs="Arial"/>
                <w:sz w:val="22"/>
                <w:szCs w:val="22"/>
              </w:rPr>
              <w:t xml:space="preserve">%(Cu) in </w:t>
            </w:r>
            <w:r w:rsidR="004A4B46" w:rsidRPr="00AE1E65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="004A4B46" w:rsidRPr="00AE1E65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 w:rsid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 xml:space="preserve"> </w:t>
            </w:r>
            <w:r w:rsid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= (63.55 / 183.54) × 100 = 34.6%</w:t>
            </w:r>
            <w:r w:rsidR="004A4B4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35" w:type="dxa"/>
            <w:vAlign w:val="center"/>
          </w:tcPr>
          <w:p w14:paraId="6EA23FE0" w14:textId="12769CA1" w:rsidR="00EB3486" w:rsidRDefault="00EB3486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85FAC" w14:paraId="050E42A1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1828B680" w14:textId="4DEE5800" w:rsidR="00EB3486" w:rsidRDefault="004A4B46" w:rsidP="004A4B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of the Cu in </w:t>
            </w:r>
            <w:r w:rsidRPr="00AE1E65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Pr="00AE1E65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 is recovered</w:t>
            </w:r>
          </w:p>
        </w:tc>
        <w:tc>
          <w:tcPr>
            <w:tcW w:w="1435" w:type="dxa"/>
            <w:vAlign w:val="center"/>
          </w:tcPr>
          <w:p w14:paraId="6CEE17A7" w14:textId="4F388759" w:rsidR="00185FAC" w:rsidRDefault="00EB3486" w:rsidP="00185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A4B46" w14:paraId="3EB1F7C9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47527E16" w14:textId="40C81850" w:rsidR="004A4B46" w:rsidRDefault="004A4B46" w:rsidP="004A4B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A4B46">
              <w:rPr>
                <w:rFonts w:ascii="Arial" w:hAnsi="Arial" w:cs="Arial"/>
                <w:sz w:val="22"/>
                <w:szCs w:val="22"/>
              </w:rPr>
              <w:t>m(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CuFeS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2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)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>required</w:t>
            </w:r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 to obtain 1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tonne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 Cu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  <w:vertAlign w:val="subscript"/>
              </w:rPr>
              <w:t xml:space="preserve"> </w:t>
            </w:r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 xml:space="preserve">= (100/34.6) × 1.00 = 2.89 </w:t>
            </w:r>
            <w:proofErr w:type="spellStart"/>
            <w:r w:rsidRPr="004A4B46">
              <w:rPr>
                <w:rFonts w:ascii="Arial" w:eastAsia="Times New Roman" w:hAnsi="Arial" w:cs="Arial"/>
                <w:color w:val="252525"/>
                <w:sz w:val="22"/>
                <w:szCs w:val="22"/>
              </w:rPr>
              <w:t>tonnes</w:t>
            </w:r>
            <w:proofErr w:type="spellEnd"/>
          </w:p>
        </w:tc>
        <w:tc>
          <w:tcPr>
            <w:tcW w:w="1435" w:type="dxa"/>
            <w:vAlign w:val="center"/>
          </w:tcPr>
          <w:p w14:paraId="42BBEE4E" w14:textId="4BA7052D" w:rsidR="004A4B46" w:rsidRDefault="004A4B46" w:rsidP="004A4B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A4B46" w14:paraId="1E68E967" w14:textId="77777777" w:rsidTr="00EB3486">
        <w:trPr>
          <w:trHeight w:val="317"/>
        </w:trPr>
        <w:tc>
          <w:tcPr>
            <w:tcW w:w="7755" w:type="dxa"/>
            <w:vAlign w:val="center"/>
          </w:tcPr>
          <w:p w14:paraId="55CD9EA6" w14:textId="38AFD5DA" w:rsidR="004A4B46" w:rsidRDefault="004A4B46" w:rsidP="004A4B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Need mole /mole justification and units for full marks</w:t>
            </w:r>
          </w:p>
        </w:tc>
        <w:tc>
          <w:tcPr>
            <w:tcW w:w="1435" w:type="dxa"/>
            <w:vAlign w:val="center"/>
          </w:tcPr>
          <w:p w14:paraId="4C4C1906" w14:textId="77777777" w:rsidR="004A4B46" w:rsidRDefault="004A4B46" w:rsidP="004A4B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4B46" w14:paraId="7C150E29" w14:textId="77777777" w:rsidTr="009676DC">
        <w:trPr>
          <w:trHeight w:val="448"/>
        </w:trPr>
        <w:tc>
          <w:tcPr>
            <w:tcW w:w="7755" w:type="dxa"/>
            <w:vAlign w:val="center"/>
          </w:tcPr>
          <w:p w14:paraId="7D07A779" w14:textId="77777777" w:rsidR="004A4B46" w:rsidRDefault="004A4B46" w:rsidP="004A4B4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35" w:type="dxa"/>
            <w:vAlign w:val="center"/>
          </w:tcPr>
          <w:p w14:paraId="29B0BB7A" w14:textId="1D46D1BA" w:rsidR="004A4B46" w:rsidRPr="00497A43" w:rsidRDefault="004A4B46" w:rsidP="004A4B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3 </w:t>
            </w:r>
          </w:p>
        </w:tc>
      </w:tr>
    </w:tbl>
    <w:p w14:paraId="4ECD28BD" w14:textId="77777777" w:rsidR="00185FAC" w:rsidRDefault="00185FAC" w:rsidP="00185FA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24BBD920" w14:textId="77777777" w:rsidR="009676DC" w:rsidRDefault="009676DC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br w:type="page"/>
      </w:r>
    </w:p>
    <w:p w14:paraId="6FE81D6B" w14:textId="3012B1BB" w:rsidR="00396657" w:rsidRDefault="00C2119C" w:rsidP="00EB3486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lastRenderedPageBreak/>
        <w:t>(b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396657">
        <w:rPr>
          <w:rFonts w:ascii="Arial" w:eastAsia="Times New Roman" w:hAnsi="Arial" w:cs="Arial"/>
          <w:color w:val="252525"/>
          <w:sz w:val="22"/>
          <w:szCs w:val="22"/>
        </w:rPr>
        <w:tab/>
        <w:t>Calculate the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total number of moles of sulfur dioxide generated in the production of 1.00 </w:t>
      </w:r>
      <w:proofErr w:type="spellStart"/>
      <w:r w:rsidR="00483AE9">
        <w:rPr>
          <w:rFonts w:ascii="Arial" w:eastAsia="Times New Roman" w:hAnsi="Arial" w:cs="Arial"/>
          <w:color w:val="252525"/>
          <w:sz w:val="22"/>
          <w:szCs w:val="22"/>
        </w:rPr>
        <w:t>tonne</w:t>
      </w:r>
      <w:proofErr w:type="spellEnd"/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of copper.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  <w:t>(</w:t>
      </w:r>
      <w:proofErr w:type="gramStart"/>
      <w:r w:rsidR="00AA79E4">
        <w:rPr>
          <w:rFonts w:ascii="Arial" w:eastAsia="Times New Roman" w:hAnsi="Arial" w:cs="Arial"/>
          <w:color w:val="252525"/>
          <w:sz w:val="22"/>
          <w:szCs w:val="22"/>
        </w:rPr>
        <w:t>2</w:t>
      </w:r>
      <w:proofErr w:type="gramEnd"/>
      <w:r w:rsidR="00AA79E4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33FFAEDA" w14:textId="5347132A" w:rsidR="00EB3486" w:rsidRPr="00AE1E65" w:rsidRDefault="00EB3486" w:rsidP="001E7CB5">
      <w:pPr>
        <w:shd w:val="clear" w:color="auto" w:fill="FFFFFF"/>
        <w:rPr>
          <w:rFonts w:ascii="Arial" w:eastAsia="Times New Roman" w:hAnsi="Arial" w:cs="Arial"/>
          <w:sz w:val="22"/>
          <w:szCs w:val="22"/>
          <w:lang w:val="en-AU" w:eastAsia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EB3486" w14:paraId="3D8B6EFD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72E3A72D" w14:textId="77777777" w:rsidR="00EB3486" w:rsidRDefault="00EB348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22915C37" w14:textId="77777777" w:rsidR="00EB3486" w:rsidRDefault="00EB348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B3486" w14:paraId="7219C654" w14:textId="77777777" w:rsidTr="00C879F1">
        <w:trPr>
          <w:trHeight w:val="307"/>
        </w:trPr>
        <w:tc>
          <w:tcPr>
            <w:tcW w:w="7901" w:type="dxa"/>
          </w:tcPr>
          <w:p w14:paraId="292DC4EA" w14:textId="5F45B5A6" w:rsidR="00EB3486" w:rsidRPr="00EB3486" w:rsidRDefault="00EB3486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) = </w:t>
            </w:r>
            <w:r w:rsidR="004A4B46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× n(Cu) = </w:t>
            </w:r>
          </w:p>
        </w:tc>
        <w:tc>
          <w:tcPr>
            <w:tcW w:w="1461" w:type="dxa"/>
            <w:vAlign w:val="center"/>
          </w:tcPr>
          <w:p w14:paraId="5BE81927" w14:textId="77777777" w:rsidR="00EB3486" w:rsidRDefault="00EB348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3486" w14:paraId="3521BCB0" w14:textId="77777777" w:rsidTr="00C879F1">
        <w:trPr>
          <w:trHeight w:val="307"/>
        </w:trPr>
        <w:tc>
          <w:tcPr>
            <w:tcW w:w="7901" w:type="dxa"/>
          </w:tcPr>
          <w:p w14:paraId="61DA8A90" w14:textId="28F49844" w:rsidR="00EB3486" w:rsidRPr="00EB3486" w:rsidRDefault="00EB3486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4B46">
              <w:rPr>
                <w:rFonts w:ascii="Arial" w:hAnsi="Arial" w:cs="Arial"/>
                <w:sz w:val="22"/>
                <w:szCs w:val="22"/>
              </w:rPr>
              <w:t xml:space="preserve">2 × </w:t>
            </w:r>
            <w:r w:rsidR="004A4B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15735.6</w:t>
            </w:r>
            <w:r w:rsidR="004A4B46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= 31471 = 3.15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61" w:type="dxa"/>
            <w:vAlign w:val="center"/>
          </w:tcPr>
          <w:p w14:paraId="18028E82" w14:textId="77777777" w:rsidR="00EB3486" w:rsidRDefault="00EB348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B3486" w14:paraId="70F92D6B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6A506CE6" w14:textId="77777777" w:rsidR="00EB3486" w:rsidRDefault="00EB3486" w:rsidP="00C879F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2A6E9FE7" w14:textId="77777777" w:rsidR="00EB3486" w:rsidRPr="00497A43" w:rsidRDefault="00EB3486" w:rsidP="00C879F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22504D2C" w14:textId="77777777" w:rsidR="00EB3486" w:rsidRDefault="00EB3486" w:rsidP="00EB3486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45C89D6B" w14:textId="0380F646" w:rsidR="00FB1F52" w:rsidRDefault="00F939C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sz w:val="22"/>
          <w:szCs w:val="22"/>
          <w:lang w:val="en-AU"/>
        </w:rPr>
        <w:t>c)</w:t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In 2012 </w:t>
      </w:r>
      <w:r>
        <w:rPr>
          <w:rFonts w:ascii="Arial" w:eastAsia="Times New Roman" w:hAnsi="Arial" w:cs="Arial"/>
          <w:sz w:val="22"/>
          <w:szCs w:val="22"/>
          <w:lang w:val="en-AU"/>
        </w:rPr>
        <w:t xml:space="preserve">the Mount Isa mine was producing 280 tonnes of copper per day from </w:t>
      </w:r>
      <w:r w:rsidRPr="00AE1E65">
        <w:rPr>
          <w:rFonts w:ascii="Arial" w:hAnsi="Arial" w:cs="Arial"/>
          <w:sz w:val="22"/>
          <w:szCs w:val="22"/>
        </w:rPr>
        <w:t>chalcopyrite</w:t>
      </w:r>
      <w:r>
        <w:rPr>
          <w:rFonts w:ascii="Arial" w:eastAsia="Times New Roman" w:hAnsi="Arial" w:cs="Arial"/>
          <w:sz w:val="22"/>
          <w:szCs w:val="22"/>
          <w:lang w:val="en-AU"/>
        </w:rPr>
        <w:t xml:space="preserve"> and 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proofErr w:type="spellStart"/>
      <w:r w:rsidRPr="00AE1E65">
        <w:rPr>
          <w:rFonts w:ascii="Arial" w:eastAsia="Times New Roman" w:hAnsi="Arial" w:cs="Arial"/>
          <w:sz w:val="22"/>
          <w:szCs w:val="22"/>
          <w:lang w:val="en-AU"/>
        </w:rPr>
        <w:t>sulfuric</w:t>
      </w:r>
      <w:proofErr w:type="spellEnd"/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plant had to </w:t>
      </w:r>
      <w:proofErr w:type="gramStart"/>
      <w:r w:rsidRPr="00AE1E65">
        <w:rPr>
          <w:rFonts w:ascii="Arial" w:eastAsia="Times New Roman" w:hAnsi="Arial" w:cs="Arial"/>
          <w:sz w:val="22"/>
          <w:szCs w:val="22"/>
          <w:lang w:val="en-AU"/>
        </w:rPr>
        <w:t>be closed down</w:t>
      </w:r>
      <w:proofErr w:type="gramEnd"/>
      <w:r>
        <w:rPr>
          <w:rFonts w:ascii="Arial" w:eastAsia="Times New Roman" w:hAnsi="Arial" w:cs="Arial"/>
          <w:sz w:val="22"/>
          <w:szCs w:val="22"/>
          <w:lang w:val="en-AU"/>
        </w:rPr>
        <w:t xml:space="preserve"> for maintenance and repair. Sulfur dioxide that </w:t>
      </w:r>
      <w:proofErr w:type="gramStart"/>
      <w:r w:rsidRPr="00AE1E65">
        <w:rPr>
          <w:rFonts w:ascii="Arial" w:eastAsia="Times New Roman" w:hAnsi="Arial" w:cs="Arial"/>
          <w:sz w:val="22"/>
          <w:szCs w:val="22"/>
          <w:lang w:val="en-AU"/>
        </w:rPr>
        <w:t>would have been processed</w:t>
      </w:r>
      <w:proofErr w:type="gramEnd"/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by the </w:t>
      </w:r>
      <w:proofErr w:type="spellStart"/>
      <w:r w:rsidRPr="00AE1E65">
        <w:rPr>
          <w:rFonts w:ascii="Arial" w:eastAsia="Times New Roman" w:hAnsi="Arial" w:cs="Arial"/>
          <w:sz w:val="22"/>
          <w:szCs w:val="22"/>
          <w:lang w:val="en-AU"/>
        </w:rPr>
        <w:t>sulfuric</w:t>
      </w:r>
      <w:proofErr w:type="spellEnd"/>
      <w:r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plant </w:t>
      </w:r>
      <w:r>
        <w:rPr>
          <w:rFonts w:ascii="Arial" w:eastAsia="Times New Roman" w:hAnsi="Arial" w:cs="Arial"/>
          <w:sz w:val="22"/>
          <w:szCs w:val="22"/>
          <w:lang w:val="en-AU"/>
        </w:rPr>
        <w:t xml:space="preserve">was released 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>to the atmosphere</w:t>
      </w:r>
      <w:r>
        <w:rPr>
          <w:rFonts w:ascii="Arial" w:eastAsia="Times New Roman" w:hAnsi="Arial" w:cs="Arial"/>
          <w:sz w:val="22"/>
          <w:szCs w:val="22"/>
          <w:lang w:val="en-AU"/>
        </w:rPr>
        <w:t xml:space="preserve">. Calculate the mass of </w:t>
      </w:r>
      <w:proofErr w:type="spellStart"/>
      <w:r>
        <w:rPr>
          <w:rFonts w:ascii="Arial" w:eastAsia="Times New Roman" w:hAnsi="Arial" w:cs="Arial"/>
          <w:sz w:val="22"/>
          <w:szCs w:val="22"/>
          <w:lang w:val="en-AU"/>
        </w:rPr>
        <w:t>sulfur</w:t>
      </w:r>
      <w:proofErr w:type="spellEnd"/>
      <w:r>
        <w:rPr>
          <w:rFonts w:ascii="Arial" w:eastAsia="Times New Roman" w:hAnsi="Arial" w:cs="Arial"/>
          <w:sz w:val="22"/>
          <w:szCs w:val="22"/>
          <w:lang w:val="en-AU"/>
        </w:rPr>
        <w:t xml:space="preserve"> dioxide in tonnes, </w:t>
      </w: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released to the atmosphere each day </w:t>
      </w:r>
      <w:r w:rsidRPr="00AE1E65">
        <w:rPr>
          <w:rFonts w:ascii="Arial" w:eastAsia="Times New Roman" w:hAnsi="Arial" w:cs="Arial"/>
          <w:sz w:val="22"/>
          <w:szCs w:val="22"/>
          <w:lang w:val="en-AU"/>
        </w:rPr>
        <w:t>du</w:t>
      </w:r>
      <w:r>
        <w:rPr>
          <w:rFonts w:ascii="Arial" w:eastAsia="Times New Roman" w:hAnsi="Arial" w:cs="Arial"/>
          <w:sz w:val="22"/>
          <w:szCs w:val="22"/>
          <w:lang w:val="en-AU"/>
        </w:rPr>
        <w:t>ring this time.</w:t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</w:r>
      <w:r>
        <w:rPr>
          <w:rFonts w:ascii="Arial" w:eastAsia="Times New Roman" w:hAnsi="Arial" w:cs="Arial"/>
          <w:sz w:val="22"/>
          <w:szCs w:val="22"/>
          <w:lang w:val="en-AU"/>
        </w:rPr>
        <w:tab/>
        <w:t>(</w:t>
      </w:r>
      <w:proofErr w:type="gramStart"/>
      <w:r>
        <w:rPr>
          <w:rFonts w:ascii="Arial" w:eastAsia="Times New Roman" w:hAnsi="Arial" w:cs="Arial"/>
          <w:sz w:val="22"/>
          <w:szCs w:val="22"/>
          <w:lang w:val="en-AU"/>
        </w:rPr>
        <w:t>2</w:t>
      </w:r>
      <w:proofErr w:type="gramEnd"/>
      <w:r>
        <w:rPr>
          <w:rFonts w:ascii="Arial" w:eastAsia="Times New Roman" w:hAnsi="Arial" w:cs="Arial"/>
          <w:sz w:val="22"/>
          <w:szCs w:val="22"/>
          <w:lang w:val="en-AU"/>
        </w:rPr>
        <w:t xml:space="preserve"> marks)</w:t>
      </w:r>
    </w:p>
    <w:p w14:paraId="05749295" w14:textId="77777777" w:rsidR="00F939CB" w:rsidRDefault="00F939C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1E7CB5" w14:paraId="0C69285C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4E1E19C8" w14:textId="724CD6C2" w:rsidR="001E7CB5" w:rsidRPr="004A4B46" w:rsidRDefault="004A4B46" w:rsidP="00F939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4B46">
              <w:rPr>
                <w:rFonts w:ascii="Arial" w:eastAsia="Times New Roman" w:hAnsi="Arial" w:cs="Arial"/>
                <w:b/>
                <w:sz w:val="22"/>
                <w:szCs w:val="22"/>
                <w:lang w:val="en-AU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73CFF7FA" w14:textId="77777777" w:rsidR="001E7CB5" w:rsidRDefault="001E7CB5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1E7CB5" w14:paraId="795A4F57" w14:textId="77777777" w:rsidTr="00C879F1">
        <w:trPr>
          <w:trHeight w:val="307"/>
        </w:trPr>
        <w:tc>
          <w:tcPr>
            <w:tcW w:w="7901" w:type="dxa"/>
          </w:tcPr>
          <w:p w14:paraId="393E12AF" w14:textId="37C37662" w:rsidR="001E7CB5" w:rsidRPr="001E7CB5" w:rsidRDefault="001E7CB5" w:rsidP="001E7CB5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294968">
              <w:rPr>
                <w:rFonts w:ascii="Arial" w:hAnsi="Arial" w:cs="Arial"/>
                <w:sz w:val="22"/>
                <w:szCs w:val="22"/>
              </w:rPr>
              <w:t xml:space="preserve">) produced by 280 </w:t>
            </w:r>
            <w:proofErr w:type="spellStart"/>
            <w:r w:rsidR="00294968">
              <w:rPr>
                <w:rFonts w:ascii="Arial" w:hAnsi="Arial" w:cs="Arial"/>
                <w:sz w:val="22"/>
                <w:szCs w:val="22"/>
              </w:rPr>
              <w:t>tonnes</w:t>
            </w:r>
            <w:proofErr w:type="spellEnd"/>
            <w:r w:rsidR="00294968">
              <w:rPr>
                <w:rFonts w:ascii="Arial" w:hAnsi="Arial" w:cs="Arial"/>
                <w:sz w:val="22"/>
                <w:szCs w:val="22"/>
              </w:rPr>
              <w:t xml:space="preserve"> Cu </w:t>
            </w:r>
            <w:r>
              <w:rPr>
                <w:rFonts w:ascii="Arial" w:hAnsi="Arial" w:cs="Arial"/>
                <w:sz w:val="22"/>
                <w:szCs w:val="22"/>
              </w:rPr>
              <w:t>= 3.15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× 280 = 8.812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61" w:type="dxa"/>
            <w:vAlign w:val="center"/>
          </w:tcPr>
          <w:p w14:paraId="1D5FA56F" w14:textId="77777777" w:rsidR="001E7CB5" w:rsidRDefault="001E7CB5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E7CB5" w14:paraId="2B337CB9" w14:textId="77777777" w:rsidTr="00C879F1">
        <w:trPr>
          <w:trHeight w:val="307"/>
        </w:trPr>
        <w:tc>
          <w:tcPr>
            <w:tcW w:w="7901" w:type="dxa"/>
          </w:tcPr>
          <w:p w14:paraId="661BCB5C" w14:textId="188C23D4" w:rsidR="001E7CB5" w:rsidRDefault="001E7CB5" w:rsidP="001E7C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 = 8.812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6 </w:t>
            </w:r>
            <w:r>
              <w:rPr>
                <w:rFonts w:ascii="Arial" w:hAnsi="Arial" w:cs="Arial"/>
                <w:sz w:val="22"/>
                <w:szCs w:val="22"/>
              </w:rPr>
              <w:t>× 64.07 = 564 584 840 g</w:t>
            </w:r>
          </w:p>
          <w:p w14:paraId="18A2A967" w14:textId="000410FE" w:rsidR="001E7CB5" w:rsidRPr="001E7CB5" w:rsidRDefault="001E7CB5" w:rsidP="001E7C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= 565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tonnes</w:t>
            </w:r>
            <w:proofErr w:type="spellEnd"/>
          </w:p>
        </w:tc>
        <w:tc>
          <w:tcPr>
            <w:tcW w:w="1461" w:type="dxa"/>
            <w:vAlign w:val="center"/>
          </w:tcPr>
          <w:p w14:paraId="3349A45E" w14:textId="77777777" w:rsidR="001E7CB5" w:rsidRDefault="001E7CB5" w:rsidP="001E7C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E7CB5" w14:paraId="52E913DF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71447F20" w14:textId="77777777" w:rsidR="001E7CB5" w:rsidRDefault="001E7CB5" w:rsidP="001E7CB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BCDD81F" w14:textId="77777777" w:rsidR="001E7CB5" w:rsidRPr="00497A43" w:rsidRDefault="001E7CB5" w:rsidP="001E7C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0EC690AD" w14:textId="77777777" w:rsidR="006849DB" w:rsidRDefault="006849DB" w:rsidP="00396657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</w:p>
    <w:p w14:paraId="59264EA5" w14:textId="77777777" w:rsidR="006849DB" w:rsidRDefault="006849DB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00AE0A81" w14:textId="6E6C4DAC" w:rsidR="00483AE9" w:rsidRDefault="00F7747A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(d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ab/>
        <w:t xml:space="preserve">Calculate the mass of sulfur trioxide produced </w:t>
      </w:r>
      <w:r w:rsidR="00A71F18">
        <w:rPr>
          <w:rFonts w:ascii="Arial" w:eastAsia="Times New Roman" w:hAnsi="Arial" w:cs="Arial"/>
          <w:color w:val="252525"/>
          <w:sz w:val="22"/>
          <w:szCs w:val="22"/>
        </w:rPr>
        <w:t>in Reaction 3 from</w:t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 xml:space="preserve"> 1.00 </w:t>
      </w:r>
      <w:proofErr w:type="spellStart"/>
      <w:r w:rsidR="009132DE">
        <w:rPr>
          <w:rFonts w:ascii="Arial" w:eastAsia="Times New Roman" w:hAnsi="Arial" w:cs="Arial"/>
          <w:color w:val="252525"/>
          <w:sz w:val="22"/>
          <w:szCs w:val="22"/>
        </w:rPr>
        <w:t>tonne</w:t>
      </w:r>
      <w:proofErr w:type="spellEnd"/>
      <w:r w:rsidR="009132DE">
        <w:rPr>
          <w:rFonts w:ascii="Arial" w:eastAsia="Times New Roman" w:hAnsi="Arial" w:cs="Arial"/>
          <w:color w:val="252525"/>
          <w:sz w:val="22"/>
          <w:szCs w:val="22"/>
        </w:rPr>
        <w:t xml:space="preserve"> of</w:t>
      </w:r>
      <w:r w:rsidR="00483AE9">
        <w:rPr>
          <w:rFonts w:ascii="Arial" w:eastAsia="Times New Roman" w:hAnsi="Arial" w:cs="Arial"/>
          <w:color w:val="252525"/>
          <w:sz w:val="22"/>
          <w:szCs w:val="22"/>
        </w:rPr>
        <w:t xml:space="preserve"> sulfur </w:t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>dioxide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.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887C83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9132DE">
        <w:rPr>
          <w:rFonts w:ascii="Arial" w:eastAsia="Times New Roman" w:hAnsi="Arial" w:cs="Arial"/>
          <w:color w:val="252525"/>
          <w:sz w:val="22"/>
          <w:szCs w:val="22"/>
        </w:rPr>
        <w:tab/>
        <w:t>(</w:t>
      </w:r>
      <w:proofErr w:type="gramStart"/>
      <w:r w:rsidR="009132DE">
        <w:rPr>
          <w:rFonts w:ascii="Arial" w:eastAsia="Times New Roman" w:hAnsi="Arial" w:cs="Arial"/>
          <w:color w:val="252525"/>
          <w:sz w:val="22"/>
          <w:szCs w:val="22"/>
        </w:rPr>
        <w:t>3</w:t>
      </w:r>
      <w:proofErr w:type="gramEnd"/>
      <w:r w:rsidR="00AA79E4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5D3BCB61" w14:textId="77777777" w:rsidR="00483AE9" w:rsidRDefault="00483AE9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F7747A" w14:paraId="3524B299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4B9C8DA6" w14:textId="77777777" w:rsidR="00F7747A" w:rsidRDefault="00F7747A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FF2EAC0" w14:textId="77777777" w:rsidR="00F7747A" w:rsidRDefault="00F7747A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F7747A" w14:paraId="2E427994" w14:textId="77777777" w:rsidTr="00C879F1">
        <w:trPr>
          <w:trHeight w:val="307"/>
        </w:trPr>
        <w:tc>
          <w:tcPr>
            <w:tcW w:w="7901" w:type="dxa"/>
          </w:tcPr>
          <w:p w14:paraId="5BE4722B" w14:textId="0D4158DC" w:rsidR="00F7747A" w:rsidRPr="00437146" w:rsidRDefault="00F7747A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) = 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1.00 x 10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6</w:t>
            </w:r>
            <w:r w:rsidR="0043714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 xml:space="preserve"> </w:t>
            </w:r>
            <w:r w:rsidR="004371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/ 64.07 = 15 607 </w:t>
            </w:r>
            <w:proofErr w:type="spellStart"/>
            <w:r w:rsidR="004371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mol</w:t>
            </w:r>
            <w:proofErr w:type="spellEnd"/>
            <w:r w:rsidR="00294968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 = moles SO</w:t>
            </w:r>
            <w:r w:rsidR="00294968" w:rsidRPr="00294968">
              <w:rPr>
                <w:rFonts w:ascii="Arial" w:eastAsia="Times New Roman" w:hAnsi="Arial" w:cs="Arial"/>
                <w:sz w:val="22"/>
                <w:szCs w:val="22"/>
                <w:vertAlign w:val="subscript"/>
                <w:lang w:val="en-AU"/>
              </w:rPr>
              <w:t>3</w:t>
            </w:r>
          </w:p>
        </w:tc>
        <w:tc>
          <w:tcPr>
            <w:tcW w:w="1461" w:type="dxa"/>
            <w:vAlign w:val="center"/>
          </w:tcPr>
          <w:p w14:paraId="65FCCC9C" w14:textId="77777777" w:rsidR="00F7747A" w:rsidRDefault="00F7747A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7747A" w14:paraId="0D355D57" w14:textId="77777777" w:rsidTr="00C879F1">
        <w:trPr>
          <w:trHeight w:val="307"/>
        </w:trPr>
        <w:tc>
          <w:tcPr>
            <w:tcW w:w="7901" w:type="dxa"/>
          </w:tcPr>
          <w:p w14:paraId="553FC58F" w14:textId="308CB981" w:rsidR="00F7747A" w:rsidRPr="001E7CB5" w:rsidRDefault="00294968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Allowing for efficiency </w:t>
            </w:r>
            <w:r w:rsidR="00437146">
              <w:rPr>
                <w:rFonts w:ascii="Arial" w:hAnsi="Arial" w:cs="Arial"/>
                <w:sz w:val="22"/>
                <w:szCs w:val="22"/>
              </w:rPr>
              <w:t>n</w:t>
            </w:r>
            <w:r w:rsidR="00F7747A">
              <w:rPr>
                <w:rFonts w:ascii="Arial" w:hAnsi="Arial" w:cs="Arial"/>
                <w:sz w:val="22"/>
                <w:szCs w:val="22"/>
              </w:rPr>
              <w:t>(SO</w:t>
            </w:r>
            <w:r w:rsidR="00437146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F7747A">
              <w:rPr>
                <w:rFonts w:ascii="Arial" w:hAnsi="Arial" w:cs="Arial"/>
                <w:sz w:val="22"/>
                <w:szCs w:val="22"/>
              </w:rPr>
              <w:t xml:space="preserve">) = </w:t>
            </w:r>
            <w:r w:rsidR="00437146">
              <w:rPr>
                <w:rFonts w:ascii="Arial" w:hAnsi="Arial" w:cs="Arial"/>
                <w:sz w:val="22"/>
                <w:szCs w:val="22"/>
              </w:rPr>
              <w:t>(87/100) × n(SO</w:t>
            </w:r>
            <w:r w:rsidR="0043714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37146">
              <w:rPr>
                <w:rFonts w:ascii="Arial" w:hAnsi="Arial" w:cs="Arial"/>
                <w:sz w:val="22"/>
                <w:szCs w:val="22"/>
              </w:rPr>
              <w:t xml:space="preserve">) = 13578.9 </w:t>
            </w:r>
            <w:proofErr w:type="spellStart"/>
            <w:r w:rsidR="00437146"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61" w:type="dxa"/>
            <w:vAlign w:val="center"/>
          </w:tcPr>
          <w:p w14:paraId="0A8AE30F" w14:textId="77777777" w:rsidR="00F7747A" w:rsidRDefault="00F7747A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37146" w14:paraId="2C45418B" w14:textId="77777777" w:rsidTr="00C879F1">
        <w:trPr>
          <w:trHeight w:val="307"/>
        </w:trPr>
        <w:tc>
          <w:tcPr>
            <w:tcW w:w="7901" w:type="dxa"/>
          </w:tcPr>
          <w:p w14:paraId="5E77CAC9" w14:textId="5BED9C84" w:rsidR="00437146" w:rsidRDefault="00437146" w:rsidP="004371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) = 13578.9 × 80.07 = 1 087 262 = 1.09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tonnes</w:t>
            </w:r>
            <w:proofErr w:type="spellEnd"/>
          </w:p>
        </w:tc>
        <w:tc>
          <w:tcPr>
            <w:tcW w:w="1461" w:type="dxa"/>
            <w:vAlign w:val="center"/>
          </w:tcPr>
          <w:p w14:paraId="34AB576A" w14:textId="115B27E1" w:rsidR="00437146" w:rsidRDefault="00437146" w:rsidP="004371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37146" w14:paraId="133BD32B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534A907F" w14:textId="77777777" w:rsidR="00437146" w:rsidRDefault="00437146" w:rsidP="0043714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E963352" w14:textId="5E1B0267" w:rsidR="00437146" w:rsidRPr="00497A43" w:rsidRDefault="00437146" w:rsidP="004371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07B854ED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1B98D8EF" w14:textId="77777777" w:rsidR="00FB1F52" w:rsidRDefault="00FB1F52" w:rsidP="00396657">
      <w:pPr>
        <w:ind w:left="720" w:hanging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99A36B6" w14:textId="6AC0E972" w:rsidR="008817CB" w:rsidRPr="0076584B" w:rsidRDefault="00270EC1" w:rsidP="0076584B">
      <w:pPr>
        <w:ind w:left="720" w:hanging="720"/>
        <w:rPr>
          <w:rFonts w:ascii="Arial" w:eastAsia="Times New Roman" w:hAnsi="Arial" w:cs="Arial"/>
          <w:sz w:val="22"/>
          <w:szCs w:val="22"/>
          <w:lang w:val="en-AU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(e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AA79E4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The </w:t>
      </w:r>
      <w:proofErr w:type="spellStart"/>
      <w:r w:rsidR="003E0D55">
        <w:rPr>
          <w:rFonts w:ascii="Arial" w:eastAsia="Times New Roman" w:hAnsi="Arial" w:cs="Arial"/>
          <w:sz w:val="22"/>
          <w:szCs w:val="22"/>
          <w:lang w:val="en-AU"/>
        </w:rPr>
        <w:t>sulf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>uric</w:t>
      </w:r>
      <w:proofErr w:type="spellEnd"/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 acid plant at Mount Isa has the capacity to produce 3,700 tonnes </w:t>
      </w:r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of 98% </w:t>
      </w:r>
      <w:proofErr w:type="spellStart"/>
      <w:r w:rsidR="003E0D55">
        <w:rPr>
          <w:rFonts w:ascii="Arial" w:eastAsia="Times New Roman" w:hAnsi="Arial" w:cs="Arial"/>
          <w:sz w:val="22"/>
          <w:szCs w:val="22"/>
          <w:lang w:val="en-AU"/>
        </w:rPr>
        <w:t>sulfuric</w:t>
      </w:r>
      <w:proofErr w:type="spellEnd"/>
      <w:r w:rsidR="003E0D55">
        <w:rPr>
          <w:rFonts w:ascii="Arial" w:eastAsia="Times New Roman" w:hAnsi="Arial" w:cs="Arial"/>
          <w:sz w:val="22"/>
          <w:szCs w:val="22"/>
          <w:lang w:val="en-AU"/>
        </w:rPr>
        <w:t xml:space="preserve"> acid </w:t>
      </w:r>
      <w:r w:rsidR="003E0D55" w:rsidRPr="00AE1E65">
        <w:rPr>
          <w:rFonts w:ascii="Arial" w:eastAsia="Times New Roman" w:hAnsi="Arial" w:cs="Arial"/>
          <w:sz w:val="22"/>
          <w:szCs w:val="22"/>
          <w:lang w:val="en-AU"/>
        </w:rPr>
        <w:t xml:space="preserve">per day.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At f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>ull capacity, calculate the volume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of </w:t>
      </w:r>
      <w:r w:rsidR="0076584B">
        <w:rPr>
          <w:rFonts w:ascii="Arial" w:eastAsia="Times New Roman" w:hAnsi="Arial" w:cs="Arial"/>
          <w:color w:val="252525"/>
          <w:sz w:val="22"/>
          <w:szCs w:val="22"/>
        </w:rPr>
        <w:t xml:space="preserve">water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required by the sulfuric acid plant each day.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 xml:space="preserve"> (1.00 kg of water has a volume of 1.00 L)</w:t>
      </w:r>
      <w:r w:rsidR="00F05EA7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9A1426"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gramStart"/>
      <w:r w:rsidR="009A1426">
        <w:rPr>
          <w:rFonts w:ascii="Arial" w:eastAsia="Times New Roman" w:hAnsi="Arial" w:cs="Arial"/>
          <w:color w:val="252525"/>
          <w:sz w:val="22"/>
          <w:szCs w:val="22"/>
        </w:rPr>
        <w:t>5</w:t>
      </w:r>
      <w:proofErr w:type="gramEnd"/>
      <w:r w:rsidR="00FB1F52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5922B385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234DD766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437146" w14:paraId="06DB471C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33F68376" w14:textId="77777777" w:rsidR="00437146" w:rsidRDefault="0043714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131E276D" w14:textId="77777777" w:rsidR="00437146" w:rsidRDefault="0043714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37146" w14:paraId="4E84AB79" w14:textId="77777777" w:rsidTr="00C879F1">
        <w:trPr>
          <w:trHeight w:val="307"/>
        </w:trPr>
        <w:tc>
          <w:tcPr>
            <w:tcW w:w="7901" w:type="dxa"/>
          </w:tcPr>
          <w:p w14:paraId="2543ADBA" w14:textId="7DCD7801" w:rsidR="00437146" w:rsidRPr="009E4C4F" w:rsidRDefault="00294968" w:rsidP="009A1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Mass of pure </w:t>
            </w:r>
            <w:r w:rsidR="00437146" w:rsidRPr="00437146">
              <w:rPr>
                <w:rFonts w:ascii="Arial" w:hAnsi="Arial" w:cs="Arial"/>
                <w:sz w:val="22"/>
                <w:szCs w:val="22"/>
              </w:rPr>
              <w:t>H</w:t>
            </w:r>
            <w:r w:rsidR="0043714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37146" w:rsidRPr="00437146">
              <w:rPr>
                <w:rFonts w:ascii="Arial" w:hAnsi="Arial" w:cs="Arial"/>
                <w:sz w:val="22"/>
                <w:szCs w:val="22"/>
              </w:rPr>
              <w:t>SO</w:t>
            </w:r>
            <w:r w:rsidR="00437146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437146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4371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3 700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x 10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6</w:t>
            </w:r>
            <w:r w:rsidR="0043714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 xml:space="preserve"> </w:t>
            </w:r>
            <w:r w:rsidR="0043714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× (98/100) = 3 626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</w:t>
            </w:r>
            <w:r w:rsidR="009A1426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×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10</w:t>
            </w:r>
            <w:r w:rsidR="00437146" w:rsidRPr="00AE1E65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6</w:t>
            </w:r>
            <w:r w:rsidR="00437146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 xml:space="preserve"> </w:t>
            </w:r>
            <w:r w:rsidR="009E4C4F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g</w:t>
            </w:r>
          </w:p>
        </w:tc>
        <w:tc>
          <w:tcPr>
            <w:tcW w:w="1461" w:type="dxa"/>
            <w:vAlign w:val="center"/>
          </w:tcPr>
          <w:p w14:paraId="306C8706" w14:textId="77777777" w:rsidR="00437146" w:rsidRDefault="0043714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6692" w14:paraId="33E1C520" w14:textId="77777777" w:rsidTr="00087CA5">
        <w:trPr>
          <w:trHeight w:val="771"/>
        </w:trPr>
        <w:tc>
          <w:tcPr>
            <w:tcW w:w="7901" w:type="dxa"/>
          </w:tcPr>
          <w:p w14:paraId="3B30791C" w14:textId="77777777" w:rsidR="002D6692" w:rsidRPr="009E4C4F" w:rsidRDefault="002D6692" w:rsidP="009E4C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r w:rsidRPr="00437146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437146">
              <w:rPr>
                <w:rFonts w:ascii="Arial" w:hAnsi="Arial" w:cs="Arial"/>
                <w:sz w:val="22"/>
                <w:szCs w:val="22"/>
              </w:rPr>
              <w:t>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) = 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3 626</w:t>
            </w:r>
            <w:r w:rsidRPr="00AE1E65"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x 10</w:t>
            </w:r>
            <w:r w:rsidRPr="00AE1E65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/ 98.086 = 3.697 × 10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mol</w:t>
            </w:r>
            <w:proofErr w:type="spellEnd"/>
          </w:p>
          <w:p w14:paraId="7D54474E" w14:textId="4DA2F805" w:rsidR="002D6692" w:rsidRPr="009E4C4F" w:rsidRDefault="002D6692" w:rsidP="009E4C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 of H</w:t>
            </w:r>
            <w:r w:rsidRPr="00DF20B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 needed to convert SO</w:t>
            </w:r>
            <w:r w:rsidRPr="002D6692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to  = moles H</w:t>
            </w:r>
            <w:r w:rsidRPr="00DF20B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SO</w:t>
            </w:r>
            <w:r w:rsidRPr="00DF20B6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461" w:type="dxa"/>
            <w:vAlign w:val="center"/>
          </w:tcPr>
          <w:p w14:paraId="5D5818AB" w14:textId="77777777" w:rsidR="002D6692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25406EA7" w14:textId="24D860D3" w:rsidR="002D6692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D6692" w14:paraId="18C6F26A" w14:textId="77777777" w:rsidTr="001341C8">
        <w:trPr>
          <w:trHeight w:val="1076"/>
        </w:trPr>
        <w:tc>
          <w:tcPr>
            <w:tcW w:w="7901" w:type="dxa"/>
          </w:tcPr>
          <w:p w14:paraId="00DF2D12" w14:textId="77777777" w:rsidR="002D6692" w:rsidRDefault="002D6692" w:rsidP="009E4C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r w:rsidRPr="00437146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437146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) = n(</w:t>
            </w:r>
            <w:r w:rsidRPr="00437146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437146">
              <w:rPr>
                <w:rFonts w:ascii="Arial" w:hAnsi="Arial" w:cs="Arial"/>
                <w:sz w:val="22"/>
                <w:szCs w:val="22"/>
              </w:rPr>
              <w:t>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) = 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3.697 × 10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mol</w:t>
            </w:r>
            <w:proofErr w:type="spellEnd"/>
          </w:p>
          <w:p w14:paraId="0CD0CB88" w14:textId="77777777" w:rsidR="002D6692" w:rsidRDefault="002D6692" w:rsidP="009E4C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</w:t>
            </w:r>
            <w:r w:rsidRPr="00437146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437146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) = 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>3.697 × 10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AU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× 18.016</w:t>
            </w:r>
          </w:p>
          <w:p w14:paraId="2888BC7B" w14:textId="77777777" w:rsidR="002D6692" w:rsidRDefault="002D6692" w:rsidP="009E4C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= 6.66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g   = 6.66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5 </w:t>
            </w:r>
            <w:r>
              <w:rPr>
                <w:rFonts w:ascii="Arial" w:hAnsi="Arial" w:cs="Arial"/>
                <w:sz w:val="22"/>
                <w:szCs w:val="22"/>
              </w:rPr>
              <w:t>kg</w:t>
            </w:r>
          </w:p>
          <w:p w14:paraId="02A4121D" w14:textId="20B3725C" w:rsidR="002D6692" w:rsidRDefault="002D6692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V(H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O) = 6.66 ×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5 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461" w:type="dxa"/>
            <w:vAlign w:val="center"/>
          </w:tcPr>
          <w:p w14:paraId="5137C1A5" w14:textId="77777777" w:rsidR="002D6692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6B578CF1" w14:textId="183AF5C2" w:rsidR="002D6692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D6692" w14:paraId="3D2D05A2" w14:textId="77777777" w:rsidTr="00E76580">
        <w:trPr>
          <w:trHeight w:val="769"/>
        </w:trPr>
        <w:tc>
          <w:tcPr>
            <w:tcW w:w="7901" w:type="dxa"/>
            <w:vAlign w:val="center"/>
          </w:tcPr>
          <w:p w14:paraId="207F7F15" w14:textId="77777777" w:rsidR="002D6692" w:rsidRDefault="002D6692" w:rsidP="001E5E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Mass of water required to make the mass up to 3700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tonnes</w:t>
            </w:r>
            <w:proofErr w:type="spellEnd"/>
          </w:p>
          <w:p w14:paraId="0092F5EB" w14:textId="60ADAF08" w:rsidR="002D6692" w:rsidRPr="00787891" w:rsidRDefault="002D6692" w:rsidP="001E5E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= 3700 – 3626 = 74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tonnes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7.40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kg </w:t>
            </w:r>
          </w:p>
          <w:p w14:paraId="19F3C0D7" w14:textId="0220C2E4" w:rsidR="002D6692" w:rsidRPr="00787891" w:rsidRDefault="002D6692" w:rsidP="001E5E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V(H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O) = 7.40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</w:p>
        </w:tc>
        <w:tc>
          <w:tcPr>
            <w:tcW w:w="1461" w:type="dxa"/>
            <w:vAlign w:val="center"/>
          </w:tcPr>
          <w:p w14:paraId="5F0E155F" w14:textId="64B99AFC" w:rsidR="002D6692" w:rsidRPr="00DF20B6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39BDA4" w14:textId="6CEDAC9D" w:rsidR="002D6692" w:rsidRPr="00DF20B6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D6692" w14:paraId="2A70CA07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6262BCF1" w14:textId="08E2FB91" w:rsidR="002D6692" w:rsidRPr="002D6692" w:rsidRDefault="002D6692" w:rsidP="001E5EAD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 of water required = 6.66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+ 7.40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= 7.40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61" w:type="dxa"/>
            <w:vAlign w:val="center"/>
          </w:tcPr>
          <w:p w14:paraId="00F74DD0" w14:textId="3F7BAC62" w:rsidR="002D6692" w:rsidRPr="00DF20B6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6692" w14:paraId="6AED8C72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3631F4B0" w14:textId="3584E6C5" w:rsidR="002D6692" w:rsidRDefault="002D6692" w:rsidP="001E5E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the just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mass of pure H</w:t>
            </w:r>
            <w:r w:rsidRPr="00750BE8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SO</w:t>
            </w:r>
            <w:r w:rsidRPr="00750BE8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and find mass to make up 3700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tonnes</w:t>
            </w:r>
            <w:proofErr w:type="spellEnd"/>
          </w:p>
          <w:p w14:paraId="6A929F01" w14:textId="2E819FE5" w:rsidR="002D6692" w:rsidRDefault="002D6692" w:rsidP="001E5E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max 2 marks</w:t>
            </w:r>
          </w:p>
        </w:tc>
        <w:tc>
          <w:tcPr>
            <w:tcW w:w="1461" w:type="dxa"/>
            <w:vAlign w:val="center"/>
          </w:tcPr>
          <w:p w14:paraId="15EAC754" w14:textId="77777777" w:rsidR="002D6692" w:rsidRDefault="002D6692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20B6" w14:paraId="5D2F41E2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681AAA7B" w14:textId="6C927BB6" w:rsidR="00DF20B6" w:rsidRPr="00DF20B6" w:rsidRDefault="00DF20B6" w:rsidP="00DF20B6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DF20B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20B0E44" w14:textId="279DCA38" w:rsidR="00DF20B6" w:rsidRDefault="00DF20B6" w:rsidP="00C879F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</w:tbl>
    <w:p w14:paraId="7C4D34F9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38F63B41" w14:textId="77777777" w:rsidR="005F18A3" w:rsidRDefault="005F18A3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59F4794F" w14:textId="77777777" w:rsidR="00750BE8" w:rsidRDefault="00750BE8" w:rsidP="00FB1F52">
      <w:pPr>
        <w:ind w:left="720" w:firstLine="720"/>
        <w:rPr>
          <w:rFonts w:ascii="Arial" w:eastAsia="Times New Roman" w:hAnsi="Arial" w:cs="Arial"/>
          <w:color w:val="252525"/>
          <w:sz w:val="22"/>
          <w:szCs w:val="22"/>
        </w:rPr>
      </w:pPr>
    </w:p>
    <w:p w14:paraId="61C0B8A8" w14:textId="302740D1" w:rsidR="007806F1" w:rsidRDefault="009676DC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lastRenderedPageBreak/>
        <w:t xml:space="preserve"> 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>(h)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ab/>
      </w:r>
      <w:r w:rsidR="00F2440F">
        <w:rPr>
          <w:rFonts w:ascii="Arial" w:eastAsia="Times New Roman" w:hAnsi="Arial" w:cs="Arial"/>
          <w:color w:val="252525"/>
          <w:sz w:val="22"/>
          <w:szCs w:val="22"/>
        </w:rPr>
        <w:t xml:space="preserve">Explain, in terms of </w:t>
      </w:r>
      <w:r w:rsidR="007478B3">
        <w:rPr>
          <w:rFonts w:ascii="Arial" w:eastAsia="Times New Roman" w:hAnsi="Arial" w:cs="Arial"/>
          <w:color w:val="252525"/>
          <w:sz w:val="22"/>
          <w:szCs w:val="22"/>
        </w:rPr>
        <w:t>environmental</w:t>
      </w:r>
      <w:r w:rsidR="00270EC1">
        <w:rPr>
          <w:rFonts w:ascii="Arial" w:eastAsia="Times New Roman" w:hAnsi="Arial" w:cs="Arial"/>
          <w:color w:val="252525"/>
          <w:sz w:val="22"/>
          <w:szCs w:val="22"/>
        </w:rPr>
        <w:t xml:space="preserve"> chemistry,</w:t>
      </w:r>
    </w:p>
    <w:p w14:paraId="6E94B0F7" w14:textId="03871BB1" w:rsidR="007806F1" w:rsidRDefault="007806F1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14:paraId="44717C0A" w14:textId="1D80A94A" w:rsidR="00FB1F52" w:rsidRDefault="00FB1F52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>(i)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gramStart"/>
      <w:r w:rsidR="00C2119C">
        <w:rPr>
          <w:rFonts w:ascii="Arial" w:eastAsia="Times New Roman" w:hAnsi="Arial" w:cs="Arial"/>
          <w:color w:val="252525"/>
          <w:sz w:val="22"/>
          <w:szCs w:val="22"/>
        </w:rPr>
        <w:t>two</w:t>
      </w:r>
      <w:proofErr w:type="gramEnd"/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 benefit</w:t>
      </w:r>
      <w:r w:rsidR="00C2119C">
        <w:rPr>
          <w:rFonts w:ascii="Arial" w:eastAsia="Times New Roman" w:hAnsi="Arial" w:cs="Arial"/>
          <w:color w:val="252525"/>
          <w:sz w:val="22"/>
          <w:szCs w:val="22"/>
        </w:rPr>
        <w:t>s</w:t>
      </w:r>
      <w:r w:rsidR="007806F1">
        <w:rPr>
          <w:rFonts w:ascii="Arial" w:eastAsia="Times New Roman" w:hAnsi="Arial" w:cs="Arial"/>
          <w:color w:val="252525"/>
          <w:sz w:val="22"/>
          <w:szCs w:val="22"/>
        </w:rPr>
        <w:t xml:space="preserve"> of the two plants operating together at the Mount Isa site. </w:t>
      </w:r>
    </w:p>
    <w:p w14:paraId="1FC00FBC" w14:textId="7F2242C9" w:rsidR="007806F1" w:rsidRDefault="007806F1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</w:r>
      <w:r>
        <w:rPr>
          <w:rFonts w:ascii="Arial" w:eastAsia="Times New Roman" w:hAnsi="Arial" w:cs="Arial"/>
          <w:color w:val="252525"/>
          <w:sz w:val="22"/>
          <w:szCs w:val="22"/>
        </w:rPr>
        <w:tab/>
        <w:t>(</w:t>
      </w:r>
      <w:proofErr w:type="gramStart"/>
      <w:r>
        <w:rPr>
          <w:rFonts w:ascii="Arial" w:eastAsia="Times New Roman" w:hAnsi="Arial" w:cs="Arial"/>
          <w:color w:val="252525"/>
          <w:sz w:val="22"/>
          <w:szCs w:val="22"/>
        </w:rPr>
        <w:t>2</w:t>
      </w:r>
      <w:proofErr w:type="gramEnd"/>
      <w:r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18ADAD18" w14:textId="1720724C"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A1426" w14:paraId="7219BEB8" w14:textId="77777777" w:rsidTr="009A1426">
        <w:trPr>
          <w:trHeight w:val="223"/>
        </w:trPr>
        <w:tc>
          <w:tcPr>
            <w:tcW w:w="7901" w:type="dxa"/>
            <w:vAlign w:val="center"/>
          </w:tcPr>
          <w:p w14:paraId="73A4FAF3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1B3C446D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A1426" w14:paraId="2F9CA96F" w14:textId="77777777" w:rsidTr="009A1426">
        <w:trPr>
          <w:trHeight w:val="307"/>
        </w:trPr>
        <w:tc>
          <w:tcPr>
            <w:tcW w:w="7901" w:type="dxa"/>
          </w:tcPr>
          <w:p w14:paraId="60B690BA" w14:textId="24A0F38F" w:rsidR="009A1426" w:rsidRPr="009E4C4F" w:rsidRDefault="00DF20B6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Sulfur dioxide is not emitted into the air</w:t>
            </w:r>
          </w:p>
        </w:tc>
        <w:tc>
          <w:tcPr>
            <w:tcW w:w="1461" w:type="dxa"/>
            <w:vAlign w:val="center"/>
          </w:tcPr>
          <w:p w14:paraId="56DB2163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A1426" w14:paraId="2C9D7280" w14:textId="77777777" w:rsidTr="009A1426">
        <w:trPr>
          <w:trHeight w:val="307"/>
        </w:trPr>
        <w:tc>
          <w:tcPr>
            <w:tcW w:w="7901" w:type="dxa"/>
          </w:tcPr>
          <w:p w14:paraId="497EF33F" w14:textId="7FC5221F" w:rsidR="009A1426" w:rsidRDefault="00DF20B6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</w:t>
            </w:r>
            <w:r w:rsidRPr="00DF20B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is</w:t>
            </w:r>
            <w:r w:rsidR="009A1426">
              <w:rPr>
                <w:rFonts w:ascii="Arial" w:hAnsi="Arial" w:cs="Arial"/>
                <w:sz w:val="22"/>
                <w:szCs w:val="22"/>
              </w:rPr>
              <w:t xml:space="preserve"> the raw material for the production of sulfuric acid</w:t>
            </w:r>
          </w:p>
          <w:p w14:paraId="281CD254" w14:textId="7DBB952F" w:rsidR="009A1426" w:rsidRPr="009A1426" w:rsidRDefault="009A1426" w:rsidP="00C879F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accept other </w:t>
            </w:r>
            <w:r w:rsidR="00D05989">
              <w:rPr>
                <w:rFonts w:ascii="Arial" w:hAnsi="Arial" w:cs="Arial"/>
                <w:i/>
                <w:sz w:val="22"/>
                <w:szCs w:val="22"/>
              </w:rPr>
              <w:t xml:space="preserve">chemically correct </w:t>
            </w:r>
            <w:r>
              <w:rPr>
                <w:rFonts w:ascii="Arial" w:hAnsi="Arial" w:cs="Arial"/>
                <w:i/>
                <w:sz w:val="22"/>
                <w:szCs w:val="22"/>
              </w:rPr>
              <w:t>appropriate answers</w:t>
            </w:r>
          </w:p>
        </w:tc>
        <w:tc>
          <w:tcPr>
            <w:tcW w:w="1461" w:type="dxa"/>
            <w:vAlign w:val="center"/>
          </w:tcPr>
          <w:p w14:paraId="74BDB389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A1426" w14:paraId="183B28CE" w14:textId="77777777" w:rsidTr="009A1426">
        <w:trPr>
          <w:trHeight w:val="223"/>
        </w:trPr>
        <w:tc>
          <w:tcPr>
            <w:tcW w:w="7901" w:type="dxa"/>
            <w:vAlign w:val="center"/>
          </w:tcPr>
          <w:p w14:paraId="317A40DB" w14:textId="77777777" w:rsidR="009A1426" w:rsidRDefault="009A1426" w:rsidP="00C879F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3A16D020" w14:textId="1D8A2C7C" w:rsidR="009A1426" w:rsidRPr="00497A43" w:rsidRDefault="009A1426" w:rsidP="00C879F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08D37007" w14:textId="3E304FE9" w:rsidR="00FB1F52" w:rsidRDefault="00FB1F52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14:paraId="5E76802C" w14:textId="77777777" w:rsidR="009676DC" w:rsidRDefault="009676DC" w:rsidP="00FB1F52">
      <w:pPr>
        <w:rPr>
          <w:rFonts w:ascii="Arial" w:eastAsia="Times New Roman" w:hAnsi="Arial" w:cs="Arial"/>
          <w:color w:val="252525"/>
          <w:sz w:val="22"/>
          <w:szCs w:val="22"/>
        </w:rPr>
      </w:pPr>
    </w:p>
    <w:p w14:paraId="7A13886F" w14:textId="394764E8" w:rsidR="009462B1" w:rsidRDefault="007806F1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>(ii)</w:t>
      </w:r>
      <w:r w:rsidR="00FB1F52">
        <w:rPr>
          <w:rFonts w:ascii="Arial" w:eastAsia="Times New Roman" w:hAnsi="Arial" w:cs="Arial"/>
          <w:color w:val="252525"/>
          <w:sz w:val="22"/>
          <w:szCs w:val="22"/>
        </w:rPr>
        <w:tab/>
      </w:r>
      <w:proofErr w:type="gramStart"/>
      <w:r w:rsidR="008817CB">
        <w:rPr>
          <w:rFonts w:ascii="Arial" w:eastAsia="Times New Roman" w:hAnsi="Arial" w:cs="Arial"/>
          <w:color w:val="252525"/>
          <w:sz w:val="22"/>
          <w:szCs w:val="22"/>
        </w:rPr>
        <w:t>why</w:t>
      </w:r>
      <w:proofErr w:type="gramEnd"/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a catalyst, and not a higher temperature,</w:t>
      </w:r>
      <w:r>
        <w:rPr>
          <w:rFonts w:ascii="Arial" w:eastAsia="Times New Roman" w:hAnsi="Arial" w:cs="Arial"/>
          <w:color w:val="252525"/>
          <w:sz w:val="22"/>
          <w:szCs w:val="22"/>
        </w:rPr>
        <w:t xml:space="preserve"> is used</w:t>
      </w:r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in Reaction 3.</w:t>
      </w:r>
      <w:r w:rsidR="008817CB" w:rsidRPr="008817CB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FC5C2C">
        <w:rPr>
          <w:rFonts w:ascii="Arial" w:eastAsia="Times New Roman" w:hAnsi="Arial" w:cs="Arial"/>
          <w:color w:val="252525"/>
          <w:sz w:val="22"/>
          <w:szCs w:val="22"/>
        </w:rPr>
        <w:t>(</w:t>
      </w:r>
      <w:proofErr w:type="gramStart"/>
      <w:r w:rsidR="00FC5C2C">
        <w:rPr>
          <w:rFonts w:ascii="Arial" w:eastAsia="Times New Roman" w:hAnsi="Arial" w:cs="Arial"/>
          <w:color w:val="252525"/>
          <w:sz w:val="22"/>
          <w:szCs w:val="22"/>
        </w:rPr>
        <w:t>2</w:t>
      </w:r>
      <w:proofErr w:type="gramEnd"/>
      <w:r w:rsidR="008817CB">
        <w:rPr>
          <w:rFonts w:ascii="Arial" w:eastAsia="Times New Roman" w:hAnsi="Arial" w:cs="Arial"/>
          <w:color w:val="252525"/>
          <w:sz w:val="22"/>
          <w:szCs w:val="22"/>
        </w:rPr>
        <w:t xml:space="preserve"> marks)</w:t>
      </w:r>
    </w:p>
    <w:p w14:paraId="58BB9EB5" w14:textId="77777777" w:rsidR="008F03F7" w:rsidRPr="007806F1" w:rsidRDefault="008F03F7" w:rsidP="007806F1">
      <w:pPr>
        <w:ind w:firstLine="720"/>
        <w:rPr>
          <w:rFonts w:ascii="Arial" w:eastAsia="Times New Roman" w:hAnsi="Arial" w:cs="Arial"/>
          <w:color w:val="252525"/>
          <w:sz w:val="22"/>
          <w:szCs w:val="22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9A1426" w14:paraId="37569418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3DB10B44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4C0A045F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9A1426" w14:paraId="73E2F9B7" w14:textId="77777777" w:rsidTr="00C879F1">
        <w:trPr>
          <w:trHeight w:val="307"/>
        </w:trPr>
        <w:tc>
          <w:tcPr>
            <w:tcW w:w="7901" w:type="dxa"/>
          </w:tcPr>
          <w:p w14:paraId="04456C2C" w14:textId="1395CF81" w:rsidR="00C0643B" w:rsidRDefault="00C0643B" w:rsidP="00D059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Reaction 3 is exothermic and a </w:t>
            </w:r>
            <w:r w:rsidR="009A1426">
              <w:rPr>
                <w:rFonts w:ascii="Arial" w:hAnsi="Arial" w:cs="Arial"/>
                <w:sz w:val="22"/>
                <w:szCs w:val="22"/>
              </w:rPr>
              <w:t>higher temperature will reduce yield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5464347" w14:textId="4FEF362B" w:rsidR="00C0643B" w:rsidRDefault="00C0643B" w:rsidP="00D059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  <w:p w14:paraId="73E4826D" w14:textId="2AFC00B1" w:rsidR="00C0643B" w:rsidRDefault="00C0643B" w:rsidP="00D059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temperature increase cost -  getting 97% yield</w:t>
            </w:r>
          </w:p>
          <w:p w14:paraId="0F7C1F8F" w14:textId="44F66520" w:rsidR="009A1426" w:rsidRPr="009E4C4F" w:rsidRDefault="00C0643B" w:rsidP="00D059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0598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14:paraId="27D36553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A1426" w14:paraId="7CFE1EFB" w14:textId="77777777" w:rsidTr="00C879F1">
        <w:trPr>
          <w:trHeight w:val="307"/>
        </w:trPr>
        <w:tc>
          <w:tcPr>
            <w:tcW w:w="7901" w:type="dxa"/>
          </w:tcPr>
          <w:p w14:paraId="0E26A197" w14:textId="31C1160E" w:rsidR="009A1426" w:rsidRDefault="00D05989" w:rsidP="00C879F1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catalyst will provide a faster reaction </w:t>
            </w:r>
            <w:r w:rsidR="00C0643B">
              <w:rPr>
                <w:rFonts w:ascii="Arial" w:hAnsi="Arial" w:cs="Arial"/>
                <w:sz w:val="22"/>
                <w:szCs w:val="22"/>
              </w:rPr>
              <w:t>pathway with lower energy requirement giving 97% yield.</w:t>
            </w:r>
          </w:p>
          <w:p w14:paraId="6592D624" w14:textId="639E4FCF" w:rsidR="00D05989" w:rsidRPr="009E4C4F" w:rsidRDefault="00D05989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accept other chemically correct appropriate answers</w:t>
            </w:r>
          </w:p>
        </w:tc>
        <w:tc>
          <w:tcPr>
            <w:tcW w:w="1461" w:type="dxa"/>
            <w:vAlign w:val="center"/>
          </w:tcPr>
          <w:p w14:paraId="4D2E1C3D" w14:textId="77777777" w:rsidR="009A1426" w:rsidRDefault="009A1426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A1426" w14:paraId="618084A6" w14:textId="77777777" w:rsidTr="00C879F1">
        <w:trPr>
          <w:trHeight w:val="223"/>
        </w:trPr>
        <w:tc>
          <w:tcPr>
            <w:tcW w:w="7901" w:type="dxa"/>
            <w:vAlign w:val="center"/>
          </w:tcPr>
          <w:p w14:paraId="7AE94C9F" w14:textId="77777777" w:rsidR="009A1426" w:rsidRDefault="009A1426" w:rsidP="00C879F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632D7223" w14:textId="4AFED37D" w:rsidR="009A1426" w:rsidRPr="00497A43" w:rsidRDefault="009A1426" w:rsidP="00C879F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610FAB35" w14:textId="77777777" w:rsidR="00904F18" w:rsidRPr="00AE1E65" w:rsidRDefault="00904F18" w:rsidP="0082425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n-AU"/>
        </w:rPr>
      </w:pPr>
    </w:p>
    <w:p w14:paraId="3858F79B" w14:textId="77777777" w:rsidR="00B66271" w:rsidRPr="00AE1E65" w:rsidRDefault="00B66271">
      <w:pPr>
        <w:rPr>
          <w:rFonts w:ascii="Arial" w:hAnsi="Arial" w:cs="Arial"/>
          <w:b/>
          <w:sz w:val="22"/>
          <w:szCs w:val="22"/>
        </w:rPr>
      </w:pPr>
      <w:r w:rsidRPr="00AE1E65">
        <w:rPr>
          <w:rFonts w:ascii="Arial" w:hAnsi="Arial" w:cs="Arial"/>
          <w:b/>
          <w:sz w:val="22"/>
          <w:szCs w:val="22"/>
        </w:rPr>
        <w:br w:type="page"/>
      </w:r>
    </w:p>
    <w:p w14:paraId="7F2368EC" w14:textId="7810426F" w:rsidR="00B66271" w:rsidRPr="00AE1E65" w:rsidRDefault="00A71F18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38</w:t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C2119C">
        <w:rPr>
          <w:rFonts w:ascii="Arial" w:hAnsi="Arial" w:cs="Arial"/>
          <w:b/>
          <w:sz w:val="22"/>
          <w:szCs w:val="22"/>
        </w:rPr>
        <w:tab/>
      </w:r>
      <w:r w:rsidR="009C613C">
        <w:rPr>
          <w:rFonts w:ascii="Arial" w:hAnsi="Arial" w:cs="Arial"/>
          <w:b/>
          <w:sz w:val="22"/>
          <w:szCs w:val="22"/>
        </w:rPr>
        <w:t>(10</w:t>
      </w:r>
      <w:r w:rsidR="00B66271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481FD837" w14:textId="77777777"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3613182" w14:textId="730AB34E" w:rsidR="00F659C5" w:rsidRPr="00AE1E65" w:rsidRDefault="00B66271" w:rsidP="00B6627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Banana oil</w:t>
      </w:r>
      <w:r w:rsidR="00A71F18">
        <w:rPr>
          <w:rFonts w:ascii="Arial" w:hAnsi="Arial" w:cs="Arial"/>
          <w:sz w:val="22"/>
          <w:szCs w:val="22"/>
        </w:rPr>
        <w:t xml:space="preserve"> contains an </w:t>
      </w:r>
      <w:proofErr w:type="gramStart"/>
      <w:r w:rsidR="00A71F18">
        <w:rPr>
          <w:rFonts w:ascii="Arial" w:hAnsi="Arial" w:cs="Arial"/>
          <w:sz w:val="22"/>
          <w:szCs w:val="22"/>
        </w:rPr>
        <w:t xml:space="preserve">ester </w:t>
      </w:r>
      <w:r w:rsidRPr="00AE1E65">
        <w:rPr>
          <w:rFonts w:ascii="Arial" w:hAnsi="Arial" w:cs="Arial"/>
          <w:sz w:val="22"/>
          <w:szCs w:val="22"/>
        </w:rPr>
        <w:t>which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giv</w:t>
      </w:r>
      <w:r w:rsidR="00A71F18">
        <w:rPr>
          <w:rFonts w:ascii="Arial" w:hAnsi="Arial" w:cs="Arial"/>
          <w:sz w:val="22"/>
          <w:szCs w:val="22"/>
        </w:rPr>
        <w:t xml:space="preserve">es the oil its distinctive </w:t>
      </w:r>
      <w:proofErr w:type="spellStart"/>
      <w:r w:rsidR="00A71F18">
        <w:rPr>
          <w:rFonts w:ascii="Arial" w:hAnsi="Arial" w:cs="Arial"/>
          <w:sz w:val="22"/>
          <w:szCs w:val="22"/>
        </w:rPr>
        <w:t>odour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. </w:t>
      </w:r>
      <w:r w:rsidR="00F659C5" w:rsidRPr="00AE1E65">
        <w:rPr>
          <w:rFonts w:ascii="Arial" w:hAnsi="Arial" w:cs="Arial"/>
          <w:sz w:val="22"/>
          <w:szCs w:val="22"/>
        </w:rPr>
        <w:t xml:space="preserve">A series of experiments </w:t>
      </w:r>
      <w:proofErr w:type="gramStart"/>
      <w:r w:rsidR="00F659C5" w:rsidRPr="00AE1E65">
        <w:rPr>
          <w:rFonts w:ascii="Arial" w:hAnsi="Arial" w:cs="Arial"/>
          <w:sz w:val="22"/>
          <w:szCs w:val="22"/>
        </w:rPr>
        <w:t>were carried out</w:t>
      </w:r>
      <w:proofErr w:type="gramEnd"/>
      <w:r w:rsidR="00F659C5" w:rsidRPr="00AE1E65">
        <w:rPr>
          <w:rFonts w:ascii="Arial" w:hAnsi="Arial" w:cs="Arial"/>
          <w:sz w:val="22"/>
          <w:szCs w:val="22"/>
        </w:rPr>
        <w:t xml:space="preserve"> to determine the formula of this ester, which was known to contain just carbon, hydrogen and oxygen. </w:t>
      </w:r>
    </w:p>
    <w:p w14:paraId="1B7845E0" w14:textId="77777777"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14:paraId="08B686D5" w14:textId="18CBDC88" w:rsidR="00B66271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1.51 g of the ester was </w:t>
      </w:r>
      <w:r w:rsidR="000C4C8A">
        <w:rPr>
          <w:rFonts w:ascii="Arial" w:hAnsi="Arial" w:cs="Arial"/>
          <w:sz w:val="22"/>
          <w:szCs w:val="22"/>
        </w:rPr>
        <w:t>combusted in excess oxygen and 3.57</w:t>
      </w:r>
      <w:r w:rsidRPr="00AE1E65">
        <w:rPr>
          <w:rFonts w:ascii="Arial" w:hAnsi="Arial" w:cs="Arial"/>
          <w:sz w:val="22"/>
          <w:szCs w:val="22"/>
        </w:rPr>
        <w:t xml:space="preserve"> g of carbon dioxide </w:t>
      </w:r>
      <w:proofErr w:type="gramStart"/>
      <w:r w:rsidRPr="00AE1E65">
        <w:rPr>
          <w:rFonts w:ascii="Arial" w:hAnsi="Arial" w:cs="Arial"/>
          <w:sz w:val="22"/>
          <w:szCs w:val="22"/>
        </w:rPr>
        <w:t>was produced</w:t>
      </w:r>
      <w:proofErr w:type="gramEnd"/>
      <w:r w:rsidRPr="00AE1E65">
        <w:rPr>
          <w:rFonts w:ascii="Arial" w:hAnsi="Arial" w:cs="Arial"/>
          <w:sz w:val="22"/>
          <w:szCs w:val="22"/>
        </w:rPr>
        <w:t>.</w:t>
      </w:r>
    </w:p>
    <w:p w14:paraId="503E86D5" w14:textId="77777777" w:rsidR="00F659C5" w:rsidRPr="00AE1E65" w:rsidRDefault="00F659C5" w:rsidP="00B66271">
      <w:pPr>
        <w:spacing w:line="276" w:lineRule="auto"/>
        <w:rPr>
          <w:rFonts w:ascii="Arial" w:hAnsi="Arial" w:cs="Arial"/>
          <w:sz w:val="22"/>
          <w:szCs w:val="22"/>
        </w:rPr>
      </w:pPr>
    </w:p>
    <w:p w14:paraId="6478A35C" w14:textId="5B857952" w:rsidR="00F659C5" w:rsidRPr="00AE1E65" w:rsidRDefault="00F659C5" w:rsidP="00F659C5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A second sample weighing 2.11 g was </w:t>
      </w:r>
      <w:r w:rsidR="000C4C8A">
        <w:rPr>
          <w:rFonts w:ascii="Arial" w:hAnsi="Arial" w:cs="Arial"/>
          <w:sz w:val="22"/>
          <w:szCs w:val="22"/>
        </w:rPr>
        <w:t>combusted in excess oxygen and 2.04</w:t>
      </w:r>
      <w:r w:rsidRPr="00AE1E65">
        <w:rPr>
          <w:rFonts w:ascii="Arial" w:hAnsi="Arial" w:cs="Arial"/>
          <w:sz w:val="22"/>
          <w:szCs w:val="22"/>
        </w:rPr>
        <w:t xml:space="preserve"> g of water </w:t>
      </w:r>
      <w:proofErr w:type="gramStart"/>
      <w:r w:rsidRPr="00AE1E65">
        <w:rPr>
          <w:rFonts w:ascii="Arial" w:hAnsi="Arial" w:cs="Arial"/>
          <w:sz w:val="22"/>
          <w:szCs w:val="22"/>
        </w:rPr>
        <w:t>was produced</w:t>
      </w:r>
      <w:proofErr w:type="gramEnd"/>
      <w:r w:rsidRPr="00AE1E65">
        <w:rPr>
          <w:rFonts w:ascii="Arial" w:hAnsi="Arial" w:cs="Arial"/>
          <w:sz w:val="22"/>
          <w:szCs w:val="22"/>
        </w:rPr>
        <w:t>.</w:t>
      </w:r>
    </w:p>
    <w:p w14:paraId="3909DE4D" w14:textId="77777777"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4276C3BB" w14:textId="369ACAE8" w:rsidR="00F659C5" w:rsidRPr="004A44A0" w:rsidRDefault="00F659C5" w:rsidP="00F659C5">
      <w:pPr>
        <w:spacing w:line="276" w:lineRule="auto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4A44A0">
        <w:rPr>
          <w:rFonts w:ascii="Arial" w:eastAsia="Times New Roman" w:hAnsi="Arial" w:cs="Arial"/>
          <w:sz w:val="22"/>
          <w:szCs w:val="22"/>
          <w:lang w:val="en-AU" w:eastAsia="en-AU"/>
        </w:rPr>
        <w:t>(a)</w:t>
      </w:r>
      <w:r w:rsidRPr="004A44A0">
        <w:rPr>
          <w:rFonts w:ascii="Arial" w:eastAsia="Times New Roman" w:hAnsi="Arial" w:cs="Arial"/>
          <w:sz w:val="22"/>
          <w:szCs w:val="22"/>
          <w:lang w:val="en-AU" w:eastAsia="en-AU"/>
        </w:rPr>
        <w:tab/>
        <w:t>Calculate the empirical formula of the ester.</w:t>
      </w:r>
      <w:r w:rsidR="00C2119C" w:rsidRPr="004A44A0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C2119C" w:rsidRPr="004A44A0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C2119C" w:rsidRPr="004A44A0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C2119C" w:rsidRPr="004A44A0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C2119C" w:rsidRPr="004A44A0">
        <w:rPr>
          <w:rFonts w:ascii="Arial" w:eastAsia="Times New Roman" w:hAnsi="Arial" w:cs="Arial"/>
          <w:sz w:val="22"/>
          <w:szCs w:val="22"/>
          <w:lang w:val="en-AU" w:eastAsia="en-AU"/>
        </w:rPr>
        <w:tab/>
      </w:r>
      <w:r w:rsidR="00DB4F3C" w:rsidRPr="004A44A0">
        <w:rPr>
          <w:rFonts w:ascii="Arial" w:eastAsia="Times New Roman" w:hAnsi="Arial" w:cs="Arial"/>
          <w:sz w:val="22"/>
          <w:szCs w:val="22"/>
          <w:lang w:val="en-AU" w:eastAsia="en-AU"/>
        </w:rPr>
        <w:t>(</w:t>
      </w:r>
      <w:proofErr w:type="gramStart"/>
      <w:r w:rsidR="00DB4F3C" w:rsidRPr="004A44A0">
        <w:rPr>
          <w:rFonts w:ascii="Arial" w:eastAsia="Times New Roman" w:hAnsi="Arial" w:cs="Arial"/>
          <w:sz w:val="22"/>
          <w:szCs w:val="22"/>
          <w:lang w:val="en-AU" w:eastAsia="en-AU"/>
        </w:rPr>
        <w:t>6</w:t>
      </w:r>
      <w:proofErr w:type="gramEnd"/>
      <w:r w:rsidR="00E87E39" w:rsidRPr="004A44A0">
        <w:rPr>
          <w:rFonts w:ascii="Arial" w:eastAsia="Times New Roman" w:hAnsi="Arial" w:cs="Arial"/>
          <w:sz w:val="22"/>
          <w:szCs w:val="22"/>
          <w:lang w:val="en-AU" w:eastAsia="en-AU"/>
        </w:rPr>
        <w:t xml:space="preserve"> marks)</w:t>
      </w:r>
    </w:p>
    <w:p w14:paraId="368502A3" w14:textId="77777777" w:rsidR="00C879F1" w:rsidRPr="00686D85" w:rsidRDefault="00C879F1" w:rsidP="00C879F1">
      <w:pPr>
        <w:spacing w:line="276" w:lineRule="auto"/>
        <w:rPr>
          <w:rFonts w:ascii="Arial" w:hAnsi="Arial" w:cs="Arial"/>
          <w:sz w:val="22"/>
          <w:szCs w:val="22"/>
        </w:rPr>
      </w:pPr>
      <w:r w:rsidRPr="00AE417E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808"/>
        <w:gridCol w:w="2041"/>
        <w:gridCol w:w="2041"/>
        <w:gridCol w:w="2041"/>
        <w:gridCol w:w="1438"/>
      </w:tblGrid>
      <w:tr w:rsidR="00C879F1" w14:paraId="59EAF106" w14:textId="77777777" w:rsidTr="00C879F1">
        <w:trPr>
          <w:trHeight w:val="312"/>
        </w:trPr>
        <w:tc>
          <w:tcPr>
            <w:tcW w:w="7931" w:type="dxa"/>
            <w:gridSpan w:val="4"/>
            <w:vAlign w:val="center"/>
          </w:tcPr>
          <w:p w14:paraId="27C307CD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38" w:type="dxa"/>
            <w:vAlign w:val="center"/>
          </w:tcPr>
          <w:p w14:paraId="000EFC1F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879F1" w14:paraId="594091F9" w14:textId="77777777" w:rsidTr="00C879F1">
        <w:trPr>
          <w:trHeight w:val="249"/>
        </w:trPr>
        <w:tc>
          <w:tcPr>
            <w:tcW w:w="9369" w:type="dxa"/>
            <w:gridSpan w:val="5"/>
            <w:vAlign w:val="center"/>
          </w:tcPr>
          <w:p w14:paraId="252D6320" w14:textId="26FFB432" w:rsidR="00C879F1" w:rsidRDefault="00C879F1" w:rsidP="00C879F1">
            <w:pPr>
              <w:rPr>
                <w:rFonts w:ascii="Arial" w:hAnsi="Arial" w:cs="Arial"/>
                <w:sz w:val="22"/>
                <w:szCs w:val="22"/>
              </w:rPr>
            </w:pPr>
            <w:r w:rsidRPr="00A12165">
              <w:rPr>
                <w:rFonts w:ascii="Arial" w:hAnsi="Arial" w:cs="Arial"/>
                <w:i/>
                <w:sz w:val="22"/>
                <w:szCs w:val="22"/>
              </w:rPr>
              <w:t xml:space="preserve">Sample 1 </w:t>
            </w:r>
            <w:r>
              <w:rPr>
                <w:rFonts w:ascii="Arial" w:hAnsi="Arial" w:cs="Arial"/>
                <w:i/>
                <w:sz w:val="22"/>
                <w:szCs w:val="22"/>
              </w:rPr>
              <w:t>(1.51 g)</w:t>
            </w:r>
          </w:p>
        </w:tc>
      </w:tr>
      <w:tr w:rsidR="00C879F1" w14:paraId="4F722531" w14:textId="77777777" w:rsidTr="00C879F1">
        <w:trPr>
          <w:trHeight w:val="509"/>
        </w:trPr>
        <w:tc>
          <w:tcPr>
            <w:tcW w:w="7931" w:type="dxa"/>
            <w:gridSpan w:val="4"/>
            <w:vAlign w:val="center"/>
          </w:tcPr>
          <w:p w14:paraId="69AF593B" w14:textId="38D85A9C" w:rsidR="001D6CE2" w:rsidRDefault="001D6CE2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 CO2 = 3.57/44.01 = 0.08112</w:t>
            </w:r>
          </w:p>
          <w:p w14:paraId="5F18E23F" w14:textId="1C2A3D63" w:rsidR="001D6CE2" w:rsidRDefault="001D6CE2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 C = 0.08112</w:t>
            </w:r>
          </w:p>
          <w:p w14:paraId="1D2CE503" w14:textId="07675CA1" w:rsidR="00C879F1" w:rsidRPr="00A12165" w:rsidRDefault="001D6CE2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Mass C</w:t>
            </w:r>
            <w:r w:rsidR="00C879F1">
              <w:rPr>
                <w:rFonts w:ascii="Arial" w:hAnsi="Arial" w:cs="Arial"/>
                <w:sz w:val="22"/>
                <w:szCs w:val="22"/>
              </w:rPr>
              <w:t xml:space="preserve"> = </w:t>
            </w:r>
            <w:r>
              <w:rPr>
                <w:rFonts w:ascii="Arial" w:hAnsi="Arial" w:cs="Arial"/>
                <w:sz w:val="22"/>
                <w:szCs w:val="22"/>
              </w:rPr>
              <w:t xml:space="preserve">0.08112 x 12.01 </w:t>
            </w:r>
            <w:r w:rsidR="00C879F1">
              <w:rPr>
                <w:rFonts w:ascii="Arial" w:hAnsi="Arial" w:cs="Arial"/>
                <w:sz w:val="22"/>
                <w:szCs w:val="22"/>
              </w:rPr>
              <w:t xml:space="preserve"> = 0.974 g</w:t>
            </w:r>
          </w:p>
          <w:p w14:paraId="5E5A589D" w14:textId="48E10C6E" w:rsidR="00C879F1" w:rsidRDefault="00C879F1" w:rsidP="00C879F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%(CO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) = (0.974 / 1.51)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100  = 64.5 %</w:t>
            </w:r>
          </w:p>
        </w:tc>
        <w:tc>
          <w:tcPr>
            <w:tcW w:w="1438" w:type="dxa"/>
            <w:vAlign w:val="center"/>
          </w:tcPr>
          <w:p w14:paraId="4B066589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879F1" w14:paraId="543BBFC9" w14:textId="77777777" w:rsidTr="00C879F1">
        <w:trPr>
          <w:trHeight w:val="407"/>
        </w:trPr>
        <w:tc>
          <w:tcPr>
            <w:tcW w:w="9369" w:type="dxa"/>
            <w:gridSpan w:val="5"/>
            <w:vAlign w:val="center"/>
          </w:tcPr>
          <w:p w14:paraId="14BA903A" w14:textId="5232C8DF" w:rsidR="00C879F1" w:rsidRDefault="00C879F1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Sample 2</w:t>
            </w:r>
            <w:r w:rsidRPr="00A12165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(2.11 g)</w:t>
            </w:r>
          </w:p>
        </w:tc>
      </w:tr>
      <w:tr w:rsidR="00C879F1" w14:paraId="6E8020BF" w14:textId="77777777" w:rsidTr="00C879F1">
        <w:trPr>
          <w:trHeight w:val="407"/>
        </w:trPr>
        <w:tc>
          <w:tcPr>
            <w:tcW w:w="7931" w:type="dxa"/>
            <w:gridSpan w:val="4"/>
            <w:vAlign w:val="center"/>
          </w:tcPr>
          <w:p w14:paraId="581CE01D" w14:textId="0D86C36C" w:rsidR="00C0643B" w:rsidRDefault="00C0643B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 H</w:t>
            </w:r>
            <w:r w:rsidRPr="001D6CE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 = (2.04/18.016) = 0.1132</w:t>
            </w:r>
          </w:p>
          <w:p w14:paraId="0603B119" w14:textId="0E862286" w:rsidR="00C0643B" w:rsidRDefault="00C0643B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 H = 011132 x 2 = 0.2264</w:t>
            </w:r>
          </w:p>
          <w:p w14:paraId="1032258A" w14:textId="7B1AD9FA" w:rsidR="00C879F1" w:rsidRPr="00A12165" w:rsidRDefault="00C879F1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m(H) =</w:t>
            </w:r>
            <w:r w:rsidR="001D6CE2">
              <w:rPr>
                <w:rFonts w:ascii="Arial" w:hAnsi="Arial" w:cs="Arial"/>
                <w:sz w:val="22"/>
                <w:szCs w:val="22"/>
              </w:rPr>
              <w:t xml:space="preserve"> 0.2264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 w:rsidR="001D6CE2">
              <w:rPr>
                <w:rFonts w:ascii="Arial" w:hAnsi="Arial" w:cs="Arial"/>
                <w:sz w:val="22"/>
                <w:szCs w:val="22"/>
              </w:rPr>
              <w:t xml:space="preserve"> 1.008</w:t>
            </w:r>
            <w:r>
              <w:rPr>
                <w:rFonts w:ascii="Arial" w:hAnsi="Arial" w:cs="Arial"/>
                <w:sz w:val="22"/>
                <w:szCs w:val="22"/>
              </w:rPr>
              <w:t xml:space="preserve"> = 0.2283 g</w:t>
            </w:r>
          </w:p>
          <w:p w14:paraId="13395D23" w14:textId="5175FE40" w:rsidR="00C879F1" w:rsidRPr="00686D85" w:rsidRDefault="00C879F1" w:rsidP="00C879F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%(H) = (0.2283 / 2.11)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4"/>
            </w:r>
            <w:r>
              <w:rPr>
                <w:rFonts w:ascii="Arial" w:hAnsi="Arial" w:cs="Arial"/>
                <w:sz w:val="22"/>
                <w:szCs w:val="22"/>
              </w:rPr>
              <w:t xml:space="preserve"> 100  = 10.8 %</w:t>
            </w:r>
          </w:p>
        </w:tc>
        <w:tc>
          <w:tcPr>
            <w:tcW w:w="1438" w:type="dxa"/>
            <w:vAlign w:val="center"/>
          </w:tcPr>
          <w:p w14:paraId="1AB6B666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879F1" w14:paraId="604C1EA7" w14:textId="77777777" w:rsidTr="00C879F1">
        <w:trPr>
          <w:trHeight w:val="407"/>
        </w:trPr>
        <w:tc>
          <w:tcPr>
            <w:tcW w:w="9369" w:type="dxa"/>
            <w:gridSpan w:val="5"/>
            <w:vAlign w:val="center"/>
          </w:tcPr>
          <w:p w14:paraId="44753A58" w14:textId="77777777" w:rsidR="00C879F1" w:rsidRDefault="00C879F1" w:rsidP="00C879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Oxygen</w:t>
            </w:r>
          </w:p>
        </w:tc>
      </w:tr>
      <w:tr w:rsidR="00C879F1" w14:paraId="4A546659" w14:textId="77777777" w:rsidTr="00C879F1">
        <w:trPr>
          <w:trHeight w:val="407"/>
        </w:trPr>
        <w:tc>
          <w:tcPr>
            <w:tcW w:w="7931" w:type="dxa"/>
            <w:gridSpan w:val="4"/>
            <w:vAlign w:val="center"/>
          </w:tcPr>
          <w:p w14:paraId="6340E0F4" w14:textId="68883A8F" w:rsidR="00C879F1" w:rsidRPr="00686D85" w:rsidRDefault="00DB4F3C" w:rsidP="00DB4F3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%(O) = 100 –  64.5  –  10.8</w:t>
            </w:r>
            <w:r w:rsidR="00C879F1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= 24.7</w:t>
            </w:r>
            <w:r w:rsidR="00C879F1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1438" w:type="dxa"/>
            <w:vAlign w:val="center"/>
          </w:tcPr>
          <w:p w14:paraId="4B02ED3F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879F1" w14:paraId="67CA45D7" w14:textId="77777777" w:rsidTr="00DB4F3C">
        <w:trPr>
          <w:trHeight w:val="407"/>
        </w:trPr>
        <w:tc>
          <w:tcPr>
            <w:tcW w:w="1808" w:type="dxa"/>
          </w:tcPr>
          <w:p w14:paraId="22E743B8" w14:textId="77777777" w:rsidR="00C879F1" w:rsidRPr="00CB2652" w:rsidRDefault="00C879F1" w:rsidP="00C879F1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041" w:type="dxa"/>
            <w:vAlign w:val="center"/>
          </w:tcPr>
          <w:p w14:paraId="1D1DA617" w14:textId="77777777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2041" w:type="dxa"/>
            <w:vAlign w:val="center"/>
          </w:tcPr>
          <w:p w14:paraId="15797555" w14:textId="77777777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  <w:tc>
          <w:tcPr>
            <w:tcW w:w="2041" w:type="dxa"/>
            <w:vAlign w:val="center"/>
          </w:tcPr>
          <w:p w14:paraId="0F2005EE" w14:textId="77777777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D5F0C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1438" w:type="dxa"/>
            <w:vMerge w:val="restart"/>
            <w:vAlign w:val="center"/>
          </w:tcPr>
          <w:p w14:paraId="5A902AE4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79F1" w14:paraId="4EE918C7" w14:textId="77777777" w:rsidTr="00DB4F3C">
        <w:trPr>
          <w:trHeight w:val="407"/>
        </w:trPr>
        <w:tc>
          <w:tcPr>
            <w:tcW w:w="1808" w:type="dxa"/>
          </w:tcPr>
          <w:p w14:paraId="55E64137" w14:textId="3449DA6F" w:rsidR="00C879F1" w:rsidRPr="00CB2652" w:rsidRDefault="00DF20B6" w:rsidP="00C879F1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100 g sample</w:t>
            </w:r>
          </w:p>
        </w:tc>
        <w:tc>
          <w:tcPr>
            <w:tcW w:w="2041" w:type="dxa"/>
            <w:vAlign w:val="center"/>
          </w:tcPr>
          <w:p w14:paraId="7D60BB56" w14:textId="2B159A75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64.5</w:t>
            </w:r>
          </w:p>
        </w:tc>
        <w:tc>
          <w:tcPr>
            <w:tcW w:w="2041" w:type="dxa"/>
            <w:vAlign w:val="center"/>
          </w:tcPr>
          <w:p w14:paraId="02FFC2B7" w14:textId="53015515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10.8</w:t>
            </w:r>
          </w:p>
        </w:tc>
        <w:tc>
          <w:tcPr>
            <w:tcW w:w="2041" w:type="dxa"/>
            <w:vAlign w:val="center"/>
          </w:tcPr>
          <w:p w14:paraId="565CF537" w14:textId="5300CCD4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24.7</w:t>
            </w:r>
          </w:p>
        </w:tc>
        <w:tc>
          <w:tcPr>
            <w:tcW w:w="1438" w:type="dxa"/>
            <w:vMerge/>
            <w:vAlign w:val="center"/>
          </w:tcPr>
          <w:p w14:paraId="47381E24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79F1" w14:paraId="5E094C24" w14:textId="77777777" w:rsidTr="00DB4F3C">
        <w:trPr>
          <w:trHeight w:val="407"/>
        </w:trPr>
        <w:tc>
          <w:tcPr>
            <w:tcW w:w="1808" w:type="dxa"/>
          </w:tcPr>
          <w:p w14:paraId="5F6871FE" w14:textId="77777777" w:rsidR="00C879F1" w:rsidRPr="00CB2652" w:rsidRDefault="00C879F1" w:rsidP="00C879F1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 ratio</w:t>
            </w:r>
          </w:p>
        </w:tc>
        <w:tc>
          <w:tcPr>
            <w:tcW w:w="2041" w:type="dxa"/>
            <w:vAlign w:val="center"/>
          </w:tcPr>
          <w:p w14:paraId="44EA0619" w14:textId="57EFCC6A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64.5/12.01</w:t>
            </w:r>
          </w:p>
        </w:tc>
        <w:tc>
          <w:tcPr>
            <w:tcW w:w="2041" w:type="dxa"/>
            <w:vAlign w:val="center"/>
          </w:tcPr>
          <w:p w14:paraId="60F8CB57" w14:textId="4FC3E3DD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10.8</w:t>
            </w:r>
            <w:r w:rsidR="00DB4F3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/1.008</w:t>
            </w:r>
          </w:p>
        </w:tc>
        <w:tc>
          <w:tcPr>
            <w:tcW w:w="2041" w:type="dxa"/>
            <w:vAlign w:val="center"/>
          </w:tcPr>
          <w:p w14:paraId="14535FB9" w14:textId="1587CD8F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24.7/16.00</w:t>
            </w:r>
          </w:p>
        </w:tc>
        <w:tc>
          <w:tcPr>
            <w:tcW w:w="1438" w:type="dxa"/>
            <w:vAlign w:val="center"/>
          </w:tcPr>
          <w:p w14:paraId="5D8BFA2C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79F1" w14:paraId="2CECD52E" w14:textId="77777777" w:rsidTr="00DB4F3C">
        <w:trPr>
          <w:trHeight w:val="407"/>
        </w:trPr>
        <w:tc>
          <w:tcPr>
            <w:tcW w:w="1808" w:type="dxa"/>
          </w:tcPr>
          <w:p w14:paraId="25BAD8F9" w14:textId="77777777" w:rsidR="00C879F1" w:rsidRPr="00CB2652" w:rsidRDefault="00C879F1" w:rsidP="00C879F1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041" w:type="dxa"/>
            <w:vAlign w:val="center"/>
          </w:tcPr>
          <w:p w14:paraId="0C227E69" w14:textId="3BC0C793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5.37</w:t>
            </w:r>
          </w:p>
        </w:tc>
        <w:tc>
          <w:tcPr>
            <w:tcW w:w="2041" w:type="dxa"/>
            <w:vAlign w:val="center"/>
          </w:tcPr>
          <w:p w14:paraId="22582D3B" w14:textId="623E3BC9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B4F3C">
              <w:rPr>
                <w:rFonts w:ascii="Arial" w:hAnsi="Arial" w:cs="Arial"/>
                <w:sz w:val="22"/>
                <w:szCs w:val="22"/>
              </w:rPr>
              <w:t>0.73</w:t>
            </w:r>
          </w:p>
        </w:tc>
        <w:tc>
          <w:tcPr>
            <w:tcW w:w="2041" w:type="dxa"/>
            <w:vAlign w:val="center"/>
          </w:tcPr>
          <w:p w14:paraId="4A7FB5F6" w14:textId="65A31701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1.54</w:t>
            </w:r>
          </w:p>
        </w:tc>
        <w:tc>
          <w:tcPr>
            <w:tcW w:w="1438" w:type="dxa"/>
            <w:vAlign w:val="center"/>
          </w:tcPr>
          <w:p w14:paraId="207468FF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879F1" w14:paraId="0079DCCD" w14:textId="77777777" w:rsidTr="00DB4F3C">
        <w:trPr>
          <w:trHeight w:val="407"/>
        </w:trPr>
        <w:tc>
          <w:tcPr>
            <w:tcW w:w="1808" w:type="dxa"/>
          </w:tcPr>
          <w:p w14:paraId="14BB17AF" w14:textId="77777777" w:rsidR="00C879F1" w:rsidRPr="00CB2652" w:rsidRDefault="00C879F1" w:rsidP="00C879F1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divide by smallest </w:t>
            </w:r>
          </w:p>
        </w:tc>
        <w:tc>
          <w:tcPr>
            <w:tcW w:w="2041" w:type="dxa"/>
            <w:vAlign w:val="center"/>
          </w:tcPr>
          <w:p w14:paraId="68886379" w14:textId="1D4AD321" w:rsidR="00C879F1" w:rsidRPr="00CB2652" w:rsidRDefault="00DB4F3C" w:rsidP="00DB4F3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5.37</w:t>
            </w:r>
            <w:r w:rsidR="00C87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1.54</w:t>
            </w:r>
          </w:p>
        </w:tc>
        <w:tc>
          <w:tcPr>
            <w:tcW w:w="2041" w:type="dxa"/>
            <w:vAlign w:val="center"/>
          </w:tcPr>
          <w:p w14:paraId="535CFD0F" w14:textId="010F8936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10.73</w:t>
            </w:r>
            <w:r w:rsidR="00C87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1.54</w:t>
            </w:r>
          </w:p>
        </w:tc>
        <w:tc>
          <w:tcPr>
            <w:tcW w:w="2041" w:type="dxa"/>
            <w:vAlign w:val="center"/>
          </w:tcPr>
          <w:p w14:paraId="0EF27612" w14:textId="0C916C4D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1.54</w:t>
            </w:r>
            <w:r w:rsidR="00C87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1.54</w:t>
            </w:r>
          </w:p>
        </w:tc>
        <w:tc>
          <w:tcPr>
            <w:tcW w:w="1438" w:type="dxa"/>
            <w:vAlign w:val="center"/>
          </w:tcPr>
          <w:p w14:paraId="06A8455E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79F1" w14:paraId="654DCAC1" w14:textId="77777777" w:rsidTr="00DB4F3C">
        <w:trPr>
          <w:trHeight w:val="407"/>
        </w:trPr>
        <w:tc>
          <w:tcPr>
            <w:tcW w:w="1808" w:type="dxa"/>
          </w:tcPr>
          <w:p w14:paraId="5E185A0B" w14:textId="36212107" w:rsidR="00C879F1" w:rsidRPr="00DF20B6" w:rsidRDefault="00DF20B6" w:rsidP="00C879F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</w:t>
            </w:r>
          </w:p>
        </w:tc>
        <w:tc>
          <w:tcPr>
            <w:tcW w:w="2041" w:type="dxa"/>
            <w:vAlign w:val="center"/>
          </w:tcPr>
          <w:p w14:paraId="67435354" w14:textId="169C406D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3.48</w:t>
            </w:r>
          </w:p>
        </w:tc>
        <w:tc>
          <w:tcPr>
            <w:tcW w:w="2041" w:type="dxa"/>
            <w:vAlign w:val="center"/>
          </w:tcPr>
          <w:p w14:paraId="1CE0A212" w14:textId="53C0F29C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6.96</w:t>
            </w:r>
          </w:p>
        </w:tc>
        <w:tc>
          <w:tcPr>
            <w:tcW w:w="2041" w:type="dxa"/>
            <w:vAlign w:val="center"/>
          </w:tcPr>
          <w:p w14:paraId="1F23B8B1" w14:textId="31847054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1438" w:type="dxa"/>
            <w:vAlign w:val="center"/>
          </w:tcPr>
          <w:p w14:paraId="38711560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879F1" w14:paraId="2CC0F0E0" w14:textId="77777777" w:rsidTr="00DB4F3C">
        <w:trPr>
          <w:trHeight w:val="407"/>
        </w:trPr>
        <w:tc>
          <w:tcPr>
            <w:tcW w:w="1808" w:type="dxa"/>
          </w:tcPr>
          <w:p w14:paraId="746847DE" w14:textId="5A2782FC" w:rsidR="00C879F1" w:rsidRPr="00CB2652" w:rsidRDefault="001D6CE2" w:rsidP="00C879F1">
            <w:pPr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 ratio</w:t>
            </w:r>
            <w:r w:rsidR="00DB4F3C">
              <w:rPr>
                <w:rFonts w:ascii="Arial" w:hAnsi="Arial" w:cs="Arial"/>
                <w:sz w:val="22"/>
                <w:szCs w:val="22"/>
              </w:rPr>
              <w:t xml:space="preserve"> (× 2)</w:t>
            </w:r>
          </w:p>
        </w:tc>
        <w:tc>
          <w:tcPr>
            <w:tcW w:w="2041" w:type="dxa"/>
            <w:vAlign w:val="center"/>
          </w:tcPr>
          <w:p w14:paraId="5F9A1638" w14:textId="632BA5F4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041" w:type="dxa"/>
            <w:vAlign w:val="center"/>
          </w:tcPr>
          <w:p w14:paraId="355344E0" w14:textId="2DE6D078" w:rsidR="00C879F1" w:rsidRPr="00CB2652" w:rsidRDefault="00DB4F3C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041" w:type="dxa"/>
            <w:vAlign w:val="center"/>
          </w:tcPr>
          <w:p w14:paraId="71967C17" w14:textId="77777777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38" w:type="dxa"/>
            <w:vAlign w:val="center"/>
          </w:tcPr>
          <w:p w14:paraId="3523780A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79F1" w14:paraId="599A7212" w14:textId="77777777" w:rsidTr="00DB4F3C">
        <w:trPr>
          <w:trHeight w:val="407"/>
        </w:trPr>
        <w:tc>
          <w:tcPr>
            <w:tcW w:w="1808" w:type="dxa"/>
          </w:tcPr>
          <w:p w14:paraId="00E581AB" w14:textId="77777777" w:rsidR="00C879F1" w:rsidRPr="00343480" w:rsidRDefault="00C879F1" w:rsidP="00C879F1">
            <w:pPr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43480">
              <w:rPr>
                <w:rFonts w:ascii="Arial" w:hAnsi="Arial" w:cs="Arial"/>
                <w:b/>
                <w:sz w:val="22"/>
                <w:szCs w:val="22"/>
              </w:rPr>
              <w:t>Empirical Formula</w:t>
            </w:r>
          </w:p>
        </w:tc>
        <w:tc>
          <w:tcPr>
            <w:tcW w:w="6123" w:type="dxa"/>
            <w:gridSpan w:val="3"/>
            <w:vAlign w:val="center"/>
          </w:tcPr>
          <w:p w14:paraId="7FAC2AC0" w14:textId="17945748" w:rsidR="00C879F1" w:rsidRPr="00CB2652" w:rsidRDefault="00C879F1" w:rsidP="00C879F1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E874BA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="00DB4F3C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7</w:t>
            </w:r>
            <w:r w:rsidRPr="00E874BA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B4F3C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14</w:t>
            </w:r>
            <w:r w:rsidRPr="00E874BA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E874BA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38" w:type="dxa"/>
            <w:vAlign w:val="center"/>
          </w:tcPr>
          <w:p w14:paraId="0AF0F959" w14:textId="77777777" w:rsidR="00C879F1" w:rsidRDefault="00C879F1" w:rsidP="00C879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879F1" w14:paraId="51332B2C" w14:textId="77777777" w:rsidTr="00C879F1">
        <w:trPr>
          <w:trHeight w:val="312"/>
        </w:trPr>
        <w:tc>
          <w:tcPr>
            <w:tcW w:w="7931" w:type="dxa"/>
            <w:gridSpan w:val="4"/>
            <w:vAlign w:val="center"/>
          </w:tcPr>
          <w:p w14:paraId="1516F2DC" w14:textId="77777777" w:rsidR="00C879F1" w:rsidRDefault="00C879F1" w:rsidP="00C879F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vAlign w:val="center"/>
          </w:tcPr>
          <w:p w14:paraId="2C6F9EFD" w14:textId="4F8829A0" w:rsidR="00C879F1" w:rsidRPr="00497A43" w:rsidRDefault="00DB4F3C" w:rsidP="00C879F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330C19F7" w14:textId="77777777" w:rsidR="00C879F1" w:rsidRDefault="00C879F1" w:rsidP="00C879F1">
      <w:pPr>
        <w:rPr>
          <w:rFonts w:ascii="Arial" w:hAnsi="Arial" w:cs="Arial"/>
          <w:sz w:val="22"/>
          <w:szCs w:val="22"/>
        </w:rPr>
      </w:pPr>
    </w:p>
    <w:p w14:paraId="724CF08B" w14:textId="77777777" w:rsidR="00C879F1" w:rsidRDefault="00C879F1" w:rsidP="00C879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13D1E74" w14:textId="3217D6FF"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hAnsi="Arial" w:cs="Arial"/>
          <w:sz w:val="22"/>
          <w:szCs w:val="22"/>
        </w:rPr>
        <w:lastRenderedPageBreak/>
        <w:t>A third s</w:t>
      </w:r>
      <w:r w:rsidR="00270EC1">
        <w:rPr>
          <w:rFonts w:ascii="Arial" w:hAnsi="Arial" w:cs="Arial"/>
          <w:sz w:val="22"/>
          <w:szCs w:val="22"/>
        </w:rPr>
        <w:t xml:space="preserve">ample weighing 0.401 g was </w:t>
      </w:r>
      <w:proofErr w:type="spellStart"/>
      <w:r w:rsidR="00270EC1">
        <w:rPr>
          <w:rFonts w:ascii="Arial" w:hAnsi="Arial" w:cs="Arial"/>
          <w:sz w:val="22"/>
          <w:szCs w:val="22"/>
        </w:rPr>
        <w:t>vapo</w:t>
      </w:r>
      <w:r w:rsidRPr="00AE1E65">
        <w:rPr>
          <w:rFonts w:ascii="Arial" w:hAnsi="Arial" w:cs="Arial"/>
          <w:sz w:val="22"/>
          <w:szCs w:val="22"/>
        </w:rPr>
        <w:t>rised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and the gas produced </w:t>
      </w:r>
      <w:proofErr w:type="gramStart"/>
      <w:r w:rsidRPr="00AE1E65">
        <w:rPr>
          <w:rFonts w:ascii="Arial" w:hAnsi="Arial" w:cs="Arial"/>
          <w:sz w:val="22"/>
          <w:szCs w:val="22"/>
        </w:rPr>
        <w:t xml:space="preserve">was </w:t>
      </w:r>
      <w:r w:rsidR="000C4C8A">
        <w:rPr>
          <w:rFonts w:ascii="Arial" w:hAnsi="Arial" w:cs="Arial"/>
          <w:sz w:val="22"/>
          <w:szCs w:val="22"/>
        </w:rPr>
        <w:t>found</w:t>
      </w:r>
      <w:proofErr w:type="gramEnd"/>
      <w:r w:rsidR="000C4C8A">
        <w:rPr>
          <w:rFonts w:ascii="Arial" w:hAnsi="Arial" w:cs="Arial"/>
          <w:sz w:val="22"/>
          <w:szCs w:val="22"/>
        </w:rPr>
        <w:t xml:space="preserve"> to occupy a volume of 162</w:t>
      </w:r>
      <w:r w:rsidRPr="00AE1E65">
        <w:rPr>
          <w:rFonts w:ascii="Arial" w:hAnsi="Arial" w:cs="Arial"/>
          <w:sz w:val="22"/>
          <w:szCs w:val="22"/>
        </w:rPr>
        <w:t xml:space="preserve"> </w:t>
      </w:r>
      <w:r w:rsidR="000C4C8A">
        <w:rPr>
          <w:rFonts w:ascii="Arial" w:hAnsi="Arial" w:cs="Arial"/>
          <w:sz w:val="22"/>
          <w:szCs w:val="22"/>
        </w:rPr>
        <w:t>m</w:t>
      </w:r>
      <w:r w:rsidRPr="00AE1E65">
        <w:rPr>
          <w:rFonts w:ascii="Arial" w:hAnsi="Arial" w:cs="Arial"/>
          <w:sz w:val="22"/>
          <w:szCs w:val="22"/>
        </w:rPr>
        <w:t xml:space="preserve">L at 150 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°C at 67.0 </w:t>
      </w:r>
      <w:proofErr w:type="spellStart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kPa</w:t>
      </w:r>
      <w:proofErr w:type="spellEnd"/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.</w:t>
      </w:r>
    </w:p>
    <w:p w14:paraId="75FF51D1" w14:textId="77777777" w:rsidR="00F659C5" w:rsidRPr="00AE1E65" w:rsidRDefault="00F659C5" w:rsidP="00F659C5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5EF2C32C" w14:textId="6709D320" w:rsidR="00F659C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(b)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  <w:t>From this information, prove that the empirical formula of the ester is the same as the molecular formula.</w:t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F30B7F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</w:t>
      </w:r>
      <w:proofErr w:type="gramStart"/>
      <w:r w:rsidR="00C2119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3</w:t>
      </w:r>
      <w:proofErr w:type="gramEnd"/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marks)</w:t>
      </w:r>
    </w:p>
    <w:p w14:paraId="40939C1A" w14:textId="77777777" w:rsidR="00313D1C" w:rsidRDefault="00313D1C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9261" w:type="dxa"/>
        <w:tblInd w:w="108" w:type="dxa"/>
        <w:tblLook w:val="04A0" w:firstRow="1" w:lastRow="0" w:firstColumn="1" w:lastColumn="0" w:noHBand="0" w:noVBand="1"/>
      </w:tblPr>
      <w:tblGrid>
        <w:gridCol w:w="7815"/>
        <w:gridCol w:w="1446"/>
      </w:tblGrid>
      <w:tr w:rsidR="00313D1C" w14:paraId="29D09436" w14:textId="77777777" w:rsidTr="00F2458C">
        <w:trPr>
          <w:trHeight w:val="312"/>
        </w:trPr>
        <w:tc>
          <w:tcPr>
            <w:tcW w:w="7815" w:type="dxa"/>
            <w:vAlign w:val="center"/>
          </w:tcPr>
          <w:p w14:paraId="5674D6DF" w14:textId="77777777" w:rsidR="00313D1C" w:rsidRDefault="00313D1C" w:rsidP="00F245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5B6416EE" w14:textId="77777777" w:rsidR="00313D1C" w:rsidRDefault="00313D1C" w:rsidP="00F245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313D1C" w14:paraId="22C1CF91" w14:textId="77777777" w:rsidTr="00F2458C">
        <w:trPr>
          <w:trHeight w:val="463"/>
        </w:trPr>
        <w:tc>
          <w:tcPr>
            <w:tcW w:w="7815" w:type="dxa"/>
            <w:vAlign w:val="center"/>
          </w:tcPr>
          <w:p w14:paraId="0A4221EB" w14:textId="5E90B929" w:rsidR="001D6CE2" w:rsidRDefault="001D6CE2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Moles of sample</w:t>
            </w:r>
          </w:p>
          <w:p w14:paraId="55F0F8F1" w14:textId="55827EAA" w:rsidR="00313D1C" w:rsidRDefault="00313D1C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 = PV / RT = 67.0  × 0.162 /  8.315 × 423.15</w:t>
            </w:r>
          </w:p>
          <w:p w14:paraId="41D296BC" w14:textId="32F4D5C5" w:rsidR="00313D1C" w:rsidRPr="00705E8F" w:rsidRDefault="00313D1C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= 0.003085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446" w:type="dxa"/>
            <w:vAlign w:val="center"/>
          </w:tcPr>
          <w:p w14:paraId="46ED9033" w14:textId="77777777" w:rsidR="00313D1C" w:rsidRDefault="00313D1C" w:rsidP="00E5676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D1C" w14:paraId="1199D74C" w14:textId="77777777" w:rsidTr="00F2458C">
        <w:trPr>
          <w:trHeight w:val="407"/>
        </w:trPr>
        <w:tc>
          <w:tcPr>
            <w:tcW w:w="7815" w:type="dxa"/>
            <w:vAlign w:val="center"/>
          </w:tcPr>
          <w:p w14:paraId="69BC12D1" w14:textId="46768967" w:rsidR="00313D1C" w:rsidRDefault="00313D1C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C8307B">
              <w:rPr>
                <w:rFonts w:ascii="Arial" w:hAnsi="Arial" w:cs="Arial"/>
                <w:sz w:val="22"/>
                <w:szCs w:val="22"/>
              </w:rPr>
              <w:t>olar mass</w:t>
            </w:r>
            <w:r>
              <w:rPr>
                <w:rFonts w:ascii="Arial" w:hAnsi="Arial" w:cs="Arial"/>
                <w:sz w:val="22"/>
                <w:szCs w:val="22"/>
              </w:rPr>
              <w:t xml:space="preserve"> = m/n</w:t>
            </w:r>
          </w:p>
          <w:p w14:paraId="6F2AC127" w14:textId="6BBCE9A1" w:rsidR="00313D1C" w:rsidRPr="00313D1C" w:rsidRDefault="00313D1C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C8307B">
              <w:rPr>
                <w:rFonts w:ascii="Arial" w:hAnsi="Arial" w:cs="Arial"/>
                <w:sz w:val="22"/>
                <w:szCs w:val="22"/>
              </w:rPr>
              <w:t>olar mass</w:t>
            </w:r>
            <w:r>
              <w:rPr>
                <w:rFonts w:ascii="Arial" w:hAnsi="Arial" w:cs="Arial"/>
                <w:sz w:val="22"/>
                <w:szCs w:val="22"/>
              </w:rPr>
              <w:t>(ester)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= 0.401</w:t>
            </w:r>
            <w:r w:rsidRPr="00705E8F">
              <w:rPr>
                <w:rFonts w:ascii="Arial" w:hAnsi="Arial" w:cs="Arial"/>
                <w:sz w:val="22"/>
                <w:szCs w:val="22"/>
              </w:rPr>
              <w:t xml:space="preserve"> /</w:t>
            </w:r>
            <w:r>
              <w:rPr>
                <w:rFonts w:ascii="Arial" w:hAnsi="Arial" w:cs="Arial"/>
                <w:sz w:val="22"/>
                <w:szCs w:val="22"/>
              </w:rPr>
              <w:t xml:space="preserve"> 0.003085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= 129.98  = 130 g mol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446" w:type="dxa"/>
            <w:vAlign w:val="center"/>
          </w:tcPr>
          <w:p w14:paraId="5640DE37" w14:textId="77777777" w:rsidR="00313D1C" w:rsidRDefault="00313D1C" w:rsidP="00E5676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D1C" w14:paraId="0EA3C4B0" w14:textId="77777777" w:rsidTr="00E56764">
        <w:trPr>
          <w:trHeight w:val="641"/>
        </w:trPr>
        <w:tc>
          <w:tcPr>
            <w:tcW w:w="7815" w:type="dxa"/>
          </w:tcPr>
          <w:p w14:paraId="55E546FD" w14:textId="53801492" w:rsidR="00313D1C" w:rsidRDefault="00313D1C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Empirical </w:t>
            </w:r>
            <w:r w:rsidR="00C8307B">
              <w:rPr>
                <w:rFonts w:ascii="Arial" w:hAnsi="Arial" w:cs="Arial"/>
                <w:sz w:val="22"/>
                <w:szCs w:val="22"/>
              </w:rPr>
              <w:t>Mass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8307B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3E0111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7</w:t>
            </w:r>
            <w:r w:rsidRPr="003E0111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E56764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3E0111">
              <w:rPr>
                <w:rFonts w:ascii="Arial" w:hAnsi="Arial" w:cs="Arial"/>
                <w:sz w:val="22"/>
                <w:szCs w:val="22"/>
              </w:rPr>
              <w:t>O</w:t>
            </w:r>
            <w:r w:rsidRPr="003E011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E56764">
              <w:rPr>
                <w:rFonts w:ascii="Arial" w:hAnsi="Arial" w:cs="Arial"/>
                <w:sz w:val="22"/>
                <w:szCs w:val="22"/>
              </w:rPr>
              <w:t xml:space="preserve"> = 130.18</w:t>
            </w:r>
            <w:r w:rsidR="00CE3210">
              <w:rPr>
                <w:rFonts w:ascii="Arial" w:hAnsi="Arial" w:cs="Arial"/>
                <w:sz w:val="22"/>
                <w:szCs w:val="22"/>
              </w:rPr>
              <w:t xml:space="preserve"> = calculated Molar mass</w:t>
            </w:r>
          </w:p>
          <w:p w14:paraId="77EA85A4" w14:textId="0865DAAC" w:rsidR="00313D1C" w:rsidRDefault="00313D1C" w:rsidP="00E5676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Therefore Empirical Formula = molecular formula </w:t>
            </w:r>
          </w:p>
        </w:tc>
        <w:tc>
          <w:tcPr>
            <w:tcW w:w="1446" w:type="dxa"/>
            <w:vAlign w:val="center"/>
          </w:tcPr>
          <w:p w14:paraId="7B15CE99" w14:textId="77777777" w:rsidR="00313D1C" w:rsidRDefault="00313D1C" w:rsidP="00E5676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D1C" w14:paraId="70DA42D9" w14:textId="77777777" w:rsidTr="00F2458C">
        <w:trPr>
          <w:trHeight w:val="312"/>
        </w:trPr>
        <w:tc>
          <w:tcPr>
            <w:tcW w:w="7815" w:type="dxa"/>
            <w:vAlign w:val="center"/>
          </w:tcPr>
          <w:p w14:paraId="3BBD4637" w14:textId="77777777" w:rsidR="00313D1C" w:rsidRDefault="00313D1C" w:rsidP="00F2458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673B813F" w14:textId="452063F2" w:rsidR="00313D1C" w:rsidRPr="00497A43" w:rsidRDefault="00E56764" w:rsidP="00F245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37A1705A" w14:textId="77777777" w:rsidR="00E87E39" w:rsidRPr="00313D1C" w:rsidRDefault="00E87E39" w:rsidP="00F659C5">
      <w:pPr>
        <w:spacing w:line="276" w:lineRule="auto"/>
        <w:ind w:left="720" w:hanging="720"/>
        <w:rPr>
          <w:rFonts w:ascii="Arial" w:eastAsia="Times New Roman" w:hAnsi="Arial" w:cs="Arial"/>
          <w:b/>
          <w:color w:val="333333"/>
          <w:sz w:val="22"/>
          <w:szCs w:val="22"/>
          <w:lang w:val="en-AU" w:eastAsia="en-AU"/>
        </w:rPr>
      </w:pPr>
    </w:p>
    <w:p w14:paraId="03BE4DB8" w14:textId="77777777" w:rsidR="00F659C5" w:rsidRPr="00AE1E6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36B8441E" w14:textId="6EB3B4F7" w:rsidR="00F659C5" w:rsidRDefault="00F659C5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(c)</w:t>
      </w:r>
      <w:r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0534E8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This ester can be synthesised from an alcohol and a carboxylic acid. The alcohol</w:t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required</w:t>
      </w:r>
      <w:r w:rsidR="000534E8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is 3-methylbutan-1-ol. </w:t>
      </w:r>
    </w:p>
    <w:p w14:paraId="2C88F5C8" w14:textId="77777777" w:rsidR="000534E8" w:rsidRPr="00AE1E65" w:rsidRDefault="000534E8" w:rsidP="00E87E39">
      <w:pPr>
        <w:spacing w:line="276" w:lineRule="auto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p w14:paraId="4BB2AAF2" w14:textId="2C9E3D98" w:rsidR="000534E8" w:rsidRDefault="006D1D49" w:rsidP="009C613C">
      <w:pPr>
        <w:spacing w:line="276" w:lineRule="auto"/>
        <w:ind w:firstLine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Draw the structural formula</w:t>
      </w:r>
      <w:r w:rsidR="000534E8" w:rsidRPr="00AE1E65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of the ester present in banana oil.</w:t>
      </w:r>
      <w:r w:rsidR="00F939CB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9C613C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ab/>
      </w:r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(</w:t>
      </w:r>
      <w:proofErr w:type="gramStart"/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>1</w:t>
      </w:r>
      <w:proofErr w:type="gramEnd"/>
      <w:r w:rsidR="00E87E39"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  <w:t xml:space="preserve"> mark)</w:t>
      </w:r>
    </w:p>
    <w:p w14:paraId="656CF22B" w14:textId="77777777" w:rsidR="006D1D49" w:rsidRDefault="006D1D49" w:rsidP="00F659C5">
      <w:pPr>
        <w:spacing w:line="276" w:lineRule="auto"/>
        <w:ind w:left="720" w:hanging="720"/>
        <w:rPr>
          <w:rFonts w:ascii="Arial" w:eastAsia="Times New Roman" w:hAnsi="Arial" w:cs="Arial"/>
          <w:color w:val="333333"/>
          <w:sz w:val="22"/>
          <w:szCs w:val="22"/>
          <w:lang w:val="en-AU" w:eastAsia="en-AU"/>
        </w:rPr>
      </w:pPr>
    </w:p>
    <w:tbl>
      <w:tblPr>
        <w:tblStyle w:val="TableGrid"/>
        <w:tblW w:w="9362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1"/>
      </w:tblGrid>
      <w:tr w:rsidR="006D1D49" w14:paraId="4AA0CBF3" w14:textId="77777777" w:rsidTr="00F2458C">
        <w:trPr>
          <w:trHeight w:val="223"/>
        </w:trPr>
        <w:tc>
          <w:tcPr>
            <w:tcW w:w="7901" w:type="dxa"/>
            <w:vAlign w:val="center"/>
          </w:tcPr>
          <w:p w14:paraId="0F2ACA38" w14:textId="77777777" w:rsidR="006D1D49" w:rsidRDefault="006D1D49" w:rsidP="00F245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61" w:type="dxa"/>
            <w:vAlign w:val="center"/>
          </w:tcPr>
          <w:p w14:paraId="779C84D5" w14:textId="77777777" w:rsidR="006D1D49" w:rsidRDefault="006D1D49" w:rsidP="00F245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6D1D49" w14:paraId="4BF95647" w14:textId="77777777" w:rsidTr="009C613C">
        <w:trPr>
          <w:trHeight w:val="1939"/>
        </w:trPr>
        <w:tc>
          <w:tcPr>
            <w:tcW w:w="7901" w:type="dxa"/>
            <w:vAlign w:val="center"/>
          </w:tcPr>
          <w:p w14:paraId="15BD0AC3" w14:textId="3814D87D" w:rsidR="006D1D49" w:rsidRPr="009E4C4F" w:rsidRDefault="00CE3210" w:rsidP="006D1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w:object w:dxaOrig="3474" w:dyaOrig="1801" w14:anchorId="22137BD3">
                <v:shape id="_x0000_i1029" type="#_x0000_t75" style="width:173.7pt;height:90.05pt" o:ole="">
                  <v:imagedata r:id="rId63" o:title=""/>
                </v:shape>
                <o:OLEObject Type="Embed" ProgID="FXChemStruct.Structure" ShapeID="_x0000_i1029" DrawAspect="Content" ObjectID="_1565784989" r:id="rId64"/>
              </w:object>
            </w:r>
          </w:p>
        </w:tc>
        <w:tc>
          <w:tcPr>
            <w:tcW w:w="1461" w:type="dxa"/>
            <w:vAlign w:val="center"/>
          </w:tcPr>
          <w:p w14:paraId="10529A62" w14:textId="77777777" w:rsidR="006D1D49" w:rsidRDefault="006D1D49" w:rsidP="00F245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D1D49" w14:paraId="60C4883C" w14:textId="77777777" w:rsidTr="00F2458C">
        <w:trPr>
          <w:trHeight w:val="223"/>
        </w:trPr>
        <w:tc>
          <w:tcPr>
            <w:tcW w:w="7901" w:type="dxa"/>
            <w:vAlign w:val="center"/>
          </w:tcPr>
          <w:p w14:paraId="376FAFDE" w14:textId="77777777" w:rsidR="006D1D49" w:rsidRDefault="006D1D49" w:rsidP="00F2458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1" w:type="dxa"/>
            <w:vAlign w:val="center"/>
          </w:tcPr>
          <w:p w14:paraId="52BABBD4" w14:textId="77777777" w:rsidR="006D1D49" w:rsidRPr="00497A43" w:rsidRDefault="006D1D49" w:rsidP="00F245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159708D2" w14:textId="77777777" w:rsidR="006D1D49" w:rsidRDefault="006D1D4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55735DE" w14:textId="142C201F" w:rsidR="000534E8" w:rsidRPr="00AE1E65" w:rsidRDefault="00A71F18" w:rsidP="000534E8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39</w:t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</w:r>
      <w:r w:rsidR="00BD3A73">
        <w:rPr>
          <w:rFonts w:ascii="Arial" w:hAnsi="Arial" w:cs="Arial"/>
          <w:b/>
          <w:sz w:val="22"/>
          <w:szCs w:val="22"/>
        </w:rPr>
        <w:tab/>
        <w:t>(18</w:t>
      </w:r>
      <w:r w:rsidR="000534E8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2C05DFE1" w14:textId="77777777" w:rsidR="00B66271" w:rsidRPr="00AE1E65" w:rsidRDefault="00B66271" w:rsidP="00B6627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02F188D" w14:textId="77777777" w:rsidR="00CE3210" w:rsidRDefault="00CE3210" w:rsidP="00CE3210"/>
    <w:p w14:paraId="79CD8640" w14:textId="77777777" w:rsidR="00CE3210" w:rsidRDefault="00CE3210" w:rsidP="00CE3210">
      <w:pPr>
        <w:spacing w:line="276" w:lineRule="auto"/>
        <w:rPr>
          <w:rFonts w:ascii="Arial" w:hAnsi="Arial" w:cs="Arial"/>
          <w:sz w:val="22"/>
          <w:szCs w:val="22"/>
        </w:rPr>
      </w:pPr>
      <w:r>
        <w:t xml:space="preserve"> </w:t>
      </w:r>
      <w:r w:rsidRPr="00C655BB">
        <w:rPr>
          <w:rFonts w:ascii="Arial" w:hAnsi="Arial" w:cs="Arial"/>
          <w:sz w:val="22"/>
          <w:szCs w:val="22"/>
        </w:rPr>
        <w:t xml:space="preserve">Nylon is a polymer that </w:t>
      </w:r>
      <w:proofErr w:type="gramStart"/>
      <w:r w:rsidRPr="00C655BB">
        <w:rPr>
          <w:rFonts w:ascii="Arial" w:hAnsi="Arial" w:cs="Arial"/>
          <w:sz w:val="22"/>
          <w:szCs w:val="22"/>
        </w:rPr>
        <w:t>ca</w:t>
      </w:r>
      <w:r>
        <w:rPr>
          <w:rFonts w:ascii="Arial" w:hAnsi="Arial" w:cs="Arial"/>
          <w:sz w:val="22"/>
          <w:szCs w:val="22"/>
        </w:rPr>
        <w:t>n be made</w:t>
      </w:r>
      <w:proofErr w:type="gramEnd"/>
      <w:r>
        <w:rPr>
          <w:rFonts w:ascii="Arial" w:hAnsi="Arial" w:cs="Arial"/>
          <w:sz w:val="22"/>
          <w:szCs w:val="22"/>
        </w:rPr>
        <w:t xml:space="preserve"> by reacting a </w:t>
      </w:r>
      <w:proofErr w:type="spellStart"/>
      <w:r>
        <w:rPr>
          <w:rFonts w:ascii="Arial" w:hAnsi="Arial" w:cs="Arial"/>
          <w:sz w:val="22"/>
          <w:szCs w:val="22"/>
        </w:rPr>
        <w:t>diamine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 xml:space="preserve">ith a </w:t>
      </w:r>
      <w:proofErr w:type="spellStart"/>
      <w:r>
        <w:rPr>
          <w:rFonts w:ascii="Arial" w:hAnsi="Arial" w:cs="Arial"/>
          <w:sz w:val="22"/>
          <w:szCs w:val="22"/>
        </w:rPr>
        <w:t>dicarboxylic</w:t>
      </w:r>
      <w:proofErr w:type="spellEnd"/>
      <w:r>
        <w:rPr>
          <w:rFonts w:ascii="Arial" w:hAnsi="Arial" w:cs="Arial"/>
          <w:sz w:val="22"/>
          <w:szCs w:val="22"/>
        </w:rPr>
        <w:t xml:space="preserve"> organic acid.</w:t>
      </w:r>
    </w:p>
    <w:p w14:paraId="5CA44BD2" w14:textId="77777777" w:rsidR="00CE3210" w:rsidRPr="00C655BB" w:rsidRDefault="00CE3210" w:rsidP="00CE321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C655BB">
        <w:rPr>
          <w:rFonts w:ascii="Arial" w:hAnsi="Arial" w:cs="Arial"/>
          <w:sz w:val="22"/>
          <w:szCs w:val="22"/>
        </w:rPr>
        <w:t xml:space="preserve">t is a </w:t>
      </w:r>
      <w:proofErr w:type="gramStart"/>
      <w:r w:rsidRPr="00C655BB">
        <w:rPr>
          <w:rFonts w:ascii="Arial" w:hAnsi="Arial" w:cs="Arial"/>
          <w:sz w:val="22"/>
          <w:szCs w:val="22"/>
        </w:rPr>
        <w:t>polymers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whose molecular chains are formed by regularly spaced -CONH- amide groups. Making nylon is even easier if you use a </w:t>
      </w:r>
      <w:proofErr w:type="spellStart"/>
      <w:r w:rsidRPr="00C655BB">
        <w:rPr>
          <w:rFonts w:ascii="Arial" w:hAnsi="Arial" w:cs="Arial"/>
          <w:sz w:val="22"/>
          <w:szCs w:val="22"/>
        </w:rPr>
        <w:t>diamine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and a </w:t>
      </w:r>
      <w:proofErr w:type="spellStart"/>
      <w:r w:rsidRPr="00C655BB">
        <w:rPr>
          <w:rFonts w:ascii="Arial" w:hAnsi="Arial" w:cs="Arial"/>
          <w:sz w:val="22"/>
          <w:szCs w:val="22"/>
        </w:rPr>
        <w:t>diacid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chloride instead of a </w:t>
      </w:r>
      <w:proofErr w:type="spellStart"/>
      <w:r w:rsidRPr="00C655BB">
        <w:rPr>
          <w:rFonts w:ascii="Arial" w:hAnsi="Arial" w:cs="Arial"/>
          <w:sz w:val="22"/>
          <w:szCs w:val="22"/>
        </w:rPr>
        <w:t>dicarboxylic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acid.  This is because acid chloride</w:t>
      </w:r>
      <w:r>
        <w:rPr>
          <w:rFonts w:ascii="Arial" w:hAnsi="Arial" w:cs="Arial"/>
          <w:sz w:val="22"/>
          <w:szCs w:val="22"/>
        </w:rPr>
        <w:t xml:space="preserve">s are much more reactive than </w:t>
      </w:r>
      <w:r w:rsidRPr="00C655BB">
        <w:rPr>
          <w:rFonts w:ascii="Arial" w:hAnsi="Arial" w:cs="Arial"/>
          <w:sz w:val="22"/>
          <w:szCs w:val="22"/>
        </w:rPr>
        <w:t xml:space="preserve">carboxylic acids.  </w:t>
      </w:r>
    </w:p>
    <w:p w14:paraId="25FD99D2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p w14:paraId="0D02E1A9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The reactants that </w:t>
      </w:r>
      <w:proofErr w:type="gramStart"/>
      <w:r w:rsidRPr="00C655BB">
        <w:rPr>
          <w:rFonts w:ascii="Arial" w:hAnsi="Arial" w:cs="Arial"/>
          <w:sz w:val="22"/>
          <w:szCs w:val="22"/>
        </w:rPr>
        <w:t>can be used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to make nylon are shown below.</w:t>
      </w:r>
    </w:p>
    <w:p w14:paraId="4297D81A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p w14:paraId="564A30C4" w14:textId="77777777" w:rsidR="00CE3210" w:rsidRPr="00C655BB" w:rsidRDefault="00CE3210" w:rsidP="00CE3210">
      <w:pPr>
        <w:jc w:val="center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object w:dxaOrig="3821" w:dyaOrig="1185" w14:anchorId="255C5619">
          <v:shape id="_x0000_i1030" type="#_x0000_t75" style="width:178.05pt;height:55.3pt" o:ole="">
            <v:imagedata r:id="rId65" o:title=""/>
          </v:shape>
          <o:OLEObject Type="Embed" ProgID="FXChemStruct.Structure" ShapeID="_x0000_i1030" DrawAspect="Content" ObjectID="_1565784990" r:id="rId66"/>
        </w:object>
      </w:r>
    </w:p>
    <w:p w14:paraId="773DA871" w14:textId="77777777" w:rsidR="00CE3210" w:rsidRPr="00C655BB" w:rsidRDefault="00CE3210" w:rsidP="00CE3210">
      <w:pPr>
        <w:jc w:val="center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26FBF23A" wp14:editId="2A886720">
                <wp:simplePos x="0" y="0"/>
                <wp:positionH relativeFrom="margin">
                  <wp:posOffset>1882140</wp:posOffset>
                </wp:positionH>
                <wp:positionV relativeFrom="paragraph">
                  <wp:posOffset>53975</wp:posOffset>
                </wp:positionV>
                <wp:extent cx="1967230" cy="314325"/>
                <wp:effectExtent l="0" t="0" r="0" b="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E717" w14:textId="77777777" w:rsidR="000461CE" w:rsidRPr="00623CC2" w:rsidRDefault="000461CE" w:rsidP="00CE3210">
                            <w:pP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</w:pPr>
                            <w:r w:rsidRPr="00C655B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1</w:t>
                            </w:r>
                            <w:proofErr w:type="gramStart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,6</w:t>
                            </w:r>
                            <w:proofErr w:type="gramEnd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 xml:space="preserve"> - </w:t>
                            </w:r>
                            <w:proofErr w:type="spellStart"/>
                            <w:r w:rsidRPr="00623CC2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diaminohexane</w:t>
                            </w:r>
                            <w:proofErr w:type="spellEnd"/>
                          </w:p>
                          <w:p w14:paraId="2C280CF0" w14:textId="77777777" w:rsidR="000461CE" w:rsidRPr="00623CC2" w:rsidRDefault="000461CE" w:rsidP="00CE3210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  <w:lang w:eastAsia="en-AU"/>
                              </w:rPr>
                            </w:pPr>
                          </w:p>
                          <w:p w14:paraId="178513C7" w14:textId="77777777" w:rsidR="000461CE" w:rsidRDefault="000461CE" w:rsidP="00CE3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BF23A" id="_x0000_s1131" type="#_x0000_t202" style="position:absolute;left:0;text-align:left;margin-left:148.2pt;margin-top:4.25pt;width:154.9pt;height:24.7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" filled="f" stroked="f">
                <v:textbox>
                  <w:txbxContent>
                    <w:p w14:paraId="0CC2E717" w14:textId="77777777" w:rsidR="000461CE" w:rsidRPr="00623CC2" w:rsidRDefault="000461CE" w:rsidP="00CE3210">
                      <w:pPr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</w:pPr>
                      <w:r w:rsidRPr="00C655B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C655BB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 xml:space="preserve">1,6 - </w:t>
                      </w:r>
                      <w:r w:rsidRPr="00623CC2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>diaminohexane</w:t>
                      </w:r>
                    </w:p>
                    <w:p w14:paraId="2C280CF0" w14:textId="77777777" w:rsidR="000461CE" w:rsidRPr="00623CC2" w:rsidRDefault="000461CE" w:rsidP="00CE3210">
                      <w:pPr>
                        <w:rPr>
                          <w:rFonts w:eastAsia="Times New Roman"/>
                          <w:sz w:val="22"/>
                          <w:szCs w:val="22"/>
                          <w:lang w:eastAsia="en-AU"/>
                        </w:rPr>
                      </w:pPr>
                    </w:p>
                    <w:p w14:paraId="178513C7" w14:textId="77777777" w:rsidR="000461CE" w:rsidRDefault="000461CE" w:rsidP="00CE3210"/>
                  </w:txbxContent>
                </v:textbox>
                <w10:wrap type="square" anchorx="margin"/>
              </v:shape>
            </w:pict>
          </mc:Fallback>
        </mc:AlternateContent>
      </w:r>
    </w:p>
    <w:p w14:paraId="1373DDB5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p w14:paraId="5F0D1689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4DE8F81D" wp14:editId="7D8340EE">
                <wp:simplePos x="0" y="0"/>
                <wp:positionH relativeFrom="margin">
                  <wp:posOffset>1941830</wp:posOffset>
                </wp:positionH>
                <wp:positionV relativeFrom="paragraph">
                  <wp:posOffset>1085545</wp:posOffset>
                </wp:positionV>
                <wp:extent cx="2077085" cy="277495"/>
                <wp:effectExtent l="0" t="0" r="0" b="825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AAD38" w14:textId="77777777" w:rsidR="000461CE" w:rsidRPr="00623CC2" w:rsidRDefault="000461CE" w:rsidP="00CE3210">
                            <w:pP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decadioyl</w:t>
                            </w:r>
                            <w:proofErr w:type="spellEnd"/>
                            <w:proofErr w:type="gramEnd"/>
                            <w:r w:rsidRPr="00C655B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 xml:space="preserve"> </w:t>
                            </w:r>
                            <w:r w:rsidRPr="00623CC2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eastAsia="en-AU"/>
                              </w:rPr>
                              <w:t>chloride</w:t>
                            </w:r>
                          </w:p>
                          <w:p w14:paraId="70440067" w14:textId="77777777" w:rsidR="000461CE" w:rsidRPr="00623CC2" w:rsidRDefault="000461CE" w:rsidP="00CE3210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  <w:lang w:eastAsia="en-AU"/>
                              </w:rPr>
                            </w:pPr>
                          </w:p>
                          <w:p w14:paraId="7BD05F0F" w14:textId="77777777" w:rsidR="000461CE" w:rsidRPr="00623CC2" w:rsidRDefault="000461CE" w:rsidP="00CE3210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  <w:lang w:eastAsia="en-AU"/>
                              </w:rPr>
                            </w:pPr>
                          </w:p>
                          <w:p w14:paraId="03DBB52B" w14:textId="77777777" w:rsidR="000461CE" w:rsidRDefault="000461CE" w:rsidP="00CE3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DE8F81D" id="_x0000_s1132" type="#_x0000_t202" style="position:absolute;margin-left:152.9pt;margin-top:85.5pt;width:163.55pt;height:21.8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PTJAIAACQ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" stroked="f">
                <v:textbox>
                  <w:txbxContent>
                    <w:p w14:paraId="302AAD38" w14:textId="77777777" w:rsidR="000461CE" w:rsidRPr="00623CC2" w:rsidRDefault="000461CE" w:rsidP="00CE3210">
                      <w:pPr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eastAsia="Times New Roman"/>
                          <w:lang w:eastAsia="en-AU"/>
                        </w:rPr>
                        <w:t xml:space="preserve"> </w:t>
                      </w:r>
                      <w:r w:rsidRPr="00C655BB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 xml:space="preserve">decadioyl </w:t>
                      </w:r>
                      <w:r w:rsidRPr="00623CC2">
                        <w:rPr>
                          <w:rFonts w:ascii="Arial" w:eastAsia="Times New Roman" w:hAnsi="Arial" w:cs="Arial"/>
                          <w:sz w:val="22"/>
                          <w:szCs w:val="22"/>
                          <w:lang w:eastAsia="en-AU"/>
                        </w:rPr>
                        <w:t>chloride</w:t>
                      </w:r>
                    </w:p>
                    <w:p w14:paraId="70440067" w14:textId="77777777" w:rsidR="000461CE" w:rsidRPr="00623CC2" w:rsidRDefault="000461CE" w:rsidP="00CE3210">
                      <w:pPr>
                        <w:rPr>
                          <w:rFonts w:eastAsia="Times New Roman"/>
                          <w:sz w:val="22"/>
                          <w:szCs w:val="22"/>
                          <w:lang w:eastAsia="en-AU"/>
                        </w:rPr>
                      </w:pPr>
                    </w:p>
                    <w:p w14:paraId="7BD05F0F" w14:textId="77777777" w:rsidR="000461CE" w:rsidRPr="00623CC2" w:rsidRDefault="000461CE" w:rsidP="00CE3210">
                      <w:pPr>
                        <w:rPr>
                          <w:rFonts w:eastAsia="Times New Roman"/>
                          <w:sz w:val="22"/>
                          <w:szCs w:val="22"/>
                          <w:lang w:eastAsia="en-AU"/>
                        </w:rPr>
                      </w:pPr>
                    </w:p>
                    <w:p w14:paraId="03DBB52B" w14:textId="77777777" w:rsidR="000461CE" w:rsidRDefault="000461CE" w:rsidP="00CE3210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C655BB">
        <w:rPr>
          <w:rFonts w:ascii="Arial" w:hAnsi="Arial" w:cs="Arial"/>
          <w:sz w:val="22"/>
          <w:szCs w:val="22"/>
        </w:rPr>
        <w:t>and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</w:t>
      </w:r>
    </w:p>
    <w:p w14:paraId="14265EF0" w14:textId="77777777" w:rsidR="00CE3210" w:rsidRPr="00C655BB" w:rsidRDefault="00CE3210" w:rsidP="00CE3210">
      <w:pPr>
        <w:jc w:val="center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object w:dxaOrig="5266" w:dyaOrig="1341" w14:anchorId="625FB580">
          <v:shape id="_x0000_i1031" type="#_x0000_t75" style="width:294.9pt;height:69.15pt" o:ole="">
            <v:imagedata r:id="rId67" o:title=""/>
          </v:shape>
          <o:OLEObject Type="Embed" ProgID="FXChemStruct.Structure" ShapeID="_x0000_i1031" DrawAspect="Content" ObjectID="_1565784991" r:id="rId68"/>
        </w:object>
      </w:r>
    </w:p>
    <w:p w14:paraId="1F14D683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p w14:paraId="7D761157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p w14:paraId="358427D3" w14:textId="77777777" w:rsidR="00CE3210" w:rsidRPr="00C655BB" w:rsidRDefault="00CE3210" w:rsidP="00CE3210">
      <w:pPr>
        <w:pStyle w:val="ListParagraph"/>
        <w:rPr>
          <w:rFonts w:ascii="Arial" w:hAnsi="Arial" w:cs="Arial"/>
          <w:sz w:val="22"/>
          <w:szCs w:val="22"/>
        </w:rPr>
      </w:pPr>
    </w:p>
    <w:p w14:paraId="29F88ED0" w14:textId="77777777" w:rsidR="00CE3210" w:rsidRPr="00C655BB" w:rsidRDefault="00CE3210" w:rsidP="00CE3210">
      <w:pPr>
        <w:pStyle w:val="ListParagraph"/>
        <w:numPr>
          <w:ilvl w:val="0"/>
          <w:numId w:val="39"/>
        </w:numPr>
        <w:ind w:hanging="720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Write an equation for the reaction that would occur when </w:t>
      </w:r>
      <w:r w:rsidRPr="00C655BB">
        <w:rPr>
          <w:rFonts w:ascii="Arial" w:hAnsi="Arial" w:cs="Arial"/>
          <w:b/>
          <w:sz w:val="22"/>
          <w:szCs w:val="22"/>
        </w:rPr>
        <w:t xml:space="preserve">two </w:t>
      </w:r>
      <w:r w:rsidRPr="00C655BB">
        <w:rPr>
          <w:rFonts w:ascii="Arial" w:hAnsi="Arial" w:cs="Arial"/>
          <w:sz w:val="22"/>
          <w:szCs w:val="22"/>
        </w:rPr>
        <w:t>of these monomers reacted.  You can use the abbreviation (CH</w:t>
      </w:r>
      <w:r w:rsidRPr="00C655BB">
        <w:rPr>
          <w:rFonts w:ascii="Arial" w:hAnsi="Arial" w:cs="Arial"/>
          <w:sz w:val="22"/>
          <w:szCs w:val="22"/>
          <w:vertAlign w:val="subscript"/>
        </w:rPr>
        <w:t>2</w:t>
      </w:r>
      <w:r w:rsidRPr="00C655BB">
        <w:rPr>
          <w:rFonts w:ascii="Arial" w:hAnsi="Arial" w:cs="Arial"/>
          <w:sz w:val="22"/>
          <w:szCs w:val="22"/>
        </w:rPr>
        <w:t>)</w:t>
      </w:r>
      <w:r w:rsidRPr="00C655BB">
        <w:rPr>
          <w:rFonts w:ascii="Arial" w:hAnsi="Arial" w:cs="Arial"/>
          <w:sz w:val="22"/>
          <w:szCs w:val="22"/>
          <w:vertAlign w:val="subscript"/>
        </w:rPr>
        <w:t>4</w:t>
      </w:r>
      <w:r w:rsidRPr="00C655BB">
        <w:rPr>
          <w:rFonts w:ascii="Arial" w:hAnsi="Arial" w:cs="Arial"/>
          <w:sz w:val="22"/>
          <w:szCs w:val="22"/>
          <w:vertAlign w:val="subscript"/>
        </w:rPr>
        <w:softHyphen/>
      </w:r>
      <w:r w:rsidRPr="00C655BB">
        <w:rPr>
          <w:rFonts w:ascii="Arial" w:hAnsi="Arial" w:cs="Arial"/>
          <w:sz w:val="22"/>
          <w:szCs w:val="22"/>
        </w:rPr>
        <w:t xml:space="preserve"> when writing out the equation.</w:t>
      </w:r>
    </w:p>
    <w:p w14:paraId="3F8B8E24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410" w:type="dxa"/>
        <w:tblInd w:w="959" w:type="dxa"/>
        <w:tblLook w:val="04A0" w:firstRow="1" w:lastRow="0" w:firstColumn="1" w:lastColumn="0" w:noHBand="0" w:noVBand="1"/>
      </w:tblPr>
      <w:tblGrid>
        <w:gridCol w:w="6964"/>
        <w:gridCol w:w="1446"/>
      </w:tblGrid>
      <w:tr w:rsidR="00CE3210" w14:paraId="5DC19DDD" w14:textId="77777777" w:rsidTr="00CE3210">
        <w:trPr>
          <w:trHeight w:val="312"/>
        </w:trPr>
        <w:tc>
          <w:tcPr>
            <w:tcW w:w="6964" w:type="dxa"/>
            <w:vAlign w:val="center"/>
          </w:tcPr>
          <w:p w14:paraId="40030DD7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5036B4C4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E3210" w14:paraId="095E32BE" w14:textId="77777777" w:rsidTr="00CE3210">
        <w:trPr>
          <w:trHeight w:val="463"/>
        </w:trPr>
        <w:tc>
          <w:tcPr>
            <w:tcW w:w="6964" w:type="dxa"/>
            <w:vAlign w:val="center"/>
          </w:tcPr>
          <w:p w14:paraId="3FDCC638" w14:textId="77777777" w:rsidR="00CE3210" w:rsidRDefault="00CE3210" w:rsidP="00C0643B">
            <w:pPr>
              <w:spacing w:line="276" w:lineRule="auto"/>
              <w:rPr>
                <w:rFonts w:ascii="MT Extra" w:hAnsi="MT Extra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6CE2">
              <w:rPr>
                <w:rFonts w:ascii="Arial" w:hAnsi="Arial" w:cs="Arial"/>
                <w:sz w:val="22"/>
                <w:szCs w:val="22"/>
              </w:rPr>
              <w:t>NH</w:t>
            </w:r>
            <w:r w:rsidR="001D6CE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6CE2">
              <w:rPr>
                <w:rFonts w:ascii="Arial" w:hAnsi="Arial" w:cs="Arial"/>
                <w:sz w:val="22"/>
                <w:szCs w:val="22"/>
              </w:rPr>
              <w:t>CH</w:t>
            </w:r>
            <w:r w:rsidR="001D6CE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6CE2">
              <w:rPr>
                <w:rFonts w:ascii="Arial" w:hAnsi="Arial" w:cs="Arial"/>
                <w:sz w:val="22"/>
                <w:szCs w:val="22"/>
              </w:rPr>
              <w:t>(CH</w:t>
            </w:r>
            <w:r w:rsidR="001D6CE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6CE2">
              <w:rPr>
                <w:rFonts w:ascii="Arial" w:hAnsi="Arial" w:cs="Arial"/>
                <w:sz w:val="22"/>
                <w:szCs w:val="22"/>
              </w:rPr>
              <w:t>)</w:t>
            </w:r>
            <w:r w:rsidR="001D6CE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1D6CE2">
              <w:rPr>
                <w:rFonts w:ascii="Arial" w:hAnsi="Arial" w:cs="Arial"/>
                <w:sz w:val="22"/>
                <w:szCs w:val="22"/>
              </w:rPr>
              <w:t>CH</w:t>
            </w:r>
            <w:r w:rsidR="001D6CE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6CE2">
              <w:rPr>
                <w:rFonts w:ascii="Arial" w:hAnsi="Arial" w:cs="Arial"/>
                <w:sz w:val="22"/>
                <w:szCs w:val="22"/>
              </w:rPr>
              <w:t>NH</w:t>
            </w:r>
            <w:r w:rsidR="001D6CE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1D6CE2">
              <w:rPr>
                <w:rFonts w:ascii="Arial" w:hAnsi="Arial" w:cs="Arial"/>
                <w:sz w:val="22"/>
                <w:szCs w:val="22"/>
              </w:rPr>
              <w:t xml:space="preserve"> + C</w:t>
            </w:r>
            <w:r w:rsidR="008348F2">
              <w:rPr>
                <w:rFonts w:ascii="MT Extra" w:hAnsi="MT Extra" w:cs="Arial"/>
                <w:sz w:val="22"/>
                <w:szCs w:val="22"/>
              </w:rPr>
              <w:t></w:t>
            </w:r>
            <w:r w:rsidR="008348F2">
              <w:rPr>
                <w:rFonts w:ascii="Arial" w:hAnsi="Arial" w:cs="Arial"/>
                <w:sz w:val="22"/>
                <w:szCs w:val="22"/>
              </w:rPr>
              <w:t>COCH</w:t>
            </w:r>
            <w:r w:rsidR="008348F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8348F2">
              <w:rPr>
                <w:rFonts w:ascii="Arial" w:hAnsi="Arial" w:cs="Arial"/>
                <w:sz w:val="22"/>
                <w:szCs w:val="22"/>
              </w:rPr>
              <w:t>CH</w:t>
            </w:r>
            <w:r w:rsidR="008348F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8348F2">
              <w:rPr>
                <w:rFonts w:ascii="Arial" w:hAnsi="Arial" w:cs="Arial"/>
                <w:sz w:val="22"/>
                <w:szCs w:val="22"/>
              </w:rPr>
              <w:t>(CH</w:t>
            </w:r>
            <w:r w:rsidR="008348F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8348F2">
              <w:rPr>
                <w:rFonts w:ascii="Arial" w:hAnsi="Arial" w:cs="Arial"/>
                <w:sz w:val="22"/>
                <w:szCs w:val="22"/>
              </w:rPr>
              <w:t>)</w:t>
            </w:r>
            <w:r w:rsidR="008348F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8348F2">
              <w:rPr>
                <w:rFonts w:ascii="Arial" w:hAnsi="Arial" w:cs="Arial"/>
                <w:sz w:val="22"/>
                <w:szCs w:val="22"/>
              </w:rPr>
              <w:t>CH</w:t>
            </w:r>
            <w:r w:rsidR="008348F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8348F2">
              <w:rPr>
                <w:rFonts w:ascii="Arial" w:hAnsi="Arial" w:cs="Arial"/>
                <w:sz w:val="22"/>
                <w:szCs w:val="22"/>
              </w:rPr>
              <w:t>CH</w:t>
            </w:r>
            <w:r w:rsidR="008348F2"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8348F2">
              <w:rPr>
                <w:rFonts w:ascii="Arial" w:hAnsi="Arial" w:cs="Arial"/>
                <w:sz w:val="22"/>
                <w:szCs w:val="22"/>
              </w:rPr>
              <w:t>COC</w:t>
            </w:r>
            <w:r w:rsidR="008348F2" w:rsidRPr="008348F2">
              <w:rPr>
                <w:rFonts w:ascii="MT Extra" w:hAnsi="MT Extra" w:cs="Arial"/>
                <w:sz w:val="22"/>
                <w:szCs w:val="22"/>
              </w:rPr>
              <w:t></w:t>
            </w:r>
          </w:p>
          <w:p w14:paraId="3D551145" w14:textId="77777777" w:rsidR="008348F2" w:rsidRDefault="008348F2" w:rsidP="00C0643B">
            <w:pPr>
              <w:spacing w:line="276" w:lineRule="auto"/>
              <w:rPr>
                <w:rFonts w:ascii="MT Extra" w:hAnsi="MT Extra" w:cs="Arial"/>
                <w:sz w:val="22"/>
                <w:szCs w:val="22"/>
              </w:rPr>
            </w:pPr>
          </w:p>
          <w:p w14:paraId="345A2BC1" w14:textId="77777777" w:rsidR="008348F2" w:rsidRDefault="008348F2" w:rsidP="00C0643B">
            <w:pPr>
              <w:spacing w:line="276" w:lineRule="auto"/>
              <w:rPr>
                <w:rFonts w:ascii="MT Extra" w:hAnsi="MT Extra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→</w:t>
            </w:r>
            <w:r>
              <w:rPr>
                <w:rFonts w:ascii="MT Extra" w:hAnsi="MT Extra" w:cs="Arial"/>
                <w:sz w:val="22"/>
                <w:szCs w:val="22"/>
              </w:rPr>
              <w:t></w:t>
            </w:r>
            <w:r>
              <w:rPr>
                <w:rFonts w:ascii="MT Extra" w:hAnsi="MT Extra" w:cs="Arial"/>
                <w:sz w:val="22"/>
                <w:szCs w:val="22"/>
              </w:rPr>
              <w:t></w:t>
            </w:r>
            <w:r>
              <w:rPr>
                <w:rFonts w:ascii="Arial" w:hAnsi="Arial" w:cs="Arial"/>
                <w:sz w:val="22"/>
                <w:szCs w:val="22"/>
              </w:rPr>
              <w:t>NH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NHCOCH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COC</w:t>
            </w:r>
            <w:r w:rsidRPr="008348F2">
              <w:rPr>
                <w:rFonts w:ascii="MT Extra" w:hAnsi="MT Extra" w:cs="Arial"/>
                <w:sz w:val="22"/>
                <w:szCs w:val="22"/>
              </w:rPr>
              <w:t></w:t>
            </w:r>
            <w:r>
              <w:rPr>
                <w:rFonts w:ascii="MT Extra" w:hAnsi="MT Extra" w:cs="Arial"/>
                <w:sz w:val="22"/>
                <w:szCs w:val="22"/>
              </w:rPr>
              <w:t></w:t>
            </w:r>
            <w:r>
              <w:rPr>
                <w:rFonts w:ascii="MT Extra" w:hAnsi="MT Extra" w:cs="Arial"/>
                <w:sz w:val="22"/>
                <w:szCs w:val="22"/>
              </w:rPr>
              <w:t></w:t>
            </w:r>
            <w:r>
              <w:rPr>
                <w:rFonts w:ascii="MT Extra" w:hAnsi="MT Extra" w:cs="Arial"/>
                <w:sz w:val="22"/>
                <w:szCs w:val="22"/>
              </w:rPr>
              <w:t></w:t>
            </w:r>
            <w:r>
              <w:rPr>
                <w:rFonts w:ascii="Arial" w:hAnsi="Arial" w:cs="Arial"/>
                <w:sz w:val="22"/>
                <w:szCs w:val="22"/>
              </w:rPr>
              <w:t>+ HC</w:t>
            </w:r>
            <w:r w:rsidRPr="008348F2">
              <w:rPr>
                <w:rFonts w:ascii="MT Extra" w:hAnsi="MT Extra" w:cs="Arial"/>
                <w:sz w:val="22"/>
                <w:szCs w:val="22"/>
              </w:rPr>
              <w:t></w:t>
            </w:r>
          </w:p>
          <w:p w14:paraId="03058650" w14:textId="2F20EEFF" w:rsidR="008348F2" w:rsidRPr="008348F2" w:rsidRDefault="008348F2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348F2">
              <w:rPr>
                <w:rFonts w:ascii="Arial" w:hAnsi="Arial" w:cs="Arial"/>
                <w:sz w:val="22"/>
                <w:szCs w:val="22"/>
              </w:rPr>
              <w:t xml:space="preserve">correct </w:t>
            </w:r>
            <w:r>
              <w:rPr>
                <w:rFonts w:ascii="Arial" w:hAnsi="Arial" w:cs="Arial"/>
                <w:sz w:val="22"/>
                <w:szCs w:val="22"/>
              </w:rPr>
              <w:t>number of CH</w:t>
            </w:r>
            <w:r w:rsidRPr="008348F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in each monomer</w:t>
            </w:r>
          </w:p>
        </w:tc>
        <w:tc>
          <w:tcPr>
            <w:tcW w:w="1446" w:type="dxa"/>
            <w:vAlign w:val="center"/>
          </w:tcPr>
          <w:p w14:paraId="05FE570D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067DC0A9" w14:textId="77777777" w:rsidTr="00CE3210">
        <w:trPr>
          <w:trHeight w:val="641"/>
        </w:trPr>
        <w:tc>
          <w:tcPr>
            <w:tcW w:w="6964" w:type="dxa"/>
          </w:tcPr>
          <w:p w14:paraId="65A3FB19" w14:textId="77777777" w:rsidR="00CE3210" w:rsidRDefault="00CE3210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DD9F65B" w14:textId="32083EC8" w:rsidR="008348F2" w:rsidRDefault="008348F2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 includes HC</w:t>
            </w:r>
            <w:r w:rsidRPr="008348F2">
              <w:rPr>
                <w:rFonts w:ascii="MT Extra" w:hAnsi="MT Extra" w:cs="Arial"/>
                <w:sz w:val="22"/>
                <w:szCs w:val="22"/>
              </w:rPr>
              <w:t></w:t>
            </w:r>
            <w:r>
              <w:rPr>
                <w:rFonts w:ascii="MT Extra" w:hAnsi="MT Extra" w:cs="Arial"/>
                <w:sz w:val="22"/>
                <w:szCs w:val="22"/>
              </w:rPr>
              <w:t></w:t>
            </w:r>
            <w:r w:rsidRPr="008348F2">
              <w:rPr>
                <w:rFonts w:ascii="Arial" w:hAnsi="Arial" w:cs="Arial"/>
                <w:sz w:val="22"/>
                <w:szCs w:val="22"/>
              </w:rPr>
              <w:t>as one of the products</w:t>
            </w:r>
          </w:p>
        </w:tc>
        <w:tc>
          <w:tcPr>
            <w:tcW w:w="1446" w:type="dxa"/>
            <w:vAlign w:val="center"/>
          </w:tcPr>
          <w:p w14:paraId="0DCCD7C1" w14:textId="63191760" w:rsidR="00CE3210" w:rsidRDefault="008348F2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:rsidRPr="00497A43" w14:paraId="1A0238FA" w14:textId="77777777" w:rsidTr="00CE3210">
        <w:trPr>
          <w:trHeight w:val="312"/>
        </w:trPr>
        <w:tc>
          <w:tcPr>
            <w:tcW w:w="6964" w:type="dxa"/>
            <w:vAlign w:val="center"/>
          </w:tcPr>
          <w:p w14:paraId="2154DA0E" w14:textId="77777777" w:rsidR="00CE3210" w:rsidRDefault="00CE3210" w:rsidP="00C064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4F3E0993" w14:textId="25F648E3" w:rsidR="00CE3210" w:rsidRPr="00497A43" w:rsidRDefault="00CE3210" w:rsidP="00C064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67D8C6FA" w14:textId="77777777" w:rsidR="00CE3210" w:rsidRPr="00C655BB" w:rsidRDefault="00CE3210" w:rsidP="00CE3210">
      <w:pPr>
        <w:ind w:left="720"/>
        <w:rPr>
          <w:rFonts w:ascii="Arial" w:hAnsi="Arial" w:cs="Arial"/>
          <w:sz w:val="22"/>
          <w:szCs w:val="22"/>
        </w:rPr>
      </w:pPr>
    </w:p>
    <w:p w14:paraId="4C11941B" w14:textId="77777777" w:rsidR="00CE3210" w:rsidRPr="00C655BB" w:rsidRDefault="00CE3210" w:rsidP="00CE3210">
      <w:pPr>
        <w:rPr>
          <w:rFonts w:ascii="Arial" w:hAnsi="Arial" w:cs="Arial"/>
          <w:sz w:val="22"/>
          <w:szCs w:val="22"/>
        </w:rPr>
      </w:pPr>
    </w:p>
    <w:p w14:paraId="596BADFE" w14:textId="10E995B4" w:rsidR="00CE3210" w:rsidRDefault="00CE3210" w:rsidP="00CE3210">
      <w:pPr>
        <w:pStyle w:val="ListParagraph"/>
        <w:numPr>
          <w:ilvl w:val="0"/>
          <w:numId w:val="39"/>
        </w:numPr>
        <w:ind w:hanging="720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Draw a section of the polymer, commencing the </w:t>
      </w:r>
      <w:r w:rsidRPr="00C655BB">
        <w:rPr>
          <w:rFonts w:ascii="Arial" w:hAnsi="Arial" w:cs="Arial"/>
          <w:sz w:val="22"/>
          <w:szCs w:val="22"/>
          <w:lang w:eastAsia="en-AU"/>
        </w:rPr>
        <w:t>1</w:t>
      </w:r>
      <w:proofErr w:type="gramStart"/>
      <w:r w:rsidRPr="00C655BB">
        <w:rPr>
          <w:rFonts w:ascii="Arial" w:hAnsi="Arial" w:cs="Arial"/>
          <w:sz w:val="22"/>
          <w:szCs w:val="22"/>
          <w:lang w:eastAsia="en-AU"/>
        </w:rPr>
        <w:t>,6</w:t>
      </w:r>
      <w:proofErr w:type="gramEnd"/>
      <w:r w:rsidRPr="00C655BB">
        <w:rPr>
          <w:rFonts w:ascii="Arial" w:hAnsi="Arial" w:cs="Arial"/>
          <w:sz w:val="22"/>
          <w:szCs w:val="22"/>
          <w:lang w:eastAsia="en-AU"/>
        </w:rPr>
        <w:t xml:space="preserve"> - </w:t>
      </w:r>
      <w:proofErr w:type="spellStart"/>
      <w:r w:rsidRPr="00623CC2">
        <w:rPr>
          <w:rFonts w:ascii="Arial" w:hAnsi="Arial" w:cs="Arial"/>
          <w:sz w:val="22"/>
          <w:szCs w:val="22"/>
          <w:lang w:eastAsia="en-AU"/>
        </w:rPr>
        <w:t>diaminohexane</w:t>
      </w:r>
      <w:proofErr w:type="spellEnd"/>
      <w:r w:rsidRPr="00C655BB">
        <w:rPr>
          <w:rFonts w:ascii="Arial" w:hAnsi="Arial" w:cs="Arial"/>
          <w:sz w:val="22"/>
          <w:szCs w:val="22"/>
        </w:rPr>
        <w:t xml:space="preserve"> that has three </w:t>
      </w:r>
      <w:r w:rsidRPr="00C655BB">
        <w:rPr>
          <w:rFonts w:ascii="Arial" w:hAnsi="Arial" w:cs="Arial"/>
          <w:b/>
          <w:sz w:val="22"/>
          <w:szCs w:val="22"/>
        </w:rPr>
        <w:t xml:space="preserve">(3) </w:t>
      </w:r>
      <w:r w:rsidRPr="00C655BB">
        <w:rPr>
          <w:rFonts w:ascii="Arial" w:hAnsi="Arial" w:cs="Arial"/>
          <w:sz w:val="22"/>
          <w:szCs w:val="22"/>
        </w:rPr>
        <w:t>repeating units in its structure. You can use the abbreviation (CH</w:t>
      </w:r>
      <w:r w:rsidRPr="00C655BB">
        <w:rPr>
          <w:rFonts w:ascii="Arial" w:hAnsi="Arial" w:cs="Arial"/>
          <w:sz w:val="22"/>
          <w:szCs w:val="22"/>
          <w:vertAlign w:val="subscript"/>
        </w:rPr>
        <w:t>2</w:t>
      </w:r>
      <w:r w:rsidRPr="00C655BB">
        <w:rPr>
          <w:rFonts w:ascii="Arial" w:hAnsi="Arial" w:cs="Arial"/>
          <w:sz w:val="22"/>
          <w:szCs w:val="22"/>
        </w:rPr>
        <w:t>)</w:t>
      </w:r>
      <w:r w:rsidRPr="00C655BB">
        <w:rPr>
          <w:rFonts w:ascii="Arial" w:hAnsi="Arial" w:cs="Arial"/>
          <w:sz w:val="22"/>
          <w:szCs w:val="22"/>
          <w:vertAlign w:val="subscript"/>
        </w:rPr>
        <w:t>4</w:t>
      </w:r>
      <w:r w:rsidRPr="00C655BB">
        <w:rPr>
          <w:rFonts w:ascii="Arial" w:hAnsi="Arial" w:cs="Arial"/>
          <w:sz w:val="22"/>
          <w:szCs w:val="22"/>
          <w:vertAlign w:val="subscript"/>
        </w:rPr>
        <w:softHyphen/>
      </w:r>
      <w:r w:rsidRPr="00C655BB">
        <w:rPr>
          <w:rFonts w:ascii="Arial" w:hAnsi="Arial" w:cs="Arial"/>
          <w:sz w:val="22"/>
          <w:szCs w:val="22"/>
        </w:rPr>
        <w:t xml:space="preserve"> when drawing the backbones of either of the monomers.</w:t>
      </w:r>
    </w:p>
    <w:p w14:paraId="6C20E46B" w14:textId="08443ADD" w:rsidR="008348F2" w:rsidRDefault="008348F2" w:rsidP="008348F2">
      <w:pPr>
        <w:rPr>
          <w:rFonts w:ascii="Arial" w:hAnsi="Arial" w:cs="Arial"/>
          <w:sz w:val="22"/>
          <w:szCs w:val="22"/>
        </w:rPr>
      </w:pPr>
    </w:p>
    <w:p w14:paraId="3C92F525" w14:textId="584B5E33" w:rsidR="008348F2" w:rsidRDefault="008348F2" w:rsidP="008348F2">
      <w:pPr>
        <w:ind w:left="720"/>
        <w:rPr>
          <w:rFonts w:ascii="Arial" w:hAnsi="Arial" w:cs="Arial"/>
          <w:sz w:val="22"/>
          <w:szCs w:val="22"/>
        </w:rPr>
      </w:pPr>
      <w:r w:rsidRPr="008348F2">
        <w:rPr>
          <w:rFonts w:ascii="Arial" w:hAnsi="Arial" w:cs="Arial"/>
          <w:sz w:val="32"/>
          <w:szCs w:val="32"/>
        </w:rPr>
        <w:t>-</w:t>
      </w:r>
      <w:proofErr w:type="gramStart"/>
      <w:r w:rsidRPr="007A2FCF">
        <w:rPr>
          <w:rFonts w:ascii="Arial" w:hAnsi="Arial" w:cs="Arial"/>
          <w:sz w:val="18"/>
          <w:szCs w:val="18"/>
        </w:rPr>
        <w:t>NHCH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(</w:t>
      </w:r>
      <w:proofErr w:type="gramEnd"/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)</w:t>
      </w:r>
      <w:r w:rsidRPr="007A2FCF">
        <w:rPr>
          <w:rFonts w:ascii="Arial" w:hAnsi="Arial" w:cs="Arial"/>
          <w:sz w:val="18"/>
          <w:szCs w:val="18"/>
          <w:vertAlign w:val="subscript"/>
        </w:rPr>
        <w:t>4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NHCOCH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(CH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)</w:t>
      </w:r>
      <w:r w:rsidRPr="007A2FCF">
        <w:rPr>
          <w:rFonts w:ascii="Arial" w:hAnsi="Arial" w:cs="Arial"/>
          <w:sz w:val="18"/>
          <w:szCs w:val="18"/>
          <w:vertAlign w:val="subscript"/>
        </w:rPr>
        <w:t>4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CO NH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(CH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)</w:t>
      </w:r>
      <w:r w:rsidRPr="007A2FCF">
        <w:rPr>
          <w:rFonts w:ascii="Arial" w:hAnsi="Arial" w:cs="Arial"/>
          <w:sz w:val="18"/>
          <w:szCs w:val="18"/>
          <w:vertAlign w:val="subscript"/>
        </w:rPr>
        <w:t>4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NHCOCH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(CH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)</w:t>
      </w:r>
      <w:r w:rsidRPr="007A2FCF">
        <w:rPr>
          <w:rFonts w:ascii="Arial" w:hAnsi="Arial" w:cs="Arial"/>
          <w:sz w:val="18"/>
          <w:szCs w:val="18"/>
          <w:vertAlign w:val="subscript"/>
        </w:rPr>
        <w:t>4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CO NH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(CH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)</w:t>
      </w:r>
      <w:r w:rsidRPr="007A2FCF">
        <w:rPr>
          <w:rFonts w:ascii="Arial" w:hAnsi="Arial" w:cs="Arial"/>
          <w:sz w:val="18"/>
          <w:szCs w:val="18"/>
          <w:vertAlign w:val="subscript"/>
        </w:rPr>
        <w:t>4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NHCOCH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(CH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)</w:t>
      </w:r>
      <w:r w:rsidRPr="007A2FCF">
        <w:rPr>
          <w:rFonts w:ascii="Arial" w:hAnsi="Arial" w:cs="Arial"/>
          <w:sz w:val="18"/>
          <w:szCs w:val="18"/>
          <w:vertAlign w:val="subscript"/>
        </w:rPr>
        <w:t>4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CH</w:t>
      </w:r>
      <w:r w:rsidRPr="007A2FCF">
        <w:rPr>
          <w:rFonts w:ascii="Arial" w:hAnsi="Arial" w:cs="Arial"/>
          <w:sz w:val="18"/>
          <w:szCs w:val="18"/>
          <w:vertAlign w:val="subscript"/>
        </w:rPr>
        <w:t>2</w:t>
      </w:r>
      <w:r w:rsidRPr="007A2FCF">
        <w:rPr>
          <w:rFonts w:ascii="Arial" w:hAnsi="Arial" w:cs="Arial"/>
          <w:sz w:val="18"/>
          <w:szCs w:val="18"/>
        </w:rPr>
        <w:t>CO</w:t>
      </w:r>
      <w:r>
        <w:rPr>
          <w:rFonts w:ascii="Arial" w:hAnsi="Arial" w:cs="Arial"/>
          <w:sz w:val="22"/>
          <w:szCs w:val="22"/>
        </w:rPr>
        <w:t>-</w:t>
      </w:r>
      <w:r>
        <w:rPr>
          <w:rFonts w:ascii="MT Extra" w:hAnsi="MT Extra" w:cs="Arial"/>
          <w:sz w:val="22"/>
          <w:szCs w:val="22"/>
        </w:rPr>
        <w:t></w:t>
      </w:r>
      <w:r>
        <w:rPr>
          <w:rFonts w:ascii="MT Extra" w:hAnsi="MT Extra" w:cs="Arial"/>
          <w:sz w:val="22"/>
          <w:szCs w:val="22"/>
        </w:rPr>
        <w:t></w:t>
      </w:r>
      <w:r>
        <w:rPr>
          <w:rFonts w:ascii="MT Extra" w:hAnsi="MT Extra" w:cs="Arial"/>
          <w:sz w:val="22"/>
          <w:szCs w:val="22"/>
        </w:rPr>
        <w:t></w:t>
      </w:r>
      <w:r>
        <w:rPr>
          <w:rFonts w:ascii="Arial" w:hAnsi="Arial" w:cs="Arial"/>
          <w:sz w:val="22"/>
          <w:szCs w:val="22"/>
        </w:rPr>
        <w:t>+</w:t>
      </w:r>
    </w:p>
    <w:p w14:paraId="3A26FF3C" w14:textId="20479F08" w:rsidR="008348F2" w:rsidRDefault="008348F2" w:rsidP="008348F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08"/>
        <w:tblW w:w="8552" w:type="dxa"/>
        <w:tblLook w:val="04A0" w:firstRow="1" w:lastRow="0" w:firstColumn="1" w:lastColumn="0" w:noHBand="0" w:noVBand="1"/>
      </w:tblPr>
      <w:tblGrid>
        <w:gridCol w:w="7106"/>
        <w:gridCol w:w="1446"/>
      </w:tblGrid>
      <w:tr w:rsidR="007A2FCF" w14:paraId="5FAD67B4" w14:textId="77777777" w:rsidTr="007A2FCF">
        <w:trPr>
          <w:trHeight w:val="312"/>
        </w:trPr>
        <w:tc>
          <w:tcPr>
            <w:tcW w:w="7106" w:type="dxa"/>
            <w:vAlign w:val="center"/>
          </w:tcPr>
          <w:p w14:paraId="70B42BDC" w14:textId="77777777" w:rsidR="007A2FCF" w:rsidRDefault="007A2FCF" w:rsidP="007A2F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4B037BB3" w14:textId="77777777" w:rsidR="007A2FCF" w:rsidRDefault="007A2FCF" w:rsidP="007A2F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7A2FCF" w14:paraId="4D68F6F9" w14:textId="77777777" w:rsidTr="007A2FCF">
        <w:trPr>
          <w:trHeight w:val="463"/>
        </w:trPr>
        <w:tc>
          <w:tcPr>
            <w:tcW w:w="7106" w:type="dxa"/>
            <w:vAlign w:val="center"/>
          </w:tcPr>
          <w:p w14:paraId="1A7050E4" w14:textId="2CC6A976" w:rsidR="007A2FCF" w:rsidRPr="00705E8F" w:rsidRDefault="007A2FCF" w:rsidP="007A2F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Polymer drawn with NH at one end and CO- at the other end</w:t>
            </w:r>
          </w:p>
        </w:tc>
        <w:tc>
          <w:tcPr>
            <w:tcW w:w="1446" w:type="dxa"/>
            <w:vAlign w:val="center"/>
          </w:tcPr>
          <w:p w14:paraId="61DBEEE7" w14:textId="77777777" w:rsidR="007A2FCF" w:rsidRDefault="007A2FCF" w:rsidP="007A2F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A2FCF" w14:paraId="7789F954" w14:textId="77777777" w:rsidTr="007A2FCF">
        <w:trPr>
          <w:trHeight w:val="407"/>
        </w:trPr>
        <w:tc>
          <w:tcPr>
            <w:tcW w:w="7106" w:type="dxa"/>
            <w:vAlign w:val="center"/>
          </w:tcPr>
          <w:p w14:paraId="4ED78D3E" w14:textId="4F8A3D46" w:rsidR="007A2FCF" w:rsidRPr="00313D1C" w:rsidRDefault="007A2FCF" w:rsidP="007A2F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Polymer drawn with correct amide linkage</w:t>
            </w:r>
          </w:p>
        </w:tc>
        <w:tc>
          <w:tcPr>
            <w:tcW w:w="1446" w:type="dxa"/>
            <w:vAlign w:val="center"/>
          </w:tcPr>
          <w:p w14:paraId="3E5254BF" w14:textId="77777777" w:rsidR="007A2FCF" w:rsidRDefault="007A2FCF" w:rsidP="007A2F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A2FCF" w:rsidRPr="00497A43" w14:paraId="3D07F2EF" w14:textId="77777777" w:rsidTr="007A2FCF">
        <w:trPr>
          <w:trHeight w:val="312"/>
        </w:trPr>
        <w:tc>
          <w:tcPr>
            <w:tcW w:w="7106" w:type="dxa"/>
            <w:vAlign w:val="center"/>
          </w:tcPr>
          <w:p w14:paraId="032EF279" w14:textId="77777777" w:rsidR="007A2FCF" w:rsidRDefault="007A2FCF" w:rsidP="007A2FC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3B18AF40" w14:textId="77777777" w:rsidR="007A2FCF" w:rsidRPr="00497A43" w:rsidRDefault="007A2FCF" w:rsidP="007A2FC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6ACC58D" w14:textId="324D1D2A" w:rsidR="008348F2" w:rsidRDefault="008348F2" w:rsidP="008348F2">
      <w:pPr>
        <w:rPr>
          <w:rFonts w:ascii="Arial" w:hAnsi="Arial" w:cs="Arial"/>
          <w:sz w:val="22"/>
          <w:szCs w:val="22"/>
        </w:rPr>
      </w:pPr>
    </w:p>
    <w:p w14:paraId="5364AD7F" w14:textId="1BE134F9" w:rsidR="008348F2" w:rsidRDefault="008348F2" w:rsidP="008348F2">
      <w:pPr>
        <w:rPr>
          <w:rFonts w:ascii="Arial" w:hAnsi="Arial" w:cs="Arial"/>
          <w:sz w:val="22"/>
          <w:szCs w:val="22"/>
        </w:rPr>
      </w:pPr>
    </w:p>
    <w:p w14:paraId="52A636BE" w14:textId="77777777" w:rsidR="00CE3210" w:rsidRDefault="00CE3210" w:rsidP="00CE3210">
      <w:pPr>
        <w:jc w:val="right"/>
        <w:rPr>
          <w:rFonts w:ascii="Arial" w:hAnsi="Arial" w:cs="Arial"/>
          <w:sz w:val="22"/>
          <w:szCs w:val="22"/>
        </w:rPr>
      </w:pPr>
    </w:p>
    <w:p w14:paraId="128ED2C1" w14:textId="77777777" w:rsidR="00CE3210" w:rsidRPr="00C655BB" w:rsidRDefault="00CE3210" w:rsidP="00CE3210">
      <w:pPr>
        <w:pStyle w:val="ListParagraph"/>
        <w:numPr>
          <w:ilvl w:val="0"/>
          <w:numId w:val="39"/>
        </w:numPr>
        <w:ind w:hanging="720"/>
        <w:rPr>
          <w:rFonts w:ascii="Arial" w:hAnsi="Arial" w:cs="Arial"/>
          <w:sz w:val="22"/>
          <w:szCs w:val="22"/>
        </w:rPr>
      </w:pPr>
      <w:r w:rsidRPr="00C655BB">
        <w:rPr>
          <w:rFonts w:ascii="Arial" w:hAnsi="Arial" w:cs="Arial"/>
          <w:sz w:val="22"/>
          <w:szCs w:val="22"/>
        </w:rPr>
        <w:t xml:space="preserve">The reaction that forms nylon occurs at the interface of </w:t>
      </w:r>
      <w:r>
        <w:rPr>
          <w:rFonts w:ascii="Arial" w:hAnsi="Arial" w:cs="Arial"/>
          <w:sz w:val="22"/>
          <w:szCs w:val="22"/>
        </w:rPr>
        <w:t>two solutions made from solvents of differing polarities</w:t>
      </w:r>
      <w:r w:rsidRPr="00C655BB">
        <w:rPr>
          <w:rFonts w:ascii="Arial" w:hAnsi="Arial" w:cs="Arial"/>
          <w:sz w:val="22"/>
          <w:szCs w:val="22"/>
        </w:rPr>
        <w:t xml:space="preserve"> as shown in the diagram below. Nylon is a polymer you can make yourself in the lab. A strand of nylon </w:t>
      </w:r>
      <w:r>
        <w:rPr>
          <w:rFonts w:ascii="Arial" w:hAnsi="Arial" w:cs="Arial"/>
          <w:sz w:val="22"/>
          <w:szCs w:val="22"/>
        </w:rPr>
        <w:t xml:space="preserve">fiber </w:t>
      </w:r>
      <w:proofErr w:type="gramStart"/>
      <w:r>
        <w:rPr>
          <w:rFonts w:ascii="Arial" w:hAnsi="Arial" w:cs="Arial"/>
          <w:sz w:val="22"/>
          <w:szCs w:val="22"/>
        </w:rPr>
        <w:t xml:space="preserve">can be </w:t>
      </w:r>
      <w:r w:rsidRPr="00C655BB">
        <w:rPr>
          <w:rFonts w:ascii="Arial" w:hAnsi="Arial" w:cs="Arial"/>
          <w:sz w:val="22"/>
          <w:szCs w:val="22"/>
        </w:rPr>
        <w:t>pulled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from the interface between two liquid phases.</w:t>
      </w:r>
    </w:p>
    <w:p w14:paraId="0C37E3D3" w14:textId="77777777" w:rsidR="00CE3210" w:rsidRDefault="00CE3210" w:rsidP="00CE3210">
      <w:pPr>
        <w:rPr>
          <w:sz w:val="20"/>
          <w:szCs w:val="20"/>
        </w:rPr>
      </w:pPr>
    </w:p>
    <w:p w14:paraId="572BC17C" w14:textId="77777777" w:rsidR="00CE3210" w:rsidRDefault="00CE3210" w:rsidP="00CE3210">
      <w:pPr>
        <w:rPr>
          <w:sz w:val="20"/>
          <w:szCs w:val="20"/>
        </w:rPr>
      </w:pPr>
    </w:p>
    <w:p w14:paraId="44AA95DA" w14:textId="77777777" w:rsidR="00CE3210" w:rsidRDefault="00CE3210" w:rsidP="00CE3210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drawing>
          <wp:inline distT="0" distB="0" distL="0" distR="0" wp14:anchorId="2F5EE6D8" wp14:editId="66CAB406">
            <wp:extent cx="1887220" cy="1411605"/>
            <wp:effectExtent l="0" t="0" r="0" b="0"/>
            <wp:docPr id="231" name="Picture 231" descr="C:\Users\Ross\AppData\Local\Microsoft\Windows\INetCacheContent.Word\images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Ross\AppData\Local\Microsoft\Windows\INetCacheContent.Word\images111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A3EF" w14:textId="12C539B3" w:rsidR="00CE3210" w:rsidRDefault="00CE3210" w:rsidP="00CE321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Considering</w:t>
      </w:r>
      <w:r w:rsidRPr="00C655BB">
        <w:rPr>
          <w:rFonts w:ascii="Arial" w:hAnsi="Arial" w:cs="Arial"/>
          <w:sz w:val="22"/>
          <w:szCs w:val="22"/>
        </w:rPr>
        <w:t xml:space="preserve"> the structures of the two monomers involved in this </w:t>
      </w:r>
      <w:proofErr w:type="gramStart"/>
      <w:r w:rsidRPr="00C655BB">
        <w:rPr>
          <w:rFonts w:ascii="Arial" w:hAnsi="Arial" w:cs="Arial"/>
          <w:sz w:val="22"/>
          <w:szCs w:val="22"/>
        </w:rPr>
        <w:t>reaction</w:t>
      </w:r>
      <w:proofErr w:type="gramEnd"/>
      <w:r w:rsidRPr="00C655BB">
        <w:rPr>
          <w:rFonts w:ascii="Arial" w:hAnsi="Arial" w:cs="Arial"/>
          <w:sz w:val="22"/>
          <w:szCs w:val="22"/>
        </w:rPr>
        <w:t xml:space="preserve"> describe the nature of the two solvents</w:t>
      </w:r>
      <w:r>
        <w:rPr>
          <w:rFonts w:ascii="Arial" w:hAnsi="Arial" w:cs="Arial"/>
          <w:sz w:val="22"/>
          <w:szCs w:val="22"/>
        </w:rPr>
        <w:t xml:space="preserve"> used to dissolve the monomers</w:t>
      </w:r>
      <w:r w:rsidRPr="00C655BB">
        <w:rPr>
          <w:rFonts w:ascii="Arial" w:hAnsi="Arial" w:cs="Arial"/>
          <w:sz w:val="22"/>
          <w:szCs w:val="22"/>
        </w:rPr>
        <w:t xml:space="preserve"> and explain why that particular solvent would have been chosen for that monomer.</w:t>
      </w:r>
    </w:p>
    <w:p w14:paraId="33433942" w14:textId="77777777" w:rsidR="00CE3210" w:rsidRDefault="00CE3210" w:rsidP="00CE3210">
      <w:pPr>
        <w:ind w:left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552" w:type="dxa"/>
        <w:tblInd w:w="817" w:type="dxa"/>
        <w:tblLook w:val="04A0" w:firstRow="1" w:lastRow="0" w:firstColumn="1" w:lastColumn="0" w:noHBand="0" w:noVBand="1"/>
      </w:tblPr>
      <w:tblGrid>
        <w:gridCol w:w="7106"/>
        <w:gridCol w:w="1446"/>
      </w:tblGrid>
      <w:tr w:rsidR="00CE3210" w14:paraId="7565709D" w14:textId="77777777" w:rsidTr="00CE3210">
        <w:trPr>
          <w:trHeight w:val="312"/>
        </w:trPr>
        <w:tc>
          <w:tcPr>
            <w:tcW w:w="7106" w:type="dxa"/>
            <w:vAlign w:val="center"/>
          </w:tcPr>
          <w:p w14:paraId="1A3AAA97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57AF2684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E3210" w14:paraId="662EEB61" w14:textId="77777777" w:rsidTr="00304BC5">
        <w:trPr>
          <w:trHeight w:val="567"/>
        </w:trPr>
        <w:tc>
          <w:tcPr>
            <w:tcW w:w="7106" w:type="dxa"/>
            <w:vAlign w:val="center"/>
          </w:tcPr>
          <w:p w14:paraId="027DBF23" w14:textId="78F4BB9E" w:rsidR="00CE3210" w:rsidRPr="00705E8F" w:rsidRDefault="007A2FCF" w:rsidP="00304BC5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1,6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–</w:t>
            </w:r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623CC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diaminohexane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is polar</w:t>
            </w:r>
          </w:p>
        </w:tc>
        <w:tc>
          <w:tcPr>
            <w:tcW w:w="1446" w:type="dxa"/>
            <w:vAlign w:val="center"/>
          </w:tcPr>
          <w:p w14:paraId="2D1A54AB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47532946" w14:textId="77777777" w:rsidTr="00304BC5">
        <w:trPr>
          <w:trHeight w:val="567"/>
        </w:trPr>
        <w:tc>
          <w:tcPr>
            <w:tcW w:w="7106" w:type="dxa"/>
            <w:vAlign w:val="center"/>
          </w:tcPr>
          <w:p w14:paraId="39FE746F" w14:textId="5847E374" w:rsidR="00CE3210" w:rsidRPr="00313D1C" w:rsidRDefault="007A2FCF" w:rsidP="00304BC5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1,6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–</w:t>
            </w:r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623CC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diaminohexane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would be soluble in a polar solvent</w:t>
            </w:r>
          </w:p>
        </w:tc>
        <w:tc>
          <w:tcPr>
            <w:tcW w:w="1446" w:type="dxa"/>
            <w:vAlign w:val="center"/>
          </w:tcPr>
          <w:p w14:paraId="71C5AB8D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5CCC6E12" w14:textId="77777777" w:rsidTr="00304BC5">
        <w:trPr>
          <w:trHeight w:val="567"/>
        </w:trPr>
        <w:tc>
          <w:tcPr>
            <w:tcW w:w="7106" w:type="dxa"/>
          </w:tcPr>
          <w:p w14:paraId="641D8AFB" w14:textId="41487C19" w:rsidR="00CE3210" w:rsidRDefault="007A2FCF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decadioyl</w:t>
            </w:r>
            <w:proofErr w:type="spellEnd"/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623CC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chloride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is non-polar</w:t>
            </w:r>
            <w:r w:rsidR="00CE321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446" w:type="dxa"/>
            <w:vAlign w:val="center"/>
          </w:tcPr>
          <w:p w14:paraId="5C69AADB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36632034" w14:textId="77777777" w:rsidTr="00304BC5">
        <w:trPr>
          <w:trHeight w:val="567"/>
        </w:trPr>
        <w:tc>
          <w:tcPr>
            <w:tcW w:w="7106" w:type="dxa"/>
          </w:tcPr>
          <w:p w14:paraId="48A0F920" w14:textId="5833842D" w:rsidR="00CE3210" w:rsidRDefault="007A2FCF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decadioyl</w:t>
            </w:r>
            <w:proofErr w:type="spellEnd"/>
            <w:r w:rsidRPr="00C655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623CC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chloride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would be soluble in a non-polar solvent</w:t>
            </w:r>
          </w:p>
        </w:tc>
        <w:tc>
          <w:tcPr>
            <w:tcW w:w="1446" w:type="dxa"/>
            <w:vAlign w:val="center"/>
          </w:tcPr>
          <w:p w14:paraId="628228C6" w14:textId="15471091" w:rsidR="00CE3210" w:rsidRDefault="00304BC5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:rsidRPr="00497A43" w14:paraId="6C63E06A" w14:textId="77777777" w:rsidTr="00CE3210">
        <w:trPr>
          <w:trHeight w:val="312"/>
        </w:trPr>
        <w:tc>
          <w:tcPr>
            <w:tcW w:w="7106" w:type="dxa"/>
            <w:vAlign w:val="center"/>
          </w:tcPr>
          <w:p w14:paraId="29A79290" w14:textId="77777777" w:rsidR="00CE3210" w:rsidRDefault="00CE3210" w:rsidP="00C064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1CAE78FA" w14:textId="3C2A5DC5" w:rsidR="00CE3210" w:rsidRPr="00497A43" w:rsidRDefault="00CE3210" w:rsidP="00C064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01DC11A0" w14:textId="77777777" w:rsidR="00CE3210" w:rsidRPr="00C655BB" w:rsidRDefault="00CE3210" w:rsidP="00CE3210">
      <w:pPr>
        <w:ind w:left="720"/>
        <w:rPr>
          <w:rFonts w:ascii="Arial" w:hAnsi="Arial" w:cs="Arial"/>
          <w:sz w:val="22"/>
          <w:szCs w:val="22"/>
        </w:rPr>
      </w:pPr>
    </w:p>
    <w:p w14:paraId="04420289" w14:textId="56FB58C7" w:rsidR="00CE3210" w:rsidRDefault="00CE3210" w:rsidP="00CE3210">
      <w:pPr>
        <w:pStyle w:val="NormalWeb"/>
        <w:numPr>
          <w:ilvl w:val="0"/>
          <w:numId w:val="39"/>
        </w:numPr>
        <w:spacing w:before="0" w:beforeAutospacing="0" w:after="120" w:afterAutospacing="0"/>
        <w:ind w:left="709" w:hanging="709"/>
        <w:rPr>
          <w:rFonts w:ascii="Arial" w:hAnsi="Arial" w:cs="Arial"/>
          <w:sz w:val="22"/>
          <w:szCs w:val="22"/>
        </w:rPr>
      </w:pPr>
      <w:r w:rsidRPr="00101D99">
        <w:rPr>
          <w:rFonts w:ascii="Arial" w:hAnsi="Arial" w:cs="Arial"/>
          <w:sz w:val="22"/>
          <w:szCs w:val="22"/>
        </w:rPr>
        <w:t xml:space="preserve">Nylon </w:t>
      </w:r>
      <w:proofErr w:type="gramStart"/>
      <w:r>
        <w:rPr>
          <w:rFonts w:ascii="Arial" w:hAnsi="Arial" w:cs="Arial"/>
          <w:sz w:val="22"/>
          <w:szCs w:val="22"/>
        </w:rPr>
        <w:t>can be used</w:t>
      </w:r>
      <w:proofErr w:type="gramEnd"/>
      <w:r>
        <w:rPr>
          <w:rFonts w:ascii="Arial" w:hAnsi="Arial" w:cs="Arial"/>
          <w:sz w:val="22"/>
          <w:szCs w:val="22"/>
        </w:rPr>
        <w:t xml:space="preserve"> to manufacture a</w:t>
      </w:r>
      <w:r w:rsidRPr="00101D99">
        <w:rPr>
          <w:rFonts w:ascii="Arial" w:hAnsi="Arial" w:cs="Arial"/>
          <w:sz w:val="22"/>
          <w:szCs w:val="22"/>
        </w:rPr>
        <w:t xml:space="preserve"> high strength </w:t>
      </w:r>
      <w:proofErr w:type="spellStart"/>
      <w:r w:rsidRPr="00101D99">
        <w:rPr>
          <w:rFonts w:ascii="Arial" w:hAnsi="Arial" w:cs="Arial"/>
          <w:sz w:val="22"/>
          <w:szCs w:val="22"/>
        </w:rPr>
        <w:t>fibre</w:t>
      </w:r>
      <w:proofErr w:type="spellEnd"/>
      <w:r w:rsidRPr="00101D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Pr="00101D99">
        <w:rPr>
          <w:rFonts w:ascii="Arial" w:hAnsi="Arial" w:cs="Arial"/>
          <w:sz w:val="22"/>
          <w:szCs w:val="22"/>
        </w:rPr>
        <w:t xml:space="preserve"> can be used for maki</w:t>
      </w:r>
      <w:r>
        <w:rPr>
          <w:rFonts w:ascii="Arial" w:hAnsi="Arial" w:cs="Arial"/>
          <w:sz w:val="22"/>
          <w:szCs w:val="22"/>
        </w:rPr>
        <w:t>ng fishing nets, ropes or</w:t>
      </w:r>
      <w:r w:rsidRPr="00101D99">
        <w:rPr>
          <w:rFonts w:ascii="Arial" w:hAnsi="Arial" w:cs="Arial"/>
          <w:sz w:val="22"/>
          <w:szCs w:val="22"/>
        </w:rPr>
        <w:t xml:space="preserve"> fabrics in textile industry. The strength of the </w:t>
      </w:r>
      <w:r>
        <w:rPr>
          <w:rFonts w:ascii="Arial" w:hAnsi="Arial" w:cs="Arial"/>
          <w:sz w:val="22"/>
          <w:szCs w:val="22"/>
        </w:rPr>
        <w:t>i</w:t>
      </w:r>
      <w:r w:rsidRPr="00101D99">
        <w:rPr>
          <w:rFonts w:ascii="Arial" w:hAnsi="Arial" w:cs="Arial"/>
          <w:sz w:val="22"/>
          <w:szCs w:val="22"/>
          <w:lang w:eastAsia="en-AU"/>
        </w:rPr>
        <w:t>ntermolecular forces</w:t>
      </w:r>
      <w:r>
        <w:rPr>
          <w:rFonts w:ascii="Arial" w:hAnsi="Arial" w:cs="Arial"/>
          <w:sz w:val="22"/>
          <w:szCs w:val="22"/>
        </w:rPr>
        <w:t xml:space="preserve"> between the polymer chains</w:t>
      </w:r>
      <w:r>
        <w:rPr>
          <w:rFonts w:ascii="Arial" w:hAnsi="Arial" w:cs="Arial"/>
          <w:sz w:val="22"/>
          <w:szCs w:val="22"/>
          <w:lang w:eastAsia="en-AU"/>
        </w:rPr>
        <w:t xml:space="preserve"> is </w:t>
      </w:r>
      <w:r w:rsidRPr="00101D99">
        <w:rPr>
          <w:rFonts w:ascii="Arial" w:hAnsi="Arial" w:cs="Arial"/>
          <w:sz w:val="22"/>
          <w:szCs w:val="22"/>
          <w:lang w:eastAsia="en-AU"/>
        </w:rPr>
        <w:t xml:space="preserve">the reason that nylon can make such strong </w:t>
      </w:r>
      <w:proofErr w:type="spellStart"/>
      <w:r w:rsidRPr="00101D99">
        <w:rPr>
          <w:rFonts w:ascii="Arial" w:hAnsi="Arial" w:cs="Arial"/>
          <w:sz w:val="22"/>
          <w:szCs w:val="22"/>
          <w:lang w:eastAsia="en-AU"/>
        </w:rPr>
        <w:t>fibres</w:t>
      </w:r>
      <w:proofErr w:type="spellEnd"/>
      <w:r w:rsidRPr="00101D99">
        <w:rPr>
          <w:rFonts w:ascii="Arial" w:hAnsi="Arial" w:cs="Arial"/>
          <w:sz w:val="22"/>
          <w:szCs w:val="22"/>
          <w:lang w:eastAsia="en-AU"/>
        </w:rPr>
        <w:t>.</w:t>
      </w:r>
    </w:p>
    <w:p w14:paraId="7367EDF9" w14:textId="434A7D52" w:rsidR="00CE3210" w:rsidRDefault="00CE3210" w:rsidP="00CE3210">
      <w:pPr>
        <w:pStyle w:val="NormalWeb"/>
        <w:spacing w:before="0" w:beforeAutospacing="0" w:after="0" w:afterAutospacing="0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same structure you have drawn in (b), draw two stands of the polymer to show   </w:t>
      </w:r>
      <w:proofErr w:type="gramStart"/>
      <w:r>
        <w:rPr>
          <w:rFonts w:ascii="Arial" w:hAnsi="Arial" w:cs="Arial"/>
          <w:sz w:val="22"/>
          <w:szCs w:val="22"/>
        </w:rPr>
        <w:t>the  intermolecular</w:t>
      </w:r>
      <w:proofErr w:type="gramEnd"/>
      <w:r>
        <w:rPr>
          <w:rFonts w:ascii="Arial" w:hAnsi="Arial" w:cs="Arial"/>
          <w:sz w:val="22"/>
          <w:szCs w:val="22"/>
        </w:rPr>
        <w:t xml:space="preserve"> forces that exist between the polymer chains. On your </w:t>
      </w:r>
      <w:proofErr w:type="gramStart"/>
      <w:r>
        <w:rPr>
          <w:rFonts w:ascii="Arial" w:hAnsi="Arial" w:cs="Arial"/>
          <w:sz w:val="22"/>
          <w:szCs w:val="22"/>
        </w:rPr>
        <w:t>diagram</w:t>
      </w:r>
      <w:proofErr w:type="gramEnd"/>
      <w:r>
        <w:rPr>
          <w:rFonts w:ascii="Arial" w:hAnsi="Arial" w:cs="Arial"/>
          <w:sz w:val="22"/>
          <w:szCs w:val="22"/>
        </w:rPr>
        <w:t xml:space="preserve"> name the type of intermolecular force.</w:t>
      </w:r>
    </w:p>
    <w:p w14:paraId="1BB68AC2" w14:textId="17E0BD17" w:rsidR="00304BC5" w:rsidRDefault="00304BC5" w:rsidP="00CE3210">
      <w:pPr>
        <w:pStyle w:val="NormalWeb"/>
        <w:spacing w:before="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p w14:paraId="23C2C6BE" w14:textId="7691CD48" w:rsidR="00304BC5" w:rsidRDefault="00304BC5" w:rsidP="00CE3210">
      <w:pPr>
        <w:pStyle w:val="NormalWeb"/>
        <w:spacing w:before="0" w:beforeAutospacing="0" w:after="0" w:afterAutospacing="0"/>
        <w:ind w:left="709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103A275C" wp14:editId="382F0FC8">
            <wp:extent cx="3233318" cy="1182913"/>
            <wp:effectExtent l="0" t="0" r="5715" b="0"/>
            <wp:docPr id="232" name="Picture 232" descr="Image result for intermolecular forces between nylon molec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ntermolecular forces between nylon molecules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15" cy="12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9BDA" w14:textId="46F7D871" w:rsidR="00304BC5" w:rsidRDefault="00304BC5" w:rsidP="00CE3210">
      <w:pPr>
        <w:pStyle w:val="NormalWeb"/>
        <w:spacing w:before="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p w14:paraId="2D373FFE" w14:textId="67575534" w:rsidR="00304BC5" w:rsidRDefault="00304BC5" w:rsidP="00CE3210">
      <w:pPr>
        <w:pStyle w:val="NormalWeb"/>
        <w:spacing w:before="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552" w:type="dxa"/>
        <w:tblInd w:w="817" w:type="dxa"/>
        <w:tblLook w:val="04A0" w:firstRow="1" w:lastRow="0" w:firstColumn="1" w:lastColumn="0" w:noHBand="0" w:noVBand="1"/>
      </w:tblPr>
      <w:tblGrid>
        <w:gridCol w:w="7106"/>
        <w:gridCol w:w="1446"/>
      </w:tblGrid>
      <w:tr w:rsidR="00CE3210" w14:paraId="4A1E7BE0" w14:textId="77777777" w:rsidTr="00CE3210">
        <w:trPr>
          <w:trHeight w:val="312"/>
        </w:trPr>
        <w:tc>
          <w:tcPr>
            <w:tcW w:w="7106" w:type="dxa"/>
            <w:vAlign w:val="center"/>
          </w:tcPr>
          <w:p w14:paraId="59A94DB7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4F1740D1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E3210" w14:paraId="2C1B060D" w14:textId="77777777" w:rsidTr="00CE3210">
        <w:trPr>
          <w:trHeight w:val="463"/>
        </w:trPr>
        <w:tc>
          <w:tcPr>
            <w:tcW w:w="7106" w:type="dxa"/>
            <w:vAlign w:val="center"/>
          </w:tcPr>
          <w:p w14:paraId="55A5CC42" w14:textId="0B6B443E" w:rsidR="00CE3210" w:rsidRPr="00705E8F" w:rsidRDefault="00CE3210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4BC5">
              <w:rPr>
                <w:rFonts w:ascii="Arial" w:hAnsi="Arial" w:cs="Arial"/>
                <w:sz w:val="22"/>
                <w:szCs w:val="22"/>
              </w:rPr>
              <w:t xml:space="preserve">Diagram showing 2 strands of polymer </w:t>
            </w:r>
          </w:p>
        </w:tc>
        <w:tc>
          <w:tcPr>
            <w:tcW w:w="1446" w:type="dxa"/>
            <w:vAlign w:val="center"/>
          </w:tcPr>
          <w:p w14:paraId="5499D206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5F42E939" w14:textId="77777777" w:rsidTr="00CE3210">
        <w:trPr>
          <w:trHeight w:val="407"/>
        </w:trPr>
        <w:tc>
          <w:tcPr>
            <w:tcW w:w="7106" w:type="dxa"/>
            <w:vAlign w:val="center"/>
          </w:tcPr>
          <w:p w14:paraId="2B9C2F99" w14:textId="16F3E059" w:rsidR="00CE3210" w:rsidRPr="00313D1C" w:rsidRDefault="00CE3210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4BC5">
              <w:rPr>
                <w:rFonts w:ascii="Arial" w:hAnsi="Arial" w:cs="Arial"/>
                <w:sz w:val="22"/>
                <w:szCs w:val="22"/>
              </w:rPr>
              <w:t>Diagram shows  C=O on one chain facing NH on a neighboring chain</w:t>
            </w:r>
          </w:p>
        </w:tc>
        <w:tc>
          <w:tcPr>
            <w:tcW w:w="1446" w:type="dxa"/>
            <w:vAlign w:val="center"/>
          </w:tcPr>
          <w:p w14:paraId="21DABAF4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0701B64A" w14:textId="77777777" w:rsidTr="00CE3210">
        <w:trPr>
          <w:trHeight w:val="641"/>
        </w:trPr>
        <w:tc>
          <w:tcPr>
            <w:tcW w:w="7106" w:type="dxa"/>
          </w:tcPr>
          <w:p w14:paraId="27E84A8D" w14:textId="6685DD62" w:rsidR="00CE3210" w:rsidRDefault="00CE3210" w:rsidP="00C0643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04BC5">
              <w:rPr>
                <w:rFonts w:ascii="Arial" w:hAnsi="Arial" w:cs="Arial"/>
                <w:sz w:val="22"/>
                <w:szCs w:val="22"/>
              </w:rPr>
              <w:t>Naming the interaction between the chains as hydrogen bonding</w:t>
            </w:r>
          </w:p>
        </w:tc>
        <w:tc>
          <w:tcPr>
            <w:tcW w:w="1446" w:type="dxa"/>
            <w:vAlign w:val="center"/>
          </w:tcPr>
          <w:p w14:paraId="1580BDE5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:rsidRPr="00497A43" w14:paraId="6C1C3F41" w14:textId="77777777" w:rsidTr="00CE3210">
        <w:trPr>
          <w:trHeight w:val="312"/>
        </w:trPr>
        <w:tc>
          <w:tcPr>
            <w:tcW w:w="7106" w:type="dxa"/>
            <w:vAlign w:val="center"/>
          </w:tcPr>
          <w:p w14:paraId="67BADBEB" w14:textId="77777777" w:rsidR="00CE3210" w:rsidRDefault="00CE3210" w:rsidP="00C064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0693B891" w14:textId="77777777" w:rsidR="00CE3210" w:rsidRPr="00497A43" w:rsidRDefault="00CE3210" w:rsidP="00C064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258819CB" w14:textId="77777777" w:rsidR="00CE3210" w:rsidRDefault="00CE3210" w:rsidP="00CE3210">
      <w:pPr>
        <w:pStyle w:val="NormalWeb"/>
        <w:numPr>
          <w:ilvl w:val="0"/>
          <w:numId w:val="39"/>
        </w:numPr>
        <w:ind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Polytetrafluorethene</w:t>
      </w:r>
      <w:proofErr w:type="spellEnd"/>
      <w:r>
        <w:rPr>
          <w:rFonts w:ascii="Arial" w:hAnsi="Arial" w:cs="Arial"/>
          <w:sz w:val="22"/>
          <w:szCs w:val="22"/>
        </w:rPr>
        <w:t xml:space="preserve"> (PTFE) is another polymer that is in common use but unlike </w:t>
      </w:r>
      <w:proofErr w:type="gramStart"/>
      <w:r>
        <w:rPr>
          <w:rFonts w:ascii="Arial" w:hAnsi="Arial" w:cs="Arial"/>
          <w:sz w:val="22"/>
          <w:szCs w:val="22"/>
        </w:rPr>
        <w:t>nylon</w:t>
      </w:r>
      <w:proofErr w:type="gramEnd"/>
      <w:r>
        <w:rPr>
          <w:rFonts w:ascii="Arial" w:hAnsi="Arial" w:cs="Arial"/>
          <w:sz w:val="22"/>
          <w:szCs w:val="22"/>
        </w:rPr>
        <w:t xml:space="preserve"> it can be used to store</w:t>
      </w:r>
      <w:r w:rsidRPr="00513F9E">
        <w:rPr>
          <w:rStyle w:val="tgc"/>
          <w:rFonts w:ascii="Arial" w:hAnsi="Arial" w:cs="Arial"/>
          <w:sz w:val="22"/>
          <w:szCs w:val="22"/>
        </w:rPr>
        <w:t xml:space="preserve"> reactive and corrosive chemicals.</w:t>
      </w:r>
      <w:r w:rsidRPr="00513F9E">
        <w:rPr>
          <w:rFonts w:ascii="Arial" w:hAnsi="Arial" w:cs="Arial"/>
          <w:sz w:val="22"/>
          <w:szCs w:val="22"/>
        </w:rPr>
        <w:t xml:space="preserve"> </w:t>
      </w:r>
    </w:p>
    <w:p w14:paraId="71524F58" w14:textId="77777777" w:rsidR="00CE3210" w:rsidRDefault="00CE3210" w:rsidP="00CE3210">
      <w:pPr>
        <w:pStyle w:val="NormalWeb"/>
        <w:ind w:left="709" w:firstLine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about 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page addressing the following points. The answer has to </w:t>
      </w:r>
      <w:proofErr w:type="gramStart"/>
      <w:r>
        <w:rPr>
          <w:rFonts w:ascii="Arial" w:hAnsi="Arial" w:cs="Arial"/>
          <w:sz w:val="22"/>
          <w:szCs w:val="22"/>
        </w:rPr>
        <w:t>be written</w:t>
      </w:r>
      <w:proofErr w:type="gramEnd"/>
      <w:r>
        <w:rPr>
          <w:rFonts w:ascii="Arial" w:hAnsi="Arial" w:cs="Arial"/>
          <w:sz w:val="22"/>
          <w:szCs w:val="22"/>
        </w:rPr>
        <w:t xml:space="preserve"> in   paragraphs and full marks will not be allocated to answers that include dot points.</w:t>
      </w:r>
    </w:p>
    <w:p w14:paraId="7DBAD18F" w14:textId="77777777" w:rsidR="00CE3210" w:rsidRDefault="00CE3210" w:rsidP="00CE3210">
      <w:pPr>
        <w:pStyle w:val="NormalWeb"/>
        <w:numPr>
          <w:ilvl w:val="0"/>
          <w:numId w:val="40"/>
        </w:numPr>
        <w:spacing w:before="0" w:beforeAutospacing="0" w:after="240" w:afterAutospacing="0"/>
        <w:ind w:left="1134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Compare the </w:t>
      </w:r>
      <w:proofErr w:type="spellStart"/>
      <w:r>
        <w:rPr>
          <w:rFonts w:ascii="Arial" w:hAnsi="Arial" w:cs="Arial"/>
          <w:sz w:val="22"/>
          <w:szCs w:val="22"/>
        </w:rPr>
        <w:t>polymerisation</w:t>
      </w:r>
      <w:proofErr w:type="spellEnd"/>
      <w:r>
        <w:rPr>
          <w:rFonts w:ascii="Arial" w:hAnsi="Arial" w:cs="Arial"/>
          <w:sz w:val="22"/>
          <w:szCs w:val="22"/>
        </w:rPr>
        <w:t xml:space="preserve"> processes used in the production of nylon and </w:t>
      </w:r>
      <w:proofErr w:type="spellStart"/>
      <w:r>
        <w:rPr>
          <w:rFonts w:ascii="Arial" w:hAnsi="Arial" w:cs="Arial"/>
          <w:sz w:val="22"/>
          <w:szCs w:val="22"/>
        </w:rPr>
        <w:t>Polytetrafluorethene</w:t>
      </w:r>
      <w:proofErr w:type="spellEnd"/>
      <w:r>
        <w:rPr>
          <w:rFonts w:ascii="Arial" w:hAnsi="Arial" w:cs="Arial"/>
          <w:sz w:val="22"/>
          <w:szCs w:val="22"/>
        </w:rPr>
        <w:t xml:space="preserve">. Include a balanced chemical equation showing the formation of </w:t>
      </w:r>
      <w:proofErr w:type="spellStart"/>
      <w:r>
        <w:rPr>
          <w:rFonts w:ascii="Arial" w:hAnsi="Arial" w:cs="Arial"/>
          <w:sz w:val="22"/>
          <w:szCs w:val="22"/>
        </w:rPr>
        <w:t>polytetrafluorethene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065F0D" w14:textId="77777777" w:rsidR="00CE3210" w:rsidRDefault="00CE3210" w:rsidP="00CE3210">
      <w:pPr>
        <w:pStyle w:val="NormalWeb"/>
        <w:numPr>
          <w:ilvl w:val="0"/>
          <w:numId w:val="40"/>
        </w:numPr>
        <w:spacing w:before="0" w:beforeAutospacing="0" w:after="240" w:afterAutospacing="0"/>
        <w:ind w:left="1134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structure of the polymer to explain why surfaces coated with </w:t>
      </w:r>
      <w:proofErr w:type="spellStart"/>
      <w:r>
        <w:rPr>
          <w:rFonts w:ascii="Arial" w:hAnsi="Arial" w:cs="Arial"/>
          <w:sz w:val="22"/>
          <w:szCs w:val="22"/>
        </w:rPr>
        <w:t>Polytetrafluorethene</w:t>
      </w:r>
      <w:proofErr w:type="spellEnd"/>
      <w:r>
        <w:rPr>
          <w:rFonts w:ascii="Arial" w:hAnsi="Arial" w:cs="Arial"/>
          <w:sz w:val="22"/>
          <w:szCs w:val="22"/>
        </w:rPr>
        <w:t xml:space="preserve"> slide over each other very easily. </w:t>
      </w:r>
      <w:proofErr w:type="gramStart"/>
      <w:r>
        <w:rPr>
          <w:rFonts w:ascii="Arial" w:hAnsi="Arial" w:cs="Arial"/>
          <w:sz w:val="22"/>
          <w:szCs w:val="22"/>
        </w:rPr>
        <w:t>i.e</w:t>
      </w:r>
      <w:proofErr w:type="gramEnd"/>
      <w:r>
        <w:rPr>
          <w:rFonts w:ascii="Arial" w:hAnsi="Arial" w:cs="Arial"/>
          <w:sz w:val="22"/>
          <w:szCs w:val="22"/>
        </w:rPr>
        <w:t>. they have low coefficients of friction.</w:t>
      </w:r>
    </w:p>
    <w:p w14:paraId="26793231" w14:textId="77777777" w:rsidR="00CE3210" w:rsidRPr="00513F9E" w:rsidRDefault="00CE3210" w:rsidP="00CE3210">
      <w:pPr>
        <w:pStyle w:val="NormalWeb"/>
        <w:numPr>
          <w:ilvl w:val="0"/>
          <w:numId w:val="40"/>
        </w:numPr>
        <w:ind w:left="1134" w:hanging="425"/>
        <w:rPr>
          <w:rFonts w:ascii="Arial" w:hAnsi="Arial" w:cs="Arial"/>
          <w:sz w:val="22"/>
          <w:szCs w:val="22"/>
          <w:lang w:eastAsia="en-AU"/>
        </w:rPr>
      </w:pPr>
      <w:proofErr w:type="gramStart"/>
      <w:r>
        <w:rPr>
          <w:rFonts w:ascii="Arial" w:hAnsi="Arial" w:cs="Arial"/>
          <w:sz w:val="22"/>
          <w:szCs w:val="22"/>
        </w:rPr>
        <w:t>State two properties that PTFE and polyethylene (PE) have in common.</w:t>
      </w:r>
      <w:proofErr w:type="gramEnd"/>
    </w:p>
    <w:p w14:paraId="12874BAF" w14:textId="77777777" w:rsidR="00CE3210" w:rsidRPr="004F15D7" w:rsidRDefault="00CE3210" w:rsidP="00CE3210">
      <w:pPr>
        <w:pStyle w:val="ListParagraph"/>
        <w:ind w:left="0"/>
        <w:rPr>
          <w:sz w:val="20"/>
          <w:szCs w:val="20"/>
        </w:rPr>
      </w:pPr>
    </w:p>
    <w:p w14:paraId="6B6F46CC" w14:textId="680DE323" w:rsidR="00CE3210" w:rsidRPr="00C655BB" w:rsidRDefault="00CE3210" w:rsidP="00CE321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DE0210D" w14:textId="77777777" w:rsidR="00CE3210" w:rsidRDefault="00CE3210" w:rsidP="003E2D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8552" w:type="dxa"/>
        <w:tblInd w:w="817" w:type="dxa"/>
        <w:tblLook w:val="04A0" w:firstRow="1" w:lastRow="0" w:firstColumn="1" w:lastColumn="0" w:noHBand="0" w:noVBand="1"/>
      </w:tblPr>
      <w:tblGrid>
        <w:gridCol w:w="7106"/>
        <w:gridCol w:w="1446"/>
      </w:tblGrid>
      <w:tr w:rsidR="00CE3210" w14:paraId="680ED7E5" w14:textId="77777777" w:rsidTr="00CE3210">
        <w:trPr>
          <w:trHeight w:val="312"/>
        </w:trPr>
        <w:tc>
          <w:tcPr>
            <w:tcW w:w="7106" w:type="dxa"/>
            <w:vAlign w:val="center"/>
          </w:tcPr>
          <w:p w14:paraId="2A60DAB9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46" w:type="dxa"/>
            <w:vAlign w:val="center"/>
          </w:tcPr>
          <w:p w14:paraId="60B3AD5E" w14:textId="77777777" w:rsidR="00CE3210" w:rsidRDefault="00CE3210" w:rsidP="00C064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CE3210" w14:paraId="046B9AAF" w14:textId="77777777" w:rsidTr="00CE3210">
        <w:trPr>
          <w:trHeight w:val="463"/>
        </w:trPr>
        <w:tc>
          <w:tcPr>
            <w:tcW w:w="7106" w:type="dxa"/>
            <w:vAlign w:val="center"/>
          </w:tcPr>
          <w:p w14:paraId="4B1B374B" w14:textId="3086A241" w:rsidR="00CE3210" w:rsidRDefault="006A5695" w:rsidP="00667B4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600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Nylon formed condensation reaction different monomers</w:t>
            </w:r>
          </w:p>
          <w:p w14:paraId="125274C3" w14:textId="3703A019" w:rsidR="006A5695" w:rsidRPr="006A5695" w:rsidRDefault="006A5695" w:rsidP="00667B4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600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Polytetrafluorethene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fo</w:t>
            </w:r>
            <w:r w:rsidR="00750BE8">
              <w:rPr>
                <w:rFonts w:ascii="Arial" w:hAnsi="Arial" w:cs="Arial"/>
                <w:sz w:val="22"/>
                <w:szCs w:val="22"/>
              </w:rPr>
              <w:t>rmed addition reaction same mono</w:t>
            </w:r>
            <w:r>
              <w:rPr>
                <w:rFonts w:ascii="Arial" w:hAnsi="Arial" w:cs="Arial"/>
                <w:sz w:val="22"/>
                <w:szCs w:val="22"/>
              </w:rPr>
              <w:t>mer</w:t>
            </w:r>
          </w:p>
        </w:tc>
        <w:tc>
          <w:tcPr>
            <w:tcW w:w="1446" w:type="dxa"/>
            <w:vAlign w:val="center"/>
          </w:tcPr>
          <w:p w14:paraId="005628E5" w14:textId="731B7139" w:rsidR="00CE3210" w:rsidRDefault="006A5695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CE3210" w14:paraId="6C3A4E77" w14:textId="77777777" w:rsidTr="00CE3210">
        <w:trPr>
          <w:trHeight w:val="407"/>
        </w:trPr>
        <w:tc>
          <w:tcPr>
            <w:tcW w:w="7106" w:type="dxa"/>
            <w:vAlign w:val="center"/>
          </w:tcPr>
          <w:p w14:paraId="4392BE7C" w14:textId="3896D85B" w:rsidR="00CE3210" w:rsidRDefault="00CE3210" w:rsidP="00CE321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1C35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1C181933" wp14:editId="60E7D302">
                  <wp:extent cx="3094355" cy="607060"/>
                  <wp:effectExtent l="0" t="0" r="0" b="2540"/>
                  <wp:docPr id="233" name="Picture 9" descr="C:\Users\Ross\AppData\Local\Microsoft\Windows\INetCacheContent.Word\download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oss\AppData\Local\Microsoft\Windows\INetCacheContent.Word\download2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4A611" w14:textId="2E1DAD6B" w:rsidR="006A5695" w:rsidRPr="00313D1C" w:rsidRDefault="006A5695" w:rsidP="00CE321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vAlign w:val="center"/>
          </w:tcPr>
          <w:p w14:paraId="5203860C" w14:textId="77777777" w:rsidR="00CE3210" w:rsidRDefault="00CE3210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7218CF51" w14:textId="77777777" w:rsidTr="00CE3210">
        <w:trPr>
          <w:trHeight w:val="407"/>
        </w:trPr>
        <w:tc>
          <w:tcPr>
            <w:tcW w:w="7106" w:type="dxa"/>
            <w:vAlign w:val="center"/>
          </w:tcPr>
          <w:p w14:paraId="48D8FA07" w14:textId="77777777" w:rsidR="00CE3210" w:rsidRDefault="00667B4C" w:rsidP="00667B4C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Weak dispersion forces between layers</w:t>
            </w:r>
          </w:p>
          <w:p w14:paraId="406539BB" w14:textId="77777777" w:rsidR="00667B4C" w:rsidRDefault="00667B4C" w:rsidP="00667B4C">
            <w:pPr>
              <w:pStyle w:val="ListParagraph"/>
              <w:spacing w:line="276" w:lineRule="auto"/>
              <w:ind w:left="31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 </w:t>
            </w:r>
          </w:p>
          <w:p w14:paraId="407BAD8A" w14:textId="42FA7784" w:rsidR="00667B4C" w:rsidRPr="00667B4C" w:rsidRDefault="00667B4C" w:rsidP="00667B4C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dipoles some charge - weak dispersion forces holds layers together</w:t>
            </w:r>
          </w:p>
        </w:tc>
        <w:tc>
          <w:tcPr>
            <w:tcW w:w="1446" w:type="dxa"/>
            <w:vAlign w:val="center"/>
          </w:tcPr>
          <w:p w14:paraId="63BD5954" w14:textId="76BD465E" w:rsidR="00CE3210" w:rsidRDefault="00DC561F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C561F" w14:paraId="12AB7B8E" w14:textId="77777777" w:rsidTr="00CE3210">
        <w:trPr>
          <w:trHeight w:val="407"/>
        </w:trPr>
        <w:tc>
          <w:tcPr>
            <w:tcW w:w="7106" w:type="dxa"/>
            <w:vAlign w:val="center"/>
          </w:tcPr>
          <w:p w14:paraId="46046898" w14:textId="46F1A40F" w:rsidR="00DC561F" w:rsidRPr="00667B4C" w:rsidRDefault="00667B4C" w:rsidP="00667B4C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Small amount of force required to overcome these forces</w:t>
            </w:r>
          </w:p>
        </w:tc>
        <w:tc>
          <w:tcPr>
            <w:tcW w:w="1446" w:type="dxa"/>
            <w:vAlign w:val="center"/>
          </w:tcPr>
          <w:p w14:paraId="322D65E9" w14:textId="28A667CD" w:rsidR="00DC561F" w:rsidRDefault="00DC561F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3210" w14:paraId="46559883" w14:textId="77777777" w:rsidTr="00CE3210">
        <w:trPr>
          <w:trHeight w:val="407"/>
        </w:trPr>
        <w:tc>
          <w:tcPr>
            <w:tcW w:w="7106" w:type="dxa"/>
            <w:vAlign w:val="center"/>
          </w:tcPr>
          <w:p w14:paraId="24AAB0F6" w14:textId="3738CFA9" w:rsidR="00CE3210" w:rsidRDefault="00667B4C" w:rsidP="00CE321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2 similar properties</w:t>
            </w:r>
          </w:p>
          <w:p w14:paraId="19834B42" w14:textId="5461FE4E" w:rsidR="00667B4C" w:rsidRDefault="00667B4C" w:rsidP="00667B4C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Chemically inert</w:t>
            </w:r>
          </w:p>
          <w:p w14:paraId="4E65EB86" w14:textId="307795A0" w:rsidR="00CE1C35" w:rsidRDefault="00CE1C35" w:rsidP="00667B4C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moisture absorption</w:t>
            </w:r>
          </w:p>
          <w:p w14:paraId="03E2328A" w14:textId="4E54C231" w:rsidR="00667B4C" w:rsidRDefault="00667B4C" w:rsidP="00CE321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vAlign w:val="center"/>
          </w:tcPr>
          <w:p w14:paraId="17B999FF" w14:textId="2DFDDD11" w:rsidR="00CE3210" w:rsidRDefault="00667B4C" w:rsidP="00C0643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CE3210" w:rsidRPr="00497A43" w14:paraId="0E900621" w14:textId="77777777" w:rsidTr="00CE3210">
        <w:trPr>
          <w:trHeight w:val="312"/>
        </w:trPr>
        <w:tc>
          <w:tcPr>
            <w:tcW w:w="7106" w:type="dxa"/>
            <w:vAlign w:val="center"/>
          </w:tcPr>
          <w:p w14:paraId="739CC98F" w14:textId="77777777" w:rsidR="00CE3210" w:rsidRDefault="00CE3210" w:rsidP="00C064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46" w:type="dxa"/>
            <w:vAlign w:val="center"/>
          </w:tcPr>
          <w:p w14:paraId="60ED66DD" w14:textId="1F7BC0F0" w:rsidR="00CE3210" w:rsidRPr="00497A43" w:rsidRDefault="00CE3210" w:rsidP="00C064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</w:tbl>
    <w:p w14:paraId="34E1F17D" w14:textId="0E82E036" w:rsidR="003E2D2D" w:rsidRDefault="003E2D2D" w:rsidP="003E2D2D">
      <w:pPr>
        <w:rPr>
          <w:rFonts w:ascii="Arial" w:hAnsi="Arial" w:cs="Arial"/>
          <w:sz w:val="22"/>
          <w:szCs w:val="22"/>
        </w:rPr>
      </w:pPr>
    </w:p>
    <w:p w14:paraId="70F1496B" w14:textId="2729CB96" w:rsidR="00AB3522" w:rsidRDefault="00AB3522" w:rsidP="00AB3522">
      <w:pPr>
        <w:ind w:left="7200" w:firstLine="720"/>
        <w:rPr>
          <w:rFonts w:ascii="Arial" w:hAnsi="Arial" w:cs="Arial"/>
          <w:sz w:val="22"/>
          <w:szCs w:val="22"/>
        </w:rPr>
      </w:pPr>
    </w:p>
    <w:p w14:paraId="0973F2D1" w14:textId="77777777" w:rsidR="00CE3210" w:rsidRDefault="00CE3210" w:rsidP="00CE3210">
      <w:pPr>
        <w:ind w:firstLine="142"/>
        <w:rPr>
          <w:rFonts w:ascii="Arial" w:hAnsi="Arial" w:cs="Arial"/>
          <w:sz w:val="22"/>
          <w:szCs w:val="22"/>
        </w:rPr>
      </w:pPr>
    </w:p>
    <w:p w14:paraId="037D0F78" w14:textId="4243DD14" w:rsidR="004F1154" w:rsidRDefault="004F1154">
      <w:pPr>
        <w:rPr>
          <w:rFonts w:ascii="Arial" w:hAnsi="Arial" w:cs="Arial"/>
          <w:bCs/>
          <w:sz w:val="22"/>
          <w:szCs w:val="22"/>
        </w:rPr>
      </w:pPr>
    </w:p>
    <w:sectPr w:rsidR="004F1154" w:rsidSect="001F7BF7">
      <w:headerReference w:type="default" r:id="rId72"/>
      <w:footerReference w:type="first" r:id="rId73"/>
      <w:type w:val="continuous"/>
      <w:pgSz w:w="11906" w:h="16838" w:code="9"/>
      <w:pgMar w:top="1100" w:right="1268" w:bottom="862" w:left="129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3FD25" w14:textId="77777777" w:rsidR="000461CE" w:rsidRDefault="000461CE" w:rsidP="00BB5AD6">
      <w:r>
        <w:separator/>
      </w:r>
    </w:p>
  </w:endnote>
  <w:endnote w:type="continuationSeparator" w:id="0">
    <w:p w14:paraId="5E8C62D3" w14:textId="77777777" w:rsidR="000461CE" w:rsidRDefault="000461CE" w:rsidP="00BB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"/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-BoldMT"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6831E" w14:textId="31700232" w:rsidR="000461CE" w:rsidRPr="006C1F29" w:rsidRDefault="000461CE" w:rsidP="006C1F29">
    <w:pPr>
      <w:pStyle w:val="Footer"/>
      <w:jc w:val="center"/>
      <w:rPr>
        <w:rFonts w:ascii="Arial" w:hAnsi="Arial" w:cs="Arial"/>
        <w:b/>
        <w:sz w:val="20"/>
        <w:szCs w:val="20"/>
        <w:lang w:val="en-AU"/>
      </w:rPr>
    </w:pPr>
    <w:r w:rsidRPr="006C1F29">
      <w:rPr>
        <w:rFonts w:ascii="Arial" w:hAnsi="Arial" w:cs="Arial"/>
        <w:b/>
        <w:sz w:val="20"/>
        <w:szCs w:val="20"/>
        <w:lang w:val="en-AU"/>
      </w:rPr>
      <w:t>MARKING KEY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0E90D" w14:textId="77777777" w:rsidR="000461CE" w:rsidRDefault="000461CE" w:rsidP="00BB5AD6">
      <w:r>
        <w:separator/>
      </w:r>
    </w:p>
  </w:footnote>
  <w:footnote w:type="continuationSeparator" w:id="0">
    <w:p w14:paraId="5BE06CC6" w14:textId="77777777" w:rsidR="000461CE" w:rsidRDefault="000461CE" w:rsidP="00BB5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0C99A" w14:textId="314B7F34" w:rsidR="000461CE" w:rsidRPr="00B3459E" w:rsidRDefault="000461CE" w:rsidP="001F7BF7">
    <w:pPr>
      <w:pStyle w:val="Header"/>
      <w:tabs>
        <w:tab w:val="clear" w:pos="4320"/>
        <w:tab w:val="clear" w:pos="8640"/>
        <w:tab w:val="center" w:pos="4678"/>
        <w:tab w:val="right" w:pos="9356"/>
      </w:tabs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SEMESTER TWO 2016</w:t>
    </w:r>
    <w:r>
      <w:rPr>
        <w:rFonts w:ascii="Arial" w:hAnsi="Arial" w:cs="Arial"/>
        <w:b/>
        <w:sz w:val="22"/>
        <w:szCs w:val="22"/>
      </w:rPr>
      <w:tab/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B3459E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5F7B33">
      <w:rPr>
        <w:rStyle w:val="PageNumber"/>
        <w:rFonts w:ascii="Arial" w:hAnsi="Arial" w:cs="Arial"/>
        <w:b/>
        <w:noProof/>
        <w:sz w:val="22"/>
        <w:szCs w:val="22"/>
      </w:rPr>
      <w:t>36</w:t>
    </w:r>
    <w:r w:rsidRPr="00B3459E">
      <w:rPr>
        <w:rStyle w:val="PageNumber"/>
        <w:rFonts w:ascii="Arial" w:hAnsi="Arial" w:cs="Arial"/>
        <w:b/>
        <w:sz w:val="22"/>
        <w:szCs w:val="22"/>
      </w:rPr>
      <w:fldChar w:fldCharType="end"/>
    </w:r>
    <w:r>
      <w:rPr>
        <w:rStyle w:val="PageNumber"/>
        <w:rFonts w:ascii="Arial" w:hAnsi="Arial" w:cs="Arial"/>
        <w:b/>
        <w:sz w:val="22"/>
        <w:szCs w:val="22"/>
      </w:rPr>
      <w:tab/>
      <w:t>CHEMISTRY</w:t>
    </w:r>
  </w:p>
  <w:p w14:paraId="5D519DCF" w14:textId="77777777" w:rsidR="000461CE" w:rsidRDefault="000461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B87B64"/>
    <w:lvl w:ilvl="0">
      <w:start w:val="1"/>
      <w:numFmt w:val="lowerRoman"/>
      <w:pStyle w:val="ListNumber5"/>
      <w:lvlText w:val="(%1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</w:abstractNum>
  <w:abstractNum w:abstractNumId="1">
    <w:nsid w:val="FFFFFF7D"/>
    <w:multiLevelType w:val="singleLevel"/>
    <w:tmpl w:val="2928320C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2"/>
        <w:szCs w:val="22"/>
      </w:rPr>
    </w:lvl>
  </w:abstractNum>
  <w:abstractNum w:abstractNumId="2">
    <w:nsid w:val="FFFFFF7E"/>
    <w:multiLevelType w:val="singleLevel"/>
    <w:tmpl w:val="57B64A96"/>
    <w:lvl w:ilvl="0">
      <w:start w:val="1"/>
      <w:numFmt w:val="lowerRoman"/>
      <w:pStyle w:val="ListNumber3"/>
      <w:lvlText w:val="%1"/>
      <w:lvlJc w:val="right"/>
      <w:pPr>
        <w:tabs>
          <w:tab w:val="num" w:pos="2495"/>
        </w:tabs>
        <w:ind w:left="2495" w:hanging="22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>
    <w:nsid w:val="FFFFFF7F"/>
    <w:multiLevelType w:val="singleLevel"/>
    <w:tmpl w:val="1146F01E"/>
    <w:lvl w:ilvl="0">
      <w:start w:val="1"/>
      <w:numFmt w:val="upperLetter"/>
      <w:pStyle w:val="ListNumber2"/>
      <w:lvlText w:val="(%1)"/>
      <w:lvlJc w:val="left"/>
      <w:pPr>
        <w:tabs>
          <w:tab w:val="num" w:pos="1644"/>
        </w:tabs>
        <w:ind w:left="1644" w:hanging="510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FFFFFF89"/>
    <w:multiLevelType w:val="singleLevel"/>
    <w:tmpl w:val="64440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8916DC"/>
    <w:multiLevelType w:val="hybridMultilevel"/>
    <w:tmpl w:val="3B28C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1C0CE8"/>
    <w:multiLevelType w:val="hybridMultilevel"/>
    <w:tmpl w:val="AB96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B3B30"/>
    <w:multiLevelType w:val="hybridMultilevel"/>
    <w:tmpl w:val="C216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5467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>
    <w:nsid w:val="0FB718ED"/>
    <w:multiLevelType w:val="hybridMultilevel"/>
    <w:tmpl w:val="0164C1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D586148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AC48EA"/>
    <w:multiLevelType w:val="hybridMultilevel"/>
    <w:tmpl w:val="DA42D35A"/>
    <w:lvl w:ilvl="0" w:tplc="0C9C1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E87406"/>
    <w:multiLevelType w:val="hybridMultilevel"/>
    <w:tmpl w:val="7D6AE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2255C"/>
    <w:multiLevelType w:val="hybridMultilevel"/>
    <w:tmpl w:val="0E8ED9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D5A4AEDC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5D1C7A52">
      <w:start w:val="1"/>
      <w:numFmt w:val="lowerLetter"/>
      <w:lvlText w:val="(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6B11AC8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>
    <w:nsid w:val="2C502C25"/>
    <w:multiLevelType w:val="hybridMultilevel"/>
    <w:tmpl w:val="A6BC2A6E"/>
    <w:lvl w:ilvl="0" w:tplc="CD7473AC">
      <w:start w:val="1"/>
      <w:numFmt w:val="lowerLetter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D7057FF"/>
    <w:multiLevelType w:val="multilevel"/>
    <w:tmpl w:val="500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604FFA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66054E"/>
    <w:multiLevelType w:val="hybridMultilevel"/>
    <w:tmpl w:val="476A0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9E02BC"/>
    <w:multiLevelType w:val="hybridMultilevel"/>
    <w:tmpl w:val="B35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D66D94"/>
    <w:multiLevelType w:val="hybridMultilevel"/>
    <w:tmpl w:val="51EE6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>
    <w:nsid w:val="3A836245"/>
    <w:multiLevelType w:val="hybridMultilevel"/>
    <w:tmpl w:val="17A2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7C54B6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B3449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8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9">
    <w:nsid w:val="4C43665D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6A24013"/>
    <w:multiLevelType w:val="hybridMultilevel"/>
    <w:tmpl w:val="E45AD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13BBC"/>
    <w:multiLevelType w:val="hybridMultilevel"/>
    <w:tmpl w:val="A27E2778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162B41"/>
    <w:multiLevelType w:val="hybridMultilevel"/>
    <w:tmpl w:val="2F4A820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ED560E"/>
    <w:multiLevelType w:val="hybridMultilevel"/>
    <w:tmpl w:val="31E0C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E7044C"/>
    <w:multiLevelType w:val="singleLevel"/>
    <w:tmpl w:val="2A9E65C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>
    <w:nsid w:val="6A1626A5"/>
    <w:multiLevelType w:val="hybridMultilevel"/>
    <w:tmpl w:val="85AC7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75489B"/>
    <w:multiLevelType w:val="hybridMultilevel"/>
    <w:tmpl w:val="6B54ECB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7">
    <w:nsid w:val="6BF71FC6"/>
    <w:multiLevelType w:val="hybridMultilevel"/>
    <w:tmpl w:val="F3EE8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E40F4"/>
    <w:multiLevelType w:val="hybridMultilevel"/>
    <w:tmpl w:val="17A469D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6C54E0"/>
    <w:multiLevelType w:val="hybridMultilevel"/>
    <w:tmpl w:val="D95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A65E73"/>
    <w:multiLevelType w:val="hybridMultilevel"/>
    <w:tmpl w:val="4698873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393723"/>
    <w:multiLevelType w:val="hybridMultilevel"/>
    <w:tmpl w:val="6B84453E"/>
    <w:lvl w:ilvl="0" w:tplc="BD0ADF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24"/>
  </w:num>
  <w:num w:numId="9">
    <w:abstractNumId w:val="12"/>
  </w:num>
  <w:num w:numId="10">
    <w:abstractNumId w:val="21"/>
  </w:num>
  <w:num w:numId="11">
    <w:abstractNumId w:val="4"/>
  </w:num>
  <w:num w:numId="12">
    <w:abstractNumId w:val="39"/>
  </w:num>
  <w:num w:numId="13">
    <w:abstractNumId w:val="17"/>
  </w:num>
  <w:num w:numId="14">
    <w:abstractNumId w:val="38"/>
  </w:num>
  <w:num w:numId="15">
    <w:abstractNumId w:val="31"/>
  </w:num>
  <w:num w:numId="16">
    <w:abstractNumId w:val="8"/>
  </w:num>
  <w:num w:numId="17">
    <w:abstractNumId w:val="29"/>
  </w:num>
  <w:num w:numId="18">
    <w:abstractNumId w:val="40"/>
  </w:num>
  <w:num w:numId="19">
    <w:abstractNumId w:val="10"/>
  </w:num>
  <w:num w:numId="20">
    <w:abstractNumId w:val="9"/>
  </w:num>
  <w:num w:numId="21">
    <w:abstractNumId w:val="25"/>
  </w:num>
  <w:num w:numId="22">
    <w:abstractNumId w:val="13"/>
  </w:num>
  <w:num w:numId="23">
    <w:abstractNumId w:val="15"/>
  </w:num>
  <w:num w:numId="24">
    <w:abstractNumId w:val="16"/>
  </w:num>
  <w:num w:numId="25">
    <w:abstractNumId w:val="23"/>
  </w:num>
  <w:num w:numId="26">
    <w:abstractNumId w:val="26"/>
  </w:num>
  <w:num w:numId="27">
    <w:abstractNumId w:val="27"/>
  </w:num>
  <w:num w:numId="28">
    <w:abstractNumId w:val="33"/>
  </w:num>
  <w:num w:numId="29">
    <w:abstractNumId w:val="18"/>
  </w:num>
  <w:num w:numId="30">
    <w:abstractNumId w:val="5"/>
  </w:num>
  <w:num w:numId="31">
    <w:abstractNumId w:val="34"/>
  </w:num>
  <w:num w:numId="32">
    <w:abstractNumId w:val="19"/>
  </w:num>
  <w:num w:numId="33">
    <w:abstractNumId w:val="20"/>
  </w:num>
  <w:num w:numId="34">
    <w:abstractNumId w:val="6"/>
  </w:num>
  <w:num w:numId="35">
    <w:abstractNumId w:val="7"/>
  </w:num>
  <w:num w:numId="36">
    <w:abstractNumId w:val="22"/>
  </w:num>
  <w:num w:numId="37">
    <w:abstractNumId w:val="30"/>
  </w:num>
  <w:num w:numId="38">
    <w:abstractNumId w:val="41"/>
  </w:num>
  <w:num w:numId="39">
    <w:abstractNumId w:val="11"/>
  </w:num>
  <w:num w:numId="40">
    <w:abstractNumId w:val="32"/>
  </w:num>
  <w:num w:numId="41">
    <w:abstractNumId w:val="36"/>
  </w:num>
  <w:num w:numId="42">
    <w:abstractNumId w:val="3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drawingGridHorizontalSpacing w:val="170"/>
  <w:drawingGridVerticalSpacing w:val="17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EE"/>
    <w:rsid w:val="00000464"/>
    <w:rsid w:val="0000063B"/>
    <w:rsid w:val="000017CA"/>
    <w:rsid w:val="00001C1B"/>
    <w:rsid w:val="00002376"/>
    <w:rsid w:val="000031EC"/>
    <w:rsid w:val="000033B8"/>
    <w:rsid w:val="0000461F"/>
    <w:rsid w:val="000046B0"/>
    <w:rsid w:val="0000526B"/>
    <w:rsid w:val="00006C64"/>
    <w:rsid w:val="0000777A"/>
    <w:rsid w:val="0001060B"/>
    <w:rsid w:val="00011E3A"/>
    <w:rsid w:val="00011E96"/>
    <w:rsid w:val="000122B2"/>
    <w:rsid w:val="00012A28"/>
    <w:rsid w:val="00012F0E"/>
    <w:rsid w:val="00014983"/>
    <w:rsid w:val="00014A56"/>
    <w:rsid w:val="00014F55"/>
    <w:rsid w:val="00015648"/>
    <w:rsid w:val="000162D7"/>
    <w:rsid w:val="00017242"/>
    <w:rsid w:val="0001741A"/>
    <w:rsid w:val="00017DFD"/>
    <w:rsid w:val="00017F80"/>
    <w:rsid w:val="000201B3"/>
    <w:rsid w:val="000212CE"/>
    <w:rsid w:val="00021931"/>
    <w:rsid w:val="00022A07"/>
    <w:rsid w:val="00023462"/>
    <w:rsid w:val="0002632E"/>
    <w:rsid w:val="0002648E"/>
    <w:rsid w:val="0002666D"/>
    <w:rsid w:val="0002699C"/>
    <w:rsid w:val="00026AD9"/>
    <w:rsid w:val="0002718C"/>
    <w:rsid w:val="00027849"/>
    <w:rsid w:val="00030599"/>
    <w:rsid w:val="000308EA"/>
    <w:rsid w:val="00031303"/>
    <w:rsid w:val="0003183A"/>
    <w:rsid w:val="0003229E"/>
    <w:rsid w:val="000346E8"/>
    <w:rsid w:val="00035F40"/>
    <w:rsid w:val="00035F7D"/>
    <w:rsid w:val="00040259"/>
    <w:rsid w:val="00040F71"/>
    <w:rsid w:val="00043030"/>
    <w:rsid w:val="0004385D"/>
    <w:rsid w:val="00043BA0"/>
    <w:rsid w:val="00043CAF"/>
    <w:rsid w:val="00044F7B"/>
    <w:rsid w:val="000451B1"/>
    <w:rsid w:val="00045C38"/>
    <w:rsid w:val="000461CE"/>
    <w:rsid w:val="000464DD"/>
    <w:rsid w:val="000465AA"/>
    <w:rsid w:val="00046991"/>
    <w:rsid w:val="00047455"/>
    <w:rsid w:val="000477CC"/>
    <w:rsid w:val="000477ED"/>
    <w:rsid w:val="0005094D"/>
    <w:rsid w:val="00051A52"/>
    <w:rsid w:val="00052369"/>
    <w:rsid w:val="00052540"/>
    <w:rsid w:val="000534E8"/>
    <w:rsid w:val="00053A41"/>
    <w:rsid w:val="00053BF2"/>
    <w:rsid w:val="00054082"/>
    <w:rsid w:val="0005498B"/>
    <w:rsid w:val="00054CEF"/>
    <w:rsid w:val="0005566B"/>
    <w:rsid w:val="00055C2A"/>
    <w:rsid w:val="00055E14"/>
    <w:rsid w:val="00056055"/>
    <w:rsid w:val="00056AC9"/>
    <w:rsid w:val="00057A2B"/>
    <w:rsid w:val="0006004A"/>
    <w:rsid w:val="000605EA"/>
    <w:rsid w:val="0006137B"/>
    <w:rsid w:val="00061CE2"/>
    <w:rsid w:val="000623C9"/>
    <w:rsid w:val="00062488"/>
    <w:rsid w:val="00062861"/>
    <w:rsid w:val="00063570"/>
    <w:rsid w:val="00063D8E"/>
    <w:rsid w:val="00064FFD"/>
    <w:rsid w:val="00066ED8"/>
    <w:rsid w:val="00070B13"/>
    <w:rsid w:val="0007117A"/>
    <w:rsid w:val="00071260"/>
    <w:rsid w:val="00071D7A"/>
    <w:rsid w:val="000723C9"/>
    <w:rsid w:val="0007264C"/>
    <w:rsid w:val="00074694"/>
    <w:rsid w:val="0007471B"/>
    <w:rsid w:val="00076740"/>
    <w:rsid w:val="00080FEF"/>
    <w:rsid w:val="000819C0"/>
    <w:rsid w:val="000829F5"/>
    <w:rsid w:val="000835B6"/>
    <w:rsid w:val="000842C0"/>
    <w:rsid w:val="000844B2"/>
    <w:rsid w:val="00085B1B"/>
    <w:rsid w:val="00087A8E"/>
    <w:rsid w:val="000905F0"/>
    <w:rsid w:val="0009119A"/>
    <w:rsid w:val="00091325"/>
    <w:rsid w:val="00091B9C"/>
    <w:rsid w:val="00091E09"/>
    <w:rsid w:val="000928F2"/>
    <w:rsid w:val="0009365E"/>
    <w:rsid w:val="00093D22"/>
    <w:rsid w:val="00094071"/>
    <w:rsid w:val="00094090"/>
    <w:rsid w:val="000941F7"/>
    <w:rsid w:val="00094464"/>
    <w:rsid w:val="0009465A"/>
    <w:rsid w:val="00095164"/>
    <w:rsid w:val="000951AC"/>
    <w:rsid w:val="000951CF"/>
    <w:rsid w:val="00095DFA"/>
    <w:rsid w:val="000A0F40"/>
    <w:rsid w:val="000A1440"/>
    <w:rsid w:val="000A3515"/>
    <w:rsid w:val="000A39B1"/>
    <w:rsid w:val="000A47D8"/>
    <w:rsid w:val="000A487D"/>
    <w:rsid w:val="000A5EBE"/>
    <w:rsid w:val="000A6B42"/>
    <w:rsid w:val="000A6D71"/>
    <w:rsid w:val="000A7245"/>
    <w:rsid w:val="000A75EC"/>
    <w:rsid w:val="000A7DC1"/>
    <w:rsid w:val="000B0189"/>
    <w:rsid w:val="000B065E"/>
    <w:rsid w:val="000B0C80"/>
    <w:rsid w:val="000B199F"/>
    <w:rsid w:val="000B215F"/>
    <w:rsid w:val="000B29A7"/>
    <w:rsid w:val="000B2B0E"/>
    <w:rsid w:val="000B345C"/>
    <w:rsid w:val="000B3545"/>
    <w:rsid w:val="000B3838"/>
    <w:rsid w:val="000B3D9E"/>
    <w:rsid w:val="000B4A1D"/>
    <w:rsid w:val="000B5D46"/>
    <w:rsid w:val="000B6599"/>
    <w:rsid w:val="000B777C"/>
    <w:rsid w:val="000B795F"/>
    <w:rsid w:val="000C10ED"/>
    <w:rsid w:val="000C321A"/>
    <w:rsid w:val="000C39CD"/>
    <w:rsid w:val="000C4B20"/>
    <w:rsid w:val="000C4C8A"/>
    <w:rsid w:val="000C5537"/>
    <w:rsid w:val="000C5834"/>
    <w:rsid w:val="000C58D0"/>
    <w:rsid w:val="000C5AC3"/>
    <w:rsid w:val="000C5CB7"/>
    <w:rsid w:val="000C6563"/>
    <w:rsid w:val="000C7501"/>
    <w:rsid w:val="000D153D"/>
    <w:rsid w:val="000D16F7"/>
    <w:rsid w:val="000D1D6E"/>
    <w:rsid w:val="000D20F7"/>
    <w:rsid w:val="000D2237"/>
    <w:rsid w:val="000D2936"/>
    <w:rsid w:val="000D3A3E"/>
    <w:rsid w:val="000D3D68"/>
    <w:rsid w:val="000D4874"/>
    <w:rsid w:val="000D48B5"/>
    <w:rsid w:val="000D524C"/>
    <w:rsid w:val="000D5E25"/>
    <w:rsid w:val="000D5FD5"/>
    <w:rsid w:val="000D6020"/>
    <w:rsid w:val="000D6986"/>
    <w:rsid w:val="000D6ADA"/>
    <w:rsid w:val="000D7130"/>
    <w:rsid w:val="000D7F9F"/>
    <w:rsid w:val="000E044B"/>
    <w:rsid w:val="000E06B4"/>
    <w:rsid w:val="000E0C9E"/>
    <w:rsid w:val="000E3D9C"/>
    <w:rsid w:val="000E4146"/>
    <w:rsid w:val="000E4254"/>
    <w:rsid w:val="000E4509"/>
    <w:rsid w:val="000E4F33"/>
    <w:rsid w:val="000E5A80"/>
    <w:rsid w:val="000E6901"/>
    <w:rsid w:val="000E7E99"/>
    <w:rsid w:val="000E7ED3"/>
    <w:rsid w:val="000F0986"/>
    <w:rsid w:val="000F1985"/>
    <w:rsid w:val="000F1F6B"/>
    <w:rsid w:val="000F241D"/>
    <w:rsid w:val="000F2587"/>
    <w:rsid w:val="000F2B20"/>
    <w:rsid w:val="000F2BB1"/>
    <w:rsid w:val="000F34D4"/>
    <w:rsid w:val="000F3F9A"/>
    <w:rsid w:val="000F5978"/>
    <w:rsid w:val="000F5B20"/>
    <w:rsid w:val="000F5D53"/>
    <w:rsid w:val="000F63CC"/>
    <w:rsid w:val="000F6F6B"/>
    <w:rsid w:val="000F767E"/>
    <w:rsid w:val="000F77DE"/>
    <w:rsid w:val="000F7834"/>
    <w:rsid w:val="000F785B"/>
    <w:rsid w:val="00100660"/>
    <w:rsid w:val="0010330A"/>
    <w:rsid w:val="001046A8"/>
    <w:rsid w:val="001048DF"/>
    <w:rsid w:val="00105078"/>
    <w:rsid w:val="0010584E"/>
    <w:rsid w:val="00106FC8"/>
    <w:rsid w:val="001071C0"/>
    <w:rsid w:val="001077A1"/>
    <w:rsid w:val="0010792B"/>
    <w:rsid w:val="001105AC"/>
    <w:rsid w:val="00111177"/>
    <w:rsid w:val="00112536"/>
    <w:rsid w:val="00112D84"/>
    <w:rsid w:val="00113211"/>
    <w:rsid w:val="0011579E"/>
    <w:rsid w:val="0011624A"/>
    <w:rsid w:val="0011669B"/>
    <w:rsid w:val="00116A95"/>
    <w:rsid w:val="0011712F"/>
    <w:rsid w:val="001175F9"/>
    <w:rsid w:val="00120074"/>
    <w:rsid w:val="001212C6"/>
    <w:rsid w:val="00121706"/>
    <w:rsid w:val="0012182A"/>
    <w:rsid w:val="00122AFA"/>
    <w:rsid w:val="0012424B"/>
    <w:rsid w:val="0012556D"/>
    <w:rsid w:val="001255B4"/>
    <w:rsid w:val="001258B0"/>
    <w:rsid w:val="001264CB"/>
    <w:rsid w:val="0012708E"/>
    <w:rsid w:val="001276E4"/>
    <w:rsid w:val="00130677"/>
    <w:rsid w:val="00130813"/>
    <w:rsid w:val="00130ACB"/>
    <w:rsid w:val="00130DEB"/>
    <w:rsid w:val="00131936"/>
    <w:rsid w:val="0013214A"/>
    <w:rsid w:val="00132181"/>
    <w:rsid w:val="00132F6B"/>
    <w:rsid w:val="00132F7F"/>
    <w:rsid w:val="00133358"/>
    <w:rsid w:val="001347D6"/>
    <w:rsid w:val="001357AB"/>
    <w:rsid w:val="00136ECB"/>
    <w:rsid w:val="00137545"/>
    <w:rsid w:val="00140F79"/>
    <w:rsid w:val="00141134"/>
    <w:rsid w:val="00142191"/>
    <w:rsid w:val="001428C0"/>
    <w:rsid w:val="00143811"/>
    <w:rsid w:val="00143E32"/>
    <w:rsid w:val="00143FEC"/>
    <w:rsid w:val="001453DD"/>
    <w:rsid w:val="0014676B"/>
    <w:rsid w:val="00146D30"/>
    <w:rsid w:val="00146F88"/>
    <w:rsid w:val="001472C7"/>
    <w:rsid w:val="00147365"/>
    <w:rsid w:val="001478BE"/>
    <w:rsid w:val="001479B5"/>
    <w:rsid w:val="001505C6"/>
    <w:rsid w:val="00150D85"/>
    <w:rsid w:val="00153151"/>
    <w:rsid w:val="001542EE"/>
    <w:rsid w:val="0015478A"/>
    <w:rsid w:val="00154873"/>
    <w:rsid w:val="00154F59"/>
    <w:rsid w:val="00155B1F"/>
    <w:rsid w:val="0015729D"/>
    <w:rsid w:val="001603E9"/>
    <w:rsid w:val="0016279D"/>
    <w:rsid w:val="00162F0C"/>
    <w:rsid w:val="0016358D"/>
    <w:rsid w:val="00163FA8"/>
    <w:rsid w:val="00164936"/>
    <w:rsid w:val="00164AEB"/>
    <w:rsid w:val="00164B01"/>
    <w:rsid w:val="00164C78"/>
    <w:rsid w:val="001657D2"/>
    <w:rsid w:val="0017018A"/>
    <w:rsid w:val="00170626"/>
    <w:rsid w:val="00170E1D"/>
    <w:rsid w:val="001729DD"/>
    <w:rsid w:val="00172E2D"/>
    <w:rsid w:val="0017346F"/>
    <w:rsid w:val="00173BC2"/>
    <w:rsid w:val="00174B23"/>
    <w:rsid w:val="00175489"/>
    <w:rsid w:val="001754F0"/>
    <w:rsid w:val="001765E8"/>
    <w:rsid w:val="0017688F"/>
    <w:rsid w:val="001817CC"/>
    <w:rsid w:val="00181E21"/>
    <w:rsid w:val="00182E58"/>
    <w:rsid w:val="00183198"/>
    <w:rsid w:val="00183829"/>
    <w:rsid w:val="00183C6F"/>
    <w:rsid w:val="0018476F"/>
    <w:rsid w:val="00184F1E"/>
    <w:rsid w:val="0018551B"/>
    <w:rsid w:val="0018598F"/>
    <w:rsid w:val="00185C4D"/>
    <w:rsid w:val="00185FAC"/>
    <w:rsid w:val="001874D9"/>
    <w:rsid w:val="00187A68"/>
    <w:rsid w:val="001908CF"/>
    <w:rsid w:val="0019113D"/>
    <w:rsid w:val="00191458"/>
    <w:rsid w:val="00191FEF"/>
    <w:rsid w:val="00192061"/>
    <w:rsid w:val="0019261C"/>
    <w:rsid w:val="001929E5"/>
    <w:rsid w:val="0019319C"/>
    <w:rsid w:val="00193AFD"/>
    <w:rsid w:val="00193D79"/>
    <w:rsid w:val="00195120"/>
    <w:rsid w:val="0019592B"/>
    <w:rsid w:val="001960AC"/>
    <w:rsid w:val="001961B8"/>
    <w:rsid w:val="00196B7F"/>
    <w:rsid w:val="0019715A"/>
    <w:rsid w:val="00197D7E"/>
    <w:rsid w:val="001A0070"/>
    <w:rsid w:val="001A01FB"/>
    <w:rsid w:val="001A111A"/>
    <w:rsid w:val="001A2001"/>
    <w:rsid w:val="001A20AB"/>
    <w:rsid w:val="001A3060"/>
    <w:rsid w:val="001A49FD"/>
    <w:rsid w:val="001A4EFA"/>
    <w:rsid w:val="001A6329"/>
    <w:rsid w:val="001A6380"/>
    <w:rsid w:val="001A63F9"/>
    <w:rsid w:val="001A6776"/>
    <w:rsid w:val="001A6885"/>
    <w:rsid w:val="001A6984"/>
    <w:rsid w:val="001A69DB"/>
    <w:rsid w:val="001B04EF"/>
    <w:rsid w:val="001B07ED"/>
    <w:rsid w:val="001B1132"/>
    <w:rsid w:val="001B128E"/>
    <w:rsid w:val="001B1F29"/>
    <w:rsid w:val="001B1FF5"/>
    <w:rsid w:val="001B3B57"/>
    <w:rsid w:val="001B3E4E"/>
    <w:rsid w:val="001B3EB6"/>
    <w:rsid w:val="001B3F58"/>
    <w:rsid w:val="001B462C"/>
    <w:rsid w:val="001B4786"/>
    <w:rsid w:val="001B5104"/>
    <w:rsid w:val="001B5167"/>
    <w:rsid w:val="001B5202"/>
    <w:rsid w:val="001B5858"/>
    <w:rsid w:val="001B6500"/>
    <w:rsid w:val="001C0DE4"/>
    <w:rsid w:val="001C1E9E"/>
    <w:rsid w:val="001C286A"/>
    <w:rsid w:val="001C3308"/>
    <w:rsid w:val="001C46FA"/>
    <w:rsid w:val="001C4886"/>
    <w:rsid w:val="001C4B6B"/>
    <w:rsid w:val="001C6CD3"/>
    <w:rsid w:val="001C6E6A"/>
    <w:rsid w:val="001C6FA5"/>
    <w:rsid w:val="001C7430"/>
    <w:rsid w:val="001C7646"/>
    <w:rsid w:val="001D0335"/>
    <w:rsid w:val="001D0AFD"/>
    <w:rsid w:val="001D0C0E"/>
    <w:rsid w:val="001D14EB"/>
    <w:rsid w:val="001D2EFF"/>
    <w:rsid w:val="001D40EB"/>
    <w:rsid w:val="001D426F"/>
    <w:rsid w:val="001D4901"/>
    <w:rsid w:val="001D4F37"/>
    <w:rsid w:val="001D4F6C"/>
    <w:rsid w:val="001D5A55"/>
    <w:rsid w:val="001D64A4"/>
    <w:rsid w:val="001D6CE2"/>
    <w:rsid w:val="001D721E"/>
    <w:rsid w:val="001D7569"/>
    <w:rsid w:val="001D7990"/>
    <w:rsid w:val="001E039E"/>
    <w:rsid w:val="001E0FCF"/>
    <w:rsid w:val="001E1EC4"/>
    <w:rsid w:val="001E37FD"/>
    <w:rsid w:val="001E39F0"/>
    <w:rsid w:val="001E4440"/>
    <w:rsid w:val="001E47F2"/>
    <w:rsid w:val="001E53FB"/>
    <w:rsid w:val="001E5B79"/>
    <w:rsid w:val="001E5EAD"/>
    <w:rsid w:val="001E7549"/>
    <w:rsid w:val="001E7CB5"/>
    <w:rsid w:val="001E7EDD"/>
    <w:rsid w:val="001F0245"/>
    <w:rsid w:val="001F0AAA"/>
    <w:rsid w:val="001F1D72"/>
    <w:rsid w:val="001F25A6"/>
    <w:rsid w:val="001F28F0"/>
    <w:rsid w:val="001F2BF7"/>
    <w:rsid w:val="001F2E1F"/>
    <w:rsid w:val="001F3397"/>
    <w:rsid w:val="001F44EB"/>
    <w:rsid w:val="001F49A0"/>
    <w:rsid w:val="001F4B55"/>
    <w:rsid w:val="001F4F86"/>
    <w:rsid w:val="001F5045"/>
    <w:rsid w:val="001F648F"/>
    <w:rsid w:val="001F6607"/>
    <w:rsid w:val="001F68F4"/>
    <w:rsid w:val="001F7BF7"/>
    <w:rsid w:val="00201C96"/>
    <w:rsid w:val="00202938"/>
    <w:rsid w:val="00202A72"/>
    <w:rsid w:val="0020356C"/>
    <w:rsid w:val="002037E4"/>
    <w:rsid w:val="00204324"/>
    <w:rsid w:val="002047CA"/>
    <w:rsid w:val="00204CE6"/>
    <w:rsid w:val="002050F9"/>
    <w:rsid w:val="0020593D"/>
    <w:rsid w:val="00205A3A"/>
    <w:rsid w:val="00205BFC"/>
    <w:rsid w:val="00205EEB"/>
    <w:rsid w:val="002066F6"/>
    <w:rsid w:val="002068E9"/>
    <w:rsid w:val="00210FE7"/>
    <w:rsid w:val="00211861"/>
    <w:rsid w:val="002121C8"/>
    <w:rsid w:val="00213ADE"/>
    <w:rsid w:val="0021419C"/>
    <w:rsid w:val="00214FAA"/>
    <w:rsid w:val="0021531F"/>
    <w:rsid w:val="00216626"/>
    <w:rsid w:val="00220883"/>
    <w:rsid w:val="00220F16"/>
    <w:rsid w:val="00220F79"/>
    <w:rsid w:val="002212ED"/>
    <w:rsid w:val="00222ACC"/>
    <w:rsid w:val="002233C5"/>
    <w:rsid w:val="002257F4"/>
    <w:rsid w:val="00230372"/>
    <w:rsid w:val="002309DE"/>
    <w:rsid w:val="00230CF8"/>
    <w:rsid w:val="002320CF"/>
    <w:rsid w:val="002324EA"/>
    <w:rsid w:val="002332F8"/>
    <w:rsid w:val="00233DF8"/>
    <w:rsid w:val="00235C9B"/>
    <w:rsid w:val="00240FC8"/>
    <w:rsid w:val="002418A4"/>
    <w:rsid w:val="00243459"/>
    <w:rsid w:val="00243E06"/>
    <w:rsid w:val="00244A11"/>
    <w:rsid w:val="00244BD3"/>
    <w:rsid w:val="00244EAD"/>
    <w:rsid w:val="00244FC9"/>
    <w:rsid w:val="00245806"/>
    <w:rsid w:val="0024592E"/>
    <w:rsid w:val="002460B1"/>
    <w:rsid w:val="002478B8"/>
    <w:rsid w:val="0025178F"/>
    <w:rsid w:val="00252230"/>
    <w:rsid w:val="00252EC5"/>
    <w:rsid w:val="002535C0"/>
    <w:rsid w:val="002565D8"/>
    <w:rsid w:val="00256BFC"/>
    <w:rsid w:val="00256C24"/>
    <w:rsid w:val="00257219"/>
    <w:rsid w:val="002576D0"/>
    <w:rsid w:val="00257E1D"/>
    <w:rsid w:val="00260093"/>
    <w:rsid w:val="002602D0"/>
    <w:rsid w:val="002616F8"/>
    <w:rsid w:val="00261888"/>
    <w:rsid w:val="00262D53"/>
    <w:rsid w:val="0026584F"/>
    <w:rsid w:val="00265E98"/>
    <w:rsid w:val="00266169"/>
    <w:rsid w:val="002663A9"/>
    <w:rsid w:val="00266487"/>
    <w:rsid w:val="00267605"/>
    <w:rsid w:val="00270682"/>
    <w:rsid w:val="00270EC1"/>
    <w:rsid w:val="0027112C"/>
    <w:rsid w:val="00271386"/>
    <w:rsid w:val="0027337D"/>
    <w:rsid w:val="00273BA9"/>
    <w:rsid w:val="00275435"/>
    <w:rsid w:val="00275720"/>
    <w:rsid w:val="00280B85"/>
    <w:rsid w:val="00280CBA"/>
    <w:rsid w:val="00280D45"/>
    <w:rsid w:val="00281948"/>
    <w:rsid w:val="00281D3E"/>
    <w:rsid w:val="00281F23"/>
    <w:rsid w:val="0028245C"/>
    <w:rsid w:val="00282705"/>
    <w:rsid w:val="00282C8A"/>
    <w:rsid w:val="00282CC0"/>
    <w:rsid w:val="002830C3"/>
    <w:rsid w:val="00283569"/>
    <w:rsid w:val="00285B07"/>
    <w:rsid w:val="0028607B"/>
    <w:rsid w:val="00286BE6"/>
    <w:rsid w:val="00286D98"/>
    <w:rsid w:val="002907CB"/>
    <w:rsid w:val="00292324"/>
    <w:rsid w:val="0029284D"/>
    <w:rsid w:val="002929EB"/>
    <w:rsid w:val="00292DFB"/>
    <w:rsid w:val="00293633"/>
    <w:rsid w:val="00293777"/>
    <w:rsid w:val="00293DC9"/>
    <w:rsid w:val="002941C0"/>
    <w:rsid w:val="0029444F"/>
    <w:rsid w:val="00294844"/>
    <w:rsid w:val="00294968"/>
    <w:rsid w:val="00294CF6"/>
    <w:rsid w:val="00294DDA"/>
    <w:rsid w:val="00295284"/>
    <w:rsid w:val="00295DF9"/>
    <w:rsid w:val="00296836"/>
    <w:rsid w:val="002968D1"/>
    <w:rsid w:val="0029741A"/>
    <w:rsid w:val="00297E19"/>
    <w:rsid w:val="002A0C6C"/>
    <w:rsid w:val="002A157A"/>
    <w:rsid w:val="002A1897"/>
    <w:rsid w:val="002A2BC7"/>
    <w:rsid w:val="002A3DAC"/>
    <w:rsid w:val="002A4876"/>
    <w:rsid w:val="002A4ACE"/>
    <w:rsid w:val="002A4BE1"/>
    <w:rsid w:val="002A4C04"/>
    <w:rsid w:val="002A528E"/>
    <w:rsid w:val="002A562F"/>
    <w:rsid w:val="002A682A"/>
    <w:rsid w:val="002A7277"/>
    <w:rsid w:val="002B0108"/>
    <w:rsid w:val="002B02B7"/>
    <w:rsid w:val="002B041D"/>
    <w:rsid w:val="002B1461"/>
    <w:rsid w:val="002B1F27"/>
    <w:rsid w:val="002B2972"/>
    <w:rsid w:val="002B2D44"/>
    <w:rsid w:val="002B3231"/>
    <w:rsid w:val="002B3FA6"/>
    <w:rsid w:val="002B5438"/>
    <w:rsid w:val="002B6DA2"/>
    <w:rsid w:val="002B724F"/>
    <w:rsid w:val="002B772B"/>
    <w:rsid w:val="002C09AE"/>
    <w:rsid w:val="002C0BA6"/>
    <w:rsid w:val="002C390D"/>
    <w:rsid w:val="002C3F51"/>
    <w:rsid w:val="002C42D9"/>
    <w:rsid w:val="002C44D1"/>
    <w:rsid w:val="002C4A9F"/>
    <w:rsid w:val="002C5C97"/>
    <w:rsid w:val="002C70F9"/>
    <w:rsid w:val="002C7E23"/>
    <w:rsid w:val="002D08F5"/>
    <w:rsid w:val="002D10AD"/>
    <w:rsid w:val="002D10DE"/>
    <w:rsid w:val="002D11F2"/>
    <w:rsid w:val="002D15EC"/>
    <w:rsid w:val="002D2040"/>
    <w:rsid w:val="002D28A4"/>
    <w:rsid w:val="002D3328"/>
    <w:rsid w:val="002D3B2E"/>
    <w:rsid w:val="002D4ECD"/>
    <w:rsid w:val="002D6692"/>
    <w:rsid w:val="002D76AA"/>
    <w:rsid w:val="002E0BF8"/>
    <w:rsid w:val="002E0FD0"/>
    <w:rsid w:val="002E1A46"/>
    <w:rsid w:val="002E1C01"/>
    <w:rsid w:val="002E2CDE"/>
    <w:rsid w:val="002E5A78"/>
    <w:rsid w:val="002E78C0"/>
    <w:rsid w:val="002E7D4B"/>
    <w:rsid w:val="002F0B72"/>
    <w:rsid w:val="002F0F25"/>
    <w:rsid w:val="002F145F"/>
    <w:rsid w:val="002F2F34"/>
    <w:rsid w:val="002F35F0"/>
    <w:rsid w:val="002F369B"/>
    <w:rsid w:val="002F3A24"/>
    <w:rsid w:val="002F4F42"/>
    <w:rsid w:val="002F6503"/>
    <w:rsid w:val="002F6B09"/>
    <w:rsid w:val="002F7596"/>
    <w:rsid w:val="002F7BF4"/>
    <w:rsid w:val="0030023B"/>
    <w:rsid w:val="00300B51"/>
    <w:rsid w:val="00300DC4"/>
    <w:rsid w:val="003024D9"/>
    <w:rsid w:val="00303467"/>
    <w:rsid w:val="00303589"/>
    <w:rsid w:val="00304333"/>
    <w:rsid w:val="0030496B"/>
    <w:rsid w:val="00304ADD"/>
    <w:rsid w:val="00304BC5"/>
    <w:rsid w:val="00304E42"/>
    <w:rsid w:val="00305A6D"/>
    <w:rsid w:val="00305B61"/>
    <w:rsid w:val="00306128"/>
    <w:rsid w:val="00306857"/>
    <w:rsid w:val="00307ECE"/>
    <w:rsid w:val="00310716"/>
    <w:rsid w:val="00310812"/>
    <w:rsid w:val="00310A05"/>
    <w:rsid w:val="00310DB6"/>
    <w:rsid w:val="00312F3B"/>
    <w:rsid w:val="00313D1C"/>
    <w:rsid w:val="00314514"/>
    <w:rsid w:val="00314515"/>
    <w:rsid w:val="00315658"/>
    <w:rsid w:val="00317EBE"/>
    <w:rsid w:val="00321138"/>
    <w:rsid w:val="003214F3"/>
    <w:rsid w:val="00321514"/>
    <w:rsid w:val="00321F7E"/>
    <w:rsid w:val="00321FFD"/>
    <w:rsid w:val="003223CA"/>
    <w:rsid w:val="00323573"/>
    <w:rsid w:val="00323D54"/>
    <w:rsid w:val="0032416F"/>
    <w:rsid w:val="003243B5"/>
    <w:rsid w:val="00325BE7"/>
    <w:rsid w:val="003263DF"/>
    <w:rsid w:val="0032656A"/>
    <w:rsid w:val="003279EB"/>
    <w:rsid w:val="00330C99"/>
    <w:rsid w:val="00332D98"/>
    <w:rsid w:val="003374CF"/>
    <w:rsid w:val="00340103"/>
    <w:rsid w:val="00340168"/>
    <w:rsid w:val="0034035D"/>
    <w:rsid w:val="00342406"/>
    <w:rsid w:val="00342A28"/>
    <w:rsid w:val="00342BB1"/>
    <w:rsid w:val="003454E0"/>
    <w:rsid w:val="00345F2B"/>
    <w:rsid w:val="003464C7"/>
    <w:rsid w:val="003465D2"/>
    <w:rsid w:val="00347E4E"/>
    <w:rsid w:val="003504F4"/>
    <w:rsid w:val="003507E8"/>
    <w:rsid w:val="00350B4B"/>
    <w:rsid w:val="00350DC3"/>
    <w:rsid w:val="003511D3"/>
    <w:rsid w:val="00351924"/>
    <w:rsid w:val="00352713"/>
    <w:rsid w:val="0035540A"/>
    <w:rsid w:val="003555D2"/>
    <w:rsid w:val="003567D1"/>
    <w:rsid w:val="0035735A"/>
    <w:rsid w:val="00357D10"/>
    <w:rsid w:val="00360C9B"/>
    <w:rsid w:val="0036195F"/>
    <w:rsid w:val="00361EC8"/>
    <w:rsid w:val="00362A72"/>
    <w:rsid w:val="003636AB"/>
    <w:rsid w:val="00364D2C"/>
    <w:rsid w:val="00366BE8"/>
    <w:rsid w:val="00367183"/>
    <w:rsid w:val="00367BFF"/>
    <w:rsid w:val="00371C8A"/>
    <w:rsid w:val="00372DC5"/>
    <w:rsid w:val="003731DE"/>
    <w:rsid w:val="0037348B"/>
    <w:rsid w:val="0037377B"/>
    <w:rsid w:val="00373B25"/>
    <w:rsid w:val="00374021"/>
    <w:rsid w:val="00374520"/>
    <w:rsid w:val="00375F52"/>
    <w:rsid w:val="00376E76"/>
    <w:rsid w:val="003770F0"/>
    <w:rsid w:val="003806D8"/>
    <w:rsid w:val="00380A81"/>
    <w:rsid w:val="0038195C"/>
    <w:rsid w:val="00381D9D"/>
    <w:rsid w:val="00381F54"/>
    <w:rsid w:val="003833D8"/>
    <w:rsid w:val="00383741"/>
    <w:rsid w:val="003840D1"/>
    <w:rsid w:val="0038463E"/>
    <w:rsid w:val="003848BB"/>
    <w:rsid w:val="00384C5E"/>
    <w:rsid w:val="00385659"/>
    <w:rsid w:val="00385BD0"/>
    <w:rsid w:val="00385FA7"/>
    <w:rsid w:val="003864ED"/>
    <w:rsid w:val="00386D9F"/>
    <w:rsid w:val="00387153"/>
    <w:rsid w:val="00387CEE"/>
    <w:rsid w:val="00390370"/>
    <w:rsid w:val="0039069C"/>
    <w:rsid w:val="003906FD"/>
    <w:rsid w:val="00390A17"/>
    <w:rsid w:val="0039151F"/>
    <w:rsid w:val="00391C63"/>
    <w:rsid w:val="00391CC2"/>
    <w:rsid w:val="0039244F"/>
    <w:rsid w:val="0039250B"/>
    <w:rsid w:val="00392511"/>
    <w:rsid w:val="003927F9"/>
    <w:rsid w:val="003934A0"/>
    <w:rsid w:val="00393634"/>
    <w:rsid w:val="003936AE"/>
    <w:rsid w:val="003939E9"/>
    <w:rsid w:val="00394369"/>
    <w:rsid w:val="0039498D"/>
    <w:rsid w:val="00395832"/>
    <w:rsid w:val="00395B8F"/>
    <w:rsid w:val="00396657"/>
    <w:rsid w:val="003A04E0"/>
    <w:rsid w:val="003A1094"/>
    <w:rsid w:val="003A189C"/>
    <w:rsid w:val="003A1CD2"/>
    <w:rsid w:val="003A21D2"/>
    <w:rsid w:val="003A2906"/>
    <w:rsid w:val="003A3621"/>
    <w:rsid w:val="003A3959"/>
    <w:rsid w:val="003A39E4"/>
    <w:rsid w:val="003A3CDC"/>
    <w:rsid w:val="003A3E81"/>
    <w:rsid w:val="003A4551"/>
    <w:rsid w:val="003A4807"/>
    <w:rsid w:val="003A5130"/>
    <w:rsid w:val="003A56CD"/>
    <w:rsid w:val="003A5951"/>
    <w:rsid w:val="003A67CA"/>
    <w:rsid w:val="003A6865"/>
    <w:rsid w:val="003A69F0"/>
    <w:rsid w:val="003A6CCB"/>
    <w:rsid w:val="003A752C"/>
    <w:rsid w:val="003B004B"/>
    <w:rsid w:val="003B0489"/>
    <w:rsid w:val="003B0718"/>
    <w:rsid w:val="003B0C92"/>
    <w:rsid w:val="003B125D"/>
    <w:rsid w:val="003B2273"/>
    <w:rsid w:val="003B2492"/>
    <w:rsid w:val="003B25B6"/>
    <w:rsid w:val="003B263E"/>
    <w:rsid w:val="003B266E"/>
    <w:rsid w:val="003B375E"/>
    <w:rsid w:val="003B3FDB"/>
    <w:rsid w:val="003B4249"/>
    <w:rsid w:val="003B46AA"/>
    <w:rsid w:val="003B58C5"/>
    <w:rsid w:val="003B5A65"/>
    <w:rsid w:val="003B5EE3"/>
    <w:rsid w:val="003B61FF"/>
    <w:rsid w:val="003B6E7F"/>
    <w:rsid w:val="003B758F"/>
    <w:rsid w:val="003B7ED4"/>
    <w:rsid w:val="003C074A"/>
    <w:rsid w:val="003C0BA9"/>
    <w:rsid w:val="003C0ECF"/>
    <w:rsid w:val="003C2862"/>
    <w:rsid w:val="003C3246"/>
    <w:rsid w:val="003C331D"/>
    <w:rsid w:val="003C52FF"/>
    <w:rsid w:val="003C64B5"/>
    <w:rsid w:val="003C6DC9"/>
    <w:rsid w:val="003C7990"/>
    <w:rsid w:val="003D0A9F"/>
    <w:rsid w:val="003D1E7A"/>
    <w:rsid w:val="003D23F1"/>
    <w:rsid w:val="003D2544"/>
    <w:rsid w:val="003D2AF6"/>
    <w:rsid w:val="003D3BD7"/>
    <w:rsid w:val="003D415A"/>
    <w:rsid w:val="003D5BD9"/>
    <w:rsid w:val="003D645C"/>
    <w:rsid w:val="003D6C97"/>
    <w:rsid w:val="003D73ED"/>
    <w:rsid w:val="003E0AA0"/>
    <w:rsid w:val="003E0D55"/>
    <w:rsid w:val="003E15AD"/>
    <w:rsid w:val="003E1614"/>
    <w:rsid w:val="003E23C1"/>
    <w:rsid w:val="003E2D2D"/>
    <w:rsid w:val="003E3684"/>
    <w:rsid w:val="003E386A"/>
    <w:rsid w:val="003E4146"/>
    <w:rsid w:val="003E430D"/>
    <w:rsid w:val="003E4954"/>
    <w:rsid w:val="003E4BD1"/>
    <w:rsid w:val="003E67FD"/>
    <w:rsid w:val="003E6D1D"/>
    <w:rsid w:val="003E6DDF"/>
    <w:rsid w:val="003E6FCB"/>
    <w:rsid w:val="003E7286"/>
    <w:rsid w:val="003E72AA"/>
    <w:rsid w:val="003E77A6"/>
    <w:rsid w:val="003E7838"/>
    <w:rsid w:val="003E793F"/>
    <w:rsid w:val="003F04E0"/>
    <w:rsid w:val="003F05F2"/>
    <w:rsid w:val="003F0CB9"/>
    <w:rsid w:val="003F0E05"/>
    <w:rsid w:val="003F169C"/>
    <w:rsid w:val="003F331B"/>
    <w:rsid w:val="003F335F"/>
    <w:rsid w:val="003F3BFD"/>
    <w:rsid w:val="003F3F19"/>
    <w:rsid w:val="003F4356"/>
    <w:rsid w:val="003F447F"/>
    <w:rsid w:val="003F4536"/>
    <w:rsid w:val="003F45DE"/>
    <w:rsid w:val="003F50A8"/>
    <w:rsid w:val="003F5374"/>
    <w:rsid w:val="003F64B5"/>
    <w:rsid w:val="003F6D93"/>
    <w:rsid w:val="00400569"/>
    <w:rsid w:val="0040103E"/>
    <w:rsid w:val="004013D6"/>
    <w:rsid w:val="00401DA7"/>
    <w:rsid w:val="004020CA"/>
    <w:rsid w:val="004020D9"/>
    <w:rsid w:val="00402882"/>
    <w:rsid w:val="00403659"/>
    <w:rsid w:val="00405810"/>
    <w:rsid w:val="0040653C"/>
    <w:rsid w:val="0040716F"/>
    <w:rsid w:val="00410C7A"/>
    <w:rsid w:val="00410E69"/>
    <w:rsid w:val="00412DE7"/>
    <w:rsid w:val="00413044"/>
    <w:rsid w:val="004138C2"/>
    <w:rsid w:val="00413C9D"/>
    <w:rsid w:val="004144DC"/>
    <w:rsid w:val="00414540"/>
    <w:rsid w:val="0041490F"/>
    <w:rsid w:val="004149A1"/>
    <w:rsid w:val="00415224"/>
    <w:rsid w:val="004152B3"/>
    <w:rsid w:val="00415404"/>
    <w:rsid w:val="00416C99"/>
    <w:rsid w:val="004171ED"/>
    <w:rsid w:val="00417C28"/>
    <w:rsid w:val="00420757"/>
    <w:rsid w:val="00421A4E"/>
    <w:rsid w:val="004221F5"/>
    <w:rsid w:val="004225E1"/>
    <w:rsid w:val="00422C99"/>
    <w:rsid w:val="0042324F"/>
    <w:rsid w:val="00424314"/>
    <w:rsid w:val="00424557"/>
    <w:rsid w:val="00424572"/>
    <w:rsid w:val="004254C3"/>
    <w:rsid w:val="00425671"/>
    <w:rsid w:val="00425EF9"/>
    <w:rsid w:val="00426594"/>
    <w:rsid w:val="00430A62"/>
    <w:rsid w:val="004310FA"/>
    <w:rsid w:val="0043181F"/>
    <w:rsid w:val="00432AEE"/>
    <w:rsid w:val="00433680"/>
    <w:rsid w:val="0043368D"/>
    <w:rsid w:val="00433774"/>
    <w:rsid w:val="004338B2"/>
    <w:rsid w:val="00433D88"/>
    <w:rsid w:val="0043442A"/>
    <w:rsid w:val="004345E7"/>
    <w:rsid w:val="00434B78"/>
    <w:rsid w:val="00434C72"/>
    <w:rsid w:val="00435464"/>
    <w:rsid w:val="004357B6"/>
    <w:rsid w:val="004359A5"/>
    <w:rsid w:val="004361AF"/>
    <w:rsid w:val="00437146"/>
    <w:rsid w:val="004371C4"/>
    <w:rsid w:val="004371FF"/>
    <w:rsid w:val="004378A6"/>
    <w:rsid w:val="004411CE"/>
    <w:rsid w:val="00441EB7"/>
    <w:rsid w:val="00442A51"/>
    <w:rsid w:val="00444B56"/>
    <w:rsid w:val="00444DBD"/>
    <w:rsid w:val="004462A9"/>
    <w:rsid w:val="004474D8"/>
    <w:rsid w:val="00447AB7"/>
    <w:rsid w:val="0045021D"/>
    <w:rsid w:val="004511A8"/>
    <w:rsid w:val="004520C4"/>
    <w:rsid w:val="00452308"/>
    <w:rsid w:val="004523AD"/>
    <w:rsid w:val="004525C3"/>
    <w:rsid w:val="00452D72"/>
    <w:rsid w:val="004534F5"/>
    <w:rsid w:val="00453762"/>
    <w:rsid w:val="004538CA"/>
    <w:rsid w:val="00453AC6"/>
    <w:rsid w:val="00453EC6"/>
    <w:rsid w:val="004550CD"/>
    <w:rsid w:val="0045545E"/>
    <w:rsid w:val="0045741A"/>
    <w:rsid w:val="00460F1B"/>
    <w:rsid w:val="00461E79"/>
    <w:rsid w:val="004621F8"/>
    <w:rsid w:val="00463003"/>
    <w:rsid w:val="00463CA8"/>
    <w:rsid w:val="00463CAE"/>
    <w:rsid w:val="0046515A"/>
    <w:rsid w:val="004655A2"/>
    <w:rsid w:val="004662C2"/>
    <w:rsid w:val="00466D18"/>
    <w:rsid w:val="004719D3"/>
    <w:rsid w:val="00472DCF"/>
    <w:rsid w:val="00473C1C"/>
    <w:rsid w:val="00473E24"/>
    <w:rsid w:val="00474C72"/>
    <w:rsid w:val="004750E9"/>
    <w:rsid w:val="0047554C"/>
    <w:rsid w:val="004763A7"/>
    <w:rsid w:val="00476581"/>
    <w:rsid w:val="004765EF"/>
    <w:rsid w:val="004777BC"/>
    <w:rsid w:val="00477D21"/>
    <w:rsid w:val="00481A76"/>
    <w:rsid w:val="00481D0B"/>
    <w:rsid w:val="00483436"/>
    <w:rsid w:val="004837E1"/>
    <w:rsid w:val="00483AE9"/>
    <w:rsid w:val="00483B59"/>
    <w:rsid w:val="00484092"/>
    <w:rsid w:val="00484130"/>
    <w:rsid w:val="00484383"/>
    <w:rsid w:val="00484F37"/>
    <w:rsid w:val="004850AB"/>
    <w:rsid w:val="0048555F"/>
    <w:rsid w:val="00486567"/>
    <w:rsid w:val="00486E46"/>
    <w:rsid w:val="00487C9D"/>
    <w:rsid w:val="00490521"/>
    <w:rsid w:val="004913EA"/>
    <w:rsid w:val="00491588"/>
    <w:rsid w:val="004916C8"/>
    <w:rsid w:val="00491D81"/>
    <w:rsid w:val="00492700"/>
    <w:rsid w:val="0049561A"/>
    <w:rsid w:val="00495743"/>
    <w:rsid w:val="00495E19"/>
    <w:rsid w:val="00495E40"/>
    <w:rsid w:val="00495EDF"/>
    <w:rsid w:val="00496057"/>
    <w:rsid w:val="00496728"/>
    <w:rsid w:val="00496E53"/>
    <w:rsid w:val="004970EF"/>
    <w:rsid w:val="004975F1"/>
    <w:rsid w:val="004A0DB9"/>
    <w:rsid w:val="004A167F"/>
    <w:rsid w:val="004A1C40"/>
    <w:rsid w:val="004A24B3"/>
    <w:rsid w:val="004A2535"/>
    <w:rsid w:val="004A2ECF"/>
    <w:rsid w:val="004A3A9A"/>
    <w:rsid w:val="004A44A0"/>
    <w:rsid w:val="004A499A"/>
    <w:rsid w:val="004A4B46"/>
    <w:rsid w:val="004A4E2F"/>
    <w:rsid w:val="004A5A39"/>
    <w:rsid w:val="004A670C"/>
    <w:rsid w:val="004A6CD0"/>
    <w:rsid w:val="004B084A"/>
    <w:rsid w:val="004B08EF"/>
    <w:rsid w:val="004B0D9B"/>
    <w:rsid w:val="004B0EC8"/>
    <w:rsid w:val="004B0F66"/>
    <w:rsid w:val="004B0FDC"/>
    <w:rsid w:val="004B13EB"/>
    <w:rsid w:val="004B142E"/>
    <w:rsid w:val="004B1CFD"/>
    <w:rsid w:val="004B2287"/>
    <w:rsid w:val="004B22D6"/>
    <w:rsid w:val="004B3414"/>
    <w:rsid w:val="004B41B1"/>
    <w:rsid w:val="004B4996"/>
    <w:rsid w:val="004B54C5"/>
    <w:rsid w:val="004B62F4"/>
    <w:rsid w:val="004B64A8"/>
    <w:rsid w:val="004B7764"/>
    <w:rsid w:val="004C0382"/>
    <w:rsid w:val="004C046F"/>
    <w:rsid w:val="004C0514"/>
    <w:rsid w:val="004C16E4"/>
    <w:rsid w:val="004C2983"/>
    <w:rsid w:val="004C3102"/>
    <w:rsid w:val="004C4FC8"/>
    <w:rsid w:val="004C50BD"/>
    <w:rsid w:val="004C5631"/>
    <w:rsid w:val="004C5718"/>
    <w:rsid w:val="004C583E"/>
    <w:rsid w:val="004C5867"/>
    <w:rsid w:val="004C5B9E"/>
    <w:rsid w:val="004C69DE"/>
    <w:rsid w:val="004C7577"/>
    <w:rsid w:val="004C764C"/>
    <w:rsid w:val="004C7FEC"/>
    <w:rsid w:val="004D03BE"/>
    <w:rsid w:val="004D0E37"/>
    <w:rsid w:val="004D1E70"/>
    <w:rsid w:val="004D23A1"/>
    <w:rsid w:val="004D3D45"/>
    <w:rsid w:val="004D4616"/>
    <w:rsid w:val="004D4DEB"/>
    <w:rsid w:val="004D501C"/>
    <w:rsid w:val="004D5A6F"/>
    <w:rsid w:val="004D6921"/>
    <w:rsid w:val="004D7796"/>
    <w:rsid w:val="004D7842"/>
    <w:rsid w:val="004D7E27"/>
    <w:rsid w:val="004E0231"/>
    <w:rsid w:val="004E08B7"/>
    <w:rsid w:val="004E0BD0"/>
    <w:rsid w:val="004E0EC1"/>
    <w:rsid w:val="004E2075"/>
    <w:rsid w:val="004E22A1"/>
    <w:rsid w:val="004E247B"/>
    <w:rsid w:val="004E248B"/>
    <w:rsid w:val="004E3837"/>
    <w:rsid w:val="004E3DB2"/>
    <w:rsid w:val="004E3DF9"/>
    <w:rsid w:val="004E46AE"/>
    <w:rsid w:val="004E68AE"/>
    <w:rsid w:val="004E7AA7"/>
    <w:rsid w:val="004F0518"/>
    <w:rsid w:val="004F1154"/>
    <w:rsid w:val="004F1507"/>
    <w:rsid w:val="004F1910"/>
    <w:rsid w:val="004F1B89"/>
    <w:rsid w:val="004F1F59"/>
    <w:rsid w:val="004F1F7B"/>
    <w:rsid w:val="004F223D"/>
    <w:rsid w:val="004F232C"/>
    <w:rsid w:val="004F2333"/>
    <w:rsid w:val="004F244A"/>
    <w:rsid w:val="004F2BC1"/>
    <w:rsid w:val="004F2E3E"/>
    <w:rsid w:val="004F3B45"/>
    <w:rsid w:val="004F44D1"/>
    <w:rsid w:val="004F4882"/>
    <w:rsid w:val="004F4C59"/>
    <w:rsid w:val="004F5416"/>
    <w:rsid w:val="004F59DB"/>
    <w:rsid w:val="004F5CB8"/>
    <w:rsid w:val="004F5FAC"/>
    <w:rsid w:val="004F62C2"/>
    <w:rsid w:val="004F6555"/>
    <w:rsid w:val="004F6AD2"/>
    <w:rsid w:val="004F71CD"/>
    <w:rsid w:val="004F7AB9"/>
    <w:rsid w:val="00500DCA"/>
    <w:rsid w:val="005011EA"/>
    <w:rsid w:val="00501659"/>
    <w:rsid w:val="005024FC"/>
    <w:rsid w:val="005026BC"/>
    <w:rsid w:val="005027F5"/>
    <w:rsid w:val="00503535"/>
    <w:rsid w:val="00504B04"/>
    <w:rsid w:val="00505886"/>
    <w:rsid w:val="00505EF1"/>
    <w:rsid w:val="0050601A"/>
    <w:rsid w:val="00506510"/>
    <w:rsid w:val="00506CDE"/>
    <w:rsid w:val="00506D0A"/>
    <w:rsid w:val="005076B9"/>
    <w:rsid w:val="00507DF6"/>
    <w:rsid w:val="0051122C"/>
    <w:rsid w:val="00512A34"/>
    <w:rsid w:val="00515912"/>
    <w:rsid w:val="00515A77"/>
    <w:rsid w:val="00515FE1"/>
    <w:rsid w:val="00516070"/>
    <w:rsid w:val="00516167"/>
    <w:rsid w:val="0051635A"/>
    <w:rsid w:val="005164F9"/>
    <w:rsid w:val="005170DE"/>
    <w:rsid w:val="00517CF2"/>
    <w:rsid w:val="00520554"/>
    <w:rsid w:val="00520672"/>
    <w:rsid w:val="005208A6"/>
    <w:rsid w:val="00520AA0"/>
    <w:rsid w:val="00522C81"/>
    <w:rsid w:val="00522F7D"/>
    <w:rsid w:val="00523F32"/>
    <w:rsid w:val="0052481E"/>
    <w:rsid w:val="005254A6"/>
    <w:rsid w:val="00525539"/>
    <w:rsid w:val="00525542"/>
    <w:rsid w:val="00525C74"/>
    <w:rsid w:val="00525F32"/>
    <w:rsid w:val="00526610"/>
    <w:rsid w:val="00527519"/>
    <w:rsid w:val="00527583"/>
    <w:rsid w:val="00527ABD"/>
    <w:rsid w:val="00527CC8"/>
    <w:rsid w:val="00527D70"/>
    <w:rsid w:val="00530EB7"/>
    <w:rsid w:val="005314A0"/>
    <w:rsid w:val="005315D5"/>
    <w:rsid w:val="005315EE"/>
    <w:rsid w:val="00531B1A"/>
    <w:rsid w:val="0053376B"/>
    <w:rsid w:val="00534B19"/>
    <w:rsid w:val="005368E6"/>
    <w:rsid w:val="00536CC8"/>
    <w:rsid w:val="005373BE"/>
    <w:rsid w:val="005375C6"/>
    <w:rsid w:val="005407A0"/>
    <w:rsid w:val="00540E5F"/>
    <w:rsid w:val="00540F7E"/>
    <w:rsid w:val="00543D3B"/>
    <w:rsid w:val="0054412F"/>
    <w:rsid w:val="005455FF"/>
    <w:rsid w:val="00545F99"/>
    <w:rsid w:val="00546216"/>
    <w:rsid w:val="00547262"/>
    <w:rsid w:val="00547BC0"/>
    <w:rsid w:val="00547D9F"/>
    <w:rsid w:val="00550D93"/>
    <w:rsid w:val="00551CA6"/>
    <w:rsid w:val="005536F2"/>
    <w:rsid w:val="00553D1C"/>
    <w:rsid w:val="005540D5"/>
    <w:rsid w:val="0055439E"/>
    <w:rsid w:val="005546DD"/>
    <w:rsid w:val="00554765"/>
    <w:rsid w:val="00554A90"/>
    <w:rsid w:val="00555723"/>
    <w:rsid w:val="00555760"/>
    <w:rsid w:val="005558CE"/>
    <w:rsid w:val="0055597C"/>
    <w:rsid w:val="00556068"/>
    <w:rsid w:val="00556561"/>
    <w:rsid w:val="00556EFF"/>
    <w:rsid w:val="00557571"/>
    <w:rsid w:val="005613B3"/>
    <w:rsid w:val="005614B7"/>
    <w:rsid w:val="005615EC"/>
    <w:rsid w:val="00562C74"/>
    <w:rsid w:val="00563035"/>
    <w:rsid w:val="0056399E"/>
    <w:rsid w:val="00563E9D"/>
    <w:rsid w:val="005640BC"/>
    <w:rsid w:val="005643FF"/>
    <w:rsid w:val="00564D6E"/>
    <w:rsid w:val="00564F89"/>
    <w:rsid w:val="00565171"/>
    <w:rsid w:val="00566BCA"/>
    <w:rsid w:val="00566DB2"/>
    <w:rsid w:val="00567191"/>
    <w:rsid w:val="00567CE7"/>
    <w:rsid w:val="00571A12"/>
    <w:rsid w:val="00573404"/>
    <w:rsid w:val="0057387A"/>
    <w:rsid w:val="00573965"/>
    <w:rsid w:val="00573A99"/>
    <w:rsid w:val="00574016"/>
    <w:rsid w:val="005747B7"/>
    <w:rsid w:val="005747C1"/>
    <w:rsid w:val="0057541A"/>
    <w:rsid w:val="00575461"/>
    <w:rsid w:val="00576375"/>
    <w:rsid w:val="00576DE4"/>
    <w:rsid w:val="00576F45"/>
    <w:rsid w:val="00577555"/>
    <w:rsid w:val="00577C52"/>
    <w:rsid w:val="005817C5"/>
    <w:rsid w:val="00582125"/>
    <w:rsid w:val="00582F31"/>
    <w:rsid w:val="00583AA1"/>
    <w:rsid w:val="00583B72"/>
    <w:rsid w:val="0058415E"/>
    <w:rsid w:val="005842E8"/>
    <w:rsid w:val="005848F7"/>
    <w:rsid w:val="00584D9F"/>
    <w:rsid w:val="0058525D"/>
    <w:rsid w:val="00585D73"/>
    <w:rsid w:val="00585FE5"/>
    <w:rsid w:val="00586132"/>
    <w:rsid w:val="00586633"/>
    <w:rsid w:val="00587818"/>
    <w:rsid w:val="00591A51"/>
    <w:rsid w:val="005920AA"/>
    <w:rsid w:val="00592E31"/>
    <w:rsid w:val="0059425E"/>
    <w:rsid w:val="00595149"/>
    <w:rsid w:val="00595781"/>
    <w:rsid w:val="005962E0"/>
    <w:rsid w:val="00596427"/>
    <w:rsid w:val="00596515"/>
    <w:rsid w:val="00596518"/>
    <w:rsid w:val="00596958"/>
    <w:rsid w:val="00596A88"/>
    <w:rsid w:val="00596EB2"/>
    <w:rsid w:val="00597E8C"/>
    <w:rsid w:val="005A102F"/>
    <w:rsid w:val="005A25D6"/>
    <w:rsid w:val="005A3239"/>
    <w:rsid w:val="005A380A"/>
    <w:rsid w:val="005A397E"/>
    <w:rsid w:val="005A3FE1"/>
    <w:rsid w:val="005A4B50"/>
    <w:rsid w:val="005A5758"/>
    <w:rsid w:val="005A5C85"/>
    <w:rsid w:val="005A62E6"/>
    <w:rsid w:val="005A6C2A"/>
    <w:rsid w:val="005A7DC9"/>
    <w:rsid w:val="005B003A"/>
    <w:rsid w:val="005B1BDA"/>
    <w:rsid w:val="005B1F9D"/>
    <w:rsid w:val="005B2178"/>
    <w:rsid w:val="005B218C"/>
    <w:rsid w:val="005B2358"/>
    <w:rsid w:val="005B2719"/>
    <w:rsid w:val="005B2C34"/>
    <w:rsid w:val="005B30D9"/>
    <w:rsid w:val="005B3BA3"/>
    <w:rsid w:val="005B51AC"/>
    <w:rsid w:val="005B6176"/>
    <w:rsid w:val="005B63E0"/>
    <w:rsid w:val="005B659F"/>
    <w:rsid w:val="005B68AD"/>
    <w:rsid w:val="005B73C9"/>
    <w:rsid w:val="005B769F"/>
    <w:rsid w:val="005B79C3"/>
    <w:rsid w:val="005C0D36"/>
    <w:rsid w:val="005C11B0"/>
    <w:rsid w:val="005C1239"/>
    <w:rsid w:val="005C1AE1"/>
    <w:rsid w:val="005C1ED8"/>
    <w:rsid w:val="005C247F"/>
    <w:rsid w:val="005C2EEB"/>
    <w:rsid w:val="005C33B1"/>
    <w:rsid w:val="005C3785"/>
    <w:rsid w:val="005C3CA6"/>
    <w:rsid w:val="005C3E72"/>
    <w:rsid w:val="005C4E48"/>
    <w:rsid w:val="005C54B4"/>
    <w:rsid w:val="005C5BA4"/>
    <w:rsid w:val="005C5F36"/>
    <w:rsid w:val="005C63FB"/>
    <w:rsid w:val="005C66B3"/>
    <w:rsid w:val="005C66D8"/>
    <w:rsid w:val="005C696B"/>
    <w:rsid w:val="005C6C65"/>
    <w:rsid w:val="005C73A3"/>
    <w:rsid w:val="005C76A7"/>
    <w:rsid w:val="005C7B35"/>
    <w:rsid w:val="005C7FDD"/>
    <w:rsid w:val="005D04AB"/>
    <w:rsid w:val="005D1482"/>
    <w:rsid w:val="005D15B2"/>
    <w:rsid w:val="005D1D45"/>
    <w:rsid w:val="005D22D9"/>
    <w:rsid w:val="005D298D"/>
    <w:rsid w:val="005D3060"/>
    <w:rsid w:val="005D5A74"/>
    <w:rsid w:val="005D5DCD"/>
    <w:rsid w:val="005D71F4"/>
    <w:rsid w:val="005D7D1B"/>
    <w:rsid w:val="005D7F61"/>
    <w:rsid w:val="005E00CF"/>
    <w:rsid w:val="005E15AD"/>
    <w:rsid w:val="005E1770"/>
    <w:rsid w:val="005E1DFE"/>
    <w:rsid w:val="005E2616"/>
    <w:rsid w:val="005E3B2D"/>
    <w:rsid w:val="005E3C59"/>
    <w:rsid w:val="005E3C79"/>
    <w:rsid w:val="005E47B6"/>
    <w:rsid w:val="005E50A5"/>
    <w:rsid w:val="005E5D2E"/>
    <w:rsid w:val="005E5D2F"/>
    <w:rsid w:val="005E61A4"/>
    <w:rsid w:val="005E6807"/>
    <w:rsid w:val="005E6B7F"/>
    <w:rsid w:val="005E705E"/>
    <w:rsid w:val="005E76E2"/>
    <w:rsid w:val="005F0469"/>
    <w:rsid w:val="005F0548"/>
    <w:rsid w:val="005F0839"/>
    <w:rsid w:val="005F08E7"/>
    <w:rsid w:val="005F1136"/>
    <w:rsid w:val="005F18A3"/>
    <w:rsid w:val="005F2AFB"/>
    <w:rsid w:val="005F2C4F"/>
    <w:rsid w:val="005F2D43"/>
    <w:rsid w:val="005F39DD"/>
    <w:rsid w:val="005F426B"/>
    <w:rsid w:val="005F42FD"/>
    <w:rsid w:val="005F5187"/>
    <w:rsid w:val="005F65C1"/>
    <w:rsid w:val="005F6CF3"/>
    <w:rsid w:val="005F7442"/>
    <w:rsid w:val="005F79CE"/>
    <w:rsid w:val="005F79FB"/>
    <w:rsid w:val="005F7B33"/>
    <w:rsid w:val="005F7C1D"/>
    <w:rsid w:val="005F7C1E"/>
    <w:rsid w:val="006007F7"/>
    <w:rsid w:val="006010D9"/>
    <w:rsid w:val="006024D0"/>
    <w:rsid w:val="006025F1"/>
    <w:rsid w:val="006026AB"/>
    <w:rsid w:val="006029D2"/>
    <w:rsid w:val="00602F32"/>
    <w:rsid w:val="006037CC"/>
    <w:rsid w:val="0060437E"/>
    <w:rsid w:val="00606402"/>
    <w:rsid w:val="00606D57"/>
    <w:rsid w:val="00610F5F"/>
    <w:rsid w:val="00612E4A"/>
    <w:rsid w:val="006137AB"/>
    <w:rsid w:val="00613A71"/>
    <w:rsid w:val="00613F8C"/>
    <w:rsid w:val="006140BA"/>
    <w:rsid w:val="00614465"/>
    <w:rsid w:val="0061462E"/>
    <w:rsid w:val="0061496D"/>
    <w:rsid w:val="0061540A"/>
    <w:rsid w:val="0061570E"/>
    <w:rsid w:val="00615A21"/>
    <w:rsid w:val="00616006"/>
    <w:rsid w:val="00616959"/>
    <w:rsid w:val="00616FAB"/>
    <w:rsid w:val="0061719A"/>
    <w:rsid w:val="0061748B"/>
    <w:rsid w:val="00617893"/>
    <w:rsid w:val="0062060D"/>
    <w:rsid w:val="006207D2"/>
    <w:rsid w:val="006218CF"/>
    <w:rsid w:val="00621A14"/>
    <w:rsid w:val="00621C21"/>
    <w:rsid w:val="00623389"/>
    <w:rsid w:val="00624098"/>
    <w:rsid w:val="006241A7"/>
    <w:rsid w:val="00625BCF"/>
    <w:rsid w:val="00627847"/>
    <w:rsid w:val="00627DA6"/>
    <w:rsid w:val="0063126D"/>
    <w:rsid w:val="00631AFD"/>
    <w:rsid w:val="00631D08"/>
    <w:rsid w:val="00632783"/>
    <w:rsid w:val="0063326E"/>
    <w:rsid w:val="0063369B"/>
    <w:rsid w:val="006346DF"/>
    <w:rsid w:val="00635EAC"/>
    <w:rsid w:val="00636712"/>
    <w:rsid w:val="00637320"/>
    <w:rsid w:val="006378EC"/>
    <w:rsid w:val="00637953"/>
    <w:rsid w:val="00637974"/>
    <w:rsid w:val="00637D20"/>
    <w:rsid w:val="00637DB9"/>
    <w:rsid w:val="00637FE2"/>
    <w:rsid w:val="0064089D"/>
    <w:rsid w:val="00640D52"/>
    <w:rsid w:val="00640F6C"/>
    <w:rsid w:val="006419F5"/>
    <w:rsid w:val="00642170"/>
    <w:rsid w:val="00643214"/>
    <w:rsid w:val="006437B7"/>
    <w:rsid w:val="0064435C"/>
    <w:rsid w:val="006454E0"/>
    <w:rsid w:val="0064593A"/>
    <w:rsid w:val="00645EC9"/>
    <w:rsid w:val="00645F47"/>
    <w:rsid w:val="00646306"/>
    <w:rsid w:val="00646BCE"/>
    <w:rsid w:val="00646E07"/>
    <w:rsid w:val="00646E9C"/>
    <w:rsid w:val="00647196"/>
    <w:rsid w:val="006505B5"/>
    <w:rsid w:val="00650C35"/>
    <w:rsid w:val="00651402"/>
    <w:rsid w:val="006514BA"/>
    <w:rsid w:val="0065263D"/>
    <w:rsid w:val="006532E1"/>
    <w:rsid w:val="0065330F"/>
    <w:rsid w:val="00653C2F"/>
    <w:rsid w:val="00654F2E"/>
    <w:rsid w:val="0065669E"/>
    <w:rsid w:val="00656823"/>
    <w:rsid w:val="006569D1"/>
    <w:rsid w:val="00656A97"/>
    <w:rsid w:val="00657CF2"/>
    <w:rsid w:val="006600CF"/>
    <w:rsid w:val="00660156"/>
    <w:rsid w:val="00661739"/>
    <w:rsid w:val="0066254E"/>
    <w:rsid w:val="00663942"/>
    <w:rsid w:val="00666ADB"/>
    <w:rsid w:val="006679BA"/>
    <w:rsid w:val="00667B4C"/>
    <w:rsid w:val="00670CA7"/>
    <w:rsid w:val="0067125C"/>
    <w:rsid w:val="006715DA"/>
    <w:rsid w:val="00672313"/>
    <w:rsid w:val="00672C65"/>
    <w:rsid w:val="00673E91"/>
    <w:rsid w:val="00673FCB"/>
    <w:rsid w:val="006755CF"/>
    <w:rsid w:val="00676474"/>
    <w:rsid w:val="00676A69"/>
    <w:rsid w:val="00676B2C"/>
    <w:rsid w:val="0067721A"/>
    <w:rsid w:val="00680020"/>
    <w:rsid w:val="006803C4"/>
    <w:rsid w:val="0068081F"/>
    <w:rsid w:val="00680AF9"/>
    <w:rsid w:val="0068127A"/>
    <w:rsid w:val="0068185F"/>
    <w:rsid w:val="00681C12"/>
    <w:rsid w:val="00681DD3"/>
    <w:rsid w:val="00682707"/>
    <w:rsid w:val="00682DB9"/>
    <w:rsid w:val="00682F7D"/>
    <w:rsid w:val="00683219"/>
    <w:rsid w:val="0068408A"/>
    <w:rsid w:val="0068442E"/>
    <w:rsid w:val="006849DB"/>
    <w:rsid w:val="00690BF7"/>
    <w:rsid w:val="00690C39"/>
    <w:rsid w:val="00690C72"/>
    <w:rsid w:val="00690E6D"/>
    <w:rsid w:val="00690E74"/>
    <w:rsid w:val="006926CA"/>
    <w:rsid w:val="00692869"/>
    <w:rsid w:val="006928DC"/>
    <w:rsid w:val="00692BDC"/>
    <w:rsid w:val="00694AF6"/>
    <w:rsid w:val="0069618F"/>
    <w:rsid w:val="0069636B"/>
    <w:rsid w:val="00696AC0"/>
    <w:rsid w:val="00696E74"/>
    <w:rsid w:val="00697CAC"/>
    <w:rsid w:val="006A1855"/>
    <w:rsid w:val="006A1D0A"/>
    <w:rsid w:val="006A23BC"/>
    <w:rsid w:val="006A29AC"/>
    <w:rsid w:val="006A44EE"/>
    <w:rsid w:val="006A4E10"/>
    <w:rsid w:val="006A5695"/>
    <w:rsid w:val="006A582F"/>
    <w:rsid w:val="006A679E"/>
    <w:rsid w:val="006A7A24"/>
    <w:rsid w:val="006B00BD"/>
    <w:rsid w:val="006B0263"/>
    <w:rsid w:val="006B042B"/>
    <w:rsid w:val="006B046D"/>
    <w:rsid w:val="006B0AC1"/>
    <w:rsid w:val="006B0CDA"/>
    <w:rsid w:val="006B0DAA"/>
    <w:rsid w:val="006B136E"/>
    <w:rsid w:val="006B1642"/>
    <w:rsid w:val="006B1BD2"/>
    <w:rsid w:val="006B26AD"/>
    <w:rsid w:val="006B2901"/>
    <w:rsid w:val="006B44B6"/>
    <w:rsid w:val="006B5555"/>
    <w:rsid w:val="006B60DB"/>
    <w:rsid w:val="006B6806"/>
    <w:rsid w:val="006B68F5"/>
    <w:rsid w:val="006B69F7"/>
    <w:rsid w:val="006B7E65"/>
    <w:rsid w:val="006B7F8B"/>
    <w:rsid w:val="006C0A88"/>
    <w:rsid w:val="006C0C57"/>
    <w:rsid w:val="006C0E1A"/>
    <w:rsid w:val="006C111B"/>
    <w:rsid w:val="006C12F6"/>
    <w:rsid w:val="006C1F29"/>
    <w:rsid w:val="006C22DE"/>
    <w:rsid w:val="006C36B9"/>
    <w:rsid w:val="006C376C"/>
    <w:rsid w:val="006C3B53"/>
    <w:rsid w:val="006C409F"/>
    <w:rsid w:val="006C497F"/>
    <w:rsid w:val="006C4A5D"/>
    <w:rsid w:val="006C54D5"/>
    <w:rsid w:val="006C6869"/>
    <w:rsid w:val="006C68A1"/>
    <w:rsid w:val="006C6CC1"/>
    <w:rsid w:val="006C7266"/>
    <w:rsid w:val="006C7835"/>
    <w:rsid w:val="006D06B2"/>
    <w:rsid w:val="006D13CE"/>
    <w:rsid w:val="006D1D49"/>
    <w:rsid w:val="006D25FD"/>
    <w:rsid w:val="006D2725"/>
    <w:rsid w:val="006D309B"/>
    <w:rsid w:val="006D345D"/>
    <w:rsid w:val="006D3627"/>
    <w:rsid w:val="006D39D3"/>
    <w:rsid w:val="006D3BFD"/>
    <w:rsid w:val="006D5880"/>
    <w:rsid w:val="006D5C8E"/>
    <w:rsid w:val="006D7D46"/>
    <w:rsid w:val="006E00CF"/>
    <w:rsid w:val="006E07F4"/>
    <w:rsid w:val="006E08CF"/>
    <w:rsid w:val="006E1130"/>
    <w:rsid w:val="006E1149"/>
    <w:rsid w:val="006E1859"/>
    <w:rsid w:val="006E18CA"/>
    <w:rsid w:val="006E1BB6"/>
    <w:rsid w:val="006E1D65"/>
    <w:rsid w:val="006E224F"/>
    <w:rsid w:val="006E3745"/>
    <w:rsid w:val="006E3DFE"/>
    <w:rsid w:val="006E43F2"/>
    <w:rsid w:val="006E5B49"/>
    <w:rsid w:val="006E6551"/>
    <w:rsid w:val="006E7D0C"/>
    <w:rsid w:val="006F00F6"/>
    <w:rsid w:val="006F0264"/>
    <w:rsid w:val="006F043C"/>
    <w:rsid w:val="006F0A11"/>
    <w:rsid w:val="006F0B0F"/>
    <w:rsid w:val="006F0EC3"/>
    <w:rsid w:val="006F0F08"/>
    <w:rsid w:val="006F146C"/>
    <w:rsid w:val="006F16EA"/>
    <w:rsid w:val="006F2268"/>
    <w:rsid w:val="006F2579"/>
    <w:rsid w:val="006F3087"/>
    <w:rsid w:val="006F369A"/>
    <w:rsid w:val="006F425A"/>
    <w:rsid w:val="006F47ED"/>
    <w:rsid w:val="006F4AE3"/>
    <w:rsid w:val="006F5DDC"/>
    <w:rsid w:val="006F729C"/>
    <w:rsid w:val="007003F9"/>
    <w:rsid w:val="00701A38"/>
    <w:rsid w:val="00701FEA"/>
    <w:rsid w:val="00702522"/>
    <w:rsid w:val="0070256D"/>
    <w:rsid w:val="00702ECD"/>
    <w:rsid w:val="00702FDD"/>
    <w:rsid w:val="007035D8"/>
    <w:rsid w:val="007037D4"/>
    <w:rsid w:val="00703ACD"/>
    <w:rsid w:val="00703C45"/>
    <w:rsid w:val="00703C85"/>
    <w:rsid w:val="00704199"/>
    <w:rsid w:val="007041D0"/>
    <w:rsid w:val="0070440F"/>
    <w:rsid w:val="007045E6"/>
    <w:rsid w:val="007049CC"/>
    <w:rsid w:val="00704DEC"/>
    <w:rsid w:val="00704F0E"/>
    <w:rsid w:val="00704F99"/>
    <w:rsid w:val="00705976"/>
    <w:rsid w:val="00706500"/>
    <w:rsid w:val="0070650C"/>
    <w:rsid w:val="00706AFC"/>
    <w:rsid w:val="00706D9F"/>
    <w:rsid w:val="0071034B"/>
    <w:rsid w:val="007115C0"/>
    <w:rsid w:val="007125DB"/>
    <w:rsid w:val="007134FA"/>
    <w:rsid w:val="00713EF9"/>
    <w:rsid w:val="007141C3"/>
    <w:rsid w:val="007161E3"/>
    <w:rsid w:val="00716708"/>
    <w:rsid w:val="00717E3C"/>
    <w:rsid w:val="00720104"/>
    <w:rsid w:val="00720C93"/>
    <w:rsid w:val="00721C0D"/>
    <w:rsid w:val="00721F59"/>
    <w:rsid w:val="007226C1"/>
    <w:rsid w:val="00723828"/>
    <w:rsid w:val="00723F0A"/>
    <w:rsid w:val="00725BFE"/>
    <w:rsid w:val="00725F57"/>
    <w:rsid w:val="007266FB"/>
    <w:rsid w:val="00726F96"/>
    <w:rsid w:val="00726FEF"/>
    <w:rsid w:val="00730880"/>
    <w:rsid w:val="00731001"/>
    <w:rsid w:val="007317A8"/>
    <w:rsid w:val="00731B7E"/>
    <w:rsid w:val="00731CCE"/>
    <w:rsid w:val="007328ED"/>
    <w:rsid w:val="00732D8E"/>
    <w:rsid w:val="007346DC"/>
    <w:rsid w:val="00735046"/>
    <w:rsid w:val="007351D5"/>
    <w:rsid w:val="00735637"/>
    <w:rsid w:val="007376E9"/>
    <w:rsid w:val="00741C7D"/>
    <w:rsid w:val="00742720"/>
    <w:rsid w:val="00742D9F"/>
    <w:rsid w:val="00743357"/>
    <w:rsid w:val="00743A7A"/>
    <w:rsid w:val="007441C6"/>
    <w:rsid w:val="0074573B"/>
    <w:rsid w:val="0074574F"/>
    <w:rsid w:val="00745AB3"/>
    <w:rsid w:val="007461F7"/>
    <w:rsid w:val="007468A1"/>
    <w:rsid w:val="007478B3"/>
    <w:rsid w:val="00747E7D"/>
    <w:rsid w:val="00750B1D"/>
    <w:rsid w:val="00750BE8"/>
    <w:rsid w:val="00750C05"/>
    <w:rsid w:val="00750CFD"/>
    <w:rsid w:val="00751458"/>
    <w:rsid w:val="00752383"/>
    <w:rsid w:val="0075281E"/>
    <w:rsid w:val="0075378F"/>
    <w:rsid w:val="007539D2"/>
    <w:rsid w:val="00753AFD"/>
    <w:rsid w:val="0075432E"/>
    <w:rsid w:val="00757F6A"/>
    <w:rsid w:val="0076130D"/>
    <w:rsid w:val="00762103"/>
    <w:rsid w:val="0076288C"/>
    <w:rsid w:val="00762B59"/>
    <w:rsid w:val="00762BB9"/>
    <w:rsid w:val="00763908"/>
    <w:rsid w:val="00763979"/>
    <w:rsid w:val="00763DFD"/>
    <w:rsid w:val="007644D7"/>
    <w:rsid w:val="00764552"/>
    <w:rsid w:val="0076584B"/>
    <w:rsid w:val="0076643D"/>
    <w:rsid w:val="007666C3"/>
    <w:rsid w:val="00767053"/>
    <w:rsid w:val="007675D5"/>
    <w:rsid w:val="007703DA"/>
    <w:rsid w:val="00770A0C"/>
    <w:rsid w:val="00770A17"/>
    <w:rsid w:val="00770CFA"/>
    <w:rsid w:val="00772F27"/>
    <w:rsid w:val="007731AD"/>
    <w:rsid w:val="007739D4"/>
    <w:rsid w:val="007746DC"/>
    <w:rsid w:val="00775310"/>
    <w:rsid w:val="007760D7"/>
    <w:rsid w:val="00776EC2"/>
    <w:rsid w:val="00777321"/>
    <w:rsid w:val="00780120"/>
    <w:rsid w:val="00780434"/>
    <w:rsid w:val="007806D6"/>
    <w:rsid w:val="007806F1"/>
    <w:rsid w:val="007822F3"/>
    <w:rsid w:val="007825EF"/>
    <w:rsid w:val="0078269B"/>
    <w:rsid w:val="00782EAE"/>
    <w:rsid w:val="00783221"/>
    <w:rsid w:val="00784BB0"/>
    <w:rsid w:val="00785466"/>
    <w:rsid w:val="00785965"/>
    <w:rsid w:val="00786024"/>
    <w:rsid w:val="007871D7"/>
    <w:rsid w:val="00787891"/>
    <w:rsid w:val="00787F13"/>
    <w:rsid w:val="0079028B"/>
    <w:rsid w:val="00790CD3"/>
    <w:rsid w:val="00791160"/>
    <w:rsid w:val="00791553"/>
    <w:rsid w:val="00791A7C"/>
    <w:rsid w:val="00791BDC"/>
    <w:rsid w:val="00792F5F"/>
    <w:rsid w:val="00793CA9"/>
    <w:rsid w:val="0079404D"/>
    <w:rsid w:val="007947AF"/>
    <w:rsid w:val="00794DD0"/>
    <w:rsid w:val="0079553B"/>
    <w:rsid w:val="00795A64"/>
    <w:rsid w:val="00795AA9"/>
    <w:rsid w:val="00796162"/>
    <w:rsid w:val="007965F5"/>
    <w:rsid w:val="00796FF6"/>
    <w:rsid w:val="0079700F"/>
    <w:rsid w:val="007A14DC"/>
    <w:rsid w:val="007A2FCF"/>
    <w:rsid w:val="007A3588"/>
    <w:rsid w:val="007A3B05"/>
    <w:rsid w:val="007A42DD"/>
    <w:rsid w:val="007A51D0"/>
    <w:rsid w:val="007A578E"/>
    <w:rsid w:val="007A6085"/>
    <w:rsid w:val="007A61F0"/>
    <w:rsid w:val="007A6B8C"/>
    <w:rsid w:val="007A761F"/>
    <w:rsid w:val="007A76B7"/>
    <w:rsid w:val="007A7C90"/>
    <w:rsid w:val="007B0651"/>
    <w:rsid w:val="007B07D9"/>
    <w:rsid w:val="007B1AD6"/>
    <w:rsid w:val="007B1C35"/>
    <w:rsid w:val="007B1DCD"/>
    <w:rsid w:val="007B3435"/>
    <w:rsid w:val="007B385A"/>
    <w:rsid w:val="007B3BF5"/>
    <w:rsid w:val="007B4C1A"/>
    <w:rsid w:val="007B5E54"/>
    <w:rsid w:val="007B5EE6"/>
    <w:rsid w:val="007C0B73"/>
    <w:rsid w:val="007C1256"/>
    <w:rsid w:val="007C14BA"/>
    <w:rsid w:val="007C2481"/>
    <w:rsid w:val="007C2662"/>
    <w:rsid w:val="007C2AB8"/>
    <w:rsid w:val="007C3871"/>
    <w:rsid w:val="007C45A8"/>
    <w:rsid w:val="007C49BE"/>
    <w:rsid w:val="007C4B72"/>
    <w:rsid w:val="007C64C3"/>
    <w:rsid w:val="007C7165"/>
    <w:rsid w:val="007C7FAD"/>
    <w:rsid w:val="007D02F6"/>
    <w:rsid w:val="007D0806"/>
    <w:rsid w:val="007D19D5"/>
    <w:rsid w:val="007D2742"/>
    <w:rsid w:val="007D2768"/>
    <w:rsid w:val="007D3164"/>
    <w:rsid w:val="007D31E9"/>
    <w:rsid w:val="007D3804"/>
    <w:rsid w:val="007D3C57"/>
    <w:rsid w:val="007D4089"/>
    <w:rsid w:val="007D49F9"/>
    <w:rsid w:val="007D4A6A"/>
    <w:rsid w:val="007D5374"/>
    <w:rsid w:val="007D542B"/>
    <w:rsid w:val="007D54F3"/>
    <w:rsid w:val="007D63F6"/>
    <w:rsid w:val="007D66BF"/>
    <w:rsid w:val="007D6F91"/>
    <w:rsid w:val="007E0FB5"/>
    <w:rsid w:val="007E110C"/>
    <w:rsid w:val="007E11CB"/>
    <w:rsid w:val="007E1399"/>
    <w:rsid w:val="007E169C"/>
    <w:rsid w:val="007E41AD"/>
    <w:rsid w:val="007E472D"/>
    <w:rsid w:val="007E4894"/>
    <w:rsid w:val="007E4F5E"/>
    <w:rsid w:val="007E57FB"/>
    <w:rsid w:val="007E68EC"/>
    <w:rsid w:val="007E6BC8"/>
    <w:rsid w:val="007E6EE0"/>
    <w:rsid w:val="007E7BE9"/>
    <w:rsid w:val="007E7F7C"/>
    <w:rsid w:val="007F1858"/>
    <w:rsid w:val="007F1D5A"/>
    <w:rsid w:val="007F345B"/>
    <w:rsid w:val="007F3912"/>
    <w:rsid w:val="007F5FB4"/>
    <w:rsid w:val="007F7845"/>
    <w:rsid w:val="007F7B44"/>
    <w:rsid w:val="007F7EF4"/>
    <w:rsid w:val="00800FA5"/>
    <w:rsid w:val="00801843"/>
    <w:rsid w:val="00801CD7"/>
    <w:rsid w:val="008021CC"/>
    <w:rsid w:val="008040A1"/>
    <w:rsid w:val="008048B5"/>
    <w:rsid w:val="00804A9B"/>
    <w:rsid w:val="0080537E"/>
    <w:rsid w:val="00805541"/>
    <w:rsid w:val="008058F9"/>
    <w:rsid w:val="0080642F"/>
    <w:rsid w:val="0081002D"/>
    <w:rsid w:val="00810E45"/>
    <w:rsid w:val="008117D4"/>
    <w:rsid w:val="00811887"/>
    <w:rsid w:val="008118B1"/>
    <w:rsid w:val="00811F0E"/>
    <w:rsid w:val="00813BCA"/>
    <w:rsid w:val="00814ABD"/>
    <w:rsid w:val="008155AD"/>
    <w:rsid w:val="00815E64"/>
    <w:rsid w:val="00816414"/>
    <w:rsid w:val="00816429"/>
    <w:rsid w:val="00816D96"/>
    <w:rsid w:val="00817591"/>
    <w:rsid w:val="00817BBD"/>
    <w:rsid w:val="008201A4"/>
    <w:rsid w:val="00820480"/>
    <w:rsid w:val="008214D8"/>
    <w:rsid w:val="008214EF"/>
    <w:rsid w:val="00821A73"/>
    <w:rsid w:val="00821F80"/>
    <w:rsid w:val="008221DF"/>
    <w:rsid w:val="0082232F"/>
    <w:rsid w:val="008238EC"/>
    <w:rsid w:val="00823BF7"/>
    <w:rsid w:val="0082425C"/>
    <w:rsid w:val="00824D82"/>
    <w:rsid w:val="00825443"/>
    <w:rsid w:val="00825803"/>
    <w:rsid w:val="008260B1"/>
    <w:rsid w:val="0082694E"/>
    <w:rsid w:val="00826C9D"/>
    <w:rsid w:val="00827065"/>
    <w:rsid w:val="00827234"/>
    <w:rsid w:val="008301BA"/>
    <w:rsid w:val="008305A3"/>
    <w:rsid w:val="00830A25"/>
    <w:rsid w:val="00830D82"/>
    <w:rsid w:val="00830FE0"/>
    <w:rsid w:val="00831234"/>
    <w:rsid w:val="00831A86"/>
    <w:rsid w:val="0083311F"/>
    <w:rsid w:val="00833CEB"/>
    <w:rsid w:val="00833F27"/>
    <w:rsid w:val="00834587"/>
    <w:rsid w:val="00834656"/>
    <w:rsid w:val="008348F2"/>
    <w:rsid w:val="00834C34"/>
    <w:rsid w:val="00836DA0"/>
    <w:rsid w:val="00836E76"/>
    <w:rsid w:val="00836F40"/>
    <w:rsid w:val="0083768C"/>
    <w:rsid w:val="008410AE"/>
    <w:rsid w:val="00841652"/>
    <w:rsid w:val="008417A2"/>
    <w:rsid w:val="008422B5"/>
    <w:rsid w:val="00842AC1"/>
    <w:rsid w:val="008431C0"/>
    <w:rsid w:val="008431E5"/>
    <w:rsid w:val="00843A6D"/>
    <w:rsid w:val="00843D42"/>
    <w:rsid w:val="00843F36"/>
    <w:rsid w:val="00844663"/>
    <w:rsid w:val="008446E3"/>
    <w:rsid w:val="00844B1E"/>
    <w:rsid w:val="0084500E"/>
    <w:rsid w:val="00845056"/>
    <w:rsid w:val="008453AB"/>
    <w:rsid w:val="00845CFF"/>
    <w:rsid w:val="00845E37"/>
    <w:rsid w:val="00845EC7"/>
    <w:rsid w:val="008471CF"/>
    <w:rsid w:val="00850568"/>
    <w:rsid w:val="008508A2"/>
    <w:rsid w:val="00850D58"/>
    <w:rsid w:val="008518A6"/>
    <w:rsid w:val="00851960"/>
    <w:rsid w:val="008522D6"/>
    <w:rsid w:val="008523A8"/>
    <w:rsid w:val="008536F1"/>
    <w:rsid w:val="00853BE0"/>
    <w:rsid w:val="008542DE"/>
    <w:rsid w:val="008543EA"/>
    <w:rsid w:val="008545B0"/>
    <w:rsid w:val="008551EF"/>
    <w:rsid w:val="00855983"/>
    <w:rsid w:val="00855B77"/>
    <w:rsid w:val="00856373"/>
    <w:rsid w:val="0085681C"/>
    <w:rsid w:val="00856884"/>
    <w:rsid w:val="00856B69"/>
    <w:rsid w:val="00856EB1"/>
    <w:rsid w:val="00856F1E"/>
    <w:rsid w:val="008571B4"/>
    <w:rsid w:val="0085757E"/>
    <w:rsid w:val="008575C9"/>
    <w:rsid w:val="00857683"/>
    <w:rsid w:val="00857E1B"/>
    <w:rsid w:val="008605D7"/>
    <w:rsid w:val="0086062F"/>
    <w:rsid w:val="00860CF9"/>
    <w:rsid w:val="00861671"/>
    <w:rsid w:val="00861BEE"/>
    <w:rsid w:val="00861E9F"/>
    <w:rsid w:val="008628A3"/>
    <w:rsid w:val="00862A4F"/>
    <w:rsid w:val="0086361D"/>
    <w:rsid w:val="008636CE"/>
    <w:rsid w:val="008641BD"/>
    <w:rsid w:val="00864596"/>
    <w:rsid w:val="00864D16"/>
    <w:rsid w:val="00864EA0"/>
    <w:rsid w:val="00865092"/>
    <w:rsid w:val="00866184"/>
    <w:rsid w:val="00867105"/>
    <w:rsid w:val="0087034C"/>
    <w:rsid w:val="00870457"/>
    <w:rsid w:val="00870B7B"/>
    <w:rsid w:val="008712F6"/>
    <w:rsid w:val="0087190F"/>
    <w:rsid w:val="00873541"/>
    <w:rsid w:val="00874723"/>
    <w:rsid w:val="0087495B"/>
    <w:rsid w:val="00874AA8"/>
    <w:rsid w:val="00874BE2"/>
    <w:rsid w:val="0087587E"/>
    <w:rsid w:val="00875BE5"/>
    <w:rsid w:val="00875FD1"/>
    <w:rsid w:val="0087675F"/>
    <w:rsid w:val="0087688F"/>
    <w:rsid w:val="008777DF"/>
    <w:rsid w:val="00877DD0"/>
    <w:rsid w:val="00880194"/>
    <w:rsid w:val="00880ACE"/>
    <w:rsid w:val="00880C61"/>
    <w:rsid w:val="008817CB"/>
    <w:rsid w:val="00882B81"/>
    <w:rsid w:val="00883957"/>
    <w:rsid w:val="00883FF4"/>
    <w:rsid w:val="008848FF"/>
    <w:rsid w:val="00887A01"/>
    <w:rsid w:val="00887C83"/>
    <w:rsid w:val="0089014A"/>
    <w:rsid w:val="00891894"/>
    <w:rsid w:val="00891F02"/>
    <w:rsid w:val="00892F8D"/>
    <w:rsid w:val="008943EF"/>
    <w:rsid w:val="0089468E"/>
    <w:rsid w:val="008951DC"/>
    <w:rsid w:val="008953C7"/>
    <w:rsid w:val="00895CF0"/>
    <w:rsid w:val="0089625E"/>
    <w:rsid w:val="00896401"/>
    <w:rsid w:val="008966F0"/>
    <w:rsid w:val="00896726"/>
    <w:rsid w:val="008A0CD8"/>
    <w:rsid w:val="008A1ACF"/>
    <w:rsid w:val="008A1C96"/>
    <w:rsid w:val="008A27D6"/>
    <w:rsid w:val="008A2A54"/>
    <w:rsid w:val="008A2BC0"/>
    <w:rsid w:val="008A2D7B"/>
    <w:rsid w:val="008A30B1"/>
    <w:rsid w:val="008A4C11"/>
    <w:rsid w:val="008A6907"/>
    <w:rsid w:val="008A6CE9"/>
    <w:rsid w:val="008A6DA5"/>
    <w:rsid w:val="008A7ABD"/>
    <w:rsid w:val="008B045A"/>
    <w:rsid w:val="008B1590"/>
    <w:rsid w:val="008B15DD"/>
    <w:rsid w:val="008B233A"/>
    <w:rsid w:val="008B2D7D"/>
    <w:rsid w:val="008B42B4"/>
    <w:rsid w:val="008B4759"/>
    <w:rsid w:val="008B4DE0"/>
    <w:rsid w:val="008B563E"/>
    <w:rsid w:val="008B668F"/>
    <w:rsid w:val="008B6D84"/>
    <w:rsid w:val="008B7354"/>
    <w:rsid w:val="008B7839"/>
    <w:rsid w:val="008B7D15"/>
    <w:rsid w:val="008C0040"/>
    <w:rsid w:val="008C022F"/>
    <w:rsid w:val="008C0284"/>
    <w:rsid w:val="008C0F35"/>
    <w:rsid w:val="008C0F75"/>
    <w:rsid w:val="008C1CA9"/>
    <w:rsid w:val="008C2BA3"/>
    <w:rsid w:val="008C3181"/>
    <w:rsid w:val="008C37F3"/>
    <w:rsid w:val="008C5684"/>
    <w:rsid w:val="008C5810"/>
    <w:rsid w:val="008C58B4"/>
    <w:rsid w:val="008C5A55"/>
    <w:rsid w:val="008C6701"/>
    <w:rsid w:val="008C7CCC"/>
    <w:rsid w:val="008C7CD4"/>
    <w:rsid w:val="008D0B24"/>
    <w:rsid w:val="008D0C0F"/>
    <w:rsid w:val="008D0FB2"/>
    <w:rsid w:val="008D1A4D"/>
    <w:rsid w:val="008D1E9D"/>
    <w:rsid w:val="008D2951"/>
    <w:rsid w:val="008D3297"/>
    <w:rsid w:val="008D3358"/>
    <w:rsid w:val="008D341C"/>
    <w:rsid w:val="008D35AE"/>
    <w:rsid w:val="008D4573"/>
    <w:rsid w:val="008D4770"/>
    <w:rsid w:val="008D58E2"/>
    <w:rsid w:val="008D5F9E"/>
    <w:rsid w:val="008E0700"/>
    <w:rsid w:val="008E0EF9"/>
    <w:rsid w:val="008E196D"/>
    <w:rsid w:val="008E1D47"/>
    <w:rsid w:val="008E374C"/>
    <w:rsid w:val="008E4334"/>
    <w:rsid w:val="008E4A04"/>
    <w:rsid w:val="008E551C"/>
    <w:rsid w:val="008E5CF5"/>
    <w:rsid w:val="008E6574"/>
    <w:rsid w:val="008E6C44"/>
    <w:rsid w:val="008E7143"/>
    <w:rsid w:val="008E77DE"/>
    <w:rsid w:val="008E77E8"/>
    <w:rsid w:val="008E7A77"/>
    <w:rsid w:val="008F03F7"/>
    <w:rsid w:val="008F0D51"/>
    <w:rsid w:val="008F0F63"/>
    <w:rsid w:val="008F22F5"/>
    <w:rsid w:val="008F234A"/>
    <w:rsid w:val="008F3A71"/>
    <w:rsid w:val="008F3E55"/>
    <w:rsid w:val="008F3E8E"/>
    <w:rsid w:val="008F40B4"/>
    <w:rsid w:val="008F421C"/>
    <w:rsid w:val="008F465D"/>
    <w:rsid w:val="008F517B"/>
    <w:rsid w:val="008F5277"/>
    <w:rsid w:val="008F5672"/>
    <w:rsid w:val="008F5AF9"/>
    <w:rsid w:val="008F6080"/>
    <w:rsid w:val="008F63CA"/>
    <w:rsid w:val="008F6AE6"/>
    <w:rsid w:val="008F6B3C"/>
    <w:rsid w:val="008F7657"/>
    <w:rsid w:val="00900DF4"/>
    <w:rsid w:val="00900E38"/>
    <w:rsid w:val="009012D2"/>
    <w:rsid w:val="00901940"/>
    <w:rsid w:val="00902179"/>
    <w:rsid w:val="00902658"/>
    <w:rsid w:val="00902778"/>
    <w:rsid w:val="0090280F"/>
    <w:rsid w:val="009030A2"/>
    <w:rsid w:val="009033B6"/>
    <w:rsid w:val="00903DDD"/>
    <w:rsid w:val="00904F18"/>
    <w:rsid w:val="00905023"/>
    <w:rsid w:val="009060DC"/>
    <w:rsid w:val="0091002B"/>
    <w:rsid w:val="00910B0B"/>
    <w:rsid w:val="00910F3A"/>
    <w:rsid w:val="00912DAF"/>
    <w:rsid w:val="009132DE"/>
    <w:rsid w:val="00913ABD"/>
    <w:rsid w:val="0091409C"/>
    <w:rsid w:val="0091577D"/>
    <w:rsid w:val="00915DC0"/>
    <w:rsid w:val="00916D8E"/>
    <w:rsid w:val="009204DC"/>
    <w:rsid w:val="009214CC"/>
    <w:rsid w:val="00922EA6"/>
    <w:rsid w:val="00923585"/>
    <w:rsid w:val="00924A23"/>
    <w:rsid w:val="0092650B"/>
    <w:rsid w:val="00926791"/>
    <w:rsid w:val="00926997"/>
    <w:rsid w:val="00927D43"/>
    <w:rsid w:val="00927F42"/>
    <w:rsid w:val="00927FA4"/>
    <w:rsid w:val="00930EBB"/>
    <w:rsid w:val="009316B8"/>
    <w:rsid w:val="0093198D"/>
    <w:rsid w:val="00933D2C"/>
    <w:rsid w:val="0093474F"/>
    <w:rsid w:val="00934AA1"/>
    <w:rsid w:val="00935F94"/>
    <w:rsid w:val="00936E5F"/>
    <w:rsid w:val="009371E7"/>
    <w:rsid w:val="0093760A"/>
    <w:rsid w:val="009379F1"/>
    <w:rsid w:val="00940D45"/>
    <w:rsid w:val="0094223B"/>
    <w:rsid w:val="00942A26"/>
    <w:rsid w:val="00942B98"/>
    <w:rsid w:val="0094419E"/>
    <w:rsid w:val="00945108"/>
    <w:rsid w:val="009452BC"/>
    <w:rsid w:val="00945431"/>
    <w:rsid w:val="009462B1"/>
    <w:rsid w:val="00947FC5"/>
    <w:rsid w:val="0095047E"/>
    <w:rsid w:val="00950AD0"/>
    <w:rsid w:val="00952132"/>
    <w:rsid w:val="009522C4"/>
    <w:rsid w:val="0095241D"/>
    <w:rsid w:val="009525B6"/>
    <w:rsid w:val="00952E38"/>
    <w:rsid w:val="009534EB"/>
    <w:rsid w:val="009547E3"/>
    <w:rsid w:val="00956901"/>
    <w:rsid w:val="009577DE"/>
    <w:rsid w:val="009611C3"/>
    <w:rsid w:val="00961728"/>
    <w:rsid w:val="00961954"/>
    <w:rsid w:val="00961A31"/>
    <w:rsid w:val="00961CFA"/>
    <w:rsid w:val="00963305"/>
    <w:rsid w:val="00963437"/>
    <w:rsid w:val="00964465"/>
    <w:rsid w:val="00964ED2"/>
    <w:rsid w:val="009654BC"/>
    <w:rsid w:val="00965DDA"/>
    <w:rsid w:val="00966424"/>
    <w:rsid w:val="00966536"/>
    <w:rsid w:val="00966A86"/>
    <w:rsid w:val="00966CF5"/>
    <w:rsid w:val="00967669"/>
    <w:rsid w:val="009676DC"/>
    <w:rsid w:val="009679B8"/>
    <w:rsid w:val="00967F61"/>
    <w:rsid w:val="009705EC"/>
    <w:rsid w:val="00972698"/>
    <w:rsid w:val="0097455B"/>
    <w:rsid w:val="009747A0"/>
    <w:rsid w:val="00974B78"/>
    <w:rsid w:val="0097542B"/>
    <w:rsid w:val="00975D76"/>
    <w:rsid w:val="009774AA"/>
    <w:rsid w:val="00977897"/>
    <w:rsid w:val="009778C7"/>
    <w:rsid w:val="00977F90"/>
    <w:rsid w:val="0098130C"/>
    <w:rsid w:val="009817E8"/>
    <w:rsid w:val="0098251B"/>
    <w:rsid w:val="009826EE"/>
    <w:rsid w:val="00982A9C"/>
    <w:rsid w:val="00982CE1"/>
    <w:rsid w:val="009830D1"/>
    <w:rsid w:val="00983CA2"/>
    <w:rsid w:val="00984C0C"/>
    <w:rsid w:val="00984F73"/>
    <w:rsid w:val="00984F80"/>
    <w:rsid w:val="009850BE"/>
    <w:rsid w:val="0098512D"/>
    <w:rsid w:val="009852F4"/>
    <w:rsid w:val="00985E19"/>
    <w:rsid w:val="009868C6"/>
    <w:rsid w:val="00987668"/>
    <w:rsid w:val="009904C3"/>
    <w:rsid w:val="00990636"/>
    <w:rsid w:val="00990EBD"/>
    <w:rsid w:val="0099197D"/>
    <w:rsid w:val="009922FE"/>
    <w:rsid w:val="00992F7A"/>
    <w:rsid w:val="0099341A"/>
    <w:rsid w:val="00993485"/>
    <w:rsid w:val="009938F4"/>
    <w:rsid w:val="0099452F"/>
    <w:rsid w:val="00994653"/>
    <w:rsid w:val="0099482C"/>
    <w:rsid w:val="009949D9"/>
    <w:rsid w:val="00995DA0"/>
    <w:rsid w:val="009A0AC6"/>
    <w:rsid w:val="009A1426"/>
    <w:rsid w:val="009A1E4E"/>
    <w:rsid w:val="009A220D"/>
    <w:rsid w:val="009A2EC7"/>
    <w:rsid w:val="009A3406"/>
    <w:rsid w:val="009A364D"/>
    <w:rsid w:val="009A4774"/>
    <w:rsid w:val="009A5342"/>
    <w:rsid w:val="009A56D2"/>
    <w:rsid w:val="009A5D19"/>
    <w:rsid w:val="009A5DE1"/>
    <w:rsid w:val="009A6201"/>
    <w:rsid w:val="009A662E"/>
    <w:rsid w:val="009A6BA9"/>
    <w:rsid w:val="009B0DCD"/>
    <w:rsid w:val="009B17F8"/>
    <w:rsid w:val="009B2058"/>
    <w:rsid w:val="009B2DC8"/>
    <w:rsid w:val="009B3C60"/>
    <w:rsid w:val="009B628C"/>
    <w:rsid w:val="009B6D64"/>
    <w:rsid w:val="009B6F3D"/>
    <w:rsid w:val="009B78FC"/>
    <w:rsid w:val="009C04A0"/>
    <w:rsid w:val="009C137E"/>
    <w:rsid w:val="009C1576"/>
    <w:rsid w:val="009C4D6A"/>
    <w:rsid w:val="009C5459"/>
    <w:rsid w:val="009C613C"/>
    <w:rsid w:val="009C774E"/>
    <w:rsid w:val="009C7914"/>
    <w:rsid w:val="009D0043"/>
    <w:rsid w:val="009D1E7E"/>
    <w:rsid w:val="009D431D"/>
    <w:rsid w:val="009D4F3E"/>
    <w:rsid w:val="009D57D5"/>
    <w:rsid w:val="009D5A3F"/>
    <w:rsid w:val="009D65CE"/>
    <w:rsid w:val="009D6873"/>
    <w:rsid w:val="009D6BD1"/>
    <w:rsid w:val="009D7B33"/>
    <w:rsid w:val="009E12B3"/>
    <w:rsid w:val="009E179D"/>
    <w:rsid w:val="009E1A18"/>
    <w:rsid w:val="009E3793"/>
    <w:rsid w:val="009E4B39"/>
    <w:rsid w:val="009E4C4F"/>
    <w:rsid w:val="009E4EA4"/>
    <w:rsid w:val="009E53F8"/>
    <w:rsid w:val="009E557A"/>
    <w:rsid w:val="009E5CAC"/>
    <w:rsid w:val="009E72EA"/>
    <w:rsid w:val="009E7585"/>
    <w:rsid w:val="009E75E1"/>
    <w:rsid w:val="009E7C19"/>
    <w:rsid w:val="009F0167"/>
    <w:rsid w:val="009F20B2"/>
    <w:rsid w:val="009F24BA"/>
    <w:rsid w:val="009F3E39"/>
    <w:rsid w:val="009F45E7"/>
    <w:rsid w:val="009F50B4"/>
    <w:rsid w:val="009F5C52"/>
    <w:rsid w:val="009F6385"/>
    <w:rsid w:val="009F68F2"/>
    <w:rsid w:val="00A005E2"/>
    <w:rsid w:val="00A01954"/>
    <w:rsid w:val="00A028B9"/>
    <w:rsid w:val="00A0307E"/>
    <w:rsid w:val="00A034DA"/>
    <w:rsid w:val="00A043E8"/>
    <w:rsid w:val="00A046A5"/>
    <w:rsid w:val="00A047E2"/>
    <w:rsid w:val="00A05C3B"/>
    <w:rsid w:val="00A05C9C"/>
    <w:rsid w:val="00A061B9"/>
    <w:rsid w:val="00A06D3C"/>
    <w:rsid w:val="00A103F2"/>
    <w:rsid w:val="00A107A5"/>
    <w:rsid w:val="00A11689"/>
    <w:rsid w:val="00A12346"/>
    <w:rsid w:val="00A1238D"/>
    <w:rsid w:val="00A12A51"/>
    <w:rsid w:val="00A1300D"/>
    <w:rsid w:val="00A13DA3"/>
    <w:rsid w:val="00A14180"/>
    <w:rsid w:val="00A1421B"/>
    <w:rsid w:val="00A148AE"/>
    <w:rsid w:val="00A164C8"/>
    <w:rsid w:val="00A16F05"/>
    <w:rsid w:val="00A175A0"/>
    <w:rsid w:val="00A17624"/>
    <w:rsid w:val="00A177AB"/>
    <w:rsid w:val="00A1795A"/>
    <w:rsid w:val="00A17B55"/>
    <w:rsid w:val="00A17F03"/>
    <w:rsid w:val="00A21201"/>
    <w:rsid w:val="00A21210"/>
    <w:rsid w:val="00A21857"/>
    <w:rsid w:val="00A21A64"/>
    <w:rsid w:val="00A21F0E"/>
    <w:rsid w:val="00A224D5"/>
    <w:rsid w:val="00A23FEF"/>
    <w:rsid w:val="00A269E1"/>
    <w:rsid w:val="00A26B9D"/>
    <w:rsid w:val="00A26D05"/>
    <w:rsid w:val="00A26E3E"/>
    <w:rsid w:val="00A2719D"/>
    <w:rsid w:val="00A27293"/>
    <w:rsid w:val="00A27C2A"/>
    <w:rsid w:val="00A27D00"/>
    <w:rsid w:val="00A300BB"/>
    <w:rsid w:val="00A30846"/>
    <w:rsid w:val="00A308E7"/>
    <w:rsid w:val="00A30E92"/>
    <w:rsid w:val="00A32587"/>
    <w:rsid w:val="00A32C1F"/>
    <w:rsid w:val="00A3303E"/>
    <w:rsid w:val="00A339FA"/>
    <w:rsid w:val="00A33BD5"/>
    <w:rsid w:val="00A341BE"/>
    <w:rsid w:val="00A35144"/>
    <w:rsid w:val="00A351AD"/>
    <w:rsid w:val="00A35809"/>
    <w:rsid w:val="00A35B04"/>
    <w:rsid w:val="00A3650A"/>
    <w:rsid w:val="00A367F8"/>
    <w:rsid w:val="00A372B7"/>
    <w:rsid w:val="00A40F1D"/>
    <w:rsid w:val="00A418A5"/>
    <w:rsid w:val="00A424B5"/>
    <w:rsid w:val="00A43F78"/>
    <w:rsid w:val="00A44930"/>
    <w:rsid w:val="00A44B47"/>
    <w:rsid w:val="00A45583"/>
    <w:rsid w:val="00A45709"/>
    <w:rsid w:val="00A45919"/>
    <w:rsid w:val="00A46336"/>
    <w:rsid w:val="00A46755"/>
    <w:rsid w:val="00A46FFC"/>
    <w:rsid w:val="00A510F7"/>
    <w:rsid w:val="00A514A2"/>
    <w:rsid w:val="00A514EC"/>
    <w:rsid w:val="00A5156A"/>
    <w:rsid w:val="00A51906"/>
    <w:rsid w:val="00A5247F"/>
    <w:rsid w:val="00A5313A"/>
    <w:rsid w:val="00A53D4D"/>
    <w:rsid w:val="00A5478B"/>
    <w:rsid w:val="00A54CF9"/>
    <w:rsid w:val="00A553AB"/>
    <w:rsid w:val="00A55ED2"/>
    <w:rsid w:val="00A56A94"/>
    <w:rsid w:val="00A60152"/>
    <w:rsid w:val="00A60719"/>
    <w:rsid w:val="00A60BF7"/>
    <w:rsid w:val="00A612D1"/>
    <w:rsid w:val="00A63516"/>
    <w:rsid w:val="00A64B56"/>
    <w:rsid w:val="00A64E32"/>
    <w:rsid w:val="00A65573"/>
    <w:rsid w:val="00A679A5"/>
    <w:rsid w:val="00A67E5D"/>
    <w:rsid w:val="00A67ECE"/>
    <w:rsid w:val="00A70768"/>
    <w:rsid w:val="00A71450"/>
    <w:rsid w:val="00A71784"/>
    <w:rsid w:val="00A71F18"/>
    <w:rsid w:val="00A72565"/>
    <w:rsid w:val="00A727B8"/>
    <w:rsid w:val="00A73591"/>
    <w:rsid w:val="00A73D29"/>
    <w:rsid w:val="00A7501F"/>
    <w:rsid w:val="00A75F1C"/>
    <w:rsid w:val="00A76260"/>
    <w:rsid w:val="00A804B5"/>
    <w:rsid w:val="00A82CC7"/>
    <w:rsid w:val="00A832F3"/>
    <w:rsid w:val="00A853EC"/>
    <w:rsid w:val="00A85602"/>
    <w:rsid w:val="00A85621"/>
    <w:rsid w:val="00A85C0F"/>
    <w:rsid w:val="00A86304"/>
    <w:rsid w:val="00A8758F"/>
    <w:rsid w:val="00A87C72"/>
    <w:rsid w:val="00A87E07"/>
    <w:rsid w:val="00A90085"/>
    <w:rsid w:val="00A90503"/>
    <w:rsid w:val="00A90511"/>
    <w:rsid w:val="00A90938"/>
    <w:rsid w:val="00A91A5B"/>
    <w:rsid w:val="00A92EA8"/>
    <w:rsid w:val="00A947C1"/>
    <w:rsid w:val="00A9577A"/>
    <w:rsid w:val="00A95B72"/>
    <w:rsid w:val="00A9680B"/>
    <w:rsid w:val="00A968E6"/>
    <w:rsid w:val="00AA04E6"/>
    <w:rsid w:val="00AA0F21"/>
    <w:rsid w:val="00AA1697"/>
    <w:rsid w:val="00AA16F9"/>
    <w:rsid w:val="00AA318C"/>
    <w:rsid w:val="00AA3312"/>
    <w:rsid w:val="00AA3C12"/>
    <w:rsid w:val="00AA3EA3"/>
    <w:rsid w:val="00AA41AB"/>
    <w:rsid w:val="00AA5051"/>
    <w:rsid w:val="00AA6A93"/>
    <w:rsid w:val="00AA6D01"/>
    <w:rsid w:val="00AA754F"/>
    <w:rsid w:val="00AA79E4"/>
    <w:rsid w:val="00AB090F"/>
    <w:rsid w:val="00AB0B04"/>
    <w:rsid w:val="00AB0B64"/>
    <w:rsid w:val="00AB0CE8"/>
    <w:rsid w:val="00AB23DA"/>
    <w:rsid w:val="00AB24BD"/>
    <w:rsid w:val="00AB3522"/>
    <w:rsid w:val="00AB4067"/>
    <w:rsid w:val="00AB40D2"/>
    <w:rsid w:val="00AB449C"/>
    <w:rsid w:val="00AB452D"/>
    <w:rsid w:val="00AB480C"/>
    <w:rsid w:val="00AB535F"/>
    <w:rsid w:val="00AB54F9"/>
    <w:rsid w:val="00AB5BC1"/>
    <w:rsid w:val="00AB5DF5"/>
    <w:rsid w:val="00AB6247"/>
    <w:rsid w:val="00AB694E"/>
    <w:rsid w:val="00AB6C45"/>
    <w:rsid w:val="00AB7100"/>
    <w:rsid w:val="00AB74EB"/>
    <w:rsid w:val="00AB7DFE"/>
    <w:rsid w:val="00AB7F66"/>
    <w:rsid w:val="00AC08DE"/>
    <w:rsid w:val="00AC0F91"/>
    <w:rsid w:val="00AC1077"/>
    <w:rsid w:val="00AC14B8"/>
    <w:rsid w:val="00AC169A"/>
    <w:rsid w:val="00AC18D8"/>
    <w:rsid w:val="00AC1983"/>
    <w:rsid w:val="00AC1CE8"/>
    <w:rsid w:val="00AC2743"/>
    <w:rsid w:val="00AC2BE9"/>
    <w:rsid w:val="00AC4039"/>
    <w:rsid w:val="00AC4208"/>
    <w:rsid w:val="00AC4479"/>
    <w:rsid w:val="00AC4A0B"/>
    <w:rsid w:val="00AC4D60"/>
    <w:rsid w:val="00AC4E6D"/>
    <w:rsid w:val="00AC6432"/>
    <w:rsid w:val="00AC6520"/>
    <w:rsid w:val="00AC6E28"/>
    <w:rsid w:val="00AC7596"/>
    <w:rsid w:val="00AC79BC"/>
    <w:rsid w:val="00AC7E7A"/>
    <w:rsid w:val="00AD02FB"/>
    <w:rsid w:val="00AD0691"/>
    <w:rsid w:val="00AD0836"/>
    <w:rsid w:val="00AD0F96"/>
    <w:rsid w:val="00AD164E"/>
    <w:rsid w:val="00AD1BCF"/>
    <w:rsid w:val="00AD2AB3"/>
    <w:rsid w:val="00AD2DA5"/>
    <w:rsid w:val="00AD2DA6"/>
    <w:rsid w:val="00AD42C4"/>
    <w:rsid w:val="00AD63F5"/>
    <w:rsid w:val="00AD65F3"/>
    <w:rsid w:val="00AD7215"/>
    <w:rsid w:val="00AD7603"/>
    <w:rsid w:val="00AD7CAD"/>
    <w:rsid w:val="00AE0394"/>
    <w:rsid w:val="00AE0E83"/>
    <w:rsid w:val="00AE11F6"/>
    <w:rsid w:val="00AE1666"/>
    <w:rsid w:val="00AE18AF"/>
    <w:rsid w:val="00AE1C44"/>
    <w:rsid w:val="00AE1D67"/>
    <w:rsid w:val="00AE1E65"/>
    <w:rsid w:val="00AE25CB"/>
    <w:rsid w:val="00AE30F9"/>
    <w:rsid w:val="00AE3723"/>
    <w:rsid w:val="00AE3F7D"/>
    <w:rsid w:val="00AE4E73"/>
    <w:rsid w:val="00AE5F6E"/>
    <w:rsid w:val="00AE6093"/>
    <w:rsid w:val="00AE60AF"/>
    <w:rsid w:val="00AE6377"/>
    <w:rsid w:val="00AE682F"/>
    <w:rsid w:val="00AE6F69"/>
    <w:rsid w:val="00AE7AFC"/>
    <w:rsid w:val="00AF1DEC"/>
    <w:rsid w:val="00AF3118"/>
    <w:rsid w:val="00AF40E5"/>
    <w:rsid w:val="00AF55AB"/>
    <w:rsid w:val="00AF5FA2"/>
    <w:rsid w:val="00AF6518"/>
    <w:rsid w:val="00AF6569"/>
    <w:rsid w:val="00AF66A9"/>
    <w:rsid w:val="00B008E5"/>
    <w:rsid w:val="00B01743"/>
    <w:rsid w:val="00B023F1"/>
    <w:rsid w:val="00B02532"/>
    <w:rsid w:val="00B0272D"/>
    <w:rsid w:val="00B02B52"/>
    <w:rsid w:val="00B030E6"/>
    <w:rsid w:val="00B03DE2"/>
    <w:rsid w:val="00B04659"/>
    <w:rsid w:val="00B04B92"/>
    <w:rsid w:val="00B04F17"/>
    <w:rsid w:val="00B04F3B"/>
    <w:rsid w:val="00B051D5"/>
    <w:rsid w:val="00B05988"/>
    <w:rsid w:val="00B05FE1"/>
    <w:rsid w:val="00B0636F"/>
    <w:rsid w:val="00B06794"/>
    <w:rsid w:val="00B071FB"/>
    <w:rsid w:val="00B078D9"/>
    <w:rsid w:val="00B11891"/>
    <w:rsid w:val="00B11EEC"/>
    <w:rsid w:val="00B128DE"/>
    <w:rsid w:val="00B13C5D"/>
    <w:rsid w:val="00B16211"/>
    <w:rsid w:val="00B162A2"/>
    <w:rsid w:val="00B16862"/>
    <w:rsid w:val="00B204A4"/>
    <w:rsid w:val="00B20A59"/>
    <w:rsid w:val="00B20F57"/>
    <w:rsid w:val="00B20F91"/>
    <w:rsid w:val="00B2185E"/>
    <w:rsid w:val="00B2316D"/>
    <w:rsid w:val="00B237E5"/>
    <w:rsid w:val="00B23DAB"/>
    <w:rsid w:val="00B23FF4"/>
    <w:rsid w:val="00B246D0"/>
    <w:rsid w:val="00B254D7"/>
    <w:rsid w:val="00B25E5B"/>
    <w:rsid w:val="00B261D3"/>
    <w:rsid w:val="00B27707"/>
    <w:rsid w:val="00B27BBA"/>
    <w:rsid w:val="00B27E15"/>
    <w:rsid w:val="00B3028B"/>
    <w:rsid w:val="00B32F6D"/>
    <w:rsid w:val="00B33AAB"/>
    <w:rsid w:val="00B34137"/>
    <w:rsid w:val="00B3459E"/>
    <w:rsid w:val="00B34E9F"/>
    <w:rsid w:val="00B35864"/>
    <w:rsid w:val="00B35880"/>
    <w:rsid w:val="00B359AD"/>
    <w:rsid w:val="00B35BB2"/>
    <w:rsid w:val="00B35E6D"/>
    <w:rsid w:val="00B360CA"/>
    <w:rsid w:val="00B400B6"/>
    <w:rsid w:val="00B41979"/>
    <w:rsid w:val="00B41D2A"/>
    <w:rsid w:val="00B41FAA"/>
    <w:rsid w:val="00B4234C"/>
    <w:rsid w:val="00B4436F"/>
    <w:rsid w:val="00B4449E"/>
    <w:rsid w:val="00B446B6"/>
    <w:rsid w:val="00B447EF"/>
    <w:rsid w:val="00B44F47"/>
    <w:rsid w:val="00B450C4"/>
    <w:rsid w:val="00B4529D"/>
    <w:rsid w:val="00B45E57"/>
    <w:rsid w:val="00B46137"/>
    <w:rsid w:val="00B46744"/>
    <w:rsid w:val="00B4692E"/>
    <w:rsid w:val="00B46CB6"/>
    <w:rsid w:val="00B4721D"/>
    <w:rsid w:val="00B50F0C"/>
    <w:rsid w:val="00B520B6"/>
    <w:rsid w:val="00B522F8"/>
    <w:rsid w:val="00B5241D"/>
    <w:rsid w:val="00B533FA"/>
    <w:rsid w:val="00B53505"/>
    <w:rsid w:val="00B54C84"/>
    <w:rsid w:val="00B550AC"/>
    <w:rsid w:val="00B5534A"/>
    <w:rsid w:val="00B55653"/>
    <w:rsid w:val="00B55831"/>
    <w:rsid w:val="00B56372"/>
    <w:rsid w:val="00B563B8"/>
    <w:rsid w:val="00B565E0"/>
    <w:rsid w:val="00B5784A"/>
    <w:rsid w:val="00B579DD"/>
    <w:rsid w:val="00B57BDE"/>
    <w:rsid w:val="00B57CD8"/>
    <w:rsid w:val="00B600E9"/>
    <w:rsid w:val="00B60539"/>
    <w:rsid w:val="00B6061E"/>
    <w:rsid w:val="00B60620"/>
    <w:rsid w:val="00B616F1"/>
    <w:rsid w:val="00B62AF9"/>
    <w:rsid w:val="00B62DF7"/>
    <w:rsid w:val="00B634D7"/>
    <w:rsid w:val="00B63C22"/>
    <w:rsid w:val="00B6425A"/>
    <w:rsid w:val="00B643E8"/>
    <w:rsid w:val="00B646F7"/>
    <w:rsid w:val="00B6478F"/>
    <w:rsid w:val="00B6576B"/>
    <w:rsid w:val="00B65E4C"/>
    <w:rsid w:val="00B66271"/>
    <w:rsid w:val="00B66AFE"/>
    <w:rsid w:val="00B66B12"/>
    <w:rsid w:val="00B6776A"/>
    <w:rsid w:val="00B67CC2"/>
    <w:rsid w:val="00B7008A"/>
    <w:rsid w:val="00B703F7"/>
    <w:rsid w:val="00B70664"/>
    <w:rsid w:val="00B707E5"/>
    <w:rsid w:val="00B71FB1"/>
    <w:rsid w:val="00B72571"/>
    <w:rsid w:val="00B72748"/>
    <w:rsid w:val="00B729E5"/>
    <w:rsid w:val="00B72DFC"/>
    <w:rsid w:val="00B7323F"/>
    <w:rsid w:val="00B735AC"/>
    <w:rsid w:val="00B75278"/>
    <w:rsid w:val="00B759B8"/>
    <w:rsid w:val="00B75AFD"/>
    <w:rsid w:val="00B76B29"/>
    <w:rsid w:val="00B77835"/>
    <w:rsid w:val="00B77AAB"/>
    <w:rsid w:val="00B77BDE"/>
    <w:rsid w:val="00B82934"/>
    <w:rsid w:val="00B82F9D"/>
    <w:rsid w:val="00B832A4"/>
    <w:rsid w:val="00B83CD0"/>
    <w:rsid w:val="00B84211"/>
    <w:rsid w:val="00B869EF"/>
    <w:rsid w:val="00B86A97"/>
    <w:rsid w:val="00B86F73"/>
    <w:rsid w:val="00B87044"/>
    <w:rsid w:val="00B90720"/>
    <w:rsid w:val="00B90E68"/>
    <w:rsid w:val="00B90FDC"/>
    <w:rsid w:val="00B911F5"/>
    <w:rsid w:val="00B91892"/>
    <w:rsid w:val="00B92E56"/>
    <w:rsid w:val="00B92E89"/>
    <w:rsid w:val="00B93496"/>
    <w:rsid w:val="00B953E7"/>
    <w:rsid w:val="00B95649"/>
    <w:rsid w:val="00B95BF1"/>
    <w:rsid w:val="00B96120"/>
    <w:rsid w:val="00B972BC"/>
    <w:rsid w:val="00B978F7"/>
    <w:rsid w:val="00B97F68"/>
    <w:rsid w:val="00BA01A8"/>
    <w:rsid w:val="00BA052E"/>
    <w:rsid w:val="00BA0EC5"/>
    <w:rsid w:val="00BA1204"/>
    <w:rsid w:val="00BA18BE"/>
    <w:rsid w:val="00BA2390"/>
    <w:rsid w:val="00BA2546"/>
    <w:rsid w:val="00BA3227"/>
    <w:rsid w:val="00BA385F"/>
    <w:rsid w:val="00BA3AC9"/>
    <w:rsid w:val="00BA45E8"/>
    <w:rsid w:val="00BA4E34"/>
    <w:rsid w:val="00BA5733"/>
    <w:rsid w:val="00BA6405"/>
    <w:rsid w:val="00BA6456"/>
    <w:rsid w:val="00BA6AB4"/>
    <w:rsid w:val="00BA7003"/>
    <w:rsid w:val="00BA71E7"/>
    <w:rsid w:val="00BA78A0"/>
    <w:rsid w:val="00BA7CBA"/>
    <w:rsid w:val="00BA7DB9"/>
    <w:rsid w:val="00BA7F2D"/>
    <w:rsid w:val="00BB0195"/>
    <w:rsid w:val="00BB0545"/>
    <w:rsid w:val="00BB0C4E"/>
    <w:rsid w:val="00BB13FF"/>
    <w:rsid w:val="00BB3DAF"/>
    <w:rsid w:val="00BB479C"/>
    <w:rsid w:val="00BB4D58"/>
    <w:rsid w:val="00BB4E8A"/>
    <w:rsid w:val="00BB5245"/>
    <w:rsid w:val="00BB5AD6"/>
    <w:rsid w:val="00BB60D2"/>
    <w:rsid w:val="00BB6CAB"/>
    <w:rsid w:val="00BB6D7B"/>
    <w:rsid w:val="00BB71CE"/>
    <w:rsid w:val="00BB7E43"/>
    <w:rsid w:val="00BC05C5"/>
    <w:rsid w:val="00BC0617"/>
    <w:rsid w:val="00BC0EC2"/>
    <w:rsid w:val="00BC18D8"/>
    <w:rsid w:val="00BC2464"/>
    <w:rsid w:val="00BC2F2F"/>
    <w:rsid w:val="00BC4AFD"/>
    <w:rsid w:val="00BC4C45"/>
    <w:rsid w:val="00BC6563"/>
    <w:rsid w:val="00BC6833"/>
    <w:rsid w:val="00BC74C2"/>
    <w:rsid w:val="00BD0097"/>
    <w:rsid w:val="00BD11B5"/>
    <w:rsid w:val="00BD125A"/>
    <w:rsid w:val="00BD1316"/>
    <w:rsid w:val="00BD15F4"/>
    <w:rsid w:val="00BD1DF5"/>
    <w:rsid w:val="00BD3761"/>
    <w:rsid w:val="00BD3A73"/>
    <w:rsid w:val="00BD502B"/>
    <w:rsid w:val="00BD5325"/>
    <w:rsid w:val="00BD5426"/>
    <w:rsid w:val="00BD5E5D"/>
    <w:rsid w:val="00BD631B"/>
    <w:rsid w:val="00BD78B7"/>
    <w:rsid w:val="00BD7BE8"/>
    <w:rsid w:val="00BD7FDC"/>
    <w:rsid w:val="00BE045E"/>
    <w:rsid w:val="00BE10AF"/>
    <w:rsid w:val="00BE1C72"/>
    <w:rsid w:val="00BE1D15"/>
    <w:rsid w:val="00BE220D"/>
    <w:rsid w:val="00BE2CFF"/>
    <w:rsid w:val="00BE3108"/>
    <w:rsid w:val="00BE515A"/>
    <w:rsid w:val="00BE5D3D"/>
    <w:rsid w:val="00BE6297"/>
    <w:rsid w:val="00BE6428"/>
    <w:rsid w:val="00BE6A4F"/>
    <w:rsid w:val="00BE7304"/>
    <w:rsid w:val="00BE731B"/>
    <w:rsid w:val="00BE7747"/>
    <w:rsid w:val="00BF1304"/>
    <w:rsid w:val="00BF1507"/>
    <w:rsid w:val="00BF22CC"/>
    <w:rsid w:val="00BF2625"/>
    <w:rsid w:val="00BF30A3"/>
    <w:rsid w:val="00BF3C8C"/>
    <w:rsid w:val="00BF435B"/>
    <w:rsid w:val="00BF50CF"/>
    <w:rsid w:val="00BF512D"/>
    <w:rsid w:val="00BF65A6"/>
    <w:rsid w:val="00BF6DB9"/>
    <w:rsid w:val="00BF7142"/>
    <w:rsid w:val="00BF72FC"/>
    <w:rsid w:val="00BF7979"/>
    <w:rsid w:val="00C0068F"/>
    <w:rsid w:val="00C01C54"/>
    <w:rsid w:val="00C01C92"/>
    <w:rsid w:val="00C04687"/>
    <w:rsid w:val="00C0517D"/>
    <w:rsid w:val="00C05524"/>
    <w:rsid w:val="00C05CB1"/>
    <w:rsid w:val="00C05F23"/>
    <w:rsid w:val="00C0643B"/>
    <w:rsid w:val="00C06E59"/>
    <w:rsid w:val="00C07187"/>
    <w:rsid w:val="00C078F1"/>
    <w:rsid w:val="00C121A2"/>
    <w:rsid w:val="00C12333"/>
    <w:rsid w:val="00C12506"/>
    <w:rsid w:val="00C12584"/>
    <w:rsid w:val="00C12670"/>
    <w:rsid w:val="00C12FAC"/>
    <w:rsid w:val="00C133D4"/>
    <w:rsid w:val="00C15364"/>
    <w:rsid w:val="00C15C21"/>
    <w:rsid w:val="00C1665B"/>
    <w:rsid w:val="00C1726D"/>
    <w:rsid w:val="00C2006C"/>
    <w:rsid w:val="00C206D4"/>
    <w:rsid w:val="00C20DC7"/>
    <w:rsid w:val="00C2119C"/>
    <w:rsid w:val="00C21378"/>
    <w:rsid w:val="00C213D3"/>
    <w:rsid w:val="00C216F3"/>
    <w:rsid w:val="00C2178F"/>
    <w:rsid w:val="00C21B3F"/>
    <w:rsid w:val="00C21C16"/>
    <w:rsid w:val="00C21E65"/>
    <w:rsid w:val="00C22539"/>
    <w:rsid w:val="00C230C8"/>
    <w:rsid w:val="00C23470"/>
    <w:rsid w:val="00C23BDF"/>
    <w:rsid w:val="00C248C3"/>
    <w:rsid w:val="00C25363"/>
    <w:rsid w:val="00C25F9A"/>
    <w:rsid w:val="00C267E6"/>
    <w:rsid w:val="00C273AA"/>
    <w:rsid w:val="00C27F24"/>
    <w:rsid w:val="00C30776"/>
    <w:rsid w:val="00C30EAB"/>
    <w:rsid w:val="00C35236"/>
    <w:rsid w:val="00C3561E"/>
    <w:rsid w:val="00C35FB0"/>
    <w:rsid w:val="00C365D8"/>
    <w:rsid w:val="00C36C0D"/>
    <w:rsid w:val="00C36E8C"/>
    <w:rsid w:val="00C41C8F"/>
    <w:rsid w:val="00C42B50"/>
    <w:rsid w:val="00C43224"/>
    <w:rsid w:val="00C43687"/>
    <w:rsid w:val="00C43E71"/>
    <w:rsid w:val="00C43F30"/>
    <w:rsid w:val="00C44B07"/>
    <w:rsid w:val="00C44B12"/>
    <w:rsid w:val="00C45E42"/>
    <w:rsid w:val="00C46F10"/>
    <w:rsid w:val="00C4726F"/>
    <w:rsid w:val="00C47692"/>
    <w:rsid w:val="00C47B7A"/>
    <w:rsid w:val="00C507DC"/>
    <w:rsid w:val="00C520AC"/>
    <w:rsid w:val="00C52BB7"/>
    <w:rsid w:val="00C52DC9"/>
    <w:rsid w:val="00C53536"/>
    <w:rsid w:val="00C53D5C"/>
    <w:rsid w:val="00C53EC5"/>
    <w:rsid w:val="00C54857"/>
    <w:rsid w:val="00C54951"/>
    <w:rsid w:val="00C54E33"/>
    <w:rsid w:val="00C5522B"/>
    <w:rsid w:val="00C553C0"/>
    <w:rsid w:val="00C56210"/>
    <w:rsid w:val="00C5695D"/>
    <w:rsid w:val="00C56DFD"/>
    <w:rsid w:val="00C60333"/>
    <w:rsid w:val="00C604E3"/>
    <w:rsid w:val="00C6200A"/>
    <w:rsid w:val="00C634F9"/>
    <w:rsid w:val="00C63EFC"/>
    <w:rsid w:val="00C63F13"/>
    <w:rsid w:val="00C6469E"/>
    <w:rsid w:val="00C650CE"/>
    <w:rsid w:val="00C65289"/>
    <w:rsid w:val="00C656CA"/>
    <w:rsid w:val="00C724BA"/>
    <w:rsid w:val="00C724BE"/>
    <w:rsid w:val="00C725C5"/>
    <w:rsid w:val="00C72A2C"/>
    <w:rsid w:val="00C73D4F"/>
    <w:rsid w:val="00C73D57"/>
    <w:rsid w:val="00C73E33"/>
    <w:rsid w:val="00C7456B"/>
    <w:rsid w:val="00C7483A"/>
    <w:rsid w:val="00C74E08"/>
    <w:rsid w:val="00C75E87"/>
    <w:rsid w:val="00C76BD8"/>
    <w:rsid w:val="00C7797B"/>
    <w:rsid w:val="00C77CA3"/>
    <w:rsid w:val="00C80250"/>
    <w:rsid w:val="00C80C0B"/>
    <w:rsid w:val="00C80CDB"/>
    <w:rsid w:val="00C80DD9"/>
    <w:rsid w:val="00C81839"/>
    <w:rsid w:val="00C81E7C"/>
    <w:rsid w:val="00C82E53"/>
    <w:rsid w:val="00C8307B"/>
    <w:rsid w:val="00C8449F"/>
    <w:rsid w:val="00C849DF"/>
    <w:rsid w:val="00C84B66"/>
    <w:rsid w:val="00C85DF5"/>
    <w:rsid w:val="00C85E96"/>
    <w:rsid w:val="00C86097"/>
    <w:rsid w:val="00C86623"/>
    <w:rsid w:val="00C86EB6"/>
    <w:rsid w:val="00C870E1"/>
    <w:rsid w:val="00C879F1"/>
    <w:rsid w:val="00C90105"/>
    <w:rsid w:val="00C90A87"/>
    <w:rsid w:val="00C90D9E"/>
    <w:rsid w:val="00C90DF2"/>
    <w:rsid w:val="00C91823"/>
    <w:rsid w:val="00C924DC"/>
    <w:rsid w:val="00C92E79"/>
    <w:rsid w:val="00C938DF"/>
    <w:rsid w:val="00C93D04"/>
    <w:rsid w:val="00C94486"/>
    <w:rsid w:val="00C94845"/>
    <w:rsid w:val="00C94E62"/>
    <w:rsid w:val="00C95C56"/>
    <w:rsid w:val="00C95F8F"/>
    <w:rsid w:val="00CA19A5"/>
    <w:rsid w:val="00CA2F52"/>
    <w:rsid w:val="00CA33C3"/>
    <w:rsid w:val="00CA33C5"/>
    <w:rsid w:val="00CA4A54"/>
    <w:rsid w:val="00CA5070"/>
    <w:rsid w:val="00CA5530"/>
    <w:rsid w:val="00CA56B0"/>
    <w:rsid w:val="00CA7218"/>
    <w:rsid w:val="00CA7C56"/>
    <w:rsid w:val="00CB08F7"/>
    <w:rsid w:val="00CB0EA3"/>
    <w:rsid w:val="00CB11B8"/>
    <w:rsid w:val="00CB16EA"/>
    <w:rsid w:val="00CB1A14"/>
    <w:rsid w:val="00CB460C"/>
    <w:rsid w:val="00CB4661"/>
    <w:rsid w:val="00CB474D"/>
    <w:rsid w:val="00CB5CCD"/>
    <w:rsid w:val="00CB6292"/>
    <w:rsid w:val="00CB6FF6"/>
    <w:rsid w:val="00CB7A04"/>
    <w:rsid w:val="00CC0911"/>
    <w:rsid w:val="00CC1885"/>
    <w:rsid w:val="00CC19ED"/>
    <w:rsid w:val="00CC1A8D"/>
    <w:rsid w:val="00CC1AC1"/>
    <w:rsid w:val="00CC2735"/>
    <w:rsid w:val="00CC2DEB"/>
    <w:rsid w:val="00CC3108"/>
    <w:rsid w:val="00CC3FB3"/>
    <w:rsid w:val="00CC4031"/>
    <w:rsid w:val="00CC4D9B"/>
    <w:rsid w:val="00CC4E9F"/>
    <w:rsid w:val="00CC5DC2"/>
    <w:rsid w:val="00CC607B"/>
    <w:rsid w:val="00CC65DD"/>
    <w:rsid w:val="00CC67EE"/>
    <w:rsid w:val="00CC6C2F"/>
    <w:rsid w:val="00CC70E6"/>
    <w:rsid w:val="00CC7422"/>
    <w:rsid w:val="00CC7D9F"/>
    <w:rsid w:val="00CD0037"/>
    <w:rsid w:val="00CD1075"/>
    <w:rsid w:val="00CD1168"/>
    <w:rsid w:val="00CD1E4F"/>
    <w:rsid w:val="00CD1F0C"/>
    <w:rsid w:val="00CD1FB3"/>
    <w:rsid w:val="00CD212D"/>
    <w:rsid w:val="00CD25D8"/>
    <w:rsid w:val="00CD39F4"/>
    <w:rsid w:val="00CD4425"/>
    <w:rsid w:val="00CD4A42"/>
    <w:rsid w:val="00CD658A"/>
    <w:rsid w:val="00CD7655"/>
    <w:rsid w:val="00CD7C17"/>
    <w:rsid w:val="00CE1C35"/>
    <w:rsid w:val="00CE31CF"/>
    <w:rsid w:val="00CE3210"/>
    <w:rsid w:val="00CE3A9D"/>
    <w:rsid w:val="00CE3DAA"/>
    <w:rsid w:val="00CE4F38"/>
    <w:rsid w:val="00CE5285"/>
    <w:rsid w:val="00CE58EA"/>
    <w:rsid w:val="00CE7D8A"/>
    <w:rsid w:val="00CF0941"/>
    <w:rsid w:val="00CF0ECE"/>
    <w:rsid w:val="00CF19EF"/>
    <w:rsid w:val="00CF24B4"/>
    <w:rsid w:val="00CF2C3A"/>
    <w:rsid w:val="00CF3D0D"/>
    <w:rsid w:val="00CF4184"/>
    <w:rsid w:val="00CF43F9"/>
    <w:rsid w:val="00CF4853"/>
    <w:rsid w:val="00CF49F5"/>
    <w:rsid w:val="00CF6F5A"/>
    <w:rsid w:val="00D000E5"/>
    <w:rsid w:val="00D00FD2"/>
    <w:rsid w:val="00D01CCB"/>
    <w:rsid w:val="00D0230B"/>
    <w:rsid w:val="00D02849"/>
    <w:rsid w:val="00D02B6A"/>
    <w:rsid w:val="00D02B81"/>
    <w:rsid w:val="00D03031"/>
    <w:rsid w:val="00D03390"/>
    <w:rsid w:val="00D03A75"/>
    <w:rsid w:val="00D040C6"/>
    <w:rsid w:val="00D042B0"/>
    <w:rsid w:val="00D04C84"/>
    <w:rsid w:val="00D05989"/>
    <w:rsid w:val="00D06CB8"/>
    <w:rsid w:val="00D06DFB"/>
    <w:rsid w:val="00D100D7"/>
    <w:rsid w:val="00D10813"/>
    <w:rsid w:val="00D11D71"/>
    <w:rsid w:val="00D1226F"/>
    <w:rsid w:val="00D1283B"/>
    <w:rsid w:val="00D12D80"/>
    <w:rsid w:val="00D1378F"/>
    <w:rsid w:val="00D14B4E"/>
    <w:rsid w:val="00D1549B"/>
    <w:rsid w:val="00D15E44"/>
    <w:rsid w:val="00D17209"/>
    <w:rsid w:val="00D207C3"/>
    <w:rsid w:val="00D20D15"/>
    <w:rsid w:val="00D22826"/>
    <w:rsid w:val="00D228F5"/>
    <w:rsid w:val="00D22B48"/>
    <w:rsid w:val="00D22E04"/>
    <w:rsid w:val="00D249CF"/>
    <w:rsid w:val="00D2698C"/>
    <w:rsid w:val="00D27636"/>
    <w:rsid w:val="00D27949"/>
    <w:rsid w:val="00D27A77"/>
    <w:rsid w:val="00D30183"/>
    <w:rsid w:val="00D3151C"/>
    <w:rsid w:val="00D33D6F"/>
    <w:rsid w:val="00D34479"/>
    <w:rsid w:val="00D3454E"/>
    <w:rsid w:val="00D34890"/>
    <w:rsid w:val="00D348C7"/>
    <w:rsid w:val="00D35235"/>
    <w:rsid w:val="00D356AB"/>
    <w:rsid w:val="00D35ABC"/>
    <w:rsid w:val="00D35C66"/>
    <w:rsid w:val="00D36DE8"/>
    <w:rsid w:val="00D37B92"/>
    <w:rsid w:val="00D40176"/>
    <w:rsid w:val="00D40760"/>
    <w:rsid w:val="00D42092"/>
    <w:rsid w:val="00D45EEC"/>
    <w:rsid w:val="00D46DB7"/>
    <w:rsid w:val="00D47289"/>
    <w:rsid w:val="00D47DFF"/>
    <w:rsid w:val="00D50B16"/>
    <w:rsid w:val="00D50FA4"/>
    <w:rsid w:val="00D51934"/>
    <w:rsid w:val="00D51F44"/>
    <w:rsid w:val="00D523E9"/>
    <w:rsid w:val="00D52485"/>
    <w:rsid w:val="00D52EFF"/>
    <w:rsid w:val="00D536A3"/>
    <w:rsid w:val="00D53B3A"/>
    <w:rsid w:val="00D53BA3"/>
    <w:rsid w:val="00D5564B"/>
    <w:rsid w:val="00D5609B"/>
    <w:rsid w:val="00D579A0"/>
    <w:rsid w:val="00D60051"/>
    <w:rsid w:val="00D602CB"/>
    <w:rsid w:val="00D60780"/>
    <w:rsid w:val="00D6299E"/>
    <w:rsid w:val="00D6300C"/>
    <w:rsid w:val="00D632BA"/>
    <w:rsid w:val="00D6342B"/>
    <w:rsid w:val="00D6382A"/>
    <w:rsid w:val="00D6454B"/>
    <w:rsid w:val="00D64A79"/>
    <w:rsid w:val="00D64EEF"/>
    <w:rsid w:val="00D66C84"/>
    <w:rsid w:val="00D67231"/>
    <w:rsid w:val="00D67D6B"/>
    <w:rsid w:val="00D70E3B"/>
    <w:rsid w:val="00D712B5"/>
    <w:rsid w:val="00D71A86"/>
    <w:rsid w:val="00D71F61"/>
    <w:rsid w:val="00D72014"/>
    <w:rsid w:val="00D72664"/>
    <w:rsid w:val="00D7278E"/>
    <w:rsid w:val="00D72A9F"/>
    <w:rsid w:val="00D72DAF"/>
    <w:rsid w:val="00D72EEB"/>
    <w:rsid w:val="00D72FC2"/>
    <w:rsid w:val="00D73356"/>
    <w:rsid w:val="00D73F25"/>
    <w:rsid w:val="00D7432A"/>
    <w:rsid w:val="00D743AA"/>
    <w:rsid w:val="00D7449A"/>
    <w:rsid w:val="00D75570"/>
    <w:rsid w:val="00D75913"/>
    <w:rsid w:val="00D76A02"/>
    <w:rsid w:val="00D80B0A"/>
    <w:rsid w:val="00D80D07"/>
    <w:rsid w:val="00D810EB"/>
    <w:rsid w:val="00D811C2"/>
    <w:rsid w:val="00D8301A"/>
    <w:rsid w:val="00D8467D"/>
    <w:rsid w:val="00D85355"/>
    <w:rsid w:val="00D858FD"/>
    <w:rsid w:val="00D86455"/>
    <w:rsid w:val="00D86FDD"/>
    <w:rsid w:val="00D8765D"/>
    <w:rsid w:val="00D87EFB"/>
    <w:rsid w:val="00D9134F"/>
    <w:rsid w:val="00D93791"/>
    <w:rsid w:val="00D93F74"/>
    <w:rsid w:val="00D940C9"/>
    <w:rsid w:val="00D940ED"/>
    <w:rsid w:val="00D9481E"/>
    <w:rsid w:val="00D9634C"/>
    <w:rsid w:val="00D964D9"/>
    <w:rsid w:val="00D96A0B"/>
    <w:rsid w:val="00DA0532"/>
    <w:rsid w:val="00DA2B57"/>
    <w:rsid w:val="00DA300C"/>
    <w:rsid w:val="00DA337C"/>
    <w:rsid w:val="00DA3495"/>
    <w:rsid w:val="00DA4804"/>
    <w:rsid w:val="00DA508E"/>
    <w:rsid w:val="00DA558B"/>
    <w:rsid w:val="00DA617D"/>
    <w:rsid w:val="00DA6523"/>
    <w:rsid w:val="00DA68D0"/>
    <w:rsid w:val="00DA7B4C"/>
    <w:rsid w:val="00DB1737"/>
    <w:rsid w:val="00DB2701"/>
    <w:rsid w:val="00DB4616"/>
    <w:rsid w:val="00DB4AEB"/>
    <w:rsid w:val="00DB4D40"/>
    <w:rsid w:val="00DB4F3C"/>
    <w:rsid w:val="00DB583D"/>
    <w:rsid w:val="00DB6C6A"/>
    <w:rsid w:val="00DC0B92"/>
    <w:rsid w:val="00DC109D"/>
    <w:rsid w:val="00DC139E"/>
    <w:rsid w:val="00DC2A0C"/>
    <w:rsid w:val="00DC4522"/>
    <w:rsid w:val="00DC490B"/>
    <w:rsid w:val="00DC4FC3"/>
    <w:rsid w:val="00DC5220"/>
    <w:rsid w:val="00DC561F"/>
    <w:rsid w:val="00DC5696"/>
    <w:rsid w:val="00DC62D4"/>
    <w:rsid w:val="00DC62E6"/>
    <w:rsid w:val="00DC63B9"/>
    <w:rsid w:val="00DC651D"/>
    <w:rsid w:val="00DC67DE"/>
    <w:rsid w:val="00DC7096"/>
    <w:rsid w:val="00DC7605"/>
    <w:rsid w:val="00DC7ADE"/>
    <w:rsid w:val="00DC7C79"/>
    <w:rsid w:val="00DC7D4A"/>
    <w:rsid w:val="00DD01A3"/>
    <w:rsid w:val="00DD08F1"/>
    <w:rsid w:val="00DD102C"/>
    <w:rsid w:val="00DD1A14"/>
    <w:rsid w:val="00DD23B3"/>
    <w:rsid w:val="00DD381E"/>
    <w:rsid w:val="00DD4BCC"/>
    <w:rsid w:val="00DD4EF6"/>
    <w:rsid w:val="00DD5245"/>
    <w:rsid w:val="00DD5544"/>
    <w:rsid w:val="00DD5D43"/>
    <w:rsid w:val="00DD651F"/>
    <w:rsid w:val="00DD70D7"/>
    <w:rsid w:val="00DD746F"/>
    <w:rsid w:val="00DD7924"/>
    <w:rsid w:val="00DE1853"/>
    <w:rsid w:val="00DE185A"/>
    <w:rsid w:val="00DE3161"/>
    <w:rsid w:val="00DE31B0"/>
    <w:rsid w:val="00DE345D"/>
    <w:rsid w:val="00DE3730"/>
    <w:rsid w:val="00DE3B3A"/>
    <w:rsid w:val="00DE3CF7"/>
    <w:rsid w:val="00DE4730"/>
    <w:rsid w:val="00DE4FFB"/>
    <w:rsid w:val="00DE5720"/>
    <w:rsid w:val="00DE5F2A"/>
    <w:rsid w:val="00DE6DD9"/>
    <w:rsid w:val="00DF0329"/>
    <w:rsid w:val="00DF0D42"/>
    <w:rsid w:val="00DF0D90"/>
    <w:rsid w:val="00DF20B6"/>
    <w:rsid w:val="00DF25C6"/>
    <w:rsid w:val="00DF3432"/>
    <w:rsid w:val="00DF34CD"/>
    <w:rsid w:val="00DF5E6B"/>
    <w:rsid w:val="00DF630D"/>
    <w:rsid w:val="00DF66EF"/>
    <w:rsid w:val="00DF7CDA"/>
    <w:rsid w:val="00DF7FB7"/>
    <w:rsid w:val="00E01923"/>
    <w:rsid w:val="00E02059"/>
    <w:rsid w:val="00E02DE6"/>
    <w:rsid w:val="00E03060"/>
    <w:rsid w:val="00E03383"/>
    <w:rsid w:val="00E03737"/>
    <w:rsid w:val="00E0400E"/>
    <w:rsid w:val="00E04470"/>
    <w:rsid w:val="00E04E06"/>
    <w:rsid w:val="00E06197"/>
    <w:rsid w:val="00E063F7"/>
    <w:rsid w:val="00E07448"/>
    <w:rsid w:val="00E078F0"/>
    <w:rsid w:val="00E07A44"/>
    <w:rsid w:val="00E1059E"/>
    <w:rsid w:val="00E10E92"/>
    <w:rsid w:val="00E133A0"/>
    <w:rsid w:val="00E137EB"/>
    <w:rsid w:val="00E141FB"/>
    <w:rsid w:val="00E15499"/>
    <w:rsid w:val="00E2139E"/>
    <w:rsid w:val="00E22307"/>
    <w:rsid w:val="00E22588"/>
    <w:rsid w:val="00E2313B"/>
    <w:rsid w:val="00E235BC"/>
    <w:rsid w:val="00E235CC"/>
    <w:rsid w:val="00E25002"/>
    <w:rsid w:val="00E25183"/>
    <w:rsid w:val="00E27318"/>
    <w:rsid w:val="00E27345"/>
    <w:rsid w:val="00E27EC7"/>
    <w:rsid w:val="00E30906"/>
    <w:rsid w:val="00E31655"/>
    <w:rsid w:val="00E31B7A"/>
    <w:rsid w:val="00E32A5E"/>
    <w:rsid w:val="00E32E56"/>
    <w:rsid w:val="00E33286"/>
    <w:rsid w:val="00E34A5E"/>
    <w:rsid w:val="00E35ADF"/>
    <w:rsid w:val="00E368CB"/>
    <w:rsid w:val="00E403A0"/>
    <w:rsid w:val="00E425EC"/>
    <w:rsid w:val="00E427D0"/>
    <w:rsid w:val="00E42EF6"/>
    <w:rsid w:val="00E43D83"/>
    <w:rsid w:val="00E43DB3"/>
    <w:rsid w:val="00E44169"/>
    <w:rsid w:val="00E44568"/>
    <w:rsid w:val="00E44FF7"/>
    <w:rsid w:val="00E45510"/>
    <w:rsid w:val="00E45963"/>
    <w:rsid w:val="00E46916"/>
    <w:rsid w:val="00E46DAF"/>
    <w:rsid w:val="00E4796C"/>
    <w:rsid w:val="00E500CD"/>
    <w:rsid w:val="00E522A3"/>
    <w:rsid w:val="00E52A61"/>
    <w:rsid w:val="00E546D7"/>
    <w:rsid w:val="00E55DF8"/>
    <w:rsid w:val="00E56764"/>
    <w:rsid w:val="00E57938"/>
    <w:rsid w:val="00E57EC3"/>
    <w:rsid w:val="00E57EF7"/>
    <w:rsid w:val="00E6003A"/>
    <w:rsid w:val="00E60081"/>
    <w:rsid w:val="00E6008F"/>
    <w:rsid w:val="00E60F3D"/>
    <w:rsid w:val="00E61960"/>
    <w:rsid w:val="00E61F5B"/>
    <w:rsid w:val="00E61FD0"/>
    <w:rsid w:val="00E6219B"/>
    <w:rsid w:val="00E62578"/>
    <w:rsid w:val="00E63481"/>
    <w:rsid w:val="00E6358D"/>
    <w:rsid w:val="00E6364E"/>
    <w:rsid w:val="00E63A2D"/>
    <w:rsid w:val="00E6485A"/>
    <w:rsid w:val="00E65818"/>
    <w:rsid w:val="00E6594A"/>
    <w:rsid w:val="00E66F4F"/>
    <w:rsid w:val="00E6758E"/>
    <w:rsid w:val="00E678B6"/>
    <w:rsid w:val="00E67A10"/>
    <w:rsid w:val="00E7096F"/>
    <w:rsid w:val="00E70E82"/>
    <w:rsid w:val="00E727BF"/>
    <w:rsid w:val="00E72A49"/>
    <w:rsid w:val="00E72F93"/>
    <w:rsid w:val="00E73FA9"/>
    <w:rsid w:val="00E74923"/>
    <w:rsid w:val="00E75E46"/>
    <w:rsid w:val="00E77528"/>
    <w:rsid w:val="00E775C0"/>
    <w:rsid w:val="00E776C2"/>
    <w:rsid w:val="00E8010B"/>
    <w:rsid w:val="00E80200"/>
    <w:rsid w:val="00E80339"/>
    <w:rsid w:val="00E80541"/>
    <w:rsid w:val="00E80752"/>
    <w:rsid w:val="00E81496"/>
    <w:rsid w:val="00E81AE2"/>
    <w:rsid w:val="00E81BB6"/>
    <w:rsid w:val="00E830F6"/>
    <w:rsid w:val="00E83816"/>
    <w:rsid w:val="00E83F56"/>
    <w:rsid w:val="00E84189"/>
    <w:rsid w:val="00E8427C"/>
    <w:rsid w:val="00E85503"/>
    <w:rsid w:val="00E85828"/>
    <w:rsid w:val="00E85C76"/>
    <w:rsid w:val="00E865E3"/>
    <w:rsid w:val="00E872D9"/>
    <w:rsid w:val="00E877D5"/>
    <w:rsid w:val="00E87E39"/>
    <w:rsid w:val="00E9046C"/>
    <w:rsid w:val="00E90979"/>
    <w:rsid w:val="00E91AA6"/>
    <w:rsid w:val="00E91DAA"/>
    <w:rsid w:val="00E9252D"/>
    <w:rsid w:val="00E93022"/>
    <w:rsid w:val="00E9319F"/>
    <w:rsid w:val="00E932F3"/>
    <w:rsid w:val="00E93E7F"/>
    <w:rsid w:val="00E94EA0"/>
    <w:rsid w:val="00E953B9"/>
    <w:rsid w:val="00E95F85"/>
    <w:rsid w:val="00E96935"/>
    <w:rsid w:val="00E96C26"/>
    <w:rsid w:val="00E97B49"/>
    <w:rsid w:val="00EA07C3"/>
    <w:rsid w:val="00EA0DC7"/>
    <w:rsid w:val="00EA11D3"/>
    <w:rsid w:val="00EA2126"/>
    <w:rsid w:val="00EA3D22"/>
    <w:rsid w:val="00EA43A4"/>
    <w:rsid w:val="00EA4FA1"/>
    <w:rsid w:val="00EA5119"/>
    <w:rsid w:val="00EA5AF6"/>
    <w:rsid w:val="00EA6B62"/>
    <w:rsid w:val="00EA6CE6"/>
    <w:rsid w:val="00EA7797"/>
    <w:rsid w:val="00EA7A0B"/>
    <w:rsid w:val="00EB0196"/>
    <w:rsid w:val="00EB0F68"/>
    <w:rsid w:val="00EB1583"/>
    <w:rsid w:val="00EB1F46"/>
    <w:rsid w:val="00EB1F56"/>
    <w:rsid w:val="00EB2394"/>
    <w:rsid w:val="00EB290C"/>
    <w:rsid w:val="00EB309D"/>
    <w:rsid w:val="00EB328C"/>
    <w:rsid w:val="00EB3486"/>
    <w:rsid w:val="00EB3B01"/>
    <w:rsid w:val="00EB49FE"/>
    <w:rsid w:val="00EB551B"/>
    <w:rsid w:val="00EB6CFC"/>
    <w:rsid w:val="00EB7023"/>
    <w:rsid w:val="00EB787C"/>
    <w:rsid w:val="00EB7DB3"/>
    <w:rsid w:val="00EC013A"/>
    <w:rsid w:val="00EC07F3"/>
    <w:rsid w:val="00EC1722"/>
    <w:rsid w:val="00EC34BC"/>
    <w:rsid w:val="00EC44D6"/>
    <w:rsid w:val="00EC493F"/>
    <w:rsid w:val="00EC4F85"/>
    <w:rsid w:val="00EC5037"/>
    <w:rsid w:val="00EC5148"/>
    <w:rsid w:val="00EC6227"/>
    <w:rsid w:val="00EC62A5"/>
    <w:rsid w:val="00EC719C"/>
    <w:rsid w:val="00EC7631"/>
    <w:rsid w:val="00ED0843"/>
    <w:rsid w:val="00ED0C4B"/>
    <w:rsid w:val="00ED10DA"/>
    <w:rsid w:val="00ED16BB"/>
    <w:rsid w:val="00ED1862"/>
    <w:rsid w:val="00ED4209"/>
    <w:rsid w:val="00ED5454"/>
    <w:rsid w:val="00ED59DF"/>
    <w:rsid w:val="00ED5A30"/>
    <w:rsid w:val="00ED5AC3"/>
    <w:rsid w:val="00ED5F2D"/>
    <w:rsid w:val="00ED644F"/>
    <w:rsid w:val="00ED67B0"/>
    <w:rsid w:val="00ED734A"/>
    <w:rsid w:val="00ED74FA"/>
    <w:rsid w:val="00EE05C9"/>
    <w:rsid w:val="00EE0B61"/>
    <w:rsid w:val="00EE0EFD"/>
    <w:rsid w:val="00EE1008"/>
    <w:rsid w:val="00EE2434"/>
    <w:rsid w:val="00EE2A68"/>
    <w:rsid w:val="00EE2D1D"/>
    <w:rsid w:val="00EE2F43"/>
    <w:rsid w:val="00EE3DC5"/>
    <w:rsid w:val="00EE3DD4"/>
    <w:rsid w:val="00EE40F8"/>
    <w:rsid w:val="00EE451B"/>
    <w:rsid w:val="00EE67D8"/>
    <w:rsid w:val="00EE6F7E"/>
    <w:rsid w:val="00EE7952"/>
    <w:rsid w:val="00EF04E0"/>
    <w:rsid w:val="00EF0657"/>
    <w:rsid w:val="00EF1463"/>
    <w:rsid w:val="00EF15AF"/>
    <w:rsid w:val="00EF1DCF"/>
    <w:rsid w:val="00EF2148"/>
    <w:rsid w:val="00EF2399"/>
    <w:rsid w:val="00EF2527"/>
    <w:rsid w:val="00EF2748"/>
    <w:rsid w:val="00EF2A2B"/>
    <w:rsid w:val="00EF3719"/>
    <w:rsid w:val="00EF372E"/>
    <w:rsid w:val="00EF3A2C"/>
    <w:rsid w:val="00EF431F"/>
    <w:rsid w:val="00EF4C5E"/>
    <w:rsid w:val="00EF5FC0"/>
    <w:rsid w:val="00EF646E"/>
    <w:rsid w:val="00EF6CC7"/>
    <w:rsid w:val="00F000E7"/>
    <w:rsid w:val="00F00221"/>
    <w:rsid w:val="00F00278"/>
    <w:rsid w:val="00F0091F"/>
    <w:rsid w:val="00F0097C"/>
    <w:rsid w:val="00F01C4D"/>
    <w:rsid w:val="00F02BED"/>
    <w:rsid w:val="00F02D16"/>
    <w:rsid w:val="00F03061"/>
    <w:rsid w:val="00F03411"/>
    <w:rsid w:val="00F041D0"/>
    <w:rsid w:val="00F049F9"/>
    <w:rsid w:val="00F0519D"/>
    <w:rsid w:val="00F05BB3"/>
    <w:rsid w:val="00F05EA7"/>
    <w:rsid w:val="00F075A4"/>
    <w:rsid w:val="00F079BF"/>
    <w:rsid w:val="00F07E49"/>
    <w:rsid w:val="00F1141D"/>
    <w:rsid w:val="00F1673D"/>
    <w:rsid w:val="00F17523"/>
    <w:rsid w:val="00F20B52"/>
    <w:rsid w:val="00F2166A"/>
    <w:rsid w:val="00F21793"/>
    <w:rsid w:val="00F21CD0"/>
    <w:rsid w:val="00F22D94"/>
    <w:rsid w:val="00F22F09"/>
    <w:rsid w:val="00F2379B"/>
    <w:rsid w:val="00F2440F"/>
    <w:rsid w:val="00F2458C"/>
    <w:rsid w:val="00F24B51"/>
    <w:rsid w:val="00F26332"/>
    <w:rsid w:val="00F2683B"/>
    <w:rsid w:val="00F2769A"/>
    <w:rsid w:val="00F3052F"/>
    <w:rsid w:val="00F30A8B"/>
    <w:rsid w:val="00F30B7F"/>
    <w:rsid w:val="00F31B04"/>
    <w:rsid w:val="00F32A96"/>
    <w:rsid w:val="00F32C04"/>
    <w:rsid w:val="00F3425C"/>
    <w:rsid w:val="00F36213"/>
    <w:rsid w:val="00F36250"/>
    <w:rsid w:val="00F36342"/>
    <w:rsid w:val="00F36503"/>
    <w:rsid w:val="00F36F01"/>
    <w:rsid w:val="00F41FC1"/>
    <w:rsid w:val="00F432C1"/>
    <w:rsid w:val="00F433BF"/>
    <w:rsid w:val="00F4399E"/>
    <w:rsid w:val="00F457B0"/>
    <w:rsid w:val="00F46133"/>
    <w:rsid w:val="00F46E0A"/>
    <w:rsid w:val="00F476F4"/>
    <w:rsid w:val="00F47E40"/>
    <w:rsid w:val="00F51331"/>
    <w:rsid w:val="00F5187E"/>
    <w:rsid w:val="00F52D3F"/>
    <w:rsid w:val="00F53769"/>
    <w:rsid w:val="00F549E1"/>
    <w:rsid w:val="00F55D99"/>
    <w:rsid w:val="00F561E5"/>
    <w:rsid w:val="00F57E5D"/>
    <w:rsid w:val="00F6096F"/>
    <w:rsid w:val="00F60D42"/>
    <w:rsid w:val="00F60E63"/>
    <w:rsid w:val="00F61396"/>
    <w:rsid w:val="00F627AE"/>
    <w:rsid w:val="00F62C89"/>
    <w:rsid w:val="00F63EEA"/>
    <w:rsid w:val="00F6431B"/>
    <w:rsid w:val="00F64A10"/>
    <w:rsid w:val="00F64E20"/>
    <w:rsid w:val="00F656B0"/>
    <w:rsid w:val="00F659C5"/>
    <w:rsid w:val="00F65B8E"/>
    <w:rsid w:val="00F66433"/>
    <w:rsid w:val="00F668C4"/>
    <w:rsid w:val="00F677A1"/>
    <w:rsid w:val="00F67D51"/>
    <w:rsid w:val="00F708F7"/>
    <w:rsid w:val="00F708F8"/>
    <w:rsid w:val="00F71891"/>
    <w:rsid w:val="00F722C8"/>
    <w:rsid w:val="00F723E9"/>
    <w:rsid w:val="00F72451"/>
    <w:rsid w:val="00F7277B"/>
    <w:rsid w:val="00F72BAD"/>
    <w:rsid w:val="00F72C6F"/>
    <w:rsid w:val="00F72E9C"/>
    <w:rsid w:val="00F73DF8"/>
    <w:rsid w:val="00F73E08"/>
    <w:rsid w:val="00F750B7"/>
    <w:rsid w:val="00F755C3"/>
    <w:rsid w:val="00F76D0C"/>
    <w:rsid w:val="00F773A2"/>
    <w:rsid w:val="00F7747A"/>
    <w:rsid w:val="00F776A3"/>
    <w:rsid w:val="00F80A34"/>
    <w:rsid w:val="00F8119F"/>
    <w:rsid w:val="00F8172F"/>
    <w:rsid w:val="00F81AA3"/>
    <w:rsid w:val="00F820F9"/>
    <w:rsid w:val="00F822E1"/>
    <w:rsid w:val="00F832BE"/>
    <w:rsid w:val="00F83C21"/>
    <w:rsid w:val="00F85743"/>
    <w:rsid w:val="00F85B4E"/>
    <w:rsid w:val="00F85DC6"/>
    <w:rsid w:val="00F87022"/>
    <w:rsid w:val="00F872E0"/>
    <w:rsid w:val="00F878CA"/>
    <w:rsid w:val="00F90206"/>
    <w:rsid w:val="00F9032B"/>
    <w:rsid w:val="00F903B8"/>
    <w:rsid w:val="00F90878"/>
    <w:rsid w:val="00F91250"/>
    <w:rsid w:val="00F919D0"/>
    <w:rsid w:val="00F91CA2"/>
    <w:rsid w:val="00F92E8B"/>
    <w:rsid w:val="00F939CB"/>
    <w:rsid w:val="00F94E69"/>
    <w:rsid w:val="00F95B93"/>
    <w:rsid w:val="00F962C3"/>
    <w:rsid w:val="00FA0421"/>
    <w:rsid w:val="00FA0484"/>
    <w:rsid w:val="00FA09F5"/>
    <w:rsid w:val="00FA1C19"/>
    <w:rsid w:val="00FA1E9A"/>
    <w:rsid w:val="00FA318E"/>
    <w:rsid w:val="00FA360F"/>
    <w:rsid w:val="00FA39CE"/>
    <w:rsid w:val="00FA3F9C"/>
    <w:rsid w:val="00FA3FAF"/>
    <w:rsid w:val="00FA4597"/>
    <w:rsid w:val="00FA4D53"/>
    <w:rsid w:val="00FA4FC0"/>
    <w:rsid w:val="00FA50F6"/>
    <w:rsid w:val="00FA6567"/>
    <w:rsid w:val="00FA68D1"/>
    <w:rsid w:val="00FA7489"/>
    <w:rsid w:val="00FB085D"/>
    <w:rsid w:val="00FB0BDB"/>
    <w:rsid w:val="00FB11C7"/>
    <w:rsid w:val="00FB14F4"/>
    <w:rsid w:val="00FB1F52"/>
    <w:rsid w:val="00FB257F"/>
    <w:rsid w:val="00FB294D"/>
    <w:rsid w:val="00FB2DED"/>
    <w:rsid w:val="00FB3572"/>
    <w:rsid w:val="00FB4638"/>
    <w:rsid w:val="00FB49A0"/>
    <w:rsid w:val="00FB695F"/>
    <w:rsid w:val="00FB74CD"/>
    <w:rsid w:val="00FB74DB"/>
    <w:rsid w:val="00FC003A"/>
    <w:rsid w:val="00FC007A"/>
    <w:rsid w:val="00FC099B"/>
    <w:rsid w:val="00FC11F8"/>
    <w:rsid w:val="00FC1B8D"/>
    <w:rsid w:val="00FC243D"/>
    <w:rsid w:val="00FC3947"/>
    <w:rsid w:val="00FC4EFE"/>
    <w:rsid w:val="00FC56DB"/>
    <w:rsid w:val="00FC5C2C"/>
    <w:rsid w:val="00FC61BC"/>
    <w:rsid w:val="00FC65CC"/>
    <w:rsid w:val="00FC674A"/>
    <w:rsid w:val="00FC67CB"/>
    <w:rsid w:val="00FD029A"/>
    <w:rsid w:val="00FD0D30"/>
    <w:rsid w:val="00FD12DF"/>
    <w:rsid w:val="00FD1317"/>
    <w:rsid w:val="00FD1529"/>
    <w:rsid w:val="00FD1A76"/>
    <w:rsid w:val="00FD24AC"/>
    <w:rsid w:val="00FD2968"/>
    <w:rsid w:val="00FD36F9"/>
    <w:rsid w:val="00FD47A0"/>
    <w:rsid w:val="00FD54CD"/>
    <w:rsid w:val="00FD6161"/>
    <w:rsid w:val="00FD68D4"/>
    <w:rsid w:val="00FD6CA5"/>
    <w:rsid w:val="00FD7870"/>
    <w:rsid w:val="00FE0CB0"/>
    <w:rsid w:val="00FE1F2D"/>
    <w:rsid w:val="00FE3078"/>
    <w:rsid w:val="00FE323A"/>
    <w:rsid w:val="00FE635F"/>
    <w:rsid w:val="00FE6396"/>
    <w:rsid w:val="00FE6427"/>
    <w:rsid w:val="00FE6B64"/>
    <w:rsid w:val="00FE6BC0"/>
    <w:rsid w:val="00FF00A5"/>
    <w:rsid w:val="00FF00CC"/>
    <w:rsid w:val="00FF1808"/>
    <w:rsid w:val="00FF2A6B"/>
    <w:rsid w:val="00FF2E5B"/>
    <w:rsid w:val="00FF362F"/>
    <w:rsid w:val="00FF4850"/>
    <w:rsid w:val="00FF4FAF"/>
    <w:rsid w:val="00FF5C0E"/>
    <w:rsid w:val="00FF5E57"/>
    <w:rsid w:val="00FF7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  <w14:docId w14:val="730F3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rsid w:val="00952E3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  <w:style w:type="character" w:customStyle="1" w:styleId="chemf">
    <w:name w:val="chemf"/>
    <w:basedOn w:val="DefaultParagraphFont"/>
    <w:rsid w:val="00162F0C"/>
  </w:style>
  <w:style w:type="paragraph" w:customStyle="1" w:styleId="first-para">
    <w:name w:val="first-para"/>
    <w:basedOn w:val="Normal"/>
    <w:rsid w:val="00AD0691"/>
    <w:pPr>
      <w:spacing w:before="100" w:beforeAutospacing="1" w:after="100" w:afterAutospacing="1"/>
    </w:pPr>
    <w:rPr>
      <w:rFonts w:ascii="Times New Roman" w:eastAsia="Times New Roman" w:hAnsi="Times New Roman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462B1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AE1E65"/>
    <w:pPr>
      <w:ind w:left="283" w:hanging="283"/>
      <w:contextualSpacing/>
    </w:pPr>
  </w:style>
  <w:style w:type="character" w:customStyle="1" w:styleId="tgc">
    <w:name w:val="_tgc"/>
    <w:basedOn w:val="DefaultParagraphFont"/>
    <w:rsid w:val="00CE3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84"/>
    <w:rPr>
      <w:rFonts w:ascii="Times" w:eastAsia="Times" w:hAnsi="Times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1588"/>
    <w:pPr>
      <w:keepNext/>
      <w:suppressAutoHyphens/>
      <w:outlineLvl w:val="0"/>
    </w:pPr>
    <w:rPr>
      <w:rFonts w:ascii="Times New Roman" w:eastAsia="Times New Roman" w:hAnsi="Times New Roman"/>
      <w:b/>
      <w:bCs/>
      <w:spacing w:val="-2"/>
      <w:lang w:val="en-AU"/>
    </w:rPr>
  </w:style>
  <w:style w:type="paragraph" w:styleId="Heading2">
    <w:name w:val="heading 2"/>
    <w:basedOn w:val="Normal"/>
    <w:next w:val="Normal"/>
    <w:link w:val="Heading2Char"/>
    <w:qFormat/>
    <w:rsid w:val="00AE30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pacing w:val="-2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91588"/>
    <w:pPr>
      <w:keepNext/>
      <w:suppressAutoHyphens/>
      <w:outlineLvl w:val="2"/>
    </w:pPr>
    <w:rPr>
      <w:rFonts w:ascii="Times New Roman" w:eastAsia="Times New Roman" w:hAnsi="Times New Roman"/>
      <w:b/>
      <w:bCs/>
      <w:i/>
      <w:iCs/>
      <w:spacing w:val="-2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491588"/>
    <w:pPr>
      <w:spacing w:before="240" w:after="60"/>
      <w:outlineLvl w:val="4"/>
    </w:pPr>
    <w:rPr>
      <w:rFonts w:ascii="Arial" w:eastAsia="Times New Roman" w:hAnsi="Arial"/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1588"/>
    <w:rPr>
      <w:rFonts w:ascii="Times New Roman" w:eastAsia="Times New Roman" w:hAnsi="Times New Roman" w:cs="Times New Roman"/>
      <w:b/>
      <w:bCs/>
      <w:spacing w:val="-2"/>
      <w:lang w:val="en-AU"/>
    </w:rPr>
  </w:style>
  <w:style w:type="character" w:customStyle="1" w:styleId="Heading2Char">
    <w:name w:val="Heading 2 Char"/>
    <w:link w:val="Heading2"/>
    <w:rsid w:val="00AE30F9"/>
    <w:rPr>
      <w:rFonts w:ascii="Cambria" w:eastAsia="Times New Roman" w:hAnsi="Cambria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3Char">
    <w:name w:val="Heading 3 Char"/>
    <w:link w:val="Heading3"/>
    <w:rsid w:val="00491588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  <w:lang w:val="en-AU"/>
    </w:rPr>
  </w:style>
  <w:style w:type="character" w:customStyle="1" w:styleId="Heading5Char">
    <w:name w:val="Heading 5 Char"/>
    <w:link w:val="Heading5"/>
    <w:rsid w:val="00491588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er">
    <w:name w:val="header"/>
    <w:aliases w:val="Header Odd"/>
    <w:basedOn w:val="Normal"/>
    <w:link w:val="HeaderChar"/>
    <w:uiPriority w:val="99"/>
    <w:rsid w:val="008B6D8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link w:val="Header"/>
    <w:uiPriority w:val="99"/>
    <w:rsid w:val="008B6D84"/>
    <w:rPr>
      <w:rFonts w:ascii="Times" w:eastAsia="Times" w:hAnsi="Times" w:cs="Times New Roman"/>
      <w:szCs w:val="20"/>
    </w:rPr>
  </w:style>
  <w:style w:type="paragraph" w:styleId="BodyText3">
    <w:name w:val="Body Text 3"/>
    <w:basedOn w:val="Normal"/>
    <w:link w:val="BodyText3Char"/>
    <w:semiHidden/>
    <w:rsid w:val="008B6D84"/>
    <w:rPr>
      <w:color w:val="000000"/>
    </w:rPr>
  </w:style>
  <w:style w:type="character" w:customStyle="1" w:styleId="BodyText3Char">
    <w:name w:val="Body Text 3 Char"/>
    <w:link w:val="BodyText3"/>
    <w:semiHidden/>
    <w:rsid w:val="008B6D84"/>
    <w:rPr>
      <w:rFonts w:ascii="Times" w:eastAsia="Times" w:hAnsi="Times" w:cs="Times New Roman"/>
      <w:color w:val="000000"/>
      <w:szCs w:val="20"/>
    </w:rPr>
  </w:style>
  <w:style w:type="paragraph" w:customStyle="1" w:styleId="Default">
    <w:name w:val="Default"/>
    <w:basedOn w:val="Normal"/>
    <w:rsid w:val="008B6D84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2E3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52E38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rsid w:val="00952E3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952E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52E38"/>
    <w:rPr>
      <w:rFonts w:ascii="Lucida Grande" w:eastAsia="Times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A87"/>
    <w:pPr>
      <w:ind w:left="720"/>
      <w:contextualSpacing/>
    </w:pPr>
    <w:rPr>
      <w:rFonts w:ascii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5A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5AD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unhideWhenUsed/>
    <w:rsid w:val="00BB5AD6"/>
  </w:style>
  <w:style w:type="paragraph" w:styleId="BodyText">
    <w:name w:val="Body Text"/>
    <w:basedOn w:val="Normal"/>
    <w:link w:val="BodyTextChar"/>
    <w:unhideWhenUsed/>
    <w:rsid w:val="00491588"/>
    <w:pPr>
      <w:spacing w:after="120"/>
    </w:pPr>
  </w:style>
  <w:style w:type="character" w:customStyle="1" w:styleId="BodyTextChar">
    <w:name w:val="Body Text Char"/>
    <w:link w:val="BodyText"/>
    <w:rsid w:val="00491588"/>
    <w:rPr>
      <w:rFonts w:ascii="Times" w:eastAsia="Times" w:hAnsi="Times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491588"/>
    <w:pPr>
      <w:tabs>
        <w:tab w:val="right" w:pos="9360"/>
      </w:tabs>
    </w:pPr>
    <w:rPr>
      <w:rFonts w:ascii="Arial" w:eastAsia="Times New Roman" w:hAnsi="Arial" w:cs="Arial"/>
      <w:b/>
      <w:caps/>
      <w:spacing w:val="-2"/>
      <w:sz w:val="40"/>
      <w:szCs w:val="40"/>
      <w:lang w:val="en-AU"/>
    </w:rPr>
  </w:style>
  <w:style w:type="paragraph" w:customStyle="1" w:styleId="csbullet">
    <w:name w:val="csbullet"/>
    <w:basedOn w:val="Normal"/>
    <w:rsid w:val="0049158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pacing w:val="-2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E30F9"/>
    <w:rPr>
      <w:rFonts w:ascii="Arial" w:eastAsia="Times New Roman" w:hAnsi="Arial"/>
      <w:spacing w:val="-2"/>
      <w:sz w:val="22"/>
      <w:lang w:val="en-AU"/>
    </w:rPr>
  </w:style>
  <w:style w:type="paragraph" w:styleId="BodyTextIndent">
    <w:name w:val="Body Text Indent"/>
    <w:basedOn w:val="Normal"/>
    <w:link w:val="BodyTextIndentChar"/>
    <w:rsid w:val="00AE30F9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BodyTextIndentChar">
    <w:name w:val="Body Text Indent Char"/>
    <w:link w:val="BodyTextIndent"/>
    <w:rsid w:val="00AE30F9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NormalWeb">
    <w:name w:val="Normal (Web)"/>
    <w:basedOn w:val="Normal"/>
    <w:uiPriority w:val="99"/>
    <w:rsid w:val="00AE30F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lockText">
    <w:name w:val="Block Text"/>
    <w:basedOn w:val="Normal"/>
    <w:rsid w:val="00AE30F9"/>
    <w:pPr>
      <w:tabs>
        <w:tab w:val="left" w:pos="567"/>
        <w:tab w:val="right" w:pos="8364"/>
      </w:tabs>
      <w:ind w:left="1134" w:right="-51" w:hanging="1134"/>
      <w:jc w:val="both"/>
    </w:pPr>
    <w:rPr>
      <w:rFonts w:ascii="Times New Roman" w:eastAsia="Times New Roman" w:hAnsi="Times New Roman"/>
      <w:lang w:val="en-AU"/>
    </w:rPr>
  </w:style>
  <w:style w:type="paragraph" w:customStyle="1" w:styleId="text1">
    <w:name w:val="text1"/>
    <w:basedOn w:val="Normal"/>
    <w:rsid w:val="00AE30F9"/>
    <w:pPr>
      <w:spacing w:before="100" w:beforeAutospacing="1" w:after="100" w:afterAutospacing="1" w:line="312" w:lineRule="auto"/>
      <w:ind w:left="60"/>
    </w:pPr>
    <w:rPr>
      <w:rFonts w:ascii="Helvetica" w:eastAsia="Times New Roman" w:hAnsi="Helvetica" w:cs="Helvetica"/>
      <w:color w:val="000000"/>
      <w:sz w:val="20"/>
    </w:rPr>
  </w:style>
  <w:style w:type="character" w:styleId="Hyperlink">
    <w:name w:val="Hyperlink"/>
    <w:rsid w:val="00AE30F9"/>
    <w:rPr>
      <w:color w:val="0000FF"/>
      <w:u w:val="single"/>
    </w:rPr>
  </w:style>
  <w:style w:type="paragraph" w:styleId="BodyTextFirstIndent2">
    <w:name w:val="Body Text First Indent 2"/>
    <w:basedOn w:val="BodyTextIndent"/>
    <w:link w:val="BodyTextFirstIndent2Char"/>
    <w:rsid w:val="00AE30F9"/>
    <w:pPr>
      <w:widowControl w:val="0"/>
      <w:adjustRightInd w:val="0"/>
      <w:spacing w:line="360" w:lineRule="atLeast"/>
      <w:ind w:firstLine="210"/>
      <w:jc w:val="both"/>
    </w:pPr>
    <w:rPr>
      <w:rFonts w:ascii="Times" w:hAnsi="Times" w:cs="Times New Roman"/>
      <w:spacing w:val="0"/>
      <w:sz w:val="24"/>
      <w:szCs w:val="20"/>
    </w:rPr>
  </w:style>
  <w:style w:type="character" w:customStyle="1" w:styleId="BodyTextFirstIndent2Char">
    <w:name w:val="Body Text First Indent 2 Char"/>
    <w:link w:val="BodyTextFirstIndent2"/>
    <w:rsid w:val="00AE30F9"/>
    <w:rPr>
      <w:rFonts w:ascii="Times" w:eastAsia="Times New Roman" w:hAnsi="Times" w:cs="Times New Roman"/>
      <w:spacing w:val="-2"/>
      <w:sz w:val="22"/>
      <w:szCs w:val="20"/>
      <w:lang w:val="en-AU"/>
    </w:rPr>
  </w:style>
  <w:style w:type="paragraph" w:styleId="ListNumber">
    <w:name w:val="List Number"/>
    <w:basedOn w:val="Normal"/>
    <w:link w:val="ListNumberChar"/>
    <w:rsid w:val="00AE30F9"/>
    <w:pPr>
      <w:numPr>
        <w:numId w:val="7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E30F9"/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AE30F9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3">
    <w:name w:val="List Number 3"/>
    <w:basedOn w:val="Normal"/>
    <w:rsid w:val="00AE30F9"/>
    <w:pPr>
      <w:numPr>
        <w:numId w:val="4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4">
    <w:name w:val="List Number 4"/>
    <w:basedOn w:val="Normal"/>
    <w:rsid w:val="00AE30F9"/>
    <w:pPr>
      <w:numPr>
        <w:numId w:val="5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">
    <w:name w:val="List Continue"/>
    <w:basedOn w:val="Normal"/>
    <w:rsid w:val="00AE30F9"/>
    <w:pPr>
      <w:tabs>
        <w:tab w:val="right" w:leader="underscore" w:pos="9356"/>
      </w:tabs>
      <w:spacing w:before="240" w:after="24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Continue2">
    <w:name w:val="List Continue 2"/>
    <w:basedOn w:val="Normal"/>
    <w:rsid w:val="00AE30F9"/>
    <w:pPr>
      <w:spacing w:after="120"/>
      <w:ind w:left="566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ListNumber5">
    <w:name w:val="List Number 5"/>
    <w:basedOn w:val="Normal"/>
    <w:rsid w:val="00AE30F9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AE30F9"/>
    <w:pPr>
      <w:ind w:left="720"/>
    </w:pPr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odyTextIndent3">
    <w:name w:val="Body Text Indent 3"/>
    <w:basedOn w:val="Normal"/>
    <w:link w:val="BodyTextIndent3Char"/>
    <w:rsid w:val="00AE30F9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  <w:lang w:val="en-AU"/>
    </w:rPr>
  </w:style>
  <w:style w:type="character" w:customStyle="1" w:styleId="BodyTextIndent3Char">
    <w:name w:val="Body Text Indent 3 Char"/>
    <w:link w:val="BodyTextIndent3"/>
    <w:rsid w:val="00AE30F9"/>
    <w:rPr>
      <w:rFonts w:ascii="Arial" w:eastAsia="Times New Roman" w:hAnsi="Arial" w:cs="Arial"/>
      <w:spacing w:val="-2"/>
      <w:sz w:val="16"/>
      <w:szCs w:val="16"/>
      <w:lang w:val="en-AU"/>
    </w:rPr>
  </w:style>
  <w:style w:type="paragraph" w:customStyle="1" w:styleId="NoSpacing1">
    <w:name w:val="No Spacing1"/>
    <w:link w:val="NoSpacingChar"/>
    <w:uiPriority w:val="1"/>
    <w:qFormat/>
    <w:rsid w:val="00AE30F9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rsid w:val="00AE30F9"/>
    <w:rPr>
      <w:rFonts w:ascii="Calibri" w:eastAsia="Times New Roman" w:hAnsi="Calibri" w:cs="Times New Roman"/>
      <w:sz w:val="22"/>
      <w:szCs w:val="22"/>
    </w:rPr>
  </w:style>
  <w:style w:type="paragraph" w:customStyle="1" w:styleId="Pa7">
    <w:name w:val="Pa7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paragraph" w:customStyle="1" w:styleId="Pa10">
    <w:name w:val="Pa10"/>
    <w:basedOn w:val="Normal"/>
    <w:next w:val="Normal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Times New Roman" w:eastAsia="Times New Roman" w:hAnsi="Times New Roman"/>
      <w:lang w:val="en-AU" w:eastAsia="en-AU"/>
    </w:rPr>
  </w:style>
  <w:style w:type="character" w:customStyle="1" w:styleId="A3">
    <w:name w:val="A3"/>
    <w:uiPriority w:val="99"/>
    <w:rsid w:val="00AE30F9"/>
    <w:rPr>
      <w:color w:val="000000"/>
      <w:sz w:val="14"/>
      <w:szCs w:val="14"/>
    </w:rPr>
  </w:style>
  <w:style w:type="paragraph" w:customStyle="1" w:styleId="CM44">
    <w:name w:val="CM44"/>
    <w:basedOn w:val="Default"/>
    <w:next w:val="Default"/>
    <w:uiPriority w:val="99"/>
    <w:rsid w:val="00AE30F9"/>
    <w:pPr>
      <w:autoSpaceDE w:val="0"/>
      <w:autoSpaceDN w:val="0"/>
      <w:adjustRightInd w:val="0"/>
    </w:pPr>
    <w:rPr>
      <w:rFonts w:ascii="Times" w:hAnsi="Times" w:cs="Times"/>
      <w:lang w:val="en-AU" w:eastAsia="en-AU"/>
    </w:rPr>
  </w:style>
  <w:style w:type="paragraph" w:customStyle="1" w:styleId="Test">
    <w:name w:val="Test"/>
    <w:basedOn w:val="Default"/>
    <w:next w:val="Default"/>
    <w:uiPriority w:val="99"/>
    <w:rsid w:val="00AE30F9"/>
    <w:pPr>
      <w:autoSpaceDE w:val="0"/>
      <w:autoSpaceDN w:val="0"/>
      <w:adjustRightInd w:val="0"/>
    </w:pPr>
    <w:rPr>
      <w:lang w:val="en-AU" w:eastAsia="en-AU"/>
    </w:rPr>
  </w:style>
  <w:style w:type="paragraph" w:customStyle="1" w:styleId="Pa16">
    <w:name w:val="Pa1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character" w:customStyle="1" w:styleId="A11">
    <w:name w:val="A11"/>
    <w:uiPriority w:val="99"/>
    <w:rsid w:val="00AE30F9"/>
    <w:rPr>
      <w:rFonts w:ascii="Times New Roman" w:hAnsi="Times New Roman" w:cs="Times New Roman"/>
      <w:b/>
      <w:bCs/>
      <w:color w:val="000000"/>
      <w:sz w:val="16"/>
      <w:szCs w:val="16"/>
    </w:rPr>
  </w:style>
  <w:style w:type="paragraph" w:customStyle="1" w:styleId="Pa9">
    <w:name w:val="Pa9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rFonts w:ascii="Arial" w:hAnsi="Arial" w:cs="Arial"/>
      <w:lang w:val="en-AU" w:eastAsia="en-AU"/>
    </w:rPr>
  </w:style>
  <w:style w:type="paragraph" w:customStyle="1" w:styleId="Pa27">
    <w:name w:val="Pa27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18">
    <w:name w:val="Pa18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6">
    <w:name w:val="Pa26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Pa23">
    <w:name w:val="Pa23"/>
    <w:basedOn w:val="Default"/>
    <w:next w:val="Default"/>
    <w:uiPriority w:val="99"/>
    <w:rsid w:val="00AE30F9"/>
    <w:pPr>
      <w:autoSpaceDE w:val="0"/>
      <w:autoSpaceDN w:val="0"/>
      <w:adjustRightInd w:val="0"/>
      <w:spacing w:line="241" w:lineRule="atLeast"/>
    </w:pPr>
    <w:rPr>
      <w:lang w:val="en-AU" w:eastAsia="en-AU"/>
    </w:rPr>
  </w:style>
  <w:style w:type="paragraph" w:customStyle="1" w:styleId="head1">
    <w:name w:val="head 1"/>
    <w:basedOn w:val="Normal"/>
    <w:rsid w:val="00AE30F9"/>
    <w:pPr>
      <w:widowControl w:val="0"/>
      <w:autoSpaceDE w:val="0"/>
      <w:autoSpaceDN w:val="0"/>
      <w:adjustRightInd w:val="0"/>
      <w:spacing w:line="288" w:lineRule="auto"/>
      <w:textAlignment w:val="baseline"/>
    </w:pPr>
    <w:rPr>
      <w:rFonts w:ascii="Arial" w:eastAsia="Times New Roman" w:hAnsi="Arial"/>
      <w:b/>
      <w:color w:val="000000"/>
    </w:rPr>
  </w:style>
  <w:style w:type="paragraph" w:customStyle="1" w:styleId="Linefull">
    <w:name w:val="Line full"/>
    <w:basedOn w:val="Normal"/>
    <w:rsid w:val="00AE30F9"/>
    <w:pPr>
      <w:widowControl w:val="0"/>
      <w:pBdr>
        <w:bottom w:val="single" w:sz="4" w:space="0" w:color="000000"/>
      </w:pBdr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Noparagraphstyle">
    <w:name w:val="[No paragraph style]"/>
    <w:rsid w:val="00AE30F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  <w:style w:type="paragraph" w:customStyle="1" w:styleId="BodyText-NCEA">
    <w:name w:val="Body Text - NCEA"/>
    <w:basedOn w:val="Noparagraphstyle"/>
    <w:rsid w:val="00AE30F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suppressAutoHyphens/>
      <w:spacing w:line="264" w:lineRule="atLeast"/>
    </w:pPr>
    <w:rPr>
      <w:rFonts w:ascii="TimesNewRomanPSMT" w:hAnsi="TimesNewRomanPSMT"/>
    </w:rPr>
  </w:style>
  <w:style w:type="paragraph" w:customStyle="1" w:styleId="QuestionHead">
    <w:name w:val="Question Head"/>
    <w:basedOn w:val="BodyText-NCEA"/>
    <w:rsid w:val="00AE30F9"/>
    <w:pPr>
      <w:spacing w:after="227" w:line="288" w:lineRule="auto"/>
    </w:pPr>
    <w:rPr>
      <w:rFonts w:ascii="Arial-BoldMT" w:hAnsi="Arial-BoldMT"/>
      <w:b/>
      <w:caps/>
    </w:rPr>
  </w:style>
  <w:style w:type="paragraph" w:customStyle="1" w:styleId="aBodyText10mmhanging">
    <w:name w:val="(a) Body Text (10mm hanging)"/>
    <w:basedOn w:val="BodyText-NCEA"/>
    <w:rsid w:val="00AE30F9"/>
    <w:pPr>
      <w:ind w:left="567" w:hanging="567"/>
    </w:pPr>
  </w:style>
  <w:style w:type="paragraph" w:customStyle="1" w:styleId="aiBodyText20mmhanging">
    <w:name w:val="(a) (i) Body Text (20mm hanging)"/>
    <w:basedOn w:val="aBodyText10mmhanging"/>
    <w:rsid w:val="00AE30F9"/>
    <w:pPr>
      <w:ind w:left="1134" w:hanging="1134"/>
    </w:pPr>
  </w:style>
  <w:style w:type="paragraph" w:customStyle="1" w:styleId="CM7">
    <w:name w:val="CM7"/>
    <w:basedOn w:val="Default"/>
    <w:next w:val="Default"/>
    <w:rsid w:val="00AE30F9"/>
    <w:pPr>
      <w:widowControl w:val="0"/>
      <w:suppressAutoHyphens/>
      <w:autoSpaceDE w:val="0"/>
      <w:autoSpaceDN w:val="0"/>
      <w:adjustRightInd w:val="0"/>
      <w:spacing w:after="625" w:line="288" w:lineRule="auto"/>
      <w:textAlignment w:val="center"/>
    </w:pPr>
    <w:rPr>
      <w:rFonts w:ascii="SimSun" w:eastAsia="SimSun" w:hAnsi="SimSun"/>
      <w:color w:val="000000"/>
      <w:lang w:eastAsia="zh-CN"/>
    </w:rPr>
  </w:style>
  <w:style w:type="paragraph" w:customStyle="1" w:styleId="linespace">
    <w:name w:val="line space"/>
    <w:basedOn w:val="Normal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before="227" w:line="288" w:lineRule="auto"/>
      <w:textAlignment w:val="center"/>
    </w:pPr>
    <w:rPr>
      <w:rFonts w:ascii="Arial" w:eastAsia="Times New Roman" w:hAnsi="Arial"/>
      <w:color w:val="000000"/>
      <w:sz w:val="22"/>
      <w:szCs w:val="22"/>
    </w:rPr>
  </w:style>
  <w:style w:type="paragraph" w:customStyle="1" w:styleId="a">
    <w:name w:val="(a)"/>
    <w:basedOn w:val="BodyText"/>
    <w:rsid w:val="00AE30F9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193"/>
      </w:tabs>
      <w:autoSpaceDE w:val="0"/>
      <w:autoSpaceDN w:val="0"/>
      <w:adjustRightInd w:val="0"/>
      <w:spacing w:after="0" w:line="288" w:lineRule="auto"/>
      <w:ind w:left="567" w:hanging="567"/>
      <w:textAlignment w:val="center"/>
    </w:pPr>
    <w:rPr>
      <w:rFonts w:ascii="Arial" w:eastAsia="Times New Roman" w:hAnsi="Arial"/>
      <w:color w:val="000000"/>
      <w:sz w:val="22"/>
      <w:szCs w:val="22"/>
    </w:rPr>
  </w:style>
  <w:style w:type="character" w:styleId="Emphasis">
    <w:name w:val="Emphasis"/>
    <w:uiPriority w:val="20"/>
    <w:qFormat/>
    <w:rsid w:val="00AE30F9"/>
    <w:rPr>
      <w:i/>
      <w:iCs/>
    </w:rPr>
  </w:style>
  <w:style w:type="paragraph" w:customStyle="1" w:styleId="Pa25">
    <w:name w:val="Pa2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3">
    <w:name w:val="Pa33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character" w:customStyle="1" w:styleId="A10">
    <w:name w:val="A10"/>
    <w:uiPriority w:val="99"/>
    <w:rsid w:val="00AE30F9"/>
    <w:rPr>
      <w:color w:val="000000"/>
      <w:sz w:val="16"/>
      <w:szCs w:val="16"/>
    </w:rPr>
  </w:style>
  <w:style w:type="paragraph" w:customStyle="1" w:styleId="Pa36">
    <w:name w:val="Pa36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customStyle="1" w:styleId="Pa35">
    <w:name w:val="Pa35"/>
    <w:basedOn w:val="Default"/>
    <w:next w:val="Default"/>
    <w:uiPriority w:val="99"/>
    <w:rsid w:val="00AE30F9"/>
    <w:pPr>
      <w:autoSpaceDE w:val="0"/>
      <w:autoSpaceDN w:val="0"/>
      <w:adjustRightInd w:val="0"/>
      <w:spacing w:line="220" w:lineRule="atLeast"/>
    </w:pPr>
    <w:rPr>
      <w:lang w:val="en-AU" w:eastAsia="en-AU"/>
    </w:rPr>
  </w:style>
  <w:style w:type="paragraph" w:styleId="DocumentMap">
    <w:name w:val="Document Map"/>
    <w:basedOn w:val="Normal"/>
    <w:link w:val="DocumentMapChar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character" w:customStyle="1" w:styleId="DocumentMapChar">
    <w:name w:val="Document Map Char"/>
    <w:link w:val="DocumentMap"/>
    <w:rsid w:val="00AE30F9"/>
    <w:rPr>
      <w:rFonts w:ascii="Tahoma" w:eastAsia="Times New Roman" w:hAnsi="Tahoma" w:cs="Tahoma"/>
      <w:spacing w:val="-2"/>
      <w:sz w:val="16"/>
      <w:szCs w:val="16"/>
      <w:lang w:val="en-AU"/>
    </w:rPr>
  </w:style>
  <w:style w:type="paragraph" w:customStyle="1" w:styleId="Body">
    <w:name w:val="Body"/>
    <w:rsid w:val="00833CEB"/>
    <w:pPr>
      <w:widowControl w:val="0"/>
      <w:autoSpaceDE w:val="0"/>
      <w:autoSpaceDN w:val="0"/>
      <w:adjustRightInd w:val="0"/>
      <w:spacing w:line="240" w:lineRule="atLeast"/>
    </w:pPr>
    <w:rPr>
      <w:rFonts w:ascii="Times" w:eastAsia="Times New Roman" w:hAnsi="Times"/>
      <w:noProof/>
      <w:color w:val="000000"/>
      <w:lang w:val="en-US"/>
    </w:rPr>
  </w:style>
  <w:style w:type="character" w:styleId="PlaceholderText">
    <w:name w:val="Placeholder Text"/>
    <w:uiPriority w:val="99"/>
    <w:semiHidden/>
    <w:rsid w:val="00FA048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3EB6"/>
    <w:pPr>
      <w:keepLines/>
      <w:suppressAutoHyphens w:val="0"/>
      <w:spacing w:before="480" w:line="276" w:lineRule="auto"/>
      <w:outlineLvl w:val="9"/>
    </w:pPr>
    <w:rPr>
      <w:rFonts w:ascii="Calibri" w:eastAsia="MS Gothic" w:hAnsi="Calibri"/>
      <w:color w:val="365F91"/>
      <w:spacing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EB6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3EB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EB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EB6"/>
    <w:pPr>
      <w:ind w:left="720"/>
    </w:pPr>
    <w:rPr>
      <w:rFonts w:ascii="Cambria" w:hAnsi="Cambria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EB6"/>
    <w:pPr>
      <w:ind w:left="960"/>
    </w:pPr>
    <w:rPr>
      <w:rFonts w:ascii="Cambria" w:hAnsi="Cambria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EB6"/>
    <w:pPr>
      <w:ind w:left="1200"/>
    </w:pPr>
    <w:rPr>
      <w:rFonts w:ascii="Cambria" w:hAnsi="Cambria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EB6"/>
    <w:pPr>
      <w:ind w:left="1440"/>
    </w:pPr>
    <w:rPr>
      <w:rFonts w:ascii="Cambria" w:hAnsi="Cambria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EB6"/>
    <w:pPr>
      <w:ind w:left="1680"/>
    </w:pPr>
    <w:rPr>
      <w:rFonts w:ascii="Cambria" w:hAnsi="Cambria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EB6"/>
    <w:pPr>
      <w:ind w:left="1920"/>
    </w:pPr>
    <w:rPr>
      <w:rFonts w:ascii="Cambria" w:hAnsi="Cambria"/>
      <w:sz w:val="20"/>
    </w:rPr>
  </w:style>
  <w:style w:type="paragraph" w:styleId="ListBullet">
    <w:name w:val="List Bullet"/>
    <w:basedOn w:val="Normal"/>
    <w:uiPriority w:val="99"/>
    <w:unhideWhenUsed/>
    <w:rsid w:val="002A682A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68408A"/>
  </w:style>
  <w:style w:type="paragraph" w:styleId="PlainText">
    <w:name w:val="Plain Text"/>
    <w:basedOn w:val="Normal"/>
    <w:link w:val="PlainTextChar"/>
    <w:semiHidden/>
    <w:rsid w:val="00927D43"/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927D43"/>
    <w:rPr>
      <w:rFonts w:ascii="Courier New" w:eastAsia="Times New Roman" w:hAnsi="Courier New"/>
      <w:sz w:val="20"/>
      <w:szCs w:val="20"/>
    </w:rPr>
  </w:style>
  <w:style w:type="character" w:customStyle="1" w:styleId="chemf">
    <w:name w:val="chemf"/>
    <w:basedOn w:val="DefaultParagraphFont"/>
    <w:rsid w:val="00162F0C"/>
  </w:style>
  <w:style w:type="paragraph" w:customStyle="1" w:styleId="first-para">
    <w:name w:val="first-para"/>
    <w:basedOn w:val="Normal"/>
    <w:rsid w:val="00AD0691"/>
    <w:pPr>
      <w:spacing w:before="100" w:beforeAutospacing="1" w:after="100" w:afterAutospacing="1"/>
    </w:pPr>
    <w:rPr>
      <w:rFonts w:ascii="Times New Roman" w:eastAsia="Times New Roman" w:hAnsi="Times New Roman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462B1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AE1E65"/>
    <w:pPr>
      <w:ind w:left="283" w:hanging="283"/>
      <w:contextualSpacing/>
    </w:pPr>
  </w:style>
  <w:style w:type="character" w:customStyle="1" w:styleId="tgc">
    <w:name w:val="_tgc"/>
    <w:basedOn w:val="DefaultParagraphFont"/>
    <w:rsid w:val="00CE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26" Type="http://schemas.openxmlformats.org/officeDocument/2006/relationships/customXml" Target="ink/ink2.xml"/><Relationship Id="rId39" Type="http://schemas.openxmlformats.org/officeDocument/2006/relationships/image" Target="media/image18.emf"/><Relationship Id="rId21" Type="http://schemas.openxmlformats.org/officeDocument/2006/relationships/image" Target="media/image10.png"/><Relationship Id="rId34" Type="http://schemas.openxmlformats.org/officeDocument/2006/relationships/customXml" Target="ink/ink3.xml"/><Relationship Id="rId42" Type="http://schemas.openxmlformats.org/officeDocument/2006/relationships/image" Target="media/image190.png"/><Relationship Id="rId47" Type="http://schemas.openxmlformats.org/officeDocument/2006/relationships/oleObject" Target="embeddings/oleObject4.bin"/><Relationship Id="rId50" Type="http://schemas.openxmlformats.org/officeDocument/2006/relationships/image" Target="media/image230.png"/><Relationship Id="rId55" Type="http://schemas.openxmlformats.org/officeDocument/2006/relationships/customXml" Target="ink/ink10.xml"/><Relationship Id="rId63" Type="http://schemas.openxmlformats.org/officeDocument/2006/relationships/image" Target="media/image21.wmf"/><Relationship Id="rId68" Type="http://schemas.openxmlformats.org/officeDocument/2006/relationships/oleObject" Target="embeddings/oleObject7.bin"/><Relationship Id="rId7" Type="http://schemas.openxmlformats.org/officeDocument/2006/relationships/footnotes" Target="footnotes.xml"/><Relationship Id="rId71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20.png"/><Relationship Id="rId11" Type="http://schemas.openxmlformats.org/officeDocument/2006/relationships/image" Target="media/image3.png"/><Relationship Id="rId24" Type="http://schemas.openxmlformats.org/officeDocument/2006/relationships/customXml" Target="ink/ink1.xml"/><Relationship Id="rId32" Type="http://schemas.openxmlformats.org/officeDocument/2006/relationships/image" Target="media/image150.png"/><Relationship Id="rId37" Type="http://schemas.openxmlformats.org/officeDocument/2006/relationships/customXml" Target="ink/ink5.xml"/><Relationship Id="rId40" Type="http://schemas.openxmlformats.org/officeDocument/2006/relationships/image" Target="media/image15.png"/><Relationship Id="rId45" Type="http://schemas.openxmlformats.org/officeDocument/2006/relationships/customXml" Target="ink/ink8.xml"/><Relationship Id="rId53" Type="http://schemas.openxmlformats.org/officeDocument/2006/relationships/customXml" Target="ink/ink9.xml"/><Relationship Id="rId58" Type="http://schemas.openxmlformats.org/officeDocument/2006/relationships/customXml" Target="ink/ink13.xml"/><Relationship Id="rId66" Type="http://schemas.openxmlformats.org/officeDocument/2006/relationships/oleObject" Target="embeddings/oleObject6.bin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chart" Target="charts/chart1.xml"/><Relationship Id="rId28" Type="http://schemas.openxmlformats.org/officeDocument/2006/relationships/image" Target="media/image12.png"/><Relationship Id="rId36" Type="http://schemas.openxmlformats.org/officeDocument/2006/relationships/image" Target="media/image17.emf"/><Relationship Id="rId49" Type="http://schemas.openxmlformats.org/officeDocument/2006/relationships/image" Target="media/image19.png"/><Relationship Id="rId57" Type="http://schemas.openxmlformats.org/officeDocument/2006/relationships/customXml" Target="ink/ink12.xml"/><Relationship Id="rId61" Type="http://schemas.openxmlformats.org/officeDocument/2006/relationships/customXml" Target="ink/ink15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customXml" Target="ink/ink7.xml"/><Relationship Id="rId52" Type="http://schemas.openxmlformats.org/officeDocument/2006/relationships/image" Target="media/image20.png"/><Relationship Id="rId60" Type="http://schemas.openxmlformats.org/officeDocument/2006/relationships/customXml" Target="ink/ink14.xml"/><Relationship Id="rId65" Type="http://schemas.openxmlformats.org/officeDocument/2006/relationships/image" Target="media/image22.wmf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3.emf"/><Relationship Id="rId30" Type="http://schemas.openxmlformats.org/officeDocument/2006/relationships/image" Target="media/image13.png"/><Relationship Id="rId35" Type="http://schemas.openxmlformats.org/officeDocument/2006/relationships/customXml" Target="ink/ink4.xml"/><Relationship Id="rId43" Type="http://schemas.openxmlformats.org/officeDocument/2006/relationships/image" Target="media/image200.png"/><Relationship Id="rId48" Type="http://schemas.openxmlformats.org/officeDocument/2006/relationships/image" Target="media/image18.png"/><Relationship Id="rId56" Type="http://schemas.openxmlformats.org/officeDocument/2006/relationships/customXml" Target="ink/ink11.xml"/><Relationship Id="rId64" Type="http://schemas.openxmlformats.org/officeDocument/2006/relationships/oleObject" Target="embeddings/oleObject5.bin"/><Relationship Id="rId69" Type="http://schemas.openxmlformats.org/officeDocument/2006/relationships/image" Target="media/image25.png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emf"/><Relationship Id="rId33" Type="http://schemas.openxmlformats.org/officeDocument/2006/relationships/image" Target="media/image160.png"/><Relationship Id="rId38" Type="http://schemas.openxmlformats.org/officeDocument/2006/relationships/customXml" Target="ink/ink6.xml"/><Relationship Id="rId46" Type="http://schemas.openxmlformats.org/officeDocument/2006/relationships/image" Target="media/image17.wmf"/><Relationship Id="rId59" Type="http://schemas.openxmlformats.org/officeDocument/2006/relationships/image" Target="media/image27.emf"/><Relationship Id="rId67" Type="http://schemas.openxmlformats.org/officeDocument/2006/relationships/image" Target="media/image23.wmf"/><Relationship Id="rId20" Type="http://schemas.openxmlformats.org/officeDocument/2006/relationships/image" Target="media/image9.png"/><Relationship Id="rId41" Type="http://schemas.openxmlformats.org/officeDocument/2006/relationships/image" Target="media/image16.png"/><Relationship Id="rId54" Type="http://schemas.openxmlformats.org/officeDocument/2006/relationships/image" Target="media/image26.emf"/><Relationship Id="rId62" Type="http://schemas.openxmlformats.org/officeDocument/2006/relationships/image" Target="media/image28.emf"/><Relationship Id="rId70" Type="http://schemas.openxmlformats.org/officeDocument/2006/relationships/image" Target="media/image26.jpe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10</c:v>
                </c:pt>
                <c:pt idx="1">
                  <c:v>9.9</c:v>
                </c:pt>
                <c:pt idx="2">
                  <c:v>9.8000000000000007</c:v>
                </c:pt>
                <c:pt idx="3">
                  <c:v>9.6999999999999993</c:v>
                </c:pt>
                <c:pt idx="4">
                  <c:v>7.3</c:v>
                </c:pt>
                <c:pt idx="5">
                  <c:v>6.5</c:v>
                </c:pt>
                <c:pt idx="6">
                  <c:v>4.5</c:v>
                </c:pt>
                <c:pt idx="7">
                  <c:v>3.4</c:v>
                </c:pt>
                <c:pt idx="8">
                  <c:v>2.1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EF2-428C-9BA7-55C1D01E3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977728"/>
        <c:axId val="192000768"/>
      </c:scatterChart>
      <c:valAx>
        <c:axId val="19197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>
                    <a:latin typeface="Arial" panose="020B0604020202020204" pitchFamily="34" charset="0"/>
                    <a:cs typeface="Arial" panose="020B0604020202020204" pitchFamily="34" charset="0"/>
                  </a:rPr>
                  <a:t>Volume</a:t>
                </a:r>
                <a:r>
                  <a:rPr lang="en-AU" baseline="0">
                    <a:latin typeface="Arial" panose="020B0604020202020204" pitchFamily="34" charset="0"/>
                    <a:cs typeface="Arial" panose="020B0604020202020204" pitchFamily="34" charset="0"/>
                  </a:rPr>
                  <a:t> of HCl Added (mL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0768"/>
        <c:crosses val="autoZero"/>
        <c:crossBetween val="midCat"/>
      </c:valAx>
      <c:valAx>
        <c:axId val="19200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>
                    <a:latin typeface="Arial" panose="020B0604020202020204" pitchFamily="34" charset="0"/>
                    <a:cs typeface="Arial" panose="020B0604020202020204" pitchFamily="34" charset="0"/>
                  </a:rPr>
                  <a:t>pH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4780555555555556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7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21:32.9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30.0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29.7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29.4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18.5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17.3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15.8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6-10-13T01:20:22.8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24 287 512,'0'0'0,"0"0"0,0 0 0,0-21 0,0-1 0,-22 0 0,22-1 0,0 1 0,0 1 0,0-23 0,0 21 0,0 2 0,0-1 0,0 0 0,0-1 0,0 23 0,0-21 0,0 21 0,0 0 0,0 0 0,0 0 0,0 0 0,0 0 0,0 21 0,0-21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31:56.2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31:55.7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31:54.9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6-10-13T01:31:25.4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0 512,'0'0'0,"0"0"0,0 0 0,0 0 0,0 0 0,0 0 0,22 0 0,0 0 0,-22 0 0,22 0 0,0 0 0,0 0 0,0 0 0,1 0 0,-1 0 0,-22 0 0,21 0 0,2 0 0,-23 0 0,0 0 0,22 0 0,-22 0 0,0 0 0,0 0 0,0 0 0,0 0 0,0 0 0,0 0 0,0 0 0,0 0 0,0 0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31:58.6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31:58.3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10-13T01:40:30.7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818CCF-8C29-4F95-A654-09E2BF76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CC5C0E34</Template>
  <TotalTime>0</TotalTime>
  <Pages>36</Pages>
  <Words>6303</Words>
  <Characters>35929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42148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Scotch College</dc:creator>
  <cp:lastModifiedBy>RAPLEY Christopher</cp:lastModifiedBy>
  <cp:revision>2</cp:revision>
  <cp:lastPrinted>2017-09-01T07:29:00Z</cp:lastPrinted>
  <dcterms:created xsi:type="dcterms:W3CDTF">2017-09-01T07:30:00Z</dcterms:created>
  <dcterms:modified xsi:type="dcterms:W3CDTF">2017-09-01T07:30:00Z</dcterms:modified>
</cp:coreProperties>
</file>