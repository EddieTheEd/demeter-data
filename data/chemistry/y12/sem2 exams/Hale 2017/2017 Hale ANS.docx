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356D92" w14:textId="77777777" w:rsidR="005E705E" w:rsidRPr="004055C7" w:rsidRDefault="005E705E" w:rsidP="00733D70">
      <w:pPr>
        <w:pStyle w:val="Heading5"/>
        <w:spacing w:before="0" w:after="0"/>
        <w:jc w:val="right"/>
        <w:rPr>
          <w:rFonts w:cs="Arial"/>
          <w:i w:val="0"/>
          <w:color w:val="FF0000"/>
          <w:sz w:val="28"/>
          <w:szCs w:val="28"/>
        </w:rPr>
      </w:pPr>
      <w:r w:rsidRPr="004055C7">
        <w:rPr>
          <w:rFonts w:cs="Arial"/>
          <w:i w:val="0"/>
          <w:noProof/>
          <w:color w:val="FF0000"/>
          <w:sz w:val="28"/>
          <w:szCs w:val="28"/>
          <w:lang w:eastAsia="en-AU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DFF8EE6" wp14:editId="4A51E2EF">
                <wp:simplePos x="0" y="0"/>
                <wp:positionH relativeFrom="column">
                  <wp:posOffset>-201295</wp:posOffset>
                </wp:positionH>
                <wp:positionV relativeFrom="paragraph">
                  <wp:posOffset>38735</wp:posOffset>
                </wp:positionV>
                <wp:extent cx="2322830" cy="1021715"/>
                <wp:effectExtent l="635" t="635" r="635" b="6350"/>
                <wp:wrapNone/>
                <wp:docPr id="26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2830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A7675E" w14:textId="0A97C537" w:rsidR="00AA3479" w:rsidRPr="007900EA" w:rsidRDefault="00AA3479" w:rsidP="005E705E">
                            <w:pPr>
                              <w:rPr>
                                <w:color w:val="0070C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FF8EE6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15.85pt;margin-top:3.05pt;width:182.9pt;height:80.4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" stroked="f">
                <v:textbox>
                  <w:txbxContent>
                    <w:p w14:paraId="6DA7675E" w14:textId="0A97C537" w:rsidR="00AA3479" w:rsidRPr="007900EA" w:rsidRDefault="00AA3479" w:rsidP="005E705E">
                      <w:pPr>
                        <w:rPr>
                          <w:color w:val="0070C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B94D95" w14:textId="77777777" w:rsidR="005E705E" w:rsidRPr="004055C7" w:rsidRDefault="005E705E" w:rsidP="00733D70">
      <w:pPr>
        <w:pStyle w:val="Heading5"/>
        <w:spacing w:before="0" w:after="0"/>
        <w:jc w:val="right"/>
        <w:rPr>
          <w:rFonts w:cs="Arial"/>
          <w:i w:val="0"/>
          <w:color w:val="FF0000"/>
          <w:sz w:val="28"/>
          <w:szCs w:val="28"/>
        </w:rPr>
      </w:pPr>
    </w:p>
    <w:p w14:paraId="25E23B47" w14:textId="5BE271ED" w:rsidR="005E705E" w:rsidRPr="004055C7" w:rsidRDefault="00172E2D" w:rsidP="00733D70">
      <w:pPr>
        <w:pStyle w:val="Heading5"/>
        <w:spacing w:before="0" w:after="0"/>
        <w:jc w:val="right"/>
        <w:rPr>
          <w:rFonts w:cs="Arial"/>
          <w:i w:val="0"/>
          <w:sz w:val="28"/>
          <w:szCs w:val="28"/>
        </w:rPr>
      </w:pPr>
      <w:r w:rsidRPr="004055C7">
        <w:rPr>
          <w:rFonts w:cs="Arial"/>
          <w:i w:val="0"/>
          <w:sz w:val="28"/>
          <w:szCs w:val="28"/>
        </w:rPr>
        <w:t xml:space="preserve">Semester </w:t>
      </w:r>
      <w:r w:rsidR="00C408C2">
        <w:rPr>
          <w:rFonts w:cs="Arial"/>
          <w:i w:val="0"/>
          <w:sz w:val="28"/>
          <w:szCs w:val="28"/>
        </w:rPr>
        <w:t>Two</w:t>
      </w:r>
      <w:r w:rsidR="004A1616" w:rsidRPr="004055C7">
        <w:rPr>
          <w:rFonts w:cs="Arial"/>
          <w:i w:val="0"/>
          <w:sz w:val="28"/>
          <w:szCs w:val="28"/>
        </w:rPr>
        <w:t xml:space="preserve"> Examination, 2017</w:t>
      </w:r>
    </w:p>
    <w:p w14:paraId="5AC77953" w14:textId="77777777" w:rsidR="005E705E" w:rsidRPr="004055C7" w:rsidRDefault="005E705E" w:rsidP="00733D70">
      <w:pPr>
        <w:jc w:val="right"/>
        <w:rPr>
          <w:rFonts w:ascii="Arial" w:hAnsi="Arial" w:cs="Arial"/>
          <w:b/>
          <w:sz w:val="32"/>
          <w:szCs w:val="32"/>
          <w:lang w:val="en-AU"/>
        </w:rPr>
      </w:pPr>
    </w:p>
    <w:p w14:paraId="24A7319B" w14:textId="3D26D23D" w:rsidR="004D40FE" w:rsidRPr="004055C7" w:rsidRDefault="004D40FE" w:rsidP="00733D70">
      <w:pPr>
        <w:jc w:val="right"/>
        <w:rPr>
          <w:rFonts w:ascii="Arial" w:hAnsi="Arial" w:cs="Arial"/>
          <w:b/>
          <w:sz w:val="32"/>
          <w:szCs w:val="32"/>
          <w:lang w:val="en-AU"/>
        </w:rPr>
      </w:pPr>
      <w:r w:rsidRPr="004055C7">
        <w:rPr>
          <w:rFonts w:ascii="Arial" w:hAnsi="Arial" w:cs="Arial"/>
          <w:b/>
          <w:sz w:val="32"/>
          <w:szCs w:val="32"/>
          <w:lang w:val="en-AU"/>
        </w:rPr>
        <w:t>MARKING KEY</w:t>
      </w:r>
    </w:p>
    <w:p w14:paraId="31864450" w14:textId="77777777" w:rsidR="005E705E" w:rsidRPr="004055C7" w:rsidRDefault="005E705E" w:rsidP="00733D70">
      <w:pPr>
        <w:jc w:val="right"/>
        <w:rPr>
          <w:rFonts w:ascii="Arial" w:hAnsi="Arial" w:cs="Arial"/>
          <w:b/>
          <w:sz w:val="32"/>
          <w:szCs w:val="32"/>
          <w:lang w:val="en-AU"/>
        </w:rPr>
      </w:pPr>
    </w:p>
    <w:p w14:paraId="06F77EC4" w14:textId="77777777" w:rsidR="005E705E" w:rsidRPr="004055C7" w:rsidRDefault="005E705E" w:rsidP="00733D70">
      <w:pPr>
        <w:rPr>
          <w:rFonts w:ascii="Arial" w:hAnsi="Arial" w:cs="Arial"/>
          <w:lang w:val="en-AU"/>
        </w:rPr>
      </w:pPr>
    </w:p>
    <w:p w14:paraId="5FC6E68A" w14:textId="77777777" w:rsidR="005E705E" w:rsidRPr="004055C7" w:rsidRDefault="005E705E" w:rsidP="00733D70">
      <w:pPr>
        <w:rPr>
          <w:rFonts w:ascii="Arial" w:hAnsi="Arial" w:cs="Arial"/>
          <w:lang w:val="en-AU"/>
        </w:rPr>
      </w:pPr>
    </w:p>
    <w:p w14:paraId="6C8724F5" w14:textId="77777777" w:rsidR="005E705E" w:rsidRPr="004055C7" w:rsidRDefault="005E705E" w:rsidP="00733D70">
      <w:pPr>
        <w:pStyle w:val="Caption"/>
        <w:tabs>
          <w:tab w:val="clear" w:pos="9360"/>
        </w:tabs>
      </w:pPr>
      <w:r w:rsidRPr="004055C7">
        <w:t>CHEMISTRY</w:t>
      </w:r>
    </w:p>
    <w:p w14:paraId="6CE23040" w14:textId="77777777" w:rsidR="005E705E" w:rsidRPr="004055C7" w:rsidRDefault="005E705E" w:rsidP="00733D70">
      <w:pPr>
        <w:jc w:val="both"/>
        <w:rPr>
          <w:rFonts w:ascii="Arial" w:hAnsi="Arial" w:cs="Arial"/>
          <w:b/>
          <w:lang w:val="en-AU"/>
        </w:rPr>
      </w:pPr>
    </w:p>
    <w:p w14:paraId="3C61F59F" w14:textId="77777777" w:rsidR="005E705E" w:rsidRPr="004055C7" w:rsidRDefault="005E705E" w:rsidP="00733D70">
      <w:pPr>
        <w:jc w:val="both"/>
        <w:rPr>
          <w:rFonts w:ascii="Arial" w:hAnsi="Arial" w:cs="Arial"/>
          <w:b/>
          <w:lang w:val="en-AU"/>
        </w:rPr>
      </w:pPr>
    </w:p>
    <w:p w14:paraId="3F8B259B" w14:textId="77777777" w:rsidR="004D40FE" w:rsidRPr="004055C7" w:rsidRDefault="004D40FE">
      <w:pPr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br w:type="page"/>
      </w:r>
    </w:p>
    <w:p w14:paraId="0F0485E5" w14:textId="77777777" w:rsidR="00AA28A0" w:rsidRPr="004055C7" w:rsidRDefault="004D40FE" w:rsidP="00733D70">
      <w:pPr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lastRenderedPageBreak/>
        <w:t>Section One:  Multiple-choice Answers</w:t>
      </w:r>
      <w:r w:rsidR="0026584F" w:rsidRPr="004055C7">
        <w:rPr>
          <w:rFonts w:ascii="Arial" w:hAnsi="Arial" w:cs="Arial"/>
          <w:b/>
          <w:sz w:val="22"/>
          <w:szCs w:val="22"/>
          <w:lang w:val="en-AU"/>
        </w:rPr>
        <w:tab/>
      </w:r>
    </w:p>
    <w:p w14:paraId="49484E6F" w14:textId="77777777" w:rsidR="00491588" w:rsidRPr="004055C7" w:rsidRDefault="00491588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pPr w:leftFromText="180" w:rightFromText="180" w:vertAnchor="text" w:horzAnchor="page" w:tblpX="2050" w:tblpY="127"/>
        <w:tblW w:w="0" w:type="auto"/>
        <w:tblLook w:val="04A0" w:firstRow="1" w:lastRow="0" w:firstColumn="1" w:lastColumn="0" w:noHBand="0" w:noVBand="1"/>
      </w:tblPr>
      <w:tblGrid>
        <w:gridCol w:w="1699"/>
        <w:gridCol w:w="1699"/>
      </w:tblGrid>
      <w:tr w:rsidR="006D2E85" w:rsidRPr="004055C7" w14:paraId="2E65E903" w14:textId="77777777" w:rsidTr="00FE43AA">
        <w:trPr>
          <w:trHeight w:val="285"/>
        </w:trPr>
        <w:tc>
          <w:tcPr>
            <w:tcW w:w="1699" w:type="dxa"/>
            <w:vAlign w:val="center"/>
          </w:tcPr>
          <w:p w14:paraId="0CA49AB3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Question</w:t>
            </w:r>
          </w:p>
        </w:tc>
        <w:tc>
          <w:tcPr>
            <w:tcW w:w="1699" w:type="dxa"/>
          </w:tcPr>
          <w:p w14:paraId="21CF7270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Correct response</w:t>
            </w:r>
          </w:p>
        </w:tc>
      </w:tr>
      <w:tr w:rsidR="006D2E85" w:rsidRPr="004055C7" w14:paraId="03ED7221" w14:textId="77777777" w:rsidTr="00FE43AA">
        <w:trPr>
          <w:trHeight w:val="302"/>
        </w:trPr>
        <w:tc>
          <w:tcPr>
            <w:tcW w:w="1699" w:type="dxa"/>
            <w:vAlign w:val="center"/>
          </w:tcPr>
          <w:p w14:paraId="16A8E605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  <w:tc>
          <w:tcPr>
            <w:tcW w:w="1699" w:type="dxa"/>
            <w:vAlign w:val="center"/>
          </w:tcPr>
          <w:p w14:paraId="688CFDB2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</w:t>
            </w:r>
          </w:p>
        </w:tc>
      </w:tr>
      <w:tr w:rsidR="006D2E85" w:rsidRPr="004055C7" w14:paraId="4FAF2837" w14:textId="77777777" w:rsidTr="00FE43AA">
        <w:trPr>
          <w:trHeight w:val="285"/>
        </w:trPr>
        <w:tc>
          <w:tcPr>
            <w:tcW w:w="1699" w:type="dxa"/>
            <w:vAlign w:val="center"/>
          </w:tcPr>
          <w:p w14:paraId="47401502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</w:t>
            </w:r>
          </w:p>
        </w:tc>
        <w:tc>
          <w:tcPr>
            <w:tcW w:w="1699" w:type="dxa"/>
            <w:vAlign w:val="center"/>
          </w:tcPr>
          <w:p w14:paraId="0072D056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</w:t>
            </w:r>
          </w:p>
        </w:tc>
      </w:tr>
      <w:tr w:rsidR="006D2E85" w:rsidRPr="004055C7" w14:paraId="082ECD77" w14:textId="77777777" w:rsidTr="00FE43AA">
        <w:trPr>
          <w:trHeight w:val="339"/>
        </w:trPr>
        <w:tc>
          <w:tcPr>
            <w:tcW w:w="1699" w:type="dxa"/>
            <w:vAlign w:val="center"/>
          </w:tcPr>
          <w:p w14:paraId="0DA6AFEF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3</w:t>
            </w:r>
          </w:p>
        </w:tc>
        <w:tc>
          <w:tcPr>
            <w:tcW w:w="1699" w:type="dxa"/>
            <w:vAlign w:val="center"/>
          </w:tcPr>
          <w:p w14:paraId="4EB81C9F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</w:t>
            </w:r>
          </w:p>
        </w:tc>
      </w:tr>
      <w:tr w:rsidR="006D2E85" w:rsidRPr="004055C7" w14:paraId="14BB0AC3" w14:textId="77777777" w:rsidTr="00FE43AA">
        <w:trPr>
          <w:trHeight w:val="285"/>
        </w:trPr>
        <w:tc>
          <w:tcPr>
            <w:tcW w:w="1699" w:type="dxa"/>
            <w:vAlign w:val="center"/>
          </w:tcPr>
          <w:p w14:paraId="068D0F92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4</w:t>
            </w:r>
          </w:p>
        </w:tc>
        <w:tc>
          <w:tcPr>
            <w:tcW w:w="1699" w:type="dxa"/>
            <w:vAlign w:val="center"/>
          </w:tcPr>
          <w:p w14:paraId="6C9B1680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</w:p>
        </w:tc>
      </w:tr>
      <w:tr w:rsidR="006D2E85" w:rsidRPr="004055C7" w14:paraId="47A0A30B" w14:textId="77777777" w:rsidTr="00FE43AA">
        <w:trPr>
          <w:trHeight w:val="302"/>
        </w:trPr>
        <w:tc>
          <w:tcPr>
            <w:tcW w:w="1699" w:type="dxa"/>
            <w:vAlign w:val="center"/>
          </w:tcPr>
          <w:p w14:paraId="6698A1CB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5</w:t>
            </w:r>
          </w:p>
        </w:tc>
        <w:tc>
          <w:tcPr>
            <w:tcW w:w="1699" w:type="dxa"/>
            <w:vAlign w:val="center"/>
          </w:tcPr>
          <w:p w14:paraId="0883E97A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</w:p>
        </w:tc>
      </w:tr>
      <w:tr w:rsidR="006D2E85" w:rsidRPr="004055C7" w14:paraId="350525BE" w14:textId="77777777" w:rsidTr="00FE43AA">
        <w:trPr>
          <w:trHeight w:val="285"/>
        </w:trPr>
        <w:tc>
          <w:tcPr>
            <w:tcW w:w="1699" w:type="dxa"/>
            <w:vAlign w:val="center"/>
          </w:tcPr>
          <w:p w14:paraId="789BBFE6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6</w:t>
            </w:r>
          </w:p>
        </w:tc>
        <w:tc>
          <w:tcPr>
            <w:tcW w:w="1699" w:type="dxa"/>
            <w:vAlign w:val="center"/>
          </w:tcPr>
          <w:p w14:paraId="0A1DD1C5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</w:t>
            </w:r>
          </w:p>
        </w:tc>
      </w:tr>
      <w:tr w:rsidR="006D2E85" w:rsidRPr="004055C7" w14:paraId="36DF5101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2185C630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7</w:t>
            </w:r>
          </w:p>
        </w:tc>
        <w:tc>
          <w:tcPr>
            <w:tcW w:w="1699" w:type="dxa"/>
            <w:vAlign w:val="center"/>
          </w:tcPr>
          <w:p w14:paraId="2410E2F3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</w:t>
            </w:r>
          </w:p>
        </w:tc>
      </w:tr>
      <w:tr w:rsidR="006D2E85" w:rsidRPr="004055C7" w14:paraId="23A0AEB4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30336D34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8</w:t>
            </w:r>
          </w:p>
        </w:tc>
        <w:tc>
          <w:tcPr>
            <w:tcW w:w="1699" w:type="dxa"/>
            <w:vAlign w:val="center"/>
          </w:tcPr>
          <w:p w14:paraId="3FF13590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</w:t>
            </w:r>
          </w:p>
        </w:tc>
      </w:tr>
      <w:tr w:rsidR="006D2E85" w:rsidRPr="004055C7" w14:paraId="2E823E26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665AFD9D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9</w:t>
            </w:r>
          </w:p>
        </w:tc>
        <w:tc>
          <w:tcPr>
            <w:tcW w:w="1699" w:type="dxa"/>
            <w:vAlign w:val="center"/>
          </w:tcPr>
          <w:p w14:paraId="4BC06227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</w:p>
        </w:tc>
      </w:tr>
      <w:tr w:rsidR="006D2E85" w:rsidRPr="004055C7" w14:paraId="659A5220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5596F253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10</w:t>
            </w:r>
          </w:p>
        </w:tc>
        <w:tc>
          <w:tcPr>
            <w:tcW w:w="1699" w:type="dxa"/>
            <w:vAlign w:val="center"/>
          </w:tcPr>
          <w:p w14:paraId="1ADB2EAD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</w:p>
        </w:tc>
      </w:tr>
      <w:tr w:rsidR="006D2E85" w:rsidRPr="004055C7" w14:paraId="375937F1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6C4D8710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11</w:t>
            </w:r>
          </w:p>
        </w:tc>
        <w:tc>
          <w:tcPr>
            <w:tcW w:w="1699" w:type="dxa"/>
            <w:vAlign w:val="center"/>
          </w:tcPr>
          <w:p w14:paraId="75437129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</w:t>
            </w:r>
          </w:p>
        </w:tc>
      </w:tr>
      <w:tr w:rsidR="006D2E85" w:rsidRPr="004055C7" w14:paraId="003097CD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74C3F0BD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12</w:t>
            </w:r>
          </w:p>
        </w:tc>
        <w:tc>
          <w:tcPr>
            <w:tcW w:w="1699" w:type="dxa"/>
            <w:vAlign w:val="center"/>
          </w:tcPr>
          <w:p w14:paraId="1BF77AD9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</w:t>
            </w:r>
          </w:p>
        </w:tc>
      </w:tr>
      <w:tr w:rsidR="006D2E85" w:rsidRPr="004055C7" w14:paraId="47F31A07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633C3317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13</w:t>
            </w:r>
          </w:p>
        </w:tc>
        <w:tc>
          <w:tcPr>
            <w:tcW w:w="1699" w:type="dxa"/>
            <w:vAlign w:val="center"/>
          </w:tcPr>
          <w:p w14:paraId="1780EC3A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</w:p>
        </w:tc>
      </w:tr>
      <w:tr w:rsidR="006D2E85" w:rsidRPr="004055C7" w14:paraId="73CEFCB1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543A57C8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14</w:t>
            </w:r>
          </w:p>
        </w:tc>
        <w:tc>
          <w:tcPr>
            <w:tcW w:w="1699" w:type="dxa"/>
            <w:vAlign w:val="center"/>
          </w:tcPr>
          <w:p w14:paraId="5D467A4E" w14:textId="1F2D497E" w:rsidR="006D2E85" w:rsidRPr="004055C7" w:rsidRDefault="00190006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B</w:t>
            </w:r>
          </w:p>
        </w:tc>
      </w:tr>
      <w:tr w:rsidR="006D2E85" w:rsidRPr="004055C7" w14:paraId="61B1A87A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66C103E4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15</w:t>
            </w:r>
          </w:p>
        </w:tc>
        <w:tc>
          <w:tcPr>
            <w:tcW w:w="1699" w:type="dxa"/>
            <w:vAlign w:val="center"/>
          </w:tcPr>
          <w:p w14:paraId="15BF29C2" w14:textId="679185AA" w:rsidR="006D2E85" w:rsidRPr="004055C7" w:rsidRDefault="00190006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A</w:t>
            </w:r>
          </w:p>
        </w:tc>
      </w:tr>
      <w:tr w:rsidR="006D2E85" w:rsidRPr="004055C7" w14:paraId="7679DBAC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77994894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16</w:t>
            </w:r>
          </w:p>
        </w:tc>
        <w:tc>
          <w:tcPr>
            <w:tcW w:w="1699" w:type="dxa"/>
            <w:vAlign w:val="center"/>
          </w:tcPr>
          <w:p w14:paraId="4E82440F" w14:textId="4C800D78" w:rsidR="006D2E85" w:rsidRPr="004055C7" w:rsidRDefault="00190006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D</w:t>
            </w:r>
          </w:p>
        </w:tc>
      </w:tr>
      <w:tr w:rsidR="006D2E85" w:rsidRPr="004055C7" w14:paraId="742FF4B7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3BED48BA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17</w:t>
            </w:r>
          </w:p>
        </w:tc>
        <w:tc>
          <w:tcPr>
            <w:tcW w:w="1699" w:type="dxa"/>
            <w:vAlign w:val="center"/>
          </w:tcPr>
          <w:p w14:paraId="190BC923" w14:textId="26E7EFD2" w:rsidR="006D2E85" w:rsidRPr="004055C7" w:rsidRDefault="00190006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</w:p>
        </w:tc>
      </w:tr>
      <w:tr w:rsidR="006D2E85" w:rsidRPr="004055C7" w14:paraId="30CAE0D0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6ECC08BD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18</w:t>
            </w:r>
          </w:p>
        </w:tc>
        <w:tc>
          <w:tcPr>
            <w:tcW w:w="1699" w:type="dxa"/>
            <w:vAlign w:val="center"/>
          </w:tcPr>
          <w:p w14:paraId="24782908" w14:textId="036074FF" w:rsidR="006D2E85" w:rsidRPr="004055C7" w:rsidRDefault="006F57A0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A</w:t>
            </w:r>
          </w:p>
        </w:tc>
      </w:tr>
      <w:tr w:rsidR="006D2E85" w:rsidRPr="004055C7" w14:paraId="220F5E95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721F5B49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19</w:t>
            </w:r>
          </w:p>
        </w:tc>
        <w:tc>
          <w:tcPr>
            <w:tcW w:w="1699" w:type="dxa"/>
            <w:vAlign w:val="center"/>
          </w:tcPr>
          <w:p w14:paraId="37FDE38D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</w:t>
            </w:r>
          </w:p>
        </w:tc>
      </w:tr>
      <w:tr w:rsidR="006D2E85" w:rsidRPr="004055C7" w14:paraId="7B458131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42AC431C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20</w:t>
            </w:r>
          </w:p>
        </w:tc>
        <w:tc>
          <w:tcPr>
            <w:tcW w:w="1699" w:type="dxa"/>
            <w:vAlign w:val="center"/>
          </w:tcPr>
          <w:p w14:paraId="65975FDD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</w:t>
            </w:r>
          </w:p>
        </w:tc>
      </w:tr>
      <w:tr w:rsidR="006D2E85" w:rsidRPr="004055C7" w14:paraId="0D41E386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347A21D3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21</w:t>
            </w:r>
          </w:p>
        </w:tc>
        <w:tc>
          <w:tcPr>
            <w:tcW w:w="1699" w:type="dxa"/>
            <w:vAlign w:val="center"/>
          </w:tcPr>
          <w:p w14:paraId="4C705A38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</w:p>
        </w:tc>
      </w:tr>
      <w:tr w:rsidR="006D2E85" w:rsidRPr="004055C7" w14:paraId="1977B241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33C2429A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22</w:t>
            </w:r>
          </w:p>
        </w:tc>
        <w:tc>
          <w:tcPr>
            <w:tcW w:w="1699" w:type="dxa"/>
            <w:vAlign w:val="center"/>
          </w:tcPr>
          <w:p w14:paraId="3E81ED41" w14:textId="2794484A" w:rsidR="006D2E85" w:rsidRPr="004055C7" w:rsidRDefault="009F40C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D</w:t>
            </w:r>
          </w:p>
        </w:tc>
      </w:tr>
      <w:tr w:rsidR="006D2E85" w:rsidRPr="004055C7" w14:paraId="0621D2BC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1FFE20B6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23</w:t>
            </w:r>
          </w:p>
        </w:tc>
        <w:tc>
          <w:tcPr>
            <w:tcW w:w="1699" w:type="dxa"/>
            <w:vAlign w:val="center"/>
          </w:tcPr>
          <w:p w14:paraId="7339A953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</w:p>
        </w:tc>
      </w:tr>
      <w:tr w:rsidR="006D2E85" w:rsidRPr="004055C7" w14:paraId="0E178749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5A9E3A41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24</w:t>
            </w:r>
          </w:p>
        </w:tc>
        <w:tc>
          <w:tcPr>
            <w:tcW w:w="1699" w:type="dxa"/>
            <w:vAlign w:val="center"/>
          </w:tcPr>
          <w:p w14:paraId="032DC627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</w:t>
            </w:r>
          </w:p>
        </w:tc>
      </w:tr>
      <w:tr w:rsidR="006D2E85" w:rsidRPr="004055C7" w14:paraId="4E5E0106" w14:textId="77777777" w:rsidTr="00FE43AA">
        <w:trPr>
          <w:trHeight w:val="321"/>
        </w:trPr>
        <w:tc>
          <w:tcPr>
            <w:tcW w:w="1699" w:type="dxa"/>
            <w:vAlign w:val="center"/>
          </w:tcPr>
          <w:p w14:paraId="37ADA914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25</w:t>
            </w:r>
          </w:p>
        </w:tc>
        <w:tc>
          <w:tcPr>
            <w:tcW w:w="1699" w:type="dxa"/>
            <w:vAlign w:val="center"/>
          </w:tcPr>
          <w:p w14:paraId="1C3C3F88" w14:textId="77777777" w:rsidR="006D2E85" w:rsidRPr="004055C7" w:rsidRDefault="006D2E85" w:rsidP="00FE43AA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</w:t>
            </w:r>
          </w:p>
        </w:tc>
      </w:tr>
    </w:tbl>
    <w:p w14:paraId="11C9FABB" w14:textId="77777777" w:rsidR="006D2E85" w:rsidRPr="004055C7" w:rsidRDefault="006D2E85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1D8D37B5" w14:textId="2F942A3A" w:rsidR="00596427" w:rsidRPr="004055C7" w:rsidRDefault="00596427" w:rsidP="00733D70">
      <w:pPr>
        <w:pStyle w:val="BodyText"/>
        <w:rPr>
          <w:rFonts w:ascii="Arial" w:hAnsi="Arial" w:cs="Arial"/>
          <w:sz w:val="22"/>
          <w:szCs w:val="22"/>
          <w:lang w:val="en-AU"/>
        </w:rPr>
      </w:pPr>
    </w:p>
    <w:p w14:paraId="217B8B4C" w14:textId="77777777" w:rsidR="004D40FE" w:rsidRPr="004055C7" w:rsidRDefault="004D40FE">
      <w:pPr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br w:type="page"/>
      </w:r>
    </w:p>
    <w:p w14:paraId="4F2A8638" w14:textId="2D6BF3FA" w:rsidR="004D40FE" w:rsidRPr="004055C7" w:rsidRDefault="004D40FE" w:rsidP="004D40FE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lastRenderedPageBreak/>
        <w:t>Section One:  Multiple-choice</w:t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  <w:t xml:space="preserve">              25% </w:t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  <w:t>(25 marks)</w:t>
      </w:r>
    </w:p>
    <w:p w14:paraId="6E084ACD" w14:textId="77777777" w:rsidR="004D40FE" w:rsidRPr="004055C7" w:rsidRDefault="004D40FE" w:rsidP="00733D70">
      <w:pPr>
        <w:pStyle w:val="BodyText"/>
        <w:rPr>
          <w:rFonts w:ascii="Arial" w:hAnsi="Arial" w:cs="Arial"/>
          <w:sz w:val="22"/>
          <w:szCs w:val="22"/>
          <w:lang w:val="en-AU"/>
        </w:rPr>
      </w:pPr>
    </w:p>
    <w:p w14:paraId="76BBB348" w14:textId="77777777" w:rsidR="00093B5D" w:rsidRPr="004055C7" w:rsidRDefault="00093B5D" w:rsidP="00093B5D">
      <w:pPr>
        <w:autoSpaceDE w:val="0"/>
        <w:autoSpaceDN w:val="0"/>
        <w:adjustRightInd w:val="0"/>
        <w:spacing w:line="276" w:lineRule="auto"/>
        <w:rPr>
          <w:rFonts w:ascii="Arial" w:hAnsi="Arial" w:cs="Arial"/>
          <w:sz w:val="22"/>
          <w:szCs w:val="22"/>
          <w:lang w:val="en-AU" w:eastAsia="en-AU"/>
        </w:rPr>
      </w:pPr>
      <w:r w:rsidRPr="004055C7">
        <w:rPr>
          <w:rFonts w:ascii="Arial" w:hAnsi="Arial" w:cs="Arial"/>
          <w:sz w:val="22"/>
          <w:szCs w:val="22"/>
          <w:lang w:val="en-AU" w:eastAsia="en-AU"/>
        </w:rPr>
        <w:t xml:space="preserve">This section has </w:t>
      </w:r>
      <w:r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 xml:space="preserve">25 </w:t>
      </w:r>
      <w:r w:rsidRPr="004055C7">
        <w:rPr>
          <w:rFonts w:ascii="Arial" w:hAnsi="Arial" w:cs="Arial"/>
          <w:sz w:val="22"/>
          <w:szCs w:val="22"/>
          <w:lang w:val="en-AU" w:eastAsia="en-AU"/>
        </w:rPr>
        <w:t xml:space="preserve">questions. Answer </w:t>
      </w:r>
      <w:r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 xml:space="preserve">all </w:t>
      </w:r>
      <w:r w:rsidRPr="004055C7">
        <w:rPr>
          <w:rFonts w:ascii="Arial" w:hAnsi="Arial" w:cs="Arial"/>
          <w:sz w:val="22"/>
          <w:szCs w:val="22"/>
          <w:lang w:val="en-AU" w:eastAsia="en-AU"/>
        </w:rPr>
        <w:t>questions on the separate Multiple-choice answer sheet provided. For each question, shade the box to indicate your answer. Use only a blue or black pen to shade the boxes. If you make a mistake, place a cross through that square, then shade your new answer. Do not erase or use correction fluid/tape. Marks will not be deducted for incorrect answers. No marks will be given if more than one answer is completed for any question.</w:t>
      </w:r>
    </w:p>
    <w:p w14:paraId="19D9B616" w14:textId="77777777" w:rsidR="00093B5D" w:rsidRPr="004055C7" w:rsidRDefault="00093B5D" w:rsidP="00093B5D">
      <w:pPr>
        <w:autoSpaceDE w:val="0"/>
        <w:autoSpaceDN w:val="0"/>
        <w:adjustRightInd w:val="0"/>
        <w:spacing w:line="276" w:lineRule="auto"/>
        <w:rPr>
          <w:rFonts w:ascii="Arial" w:hAnsi="Arial" w:cs="Arial"/>
          <w:sz w:val="22"/>
          <w:szCs w:val="22"/>
          <w:lang w:val="en-AU" w:eastAsia="en-AU"/>
        </w:rPr>
      </w:pPr>
    </w:p>
    <w:p w14:paraId="502B373E" w14:textId="77777777" w:rsidR="00093B5D" w:rsidRPr="004055C7" w:rsidRDefault="00093B5D" w:rsidP="00093B5D">
      <w:pPr>
        <w:pBdr>
          <w:bottom w:val="single" w:sz="4" w:space="1" w:color="auto"/>
        </w:pBdr>
        <w:spacing w:line="276" w:lineRule="auto"/>
        <w:rPr>
          <w:rFonts w:ascii="Arial" w:hAnsi="Arial" w:cs="Arial"/>
          <w:sz w:val="22"/>
          <w:szCs w:val="22"/>
          <w:lang w:val="en-AU" w:eastAsia="en-AU"/>
        </w:rPr>
      </w:pPr>
      <w:r w:rsidRPr="004055C7">
        <w:rPr>
          <w:rFonts w:ascii="Arial" w:hAnsi="Arial" w:cs="Arial"/>
          <w:sz w:val="22"/>
          <w:szCs w:val="22"/>
          <w:lang w:val="en-AU" w:eastAsia="en-AU"/>
        </w:rPr>
        <w:t>Suggested working time:  50 minutes.</w:t>
      </w:r>
    </w:p>
    <w:p w14:paraId="5BA894D7" w14:textId="77777777" w:rsidR="004D40FE" w:rsidRPr="004055C7" w:rsidRDefault="004D40FE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</w:p>
    <w:p w14:paraId="4E817E9A" w14:textId="5AE1BBA9" w:rsidR="00C446F6" w:rsidRPr="00EF7C74" w:rsidRDefault="00485BE4" w:rsidP="00733D70">
      <w:pPr>
        <w:spacing w:line="276" w:lineRule="auto"/>
        <w:ind w:left="426" w:hanging="426"/>
        <w:rPr>
          <w:rFonts w:ascii="Arial" w:hAnsi="Arial" w:cs="Arial"/>
          <w:b/>
          <w:sz w:val="22"/>
          <w:szCs w:val="22"/>
          <w:lang w:val="en-AU"/>
        </w:rPr>
      </w:pPr>
      <w:r w:rsidRPr="00EF7C74">
        <w:rPr>
          <w:rFonts w:ascii="Arial" w:hAnsi="Arial" w:cs="Arial"/>
          <w:b/>
          <w:sz w:val="22"/>
          <w:szCs w:val="22"/>
          <w:lang w:val="en-AU"/>
        </w:rPr>
        <w:t>Questions 1 and 2</w:t>
      </w:r>
      <w:r w:rsidR="00C446F6" w:rsidRPr="00EF7C74">
        <w:rPr>
          <w:rFonts w:ascii="Arial" w:hAnsi="Arial" w:cs="Arial"/>
          <w:b/>
          <w:sz w:val="22"/>
          <w:szCs w:val="22"/>
          <w:lang w:val="en-AU"/>
        </w:rPr>
        <w:t xml:space="preserve"> relate to the following reaction:</w:t>
      </w:r>
      <w:r w:rsidR="00C446F6" w:rsidRPr="00EF7C74">
        <w:rPr>
          <w:rFonts w:ascii="Arial" w:hAnsi="Arial" w:cs="Arial"/>
          <w:b/>
          <w:sz w:val="22"/>
          <w:szCs w:val="22"/>
          <w:lang w:val="en-AU"/>
        </w:rPr>
        <w:tab/>
      </w:r>
      <w:r w:rsidR="00C446F6" w:rsidRPr="00EF7C74">
        <w:rPr>
          <w:rFonts w:ascii="Arial" w:hAnsi="Arial" w:cs="Arial"/>
          <w:b/>
          <w:sz w:val="22"/>
          <w:szCs w:val="22"/>
          <w:lang w:val="en-AU"/>
        </w:rPr>
        <w:tab/>
      </w:r>
    </w:p>
    <w:p w14:paraId="4D2D3BC0" w14:textId="77777777" w:rsidR="00C446F6" w:rsidRPr="004055C7" w:rsidRDefault="00C446F6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</w:p>
    <w:p w14:paraId="278458D3" w14:textId="20E9388F" w:rsidR="00C446F6" w:rsidRPr="004055C7" w:rsidRDefault="00C446F6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  <w:t>4 NH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gramStart"/>
      <w:r w:rsidRPr="004055C7">
        <w:rPr>
          <w:rFonts w:ascii="Arial" w:hAnsi="Arial" w:cs="Arial"/>
          <w:sz w:val="22"/>
          <w:szCs w:val="22"/>
          <w:lang w:val="en-AU"/>
        </w:rPr>
        <w:t>g)  +</w:t>
      </w:r>
      <w:proofErr w:type="gramEnd"/>
      <w:r w:rsidRPr="004055C7">
        <w:rPr>
          <w:rFonts w:ascii="Arial" w:hAnsi="Arial" w:cs="Arial"/>
          <w:sz w:val="22"/>
          <w:szCs w:val="22"/>
          <w:lang w:val="en-AU"/>
        </w:rPr>
        <w:t xml:space="preserve">  3 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(g) </w:t>
      </w:r>
      <w:r w:rsidR="008E735D" w:rsidRPr="004055C7">
        <w:rPr>
          <w:rFonts w:ascii="Arial" w:hAnsi="Arial" w:cs="Arial"/>
          <w:sz w:val="22"/>
          <w:szCs w:val="22"/>
          <w:lang w:val="en-AU"/>
        </w:rPr>
        <w:t xml:space="preserve">   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m:oMath>
        <m:r>
          <w:rPr>
            <w:rFonts w:ascii="Cambria Math" w:hAnsi="Cambria Math" w:cs="Arial"/>
            <w:sz w:val="22"/>
            <w:szCs w:val="22"/>
            <w:lang w:val="en-AU"/>
          </w:rPr>
          <m:t>⇌</m:t>
        </m:r>
      </m:oMath>
      <w:r w:rsidRPr="004055C7">
        <w:rPr>
          <w:rFonts w:ascii="Arial" w:hAnsi="Arial" w:cs="Arial"/>
          <w:sz w:val="22"/>
          <w:szCs w:val="22"/>
          <w:lang w:val="en-AU"/>
        </w:rPr>
        <w:t xml:space="preserve">     2 N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(g)  + </w:t>
      </w:r>
      <w:r w:rsidR="00485BE4"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Pr="004055C7">
        <w:rPr>
          <w:rFonts w:ascii="Arial" w:hAnsi="Arial" w:cs="Arial"/>
          <w:sz w:val="22"/>
          <w:szCs w:val="22"/>
          <w:lang w:val="en-AU"/>
        </w:rPr>
        <w:t>6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O(g)     </w:t>
      </w:r>
      <w:r w:rsidR="004B1E3F" w:rsidRPr="004055C7">
        <w:rPr>
          <w:rFonts w:ascii="Arial" w:hAnsi="Arial" w:cs="Arial"/>
          <w:sz w:val="22"/>
          <w:szCs w:val="22"/>
          <w:lang w:val="en-AU"/>
        </w:rPr>
        <w:t>∆H = -1267 kJ</w:t>
      </w:r>
    </w:p>
    <w:p w14:paraId="0E4B5E59" w14:textId="77777777" w:rsidR="00C446F6" w:rsidRPr="004055C7" w:rsidRDefault="00C446F6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</w:p>
    <w:p w14:paraId="7C6F2D42" w14:textId="613D2202" w:rsidR="00C446F6" w:rsidRPr="004055C7" w:rsidRDefault="004B1E3F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1.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  <w:t>Which one of the following will increase the yield of this reaction?</w:t>
      </w:r>
    </w:p>
    <w:p w14:paraId="42D7821E" w14:textId="77777777" w:rsidR="004B1E3F" w:rsidRPr="004055C7" w:rsidRDefault="004B1E3F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</w:p>
    <w:p w14:paraId="0E27175A" w14:textId="07AB274C" w:rsidR="00690CE9" w:rsidRPr="004055C7" w:rsidRDefault="004D40FE" w:rsidP="00690CE9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690CE9" w:rsidRPr="004055C7">
        <w:rPr>
          <w:rFonts w:ascii="Arial" w:hAnsi="Arial" w:cs="Arial"/>
          <w:sz w:val="22"/>
          <w:szCs w:val="22"/>
          <w:lang w:val="en-AU"/>
        </w:rPr>
        <w:tab/>
      </w:r>
      <w:r w:rsidR="00690CE9" w:rsidRPr="004055C7">
        <w:rPr>
          <w:rFonts w:ascii="Arial" w:hAnsi="Arial" w:cs="Arial"/>
          <w:sz w:val="22"/>
          <w:szCs w:val="22"/>
          <w:highlight w:val="lightGray"/>
          <w:lang w:val="en-AU"/>
        </w:rPr>
        <w:t>(a)</w:t>
      </w:r>
      <w:r w:rsidR="00690CE9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290977">
        <w:rPr>
          <w:rFonts w:ascii="Arial" w:hAnsi="Arial" w:cs="Arial"/>
          <w:sz w:val="22"/>
          <w:szCs w:val="22"/>
          <w:highlight w:val="lightGray"/>
          <w:lang w:val="en-AU"/>
        </w:rPr>
        <w:t>decreasing the temperature</w:t>
      </w:r>
    </w:p>
    <w:p w14:paraId="0CB7857B" w14:textId="55888D3C" w:rsidR="00690CE9" w:rsidRPr="004055C7" w:rsidRDefault="00690CE9" w:rsidP="00690CE9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  <w:t>dissolving the ammonia gas in water</w:t>
      </w:r>
    </w:p>
    <w:p w14:paraId="63DD7CBE" w14:textId="77777777" w:rsidR="00690CE9" w:rsidRPr="004055C7" w:rsidRDefault="00690CE9" w:rsidP="00690CE9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  <w:t xml:space="preserve">adding a catalyst </w:t>
      </w:r>
    </w:p>
    <w:p w14:paraId="7788727B" w14:textId="6D2F153F" w:rsidR="00690CE9" w:rsidRPr="004055C7" w:rsidRDefault="00947540" w:rsidP="00690CE9">
      <w:pPr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ab/>
        <w:t>(d)</w:t>
      </w:r>
      <w:r>
        <w:rPr>
          <w:rFonts w:ascii="Arial" w:hAnsi="Arial" w:cs="Arial"/>
          <w:sz w:val="22"/>
          <w:szCs w:val="22"/>
          <w:lang w:val="en-AU"/>
        </w:rPr>
        <w:tab/>
      </w:r>
      <w:r w:rsidR="00690CE9" w:rsidRPr="004055C7">
        <w:rPr>
          <w:rFonts w:ascii="Arial" w:hAnsi="Arial" w:cs="Arial"/>
          <w:sz w:val="22"/>
          <w:szCs w:val="22"/>
          <w:lang w:val="en-AU"/>
        </w:rPr>
        <w:t xml:space="preserve">increasing </w:t>
      </w:r>
      <w:r w:rsidR="00290977">
        <w:rPr>
          <w:rFonts w:ascii="Arial" w:hAnsi="Arial" w:cs="Arial"/>
          <w:sz w:val="22"/>
          <w:szCs w:val="22"/>
          <w:lang w:val="en-AU"/>
        </w:rPr>
        <w:t>the volume of the reaction vessel</w:t>
      </w:r>
    </w:p>
    <w:p w14:paraId="09D17FC1" w14:textId="0CE02639" w:rsidR="008E735D" w:rsidRPr="004055C7" w:rsidRDefault="008E735D" w:rsidP="00690CE9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</w:p>
    <w:p w14:paraId="29B87668" w14:textId="77777777" w:rsidR="00D23B37" w:rsidRPr="004055C7" w:rsidRDefault="00D23B37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</w:p>
    <w:p w14:paraId="451EB6D3" w14:textId="561310B1" w:rsidR="008E735D" w:rsidRPr="004055C7" w:rsidRDefault="008E735D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2.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  <w:t>Which one of the following will increase the rate of the reverse reaction?</w:t>
      </w:r>
    </w:p>
    <w:p w14:paraId="066CF6F3" w14:textId="77777777" w:rsidR="008E735D" w:rsidRPr="004055C7" w:rsidRDefault="008E735D" w:rsidP="008E735D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2B6551CF" w14:textId="473EDA56" w:rsidR="008E735D" w:rsidRPr="004055C7" w:rsidRDefault="0054448D" w:rsidP="008E735D">
      <w:pPr>
        <w:spacing w:line="276" w:lineRule="auto"/>
        <w:ind w:left="426" w:firstLine="294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>(a)</w:t>
      </w:r>
      <w:r>
        <w:rPr>
          <w:rFonts w:ascii="Arial" w:hAnsi="Arial" w:cs="Arial"/>
          <w:sz w:val="22"/>
          <w:szCs w:val="22"/>
          <w:lang w:val="en-AU"/>
        </w:rPr>
        <w:tab/>
        <w:t>de</w:t>
      </w:r>
      <w:r w:rsidR="008E735D" w:rsidRPr="004055C7">
        <w:rPr>
          <w:rFonts w:ascii="Arial" w:hAnsi="Arial" w:cs="Arial"/>
          <w:sz w:val="22"/>
          <w:szCs w:val="22"/>
          <w:lang w:val="en-AU"/>
        </w:rPr>
        <w:t>creasing the temperature</w:t>
      </w:r>
    </w:p>
    <w:p w14:paraId="6900496A" w14:textId="34D66F3B" w:rsidR="008E735D" w:rsidRPr="004055C7" w:rsidRDefault="0054448D" w:rsidP="008E735D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ab/>
      </w:r>
      <w:r>
        <w:rPr>
          <w:rFonts w:ascii="Arial" w:hAnsi="Arial" w:cs="Arial"/>
          <w:sz w:val="22"/>
          <w:szCs w:val="22"/>
          <w:lang w:val="en-AU"/>
        </w:rPr>
        <w:tab/>
        <w:t>(b)</w:t>
      </w:r>
      <w:r>
        <w:rPr>
          <w:rFonts w:ascii="Arial" w:hAnsi="Arial" w:cs="Arial"/>
          <w:sz w:val="22"/>
          <w:szCs w:val="22"/>
          <w:lang w:val="en-AU"/>
        </w:rPr>
        <w:tab/>
        <w:t>increasing</w:t>
      </w:r>
      <w:r w:rsidR="008E735D" w:rsidRPr="004055C7">
        <w:rPr>
          <w:rFonts w:ascii="Arial" w:hAnsi="Arial" w:cs="Arial"/>
          <w:sz w:val="22"/>
          <w:szCs w:val="22"/>
          <w:lang w:val="en-AU"/>
        </w:rPr>
        <w:t xml:space="preserve"> the volume of the reaction vessel</w:t>
      </w:r>
    </w:p>
    <w:p w14:paraId="4B0D51D5" w14:textId="016BA952" w:rsidR="008E735D" w:rsidRPr="004C6DA4" w:rsidRDefault="0054448D" w:rsidP="008E735D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ab/>
      </w:r>
      <w:r>
        <w:rPr>
          <w:rFonts w:ascii="Arial" w:hAnsi="Arial" w:cs="Arial"/>
          <w:sz w:val="22"/>
          <w:szCs w:val="22"/>
          <w:lang w:val="en-AU"/>
        </w:rPr>
        <w:tab/>
        <w:t>(c)</w:t>
      </w:r>
      <w:r>
        <w:rPr>
          <w:rFonts w:ascii="Arial" w:hAnsi="Arial" w:cs="Arial"/>
          <w:sz w:val="22"/>
          <w:szCs w:val="22"/>
          <w:lang w:val="en-AU"/>
        </w:rPr>
        <w:tab/>
      </w:r>
      <w:r w:rsidR="004C6DA4">
        <w:rPr>
          <w:rFonts w:ascii="Arial" w:hAnsi="Arial" w:cs="Arial"/>
          <w:sz w:val="22"/>
          <w:szCs w:val="22"/>
          <w:lang w:val="en-AU"/>
        </w:rPr>
        <w:t>removing N</w:t>
      </w:r>
      <w:r w:rsidR="004C6DA4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3A2919">
        <w:rPr>
          <w:rFonts w:ascii="Arial" w:hAnsi="Arial" w:cs="Arial"/>
          <w:sz w:val="22"/>
          <w:szCs w:val="22"/>
          <w:lang w:val="en-AU"/>
        </w:rPr>
        <w:t xml:space="preserve"> from the reaction vessel</w:t>
      </w:r>
    </w:p>
    <w:p w14:paraId="5909288D" w14:textId="484F5A70" w:rsidR="008E735D" w:rsidRPr="004055C7" w:rsidRDefault="008E735D" w:rsidP="008E735D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C6DA4">
        <w:rPr>
          <w:rFonts w:ascii="Arial" w:hAnsi="Arial" w:cs="Arial"/>
          <w:sz w:val="22"/>
          <w:szCs w:val="22"/>
          <w:highlight w:val="lightGray"/>
          <w:lang w:val="en-AU"/>
        </w:rPr>
        <w:t>(d)</w:t>
      </w:r>
      <w:r w:rsidRPr="004C6DA4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54448D" w:rsidRPr="004C6DA4">
        <w:rPr>
          <w:rFonts w:ascii="Arial" w:hAnsi="Arial" w:cs="Arial"/>
          <w:sz w:val="22"/>
          <w:szCs w:val="22"/>
          <w:highlight w:val="lightGray"/>
          <w:lang w:val="en-AU"/>
        </w:rPr>
        <w:t>adding a catalyst</w:t>
      </w:r>
    </w:p>
    <w:p w14:paraId="17EBCBE1" w14:textId="77777777" w:rsidR="004B1E3F" w:rsidRPr="004055C7" w:rsidRDefault="004B1E3F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</w:p>
    <w:p w14:paraId="452B5068" w14:textId="77777777" w:rsidR="00D23B37" w:rsidRPr="004055C7" w:rsidRDefault="00D23B37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</w:p>
    <w:p w14:paraId="26D0927C" w14:textId="10C506F7" w:rsidR="004E3D68" w:rsidRPr="004055C7" w:rsidRDefault="003E0C43" w:rsidP="00733D70">
      <w:pPr>
        <w:spacing w:line="276" w:lineRule="auto"/>
        <w:ind w:left="426" w:hanging="426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3</w:t>
      </w:r>
      <w:r w:rsidR="004E3D68" w:rsidRPr="004055C7">
        <w:rPr>
          <w:rFonts w:ascii="Arial" w:hAnsi="Arial" w:cs="Arial"/>
          <w:sz w:val="22"/>
          <w:szCs w:val="22"/>
          <w:lang w:val="en-AU"/>
        </w:rPr>
        <w:t>.</w:t>
      </w:r>
      <w:r w:rsidR="004E3D68" w:rsidRPr="004055C7">
        <w:rPr>
          <w:rFonts w:ascii="Arial" w:hAnsi="Arial" w:cs="Arial"/>
          <w:sz w:val="22"/>
          <w:szCs w:val="22"/>
          <w:lang w:val="en-AU"/>
        </w:rPr>
        <w:tab/>
      </w:r>
      <w:r w:rsidR="00C446F6" w:rsidRPr="004055C7">
        <w:rPr>
          <w:rFonts w:ascii="Arial" w:hAnsi="Arial" w:cs="Arial"/>
          <w:sz w:val="22"/>
          <w:szCs w:val="22"/>
          <w:lang w:val="en-AU"/>
        </w:rPr>
        <w:tab/>
      </w:r>
      <w:r w:rsidR="004E3D68" w:rsidRPr="004055C7">
        <w:rPr>
          <w:rFonts w:ascii="Arial" w:hAnsi="Arial" w:cs="Arial"/>
          <w:sz w:val="22"/>
          <w:szCs w:val="22"/>
          <w:lang w:val="en-AU"/>
        </w:rPr>
        <w:t xml:space="preserve">Which </w:t>
      </w:r>
      <w:r w:rsidR="00485BE4" w:rsidRPr="004055C7">
        <w:rPr>
          <w:rFonts w:ascii="Arial" w:hAnsi="Arial" w:cs="Arial"/>
          <w:sz w:val="22"/>
          <w:szCs w:val="22"/>
          <w:lang w:val="en-AU"/>
        </w:rPr>
        <w:t xml:space="preserve">one </w:t>
      </w:r>
      <w:r w:rsidR="004E3D68" w:rsidRPr="004055C7">
        <w:rPr>
          <w:rFonts w:ascii="Arial" w:hAnsi="Arial" w:cs="Arial"/>
          <w:sz w:val="22"/>
          <w:szCs w:val="22"/>
          <w:lang w:val="en-AU"/>
        </w:rPr>
        <w:t xml:space="preserve">of the following statements describing the </w:t>
      </w:r>
      <w:proofErr w:type="spellStart"/>
      <w:r w:rsidR="00BD51E1" w:rsidRPr="004055C7">
        <w:rPr>
          <w:rFonts w:ascii="Arial" w:hAnsi="Arial" w:cs="Arial"/>
          <w:sz w:val="22"/>
          <w:szCs w:val="22"/>
          <w:lang w:val="en-AU"/>
        </w:rPr>
        <w:t>Br</w:t>
      </w:r>
      <w:r w:rsidR="006A0454" w:rsidRPr="004055C7">
        <w:rPr>
          <w:rFonts w:ascii="Arial" w:hAnsi="Arial" w:cs="Arial"/>
          <w:sz w:val="16"/>
          <w:szCs w:val="16"/>
          <w:lang w:val="en-AU"/>
        </w:rPr>
        <w:t>Ø</w:t>
      </w:r>
      <w:r w:rsidR="006A0454" w:rsidRPr="004055C7">
        <w:rPr>
          <w:rFonts w:ascii="Arial" w:hAnsi="Arial" w:cs="Arial"/>
          <w:sz w:val="22"/>
          <w:szCs w:val="22"/>
          <w:lang w:val="en-AU"/>
        </w:rPr>
        <w:t>nst</w:t>
      </w:r>
      <w:r w:rsidR="00BD51E1" w:rsidRPr="004055C7">
        <w:rPr>
          <w:rFonts w:ascii="Arial" w:hAnsi="Arial" w:cs="Arial"/>
          <w:sz w:val="22"/>
          <w:szCs w:val="22"/>
          <w:lang w:val="en-AU"/>
        </w:rPr>
        <w:t>ed</w:t>
      </w:r>
      <w:proofErr w:type="spellEnd"/>
      <w:r w:rsidR="00BD51E1" w:rsidRPr="004055C7">
        <w:rPr>
          <w:rFonts w:ascii="Arial" w:hAnsi="Arial" w:cs="Arial"/>
          <w:sz w:val="22"/>
          <w:szCs w:val="22"/>
          <w:lang w:val="en-AU"/>
        </w:rPr>
        <w:t xml:space="preserve">-Lowry theory of acids </w:t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4E3D68" w:rsidRPr="004055C7">
        <w:rPr>
          <w:rFonts w:ascii="Arial" w:hAnsi="Arial" w:cs="Arial"/>
          <w:sz w:val="22"/>
          <w:szCs w:val="22"/>
          <w:lang w:val="en-AU"/>
        </w:rPr>
        <w:t>i</w:t>
      </w:r>
      <w:r w:rsidR="00690CE9" w:rsidRPr="004055C7">
        <w:rPr>
          <w:rFonts w:ascii="Arial" w:hAnsi="Arial" w:cs="Arial"/>
          <w:sz w:val="22"/>
          <w:szCs w:val="22"/>
          <w:lang w:val="en-AU"/>
        </w:rPr>
        <w:t>s true</w:t>
      </w:r>
      <w:r w:rsidR="004E3D68" w:rsidRPr="004055C7">
        <w:rPr>
          <w:rFonts w:ascii="Arial" w:hAnsi="Arial" w:cs="Arial"/>
          <w:sz w:val="22"/>
          <w:szCs w:val="22"/>
          <w:lang w:val="en-AU"/>
        </w:rPr>
        <w:t>?</w:t>
      </w:r>
    </w:p>
    <w:p w14:paraId="2A906003" w14:textId="77777777" w:rsidR="004E3D68" w:rsidRPr="004055C7" w:rsidRDefault="004E3D68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4C84B197" w14:textId="77777777" w:rsidR="00690CE9" w:rsidRPr="004055C7" w:rsidRDefault="004E3D68" w:rsidP="00690CE9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690CE9" w:rsidRPr="004055C7">
        <w:rPr>
          <w:rFonts w:ascii="Arial" w:hAnsi="Arial" w:cs="Arial"/>
          <w:sz w:val="22"/>
          <w:szCs w:val="22"/>
          <w:lang w:val="en-AU"/>
        </w:rPr>
        <w:t xml:space="preserve">(a) </w:t>
      </w:r>
      <w:r w:rsidR="00690CE9" w:rsidRPr="004055C7">
        <w:rPr>
          <w:rFonts w:ascii="Arial" w:hAnsi="Arial" w:cs="Arial"/>
          <w:sz w:val="22"/>
          <w:szCs w:val="22"/>
          <w:lang w:val="en-AU"/>
        </w:rPr>
        <w:tab/>
        <w:t>The conjugate base of a weak acid is always a strong base.</w:t>
      </w:r>
    </w:p>
    <w:p w14:paraId="199DC167" w14:textId="2C952815" w:rsidR="00690CE9" w:rsidRPr="004055C7" w:rsidRDefault="0054448D" w:rsidP="00690CE9">
      <w:pPr>
        <w:spacing w:line="276" w:lineRule="auto"/>
        <w:ind w:left="144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highlight w:val="lightGray"/>
          <w:lang w:val="en-AU"/>
        </w:rPr>
        <w:t>(b)</w:t>
      </w:r>
      <w:r>
        <w:rPr>
          <w:rFonts w:ascii="Arial" w:hAnsi="Arial" w:cs="Arial"/>
          <w:sz w:val="22"/>
          <w:szCs w:val="22"/>
          <w:highlight w:val="lightGray"/>
          <w:lang w:val="en-AU"/>
        </w:rPr>
        <w:tab/>
        <w:t>The anion</w:t>
      </w:r>
      <w:r w:rsidR="00690CE9"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 produced</w:t>
      </w:r>
      <w:r w:rsidR="00B37F89">
        <w:rPr>
          <w:rFonts w:ascii="Arial" w:hAnsi="Arial" w:cs="Arial"/>
          <w:sz w:val="22"/>
          <w:szCs w:val="22"/>
          <w:highlight w:val="lightGray"/>
          <w:lang w:val="en-AU"/>
        </w:rPr>
        <w:t xml:space="preserve"> by the ionisation of ethanoic acid in water is</w:t>
      </w:r>
      <w:r w:rsidR="00690CE9"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 basic.</w:t>
      </w:r>
      <w:r w:rsidR="00690CE9" w:rsidRPr="004055C7">
        <w:rPr>
          <w:rFonts w:ascii="Arial" w:hAnsi="Arial" w:cs="Arial"/>
          <w:sz w:val="22"/>
          <w:szCs w:val="22"/>
          <w:lang w:val="en-AU"/>
        </w:rPr>
        <w:t xml:space="preserve"> </w:t>
      </w:r>
    </w:p>
    <w:p w14:paraId="54115433" w14:textId="77777777" w:rsidR="00690CE9" w:rsidRPr="004055C7" w:rsidRDefault="00690CE9" w:rsidP="00690CE9">
      <w:pPr>
        <w:spacing w:line="276" w:lineRule="auto"/>
        <w:ind w:left="144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  <w:t>All bases dissociate to form hydroxide ions in solution.</w:t>
      </w:r>
    </w:p>
    <w:p w14:paraId="37D802D1" w14:textId="77777777" w:rsidR="00690CE9" w:rsidRPr="004055C7" w:rsidRDefault="00690CE9" w:rsidP="00690CE9">
      <w:pPr>
        <w:spacing w:line="276" w:lineRule="auto"/>
        <w:ind w:left="144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  <w:t>The hydronium ion (H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lang w:val="en-AU"/>
        </w:rPr>
        <w:t>O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+</w:t>
      </w:r>
      <w:r w:rsidRPr="004055C7">
        <w:rPr>
          <w:rFonts w:ascii="Arial" w:hAnsi="Arial" w:cs="Arial"/>
          <w:sz w:val="22"/>
          <w:szCs w:val="22"/>
          <w:lang w:val="en-AU"/>
        </w:rPr>
        <w:t>) is the conjugate acid of the hydroxide ion.</w:t>
      </w:r>
    </w:p>
    <w:p w14:paraId="52594294" w14:textId="78A0D127" w:rsidR="001B0CDB" w:rsidRPr="004055C7" w:rsidRDefault="001B0CDB" w:rsidP="00690CE9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24A33858" w14:textId="77777777" w:rsidR="00D23B37" w:rsidRPr="004055C7" w:rsidRDefault="00D23B37" w:rsidP="00D23B37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</w:p>
    <w:p w14:paraId="61DBADC6" w14:textId="57FE8129" w:rsidR="00596427" w:rsidRPr="004055C7" w:rsidRDefault="003E0C43" w:rsidP="00733D70">
      <w:pPr>
        <w:pStyle w:val="BodyText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4</w:t>
      </w:r>
      <w:r w:rsidR="00596427" w:rsidRPr="004055C7">
        <w:rPr>
          <w:rFonts w:ascii="Arial" w:hAnsi="Arial" w:cs="Arial"/>
          <w:sz w:val="22"/>
          <w:szCs w:val="22"/>
          <w:lang w:val="en-AU"/>
        </w:rPr>
        <w:t>.</w:t>
      </w:r>
      <w:r w:rsidR="00596427" w:rsidRPr="004055C7">
        <w:rPr>
          <w:rFonts w:ascii="Arial" w:hAnsi="Arial" w:cs="Arial"/>
          <w:sz w:val="22"/>
          <w:szCs w:val="22"/>
          <w:lang w:val="en-AU"/>
        </w:rPr>
        <w:tab/>
        <w:t xml:space="preserve">Which </w:t>
      </w:r>
      <w:r w:rsidR="00CA19A5" w:rsidRPr="004055C7">
        <w:rPr>
          <w:rFonts w:ascii="Arial" w:hAnsi="Arial" w:cs="Arial"/>
          <w:sz w:val="22"/>
          <w:szCs w:val="22"/>
          <w:lang w:val="en-AU"/>
        </w:rPr>
        <w:t xml:space="preserve">one </w:t>
      </w:r>
      <w:r w:rsidR="00596427" w:rsidRPr="004055C7">
        <w:rPr>
          <w:rFonts w:ascii="Arial" w:hAnsi="Arial" w:cs="Arial"/>
          <w:sz w:val="22"/>
          <w:szCs w:val="22"/>
          <w:lang w:val="en-AU"/>
        </w:rPr>
        <w:t>o</w:t>
      </w:r>
      <w:r w:rsidR="00500DCA" w:rsidRPr="004055C7">
        <w:rPr>
          <w:rFonts w:ascii="Arial" w:hAnsi="Arial" w:cs="Arial"/>
          <w:sz w:val="22"/>
          <w:szCs w:val="22"/>
          <w:lang w:val="en-AU"/>
        </w:rPr>
        <w:t xml:space="preserve">f the following </w:t>
      </w:r>
      <w:r w:rsidR="00662AEA" w:rsidRPr="004055C7">
        <w:rPr>
          <w:rFonts w:ascii="Arial" w:hAnsi="Arial" w:cs="Arial"/>
          <w:sz w:val="22"/>
          <w:szCs w:val="22"/>
          <w:lang w:val="en-AU"/>
        </w:rPr>
        <w:t xml:space="preserve">species </w:t>
      </w:r>
      <w:r w:rsidR="00662AEA" w:rsidRPr="004055C7">
        <w:rPr>
          <w:rFonts w:ascii="Arial" w:hAnsi="Arial" w:cs="Arial"/>
          <w:b/>
          <w:sz w:val="22"/>
          <w:szCs w:val="22"/>
          <w:lang w:val="en-AU"/>
        </w:rPr>
        <w:t>cannot</w:t>
      </w:r>
      <w:r w:rsidR="00662AEA" w:rsidRPr="004055C7">
        <w:rPr>
          <w:rFonts w:ascii="Arial" w:hAnsi="Arial" w:cs="Arial"/>
          <w:sz w:val="22"/>
          <w:szCs w:val="22"/>
          <w:lang w:val="en-AU"/>
        </w:rPr>
        <w:t xml:space="preserve"> act as a </w:t>
      </w:r>
      <w:proofErr w:type="spellStart"/>
      <w:r w:rsidR="00283F10" w:rsidRPr="004055C7">
        <w:rPr>
          <w:rFonts w:ascii="Arial" w:hAnsi="Arial" w:cs="Arial"/>
          <w:sz w:val="22"/>
          <w:szCs w:val="22"/>
          <w:lang w:val="en-AU"/>
        </w:rPr>
        <w:t>Br</w:t>
      </w:r>
      <w:r w:rsidR="006A0454" w:rsidRPr="004055C7">
        <w:rPr>
          <w:rFonts w:ascii="Arial" w:hAnsi="Arial" w:cs="Arial"/>
          <w:sz w:val="16"/>
          <w:szCs w:val="16"/>
          <w:lang w:val="en-AU"/>
        </w:rPr>
        <w:t>Ø</w:t>
      </w:r>
      <w:r w:rsidR="00485BE4" w:rsidRPr="004055C7">
        <w:rPr>
          <w:rFonts w:ascii="Arial" w:hAnsi="Arial" w:cs="Arial"/>
          <w:sz w:val="22"/>
          <w:szCs w:val="22"/>
          <w:lang w:val="en-AU"/>
        </w:rPr>
        <w:t>nst</w:t>
      </w:r>
      <w:r w:rsidR="00283F10" w:rsidRPr="004055C7">
        <w:rPr>
          <w:rFonts w:ascii="Arial" w:hAnsi="Arial" w:cs="Arial"/>
          <w:sz w:val="22"/>
          <w:szCs w:val="22"/>
          <w:lang w:val="en-AU"/>
        </w:rPr>
        <w:t>ed</w:t>
      </w:r>
      <w:proofErr w:type="spellEnd"/>
      <w:r w:rsidR="00283F10" w:rsidRPr="004055C7">
        <w:rPr>
          <w:rFonts w:ascii="Arial" w:hAnsi="Arial" w:cs="Arial"/>
          <w:sz w:val="22"/>
          <w:szCs w:val="22"/>
          <w:lang w:val="en-AU"/>
        </w:rPr>
        <w:t xml:space="preserve">-Lowry </w:t>
      </w:r>
      <w:r w:rsidR="00500DCA" w:rsidRPr="004055C7">
        <w:rPr>
          <w:rFonts w:ascii="Arial" w:hAnsi="Arial" w:cs="Arial"/>
          <w:sz w:val="22"/>
          <w:szCs w:val="22"/>
          <w:lang w:val="en-AU"/>
        </w:rPr>
        <w:t>acid?</w:t>
      </w:r>
    </w:p>
    <w:p w14:paraId="43A6758C" w14:textId="3082C88D" w:rsidR="00596427" w:rsidRPr="004055C7" w:rsidRDefault="00662AEA" w:rsidP="00733D70">
      <w:pPr>
        <w:pStyle w:val="BodyText"/>
        <w:spacing w:after="0"/>
        <w:rPr>
          <w:rFonts w:ascii="Arial" w:hAnsi="Arial" w:cs="Arial"/>
          <w:sz w:val="22"/>
          <w:szCs w:val="22"/>
          <w:vertAlign w:val="super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>HCO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</w:p>
    <w:p w14:paraId="49052550" w14:textId="6D86E893" w:rsidR="00596427" w:rsidRPr="004055C7" w:rsidRDefault="00662AEA" w:rsidP="00733D70">
      <w:pPr>
        <w:pStyle w:val="BodyText"/>
        <w:spacing w:after="0"/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  <w:t>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500DCA" w:rsidRPr="004055C7">
        <w:rPr>
          <w:rFonts w:ascii="Arial" w:hAnsi="Arial" w:cs="Arial"/>
          <w:sz w:val="22"/>
          <w:szCs w:val="22"/>
          <w:lang w:val="en-AU"/>
        </w:rPr>
        <w:t>O</w:t>
      </w:r>
    </w:p>
    <w:p w14:paraId="5D68B0B4" w14:textId="59B7FAB8" w:rsidR="00596427" w:rsidRPr="004055C7" w:rsidRDefault="00500DCA" w:rsidP="00733D70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(c)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68617D">
        <w:rPr>
          <w:rFonts w:ascii="Arial" w:hAnsi="Arial" w:cs="Arial"/>
          <w:sz w:val="22"/>
          <w:szCs w:val="22"/>
          <w:highlight w:val="lightGray"/>
          <w:lang w:val="en-AU"/>
        </w:rPr>
        <w:t>C</w:t>
      </w:r>
      <w:r w:rsidR="0068617D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  <w:r w:rsidR="0068617D">
        <w:rPr>
          <w:rFonts w:ascii="Arial" w:hAnsi="Arial" w:cs="Arial"/>
          <w:sz w:val="22"/>
          <w:szCs w:val="22"/>
          <w:highlight w:val="lightGray"/>
          <w:lang w:val="en-AU"/>
        </w:rPr>
        <w:t>O</w:t>
      </w:r>
      <w:r w:rsidR="0068617D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4</w:t>
      </w:r>
      <w:r w:rsidR="0068617D">
        <w:rPr>
          <w:rFonts w:ascii="Arial" w:hAnsi="Arial" w:cs="Arial"/>
          <w:sz w:val="22"/>
          <w:szCs w:val="22"/>
          <w:highlight w:val="lightGray"/>
          <w:vertAlign w:val="superscript"/>
          <w:lang w:val="en-AU"/>
        </w:rPr>
        <w:t>2</w:t>
      </w:r>
      <w:r w:rsidR="006A0454" w:rsidRPr="004055C7">
        <w:rPr>
          <w:rFonts w:ascii="Arial" w:hAnsi="Arial" w:cs="Arial"/>
          <w:sz w:val="22"/>
          <w:szCs w:val="22"/>
          <w:highlight w:val="lightGray"/>
          <w:vertAlign w:val="superscript"/>
          <w:lang w:val="en-AU"/>
        </w:rPr>
        <w:t>–</w:t>
      </w:r>
    </w:p>
    <w:p w14:paraId="550F8870" w14:textId="59BE7680" w:rsidR="00596427" w:rsidRPr="004055C7" w:rsidRDefault="00596427" w:rsidP="00733D70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500DCA" w:rsidRPr="004055C7">
        <w:rPr>
          <w:rFonts w:ascii="Arial" w:hAnsi="Arial" w:cs="Arial"/>
          <w:sz w:val="22"/>
          <w:szCs w:val="22"/>
          <w:lang w:val="en-AU"/>
        </w:rPr>
        <w:t>(d)</w:t>
      </w:r>
      <w:r w:rsidR="00500DCA" w:rsidRPr="004055C7">
        <w:rPr>
          <w:rFonts w:ascii="Arial" w:hAnsi="Arial" w:cs="Arial"/>
          <w:sz w:val="22"/>
          <w:szCs w:val="22"/>
          <w:lang w:val="en-AU"/>
        </w:rPr>
        <w:tab/>
      </w:r>
      <w:r w:rsidR="00662AEA" w:rsidRPr="004055C7">
        <w:rPr>
          <w:rFonts w:ascii="Arial" w:hAnsi="Arial" w:cs="Arial"/>
          <w:sz w:val="22"/>
          <w:szCs w:val="22"/>
          <w:lang w:val="en-AU"/>
        </w:rPr>
        <w:t>HSO</w:t>
      </w:r>
      <w:r w:rsidR="00190175" w:rsidRPr="004055C7">
        <w:rPr>
          <w:rFonts w:ascii="Arial" w:hAnsi="Arial" w:cs="Arial"/>
          <w:sz w:val="22"/>
          <w:szCs w:val="22"/>
          <w:vertAlign w:val="subscript"/>
          <w:lang w:val="en-AU"/>
        </w:rPr>
        <w:t>4</w:t>
      </w:r>
      <w:r w:rsidR="00662AEA"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</w:p>
    <w:p w14:paraId="1A83CD27" w14:textId="77777777" w:rsidR="00C96B63" w:rsidRPr="004055C7" w:rsidRDefault="00C96B63" w:rsidP="00733D70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</w:p>
    <w:p w14:paraId="4E275504" w14:textId="77777777" w:rsidR="003E0C43" w:rsidRPr="004055C7" w:rsidRDefault="003E0C43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br w:type="page"/>
      </w:r>
    </w:p>
    <w:p w14:paraId="231F82BA" w14:textId="689F9BC2" w:rsidR="00C96B63" w:rsidRPr="004055C7" w:rsidRDefault="003E0C4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lastRenderedPageBreak/>
        <w:t>5</w:t>
      </w:r>
      <w:r w:rsidR="00C96B63" w:rsidRPr="004055C7">
        <w:rPr>
          <w:rFonts w:ascii="Arial" w:hAnsi="Arial" w:cs="Arial"/>
          <w:sz w:val="22"/>
          <w:szCs w:val="22"/>
          <w:lang w:val="en-AU"/>
        </w:rPr>
        <w:t>.</w:t>
      </w:r>
      <w:r w:rsidR="00C96B63" w:rsidRPr="004055C7">
        <w:rPr>
          <w:rFonts w:ascii="Arial" w:hAnsi="Arial" w:cs="Arial"/>
          <w:sz w:val="22"/>
          <w:szCs w:val="22"/>
          <w:lang w:val="en-AU"/>
        </w:rPr>
        <w:tab/>
        <w:t xml:space="preserve">An energy profile diagram for a </w:t>
      </w:r>
      <w:r w:rsidR="006A0454" w:rsidRPr="004055C7">
        <w:rPr>
          <w:rFonts w:ascii="Arial" w:hAnsi="Arial" w:cs="Arial"/>
          <w:sz w:val="22"/>
          <w:szCs w:val="22"/>
          <w:lang w:val="en-AU"/>
        </w:rPr>
        <w:t xml:space="preserve">reversible </w:t>
      </w:r>
      <w:r w:rsidR="00C96B63" w:rsidRPr="004055C7">
        <w:rPr>
          <w:rFonts w:ascii="Arial" w:hAnsi="Arial" w:cs="Arial"/>
          <w:sz w:val="22"/>
          <w:szCs w:val="22"/>
          <w:lang w:val="en-AU"/>
        </w:rPr>
        <w:t>chemical reaction is shown below.</w:t>
      </w:r>
    </w:p>
    <w:p w14:paraId="5859FD39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23F69451" wp14:editId="647A07B0">
                <wp:simplePos x="0" y="0"/>
                <wp:positionH relativeFrom="column">
                  <wp:posOffset>292847</wp:posOffset>
                </wp:positionH>
                <wp:positionV relativeFrom="paragraph">
                  <wp:posOffset>161850</wp:posOffset>
                </wp:positionV>
                <wp:extent cx="4086860" cy="2432685"/>
                <wp:effectExtent l="0" t="50800" r="2540" b="5715"/>
                <wp:wrapNone/>
                <wp:docPr id="11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86860" cy="2432685"/>
                          <a:chOff x="0" y="0"/>
                          <a:chExt cx="4086860" cy="2432957"/>
                        </a:xfrm>
                      </wpg:grpSpPr>
                      <wps:wsp>
                        <wps:cNvPr id="116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370474" y="1149005"/>
                            <a:ext cx="801370" cy="2375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C60F30" w14:textId="77777777" w:rsidR="00AA3479" w:rsidRPr="00B5790E" w:rsidRDefault="00AA3479" w:rsidP="00C96B63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B5790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Reactants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17" name="Line 4"/>
                        <wps:cNvCnPr/>
                        <wps:spPr bwMode="auto">
                          <a:xfrm flipH="1" flipV="1">
                            <a:off x="1053737" y="0"/>
                            <a:ext cx="4445" cy="209867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5"/>
                        <wps:cNvCnPr/>
                        <wps:spPr bwMode="auto">
                          <a:xfrm flipV="1">
                            <a:off x="1053737" y="2090057"/>
                            <a:ext cx="287147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Freeform 6"/>
                        <wps:cNvSpPr>
                          <a:spLocks/>
                        </wps:cNvSpPr>
                        <wps:spPr bwMode="auto">
                          <a:xfrm>
                            <a:off x="1903874" y="234503"/>
                            <a:ext cx="1114288" cy="1132520"/>
                          </a:xfrm>
                          <a:custGeom>
                            <a:avLst/>
                            <a:gdLst>
                              <a:gd name="T0" fmla="*/ 0 w 10000"/>
                              <a:gd name="T1" fmla="*/ 862123 h 9281"/>
                              <a:gd name="T2" fmla="*/ 241950 w 10000"/>
                              <a:gd name="T3" fmla="*/ 93 h 9281"/>
                              <a:gd name="T4" fmla="*/ 457200 w 10000"/>
                              <a:gd name="T5" fmla="*/ 565707 h 9281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0 w 9611"/>
                              <a:gd name="connsiteY0" fmla="*/ 10000 h 10000"/>
                              <a:gd name="connsiteX1" fmla="*/ 5292 w 9611"/>
                              <a:gd name="connsiteY1" fmla="*/ 1 h 10000"/>
                              <a:gd name="connsiteX2" fmla="*/ 9611 w 9611"/>
                              <a:gd name="connsiteY2" fmla="*/ 5660 h 10000"/>
                              <a:gd name="connsiteX0" fmla="*/ 0 w 12601"/>
                              <a:gd name="connsiteY0" fmla="*/ 10000 h 10000"/>
                              <a:gd name="connsiteX1" fmla="*/ 5506 w 12601"/>
                              <a:gd name="connsiteY1" fmla="*/ 1 h 10000"/>
                              <a:gd name="connsiteX2" fmla="*/ 12601 w 12601"/>
                              <a:gd name="connsiteY2" fmla="*/ 5660 h 10000"/>
                              <a:gd name="connsiteX0" fmla="*/ 0 w 12601"/>
                              <a:gd name="connsiteY0" fmla="*/ 10000 h 10000"/>
                              <a:gd name="connsiteX1" fmla="*/ 5506 w 12601"/>
                              <a:gd name="connsiteY1" fmla="*/ 1 h 10000"/>
                              <a:gd name="connsiteX2" fmla="*/ 12601 w 12601"/>
                              <a:gd name="connsiteY2" fmla="*/ 5660 h 10000"/>
                              <a:gd name="connsiteX0" fmla="*/ 0 w 10000"/>
                              <a:gd name="connsiteY0" fmla="*/ 10000 h 10000"/>
                              <a:gd name="connsiteX1" fmla="*/ 5506 w 10000"/>
                              <a:gd name="connsiteY1" fmla="*/ 1 h 10000"/>
                              <a:gd name="connsiteX2" fmla="*/ 10000 w 10000"/>
                              <a:gd name="connsiteY2" fmla="*/ 5660 h 10000"/>
                              <a:gd name="connsiteX0" fmla="*/ 0 w 10000"/>
                              <a:gd name="connsiteY0" fmla="*/ 10000 h 10000"/>
                              <a:gd name="connsiteX1" fmla="*/ 5506 w 10000"/>
                              <a:gd name="connsiteY1" fmla="*/ 1 h 10000"/>
                              <a:gd name="connsiteX2" fmla="*/ 10000 w 10000"/>
                              <a:gd name="connsiteY2" fmla="*/ 8750 h 10000"/>
                              <a:gd name="connsiteX0" fmla="*/ 0 w 12186"/>
                              <a:gd name="connsiteY0" fmla="*/ 10000 h 12384"/>
                              <a:gd name="connsiteX1" fmla="*/ 5506 w 12186"/>
                              <a:gd name="connsiteY1" fmla="*/ 1 h 12384"/>
                              <a:gd name="connsiteX2" fmla="*/ 12186 w 12186"/>
                              <a:gd name="connsiteY2" fmla="*/ 12384 h 123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2186" h="12384">
                                <a:moveTo>
                                  <a:pt x="0" y="10000"/>
                                </a:moveTo>
                                <a:cubicBezTo>
                                  <a:pt x="174" y="8261"/>
                                  <a:pt x="3526" y="-25"/>
                                  <a:pt x="5506" y="1"/>
                                </a:cubicBezTo>
                                <a:cubicBezTo>
                                  <a:pt x="7486" y="27"/>
                                  <a:pt x="10815" y="10068"/>
                                  <a:pt x="12186" y="12384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2621280" y="2090057"/>
                            <a:ext cx="146558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418B8A" w14:textId="77777777" w:rsidR="00AA3479" w:rsidRPr="009D5265" w:rsidRDefault="00AA3479" w:rsidP="00C96B63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9D5265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Reaction Progress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27315"/>
                            <a:ext cx="990600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930494" w14:textId="5EAB705C" w:rsidR="00AA3479" w:rsidRPr="00302E53" w:rsidRDefault="00AA3479" w:rsidP="00C96B63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302E53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E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nergy</w:t>
                              </w:r>
                            </w:p>
                            <w:p w14:paraId="66235444" w14:textId="77777777" w:rsidR="00AA3479" w:rsidRPr="00302E53" w:rsidRDefault="00AA3479" w:rsidP="00C96B63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302E53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(kJ mol</w:t>
                              </w:r>
                              <w:r w:rsidRPr="00302E53">
                                <w:rPr>
                                  <w:rFonts w:ascii="Arial" w:hAnsi="Arial" w:cs="Arial"/>
                                  <w:sz w:val="20"/>
                                  <w:szCs w:val="20"/>
                                  <w:vertAlign w:val="superscript"/>
                                </w:rPr>
                                <w:t>-1</w:t>
                              </w:r>
                              <w:r w:rsidRPr="00302E53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522514" y="348343"/>
                            <a:ext cx="533400" cy="178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49EE0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22253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00</w:t>
                              </w:r>
                            </w:p>
                            <w:p w14:paraId="532FDFF9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6EB0432C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7B0DE884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15</w:t>
                              </w:r>
                              <w:r w:rsidRPr="0022253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  <w:p w14:paraId="5F9E01C5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4BB6B91C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3BE83925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22253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00</w:t>
                              </w:r>
                            </w:p>
                            <w:p w14:paraId="56E50F57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2C8A60B6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53ACF35E" w14:textId="77777777" w:rsidR="00AA3479" w:rsidRPr="0022253F" w:rsidRDefault="00AA3479" w:rsidP="00C96B6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22253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  <w:p w14:paraId="2D014167" w14:textId="77777777" w:rsidR="00AA3479" w:rsidRDefault="00AA3479" w:rsidP="00C96B63">
                              <w:pPr>
                                <w:rPr>
                                  <w:rFonts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2436E79C" w14:textId="77777777" w:rsidR="00AA3479" w:rsidRPr="00DC660F" w:rsidRDefault="00AA3479" w:rsidP="00C96B63">
                              <w:pPr>
                                <w:rPr>
                                  <w:rFonts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Straight Connector 318"/>
                        <wps:cNvCnPr>
                          <a:endCxn id="119" idx="0"/>
                        </wps:cNvCnPr>
                        <wps:spPr bwMode="auto">
                          <a:xfrm>
                            <a:off x="1370474" y="1149005"/>
                            <a:ext cx="533400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Straight Connector 320"/>
                        <wps:cNvCnPr>
                          <a:stCxn id="119" idx="2"/>
                        </wps:cNvCnPr>
                        <wps:spPr bwMode="auto">
                          <a:xfrm>
                            <a:off x="3018162" y="1367023"/>
                            <a:ext cx="501610" cy="38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2857" y="1367061"/>
                            <a:ext cx="800735" cy="237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00151" w14:textId="77777777" w:rsidR="00AA3479" w:rsidRPr="00B5790E" w:rsidRDefault="00AA3479" w:rsidP="00C96B63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F69451" id="Group 5" o:spid="_x0000_s1027" style="position:absolute;margin-left:23.05pt;margin-top:12.75pt;width:321.8pt;height:191.55pt;z-index:251635712" coordsize="40868,243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">
                <v:shape id="Text Box 3" o:spid="_x0000_s1028" type="#_x0000_t202" style="position:absolute;left:13704;top:11490;width:801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" stroked="f">
                  <v:textbox style="mso-fit-shape-to-text:t">
                    <w:txbxContent>
                      <w:p w14:paraId="45C60F30" w14:textId="77777777" w:rsidR="00AA3479" w:rsidRPr="00B5790E" w:rsidRDefault="00AA3479" w:rsidP="00C96B63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B5790E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Reactants</w:t>
                        </w:r>
                      </w:p>
                    </w:txbxContent>
                  </v:textbox>
                </v:shape>
                <v:line id="Line 4" o:spid="_x0000_s1029" style="position:absolute;flip:x y;visibility:visible;mso-wrap-style:square" from="10537,0" to="10581,20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" strokeweight="1.5pt">
                  <v:stroke endarrow="block"/>
                </v:line>
                <v:line id="Line 5" o:spid="_x0000_s1030" style="position:absolute;flip:y;visibility:visible;mso-wrap-style:square" from="10537,20900" to="39252,20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" strokeweight="1.5pt">
                  <v:stroke endarrow="block"/>
                </v:line>
                <v:shape id="Freeform 6" o:spid="_x0000_s1031" style="position:absolute;left:19038;top:2345;width:11143;height:11325;visibility:visible;mso-wrap-style:square;v-text-anchor:top" coordsize="12186,1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" path="m,10000c174,8261,3526,-25,5506,1v1980,26,5309,10067,6680,12383e" filled="f">
                  <v:path arrowok="t" o:connecttype="custom" o:connectlocs="0,914503;503469,91;1114288,1132520" o:connectangles="0,0,0"/>
                </v:shape>
                <v:shape id="Text Box 7" o:spid="_x0000_s1032" type="#_x0000_t202" style="position:absolute;left:26212;top:20900;width:1465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UOAxAAAANw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/ljw5RmZQC/+AQAA//8DAFBLAQItABQABgAIAAAAIQDb4fbL7gAAAIUBAAATAAAAAAAAAAAA&#10;AAAAAAAAAABbQ29udGVudF9UeXBlc10ueG1sUEsBAi0AFAAGAAgAAAAhAFr0LFu/AAAAFQEAAAsA&#10;AAAAAAAAAAAAAAAAHwEAAF9yZWxzLy5yZWxzUEsBAi0AFAAGAAgAAAAhAKflQ4DEAAAA3AAAAA8A&#10;AAAAAAAAAAAAAAAABwIAAGRycy9kb3ducmV2LnhtbFBLBQYAAAAAAwADALcAAAD4AgAAAAA=&#10;" filled="f" stroked="f">
                  <v:textbox>
                    <w:txbxContent>
                      <w:p w14:paraId="5A418B8A" w14:textId="77777777" w:rsidR="00AA3479" w:rsidRPr="009D5265" w:rsidRDefault="00AA3479" w:rsidP="00C96B63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9D5265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Reaction Progress</w:t>
                        </w:r>
                      </w:p>
                    </w:txbxContent>
                  </v:textbox>
                </v:shape>
                <v:shape id="Text Box 8" o:spid="_x0000_s1033" type="#_x0000_t202" style="position:absolute;top:8273;width:9906;height:5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" filled="f" stroked="f">
                  <v:textbox>
                    <w:txbxContent>
                      <w:p w14:paraId="1F930494" w14:textId="5EAB705C" w:rsidR="00AA3479" w:rsidRPr="00302E53" w:rsidRDefault="00AA3479" w:rsidP="00C96B63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302E53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E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nergy</w:t>
                        </w:r>
                      </w:p>
                      <w:p w14:paraId="66235444" w14:textId="77777777" w:rsidR="00AA3479" w:rsidRPr="00302E53" w:rsidRDefault="00AA3479" w:rsidP="00C96B63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302E53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(kJ mol</w:t>
                        </w:r>
                        <w:r w:rsidRPr="00302E53">
                          <w:rPr>
                            <w:rFonts w:ascii="Arial" w:hAnsi="Arial" w:cs="Arial"/>
                            <w:sz w:val="20"/>
                            <w:szCs w:val="20"/>
                            <w:vertAlign w:val="superscript"/>
                          </w:rPr>
                          <w:t>-1</w:t>
                        </w:r>
                        <w:r w:rsidRPr="00302E53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34" type="#_x0000_t202" style="position:absolute;left:5225;top:3483;width:5334;height:17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" filled="f" stroked="f">
                  <v:textbox>
                    <w:txbxContent>
                      <w:p w14:paraId="74649EE0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2</w:t>
                        </w:r>
                        <w:r w:rsidRPr="0022253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00</w:t>
                        </w:r>
                      </w:p>
                      <w:p w14:paraId="532FDFF9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6EB0432C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7B0DE884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15</w:t>
                        </w:r>
                        <w:r w:rsidRPr="0022253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0</w:t>
                        </w:r>
                      </w:p>
                      <w:p w14:paraId="5F9E01C5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4BB6B91C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3BE83925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1</w:t>
                        </w:r>
                        <w:r w:rsidRPr="0022253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00</w:t>
                        </w:r>
                      </w:p>
                      <w:p w14:paraId="56E50F57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2C8A60B6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53ACF35E" w14:textId="77777777" w:rsidR="00AA3479" w:rsidRPr="0022253F" w:rsidRDefault="00AA3479" w:rsidP="00C96B6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5</w:t>
                        </w:r>
                        <w:r w:rsidRPr="0022253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0</w:t>
                        </w:r>
                      </w:p>
                      <w:p w14:paraId="2D014167" w14:textId="77777777" w:rsidR="00AA3479" w:rsidRDefault="00AA3479" w:rsidP="00C96B63">
                        <w:pPr>
                          <w:rPr>
                            <w:rFonts w:cs="Arial"/>
                            <w:sz w:val="20"/>
                            <w:szCs w:val="20"/>
                          </w:rPr>
                        </w:pPr>
                      </w:p>
                      <w:p w14:paraId="2436E79C" w14:textId="77777777" w:rsidR="00AA3479" w:rsidRPr="00DC660F" w:rsidRDefault="00AA3479" w:rsidP="00C96B63">
                        <w:pPr>
                          <w:rPr>
                            <w:rFonts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line id="Straight Connector 318" o:spid="_x0000_s1035" style="position:absolute;visibility:visible;mso-wrap-style:square" from="13704,11490" to="19038,11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" strokecolor="black [3213]" strokeweight="1.25pt"/>
                <v:line id="Straight Connector 320" o:spid="_x0000_s1036" style="position:absolute;visibility:visible;mso-wrap-style:square" from="30181,13670" to="35197,13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" strokecolor="black [3213]" strokeweight="1.25pt"/>
                <v:shape id="_x0000_s1037" type="#_x0000_t202" style="position:absolute;left:28028;top:13670;width:80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" filled="f" stroked="f">
                  <v:textbox style="mso-fit-shape-to-text:t">
                    <w:txbxContent>
                      <w:p w14:paraId="69600151" w14:textId="77777777" w:rsidR="00AA3479" w:rsidRPr="00B5790E" w:rsidRDefault="00AA3479" w:rsidP="00C96B63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Products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544C6D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3004A779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3D999770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48536C4B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436E5376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7A84A404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4D95189A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6BDD9C31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2FBDF23F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25032AD6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058F2651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455BFC23" w14:textId="77777777" w:rsidR="001B0CDB" w:rsidRPr="004055C7" w:rsidRDefault="001B0CDB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1B7A23D8" w14:textId="77777777" w:rsidR="00C96B63" w:rsidRPr="004055C7" w:rsidRDefault="00C96B63" w:rsidP="00733D70">
      <w:pPr>
        <w:spacing w:line="276" w:lineRule="auto"/>
        <w:ind w:firstLine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Which one of the following is true?</w:t>
      </w:r>
    </w:p>
    <w:p w14:paraId="37BDDD8D" w14:textId="77777777" w:rsidR="00C96B63" w:rsidRPr="004055C7" w:rsidRDefault="00C96B63" w:rsidP="00485BE4">
      <w:pPr>
        <w:ind w:firstLine="720"/>
        <w:rPr>
          <w:rFonts w:ascii="Arial" w:hAnsi="Arial" w:cs="Arial"/>
          <w:sz w:val="22"/>
          <w:szCs w:val="22"/>
          <w:lang w:val="en-AU"/>
        </w:rPr>
      </w:pPr>
    </w:p>
    <w:p w14:paraId="09E93A06" w14:textId="47913139" w:rsidR="00C96B63" w:rsidRPr="004055C7" w:rsidRDefault="00C96B63" w:rsidP="00733D70">
      <w:pPr>
        <w:spacing w:line="276" w:lineRule="auto"/>
        <w:ind w:firstLine="709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 xml:space="preserve">The </w:t>
      </w:r>
      <w:r w:rsidR="006A0454" w:rsidRPr="004055C7">
        <w:rPr>
          <w:rFonts w:ascii="Arial" w:hAnsi="Arial" w:cs="Arial"/>
          <w:sz w:val="22"/>
          <w:szCs w:val="22"/>
          <w:lang w:val="en-AU"/>
        </w:rPr>
        <w:t>forward reaction is endothermic</w:t>
      </w:r>
    </w:p>
    <w:p w14:paraId="5363BCD0" w14:textId="7369FAEC" w:rsidR="00C96B63" w:rsidRPr="004055C7" w:rsidRDefault="006A0454" w:rsidP="00733D70">
      <w:pPr>
        <w:spacing w:line="276" w:lineRule="auto"/>
        <w:ind w:firstLine="709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  <w:t>Adding a suitable catalyst can reduce the enthalpy change for the reaction.</w:t>
      </w:r>
    </w:p>
    <w:p w14:paraId="344F6017" w14:textId="7F86EB14" w:rsidR="00C96B63" w:rsidRPr="004055C7" w:rsidRDefault="00C96B63" w:rsidP="00733D70">
      <w:pPr>
        <w:spacing w:line="276" w:lineRule="auto"/>
        <w:ind w:firstLine="709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(c)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  <w:t>The activation</w:t>
      </w:r>
      <w:r w:rsidR="006A0454"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 energy for the reverse reaction is higher than for the forward </w:t>
      </w:r>
      <w:r w:rsidR="0029207F" w:rsidRPr="00D34AEA">
        <w:rPr>
          <w:rFonts w:ascii="Arial" w:hAnsi="Arial" w:cs="Arial"/>
          <w:sz w:val="22"/>
          <w:szCs w:val="22"/>
          <w:lang w:val="en-AU"/>
        </w:rPr>
        <w:tab/>
      </w:r>
      <w:r w:rsidR="0029207F" w:rsidRPr="00D34AEA">
        <w:rPr>
          <w:rFonts w:ascii="Arial" w:hAnsi="Arial" w:cs="Arial"/>
          <w:sz w:val="22"/>
          <w:szCs w:val="22"/>
          <w:lang w:val="en-AU"/>
        </w:rPr>
        <w:tab/>
      </w:r>
      <w:r w:rsidR="006A0454" w:rsidRPr="004055C7">
        <w:rPr>
          <w:rFonts w:ascii="Arial" w:hAnsi="Arial" w:cs="Arial"/>
          <w:sz w:val="22"/>
          <w:szCs w:val="22"/>
          <w:highlight w:val="lightGray"/>
          <w:lang w:val="en-AU"/>
        </w:rPr>
        <w:t>reaction</w:t>
      </w:r>
    </w:p>
    <w:p w14:paraId="642614BD" w14:textId="3D823325" w:rsidR="00C96B63" w:rsidRPr="004055C7" w:rsidRDefault="00C96B63" w:rsidP="00733D70">
      <w:pPr>
        <w:spacing w:line="276" w:lineRule="auto"/>
        <w:ind w:firstLine="709"/>
        <w:rPr>
          <w:rFonts w:ascii="Arial" w:hAnsi="Arial" w:cs="Arial"/>
          <w:sz w:val="22"/>
          <w:szCs w:val="22"/>
          <w:vertAlign w:val="super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  <w:t xml:space="preserve">Increasing the temperature will </w:t>
      </w:r>
      <w:r w:rsidR="006A0454" w:rsidRPr="004055C7">
        <w:rPr>
          <w:rFonts w:ascii="Arial" w:hAnsi="Arial" w:cs="Arial"/>
          <w:sz w:val="22"/>
          <w:szCs w:val="22"/>
          <w:lang w:val="en-AU"/>
        </w:rPr>
        <w:t>reduce the rate of the forward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reaction. </w:t>
      </w:r>
    </w:p>
    <w:p w14:paraId="55F557BD" w14:textId="77777777" w:rsidR="003E0C43" w:rsidRPr="004055C7" w:rsidRDefault="003E0C43" w:rsidP="006A0454">
      <w:pPr>
        <w:ind w:left="709" w:hanging="709"/>
        <w:rPr>
          <w:rFonts w:ascii="Arial" w:hAnsi="Arial" w:cs="Arial"/>
          <w:sz w:val="22"/>
          <w:szCs w:val="22"/>
          <w:lang w:val="en-AU"/>
        </w:rPr>
      </w:pPr>
    </w:p>
    <w:p w14:paraId="481804B2" w14:textId="77777777" w:rsidR="002E38AC" w:rsidRPr="004055C7" w:rsidRDefault="002E38AC" w:rsidP="006A0454">
      <w:pPr>
        <w:ind w:left="709" w:hanging="709"/>
        <w:rPr>
          <w:rFonts w:ascii="Arial" w:hAnsi="Arial" w:cs="Arial"/>
          <w:sz w:val="22"/>
          <w:szCs w:val="22"/>
          <w:lang w:val="en-AU"/>
        </w:rPr>
      </w:pPr>
    </w:p>
    <w:p w14:paraId="0A9D73F9" w14:textId="76ED82A2" w:rsidR="00CA19A5" w:rsidRPr="004055C7" w:rsidRDefault="003E0C43" w:rsidP="006A0454">
      <w:pPr>
        <w:ind w:left="709" w:hanging="709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6</w:t>
      </w:r>
      <w:r w:rsidR="00CA19A5" w:rsidRPr="004055C7">
        <w:rPr>
          <w:rFonts w:ascii="Arial" w:hAnsi="Arial" w:cs="Arial"/>
          <w:sz w:val="22"/>
          <w:szCs w:val="22"/>
          <w:lang w:val="en-AU"/>
        </w:rPr>
        <w:t>.</w:t>
      </w:r>
      <w:r w:rsidR="00CA19A5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6A0454" w:rsidRPr="004055C7">
        <w:rPr>
          <w:rFonts w:ascii="Arial" w:hAnsi="Arial" w:cs="Arial"/>
          <w:sz w:val="22"/>
          <w:szCs w:val="22"/>
          <w:lang w:val="en-AU"/>
        </w:rPr>
        <w:t xml:space="preserve">Each of the following substances </w:t>
      </w:r>
      <w:r w:rsidR="006F57A0">
        <w:rPr>
          <w:rFonts w:ascii="Arial" w:hAnsi="Arial" w:cs="Arial"/>
          <w:sz w:val="22"/>
          <w:szCs w:val="22"/>
          <w:lang w:val="en-AU"/>
        </w:rPr>
        <w:t xml:space="preserve">was </w:t>
      </w:r>
      <w:r w:rsidR="006A0454" w:rsidRPr="004055C7">
        <w:rPr>
          <w:rFonts w:ascii="Arial" w:hAnsi="Arial" w:cs="Arial"/>
          <w:sz w:val="22"/>
          <w:szCs w:val="22"/>
          <w:lang w:val="en-AU"/>
        </w:rPr>
        <w:t xml:space="preserve">dissolved in water. Which one of the </w:t>
      </w:r>
      <w:r w:rsidR="00FB71DC" w:rsidRPr="004055C7">
        <w:rPr>
          <w:rFonts w:ascii="Arial" w:hAnsi="Arial" w:cs="Arial"/>
          <w:sz w:val="22"/>
          <w:szCs w:val="22"/>
          <w:lang w:val="en-AU"/>
        </w:rPr>
        <w:t>follo</w:t>
      </w:r>
      <w:r w:rsidR="006A0454" w:rsidRPr="004055C7">
        <w:rPr>
          <w:rFonts w:ascii="Arial" w:hAnsi="Arial" w:cs="Arial"/>
          <w:sz w:val="22"/>
          <w:szCs w:val="22"/>
          <w:lang w:val="en-AU"/>
        </w:rPr>
        <w:t xml:space="preserve">wing </w:t>
      </w:r>
      <w:r w:rsidR="00FB71DC" w:rsidRPr="004055C7">
        <w:rPr>
          <w:rFonts w:ascii="Arial" w:hAnsi="Arial" w:cs="Arial"/>
          <w:sz w:val="22"/>
          <w:szCs w:val="22"/>
          <w:lang w:val="en-AU"/>
        </w:rPr>
        <w:t>answers</w:t>
      </w:r>
      <w:r w:rsidR="006A0454" w:rsidRPr="004055C7">
        <w:rPr>
          <w:rFonts w:ascii="Arial" w:hAnsi="Arial" w:cs="Arial"/>
          <w:sz w:val="22"/>
          <w:szCs w:val="22"/>
          <w:lang w:val="en-AU"/>
        </w:rPr>
        <w:t xml:space="preserve"> correctly classifies the resulting solutions?</w:t>
      </w:r>
    </w:p>
    <w:p w14:paraId="5576BCFF" w14:textId="77777777" w:rsidR="00CA19A5" w:rsidRPr="004055C7" w:rsidRDefault="00CA19A5" w:rsidP="00733D70">
      <w:pPr>
        <w:rPr>
          <w:rFonts w:ascii="Arial" w:hAnsi="Arial" w:cs="Arial"/>
          <w:sz w:val="22"/>
          <w:szCs w:val="22"/>
          <w:lang w:val="en-AU"/>
        </w:rPr>
      </w:pPr>
    </w:p>
    <w:p w14:paraId="392D4A50" w14:textId="4FC8A822" w:rsidR="006A0454" w:rsidRPr="004055C7" w:rsidRDefault="00FB71DC" w:rsidP="00FB71DC">
      <w:pPr>
        <w:spacing w:line="276" w:lineRule="auto"/>
        <w:ind w:firstLine="709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 xml:space="preserve">      </w:t>
      </w:r>
      <w:r w:rsidR="00485BE4"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>Na</w:t>
      </w:r>
      <w:r w:rsidR="00CA26AE">
        <w:rPr>
          <w:rFonts w:ascii="Arial" w:hAnsi="Arial" w:cs="Arial"/>
          <w:sz w:val="22"/>
          <w:szCs w:val="22"/>
          <w:lang w:val="en-AU"/>
        </w:rPr>
        <w:t>HCO</w:t>
      </w:r>
      <w:r w:rsidR="00CA26AE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6A0454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proofErr w:type="gramStart"/>
      <w:r w:rsidR="006A0454"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="006A0454" w:rsidRPr="004055C7">
        <w:rPr>
          <w:rFonts w:ascii="Arial" w:hAnsi="Arial" w:cs="Arial"/>
          <w:sz w:val="22"/>
          <w:szCs w:val="22"/>
          <w:lang w:val="en-AU"/>
        </w:rPr>
        <w:t>)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  </w:t>
      </w:r>
      <w:proofErr w:type="gramEnd"/>
      <w:r w:rsidR="00485BE4" w:rsidRPr="004055C7">
        <w:rPr>
          <w:rFonts w:ascii="Arial" w:hAnsi="Arial" w:cs="Arial"/>
          <w:sz w:val="22"/>
          <w:szCs w:val="22"/>
          <w:lang w:val="en-AU"/>
        </w:rPr>
        <w:tab/>
      </w:r>
      <w:r w:rsidR="00CA26AE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>K</w:t>
      </w:r>
      <w:r w:rsidR="006A0454" w:rsidRPr="004055C7">
        <w:rPr>
          <w:rFonts w:ascii="Arial" w:hAnsi="Arial" w:cs="Arial"/>
          <w:sz w:val="22"/>
          <w:szCs w:val="22"/>
          <w:lang w:val="en-AU"/>
        </w:rPr>
        <w:t>C</w:t>
      </w:r>
      <w:r w:rsidR="006A0454" w:rsidRPr="004055C7">
        <w:rPr>
          <w:lang w:val="en-AU"/>
        </w:rPr>
        <w:sym w:font="MT Extra" w:char="006C"/>
      </w:r>
      <w:r w:rsidR="006A0454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="006A0454"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="006A0454" w:rsidRPr="004055C7">
        <w:rPr>
          <w:rFonts w:ascii="Arial" w:hAnsi="Arial" w:cs="Arial"/>
          <w:sz w:val="22"/>
          <w:szCs w:val="22"/>
          <w:lang w:val="en-AU"/>
        </w:rPr>
        <w:t xml:space="preserve">)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       </w:t>
      </w:r>
      <w:r w:rsidR="006A0454" w:rsidRPr="004055C7">
        <w:rPr>
          <w:rFonts w:ascii="Arial" w:hAnsi="Arial" w:cs="Arial"/>
          <w:sz w:val="22"/>
          <w:szCs w:val="22"/>
          <w:lang w:val="en-AU"/>
        </w:rPr>
        <w:t>NaHSO</w:t>
      </w:r>
      <w:r w:rsidR="006A0454" w:rsidRPr="004055C7">
        <w:rPr>
          <w:rFonts w:ascii="Arial" w:hAnsi="Arial" w:cs="Arial"/>
          <w:sz w:val="22"/>
          <w:szCs w:val="22"/>
          <w:vertAlign w:val="subscript"/>
          <w:lang w:val="en-AU"/>
        </w:rPr>
        <w:t>4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</w:t>
      </w:r>
      <w:r w:rsidR="006A0454"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   NH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4</w:t>
      </w:r>
      <w:r w:rsidRPr="004055C7">
        <w:rPr>
          <w:rFonts w:ascii="Arial" w:hAnsi="Arial" w:cs="Arial"/>
          <w:sz w:val="22"/>
          <w:szCs w:val="22"/>
          <w:lang w:val="en-AU"/>
        </w:rPr>
        <w:t>NO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6A0454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="006A0454"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="006A0454" w:rsidRPr="004055C7">
        <w:rPr>
          <w:rFonts w:ascii="Arial" w:hAnsi="Arial" w:cs="Arial"/>
          <w:sz w:val="22"/>
          <w:szCs w:val="22"/>
          <w:lang w:val="en-AU"/>
        </w:rPr>
        <w:t>)</w:t>
      </w:r>
    </w:p>
    <w:p w14:paraId="3C82BBAB" w14:textId="4A33F00C" w:rsidR="00CA19A5" w:rsidRPr="004055C7" w:rsidRDefault="0034134F" w:rsidP="00733D70">
      <w:pPr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ab/>
        <w:t>(a)</w:t>
      </w:r>
      <w:r>
        <w:rPr>
          <w:rFonts w:ascii="Arial" w:hAnsi="Arial" w:cs="Arial"/>
          <w:sz w:val="22"/>
          <w:szCs w:val="22"/>
          <w:lang w:val="en-AU"/>
        </w:rPr>
        <w:tab/>
        <w:t>acid</w:t>
      </w:r>
      <w:r w:rsidR="00FB71DC" w:rsidRPr="004055C7">
        <w:rPr>
          <w:rFonts w:ascii="Arial" w:hAnsi="Arial" w:cs="Arial"/>
          <w:sz w:val="22"/>
          <w:szCs w:val="22"/>
          <w:lang w:val="en-AU"/>
        </w:rPr>
        <w:t>ic</w:t>
      </w:r>
      <w:r w:rsidR="00FB71DC" w:rsidRPr="004055C7">
        <w:rPr>
          <w:rFonts w:ascii="Arial" w:hAnsi="Arial" w:cs="Arial"/>
          <w:sz w:val="22"/>
          <w:szCs w:val="22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lang w:val="en-AU"/>
        </w:rPr>
        <w:tab/>
      </w:r>
      <w:r w:rsidR="00485BE4" w:rsidRPr="004055C7">
        <w:rPr>
          <w:rFonts w:ascii="Arial" w:hAnsi="Arial" w:cs="Arial"/>
          <w:sz w:val="22"/>
          <w:szCs w:val="22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lang w:val="en-AU"/>
        </w:rPr>
        <w:t>basic</w:t>
      </w:r>
      <w:r w:rsidR="00FB71DC" w:rsidRPr="004055C7">
        <w:rPr>
          <w:rFonts w:ascii="Arial" w:hAnsi="Arial" w:cs="Arial"/>
          <w:sz w:val="22"/>
          <w:szCs w:val="22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lang w:val="en-AU"/>
        </w:rPr>
        <w:tab/>
        <w:t>acidic</w:t>
      </w:r>
      <w:r w:rsidR="00FB71DC" w:rsidRPr="004055C7">
        <w:rPr>
          <w:rFonts w:ascii="Arial" w:hAnsi="Arial" w:cs="Arial"/>
          <w:sz w:val="22"/>
          <w:szCs w:val="22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lang w:val="en-AU"/>
        </w:rPr>
        <w:tab/>
        <w:t>neutral</w:t>
      </w:r>
    </w:p>
    <w:p w14:paraId="3A6AF051" w14:textId="44983C3B" w:rsidR="00CA19A5" w:rsidRPr="004055C7" w:rsidRDefault="00CA19A5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(b)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highlight w:val="lightGray"/>
          <w:lang w:val="en-AU"/>
        </w:rPr>
        <w:t>basic</w:t>
      </w:r>
      <w:r w:rsidR="00FB71DC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485BE4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highlight w:val="lightGray"/>
          <w:lang w:val="en-AU"/>
        </w:rPr>
        <w:t>neutral</w:t>
      </w:r>
      <w:r w:rsidR="00FB71DC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  <w:t>acidic</w:t>
      </w:r>
      <w:r w:rsidR="00FB71DC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proofErr w:type="spellStart"/>
      <w:r w:rsidR="00FB71DC" w:rsidRPr="004055C7">
        <w:rPr>
          <w:rFonts w:ascii="Arial" w:hAnsi="Arial" w:cs="Arial"/>
          <w:sz w:val="22"/>
          <w:szCs w:val="22"/>
          <w:highlight w:val="lightGray"/>
          <w:lang w:val="en-AU"/>
        </w:rPr>
        <w:t>acidic</w:t>
      </w:r>
      <w:proofErr w:type="spellEnd"/>
    </w:p>
    <w:p w14:paraId="3392167D" w14:textId="3AD5DA5F" w:rsidR="00CA19A5" w:rsidRPr="004055C7" w:rsidRDefault="00190175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lang w:val="en-AU"/>
        </w:rPr>
        <w:t>basic</w:t>
      </w:r>
      <w:r w:rsidR="00FB71DC" w:rsidRPr="004055C7">
        <w:rPr>
          <w:rFonts w:ascii="Arial" w:hAnsi="Arial" w:cs="Arial"/>
          <w:sz w:val="22"/>
          <w:szCs w:val="22"/>
          <w:lang w:val="en-AU"/>
        </w:rPr>
        <w:tab/>
      </w:r>
      <w:r w:rsidR="00FB71DC" w:rsidRPr="004055C7">
        <w:rPr>
          <w:rFonts w:ascii="Arial" w:hAnsi="Arial" w:cs="Arial"/>
          <w:sz w:val="22"/>
          <w:szCs w:val="22"/>
          <w:lang w:val="en-AU"/>
        </w:rPr>
        <w:tab/>
      </w:r>
      <w:r w:rsidR="00485BE4" w:rsidRPr="004055C7">
        <w:rPr>
          <w:rFonts w:ascii="Arial" w:hAnsi="Arial" w:cs="Arial"/>
          <w:sz w:val="22"/>
          <w:szCs w:val="22"/>
          <w:lang w:val="en-AU"/>
        </w:rPr>
        <w:tab/>
      </w:r>
      <w:r w:rsidR="00EC5EE5">
        <w:rPr>
          <w:rFonts w:ascii="Arial" w:hAnsi="Arial" w:cs="Arial"/>
          <w:sz w:val="22"/>
          <w:szCs w:val="22"/>
          <w:lang w:val="en-AU"/>
        </w:rPr>
        <w:t>neutral</w:t>
      </w:r>
      <w:r w:rsidR="00EC5EE5">
        <w:rPr>
          <w:rFonts w:ascii="Arial" w:hAnsi="Arial" w:cs="Arial"/>
          <w:sz w:val="22"/>
          <w:szCs w:val="22"/>
          <w:lang w:val="en-AU"/>
        </w:rPr>
        <w:tab/>
      </w:r>
      <w:r w:rsidR="00EC5EE5">
        <w:rPr>
          <w:rFonts w:ascii="Arial" w:hAnsi="Arial" w:cs="Arial"/>
          <w:sz w:val="22"/>
          <w:szCs w:val="22"/>
          <w:lang w:val="en-AU"/>
        </w:rPr>
        <w:tab/>
        <w:t>basic</w:t>
      </w:r>
      <w:r w:rsidR="00EC5EE5">
        <w:rPr>
          <w:rFonts w:ascii="Arial" w:hAnsi="Arial" w:cs="Arial"/>
          <w:sz w:val="22"/>
          <w:szCs w:val="22"/>
          <w:lang w:val="en-AU"/>
        </w:rPr>
        <w:tab/>
      </w:r>
      <w:r w:rsidR="00EC5EE5">
        <w:rPr>
          <w:rFonts w:ascii="Arial" w:hAnsi="Arial" w:cs="Arial"/>
          <w:sz w:val="22"/>
          <w:szCs w:val="22"/>
          <w:lang w:val="en-AU"/>
        </w:rPr>
        <w:tab/>
        <w:t>neutral</w:t>
      </w:r>
    </w:p>
    <w:p w14:paraId="067582B2" w14:textId="2F84876B" w:rsidR="00CA19A5" w:rsidRPr="004055C7" w:rsidRDefault="00FB71DC" w:rsidP="00733D70">
      <w:pPr>
        <w:ind w:left="144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  <w:t>neutral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485BE4" w:rsidRPr="004055C7">
        <w:rPr>
          <w:rFonts w:ascii="Arial" w:hAnsi="Arial" w:cs="Arial"/>
          <w:sz w:val="22"/>
          <w:szCs w:val="22"/>
          <w:lang w:val="en-AU"/>
        </w:rPr>
        <w:tab/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neutral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  <w:t>acidic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acidic</w:t>
      </w:r>
      <w:proofErr w:type="spellEnd"/>
    </w:p>
    <w:p w14:paraId="03F2D0CB" w14:textId="1C4E9647" w:rsidR="00AB4067" w:rsidRPr="004055C7" w:rsidRDefault="00AB4067" w:rsidP="00733D70">
      <w:pPr>
        <w:rPr>
          <w:rFonts w:ascii="Arial" w:hAnsi="Arial" w:cs="Arial"/>
          <w:sz w:val="22"/>
          <w:szCs w:val="22"/>
          <w:lang w:val="en-AU"/>
        </w:rPr>
      </w:pPr>
    </w:p>
    <w:p w14:paraId="2C342517" w14:textId="77777777" w:rsidR="00130536" w:rsidRPr="004055C7" w:rsidRDefault="00130536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6000A7F6" w14:textId="383F8DE8" w:rsidR="00CA3B91" w:rsidRPr="004055C7" w:rsidRDefault="00CA3B91" w:rsidP="00791164">
      <w:pPr>
        <w:spacing w:line="276" w:lineRule="auto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7.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791164" w:rsidRPr="004055C7">
        <w:rPr>
          <w:rFonts w:ascii="Arial" w:hAnsi="Arial" w:cs="Arial"/>
          <w:sz w:val="22"/>
          <w:szCs w:val="22"/>
          <w:lang w:val="en-AU"/>
        </w:rPr>
        <w:t>A solution of sodium hydroxide with a pH of 10 was diluted so that the concentration of hydroxide ions was reduced by a factor of 100. Which one of the following would be the pH of the resulting solution?</w:t>
      </w:r>
      <w:r w:rsidR="00130536" w:rsidRPr="004055C7">
        <w:rPr>
          <w:rFonts w:ascii="Arial" w:hAnsi="Arial" w:cs="Arial"/>
          <w:sz w:val="22"/>
          <w:szCs w:val="22"/>
          <w:lang w:val="en-AU"/>
        </w:rPr>
        <w:t xml:space="preserve"> </w:t>
      </w:r>
    </w:p>
    <w:p w14:paraId="601626B3" w14:textId="77777777" w:rsidR="00791164" w:rsidRPr="004055C7" w:rsidRDefault="00791164" w:rsidP="00791164">
      <w:pPr>
        <w:spacing w:line="276" w:lineRule="auto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4CD79800" w14:textId="05EF2300" w:rsidR="00791164" w:rsidRPr="004055C7" w:rsidRDefault="00791164" w:rsidP="00733D70">
      <w:pPr>
        <w:numPr>
          <w:ilvl w:val="0"/>
          <w:numId w:val="35"/>
        </w:numPr>
        <w:tabs>
          <w:tab w:val="clear" w:pos="1440"/>
        </w:tabs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0.1</w:t>
      </w:r>
    </w:p>
    <w:p w14:paraId="421E7929" w14:textId="1E8C9B87" w:rsidR="00791164" w:rsidRPr="004055C7" w:rsidRDefault="00791164" w:rsidP="00733D70">
      <w:pPr>
        <w:numPr>
          <w:ilvl w:val="0"/>
          <w:numId w:val="35"/>
        </w:numPr>
        <w:tabs>
          <w:tab w:val="clear" w:pos="1440"/>
        </w:tabs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9</w:t>
      </w:r>
    </w:p>
    <w:p w14:paraId="64F007B9" w14:textId="77777777" w:rsidR="00791164" w:rsidRPr="004055C7" w:rsidRDefault="00791164" w:rsidP="00733D70">
      <w:pPr>
        <w:numPr>
          <w:ilvl w:val="0"/>
          <w:numId w:val="35"/>
        </w:numPr>
        <w:tabs>
          <w:tab w:val="clear" w:pos="1440"/>
        </w:tabs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12</w:t>
      </w:r>
    </w:p>
    <w:p w14:paraId="30ED599D" w14:textId="1C93AC70" w:rsidR="00791164" w:rsidRPr="004055C7" w:rsidRDefault="00791164" w:rsidP="00733D70">
      <w:pPr>
        <w:numPr>
          <w:ilvl w:val="0"/>
          <w:numId w:val="35"/>
        </w:numPr>
        <w:tabs>
          <w:tab w:val="clear" w:pos="1440"/>
        </w:tabs>
        <w:rPr>
          <w:rFonts w:ascii="Arial" w:hAnsi="Arial" w:cs="Arial"/>
          <w:sz w:val="22"/>
          <w:szCs w:val="22"/>
          <w:highlight w:val="lightGray"/>
          <w:lang w:val="en-AU"/>
        </w:rPr>
      </w:pP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8</w:t>
      </w:r>
    </w:p>
    <w:p w14:paraId="00F38B28" w14:textId="77777777" w:rsidR="00CA19A5" w:rsidRPr="004055C7" w:rsidRDefault="00CA19A5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4C134C7E" w14:textId="77777777" w:rsidR="00C96B63" w:rsidRPr="004055C7" w:rsidRDefault="00C96B6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5517CD65" w14:textId="729F14AE" w:rsidR="00CA19A5" w:rsidRPr="004055C7" w:rsidRDefault="003E0C43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8</w:t>
      </w:r>
      <w:r w:rsidR="00CA19A5" w:rsidRPr="004055C7">
        <w:rPr>
          <w:rFonts w:ascii="Arial" w:hAnsi="Arial" w:cs="Arial"/>
          <w:sz w:val="22"/>
          <w:szCs w:val="22"/>
          <w:lang w:val="en-AU"/>
        </w:rPr>
        <w:t>.</w:t>
      </w:r>
      <w:r w:rsidR="00CA19A5" w:rsidRPr="004055C7">
        <w:rPr>
          <w:rFonts w:ascii="Arial" w:hAnsi="Arial" w:cs="Arial"/>
          <w:sz w:val="22"/>
          <w:szCs w:val="22"/>
          <w:lang w:val="en-AU"/>
        </w:rPr>
        <w:tab/>
        <w:t xml:space="preserve">Which </w:t>
      </w:r>
      <w:r w:rsidR="00690CE9" w:rsidRPr="004055C7">
        <w:rPr>
          <w:rFonts w:ascii="Arial" w:hAnsi="Arial" w:cs="Arial"/>
          <w:sz w:val="22"/>
          <w:szCs w:val="22"/>
          <w:lang w:val="en-AU"/>
        </w:rPr>
        <w:t xml:space="preserve">one </w:t>
      </w:r>
      <w:r w:rsidR="00CA19A5" w:rsidRPr="004055C7">
        <w:rPr>
          <w:rFonts w:ascii="Arial" w:hAnsi="Arial" w:cs="Arial"/>
          <w:sz w:val="22"/>
          <w:szCs w:val="22"/>
          <w:lang w:val="en-AU"/>
        </w:rPr>
        <w:t xml:space="preserve">of the following combinations will </w:t>
      </w:r>
      <w:r w:rsidR="00E652CD" w:rsidRPr="004055C7">
        <w:rPr>
          <w:rFonts w:ascii="Arial" w:hAnsi="Arial" w:cs="Arial"/>
          <w:sz w:val="22"/>
          <w:szCs w:val="22"/>
          <w:lang w:val="en-AU"/>
        </w:rPr>
        <w:t xml:space="preserve">form </w:t>
      </w:r>
      <w:r w:rsidR="00CA19A5" w:rsidRPr="004055C7">
        <w:rPr>
          <w:rFonts w:ascii="Arial" w:hAnsi="Arial" w:cs="Arial"/>
          <w:sz w:val="22"/>
          <w:szCs w:val="22"/>
          <w:lang w:val="en-AU"/>
        </w:rPr>
        <w:t>a buffer solution?</w:t>
      </w:r>
    </w:p>
    <w:p w14:paraId="0D2F8D10" w14:textId="77777777" w:rsidR="00CA19A5" w:rsidRPr="004055C7" w:rsidRDefault="00CA19A5" w:rsidP="00733D70">
      <w:pPr>
        <w:rPr>
          <w:rFonts w:ascii="Arial" w:hAnsi="Arial" w:cs="Arial"/>
          <w:sz w:val="22"/>
          <w:szCs w:val="22"/>
          <w:lang w:val="en-AU"/>
        </w:rPr>
      </w:pPr>
    </w:p>
    <w:p w14:paraId="2DF81C2E" w14:textId="77777777" w:rsidR="00565A3A" w:rsidRPr="004055C7" w:rsidRDefault="00565A3A" w:rsidP="00733D70">
      <w:pPr>
        <w:pStyle w:val="ListParagraph"/>
        <w:numPr>
          <w:ilvl w:val="0"/>
          <w:numId w:val="17"/>
        </w:numPr>
        <w:spacing w:line="276" w:lineRule="auto"/>
        <w:ind w:hanging="731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HNO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 / NO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</w:t>
      </w:r>
    </w:p>
    <w:p w14:paraId="4ADD9420" w14:textId="0F04B019" w:rsidR="00CA19A5" w:rsidRPr="004055C7" w:rsidRDefault="00E2575E" w:rsidP="00733D70">
      <w:pPr>
        <w:pStyle w:val="ListParagraph"/>
        <w:numPr>
          <w:ilvl w:val="0"/>
          <w:numId w:val="17"/>
        </w:numPr>
        <w:spacing w:line="276" w:lineRule="auto"/>
        <w:ind w:hanging="731"/>
        <w:rPr>
          <w:rFonts w:ascii="Arial" w:hAnsi="Arial" w:cs="Arial"/>
          <w:sz w:val="22"/>
          <w:szCs w:val="22"/>
          <w:highlight w:val="lightGray"/>
          <w:lang w:val="en-AU"/>
        </w:rPr>
      </w:pP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H</w:t>
      </w:r>
      <w:r w:rsidR="00791164" w:rsidRPr="004055C7">
        <w:rPr>
          <w:rFonts w:ascii="Arial" w:hAnsi="Arial" w:cs="Arial"/>
          <w:sz w:val="22"/>
          <w:szCs w:val="22"/>
          <w:highlight w:val="lightGray"/>
          <w:lang w:val="en-AU"/>
        </w:rPr>
        <w:t>S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O</w:t>
      </w:r>
      <w:r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4</w:t>
      </w:r>
      <w:r w:rsidRPr="004055C7">
        <w:rPr>
          <w:rFonts w:ascii="Arial" w:hAnsi="Arial" w:cs="Arial"/>
          <w:sz w:val="22"/>
          <w:szCs w:val="22"/>
          <w:highlight w:val="lightGray"/>
          <w:vertAlign w:val="superscript"/>
          <w:lang w:val="en-AU"/>
        </w:rPr>
        <w:t>–</w:t>
      </w:r>
      <w:r w:rsidR="009A67CA" w:rsidRPr="004055C7">
        <w:rPr>
          <w:rFonts w:ascii="Arial" w:hAnsi="Arial" w:cs="Arial"/>
          <w:sz w:val="22"/>
          <w:szCs w:val="22"/>
          <w:highlight w:val="lightGray"/>
          <w:lang w:val="en-AU"/>
        </w:rPr>
        <w:t>(</w:t>
      </w:r>
      <w:proofErr w:type="spellStart"/>
      <w:r w:rsidR="009A67CA" w:rsidRPr="004055C7">
        <w:rPr>
          <w:rFonts w:ascii="Arial" w:hAnsi="Arial" w:cs="Arial"/>
          <w:sz w:val="22"/>
          <w:szCs w:val="22"/>
          <w:highlight w:val="lightGray"/>
          <w:lang w:val="en-AU"/>
        </w:rPr>
        <w:t>aq</w:t>
      </w:r>
      <w:proofErr w:type="spellEnd"/>
      <w:r w:rsidR="009A67CA" w:rsidRPr="004055C7">
        <w:rPr>
          <w:rFonts w:ascii="Arial" w:hAnsi="Arial" w:cs="Arial"/>
          <w:sz w:val="22"/>
          <w:szCs w:val="22"/>
          <w:highlight w:val="lightGray"/>
          <w:lang w:val="en-AU"/>
        </w:rPr>
        <w:t>) / S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O</w:t>
      </w:r>
      <w:r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4</w:t>
      </w:r>
      <w:r w:rsidRPr="004055C7">
        <w:rPr>
          <w:rFonts w:ascii="Arial" w:hAnsi="Arial" w:cs="Arial"/>
          <w:sz w:val="22"/>
          <w:szCs w:val="22"/>
          <w:highlight w:val="lightGray"/>
          <w:vertAlign w:val="superscript"/>
          <w:lang w:val="en-AU"/>
        </w:rPr>
        <w:t>2–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)</w:t>
      </w:r>
    </w:p>
    <w:p w14:paraId="5A52F924" w14:textId="576CFDAA" w:rsidR="00E2575E" w:rsidRPr="004055C7" w:rsidRDefault="00791164" w:rsidP="00733D70">
      <w:pPr>
        <w:pStyle w:val="ListParagraph"/>
        <w:numPr>
          <w:ilvl w:val="0"/>
          <w:numId w:val="17"/>
        </w:numPr>
        <w:spacing w:line="276" w:lineRule="auto"/>
        <w:ind w:hanging="731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NH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4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Cℓ </w:t>
      </w:r>
      <w:r w:rsidR="00E2575E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="00E2575E"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="00E2575E" w:rsidRPr="004055C7">
        <w:rPr>
          <w:rFonts w:ascii="Arial" w:hAnsi="Arial" w:cs="Arial"/>
          <w:sz w:val="22"/>
          <w:szCs w:val="22"/>
          <w:lang w:val="en-AU"/>
        </w:rPr>
        <w:t>) / NH</w:t>
      </w:r>
      <w:r w:rsidR="00E2575E" w:rsidRPr="004055C7">
        <w:rPr>
          <w:rFonts w:ascii="Arial" w:hAnsi="Arial" w:cs="Arial"/>
          <w:sz w:val="22"/>
          <w:szCs w:val="22"/>
          <w:vertAlign w:val="subscript"/>
          <w:lang w:val="en-AU"/>
        </w:rPr>
        <w:t>4</w:t>
      </w:r>
      <w:r w:rsidR="009A67CA" w:rsidRPr="004055C7">
        <w:rPr>
          <w:rFonts w:ascii="Arial" w:hAnsi="Arial" w:cs="Arial"/>
          <w:sz w:val="22"/>
          <w:szCs w:val="22"/>
          <w:lang w:val="en-AU"/>
        </w:rPr>
        <w:t>NO</w:t>
      </w:r>
      <w:r w:rsidR="009A67CA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E2575E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="00E2575E"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="00E2575E" w:rsidRPr="004055C7">
        <w:rPr>
          <w:rFonts w:ascii="Arial" w:hAnsi="Arial" w:cs="Arial"/>
          <w:sz w:val="22"/>
          <w:szCs w:val="22"/>
          <w:lang w:val="en-AU"/>
        </w:rPr>
        <w:t>)</w:t>
      </w:r>
    </w:p>
    <w:p w14:paraId="480E54DA" w14:textId="09116282" w:rsidR="00E2575E" w:rsidRPr="004055C7" w:rsidRDefault="00E2575E" w:rsidP="00733D70">
      <w:pPr>
        <w:pStyle w:val="ListParagraph"/>
        <w:numPr>
          <w:ilvl w:val="0"/>
          <w:numId w:val="17"/>
        </w:numPr>
        <w:spacing w:line="276" w:lineRule="auto"/>
        <w:ind w:hanging="731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H</w:t>
      </w:r>
      <w:r w:rsidR="009A67CA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9A67CA" w:rsidRPr="004055C7">
        <w:rPr>
          <w:rFonts w:ascii="Arial" w:hAnsi="Arial" w:cs="Arial"/>
          <w:sz w:val="22"/>
          <w:szCs w:val="22"/>
          <w:lang w:val="en-AU"/>
        </w:rPr>
        <w:t>S</w:t>
      </w:r>
      <w:r w:rsidRPr="004055C7">
        <w:rPr>
          <w:rFonts w:ascii="Arial" w:hAnsi="Arial" w:cs="Arial"/>
          <w:sz w:val="22"/>
          <w:szCs w:val="22"/>
          <w:lang w:val="en-AU"/>
        </w:rPr>
        <w:t>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4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</w:t>
      </w:r>
      <w:r w:rsidR="00201E53" w:rsidRPr="004055C7">
        <w:rPr>
          <w:rFonts w:ascii="Arial" w:hAnsi="Arial" w:cs="Arial"/>
          <w:sz w:val="22"/>
          <w:szCs w:val="22"/>
          <w:lang w:val="en-AU"/>
        </w:rPr>
        <w:t xml:space="preserve"> / </w:t>
      </w:r>
      <w:r w:rsidR="009A67CA" w:rsidRPr="004055C7">
        <w:rPr>
          <w:rFonts w:ascii="Arial" w:hAnsi="Arial" w:cs="Arial"/>
          <w:sz w:val="22"/>
          <w:szCs w:val="22"/>
          <w:lang w:val="en-AU"/>
        </w:rPr>
        <w:t>HSO</w:t>
      </w:r>
      <w:r w:rsidR="009A67CA" w:rsidRPr="004055C7">
        <w:rPr>
          <w:rFonts w:ascii="Arial" w:hAnsi="Arial" w:cs="Arial"/>
          <w:sz w:val="22"/>
          <w:szCs w:val="22"/>
          <w:vertAlign w:val="subscript"/>
          <w:lang w:val="en-AU"/>
        </w:rPr>
        <w:t>4</w:t>
      </w:r>
      <w:r w:rsidR="009A67CA"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="009A67CA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 xml:space="preserve">) </w:t>
      </w:r>
    </w:p>
    <w:p w14:paraId="715C3767" w14:textId="1FA8711E" w:rsidR="00760839" w:rsidRPr="004055C7" w:rsidRDefault="003E0C43" w:rsidP="00760839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lastRenderedPageBreak/>
        <w:t>9</w:t>
      </w:r>
      <w:r w:rsidR="00760839" w:rsidRPr="004055C7">
        <w:rPr>
          <w:rFonts w:ascii="Arial" w:hAnsi="Arial" w:cs="Arial"/>
          <w:sz w:val="22"/>
          <w:szCs w:val="22"/>
          <w:lang w:val="en-AU"/>
        </w:rPr>
        <w:t>.</w:t>
      </w:r>
      <w:r w:rsidR="00760839" w:rsidRPr="004055C7">
        <w:rPr>
          <w:rFonts w:ascii="Arial" w:hAnsi="Arial" w:cs="Arial"/>
          <w:sz w:val="22"/>
          <w:szCs w:val="22"/>
          <w:lang w:val="en-AU"/>
        </w:rPr>
        <w:tab/>
        <w:t xml:space="preserve">In which </w:t>
      </w:r>
      <w:r w:rsidR="005C25CF" w:rsidRPr="004055C7">
        <w:rPr>
          <w:rFonts w:ascii="Arial" w:hAnsi="Arial" w:cs="Arial"/>
          <w:sz w:val="22"/>
          <w:szCs w:val="22"/>
          <w:lang w:val="en-AU"/>
        </w:rPr>
        <w:t xml:space="preserve">one </w:t>
      </w:r>
      <w:r w:rsidR="00760839" w:rsidRPr="004055C7">
        <w:rPr>
          <w:rFonts w:ascii="Arial" w:hAnsi="Arial" w:cs="Arial"/>
          <w:sz w:val="22"/>
          <w:szCs w:val="22"/>
          <w:lang w:val="en-AU"/>
        </w:rPr>
        <w:t>of the following reactions is water acting as a reducing agent?</w:t>
      </w:r>
    </w:p>
    <w:p w14:paraId="79C64FDE" w14:textId="77777777" w:rsidR="00760839" w:rsidRPr="004055C7" w:rsidRDefault="00760839" w:rsidP="00760839">
      <w:pPr>
        <w:rPr>
          <w:rFonts w:ascii="Arial" w:hAnsi="Arial" w:cs="Arial"/>
          <w:sz w:val="22"/>
          <w:szCs w:val="22"/>
          <w:lang w:val="en-AU"/>
        </w:rPr>
      </w:pPr>
    </w:p>
    <w:p w14:paraId="47F2F5C1" w14:textId="06C34BBD" w:rsidR="00760839" w:rsidRPr="004055C7" w:rsidRDefault="00760839" w:rsidP="00760839">
      <w:pPr>
        <w:ind w:firstLine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>2 Na(</w:t>
      </w:r>
      <w:proofErr w:type="gramStart"/>
      <w:r w:rsidRPr="004055C7">
        <w:rPr>
          <w:rFonts w:ascii="Arial" w:hAnsi="Arial" w:cs="Arial"/>
          <w:sz w:val="22"/>
          <w:szCs w:val="22"/>
          <w:lang w:val="en-AU"/>
        </w:rPr>
        <w:t xml:space="preserve">s) </w:t>
      </w:r>
      <w:r w:rsidR="002E38AC" w:rsidRPr="004055C7">
        <w:rPr>
          <w:rFonts w:ascii="Arial" w:hAnsi="Arial" w:cs="Arial"/>
          <w:sz w:val="22"/>
          <w:szCs w:val="22"/>
          <w:lang w:val="en-AU"/>
        </w:rPr>
        <w:t xml:space="preserve">  </w:t>
      </w:r>
      <w:proofErr w:type="gramEnd"/>
      <w:r w:rsidR="002E38AC"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Pr="004055C7">
        <w:rPr>
          <w:rFonts w:ascii="Arial" w:hAnsi="Arial" w:cs="Arial"/>
          <w:sz w:val="22"/>
          <w:szCs w:val="22"/>
          <w:lang w:val="en-AU"/>
        </w:rPr>
        <w:t>+   2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O</w:t>
      </w:r>
      <w:r w:rsidR="002E38AC" w:rsidRPr="004055C7">
        <w:rPr>
          <w:rFonts w:ascii="Arial" w:hAnsi="Arial" w:cs="Arial"/>
          <w:sz w:val="22"/>
          <w:szCs w:val="22"/>
          <w:lang w:val="en-AU"/>
        </w:rPr>
        <w:t xml:space="preserve">(ℓ)   </w:t>
      </w:r>
      <w:r w:rsidRPr="004055C7">
        <w:rPr>
          <w:rFonts w:ascii="Arial" w:hAnsi="Arial" w:cs="Arial"/>
          <w:sz w:val="22"/>
          <w:szCs w:val="22"/>
          <w:lang w:val="en-AU"/>
        </w:rPr>
        <w:sym w:font="Symbol" w:char="F0AE"/>
      </w:r>
      <w:r w:rsidRPr="004055C7">
        <w:rPr>
          <w:rFonts w:ascii="Arial" w:hAnsi="Arial" w:cs="Arial"/>
          <w:sz w:val="22"/>
          <w:szCs w:val="22"/>
          <w:lang w:val="en-AU"/>
        </w:rPr>
        <w:t xml:space="preserve">   2 Na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+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   +   2 OH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   + 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(g)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4ECABB90" w14:textId="3A0993E1" w:rsidR="00760839" w:rsidRPr="004055C7" w:rsidRDefault="00760839" w:rsidP="00760839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  <w:t>CO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gramStart"/>
      <w:r w:rsidRPr="004055C7">
        <w:rPr>
          <w:rFonts w:ascii="Arial" w:hAnsi="Arial" w:cs="Arial"/>
          <w:sz w:val="22"/>
          <w:szCs w:val="22"/>
          <w:lang w:val="en-AU"/>
        </w:rPr>
        <w:t xml:space="preserve">s)   </w:t>
      </w:r>
      <w:proofErr w:type="gramEnd"/>
      <w:r w:rsidRPr="004055C7">
        <w:rPr>
          <w:rFonts w:ascii="Arial" w:hAnsi="Arial" w:cs="Arial"/>
          <w:sz w:val="22"/>
          <w:szCs w:val="22"/>
          <w:lang w:val="en-AU"/>
        </w:rPr>
        <w:t xml:space="preserve"> +  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O(ℓ)  </w:t>
      </w:r>
      <w:r w:rsidR="002E38AC"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 xml:space="preserve">  </w:t>
      </w:r>
      <m:oMath>
        <m:r>
          <w:rPr>
            <w:rFonts w:ascii="Cambria Math" w:hAnsi="Cambria Math" w:cs="Arial"/>
            <w:sz w:val="22"/>
            <w:szCs w:val="22"/>
            <w:lang w:val="en-AU"/>
          </w:rPr>
          <m:t>⇌</m:t>
        </m:r>
      </m:oMath>
      <w:r w:rsidR="002E38AC" w:rsidRPr="004055C7">
        <w:rPr>
          <w:rFonts w:ascii="Arial" w:hAnsi="Arial" w:cs="Arial"/>
          <w:sz w:val="22"/>
          <w:szCs w:val="22"/>
          <w:lang w:val="en-AU"/>
        </w:rPr>
        <w:t xml:space="preserve">   </w:t>
      </w:r>
      <w:r w:rsidRPr="004055C7">
        <w:rPr>
          <w:rFonts w:ascii="Arial" w:hAnsi="Arial" w:cs="Arial"/>
          <w:sz w:val="22"/>
          <w:szCs w:val="22"/>
          <w:lang w:val="en-AU"/>
        </w:rPr>
        <w:t>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CO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</w:t>
      </w:r>
    </w:p>
    <w:p w14:paraId="528A63F8" w14:textId="1BEEBCB2" w:rsidR="00760839" w:rsidRPr="004055C7" w:rsidRDefault="00760839" w:rsidP="00760839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(c)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  <w:t>4 CℓO</w:t>
      </w:r>
      <w:r w:rsidRPr="004055C7">
        <w:rPr>
          <w:rFonts w:ascii="Arial" w:hAnsi="Arial" w:cs="Arial"/>
          <w:sz w:val="22"/>
          <w:szCs w:val="22"/>
          <w:highlight w:val="lightGray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</w:t>
      </w:r>
      <w:proofErr w:type="spellStart"/>
      <w:proofErr w:type="gramStart"/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) </w:t>
      </w:r>
      <w:r w:rsidR="002E38AC"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 +</w:t>
      </w:r>
      <w:proofErr w:type="gramEnd"/>
      <w:r w:rsidR="002E38AC"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 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2 H</w:t>
      </w:r>
      <w:r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O(ℓ)  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sym w:font="Symbol" w:char="F0AE"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   Cℓ</w:t>
      </w:r>
      <w:r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(g)  +   4 OH</w:t>
      </w:r>
      <w:r w:rsidRPr="004055C7">
        <w:rPr>
          <w:rFonts w:ascii="Arial" w:hAnsi="Arial" w:cs="Arial"/>
          <w:sz w:val="22"/>
          <w:szCs w:val="22"/>
          <w:highlight w:val="lightGray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)    + O</w:t>
      </w:r>
      <w:r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(g)</w:t>
      </w:r>
    </w:p>
    <w:p w14:paraId="222A0713" w14:textId="661149F5" w:rsidR="00760839" w:rsidRPr="004055C7" w:rsidRDefault="00760839" w:rsidP="00760839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  <w:t>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CO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2E38AC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proofErr w:type="gramStart"/>
      <w:r w:rsidR="002E38AC"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="002E38AC" w:rsidRPr="004055C7">
        <w:rPr>
          <w:rFonts w:ascii="Arial" w:hAnsi="Arial" w:cs="Arial"/>
          <w:sz w:val="22"/>
          <w:szCs w:val="22"/>
          <w:lang w:val="en-AU"/>
        </w:rPr>
        <w:t xml:space="preserve">)   </w:t>
      </w:r>
      <w:proofErr w:type="gramEnd"/>
      <w:r w:rsidRPr="004055C7">
        <w:rPr>
          <w:rFonts w:ascii="Arial" w:hAnsi="Arial" w:cs="Arial"/>
          <w:sz w:val="22"/>
          <w:szCs w:val="22"/>
          <w:lang w:val="en-AU"/>
        </w:rPr>
        <w:t>+ 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2E38AC" w:rsidRPr="004055C7">
        <w:rPr>
          <w:rFonts w:ascii="Arial" w:hAnsi="Arial" w:cs="Arial"/>
          <w:sz w:val="22"/>
          <w:szCs w:val="22"/>
          <w:lang w:val="en-AU"/>
        </w:rPr>
        <w:t xml:space="preserve">O(ℓ) 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m:oMath>
        <m:r>
          <w:rPr>
            <w:rFonts w:ascii="Cambria Math" w:hAnsi="Cambria Math" w:cs="Arial"/>
            <w:sz w:val="22"/>
            <w:szCs w:val="22"/>
            <w:lang w:val="en-AU"/>
          </w:rPr>
          <m:t>⇌</m:t>
        </m:r>
      </m:oMath>
      <w:r w:rsidR="002E38AC" w:rsidRPr="004055C7">
        <w:rPr>
          <w:rFonts w:ascii="Arial" w:hAnsi="Arial" w:cs="Arial"/>
          <w:sz w:val="22"/>
          <w:szCs w:val="22"/>
          <w:lang w:val="en-AU"/>
        </w:rPr>
        <w:t xml:space="preserve">    </w:t>
      </w:r>
      <w:r w:rsidRPr="004055C7">
        <w:rPr>
          <w:rFonts w:ascii="Arial" w:hAnsi="Arial" w:cs="Arial"/>
          <w:sz w:val="22"/>
          <w:szCs w:val="22"/>
          <w:lang w:val="en-AU"/>
        </w:rPr>
        <w:t>HCO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   + 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lang w:val="en-AU"/>
        </w:rPr>
        <w:t>O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+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 xml:space="preserve">)    </w:t>
      </w:r>
    </w:p>
    <w:p w14:paraId="4C8A5142" w14:textId="77777777" w:rsidR="00760839" w:rsidRPr="004055C7" w:rsidRDefault="00760839" w:rsidP="00733D70">
      <w:pPr>
        <w:pStyle w:val="BodyText"/>
        <w:rPr>
          <w:rFonts w:ascii="Arial" w:hAnsi="Arial" w:cs="Arial"/>
          <w:sz w:val="22"/>
          <w:szCs w:val="22"/>
          <w:lang w:val="en-AU"/>
        </w:rPr>
      </w:pPr>
    </w:p>
    <w:p w14:paraId="059AAB5D" w14:textId="77777777" w:rsidR="00CA19A5" w:rsidRPr="004055C7" w:rsidRDefault="00CA19A5" w:rsidP="00733D70">
      <w:pPr>
        <w:rPr>
          <w:rFonts w:ascii="Arial" w:hAnsi="Arial" w:cs="Arial"/>
          <w:sz w:val="22"/>
          <w:szCs w:val="22"/>
          <w:lang w:val="en-AU"/>
        </w:rPr>
      </w:pPr>
    </w:p>
    <w:p w14:paraId="32E70FE2" w14:textId="64B9D1BB" w:rsidR="004E3D68" w:rsidRPr="004055C7" w:rsidRDefault="003E0C43" w:rsidP="00760839">
      <w:pPr>
        <w:spacing w:line="276" w:lineRule="auto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10</w:t>
      </w:r>
      <w:r w:rsidR="004E3D68" w:rsidRPr="004055C7">
        <w:rPr>
          <w:rFonts w:ascii="Arial" w:hAnsi="Arial" w:cs="Arial"/>
          <w:sz w:val="22"/>
          <w:szCs w:val="22"/>
          <w:lang w:val="en-AU"/>
        </w:rPr>
        <w:t xml:space="preserve">. </w:t>
      </w:r>
      <w:r w:rsidR="004E3D68" w:rsidRPr="004055C7">
        <w:rPr>
          <w:rFonts w:ascii="Arial" w:hAnsi="Arial" w:cs="Arial"/>
          <w:sz w:val="22"/>
          <w:szCs w:val="22"/>
          <w:lang w:val="en-AU"/>
        </w:rPr>
        <w:tab/>
        <w:t>During an acid-base titration</w:t>
      </w:r>
      <w:r w:rsidR="00760839" w:rsidRPr="004055C7">
        <w:rPr>
          <w:rFonts w:ascii="Arial" w:hAnsi="Arial" w:cs="Arial"/>
          <w:sz w:val="22"/>
          <w:szCs w:val="22"/>
          <w:lang w:val="en-AU"/>
        </w:rPr>
        <w:t xml:space="preserve"> experiment, a standard solution was made by dissolving a measured mass of </w:t>
      </w:r>
      <w:r w:rsidR="00BC7A77" w:rsidRPr="004055C7">
        <w:rPr>
          <w:rFonts w:ascii="Arial" w:hAnsi="Arial" w:cs="Arial"/>
          <w:sz w:val="22"/>
          <w:szCs w:val="22"/>
          <w:lang w:val="en-AU"/>
        </w:rPr>
        <w:t xml:space="preserve">solid sodium carbonate and then titrating the sodium carbonate solution against 20.0 mL aliquots of </w:t>
      </w:r>
      <w:r w:rsidR="00690CE9" w:rsidRPr="004055C7">
        <w:rPr>
          <w:rFonts w:ascii="Arial" w:hAnsi="Arial" w:cs="Arial"/>
          <w:sz w:val="22"/>
          <w:szCs w:val="22"/>
          <w:lang w:val="en-AU"/>
        </w:rPr>
        <w:t xml:space="preserve">a </w:t>
      </w:r>
      <w:r w:rsidR="00BC7A77" w:rsidRPr="004055C7">
        <w:rPr>
          <w:rFonts w:ascii="Arial" w:hAnsi="Arial" w:cs="Arial"/>
          <w:sz w:val="22"/>
          <w:szCs w:val="22"/>
          <w:lang w:val="en-AU"/>
        </w:rPr>
        <w:t>solution of hydrochloric acid with an unknown concentration. W</w:t>
      </w:r>
      <w:r w:rsidR="004E3D68" w:rsidRPr="004055C7">
        <w:rPr>
          <w:rFonts w:ascii="Arial" w:hAnsi="Arial" w:cs="Arial"/>
          <w:sz w:val="22"/>
          <w:szCs w:val="22"/>
          <w:lang w:val="en-AU"/>
        </w:rPr>
        <w:t xml:space="preserve">hich </w:t>
      </w:r>
      <w:r w:rsidR="00760839" w:rsidRPr="004055C7">
        <w:rPr>
          <w:rFonts w:ascii="Arial" w:hAnsi="Arial" w:cs="Arial"/>
          <w:sz w:val="22"/>
          <w:szCs w:val="22"/>
          <w:lang w:val="en-AU"/>
        </w:rPr>
        <w:t xml:space="preserve">one </w:t>
      </w:r>
      <w:r w:rsidR="004E3D68" w:rsidRPr="004055C7">
        <w:rPr>
          <w:rFonts w:ascii="Arial" w:hAnsi="Arial" w:cs="Arial"/>
          <w:sz w:val="22"/>
          <w:szCs w:val="22"/>
          <w:lang w:val="en-AU"/>
        </w:rPr>
        <w:t xml:space="preserve">of the following </w:t>
      </w:r>
      <w:r w:rsidR="00760839" w:rsidRPr="004055C7">
        <w:rPr>
          <w:rFonts w:ascii="Arial" w:hAnsi="Arial" w:cs="Arial"/>
          <w:sz w:val="22"/>
          <w:szCs w:val="22"/>
          <w:lang w:val="en-AU"/>
        </w:rPr>
        <w:t>is classified as a source of systematic error</w:t>
      </w:r>
      <w:r w:rsidR="005C25CF" w:rsidRPr="004055C7">
        <w:rPr>
          <w:rFonts w:ascii="Arial" w:hAnsi="Arial" w:cs="Arial"/>
          <w:sz w:val="22"/>
          <w:szCs w:val="22"/>
          <w:lang w:val="en-AU"/>
        </w:rPr>
        <w:t xml:space="preserve"> for this experiment</w:t>
      </w:r>
      <w:r w:rsidR="00760839" w:rsidRPr="004055C7">
        <w:rPr>
          <w:rFonts w:ascii="Arial" w:hAnsi="Arial" w:cs="Arial"/>
          <w:sz w:val="22"/>
          <w:szCs w:val="22"/>
          <w:lang w:val="en-AU"/>
        </w:rPr>
        <w:t>?</w:t>
      </w:r>
    </w:p>
    <w:p w14:paraId="65591EF3" w14:textId="77777777" w:rsidR="004E3D68" w:rsidRPr="004055C7" w:rsidRDefault="004E3D68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0232DA0A" w14:textId="1A09B67C" w:rsidR="00BC7A77" w:rsidRPr="004055C7" w:rsidRDefault="004E3D68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BC7A77" w:rsidRPr="004055C7">
        <w:rPr>
          <w:rFonts w:ascii="Arial" w:hAnsi="Arial" w:cs="Arial"/>
          <w:sz w:val="22"/>
          <w:szCs w:val="22"/>
          <w:lang w:val="en-AU"/>
        </w:rPr>
        <w:t>W</w:t>
      </w:r>
      <w:r w:rsidR="00760839" w:rsidRPr="004055C7">
        <w:rPr>
          <w:rFonts w:ascii="Arial" w:hAnsi="Arial" w:cs="Arial"/>
          <w:sz w:val="22"/>
          <w:szCs w:val="22"/>
          <w:lang w:val="en-AU"/>
        </w:rPr>
        <w:t>eighing out the</w:t>
      </w:r>
      <w:r w:rsidR="00BC7A77" w:rsidRPr="004055C7">
        <w:rPr>
          <w:rFonts w:ascii="Arial" w:hAnsi="Arial" w:cs="Arial"/>
          <w:sz w:val="22"/>
          <w:szCs w:val="22"/>
          <w:lang w:val="en-AU"/>
        </w:rPr>
        <w:t xml:space="preserve"> solid sodium carbonate.</w:t>
      </w:r>
    </w:p>
    <w:p w14:paraId="10580298" w14:textId="5B3BBAF2" w:rsidR="004E3D68" w:rsidRPr="004055C7" w:rsidRDefault="004E3D68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BC7A77" w:rsidRPr="004055C7">
        <w:rPr>
          <w:rFonts w:ascii="Arial" w:hAnsi="Arial" w:cs="Arial"/>
          <w:sz w:val="22"/>
          <w:szCs w:val="22"/>
          <w:lang w:val="en-AU"/>
        </w:rPr>
        <w:t>Rinsing the conical flask with distilled water before use.</w:t>
      </w:r>
    </w:p>
    <w:p w14:paraId="1B6839DE" w14:textId="0479F023" w:rsidR="004E3D68" w:rsidRPr="004055C7" w:rsidRDefault="00BC7A77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(c)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  <w:t>Not dissolving all the solid sodium carbonate that was weighed.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</w:p>
    <w:p w14:paraId="0880B96B" w14:textId="67CB1228" w:rsidR="004E3D68" w:rsidRPr="004055C7" w:rsidRDefault="004E3D68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BC7A77" w:rsidRPr="004055C7">
        <w:rPr>
          <w:rFonts w:ascii="Arial" w:hAnsi="Arial" w:cs="Arial"/>
          <w:sz w:val="22"/>
          <w:szCs w:val="22"/>
          <w:lang w:val="en-AU"/>
        </w:rPr>
        <w:t>Crushing the solid sodium carbonate before use.</w:t>
      </w:r>
    </w:p>
    <w:p w14:paraId="7D79560C" w14:textId="77777777" w:rsidR="004E3D68" w:rsidRPr="004055C7" w:rsidRDefault="004E3D68" w:rsidP="00733D70">
      <w:pPr>
        <w:spacing w:line="276" w:lineRule="auto"/>
        <w:ind w:left="55" w:firstLine="665"/>
        <w:rPr>
          <w:rFonts w:ascii="Arial" w:hAnsi="Arial" w:cs="Arial"/>
          <w:sz w:val="22"/>
          <w:szCs w:val="22"/>
          <w:lang w:val="en-AU"/>
        </w:rPr>
      </w:pPr>
    </w:p>
    <w:p w14:paraId="24B5432A" w14:textId="77777777" w:rsidR="00D23B37" w:rsidRPr="004055C7" w:rsidRDefault="00D23B37" w:rsidP="00733D70">
      <w:pPr>
        <w:spacing w:line="276" w:lineRule="auto"/>
        <w:ind w:left="55" w:firstLine="665"/>
        <w:rPr>
          <w:rFonts w:ascii="Arial" w:hAnsi="Arial" w:cs="Arial"/>
          <w:sz w:val="22"/>
          <w:szCs w:val="22"/>
          <w:lang w:val="en-AU"/>
        </w:rPr>
      </w:pPr>
    </w:p>
    <w:p w14:paraId="411D4C57" w14:textId="35A9A9C5" w:rsidR="00130536" w:rsidRPr="004055C7" w:rsidRDefault="003E0C43" w:rsidP="00733D70">
      <w:pPr>
        <w:spacing w:line="276" w:lineRule="auto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11</w:t>
      </w:r>
      <w:r w:rsidR="00130536" w:rsidRPr="004055C7">
        <w:rPr>
          <w:rFonts w:ascii="Arial" w:hAnsi="Arial" w:cs="Arial"/>
          <w:sz w:val="22"/>
          <w:szCs w:val="22"/>
          <w:lang w:val="en-AU"/>
        </w:rPr>
        <w:t>.</w:t>
      </w:r>
      <w:r w:rsidR="00130536" w:rsidRPr="004055C7">
        <w:rPr>
          <w:rFonts w:ascii="Arial" w:hAnsi="Arial" w:cs="Arial"/>
          <w:sz w:val="22"/>
          <w:szCs w:val="22"/>
          <w:lang w:val="en-AU"/>
        </w:rPr>
        <w:tab/>
        <w:t xml:space="preserve">Which one of the following species listed below contains </w:t>
      </w:r>
      <w:r w:rsidR="002E38AC" w:rsidRPr="004055C7">
        <w:rPr>
          <w:rFonts w:ascii="Arial" w:hAnsi="Arial" w:cs="Arial"/>
          <w:sz w:val="22"/>
          <w:szCs w:val="22"/>
          <w:lang w:val="en-AU"/>
        </w:rPr>
        <w:t xml:space="preserve">nitrogen </w:t>
      </w:r>
      <w:r w:rsidR="00130536" w:rsidRPr="004055C7">
        <w:rPr>
          <w:rFonts w:ascii="Arial" w:hAnsi="Arial" w:cs="Arial"/>
          <w:sz w:val="22"/>
          <w:szCs w:val="22"/>
          <w:lang w:val="en-AU"/>
        </w:rPr>
        <w:t>with the lowest oxidation state?</w:t>
      </w:r>
    </w:p>
    <w:p w14:paraId="1C067D59" w14:textId="77777777" w:rsidR="00130536" w:rsidRPr="004055C7" w:rsidRDefault="00130536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40038DB5" w14:textId="16227325" w:rsidR="00130536" w:rsidRPr="004055C7" w:rsidRDefault="002E38AC" w:rsidP="00733D70">
      <w:pPr>
        <w:spacing w:line="276" w:lineRule="auto"/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>N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</w:p>
    <w:p w14:paraId="63603271" w14:textId="05B31747" w:rsidR="00130536" w:rsidRPr="004055C7" w:rsidRDefault="00130536" w:rsidP="00733D70">
      <w:pPr>
        <w:spacing w:line="276" w:lineRule="auto"/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(b)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2E38AC" w:rsidRPr="004055C7">
        <w:rPr>
          <w:rFonts w:ascii="Arial" w:hAnsi="Arial" w:cs="Arial"/>
          <w:sz w:val="22"/>
          <w:szCs w:val="22"/>
          <w:highlight w:val="lightGray"/>
          <w:lang w:val="en-AU"/>
        </w:rPr>
        <w:t>N</w:t>
      </w:r>
      <w:r w:rsidR="002E38AC"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  <w:r w:rsidR="002E38AC" w:rsidRPr="004055C7">
        <w:rPr>
          <w:rFonts w:ascii="Arial" w:hAnsi="Arial" w:cs="Arial"/>
          <w:sz w:val="22"/>
          <w:szCs w:val="22"/>
          <w:highlight w:val="lightGray"/>
          <w:lang w:val="en-AU"/>
        </w:rPr>
        <w:t>H</w:t>
      </w:r>
      <w:r w:rsidR="002E38AC"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4</w:t>
      </w:r>
    </w:p>
    <w:p w14:paraId="7C7C0325" w14:textId="3832386F" w:rsidR="00130536" w:rsidRPr="004055C7" w:rsidRDefault="00130536" w:rsidP="00733D70">
      <w:pPr>
        <w:spacing w:line="276" w:lineRule="auto"/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2E38AC" w:rsidRPr="004055C7">
        <w:rPr>
          <w:rFonts w:ascii="Arial" w:hAnsi="Arial" w:cs="Arial"/>
          <w:sz w:val="22"/>
          <w:szCs w:val="22"/>
          <w:lang w:val="en-AU"/>
        </w:rPr>
        <w:t>HNO</w:t>
      </w:r>
      <w:r w:rsidR="002E38AC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</w:p>
    <w:p w14:paraId="3C91AA70" w14:textId="7D85ECE6" w:rsidR="00130536" w:rsidRPr="004055C7" w:rsidRDefault="00130536" w:rsidP="00733D70">
      <w:pPr>
        <w:spacing w:line="276" w:lineRule="auto"/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2E38AC" w:rsidRPr="004055C7">
        <w:rPr>
          <w:rFonts w:ascii="Arial" w:hAnsi="Arial" w:cs="Arial"/>
          <w:sz w:val="22"/>
          <w:szCs w:val="22"/>
          <w:lang w:val="en-AU"/>
        </w:rPr>
        <w:t>N</w:t>
      </w:r>
      <w:r w:rsidRPr="004055C7">
        <w:rPr>
          <w:rFonts w:ascii="Arial" w:hAnsi="Arial" w:cs="Arial"/>
          <w:sz w:val="22"/>
          <w:szCs w:val="22"/>
          <w:lang w:val="en-AU"/>
        </w:rPr>
        <w:t>O</w:t>
      </w:r>
      <w:r w:rsidR="002E38AC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</w:p>
    <w:p w14:paraId="45502578" w14:textId="77777777" w:rsidR="00CA3B91" w:rsidRPr="004055C7" w:rsidRDefault="00CA3B91" w:rsidP="00733D70">
      <w:pPr>
        <w:ind w:left="720" w:hanging="720"/>
        <w:rPr>
          <w:rFonts w:ascii="Arial" w:hAnsi="Arial" w:cs="Arial"/>
          <w:sz w:val="22"/>
          <w:szCs w:val="22"/>
          <w:highlight w:val="yellow"/>
          <w:lang w:val="en-AU"/>
        </w:rPr>
      </w:pPr>
    </w:p>
    <w:p w14:paraId="2EBA37C0" w14:textId="77777777" w:rsidR="00CA3B91" w:rsidRPr="004055C7" w:rsidRDefault="00CA3B91" w:rsidP="00733D70">
      <w:pPr>
        <w:ind w:left="720" w:hanging="720"/>
        <w:rPr>
          <w:rFonts w:ascii="Arial" w:hAnsi="Arial" w:cs="Arial"/>
          <w:sz w:val="22"/>
          <w:szCs w:val="22"/>
          <w:highlight w:val="yellow"/>
          <w:lang w:val="en-AU"/>
        </w:rPr>
      </w:pPr>
    </w:p>
    <w:p w14:paraId="34E35A2F" w14:textId="39FACA69" w:rsidR="00DE0971" w:rsidRPr="004055C7" w:rsidRDefault="003E0C43" w:rsidP="00DE0971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12</w:t>
      </w:r>
      <w:r w:rsidR="00227C39" w:rsidRPr="004055C7">
        <w:rPr>
          <w:rFonts w:ascii="Arial" w:hAnsi="Arial" w:cs="Arial"/>
          <w:sz w:val="22"/>
          <w:szCs w:val="22"/>
          <w:lang w:val="en-AU"/>
        </w:rPr>
        <w:t>.</w:t>
      </w:r>
      <w:r w:rsidR="00227C39" w:rsidRPr="004055C7">
        <w:rPr>
          <w:rFonts w:ascii="Arial" w:hAnsi="Arial" w:cs="Arial"/>
          <w:sz w:val="22"/>
          <w:szCs w:val="22"/>
          <w:lang w:val="en-AU"/>
        </w:rPr>
        <w:tab/>
      </w:r>
      <w:r w:rsidR="00DE0971" w:rsidRPr="004055C7">
        <w:rPr>
          <w:rFonts w:ascii="Arial" w:hAnsi="Arial" w:cs="Arial"/>
          <w:sz w:val="22"/>
          <w:szCs w:val="22"/>
          <w:lang w:val="en-AU"/>
        </w:rPr>
        <w:t>Consider the following reaction:</w:t>
      </w:r>
    </w:p>
    <w:p w14:paraId="6BE1D8EB" w14:textId="77777777" w:rsidR="00DE0971" w:rsidRPr="004055C7" w:rsidRDefault="00DE0971" w:rsidP="00DE0971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3565F6C2" w14:textId="11079B6A" w:rsidR="00DE0971" w:rsidRPr="004055C7" w:rsidRDefault="00DE0971" w:rsidP="00DE0971">
      <w:pPr>
        <w:spacing w:line="276" w:lineRule="auto"/>
        <w:ind w:firstLine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CℓO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   +  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   →     CℓO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4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   +  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O</w:t>
      </w:r>
    </w:p>
    <w:p w14:paraId="653403BF" w14:textId="77777777" w:rsidR="00DE0971" w:rsidRPr="004055C7" w:rsidRDefault="00DE0971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17809BEB" w14:textId="30806AF9" w:rsidR="00DE0971" w:rsidRPr="004055C7" w:rsidRDefault="00DE0971" w:rsidP="00DE0971">
      <w:pPr>
        <w:ind w:left="720" w:hanging="11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For th</w:t>
      </w:r>
      <w:r w:rsidR="00F77832" w:rsidRPr="004055C7">
        <w:rPr>
          <w:rFonts w:ascii="Arial" w:hAnsi="Arial" w:cs="Arial"/>
          <w:sz w:val="22"/>
          <w:szCs w:val="22"/>
          <w:lang w:val="en-AU"/>
        </w:rPr>
        <w:t xml:space="preserve">is reaction, which one of the </w:t>
      </w:r>
      <w:r w:rsidRPr="004055C7">
        <w:rPr>
          <w:rFonts w:ascii="Arial" w:hAnsi="Arial" w:cs="Arial"/>
          <w:sz w:val="22"/>
          <w:szCs w:val="22"/>
          <w:lang w:val="en-AU"/>
        </w:rPr>
        <w:t>following is true?</w:t>
      </w:r>
    </w:p>
    <w:p w14:paraId="27E9B92E" w14:textId="77777777" w:rsidR="00227C39" w:rsidRPr="004055C7" w:rsidRDefault="00227C39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5537E9A3" w14:textId="7BE8C2F0" w:rsidR="00CA19A5" w:rsidRPr="004055C7" w:rsidRDefault="00DE0971" w:rsidP="00733D70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>Chlorine is undergoing disproportionation</w:t>
      </w:r>
      <w:r w:rsidR="00AF4231" w:rsidRPr="004055C7">
        <w:rPr>
          <w:rFonts w:ascii="Arial" w:hAnsi="Arial" w:cs="Arial"/>
          <w:sz w:val="22"/>
          <w:szCs w:val="22"/>
          <w:lang w:val="en-AU"/>
        </w:rPr>
        <w:t xml:space="preserve"> (oxidised and reduced)</w:t>
      </w:r>
      <w:r w:rsidRPr="004055C7">
        <w:rPr>
          <w:rFonts w:ascii="Arial" w:hAnsi="Arial" w:cs="Arial"/>
          <w:sz w:val="22"/>
          <w:szCs w:val="22"/>
          <w:lang w:val="en-AU"/>
        </w:rPr>
        <w:t>.</w:t>
      </w:r>
    </w:p>
    <w:p w14:paraId="66C22FDD" w14:textId="62B6E5D7" w:rsidR="00DE0971" w:rsidRPr="004055C7" w:rsidRDefault="00DE0971" w:rsidP="00733D70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  <w:t>Hydrogen peroxide is being oxidised.</w:t>
      </w:r>
    </w:p>
    <w:p w14:paraId="6150AF85" w14:textId="3FABE040" w:rsidR="00DE0971" w:rsidRPr="004055C7" w:rsidRDefault="00DE0971" w:rsidP="00733D70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  <w:t>The CℓO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is acting as an oxidising agent.</w:t>
      </w:r>
    </w:p>
    <w:p w14:paraId="42A499C5" w14:textId="7A16B05C" w:rsidR="00DE0971" w:rsidRPr="004055C7" w:rsidRDefault="00DE0971" w:rsidP="00733D70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</w:t>
      </w:r>
      <w:r w:rsidR="00984815" w:rsidRPr="004055C7">
        <w:rPr>
          <w:rFonts w:ascii="Arial" w:hAnsi="Arial" w:cs="Arial"/>
          <w:sz w:val="22"/>
          <w:szCs w:val="22"/>
          <w:highlight w:val="lightGray"/>
          <w:lang w:val="en-AU"/>
        </w:rPr>
        <w:t>d)</w:t>
      </w:r>
      <w:r w:rsidR="00984815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  <w:t>The oxidation state of hydrogen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 remains unchanged.</w:t>
      </w:r>
    </w:p>
    <w:p w14:paraId="7FFE1B71" w14:textId="77777777" w:rsidR="0029207F" w:rsidRPr="004055C7" w:rsidRDefault="0029207F" w:rsidP="0029207F">
      <w:pPr>
        <w:pStyle w:val="BodyText"/>
        <w:spacing w:after="0"/>
        <w:ind w:left="720" w:hanging="720"/>
        <w:rPr>
          <w:rFonts w:ascii="Arial" w:hAnsi="Arial" w:cs="Arial"/>
          <w:b/>
          <w:sz w:val="22"/>
          <w:szCs w:val="22"/>
          <w:lang w:val="en-AU"/>
        </w:rPr>
      </w:pPr>
    </w:p>
    <w:p w14:paraId="30C61233" w14:textId="77777777" w:rsidR="0029207F" w:rsidRPr="004055C7" w:rsidRDefault="0029207F" w:rsidP="0029207F">
      <w:pPr>
        <w:pStyle w:val="BodyText"/>
        <w:spacing w:after="0"/>
        <w:ind w:left="720" w:hanging="720"/>
        <w:rPr>
          <w:rFonts w:ascii="Arial" w:hAnsi="Arial" w:cs="Arial"/>
          <w:b/>
          <w:sz w:val="22"/>
          <w:szCs w:val="22"/>
          <w:lang w:val="en-AU"/>
        </w:rPr>
      </w:pPr>
    </w:p>
    <w:p w14:paraId="00A165A1" w14:textId="003CA5DF" w:rsidR="004E3D68" w:rsidRPr="004055C7" w:rsidRDefault="003E0C43" w:rsidP="00312A03">
      <w:pPr>
        <w:pStyle w:val="BodyText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13</w:t>
      </w:r>
      <w:r w:rsidR="004E3D68" w:rsidRPr="004055C7">
        <w:rPr>
          <w:rFonts w:ascii="Arial" w:hAnsi="Arial" w:cs="Arial"/>
          <w:sz w:val="22"/>
          <w:szCs w:val="22"/>
          <w:lang w:val="en-AU"/>
        </w:rPr>
        <w:t>.</w:t>
      </w:r>
      <w:r w:rsidR="004E3D68" w:rsidRPr="004055C7">
        <w:rPr>
          <w:rFonts w:ascii="Arial" w:hAnsi="Arial" w:cs="Arial"/>
          <w:sz w:val="22"/>
          <w:szCs w:val="22"/>
          <w:lang w:val="en-AU"/>
        </w:rPr>
        <w:tab/>
        <w:t>Which one of the following substance</w:t>
      </w:r>
      <w:r w:rsidR="00DE0971" w:rsidRPr="004055C7">
        <w:rPr>
          <w:rFonts w:ascii="Arial" w:hAnsi="Arial" w:cs="Arial"/>
          <w:sz w:val="22"/>
          <w:szCs w:val="22"/>
          <w:lang w:val="en-AU"/>
        </w:rPr>
        <w:t xml:space="preserve">s is capable of oxidising </w:t>
      </w:r>
      <w:r w:rsidR="00312A03" w:rsidRPr="004055C7">
        <w:rPr>
          <w:rFonts w:ascii="Arial" w:hAnsi="Arial" w:cs="Arial"/>
          <w:sz w:val="22"/>
          <w:szCs w:val="22"/>
          <w:lang w:val="en-AU"/>
        </w:rPr>
        <w:t>zinc</w:t>
      </w:r>
      <w:r w:rsidR="004E3D68" w:rsidRPr="004055C7">
        <w:rPr>
          <w:rFonts w:ascii="Arial" w:hAnsi="Arial" w:cs="Arial"/>
          <w:sz w:val="22"/>
          <w:szCs w:val="22"/>
          <w:lang w:val="en-AU"/>
        </w:rPr>
        <w:t xml:space="preserve"> metal</w:t>
      </w:r>
      <w:r w:rsidR="00D516BA">
        <w:rPr>
          <w:rFonts w:ascii="Arial" w:hAnsi="Arial" w:cs="Arial"/>
          <w:sz w:val="22"/>
          <w:szCs w:val="22"/>
          <w:lang w:val="en-AU"/>
        </w:rPr>
        <w:t xml:space="preserve"> but not lead</w:t>
      </w:r>
      <w:r w:rsidR="00312A03" w:rsidRPr="004055C7">
        <w:rPr>
          <w:rFonts w:ascii="Arial" w:hAnsi="Arial" w:cs="Arial"/>
          <w:sz w:val="22"/>
          <w:szCs w:val="22"/>
          <w:lang w:val="en-AU"/>
        </w:rPr>
        <w:t xml:space="preserve"> metal</w:t>
      </w:r>
      <w:r w:rsidR="004E3D68" w:rsidRPr="004055C7">
        <w:rPr>
          <w:rFonts w:ascii="Arial" w:hAnsi="Arial" w:cs="Arial"/>
          <w:sz w:val="22"/>
          <w:szCs w:val="22"/>
          <w:lang w:val="en-AU"/>
        </w:rPr>
        <w:t>?</w:t>
      </w:r>
    </w:p>
    <w:p w14:paraId="4AC47B39" w14:textId="5CDBB6C4" w:rsidR="004E3D68" w:rsidRPr="004055C7" w:rsidRDefault="00312A03" w:rsidP="00733D70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>Co</w:t>
      </w:r>
    </w:p>
    <w:p w14:paraId="6EB81A37" w14:textId="55D5E0BC" w:rsidR="004E3D68" w:rsidRPr="004055C7" w:rsidRDefault="004E3D68" w:rsidP="00733D70">
      <w:pPr>
        <w:pStyle w:val="BodyText"/>
        <w:spacing w:after="0"/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D567E3">
        <w:rPr>
          <w:rFonts w:ascii="Arial" w:hAnsi="Arial" w:cs="Arial"/>
          <w:sz w:val="22"/>
          <w:szCs w:val="22"/>
          <w:lang w:val="en-AU"/>
        </w:rPr>
        <w:t>A</w:t>
      </w:r>
      <w:r w:rsidR="0003278E">
        <w:rPr>
          <w:rFonts w:ascii="Arial" w:hAnsi="Arial" w:cs="Arial"/>
          <w:sz w:val="22"/>
          <w:szCs w:val="22"/>
          <w:lang w:val="en-AU"/>
        </w:rPr>
        <w:t>g</w:t>
      </w:r>
      <w:r w:rsidR="00F77832" w:rsidRPr="004055C7">
        <w:rPr>
          <w:rFonts w:ascii="Arial" w:hAnsi="Arial" w:cs="Arial"/>
          <w:sz w:val="22"/>
          <w:szCs w:val="22"/>
          <w:lang w:val="en-AU"/>
        </w:rPr>
        <w:t>NO</w:t>
      </w:r>
      <w:r w:rsidR="00F77832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</w:p>
    <w:p w14:paraId="5470DE47" w14:textId="595DC190" w:rsidR="004E3D68" w:rsidRPr="004055C7" w:rsidRDefault="00F77832" w:rsidP="00F77832">
      <w:pPr>
        <w:pStyle w:val="BodyText"/>
        <w:spacing w:after="0"/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1A7A4F">
        <w:rPr>
          <w:rFonts w:ascii="Arial" w:hAnsi="Arial" w:cs="Arial"/>
          <w:sz w:val="22"/>
          <w:szCs w:val="22"/>
          <w:highlight w:val="lightGray"/>
          <w:lang w:val="en-AU"/>
        </w:rPr>
        <w:t>(c)</w:t>
      </w:r>
      <w:r w:rsidR="001A7A4F">
        <w:rPr>
          <w:rFonts w:ascii="Arial" w:hAnsi="Arial" w:cs="Arial"/>
          <w:sz w:val="22"/>
          <w:szCs w:val="22"/>
          <w:highlight w:val="lightGray"/>
          <w:lang w:val="en-AU"/>
        </w:rPr>
        <w:tab/>
      </w:r>
      <w:proofErr w:type="spellStart"/>
      <w:r w:rsidR="001A7A4F">
        <w:rPr>
          <w:rFonts w:ascii="Arial" w:hAnsi="Arial" w:cs="Arial"/>
          <w:sz w:val="22"/>
          <w:szCs w:val="22"/>
          <w:highlight w:val="lightGray"/>
          <w:lang w:val="en-AU"/>
        </w:rPr>
        <w:t>CdBr</w:t>
      </w:r>
      <w:proofErr w:type="spellEnd"/>
    </w:p>
    <w:p w14:paraId="03D9175B" w14:textId="28B4234C" w:rsidR="009B10EA" w:rsidRPr="004055C7" w:rsidRDefault="00F77832" w:rsidP="0012768A">
      <w:pPr>
        <w:pStyle w:val="BodyText"/>
        <w:spacing w:after="0"/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MgC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ℓ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</w:p>
    <w:p w14:paraId="5C2E2ECB" w14:textId="77777777" w:rsidR="00D23B37" w:rsidRPr="004055C7" w:rsidRDefault="00D23B37">
      <w:pPr>
        <w:rPr>
          <w:rFonts w:ascii="Arial" w:eastAsia="Times" w:hAnsi="Arial" w:cs="Arial"/>
          <w:sz w:val="22"/>
          <w:szCs w:val="22"/>
          <w:lang w:val="en-AU" w:eastAsia="en-US"/>
        </w:rPr>
      </w:pPr>
      <w:r w:rsidRPr="004055C7">
        <w:rPr>
          <w:rFonts w:ascii="Arial" w:hAnsi="Arial" w:cs="Arial"/>
          <w:sz w:val="22"/>
          <w:szCs w:val="22"/>
          <w:lang w:val="en-AU"/>
        </w:rPr>
        <w:br w:type="page"/>
      </w:r>
    </w:p>
    <w:p w14:paraId="704E0722" w14:textId="047EA958" w:rsidR="00EB5D0A" w:rsidRPr="00414AF0" w:rsidRDefault="00AD2E70" w:rsidP="00AD2E70">
      <w:pPr>
        <w:pStyle w:val="BodyText"/>
        <w:rPr>
          <w:rFonts w:ascii="Arial" w:hAnsi="Arial" w:cs="Arial"/>
          <w:b/>
          <w:sz w:val="22"/>
          <w:szCs w:val="22"/>
          <w:lang w:val="en-AU"/>
        </w:rPr>
      </w:pPr>
      <w:r w:rsidRPr="00414AF0">
        <w:rPr>
          <w:rFonts w:ascii="Arial" w:hAnsi="Arial" w:cs="Arial"/>
          <w:b/>
          <w:sz w:val="22"/>
          <w:szCs w:val="22"/>
          <w:lang w:val="en-AU"/>
        </w:rPr>
        <w:lastRenderedPageBreak/>
        <w:t>The following d</w:t>
      </w:r>
      <w:r w:rsidR="00EB5D0A" w:rsidRPr="00414AF0">
        <w:rPr>
          <w:rFonts w:ascii="Arial" w:hAnsi="Arial" w:cs="Arial"/>
          <w:b/>
          <w:sz w:val="22"/>
          <w:szCs w:val="22"/>
          <w:lang w:val="en-AU"/>
        </w:rPr>
        <w:t xml:space="preserve">iagram relates to questions </w:t>
      </w:r>
      <w:r w:rsidR="00190006" w:rsidRPr="00414AF0">
        <w:rPr>
          <w:rFonts w:ascii="Arial" w:hAnsi="Arial" w:cs="Arial"/>
          <w:b/>
          <w:sz w:val="22"/>
          <w:szCs w:val="22"/>
          <w:lang w:val="en-AU"/>
        </w:rPr>
        <w:t xml:space="preserve">14 and </w:t>
      </w:r>
      <w:r w:rsidR="00860B70" w:rsidRPr="00414AF0">
        <w:rPr>
          <w:rFonts w:ascii="Arial" w:hAnsi="Arial" w:cs="Arial"/>
          <w:b/>
          <w:sz w:val="22"/>
          <w:szCs w:val="22"/>
          <w:lang w:val="en-AU"/>
        </w:rPr>
        <w:t>15</w:t>
      </w:r>
      <w:r w:rsidR="00190006" w:rsidRPr="00414AF0">
        <w:rPr>
          <w:rFonts w:ascii="Arial" w:hAnsi="Arial" w:cs="Arial"/>
          <w:b/>
          <w:sz w:val="22"/>
          <w:szCs w:val="22"/>
          <w:lang w:val="en-AU"/>
        </w:rPr>
        <w:t xml:space="preserve"> </w:t>
      </w:r>
      <w:r w:rsidRPr="00414AF0">
        <w:rPr>
          <w:rFonts w:ascii="Arial" w:hAnsi="Arial" w:cs="Arial"/>
          <w:b/>
          <w:sz w:val="22"/>
          <w:szCs w:val="22"/>
          <w:lang w:val="en-AU"/>
        </w:rPr>
        <w:t xml:space="preserve">and </w:t>
      </w:r>
      <w:r w:rsidR="00EB5D0A" w:rsidRPr="00414AF0">
        <w:rPr>
          <w:rFonts w:ascii="Arial" w:hAnsi="Arial" w:cs="Arial"/>
          <w:b/>
          <w:sz w:val="22"/>
          <w:szCs w:val="22"/>
          <w:lang w:val="en-AU"/>
        </w:rPr>
        <w:t>shows a cell set up to investigate the redox behaviour of zinc and nickel.</w:t>
      </w:r>
    </w:p>
    <w:p w14:paraId="3689A59A" w14:textId="39A7A201" w:rsidR="00250BF9" w:rsidRPr="004055C7" w:rsidRDefault="00250BF9" w:rsidP="00250BF9">
      <w:pPr>
        <w:pStyle w:val="BodyText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4D199CB" wp14:editId="222E942E">
                <wp:simplePos x="0" y="0"/>
                <wp:positionH relativeFrom="column">
                  <wp:posOffset>2628900</wp:posOffset>
                </wp:positionH>
                <wp:positionV relativeFrom="paragraph">
                  <wp:posOffset>26670</wp:posOffset>
                </wp:positionV>
                <wp:extent cx="1144270" cy="459740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270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5763F" w14:textId="4F7A5AEC" w:rsidR="00AA3479" w:rsidRPr="0083384D" w:rsidRDefault="00AA3479" w:rsidP="00E34D79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high r</w:t>
                            </w:r>
                            <w:r w:rsidRPr="0083384D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esistance voltmeter</w:t>
                            </w:r>
                          </w:p>
                          <w:p w14:paraId="7D706AC7" w14:textId="77777777" w:rsidR="00AA3479" w:rsidRDefault="00AA3479" w:rsidP="00E34D7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199CB" id="Text Box 11" o:spid="_x0000_s1038" type="#_x0000_t202" style="position:absolute;margin-left:207pt;margin-top:2.1pt;width:90.1pt;height:36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" filled="f" stroked="f">
                <v:textbox>
                  <w:txbxContent>
                    <w:p w14:paraId="6BB5763F" w14:textId="4F7A5AEC" w:rsidR="00AA3479" w:rsidRPr="0083384D" w:rsidRDefault="00AA3479" w:rsidP="00E34D79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high r</w:t>
                      </w:r>
                      <w:r w:rsidRPr="0083384D">
                        <w:rPr>
                          <w:rFonts w:ascii="Arial" w:hAnsi="Arial" w:cs="Arial"/>
                          <w:sz w:val="22"/>
                          <w:szCs w:val="22"/>
                        </w:rPr>
                        <w:t>esistance voltmeter</w:t>
                      </w:r>
                    </w:p>
                    <w:p w14:paraId="7D706AC7" w14:textId="77777777" w:rsidR="00AA3479" w:rsidRDefault="00AA3479" w:rsidP="00E34D79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34D79"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2A0C17" wp14:editId="6FF774D6">
                <wp:simplePos x="0" y="0"/>
                <wp:positionH relativeFrom="column">
                  <wp:posOffset>5208905</wp:posOffset>
                </wp:positionH>
                <wp:positionV relativeFrom="paragraph">
                  <wp:posOffset>62230</wp:posOffset>
                </wp:positionV>
                <wp:extent cx="45719" cy="45719"/>
                <wp:effectExtent l="50800" t="25400" r="56515" b="5715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19" cy="457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F7941" w14:textId="77777777" w:rsidR="00AA3479" w:rsidRDefault="00AA34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A0C17" id="Text Box 12" o:spid="_x0000_s1039" type="#_x0000_t202" style="position:absolute;margin-left:410.15pt;margin-top:4.9pt;width:3.6pt;height:3.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" filled="f" stroked="f">
                <v:textbox>
                  <w:txbxContent>
                    <w:p w14:paraId="1F1F7941" w14:textId="77777777" w:rsidR="00AA3479" w:rsidRDefault="00AA3479"/>
                  </w:txbxContent>
                </v:textbox>
                <w10:wrap type="square"/>
              </v:shape>
            </w:pict>
          </mc:Fallback>
        </mc:AlternateContent>
      </w:r>
    </w:p>
    <w:p w14:paraId="0EC749F6" w14:textId="0238E9DD" w:rsidR="00EB5D0A" w:rsidRPr="004055C7" w:rsidRDefault="00250BF9" w:rsidP="00EB5D0A">
      <w:pPr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0138814" wp14:editId="034A2491">
                <wp:simplePos x="0" y="0"/>
                <wp:positionH relativeFrom="column">
                  <wp:posOffset>2513965</wp:posOffset>
                </wp:positionH>
                <wp:positionV relativeFrom="paragraph">
                  <wp:posOffset>132080</wp:posOffset>
                </wp:positionV>
                <wp:extent cx="351790" cy="210185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21853E" w14:textId="422F69C8" w:rsidR="00AA3479" w:rsidRPr="00250BF9" w:rsidRDefault="00AA3479" w:rsidP="00250BF9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250BF9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38814" id="Text Box 20" o:spid="_x0000_s1040" type="#_x0000_t202" style="position:absolute;margin-left:197.95pt;margin-top:10.4pt;width:27.7pt;height:16.5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" filled="f" stroked="f">
                <v:textbox>
                  <w:txbxContent>
                    <w:p w14:paraId="7321853E" w14:textId="422F69C8" w:rsidR="00AA3479" w:rsidRPr="00250BF9" w:rsidRDefault="00AA3479" w:rsidP="00250BF9">
                      <w:pPr>
                        <w:jc w:val="center"/>
                        <w:rPr>
                          <w:b/>
                        </w:rPr>
                      </w:pPr>
                      <w:r w:rsidRPr="00250BF9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60CA84B" wp14:editId="4E6974AA">
                <wp:simplePos x="0" y="0"/>
                <wp:positionH relativeFrom="column">
                  <wp:posOffset>2515460</wp:posOffset>
                </wp:positionH>
                <wp:positionV relativeFrom="paragraph">
                  <wp:posOffset>63500</wp:posOffset>
                </wp:positionV>
                <wp:extent cx="354925" cy="361042"/>
                <wp:effectExtent l="0" t="0" r="26670" b="20320"/>
                <wp:wrapNone/>
                <wp:docPr id="167" name="Oval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4925" cy="36104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70198DB2" w14:textId="68503A6E" w:rsidR="00AA3479" w:rsidRPr="00250BF9" w:rsidRDefault="00AA3479" w:rsidP="00EB5D0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0CA84B" id="Oval 167" o:spid="_x0000_s1041" style="position:absolute;margin-left:198.05pt;margin-top:5pt;width:27.95pt;height:28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" fillcolor="white [3212]">
                <v:textbox>
                  <w:txbxContent>
                    <w:p w14:paraId="70198DB2" w14:textId="68503A6E" w:rsidR="00AA3479" w:rsidRPr="00250BF9" w:rsidRDefault="00AA3479" w:rsidP="00EB5D0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  <w:t>V</w:t>
                      </w:r>
                    </w:p>
                  </w:txbxContent>
                </v:textbox>
              </v:oval>
            </w:pict>
          </mc:Fallback>
        </mc:AlternateContent>
      </w:r>
      <w:r w:rsidR="00EB5D0A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B5D0A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B5D0A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B5D0A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B5D0A" w:rsidRPr="004055C7">
        <w:rPr>
          <w:rFonts w:ascii="Arial" w:hAnsi="Arial" w:cs="Arial"/>
          <w:b/>
          <w:sz w:val="22"/>
          <w:szCs w:val="22"/>
          <w:lang w:val="en-AU"/>
        </w:rPr>
        <w:tab/>
        <w:t xml:space="preserve">          </w:t>
      </w:r>
    </w:p>
    <w:p w14:paraId="0E6D0895" w14:textId="47C0D516" w:rsidR="00EB5D0A" w:rsidRPr="004055C7" w:rsidRDefault="00EB5D0A" w:rsidP="00250BF9">
      <w:pPr>
        <w:pStyle w:val="0shortanswer"/>
      </w:pPr>
      <w:r w:rsidRPr="004055C7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1968" behindDoc="0" locked="0" layoutInCell="0" allowOverlap="1" wp14:anchorId="61D26D37" wp14:editId="3EAD7B1F">
                <wp:simplePos x="0" y="0"/>
                <wp:positionH relativeFrom="column">
                  <wp:posOffset>3944620</wp:posOffset>
                </wp:positionH>
                <wp:positionV relativeFrom="paragraph">
                  <wp:posOffset>88900</wp:posOffset>
                </wp:positionV>
                <wp:extent cx="0" cy="548640"/>
                <wp:effectExtent l="0" t="0" r="0" b="0"/>
                <wp:wrapNone/>
                <wp:docPr id="166" name="Straight Connector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86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51CBC5" id="Straight Connector 166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0.6pt,7pt" to="310.6pt,5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" o:allowincell="f">
                <v:shadow color="black" opacity="49150f" offset=".74833mm,.74833mm"/>
              </v:line>
            </w:pict>
          </mc:Fallback>
        </mc:AlternateContent>
      </w:r>
      <w:r w:rsidRPr="004055C7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7872" behindDoc="0" locked="0" layoutInCell="0" allowOverlap="1" wp14:anchorId="130BEE9E" wp14:editId="20592B2E">
                <wp:simplePos x="0" y="0"/>
                <wp:positionH relativeFrom="column">
                  <wp:posOffset>1475740</wp:posOffset>
                </wp:positionH>
                <wp:positionV relativeFrom="paragraph">
                  <wp:posOffset>88900</wp:posOffset>
                </wp:positionV>
                <wp:extent cx="0" cy="548640"/>
                <wp:effectExtent l="0" t="0" r="0" b="0"/>
                <wp:wrapNone/>
                <wp:docPr id="165" name="Straight Connector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486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8DCC81" id="Straight Connector 165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6.2pt,7pt" to="116.2pt,5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" o:allowincell="f">
                <v:shadow color="black" opacity="49150f" offset=".74833mm,.74833mm"/>
              </v:line>
            </w:pict>
          </mc:Fallback>
        </mc:AlternateContent>
      </w:r>
      <w:r w:rsidRPr="004055C7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9920" behindDoc="0" locked="0" layoutInCell="0" allowOverlap="1" wp14:anchorId="3645782E" wp14:editId="17DA522A">
                <wp:simplePos x="0" y="0"/>
                <wp:positionH relativeFrom="column">
                  <wp:posOffset>1475740</wp:posOffset>
                </wp:positionH>
                <wp:positionV relativeFrom="paragraph">
                  <wp:posOffset>88900</wp:posOffset>
                </wp:positionV>
                <wp:extent cx="1097280" cy="0"/>
                <wp:effectExtent l="0" t="0" r="0" b="0"/>
                <wp:wrapTopAndBottom/>
                <wp:docPr id="164" name="Straight Connector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72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DF7EC6" id="Straight Connector 164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6.2pt,7pt" to="202.6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0" allowOverlap="1" wp14:anchorId="4DE46E0C" wp14:editId="2D8ECF8E">
                <wp:simplePos x="0" y="0"/>
                <wp:positionH relativeFrom="column">
                  <wp:posOffset>2847340</wp:posOffset>
                </wp:positionH>
                <wp:positionV relativeFrom="paragraph">
                  <wp:posOffset>88900</wp:posOffset>
                </wp:positionV>
                <wp:extent cx="1097280" cy="0"/>
                <wp:effectExtent l="0" t="0" r="0" b="0"/>
                <wp:wrapTopAndBottom/>
                <wp:docPr id="163" name="Straight Connector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72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D781EB" id="Straight Connector 163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4.2pt,7pt" to="310.6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" o:allowincell="f">
                <v:shadow color="black" opacity="49150f" offset=".74833mm,.74833mm"/>
                <w10:wrap type="topAndBottom"/>
              </v:line>
            </w:pict>
          </mc:Fallback>
        </mc:AlternateContent>
      </w:r>
    </w:p>
    <w:p w14:paraId="07EF0809" w14:textId="77777777" w:rsidR="00EB5D0A" w:rsidRPr="004055C7" w:rsidRDefault="00EB5D0A" w:rsidP="00EB5D0A">
      <w:pPr>
        <w:rPr>
          <w:rFonts w:ascii="Arial" w:hAnsi="Arial" w:cs="Arial"/>
          <w:b/>
          <w:sz w:val="22"/>
          <w:szCs w:val="22"/>
          <w:lang w:val="en-AU"/>
        </w:rPr>
      </w:pPr>
    </w:p>
    <w:p w14:paraId="7813F4D1" w14:textId="77777777" w:rsidR="00EB5D0A" w:rsidRPr="004055C7" w:rsidRDefault="00EB5D0A" w:rsidP="00EB5D0A">
      <w:pPr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17632" behindDoc="0" locked="0" layoutInCell="0" allowOverlap="1" wp14:anchorId="7F32F8D0" wp14:editId="5ABD3A33">
                <wp:simplePos x="0" y="0"/>
                <wp:positionH relativeFrom="column">
                  <wp:posOffset>1109980</wp:posOffset>
                </wp:positionH>
                <wp:positionV relativeFrom="paragraph">
                  <wp:posOffset>553720</wp:posOffset>
                </wp:positionV>
                <wp:extent cx="0" cy="1097280"/>
                <wp:effectExtent l="0" t="0" r="0" b="0"/>
                <wp:wrapTopAndBottom/>
                <wp:docPr id="162" name="Straight Connector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9728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08DDF5" id="Straight Connector 162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7.4pt,43.6pt" to="87.4pt,1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" o:allowincell="f" strokeweight="2pt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19680" behindDoc="0" locked="0" layoutInCell="0" allowOverlap="1" wp14:anchorId="0E7B618F" wp14:editId="286E9889">
                <wp:simplePos x="0" y="0"/>
                <wp:positionH relativeFrom="column">
                  <wp:posOffset>2115820</wp:posOffset>
                </wp:positionH>
                <wp:positionV relativeFrom="paragraph">
                  <wp:posOffset>553720</wp:posOffset>
                </wp:positionV>
                <wp:extent cx="0" cy="1097280"/>
                <wp:effectExtent l="0" t="0" r="0" b="0"/>
                <wp:wrapTopAndBottom/>
                <wp:docPr id="161" name="Straight Connector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09728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477611" id="Straight Connector 161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6.6pt,43.6pt" to="166.6pt,1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" o:allowincell="f" strokeweight="2pt">
                <v:shadow color="black" opacity="49150f" offset=".74833mm,.74833mm"/>
                <w10:wrap type="topAndBottom"/>
              </v:line>
            </w:pict>
          </mc:Fallback>
        </mc:AlternateContent>
      </w:r>
    </w:p>
    <w:p w14:paraId="30A3F4EE" w14:textId="58583DB2" w:rsidR="00EB5D0A" w:rsidRPr="004055C7" w:rsidRDefault="00EB5D0A" w:rsidP="00EB5D0A">
      <w:pPr>
        <w:rPr>
          <w:rFonts w:ascii="Arial" w:hAnsi="Arial" w:cs="Arial"/>
          <w:b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41184" behindDoc="0" locked="0" layoutInCell="0" allowOverlap="1" wp14:anchorId="5E6C102B" wp14:editId="35DE89BA">
                <wp:simplePos x="0" y="0"/>
                <wp:positionH relativeFrom="column">
                  <wp:posOffset>3395980</wp:posOffset>
                </wp:positionH>
                <wp:positionV relativeFrom="paragraph">
                  <wp:posOffset>561340</wp:posOffset>
                </wp:positionV>
                <wp:extent cx="182880" cy="0"/>
                <wp:effectExtent l="0" t="0" r="0" b="0"/>
                <wp:wrapTopAndBottom/>
                <wp:docPr id="160" name="Straight Connector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81AA4D" id="Straight Connector 160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7.4pt,44.2pt" to="281.8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40160" behindDoc="0" locked="0" layoutInCell="0" allowOverlap="1" wp14:anchorId="2D9FB95A" wp14:editId="355662C3">
                <wp:simplePos x="0" y="0"/>
                <wp:positionH relativeFrom="column">
                  <wp:posOffset>1932940</wp:posOffset>
                </wp:positionH>
                <wp:positionV relativeFrom="paragraph">
                  <wp:posOffset>561340</wp:posOffset>
                </wp:positionV>
                <wp:extent cx="182880" cy="0"/>
                <wp:effectExtent l="0" t="0" r="0" b="0"/>
                <wp:wrapTopAndBottom/>
                <wp:docPr id="159" name="Straight Connector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6B017D" id="Straight Connector 159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2.2pt,44.2pt" to="166.6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0" allowOverlap="1" wp14:anchorId="215719BD" wp14:editId="4E17A389">
                <wp:simplePos x="0" y="0"/>
                <wp:positionH relativeFrom="column">
                  <wp:posOffset>3670300</wp:posOffset>
                </wp:positionH>
                <wp:positionV relativeFrom="paragraph">
                  <wp:posOffset>561340</wp:posOffset>
                </wp:positionV>
                <wp:extent cx="182880" cy="0"/>
                <wp:effectExtent l="0" t="0" r="0" b="0"/>
                <wp:wrapTopAndBottom/>
                <wp:docPr id="158" name="Straight Connector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D8C0CD" id="Straight Connector 158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9pt,44.2pt" to="303.4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34016" behindDoc="0" locked="0" layoutInCell="0" allowOverlap="1" wp14:anchorId="3210DB40" wp14:editId="7BE9B0A8">
                <wp:simplePos x="0" y="0"/>
                <wp:positionH relativeFrom="column">
                  <wp:posOffset>1567180</wp:posOffset>
                </wp:positionH>
                <wp:positionV relativeFrom="paragraph">
                  <wp:posOffset>561340</wp:posOffset>
                </wp:positionV>
                <wp:extent cx="274320" cy="0"/>
                <wp:effectExtent l="0" t="0" r="0" b="0"/>
                <wp:wrapTopAndBottom/>
                <wp:docPr id="157" name="Straight Connector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DDE80C" id="Straight Connector 157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3.4pt,44.2pt" to="14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39136" behindDoc="0" locked="0" layoutInCell="0" allowOverlap="1" wp14:anchorId="6A5321C5" wp14:editId="4F2B20D4">
                <wp:simplePos x="0" y="0"/>
                <wp:positionH relativeFrom="column">
                  <wp:posOffset>3670300</wp:posOffset>
                </wp:positionH>
                <wp:positionV relativeFrom="paragraph">
                  <wp:posOffset>195580</wp:posOffset>
                </wp:positionV>
                <wp:extent cx="0" cy="731520"/>
                <wp:effectExtent l="0" t="0" r="0" b="0"/>
                <wp:wrapTopAndBottom/>
                <wp:docPr id="156" name="Straight Connector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315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3D0C62" id="Straight Connector 156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9pt,15.4pt" to="289pt,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0" allowOverlap="1" wp14:anchorId="413C256A" wp14:editId="44975256">
                <wp:simplePos x="0" y="0"/>
                <wp:positionH relativeFrom="column">
                  <wp:posOffset>1841500</wp:posOffset>
                </wp:positionH>
                <wp:positionV relativeFrom="paragraph">
                  <wp:posOffset>195580</wp:posOffset>
                </wp:positionV>
                <wp:extent cx="1828800" cy="0"/>
                <wp:effectExtent l="0" t="0" r="0" b="0"/>
                <wp:wrapTopAndBottom/>
                <wp:docPr id="155" name="Straight Connector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4DEDA6" id="Straight Connector 155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5pt,15.4pt" to="289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26848" behindDoc="0" locked="0" layoutInCell="0" allowOverlap="1" wp14:anchorId="7186D1D0" wp14:editId="7C3E879A">
                <wp:simplePos x="0" y="0"/>
                <wp:positionH relativeFrom="column">
                  <wp:posOffset>3853180</wp:posOffset>
                </wp:positionH>
                <wp:positionV relativeFrom="paragraph">
                  <wp:posOffset>104140</wp:posOffset>
                </wp:positionV>
                <wp:extent cx="182880" cy="1097280"/>
                <wp:effectExtent l="0" t="0" r="0" b="0"/>
                <wp:wrapNone/>
                <wp:docPr id="154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09728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1DA85A" id="Rectangle 154" o:spid="_x0000_s1026" style="position:absolute;margin-left:303.4pt;margin-top:8.2pt;width:14.4pt;height:86.4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" o:allowincell="f" fillcolor="silver">
                <v:shadow color="black" opacity="49150f" offset=".74833mm,.74833mm"/>
              </v:rect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25824" behindDoc="0" locked="0" layoutInCell="0" allowOverlap="1" wp14:anchorId="2279EC0E" wp14:editId="05E52166">
                <wp:simplePos x="0" y="0"/>
                <wp:positionH relativeFrom="column">
                  <wp:posOffset>1384300</wp:posOffset>
                </wp:positionH>
                <wp:positionV relativeFrom="paragraph">
                  <wp:posOffset>104140</wp:posOffset>
                </wp:positionV>
                <wp:extent cx="182880" cy="1097280"/>
                <wp:effectExtent l="0" t="0" r="0" b="0"/>
                <wp:wrapNone/>
                <wp:docPr id="153" name="Rectangl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09728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18F189" id="Rectangle 153" o:spid="_x0000_s1026" style="position:absolute;margin-left:109pt;margin-top:8.2pt;width:14.4pt;height:86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" o:allowincell="f" fillcolor="silver">
                <v:shadow color="black" opacity="49150f" offset=".74833mm,.74833mm"/>
              </v:rect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4F0DBC74" wp14:editId="423F02AC">
                <wp:simplePos x="0" y="0"/>
                <wp:positionH relativeFrom="column">
                  <wp:posOffset>1109980</wp:posOffset>
                </wp:positionH>
                <wp:positionV relativeFrom="paragraph">
                  <wp:posOffset>1475740</wp:posOffset>
                </wp:positionV>
                <wp:extent cx="1005840" cy="0"/>
                <wp:effectExtent l="0" t="0" r="0" b="0"/>
                <wp:wrapTopAndBottom/>
                <wp:docPr id="152" name="Straight Connector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058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336945" id="Straight Connector 152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7.4pt,116.2pt" to="166.6pt,1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" o:allowincell="f" strokeweight="2pt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  <w:t xml:space="preserve">   Zn</w:t>
      </w:r>
      <w:r w:rsidRPr="004055C7">
        <w:rPr>
          <w:rFonts w:ascii="Arial" w:hAnsi="Arial" w:cs="Arial"/>
          <w:b/>
          <w:sz w:val="22"/>
          <w:szCs w:val="22"/>
          <w:vertAlign w:val="subscript"/>
          <w:lang w:val="en-AU"/>
        </w:rPr>
        <w:t>(s)</w:t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37674" w:rsidRPr="004055C7">
        <w:rPr>
          <w:rFonts w:ascii="Arial" w:hAnsi="Arial" w:cs="Arial"/>
          <w:b/>
          <w:sz w:val="22"/>
          <w:szCs w:val="22"/>
          <w:lang w:val="en-AU"/>
        </w:rPr>
        <w:t xml:space="preserve">      </w:t>
      </w:r>
      <w:r w:rsidRPr="004055C7">
        <w:rPr>
          <w:rFonts w:ascii="Arial" w:hAnsi="Arial" w:cs="Arial"/>
          <w:sz w:val="22"/>
          <w:szCs w:val="22"/>
          <w:lang w:val="en-AU"/>
        </w:rPr>
        <w:t>salt bridge</w:t>
      </w:r>
      <w:r w:rsidR="00AD2E70" w:rsidRPr="004055C7">
        <w:rPr>
          <w:rFonts w:ascii="Arial" w:hAnsi="Arial" w:cs="Arial"/>
          <w:sz w:val="22"/>
          <w:szCs w:val="22"/>
          <w:lang w:val="en-AU"/>
        </w:rPr>
        <w:t xml:space="preserve"> (NH</w:t>
      </w:r>
      <w:r w:rsidR="00AD2E70" w:rsidRPr="004055C7">
        <w:rPr>
          <w:rFonts w:ascii="Arial" w:hAnsi="Arial" w:cs="Arial"/>
          <w:sz w:val="22"/>
          <w:szCs w:val="22"/>
          <w:vertAlign w:val="subscript"/>
          <w:lang w:val="en-AU"/>
        </w:rPr>
        <w:t>4</w:t>
      </w:r>
      <w:r w:rsidR="00AD2E70" w:rsidRPr="004055C7">
        <w:rPr>
          <w:rFonts w:ascii="Arial" w:hAnsi="Arial" w:cs="Arial"/>
          <w:sz w:val="22"/>
          <w:szCs w:val="22"/>
          <w:lang w:val="en-AU"/>
        </w:rPr>
        <w:t>NO</w:t>
      </w:r>
      <w:r w:rsidR="00AD2E70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AD2E70" w:rsidRPr="004055C7">
        <w:rPr>
          <w:rFonts w:ascii="Arial" w:hAnsi="Arial" w:cs="Arial"/>
          <w:sz w:val="22"/>
          <w:szCs w:val="22"/>
          <w:lang w:val="en-AU"/>
        </w:rPr>
        <w:t>)</w:t>
      </w:r>
      <w:r w:rsidR="00AD2E70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AD2E70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>Ni</w:t>
      </w:r>
      <w:r w:rsidRPr="004055C7">
        <w:rPr>
          <w:rFonts w:ascii="Arial" w:hAnsi="Arial" w:cs="Arial"/>
          <w:b/>
          <w:sz w:val="22"/>
          <w:szCs w:val="22"/>
          <w:vertAlign w:val="subscript"/>
          <w:lang w:val="en-AU"/>
        </w:rPr>
        <w:t>(s)</w:t>
      </w:r>
    </w:p>
    <w:p w14:paraId="1CF823CF" w14:textId="77777777" w:rsidR="00EB5D0A" w:rsidRPr="004055C7" w:rsidRDefault="00EB5D0A" w:rsidP="00EB5D0A">
      <w:pPr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0" allowOverlap="1" wp14:anchorId="6AA16412" wp14:editId="0656584E">
                <wp:simplePos x="0" y="0"/>
                <wp:positionH relativeFrom="column">
                  <wp:posOffset>3487420</wp:posOffset>
                </wp:positionH>
                <wp:positionV relativeFrom="paragraph">
                  <wp:posOffset>1069340</wp:posOffset>
                </wp:positionV>
                <wp:extent cx="182880" cy="365760"/>
                <wp:effectExtent l="0" t="0" r="45720" b="40640"/>
                <wp:wrapNone/>
                <wp:docPr id="151" name="Straight Connector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2880" cy="3657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non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513679" id="Straight Connector 151" o:spid="_x0000_s1026" style="position:absolute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4.6pt,84.2pt" to="289pt,1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" o:allowincell="f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43232" behindDoc="0" locked="0" layoutInCell="0" allowOverlap="1" wp14:anchorId="3CCF3B7C" wp14:editId="39865751">
                <wp:simplePos x="0" y="0"/>
                <wp:positionH relativeFrom="column">
                  <wp:posOffset>1658620</wp:posOffset>
                </wp:positionH>
                <wp:positionV relativeFrom="paragraph">
                  <wp:posOffset>1069340</wp:posOffset>
                </wp:positionV>
                <wp:extent cx="182880" cy="365760"/>
                <wp:effectExtent l="0" t="0" r="45720" b="40640"/>
                <wp:wrapNone/>
                <wp:docPr id="150" name="Straight Connector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2880" cy="3657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/>
                          <a:tailEnd type="non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FD7D9E" id="Straight Connector 150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0.6pt,84.2pt" to="145pt,1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" o:allowincell="f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42208" behindDoc="0" locked="0" layoutInCell="0" allowOverlap="1" wp14:anchorId="618886C4" wp14:editId="71D093FE">
                <wp:simplePos x="0" y="0"/>
                <wp:positionH relativeFrom="column">
                  <wp:posOffset>3395980</wp:posOffset>
                </wp:positionH>
                <wp:positionV relativeFrom="paragraph">
                  <wp:posOffset>1300480</wp:posOffset>
                </wp:positionV>
                <wp:extent cx="914400" cy="0"/>
                <wp:effectExtent l="0" t="0" r="0" b="0"/>
                <wp:wrapTopAndBottom/>
                <wp:docPr id="129" name="Straight Connector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CCDFB6" id="Straight Connector 129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7.4pt,102.4pt" to="339.4pt,10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" o:allowincell="f" strokeweight="2pt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0" allowOverlap="1" wp14:anchorId="18DD4CF2" wp14:editId="69CA61BF">
                <wp:simplePos x="0" y="0"/>
                <wp:positionH relativeFrom="column">
                  <wp:posOffset>1841500</wp:posOffset>
                </wp:positionH>
                <wp:positionV relativeFrom="paragraph">
                  <wp:posOffset>20320</wp:posOffset>
                </wp:positionV>
                <wp:extent cx="0" cy="731520"/>
                <wp:effectExtent l="0" t="0" r="0" b="0"/>
                <wp:wrapTopAndBottom/>
                <wp:docPr id="128" name="Straight Connector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7315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56C37B" id="Straight Connector 128" o:spid="_x0000_s1026" style="position:absolute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5pt,1.6pt" to="145pt,5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21728" behindDoc="0" locked="0" layoutInCell="0" allowOverlap="1" wp14:anchorId="5B15F8E1" wp14:editId="1414BA93">
                <wp:simplePos x="0" y="0"/>
                <wp:positionH relativeFrom="column">
                  <wp:posOffset>4310380</wp:posOffset>
                </wp:positionH>
                <wp:positionV relativeFrom="paragraph">
                  <wp:posOffset>203200</wp:posOffset>
                </wp:positionV>
                <wp:extent cx="0" cy="1097280"/>
                <wp:effectExtent l="0" t="0" r="0" b="0"/>
                <wp:wrapTopAndBottom/>
                <wp:docPr id="127" name="Straight Connector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09728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99583F" id="Straight Connector 127" o:spid="_x0000_s1026" style="position:absolute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9.4pt,16pt" to="339.4pt,10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" o:allowincell="f" strokeweight="2pt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36064" behindDoc="0" locked="0" layoutInCell="0" allowOverlap="1" wp14:anchorId="2A21D679" wp14:editId="7A46593D">
                <wp:simplePos x="0" y="0"/>
                <wp:positionH relativeFrom="column">
                  <wp:posOffset>4036060</wp:posOffset>
                </wp:positionH>
                <wp:positionV relativeFrom="paragraph">
                  <wp:posOffset>386080</wp:posOffset>
                </wp:positionV>
                <wp:extent cx="274320" cy="0"/>
                <wp:effectExtent l="0" t="0" r="0" b="0"/>
                <wp:wrapTopAndBottom/>
                <wp:docPr id="112" name="Straight Connector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81175E" id="Straight Connector 112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7.8pt,30.4pt" to="339.4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0" allowOverlap="1" wp14:anchorId="44BCC122" wp14:editId="77DA7011">
                <wp:simplePos x="0" y="0"/>
                <wp:positionH relativeFrom="column">
                  <wp:posOffset>1109980</wp:posOffset>
                </wp:positionH>
                <wp:positionV relativeFrom="paragraph">
                  <wp:posOffset>386080</wp:posOffset>
                </wp:positionV>
                <wp:extent cx="274320" cy="0"/>
                <wp:effectExtent l="0" t="0" r="0" b="0"/>
                <wp:wrapTopAndBottom/>
                <wp:docPr id="104" name="Straight Connector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E8E2A7" id="Straight Connector 104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7.4pt,30.4pt" to="109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24800" behindDoc="0" locked="0" layoutInCell="0" allowOverlap="1" wp14:anchorId="69613D0F" wp14:editId="120A4692">
                <wp:simplePos x="0" y="0"/>
                <wp:positionH relativeFrom="column">
                  <wp:posOffset>3578860</wp:posOffset>
                </wp:positionH>
                <wp:positionV relativeFrom="paragraph">
                  <wp:posOffset>111760</wp:posOffset>
                </wp:positionV>
                <wp:extent cx="0" cy="640080"/>
                <wp:effectExtent l="0" t="0" r="0" b="0"/>
                <wp:wrapNone/>
                <wp:docPr id="103" name="Straight Connector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400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DF0C5E" id="Straight Connector 103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1.8pt,8.8pt" to="281.8pt,5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" o:allowincell="f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23776" behindDoc="0" locked="0" layoutInCell="0" allowOverlap="1" wp14:anchorId="3DC1DC76" wp14:editId="2F421566">
                <wp:simplePos x="0" y="0"/>
                <wp:positionH relativeFrom="column">
                  <wp:posOffset>1932940</wp:posOffset>
                </wp:positionH>
                <wp:positionV relativeFrom="paragraph">
                  <wp:posOffset>111760</wp:posOffset>
                </wp:positionV>
                <wp:extent cx="1645920" cy="0"/>
                <wp:effectExtent l="0" t="0" r="0" b="0"/>
                <wp:wrapTopAndBottom/>
                <wp:docPr id="102" name="Straight Connector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459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E0F1EB" id="Straight Connector 10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2.2pt,8.8pt" to="281.8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" o:allowincell="f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22752" behindDoc="0" locked="0" layoutInCell="0" allowOverlap="1" wp14:anchorId="3CB824F2" wp14:editId="153BB30A">
                <wp:simplePos x="0" y="0"/>
                <wp:positionH relativeFrom="column">
                  <wp:posOffset>1932940</wp:posOffset>
                </wp:positionH>
                <wp:positionV relativeFrom="paragraph">
                  <wp:posOffset>111760</wp:posOffset>
                </wp:positionV>
                <wp:extent cx="0" cy="640080"/>
                <wp:effectExtent l="0" t="0" r="0" b="0"/>
                <wp:wrapNone/>
                <wp:docPr id="91" name="Straight Connector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6400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7C8843" id="Straight Connector 91" o:spid="_x0000_s1026" style="position:absolute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2.2pt,8.8pt" to="152.2pt,5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" o:allowincell="f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20704" behindDoc="0" locked="0" layoutInCell="0" allowOverlap="1" wp14:anchorId="40C552CE" wp14:editId="2E5036F7">
                <wp:simplePos x="0" y="0"/>
                <wp:positionH relativeFrom="column">
                  <wp:posOffset>3395980</wp:posOffset>
                </wp:positionH>
                <wp:positionV relativeFrom="paragraph">
                  <wp:posOffset>203200</wp:posOffset>
                </wp:positionV>
                <wp:extent cx="0" cy="1097280"/>
                <wp:effectExtent l="0" t="0" r="0" b="0"/>
                <wp:wrapTopAndBottom/>
                <wp:docPr id="89" name="Straight Connector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9728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7C600A" id="Straight Connector 89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7.4pt,16pt" to="267.4pt,10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" o:allowincell="f" strokeweight="2pt">
                <v:shadow color="black" opacity="49150f" offset=".74833mm,.74833mm"/>
                <w10:wrap type="topAndBottom"/>
              </v:line>
            </w:pict>
          </mc:Fallback>
        </mc:AlternateContent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  <w:t xml:space="preserve">    </w:t>
      </w:r>
    </w:p>
    <w:p w14:paraId="76826B67" w14:textId="25737118" w:rsidR="00EB5D0A" w:rsidRPr="004055C7" w:rsidRDefault="00DB0BC5" w:rsidP="00EB5D0A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B5D0A" w:rsidRPr="004055C7">
        <w:rPr>
          <w:rFonts w:ascii="Arial" w:hAnsi="Arial" w:cs="Arial"/>
          <w:sz w:val="22"/>
          <w:szCs w:val="22"/>
          <w:lang w:val="en-AU"/>
        </w:rPr>
        <w:t>1.0 mol L</w:t>
      </w:r>
      <w:r w:rsidR="00EB5D0A" w:rsidRPr="004055C7">
        <w:rPr>
          <w:rFonts w:ascii="Arial" w:hAnsi="Arial" w:cs="Arial"/>
          <w:sz w:val="22"/>
          <w:szCs w:val="22"/>
          <w:vertAlign w:val="superscript"/>
          <w:lang w:val="en-AU"/>
        </w:rPr>
        <w:t>-1</w:t>
      </w:r>
      <w:r w:rsidR="00EB5D0A" w:rsidRPr="004055C7">
        <w:rPr>
          <w:rFonts w:ascii="Arial" w:hAnsi="Arial" w:cs="Arial"/>
          <w:sz w:val="22"/>
          <w:szCs w:val="22"/>
          <w:lang w:val="en-AU"/>
        </w:rPr>
        <w:t xml:space="preserve"> ZnSO</w:t>
      </w:r>
      <w:r w:rsidR="00EB5D0A" w:rsidRPr="004055C7">
        <w:rPr>
          <w:rFonts w:ascii="Arial" w:hAnsi="Arial" w:cs="Arial"/>
          <w:sz w:val="22"/>
          <w:szCs w:val="22"/>
          <w:vertAlign w:val="subscript"/>
          <w:lang w:val="en-AU"/>
        </w:rPr>
        <w:t>4(</w:t>
      </w:r>
      <w:proofErr w:type="spellStart"/>
      <w:r w:rsidR="00EB5D0A" w:rsidRPr="004055C7">
        <w:rPr>
          <w:rFonts w:ascii="Arial" w:hAnsi="Arial" w:cs="Arial"/>
          <w:sz w:val="22"/>
          <w:szCs w:val="22"/>
          <w:vertAlign w:val="subscript"/>
          <w:lang w:val="en-AU"/>
        </w:rPr>
        <w:t>aq</w:t>
      </w:r>
      <w:proofErr w:type="spellEnd"/>
      <w:r w:rsidR="00EB5D0A" w:rsidRPr="004055C7">
        <w:rPr>
          <w:rFonts w:ascii="Arial" w:hAnsi="Arial" w:cs="Arial"/>
          <w:sz w:val="22"/>
          <w:szCs w:val="22"/>
          <w:vertAlign w:val="subscript"/>
          <w:lang w:val="en-AU"/>
        </w:rPr>
        <w:t>)</w:t>
      </w:r>
      <w:r w:rsidR="00EB5D0A" w:rsidRPr="004055C7">
        <w:rPr>
          <w:rFonts w:ascii="Arial" w:hAnsi="Arial" w:cs="Arial"/>
          <w:sz w:val="22"/>
          <w:szCs w:val="22"/>
          <w:vertAlign w:val="subscript"/>
          <w:lang w:val="en-AU"/>
        </w:rPr>
        <w:tab/>
        <w:t xml:space="preserve"> </w:t>
      </w:r>
      <w:r w:rsidR="00F50ABF" w:rsidRPr="004055C7">
        <w:rPr>
          <w:rFonts w:ascii="Arial" w:hAnsi="Arial" w:cs="Arial"/>
          <w:sz w:val="22"/>
          <w:szCs w:val="22"/>
          <w:lang w:val="en-AU"/>
        </w:rPr>
        <w:tab/>
      </w:r>
      <w:r w:rsidR="00EB5D0A" w:rsidRPr="004055C7">
        <w:rPr>
          <w:rFonts w:ascii="Arial" w:hAnsi="Arial" w:cs="Arial"/>
          <w:sz w:val="22"/>
          <w:szCs w:val="22"/>
          <w:lang w:val="en-AU"/>
        </w:rPr>
        <w:t>1.0 mol L</w:t>
      </w:r>
      <w:r w:rsidR="00EB5D0A" w:rsidRPr="004055C7">
        <w:rPr>
          <w:rFonts w:ascii="Arial" w:hAnsi="Arial" w:cs="Arial"/>
          <w:sz w:val="22"/>
          <w:szCs w:val="22"/>
          <w:vertAlign w:val="superscript"/>
          <w:lang w:val="en-AU"/>
        </w:rPr>
        <w:t>-1</w:t>
      </w:r>
      <w:r w:rsidR="00EB5D0A" w:rsidRPr="004055C7">
        <w:rPr>
          <w:rFonts w:ascii="Arial" w:hAnsi="Arial" w:cs="Arial"/>
          <w:sz w:val="22"/>
          <w:szCs w:val="22"/>
          <w:lang w:val="en-AU"/>
        </w:rPr>
        <w:t xml:space="preserve"> NiSO</w:t>
      </w:r>
      <w:r w:rsidR="00EB5D0A" w:rsidRPr="004055C7">
        <w:rPr>
          <w:rFonts w:ascii="Arial" w:hAnsi="Arial" w:cs="Arial"/>
          <w:sz w:val="22"/>
          <w:szCs w:val="22"/>
          <w:vertAlign w:val="subscript"/>
          <w:lang w:val="en-AU"/>
        </w:rPr>
        <w:t>4(</w:t>
      </w:r>
      <w:proofErr w:type="spellStart"/>
      <w:r w:rsidR="00EB5D0A" w:rsidRPr="004055C7">
        <w:rPr>
          <w:rFonts w:ascii="Arial" w:hAnsi="Arial" w:cs="Arial"/>
          <w:sz w:val="22"/>
          <w:szCs w:val="22"/>
          <w:vertAlign w:val="subscript"/>
          <w:lang w:val="en-AU"/>
        </w:rPr>
        <w:t>aq</w:t>
      </w:r>
      <w:proofErr w:type="spellEnd"/>
      <w:r w:rsidR="00EB5D0A" w:rsidRPr="004055C7">
        <w:rPr>
          <w:rFonts w:ascii="Arial" w:hAnsi="Arial" w:cs="Arial"/>
          <w:sz w:val="22"/>
          <w:szCs w:val="22"/>
          <w:vertAlign w:val="subscript"/>
          <w:lang w:val="en-AU"/>
        </w:rPr>
        <w:t>)</w:t>
      </w:r>
      <w:r w:rsidR="00EB5D0A" w:rsidRPr="004055C7">
        <w:rPr>
          <w:rFonts w:ascii="Arial" w:hAnsi="Arial" w:cs="Arial"/>
          <w:sz w:val="22"/>
          <w:szCs w:val="22"/>
          <w:vertAlign w:val="subscript"/>
          <w:lang w:val="en-AU"/>
        </w:rPr>
        <w:tab/>
      </w:r>
      <w:r w:rsidR="00EB5D0A" w:rsidRPr="004055C7">
        <w:rPr>
          <w:rFonts w:ascii="Arial" w:hAnsi="Arial" w:cs="Arial"/>
          <w:sz w:val="22"/>
          <w:szCs w:val="22"/>
          <w:lang w:val="en-AU"/>
        </w:rPr>
        <w:tab/>
        <w:t xml:space="preserve">    </w:t>
      </w:r>
    </w:p>
    <w:p w14:paraId="54166103" w14:textId="77777777" w:rsidR="00EB5D0A" w:rsidRPr="004055C7" w:rsidRDefault="00EB5D0A" w:rsidP="00EB5D0A">
      <w:pPr>
        <w:pStyle w:val="BodyText"/>
        <w:rPr>
          <w:rFonts w:ascii="Arial" w:hAnsi="Arial" w:cs="Arial"/>
          <w:sz w:val="22"/>
          <w:szCs w:val="22"/>
          <w:lang w:val="en-AU"/>
        </w:rPr>
      </w:pPr>
    </w:p>
    <w:p w14:paraId="28E6115E" w14:textId="77777777" w:rsidR="00AD2E70" w:rsidRPr="004055C7" w:rsidRDefault="00AD2E70" w:rsidP="00EB5D0A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17B49DF5" w14:textId="2E96CB21" w:rsidR="00AD2E70" w:rsidRPr="004055C7" w:rsidRDefault="00190006" w:rsidP="00EB5D0A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>14</w:t>
      </w:r>
      <w:r w:rsidR="00652B00" w:rsidRPr="004055C7">
        <w:rPr>
          <w:rFonts w:ascii="Arial" w:hAnsi="Arial" w:cs="Arial"/>
          <w:sz w:val="22"/>
          <w:szCs w:val="22"/>
          <w:lang w:val="en-AU"/>
        </w:rPr>
        <w:t>.</w:t>
      </w:r>
      <w:r w:rsidR="00652B00" w:rsidRPr="004055C7">
        <w:rPr>
          <w:rFonts w:ascii="Arial" w:hAnsi="Arial" w:cs="Arial"/>
          <w:sz w:val="22"/>
          <w:szCs w:val="22"/>
          <w:lang w:val="en-AU"/>
        </w:rPr>
        <w:tab/>
        <w:t>Which one of the f</w:t>
      </w:r>
      <w:r w:rsidR="00745AA6" w:rsidRPr="004055C7">
        <w:rPr>
          <w:rFonts w:ascii="Arial" w:hAnsi="Arial" w:cs="Arial"/>
          <w:sz w:val="22"/>
          <w:szCs w:val="22"/>
          <w:lang w:val="en-AU"/>
        </w:rPr>
        <w:t>ol</w:t>
      </w:r>
      <w:r w:rsidR="00652B00" w:rsidRPr="004055C7">
        <w:rPr>
          <w:rFonts w:ascii="Arial" w:hAnsi="Arial" w:cs="Arial"/>
          <w:sz w:val="22"/>
          <w:szCs w:val="22"/>
          <w:lang w:val="en-AU"/>
        </w:rPr>
        <w:t xml:space="preserve">lowing is the </w:t>
      </w:r>
      <w:r w:rsidR="00745AA6" w:rsidRPr="004055C7">
        <w:rPr>
          <w:rFonts w:ascii="Arial" w:hAnsi="Arial" w:cs="Arial"/>
          <w:sz w:val="22"/>
          <w:szCs w:val="22"/>
          <w:lang w:val="en-AU"/>
        </w:rPr>
        <w:t>standard</w:t>
      </w:r>
      <w:r w:rsidR="00652B00" w:rsidRPr="004055C7">
        <w:rPr>
          <w:rFonts w:ascii="Arial" w:hAnsi="Arial" w:cs="Arial"/>
          <w:sz w:val="22"/>
          <w:szCs w:val="22"/>
          <w:lang w:val="en-AU"/>
        </w:rPr>
        <w:t xml:space="preserve"> electrode potential of the cell</w:t>
      </w:r>
      <w:r w:rsidR="00745AA6" w:rsidRPr="004055C7">
        <w:rPr>
          <w:rFonts w:ascii="Arial" w:hAnsi="Arial" w:cs="Arial"/>
          <w:sz w:val="22"/>
          <w:szCs w:val="22"/>
          <w:lang w:val="en-AU"/>
        </w:rPr>
        <w:t>?</w:t>
      </w:r>
    </w:p>
    <w:p w14:paraId="0C5E1802" w14:textId="77777777" w:rsidR="00745AA6" w:rsidRPr="004055C7" w:rsidRDefault="00745AA6" w:rsidP="00EB5D0A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70302E09" w14:textId="711E8534" w:rsidR="00745AA6" w:rsidRPr="004055C7" w:rsidRDefault="00DB0BC5" w:rsidP="00EB5D0A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>-</w:t>
      </w:r>
      <w:r w:rsidR="00984815" w:rsidRPr="004055C7">
        <w:rPr>
          <w:rFonts w:ascii="Arial" w:hAnsi="Arial" w:cs="Arial"/>
          <w:sz w:val="22"/>
          <w:szCs w:val="22"/>
          <w:lang w:val="en-AU"/>
        </w:rPr>
        <w:t>1.00</w:t>
      </w:r>
      <w:r w:rsidR="00745AA6" w:rsidRPr="004055C7">
        <w:rPr>
          <w:rFonts w:ascii="Arial" w:hAnsi="Arial" w:cs="Arial"/>
          <w:sz w:val="22"/>
          <w:szCs w:val="22"/>
          <w:lang w:val="en-AU"/>
        </w:rPr>
        <w:t xml:space="preserve"> V</w:t>
      </w:r>
    </w:p>
    <w:p w14:paraId="416E66E5" w14:textId="5D36936F" w:rsidR="00745AA6" w:rsidRPr="004055C7" w:rsidRDefault="00CA7E34" w:rsidP="00745AA6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(b</w:t>
      </w:r>
      <w:r w:rsidR="00DB0BC5" w:rsidRPr="004055C7">
        <w:rPr>
          <w:rFonts w:ascii="Arial" w:hAnsi="Arial" w:cs="Arial"/>
          <w:sz w:val="22"/>
          <w:szCs w:val="22"/>
          <w:highlight w:val="lightGray"/>
          <w:lang w:val="en-AU"/>
        </w:rPr>
        <w:t>)</w:t>
      </w:r>
      <w:r w:rsidR="00DB0BC5"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  <w:t>+</w:t>
      </w:r>
      <w:r w:rsidR="00984815" w:rsidRPr="004055C7">
        <w:rPr>
          <w:rFonts w:ascii="Arial" w:hAnsi="Arial" w:cs="Arial"/>
          <w:sz w:val="22"/>
          <w:szCs w:val="22"/>
          <w:highlight w:val="lightGray"/>
          <w:lang w:val="en-AU"/>
        </w:rPr>
        <w:t>0.52</w:t>
      </w:r>
      <w:r w:rsidR="00745AA6" w:rsidRPr="004055C7">
        <w:rPr>
          <w:rFonts w:ascii="Arial" w:hAnsi="Arial" w:cs="Arial"/>
          <w:sz w:val="22"/>
          <w:szCs w:val="22"/>
          <w:highlight w:val="lightGray"/>
          <w:lang w:val="en-AU"/>
        </w:rPr>
        <w:t xml:space="preserve"> V</w:t>
      </w:r>
    </w:p>
    <w:p w14:paraId="436E43D2" w14:textId="7D12EE1B" w:rsidR="00745AA6" w:rsidRPr="004055C7" w:rsidRDefault="00CA7E34" w:rsidP="00745AA6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</w:t>
      </w:r>
      <w:r w:rsidR="00DB0BC5" w:rsidRPr="004055C7">
        <w:rPr>
          <w:rFonts w:ascii="Arial" w:hAnsi="Arial" w:cs="Arial"/>
          <w:sz w:val="22"/>
          <w:szCs w:val="22"/>
          <w:lang w:val="en-AU"/>
        </w:rPr>
        <w:t>)</w:t>
      </w:r>
      <w:r w:rsidR="00DB0BC5" w:rsidRPr="004055C7">
        <w:rPr>
          <w:rFonts w:ascii="Arial" w:hAnsi="Arial" w:cs="Arial"/>
          <w:sz w:val="22"/>
          <w:szCs w:val="22"/>
          <w:lang w:val="en-AU"/>
        </w:rPr>
        <w:tab/>
        <w:t>+</w:t>
      </w:r>
      <w:r w:rsidR="00984815" w:rsidRPr="004055C7">
        <w:rPr>
          <w:rFonts w:ascii="Arial" w:hAnsi="Arial" w:cs="Arial"/>
          <w:sz w:val="22"/>
          <w:szCs w:val="22"/>
          <w:lang w:val="en-AU"/>
        </w:rPr>
        <w:t>1.0</w:t>
      </w:r>
      <w:r w:rsidR="00745AA6" w:rsidRPr="004055C7">
        <w:rPr>
          <w:rFonts w:ascii="Arial" w:hAnsi="Arial" w:cs="Arial"/>
          <w:sz w:val="22"/>
          <w:szCs w:val="22"/>
          <w:lang w:val="en-AU"/>
        </w:rPr>
        <w:t>0 V</w:t>
      </w:r>
    </w:p>
    <w:p w14:paraId="782CA6F4" w14:textId="387C94B2" w:rsidR="00745AA6" w:rsidRPr="004055C7" w:rsidRDefault="00CA7E34" w:rsidP="00745AA6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  <w:t>-0.76</w:t>
      </w:r>
      <w:r w:rsidR="00745AA6" w:rsidRPr="004055C7">
        <w:rPr>
          <w:rFonts w:ascii="Arial" w:hAnsi="Arial" w:cs="Arial"/>
          <w:sz w:val="22"/>
          <w:szCs w:val="22"/>
          <w:lang w:val="en-AU"/>
        </w:rPr>
        <w:t xml:space="preserve"> V</w:t>
      </w:r>
    </w:p>
    <w:p w14:paraId="0363153F" w14:textId="77777777" w:rsidR="00745AA6" w:rsidRDefault="00745AA6" w:rsidP="00EB5D0A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52C2F989" w14:textId="77777777" w:rsidR="00190006" w:rsidRPr="004055C7" w:rsidRDefault="00190006" w:rsidP="00EB5D0A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2D892FE7" w14:textId="6FD0924B" w:rsidR="00EB5D0A" w:rsidRPr="004055C7" w:rsidRDefault="00190006" w:rsidP="00EB5D0A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>15</w:t>
      </w:r>
      <w:r w:rsidR="00EB5D0A" w:rsidRPr="004055C7">
        <w:rPr>
          <w:rFonts w:ascii="Arial" w:hAnsi="Arial" w:cs="Arial"/>
          <w:sz w:val="22"/>
          <w:szCs w:val="22"/>
          <w:lang w:val="en-AU"/>
        </w:rPr>
        <w:t>.</w:t>
      </w:r>
      <w:r w:rsidR="00EB5D0A" w:rsidRPr="004055C7">
        <w:rPr>
          <w:rFonts w:ascii="Arial" w:hAnsi="Arial" w:cs="Arial"/>
          <w:sz w:val="22"/>
          <w:szCs w:val="22"/>
          <w:lang w:val="en-AU"/>
        </w:rPr>
        <w:tab/>
        <w:t xml:space="preserve">When the circuit is connected, which </w:t>
      </w:r>
      <w:r w:rsidR="00C8631C" w:rsidRPr="004055C7">
        <w:rPr>
          <w:rFonts w:ascii="Arial" w:hAnsi="Arial" w:cs="Arial"/>
          <w:sz w:val="22"/>
          <w:szCs w:val="22"/>
          <w:lang w:val="en-AU"/>
        </w:rPr>
        <w:t xml:space="preserve">one </w:t>
      </w:r>
      <w:r w:rsidR="00EB5D0A" w:rsidRPr="004055C7">
        <w:rPr>
          <w:rFonts w:ascii="Arial" w:hAnsi="Arial" w:cs="Arial"/>
          <w:sz w:val="22"/>
          <w:szCs w:val="22"/>
          <w:lang w:val="en-AU"/>
        </w:rPr>
        <w:t xml:space="preserve">of the following </w:t>
      </w:r>
      <w:r w:rsidR="00C8631C" w:rsidRPr="004055C7">
        <w:rPr>
          <w:rFonts w:ascii="Arial" w:hAnsi="Arial" w:cs="Arial"/>
          <w:sz w:val="22"/>
          <w:szCs w:val="22"/>
          <w:lang w:val="en-AU"/>
        </w:rPr>
        <w:t xml:space="preserve">correctly lists the expected </w:t>
      </w:r>
      <w:r w:rsidR="00293E79" w:rsidRPr="004055C7">
        <w:rPr>
          <w:rFonts w:ascii="Arial" w:hAnsi="Arial" w:cs="Arial"/>
          <w:sz w:val="22"/>
          <w:szCs w:val="22"/>
          <w:lang w:val="en-AU"/>
        </w:rPr>
        <w:t>observations</w:t>
      </w:r>
      <w:r w:rsidR="00EB5D0A" w:rsidRPr="004055C7">
        <w:rPr>
          <w:rFonts w:ascii="Arial" w:hAnsi="Arial" w:cs="Arial"/>
          <w:sz w:val="22"/>
          <w:szCs w:val="22"/>
          <w:lang w:val="en-AU"/>
        </w:rPr>
        <w:t>?</w:t>
      </w:r>
    </w:p>
    <w:p w14:paraId="02FF7542" w14:textId="77777777" w:rsidR="00EB5D0A" w:rsidRPr="004055C7" w:rsidRDefault="00EB5D0A" w:rsidP="00EB5D0A">
      <w:pPr>
        <w:pStyle w:val="BodyText"/>
        <w:spacing w:after="0"/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8727" w:type="dxa"/>
        <w:tblInd w:w="737" w:type="dxa"/>
        <w:tblLook w:val="04A0" w:firstRow="1" w:lastRow="0" w:firstColumn="1" w:lastColumn="0" w:noHBand="0" w:noVBand="1"/>
      </w:tblPr>
      <w:tblGrid>
        <w:gridCol w:w="960"/>
        <w:gridCol w:w="1655"/>
        <w:gridCol w:w="1609"/>
        <w:gridCol w:w="1873"/>
        <w:gridCol w:w="2630"/>
      </w:tblGrid>
      <w:tr w:rsidR="00C8631C" w:rsidRPr="004055C7" w14:paraId="6229AA79" w14:textId="6DBBB21F" w:rsidTr="000634D9">
        <w:trPr>
          <w:trHeight w:val="420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D420B44" w14:textId="77777777" w:rsidR="00C8631C" w:rsidRPr="004055C7" w:rsidRDefault="00C8631C" w:rsidP="00DB0BC5">
            <w:pPr>
              <w:pStyle w:val="BodyText"/>
              <w:spacing w:after="0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1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B70294" w14:textId="619DA35B" w:rsidR="00C8631C" w:rsidRPr="004055C7" w:rsidRDefault="00FD3534" w:rsidP="00C8631C">
            <w:pPr>
              <w:pStyle w:val="BodyText"/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 xml:space="preserve">Mass of nickel </w:t>
            </w:r>
            <w:r w:rsidR="00C8631C"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electrode</w:t>
            </w:r>
          </w:p>
        </w:tc>
        <w:tc>
          <w:tcPr>
            <w:tcW w:w="1609" w:type="dxa"/>
            <w:tcBorders>
              <w:left w:val="single" w:sz="4" w:space="0" w:color="000000"/>
            </w:tcBorders>
            <w:vAlign w:val="center"/>
          </w:tcPr>
          <w:p w14:paraId="5A48CA13" w14:textId="77777777" w:rsidR="00C8631C" w:rsidRPr="004055C7" w:rsidRDefault="00C8631C" w:rsidP="00C8631C">
            <w:pPr>
              <w:pStyle w:val="BodyText"/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Mass of zinc</w:t>
            </w:r>
          </w:p>
          <w:p w14:paraId="4CEAAE33" w14:textId="0963742B" w:rsidR="00C8631C" w:rsidRPr="004055C7" w:rsidRDefault="00C8631C" w:rsidP="00C8631C">
            <w:pPr>
              <w:pStyle w:val="BodyText"/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Electrode</w:t>
            </w:r>
          </w:p>
        </w:tc>
        <w:tc>
          <w:tcPr>
            <w:tcW w:w="1873" w:type="dxa"/>
            <w:tcBorders>
              <w:left w:val="single" w:sz="4" w:space="0" w:color="000000"/>
            </w:tcBorders>
          </w:tcPr>
          <w:p w14:paraId="0F204305" w14:textId="20FA16D6" w:rsidR="00C8631C" w:rsidRPr="004055C7" w:rsidRDefault="00C8631C" w:rsidP="00C8631C">
            <w:pPr>
              <w:pStyle w:val="BodyText"/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Colour of ZnSO</w:t>
            </w:r>
            <w:r w:rsidRPr="004055C7">
              <w:rPr>
                <w:rFonts w:ascii="Arial" w:hAnsi="Arial" w:cs="Arial"/>
                <w:b/>
                <w:sz w:val="22"/>
                <w:szCs w:val="22"/>
                <w:vertAlign w:val="subscript"/>
                <w:lang w:val="en-AU"/>
              </w:rPr>
              <w:t>4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 xml:space="preserve"> solution</w:t>
            </w:r>
          </w:p>
        </w:tc>
        <w:tc>
          <w:tcPr>
            <w:tcW w:w="2630" w:type="dxa"/>
            <w:tcBorders>
              <w:left w:val="single" w:sz="4" w:space="0" w:color="000000"/>
            </w:tcBorders>
          </w:tcPr>
          <w:p w14:paraId="54AD34CA" w14:textId="45773CE3" w:rsidR="00C8631C" w:rsidRPr="004055C7" w:rsidRDefault="00C8631C" w:rsidP="00DB0BC5">
            <w:pPr>
              <w:pStyle w:val="BodyText"/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Colour of NiSO</w:t>
            </w:r>
            <w:r w:rsidRPr="004055C7">
              <w:rPr>
                <w:rFonts w:ascii="Arial" w:hAnsi="Arial" w:cs="Arial"/>
                <w:b/>
                <w:sz w:val="22"/>
                <w:szCs w:val="22"/>
                <w:vertAlign w:val="subscript"/>
                <w:lang w:val="en-AU"/>
              </w:rPr>
              <w:t>4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 xml:space="preserve"> solution</w:t>
            </w:r>
          </w:p>
        </w:tc>
      </w:tr>
      <w:tr w:rsidR="00C8631C" w:rsidRPr="004055C7" w14:paraId="2BC6349B" w14:textId="13CF0805" w:rsidTr="000634D9">
        <w:trPr>
          <w:trHeight w:val="273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D9D9D9" w:themeFill="background1" w:themeFillShade="D9"/>
          </w:tcPr>
          <w:p w14:paraId="737DDCE3" w14:textId="357D19B0" w:rsidR="00C8631C" w:rsidRPr="004055C7" w:rsidRDefault="00C8631C" w:rsidP="00DB0BC5">
            <w:pPr>
              <w:pStyle w:val="BodyText"/>
              <w:spacing w:after="0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(a)</w:t>
            </w:r>
          </w:p>
        </w:tc>
        <w:tc>
          <w:tcPr>
            <w:tcW w:w="1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3E8FF71D" w14:textId="77777777" w:rsidR="00C8631C" w:rsidRPr="004055C7" w:rsidRDefault="00C8631C" w:rsidP="00C8631C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increases</w:t>
            </w:r>
          </w:p>
        </w:tc>
        <w:tc>
          <w:tcPr>
            <w:tcW w:w="1609" w:type="dxa"/>
            <w:tcBorders>
              <w:left w:val="single" w:sz="4" w:space="0" w:color="000000"/>
            </w:tcBorders>
            <w:shd w:val="clear" w:color="auto" w:fill="D9D9D9" w:themeFill="background1" w:themeFillShade="D9"/>
          </w:tcPr>
          <w:p w14:paraId="3407D6BF" w14:textId="77777777" w:rsidR="00C8631C" w:rsidRPr="004055C7" w:rsidRDefault="00C8631C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decreases</w:t>
            </w:r>
          </w:p>
        </w:tc>
        <w:tc>
          <w:tcPr>
            <w:tcW w:w="1873" w:type="dxa"/>
            <w:tcBorders>
              <w:left w:val="single" w:sz="4" w:space="0" w:color="000000"/>
            </w:tcBorders>
            <w:shd w:val="clear" w:color="auto" w:fill="D9D9D9" w:themeFill="background1" w:themeFillShade="D9"/>
          </w:tcPr>
          <w:p w14:paraId="1DF7E3FD" w14:textId="4A21AFD6" w:rsidR="00C8631C" w:rsidRPr="004055C7" w:rsidRDefault="00C8631C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colourless</w:t>
            </w:r>
          </w:p>
        </w:tc>
        <w:tc>
          <w:tcPr>
            <w:tcW w:w="2630" w:type="dxa"/>
            <w:tcBorders>
              <w:left w:val="single" w:sz="4" w:space="0" w:color="000000"/>
            </w:tcBorders>
            <w:shd w:val="clear" w:color="auto" w:fill="D9D9D9" w:themeFill="background1" w:themeFillShade="D9"/>
          </w:tcPr>
          <w:p w14:paraId="08736B1B" w14:textId="7620D98A" w:rsidR="00C8631C" w:rsidRPr="004055C7" w:rsidRDefault="00293E79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g</w:t>
            </w:r>
            <w:r w:rsidR="00C8631C" w:rsidRPr="004055C7">
              <w:rPr>
                <w:rFonts w:ascii="Arial" w:hAnsi="Arial" w:cs="Arial"/>
                <w:sz w:val="22"/>
                <w:szCs w:val="22"/>
                <w:lang w:val="en-AU"/>
              </w:rPr>
              <w:t>reen colour fades</w:t>
            </w:r>
          </w:p>
        </w:tc>
      </w:tr>
      <w:tr w:rsidR="00C8631C" w:rsidRPr="004055C7" w14:paraId="29A808E1" w14:textId="4EE0A2A1" w:rsidTr="000634D9">
        <w:trPr>
          <w:trHeight w:val="275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6DDCE244" w14:textId="77777777" w:rsidR="00C8631C" w:rsidRPr="004055C7" w:rsidRDefault="00C8631C" w:rsidP="00DB0BC5">
            <w:pPr>
              <w:pStyle w:val="BodyText"/>
              <w:spacing w:after="0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(b)</w:t>
            </w:r>
          </w:p>
        </w:tc>
        <w:tc>
          <w:tcPr>
            <w:tcW w:w="1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1413D" w14:textId="77777777" w:rsidR="00C8631C" w:rsidRPr="004055C7" w:rsidRDefault="00C8631C" w:rsidP="00C8631C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increases</w:t>
            </w:r>
          </w:p>
        </w:tc>
        <w:tc>
          <w:tcPr>
            <w:tcW w:w="1609" w:type="dxa"/>
            <w:tcBorders>
              <w:left w:val="single" w:sz="4" w:space="0" w:color="000000"/>
            </w:tcBorders>
          </w:tcPr>
          <w:p w14:paraId="5590A8C9" w14:textId="776EEF09" w:rsidR="00C8631C" w:rsidRPr="004055C7" w:rsidRDefault="00C8631C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decreases</w:t>
            </w:r>
          </w:p>
        </w:tc>
        <w:tc>
          <w:tcPr>
            <w:tcW w:w="1873" w:type="dxa"/>
            <w:tcBorders>
              <w:left w:val="single" w:sz="4" w:space="0" w:color="000000"/>
            </w:tcBorders>
          </w:tcPr>
          <w:p w14:paraId="686F1B57" w14:textId="7F451A45" w:rsidR="00C8631C" w:rsidRPr="004055C7" w:rsidRDefault="00C8631C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colourless</w:t>
            </w:r>
          </w:p>
        </w:tc>
        <w:tc>
          <w:tcPr>
            <w:tcW w:w="2630" w:type="dxa"/>
            <w:tcBorders>
              <w:left w:val="single" w:sz="4" w:space="0" w:color="000000"/>
            </w:tcBorders>
          </w:tcPr>
          <w:p w14:paraId="1ACBE0B1" w14:textId="5B5D60AE" w:rsidR="00C8631C" w:rsidRPr="004055C7" w:rsidRDefault="00293E79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g</w:t>
            </w:r>
            <w:r w:rsidR="00C8631C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reen colour intensifies </w:t>
            </w:r>
          </w:p>
        </w:tc>
      </w:tr>
      <w:tr w:rsidR="00C8631C" w:rsidRPr="004055C7" w14:paraId="298F8ACB" w14:textId="1A77B6DA" w:rsidTr="000634D9">
        <w:trPr>
          <w:trHeight w:val="273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2E695BC2" w14:textId="77777777" w:rsidR="00C8631C" w:rsidRPr="004055C7" w:rsidRDefault="00C8631C" w:rsidP="00DB0BC5">
            <w:pPr>
              <w:pStyle w:val="BodyText"/>
              <w:spacing w:after="0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(c)</w:t>
            </w:r>
          </w:p>
        </w:tc>
        <w:tc>
          <w:tcPr>
            <w:tcW w:w="1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1E7E9" w14:textId="77777777" w:rsidR="00C8631C" w:rsidRPr="004055C7" w:rsidRDefault="00C8631C" w:rsidP="00C8631C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decreases</w:t>
            </w:r>
          </w:p>
        </w:tc>
        <w:tc>
          <w:tcPr>
            <w:tcW w:w="1609" w:type="dxa"/>
            <w:tcBorders>
              <w:left w:val="single" w:sz="4" w:space="0" w:color="000000"/>
            </w:tcBorders>
          </w:tcPr>
          <w:p w14:paraId="4D5AA598" w14:textId="2D024433" w:rsidR="00C8631C" w:rsidRPr="004055C7" w:rsidRDefault="00666989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n</w:t>
            </w:r>
            <w:r w:rsidR="00C8631C" w:rsidRPr="004055C7">
              <w:rPr>
                <w:rFonts w:ascii="Arial" w:hAnsi="Arial" w:cs="Arial"/>
                <w:sz w:val="22"/>
                <w:szCs w:val="22"/>
                <w:lang w:val="en-AU"/>
              </w:rPr>
              <w:t>o change</w:t>
            </w:r>
          </w:p>
        </w:tc>
        <w:tc>
          <w:tcPr>
            <w:tcW w:w="1873" w:type="dxa"/>
            <w:tcBorders>
              <w:left w:val="single" w:sz="4" w:space="0" w:color="000000"/>
            </w:tcBorders>
          </w:tcPr>
          <w:p w14:paraId="78FD7314" w14:textId="190DB531" w:rsidR="00C8631C" w:rsidRPr="004055C7" w:rsidRDefault="00C8631C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colourless</w:t>
            </w:r>
          </w:p>
        </w:tc>
        <w:tc>
          <w:tcPr>
            <w:tcW w:w="2630" w:type="dxa"/>
            <w:tcBorders>
              <w:left w:val="single" w:sz="4" w:space="0" w:color="000000"/>
            </w:tcBorders>
          </w:tcPr>
          <w:p w14:paraId="7DAE86C8" w14:textId="0D9F45BB" w:rsidR="00C8631C" w:rsidRPr="004055C7" w:rsidRDefault="00293E79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g</w:t>
            </w:r>
            <w:r w:rsidR="00C8631C" w:rsidRPr="004055C7">
              <w:rPr>
                <w:rFonts w:ascii="Arial" w:hAnsi="Arial" w:cs="Arial"/>
                <w:sz w:val="22"/>
                <w:szCs w:val="22"/>
                <w:lang w:val="en-AU"/>
              </w:rPr>
              <w:t>reen colour fades</w:t>
            </w:r>
          </w:p>
        </w:tc>
      </w:tr>
      <w:tr w:rsidR="00293E79" w:rsidRPr="004055C7" w14:paraId="00BD1229" w14:textId="2B75B2B3" w:rsidTr="000634D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02CC47AB" w14:textId="77777777" w:rsidR="00293E79" w:rsidRPr="004055C7" w:rsidRDefault="00293E79" w:rsidP="00DB0BC5">
            <w:pPr>
              <w:pStyle w:val="BodyText"/>
              <w:spacing w:after="0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(d)</w:t>
            </w:r>
          </w:p>
        </w:tc>
        <w:tc>
          <w:tcPr>
            <w:tcW w:w="1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62E41" w14:textId="358695D5" w:rsidR="00293E79" w:rsidRPr="004055C7" w:rsidRDefault="00293E79" w:rsidP="00C8631C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increases</w:t>
            </w:r>
          </w:p>
        </w:tc>
        <w:tc>
          <w:tcPr>
            <w:tcW w:w="1609" w:type="dxa"/>
            <w:tcBorders>
              <w:left w:val="single" w:sz="4" w:space="0" w:color="000000"/>
            </w:tcBorders>
          </w:tcPr>
          <w:p w14:paraId="26896A3B" w14:textId="072EE758" w:rsidR="00293E79" w:rsidRPr="004055C7" w:rsidRDefault="00293E79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decreases</w:t>
            </w:r>
          </w:p>
        </w:tc>
        <w:tc>
          <w:tcPr>
            <w:tcW w:w="1873" w:type="dxa"/>
            <w:tcBorders>
              <w:left w:val="single" w:sz="4" w:space="0" w:color="000000"/>
            </w:tcBorders>
          </w:tcPr>
          <w:p w14:paraId="3A1076F2" w14:textId="6D8929EA" w:rsidR="00293E79" w:rsidRPr="004055C7" w:rsidRDefault="00293E79" w:rsidP="00293E79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turns to green</w:t>
            </w:r>
          </w:p>
        </w:tc>
        <w:tc>
          <w:tcPr>
            <w:tcW w:w="2630" w:type="dxa"/>
            <w:tcBorders>
              <w:left w:val="single" w:sz="4" w:space="0" w:color="000000"/>
            </w:tcBorders>
          </w:tcPr>
          <w:p w14:paraId="5D55433C" w14:textId="4941B9F6" w:rsidR="00293E79" w:rsidRPr="004055C7" w:rsidRDefault="00293E79" w:rsidP="00DB0BC5">
            <w:pPr>
              <w:pStyle w:val="BodyText"/>
              <w:spacing w:after="0"/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green colour fades</w:t>
            </w:r>
          </w:p>
        </w:tc>
      </w:tr>
    </w:tbl>
    <w:p w14:paraId="4240FE55" w14:textId="77777777" w:rsidR="006F57A0" w:rsidRDefault="006F57A0" w:rsidP="00F50ABF">
      <w:pPr>
        <w:pStyle w:val="BodyText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407D60A7" w14:textId="77777777" w:rsidR="00362C0D" w:rsidRPr="008D739A" w:rsidRDefault="00362C0D" w:rsidP="00362C0D">
      <w:pPr>
        <w:rPr>
          <w:rFonts w:ascii="Arial" w:eastAsia="Times" w:hAnsi="Arial" w:cs="Arial"/>
          <w:sz w:val="22"/>
          <w:szCs w:val="22"/>
          <w:lang w:val="en-AU" w:eastAsia="en-US"/>
        </w:rPr>
      </w:pPr>
      <w:r>
        <w:rPr>
          <w:rFonts w:ascii="Arial" w:hAnsi="Arial" w:cs="Arial"/>
          <w:sz w:val="22"/>
          <w:szCs w:val="22"/>
          <w:lang w:val="en-AU"/>
        </w:rPr>
        <w:t>16</w:t>
      </w:r>
      <w:r w:rsidRPr="004055C7">
        <w:rPr>
          <w:rFonts w:ascii="Arial" w:hAnsi="Arial" w:cs="Arial"/>
          <w:sz w:val="22"/>
          <w:szCs w:val="22"/>
          <w:lang w:val="en-AU"/>
        </w:rPr>
        <w:t>.</w:t>
      </w:r>
      <w:r w:rsidRPr="004055C7">
        <w:rPr>
          <w:rFonts w:ascii="Arial" w:hAnsi="Arial" w:cs="Arial"/>
          <w:sz w:val="22"/>
          <w:szCs w:val="22"/>
          <w:lang w:val="en-AU"/>
        </w:rPr>
        <w:tab/>
        <w:t xml:space="preserve">Silver oxide button cells are primary cells used </w:t>
      </w:r>
      <w:r>
        <w:rPr>
          <w:rFonts w:ascii="Arial" w:hAnsi="Arial" w:cs="Arial"/>
          <w:sz w:val="22"/>
          <w:szCs w:val="22"/>
          <w:lang w:val="en-AU"/>
        </w:rPr>
        <w:t xml:space="preserve">in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devices such as watches and </w:t>
      </w:r>
      <w:r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>hearing aids. The two half half-equations involved in these cells are shown below.</w:t>
      </w:r>
    </w:p>
    <w:p w14:paraId="24F1C83A" w14:textId="77777777" w:rsidR="00362C0D" w:rsidRPr="004055C7" w:rsidRDefault="00362C0D" w:rsidP="00362C0D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6A9B1F93" w14:textId="77777777" w:rsidR="00362C0D" w:rsidRPr="004055C7" w:rsidRDefault="00362C0D" w:rsidP="00362C0D">
      <w:pPr>
        <w:pStyle w:val="BodyText"/>
        <w:spacing w:after="0"/>
        <w:ind w:firstLine="720"/>
        <w:rPr>
          <w:rFonts w:ascii="Arial" w:hAnsi="Arial" w:cs="Arial"/>
          <w:i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Zn(</w:t>
      </w:r>
      <w:proofErr w:type="gramStart"/>
      <w:r w:rsidRPr="004055C7">
        <w:rPr>
          <w:rFonts w:ascii="Arial" w:hAnsi="Arial" w:cs="Arial"/>
          <w:sz w:val="22"/>
          <w:szCs w:val="22"/>
          <w:lang w:val="en-AU"/>
        </w:rPr>
        <w:t>s)  +</w:t>
      </w:r>
      <w:proofErr w:type="gramEnd"/>
      <w:r w:rsidRPr="004055C7">
        <w:rPr>
          <w:rFonts w:ascii="Arial" w:hAnsi="Arial" w:cs="Arial"/>
          <w:sz w:val="22"/>
          <w:szCs w:val="22"/>
          <w:lang w:val="en-AU"/>
        </w:rPr>
        <w:t xml:space="preserve">  2 OH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 xml:space="preserve">)     </w:t>
      </w:r>
      <w:r w:rsidRPr="004055C7">
        <w:rPr>
          <w:rFonts w:ascii="Arial" w:hAnsi="Arial" w:cs="Arial"/>
          <w:sz w:val="22"/>
          <w:szCs w:val="22"/>
          <w:lang w:val="en-AU"/>
        </w:rPr>
        <w:sym w:font="Symbol" w:char="F0AE"/>
      </w:r>
      <w:r w:rsidRPr="004055C7">
        <w:rPr>
          <w:rFonts w:ascii="Arial" w:hAnsi="Arial" w:cs="Arial"/>
          <w:sz w:val="22"/>
          <w:szCs w:val="22"/>
          <w:lang w:val="en-AU"/>
        </w:rPr>
        <w:t xml:space="preserve">      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ZnO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(s) +  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O(ℓ)  + 2 e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  </w:t>
      </w:r>
    </w:p>
    <w:p w14:paraId="5C1747AE" w14:textId="77777777" w:rsidR="00362C0D" w:rsidRPr="004055C7" w:rsidRDefault="00362C0D" w:rsidP="00362C0D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Ag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O(</w:t>
      </w:r>
      <w:proofErr w:type="gramStart"/>
      <w:r w:rsidRPr="004055C7">
        <w:rPr>
          <w:rFonts w:ascii="Arial" w:hAnsi="Arial" w:cs="Arial"/>
          <w:sz w:val="22"/>
          <w:szCs w:val="22"/>
          <w:lang w:val="en-AU"/>
        </w:rPr>
        <w:t>s)  +</w:t>
      </w:r>
      <w:proofErr w:type="gramEnd"/>
      <w:r w:rsidRPr="004055C7">
        <w:rPr>
          <w:rFonts w:ascii="Arial" w:hAnsi="Arial" w:cs="Arial"/>
          <w:sz w:val="22"/>
          <w:szCs w:val="22"/>
          <w:lang w:val="en-AU"/>
        </w:rPr>
        <w:t xml:space="preserve">  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O(ℓ)  +  2 e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 xml:space="preserve">–   </w:t>
      </w:r>
      <w:r w:rsidRPr="004055C7">
        <w:rPr>
          <w:rFonts w:ascii="Arial" w:hAnsi="Arial" w:cs="Arial"/>
          <w:sz w:val="22"/>
          <w:szCs w:val="22"/>
          <w:lang w:val="en-AU"/>
        </w:rPr>
        <w:sym w:font="Symbol" w:char="F0AE"/>
      </w:r>
      <w:r w:rsidRPr="004055C7">
        <w:rPr>
          <w:rFonts w:ascii="Arial" w:hAnsi="Arial" w:cs="Arial"/>
          <w:sz w:val="22"/>
          <w:szCs w:val="22"/>
          <w:lang w:val="en-AU"/>
        </w:rPr>
        <w:t xml:space="preserve"> 2 Ag(s) + 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 xml:space="preserve"> </w:t>
      </w:r>
      <w:r w:rsidRPr="004055C7">
        <w:rPr>
          <w:rFonts w:ascii="Arial" w:hAnsi="Arial" w:cs="Arial"/>
          <w:sz w:val="22"/>
          <w:szCs w:val="22"/>
          <w:lang w:val="en-AU"/>
        </w:rPr>
        <w:t>2 OH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0425D307" w14:textId="77777777" w:rsidR="00362C0D" w:rsidRDefault="00362C0D" w:rsidP="00362C0D">
      <w:pPr>
        <w:pStyle w:val="BodyText"/>
        <w:spacing w:after="0"/>
        <w:ind w:left="720"/>
        <w:rPr>
          <w:rFonts w:ascii="Arial" w:hAnsi="Arial" w:cs="Arial"/>
          <w:sz w:val="22"/>
          <w:szCs w:val="22"/>
          <w:lang w:val="en-AU"/>
        </w:rPr>
      </w:pPr>
    </w:p>
    <w:p w14:paraId="3A1D6DD6" w14:textId="77777777" w:rsidR="00362C0D" w:rsidRPr="004055C7" w:rsidRDefault="00362C0D" w:rsidP="00362C0D">
      <w:pPr>
        <w:pStyle w:val="BodyText"/>
        <w:spacing w:after="0"/>
        <w:ind w:left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Which one of the following statements regarding the silver oxide cell is true?</w:t>
      </w:r>
    </w:p>
    <w:p w14:paraId="160B90B9" w14:textId="77777777" w:rsidR="00362C0D" w:rsidRDefault="00362C0D" w:rsidP="00362C0D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54BBC4D9" w14:textId="77777777" w:rsidR="00362C0D" w:rsidRPr="004055C7" w:rsidRDefault="00362C0D" w:rsidP="00362C0D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>Zinc is acting as the cathode in the cell.</w:t>
      </w:r>
    </w:p>
    <w:p w14:paraId="427BA926" w14:textId="77777777" w:rsidR="00362C0D" w:rsidRPr="004055C7" w:rsidRDefault="00362C0D" w:rsidP="00362C0D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  <w:t>Electrons flow from the anode to the cathode through the electrolyte.</w:t>
      </w:r>
    </w:p>
    <w:p w14:paraId="1D14FB5C" w14:textId="77777777" w:rsidR="00362C0D" w:rsidRPr="004055C7" w:rsidRDefault="00362C0D" w:rsidP="00362C0D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  <w:t>Water will be used up as the cell discharges.</w:t>
      </w:r>
    </w:p>
    <w:p w14:paraId="48FBC91F" w14:textId="4FF7F127" w:rsidR="00362C0D" w:rsidRPr="004055C7" w:rsidRDefault="00362C0D" w:rsidP="00362C0D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362C0D">
        <w:rPr>
          <w:rFonts w:ascii="Arial" w:hAnsi="Arial" w:cs="Arial"/>
          <w:sz w:val="22"/>
          <w:szCs w:val="22"/>
          <w:highlight w:val="lightGray"/>
          <w:lang w:val="en-AU"/>
        </w:rPr>
        <w:t>(d)</w:t>
      </w:r>
      <w:r w:rsidRPr="00362C0D">
        <w:rPr>
          <w:rFonts w:ascii="Arial" w:hAnsi="Arial" w:cs="Arial"/>
          <w:sz w:val="22"/>
          <w:szCs w:val="22"/>
          <w:highlight w:val="lightGray"/>
          <w:lang w:val="en-AU"/>
        </w:rPr>
        <w:tab/>
        <w:t>Silver</w:t>
      </w:r>
      <w:r w:rsidR="000C0288">
        <w:rPr>
          <w:rFonts w:ascii="Arial" w:hAnsi="Arial" w:cs="Arial"/>
          <w:sz w:val="22"/>
          <w:szCs w:val="22"/>
          <w:highlight w:val="lightGray"/>
          <w:lang w:val="en-AU"/>
        </w:rPr>
        <w:t xml:space="preserve"> oxide</w:t>
      </w:r>
      <w:r w:rsidRPr="00362C0D">
        <w:rPr>
          <w:rFonts w:ascii="Arial" w:hAnsi="Arial" w:cs="Arial"/>
          <w:sz w:val="22"/>
          <w:szCs w:val="22"/>
          <w:highlight w:val="lightGray"/>
          <w:lang w:val="en-AU"/>
        </w:rPr>
        <w:t xml:space="preserve"> is being reduced as the cell discharges.</w:t>
      </w:r>
    </w:p>
    <w:p w14:paraId="410EDE7C" w14:textId="77777777" w:rsidR="006F57A0" w:rsidRDefault="006F57A0">
      <w:pPr>
        <w:rPr>
          <w:rFonts w:ascii="Arial" w:eastAsia="Times" w:hAnsi="Arial" w:cs="Arial"/>
          <w:sz w:val="22"/>
          <w:szCs w:val="22"/>
          <w:lang w:val="en-AU" w:eastAsia="en-US"/>
        </w:rPr>
      </w:pPr>
      <w:r>
        <w:rPr>
          <w:rFonts w:ascii="Arial" w:hAnsi="Arial" w:cs="Arial"/>
          <w:sz w:val="22"/>
          <w:szCs w:val="22"/>
          <w:lang w:val="en-AU"/>
        </w:rPr>
        <w:br w:type="page"/>
      </w:r>
    </w:p>
    <w:p w14:paraId="174D86CC" w14:textId="77777777" w:rsidR="000F04B9" w:rsidRDefault="00190006" w:rsidP="00203487">
      <w:pPr>
        <w:pStyle w:val="ListParagraph"/>
        <w:ind w:hanging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17</w:t>
      </w:r>
      <w:r w:rsidRPr="005D3863">
        <w:rPr>
          <w:rFonts w:ascii="Arial" w:hAnsi="Arial" w:cs="Arial"/>
          <w:sz w:val="22"/>
          <w:szCs w:val="22"/>
        </w:rPr>
        <w:t>.</w:t>
      </w:r>
      <w:r w:rsidRPr="005D3863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Steel motorcycle fittings are often electroplated with nickel and then plated with chromium to improve their appearance </w:t>
      </w:r>
      <w:r w:rsidR="004A1298">
        <w:rPr>
          <w:rFonts w:ascii="Arial" w:hAnsi="Arial" w:cs="Arial"/>
          <w:sz w:val="22"/>
          <w:szCs w:val="22"/>
        </w:rPr>
        <w:t>and resistance to corrosion (t</w:t>
      </w:r>
      <w:r>
        <w:rPr>
          <w:rFonts w:ascii="Arial" w:hAnsi="Arial" w:cs="Arial"/>
          <w:sz w:val="22"/>
          <w:szCs w:val="22"/>
        </w:rPr>
        <w:t>he nickel is used to help the chromium adhere to the object)</w:t>
      </w:r>
      <w:r w:rsidR="004A1298">
        <w:rPr>
          <w:rFonts w:ascii="Arial" w:hAnsi="Arial" w:cs="Arial"/>
          <w:sz w:val="22"/>
          <w:szCs w:val="22"/>
        </w:rPr>
        <w:t>.</w:t>
      </w:r>
      <w:r>
        <w:rPr>
          <w:rFonts w:ascii="Arial" w:hAnsi="Arial" w:cs="Arial"/>
          <w:sz w:val="22"/>
          <w:szCs w:val="22"/>
        </w:rPr>
        <w:t xml:space="preserve"> </w:t>
      </w:r>
    </w:p>
    <w:p w14:paraId="6BF0649B" w14:textId="77777777" w:rsidR="000F04B9" w:rsidRDefault="000F04B9" w:rsidP="00203487">
      <w:pPr>
        <w:pStyle w:val="ListParagraph"/>
        <w:ind w:hanging="720"/>
        <w:rPr>
          <w:rFonts w:ascii="Arial" w:hAnsi="Arial" w:cs="Arial"/>
          <w:sz w:val="22"/>
          <w:szCs w:val="22"/>
        </w:rPr>
      </w:pPr>
    </w:p>
    <w:p w14:paraId="0A8608A6" w14:textId="14390E90" w:rsidR="00190006" w:rsidRDefault="00190006" w:rsidP="000F04B9">
      <w:pPr>
        <w:pStyle w:val="ListParagraph"/>
        <w:rPr>
          <w:rFonts w:ascii="Arial" w:hAnsi="Arial" w:cs="Arial"/>
          <w:sz w:val="22"/>
          <w:szCs w:val="22"/>
        </w:rPr>
      </w:pPr>
      <w:r w:rsidRPr="005D3863">
        <w:rPr>
          <w:rFonts w:ascii="Arial" w:hAnsi="Arial" w:cs="Arial"/>
          <w:sz w:val="22"/>
          <w:szCs w:val="22"/>
        </w:rPr>
        <w:t>An experiment is se</w:t>
      </w:r>
      <w:r>
        <w:rPr>
          <w:rFonts w:ascii="Arial" w:hAnsi="Arial" w:cs="Arial"/>
          <w:sz w:val="22"/>
          <w:szCs w:val="22"/>
        </w:rPr>
        <w:t>t up to electroplate a motorcycle headlight with nickel</w:t>
      </w:r>
      <w:r w:rsidRPr="005D3863">
        <w:rPr>
          <w:rFonts w:ascii="Arial" w:hAnsi="Arial" w:cs="Arial"/>
          <w:sz w:val="22"/>
          <w:szCs w:val="22"/>
        </w:rPr>
        <w:t xml:space="preserve">. </w:t>
      </w:r>
    </w:p>
    <w:p w14:paraId="53068286" w14:textId="77777777" w:rsidR="00190006" w:rsidRDefault="00190006" w:rsidP="00203487">
      <w:pPr>
        <w:pStyle w:val="ListParagraph"/>
        <w:ind w:hanging="720"/>
        <w:rPr>
          <w:rFonts w:ascii="Arial" w:hAnsi="Arial" w:cs="Arial"/>
          <w:sz w:val="22"/>
          <w:szCs w:val="22"/>
        </w:rPr>
      </w:pPr>
    </w:p>
    <w:p w14:paraId="3BCA2DB0" w14:textId="77777777" w:rsidR="00190006" w:rsidRPr="005D3863" w:rsidRDefault="00190006" w:rsidP="00203487">
      <w:pPr>
        <w:pStyle w:val="ListParagraph"/>
        <w:ind w:hanging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Pr="005D3863">
        <w:rPr>
          <w:rFonts w:ascii="Arial" w:hAnsi="Arial" w:cs="Arial"/>
          <w:sz w:val="22"/>
          <w:szCs w:val="22"/>
        </w:rPr>
        <w:t xml:space="preserve">Which </w:t>
      </w:r>
      <w:r>
        <w:rPr>
          <w:rFonts w:ascii="Arial" w:hAnsi="Arial" w:cs="Arial"/>
          <w:sz w:val="22"/>
          <w:szCs w:val="22"/>
        </w:rPr>
        <w:t xml:space="preserve">one </w:t>
      </w:r>
      <w:r w:rsidRPr="005D3863">
        <w:rPr>
          <w:rFonts w:ascii="Arial" w:hAnsi="Arial" w:cs="Arial"/>
          <w:sz w:val="22"/>
          <w:szCs w:val="22"/>
        </w:rPr>
        <w:t>of the following statements describes how the experiment should be set up?</w:t>
      </w:r>
    </w:p>
    <w:p w14:paraId="56479F10" w14:textId="77777777" w:rsidR="00190006" w:rsidRPr="005D3863" w:rsidRDefault="00190006" w:rsidP="00190006">
      <w:pPr>
        <w:pStyle w:val="ListParagraph"/>
        <w:spacing w:line="276" w:lineRule="auto"/>
        <w:ind w:left="851"/>
        <w:rPr>
          <w:rFonts w:ascii="Arial" w:hAnsi="Arial" w:cs="Arial"/>
          <w:sz w:val="22"/>
          <w:szCs w:val="22"/>
        </w:rPr>
      </w:pPr>
    </w:p>
    <w:p w14:paraId="14AE18C2" w14:textId="77777777" w:rsidR="00190006" w:rsidRPr="00D331E8" w:rsidRDefault="00190006" w:rsidP="0054448D">
      <w:pPr>
        <w:ind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(a)</w:t>
      </w:r>
      <w:r>
        <w:rPr>
          <w:rFonts w:ascii="Arial" w:hAnsi="Arial" w:cs="Arial"/>
          <w:sz w:val="22"/>
          <w:szCs w:val="22"/>
        </w:rPr>
        <w:tab/>
        <w:t>The cathode is made of nickel and the headlight</w:t>
      </w:r>
      <w:r w:rsidRPr="00D331E8">
        <w:rPr>
          <w:rFonts w:ascii="Arial" w:hAnsi="Arial" w:cs="Arial"/>
          <w:sz w:val="22"/>
          <w:szCs w:val="22"/>
        </w:rPr>
        <w:t xml:space="preserve"> is the anode.</w:t>
      </w:r>
    </w:p>
    <w:p w14:paraId="75F88C30" w14:textId="77777777" w:rsidR="00190006" w:rsidRPr="00D331E8" w:rsidRDefault="00190006" w:rsidP="0054448D">
      <w:pPr>
        <w:ind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(b)</w:t>
      </w:r>
      <w:r>
        <w:rPr>
          <w:rFonts w:ascii="Arial" w:hAnsi="Arial" w:cs="Arial"/>
          <w:sz w:val="22"/>
          <w:szCs w:val="22"/>
        </w:rPr>
        <w:tab/>
        <w:t>The headlight</w:t>
      </w:r>
      <w:r w:rsidRPr="00D331E8">
        <w:rPr>
          <w:rFonts w:ascii="Arial" w:hAnsi="Arial" w:cs="Arial"/>
          <w:sz w:val="22"/>
          <w:szCs w:val="22"/>
        </w:rPr>
        <w:t xml:space="preserve"> is the </w:t>
      </w:r>
      <w:proofErr w:type="gramStart"/>
      <w:r w:rsidRPr="00D331E8">
        <w:rPr>
          <w:rFonts w:ascii="Arial" w:hAnsi="Arial" w:cs="Arial"/>
          <w:sz w:val="22"/>
          <w:szCs w:val="22"/>
        </w:rPr>
        <w:t>anode</w:t>
      </w:r>
      <w:proofErr w:type="gramEnd"/>
      <w:r w:rsidRPr="00D331E8">
        <w:rPr>
          <w:rFonts w:ascii="Arial" w:hAnsi="Arial" w:cs="Arial"/>
          <w:sz w:val="22"/>
          <w:szCs w:val="22"/>
        </w:rPr>
        <w:t xml:space="preserve"> and the ele</w:t>
      </w:r>
      <w:r>
        <w:rPr>
          <w:rFonts w:ascii="Arial" w:hAnsi="Arial" w:cs="Arial"/>
          <w:sz w:val="22"/>
          <w:szCs w:val="22"/>
        </w:rPr>
        <w:t>ctrolyte is a solution of nickel</w:t>
      </w:r>
      <w:r w:rsidRPr="00D331E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331E8">
        <w:rPr>
          <w:rFonts w:ascii="Arial" w:hAnsi="Arial" w:cs="Arial"/>
          <w:sz w:val="22"/>
          <w:szCs w:val="22"/>
        </w:rPr>
        <w:t>sulfate</w:t>
      </w:r>
      <w:proofErr w:type="spellEnd"/>
      <w:r w:rsidRPr="00D331E8">
        <w:rPr>
          <w:rFonts w:ascii="Arial" w:hAnsi="Arial" w:cs="Arial"/>
          <w:sz w:val="22"/>
          <w:szCs w:val="22"/>
        </w:rPr>
        <w:t>.</w:t>
      </w:r>
    </w:p>
    <w:p w14:paraId="5B26F2BD" w14:textId="77777777" w:rsidR="00190006" w:rsidRPr="00D331E8" w:rsidRDefault="00190006" w:rsidP="0054448D">
      <w:pPr>
        <w:ind w:firstLine="720"/>
        <w:rPr>
          <w:rFonts w:ascii="Arial" w:hAnsi="Arial" w:cs="Arial"/>
          <w:sz w:val="22"/>
          <w:szCs w:val="22"/>
        </w:rPr>
      </w:pPr>
      <w:r w:rsidRPr="00190006">
        <w:rPr>
          <w:rFonts w:ascii="Arial" w:hAnsi="Arial" w:cs="Arial"/>
          <w:sz w:val="22"/>
          <w:szCs w:val="22"/>
          <w:highlight w:val="lightGray"/>
        </w:rPr>
        <w:t>(c)</w:t>
      </w:r>
      <w:r w:rsidRPr="00190006">
        <w:rPr>
          <w:rFonts w:ascii="Arial" w:hAnsi="Arial" w:cs="Arial"/>
          <w:sz w:val="22"/>
          <w:szCs w:val="22"/>
          <w:highlight w:val="lightGray"/>
        </w:rPr>
        <w:tab/>
        <w:t xml:space="preserve">The headlight is the </w:t>
      </w:r>
      <w:proofErr w:type="gramStart"/>
      <w:r w:rsidRPr="00190006">
        <w:rPr>
          <w:rFonts w:ascii="Arial" w:hAnsi="Arial" w:cs="Arial"/>
          <w:sz w:val="22"/>
          <w:szCs w:val="22"/>
          <w:highlight w:val="lightGray"/>
        </w:rPr>
        <w:t>cathode</w:t>
      </w:r>
      <w:proofErr w:type="gramEnd"/>
      <w:r w:rsidRPr="00190006">
        <w:rPr>
          <w:rFonts w:ascii="Arial" w:hAnsi="Arial" w:cs="Arial"/>
          <w:sz w:val="22"/>
          <w:szCs w:val="22"/>
          <w:highlight w:val="lightGray"/>
        </w:rPr>
        <w:t xml:space="preserve"> and the electrolyte is a solution of nickel nitrate.</w:t>
      </w:r>
    </w:p>
    <w:p w14:paraId="003B2CAF" w14:textId="77777777" w:rsidR="00190006" w:rsidRPr="00D331E8" w:rsidRDefault="00190006" w:rsidP="0054448D">
      <w:pPr>
        <w:ind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(d)</w:t>
      </w:r>
      <w:r>
        <w:rPr>
          <w:rFonts w:ascii="Arial" w:hAnsi="Arial" w:cs="Arial"/>
          <w:sz w:val="22"/>
          <w:szCs w:val="22"/>
        </w:rPr>
        <w:tab/>
        <w:t xml:space="preserve">The headlight is the cathode; the anode is made of steel and the electrolyte is 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nickel carbonate.</w:t>
      </w:r>
    </w:p>
    <w:p w14:paraId="47938892" w14:textId="77777777" w:rsidR="00190006" w:rsidRDefault="00190006" w:rsidP="006C0536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792DD7E3" w14:textId="77777777" w:rsidR="00190006" w:rsidRDefault="00190006" w:rsidP="006F57A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74211AE7" w14:textId="77777777" w:rsidR="006F57A0" w:rsidRDefault="006F57A0" w:rsidP="006F57A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>18.</w:t>
      </w:r>
      <w:r>
        <w:rPr>
          <w:rFonts w:ascii="Arial" w:hAnsi="Arial" w:cs="Arial"/>
          <w:sz w:val="22"/>
          <w:szCs w:val="22"/>
          <w:lang w:val="en-AU"/>
        </w:rPr>
        <w:tab/>
        <w:t>Which one of the following statements about soaps is correct?</w:t>
      </w:r>
    </w:p>
    <w:p w14:paraId="35120029" w14:textId="77777777" w:rsidR="006F57A0" w:rsidRDefault="006F57A0" w:rsidP="006F57A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0E9D02A2" w14:textId="24D9A6F3" w:rsidR="006F57A0" w:rsidRDefault="006F57A0" w:rsidP="006F57A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ab/>
      </w:r>
      <w:r w:rsidRPr="00284452">
        <w:rPr>
          <w:rFonts w:ascii="Arial" w:hAnsi="Arial" w:cs="Arial"/>
          <w:sz w:val="22"/>
          <w:szCs w:val="22"/>
          <w:highlight w:val="lightGray"/>
          <w:lang w:val="en-AU"/>
        </w:rPr>
        <w:t>(a)</w:t>
      </w:r>
      <w:r w:rsidRPr="00284452">
        <w:rPr>
          <w:rFonts w:ascii="Arial" w:hAnsi="Arial" w:cs="Arial"/>
          <w:sz w:val="22"/>
          <w:szCs w:val="22"/>
          <w:highlight w:val="lightGray"/>
          <w:lang w:val="en-AU"/>
        </w:rPr>
        <w:tab/>
        <w:t xml:space="preserve">Soaps are </w:t>
      </w:r>
      <w:r w:rsidR="003648E1">
        <w:rPr>
          <w:rFonts w:ascii="Arial" w:hAnsi="Arial" w:cs="Arial"/>
          <w:sz w:val="22"/>
          <w:szCs w:val="22"/>
          <w:highlight w:val="lightGray"/>
          <w:lang w:val="en-AU"/>
        </w:rPr>
        <w:t xml:space="preserve">typically </w:t>
      </w:r>
      <w:r w:rsidRPr="00284452">
        <w:rPr>
          <w:rFonts w:ascii="Arial" w:hAnsi="Arial" w:cs="Arial"/>
          <w:sz w:val="22"/>
          <w:szCs w:val="22"/>
          <w:highlight w:val="lightGray"/>
          <w:lang w:val="en-AU"/>
        </w:rPr>
        <w:t>the sodium or potassium salts of fatty acids.</w:t>
      </w:r>
    </w:p>
    <w:p w14:paraId="387ABD3F" w14:textId="77777777" w:rsidR="006F57A0" w:rsidRDefault="006F57A0" w:rsidP="006F57A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ab/>
        <w:t>(b)</w:t>
      </w:r>
      <w:r>
        <w:rPr>
          <w:rFonts w:ascii="Arial" w:hAnsi="Arial" w:cs="Arial"/>
          <w:sz w:val="22"/>
          <w:szCs w:val="22"/>
          <w:lang w:val="en-AU"/>
        </w:rPr>
        <w:tab/>
        <w:t xml:space="preserve">Soaps act as surfactants because they contain ions with a positively charged </w:t>
      </w:r>
      <w:r>
        <w:rPr>
          <w:rFonts w:ascii="Arial" w:hAnsi="Arial" w:cs="Arial"/>
          <w:sz w:val="22"/>
          <w:szCs w:val="22"/>
          <w:lang w:val="en-AU"/>
        </w:rPr>
        <w:tab/>
        <w:t>end and a negatively charged end.</w:t>
      </w:r>
    </w:p>
    <w:p w14:paraId="57BADCCC" w14:textId="77777777" w:rsidR="006F57A0" w:rsidRDefault="006F57A0" w:rsidP="006F57A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ab/>
        <w:t>(c)</w:t>
      </w:r>
      <w:r>
        <w:rPr>
          <w:rFonts w:ascii="Arial" w:hAnsi="Arial" w:cs="Arial"/>
          <w:sz w:val="22"/>
          <w:szCs w:val="22"/>
          <w:lang w:val="en-AU"/>
        </w:rPr>
        <w:tab/>
        <w:t>Soaps are manufactured by using an esterification reaction.</w:t>
      </w:r>
    </w:p>
    <w:p w14:paraId="36B55FD1" w14:textId="77777777" w:rsidR="006F57A0" w:rsidRDefault="006F57A0" w:rsidP="006F57A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ab/>
        <w:t>(d)</w:t>
      </w:r>
      <w:r>
        <w:rPr>
          <w:rFonts w:ascii="Arial" w:hAnsi="Arial" w:cs="Arial"/>
          <w:sz w:val="22"/>
          <w:szCs w:val="22"/>
          <w:lang w:val="en-AU"/>
        </w:rPr>
        <w:tab/>
        <w:t>Glycerol is used as a reactant in the manufacture of soaps.</w:t>
      </w:r>
    </w:p>
    <w:p w14:paraId="26751130" w14:textId="77777777" w:rsidR="006F57A0" w:rsidRPr="004055C7" w:rsidRDefault="006F57A0" w:rsidP="009B10EA">
      <w:pPr>
        <w:pStyle w:val="BodyText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5EF7679C" w14:textId="77777777" w:rsidR="009B10EA" w:rsidRPr="004055C7" w:rsidRDefault="009B10EA" w:rsidP="00DE7F40">
      <w:pPr>
        <w:rPr>
          <w:rFonts w:ascii="Arial" w:hAnsi="Arial" w:cs="Arial"/>
          <w:sz w:val="22"/>
          <w:szCs w:val="22"/>
          <w:lang w:val="en-AU"/>
        </w:rPr>
      </w:pPr>
    </w:p>
    <w:p w14:paraId="544EA3B6" w14:textId="71653C0E" w:rsidR="009B10EA" w:rsidRPr="004055C7" w:rsidRDefault="00293E79" w:rsidP="009B10EA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19</w:t>
      </w:r>
      <w:r w:rsidR="009B10EA" w:rsidRPr="004055C7">
        <w:rPr>
          <w:rFonts w:ascii="Arial" w:hAnsi="Arial" w:cs="Arial"/>
          <w:sz w:val="22"/>
          <w:szCs w:val="22"/>
          <w:lang w:val="en-AU"/>
        </w:rPr>
        <w:t>.</w:t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</w:r>
      <w:r w:rsidR="0043130D" w:rsidRPr="004055C7">
        <w:rPr>
          <w:rFonts w:ascii="Arial" w:hAnsi="Arial" w:cs="Arial"/>
          <w:sz w:val="22"/>
          <w:szCs w:val="22"/>
          <w:lang w:val="en-AU"/>
        </w:rPr>
        <w:t>Which one of the following</w:t>
      </w:r>
      <w:r w:rsidR="00A3625B" w:rsidRPr="004055C7">
        <w:rPr>
          <w:rFonts w:ascii="Arial" w:hAnsi="Arial" w:cs="Arial"/>
          <w:sz w:val="22"/>
          <w:szCs w:val="22"/>
          <w:lang w:val="en-AU"/>
        </w:rPr>
        <w:t xml:space="preserve"> is the empirical formula of </w:t>
      </w:r>
      <w:r w:rsidR="00A22D63" w:rsidRPr="004055C7">
        <w:rPr>
          <w:rFonts w:ascii="Arial" w:hAnsi="Arial" w:cs="Arial"/>
          <w:sz w:val="22"/>
          <w:szCs w:val="22"/>
          <w:lang w:val="en-AU"/>
        </w:rPr>
        <w:t>propyl pent</w:t>
      </w:r>
      <w:r w:rsidR="00A3625B" w:rsidRPr="004055C7">
        <w:rPr>
          <w:rFonts w:ascii="Arial" w:hAnsi="Arial" w:cs="Arial"/>
          <w:sz w:val="22"/>
          <w:szCs w:val="22"/>
          <w:lang w:val="en-AU"/>
        </w:rPr>
        <w:t>anoate?</w:t>
      </w:r>
    </w:p>
    <w:p w14:paraId="67EB675D" w14:textId="77777777" w:rsidR="009B10EA" w:rsidRPr="004055C7" w:rsidRDefault="009B10EA" w:rsidP="009B10EA">
      <w:pPr>
        <w:rPr>
          <w:rFonts w:ascii="Arial" w:hAnsi="Arial" w:cs="Arial"/>
          <w:sz w:val="22"/>
          <w:szCs w:val="22"/>
          <w:lang w:val="en-AU"/>
        </w:rPr>
      </w:pPr>
    </w:p>
    <w:p w14:paraId="242B1D88" w14:textId="5964E910" w:rsidR="009B10EA" w:rsidRPr="004055C7" w:rsidRDefault="009B10EA" w:rsidP="00A3625B">
      <w:pPr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88368F" w:rsidRPr="004055C7">
        <w:rPr>
          <w:rFonts w:ascii="Arial" w:hAnsi="Arial" w:cs="Arial"/>
          <w:sz w:val="22"/>
          <w:szCs w:val="22"/>
          <w:lang w:val="en-AU"/>
        </w:rPr>
        <w:t>C</w:t>
      </w:r>
      <w:r w:rsidR="0088368F" w:rsidRPr="004055C7">
        <w:rPr>
          <w:rFonts w:ascii="Arial" w:hAnsi="Arial" w:cs="Arial"/>
          <w:sz w:val="22"/>
          <w:szCs w:val="22"/>
          <w:vertAlign w:val="subscript"/>
          <w:lang w:val="en-AU"/>
        </w:rPr>
        <w:t>8</w:t>
      </w:r>
      <w:r w:rsidR="0088368F" w:rsidRPr="004055C7">
        <w:rPr>
          <w:rFonts w:ascii="Arial" w:hAnsi="Arial" w:cs="Arial"/>
          <w:sz w:val="22"/>
          <w:szCs w:val="22"/>
          <w:lang w:val="en-AU"/>
        </w:rPr>
        <w:t>H</w:t>
      </w:r>
      <w:r w:rsidR="0088368F" w:rsidRPr="004055C7">
        <w:rPr>
          <w:rFonts w:ascii="Arial" w:hAnsi="Arial" w:cs="Arial"/>
          <w:sz w:val="22"/>
          <w:szCs w:val="22"/>
          <w:vertAlign w:val="subscript"/>
          <w:lang w:val="en-AU"/>
        </w:rPr>
        <w:t>16</w:t>
      </w:r>
      <w:r w:rsidR="0088368F" w:rsidRPr="004055C7">
        <w:rPr>
          <w:rFonts w:ascii="Arial" w:hAnsi="Arial" w:cs="Arial"/>
          <w:sz w:val="22"/>
          <w:szCs w:val="22"/>
          <w:lang w:val="en-AU"/>
        </w:rPr>
        <w:t>O</w:t>
      </w:r>
      <w:r w:rsidR="0088368F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</w:p>
    <w:p w14:paraId="036A53E9" w14:textId="1915D2D5" w:rsidR="0088368F" w:rsidRPr="004055C7" w:rsidRDefault="0088368F" w:rsidP="0088368F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(b)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  <w:t>C</w:t>
      </w:r>
      <w:r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4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H</w:t>
      </w:r>
      <w:r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8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O</w:t>
      </w:r>
    </w:p>
    <w:p w14:paraId="2121B576" w14:textId="2850F7B0" w:rsidR="0088368F" w:rsidRPr="004055C7" w:rsidRDefault="0088368F" w:rsidP="0088368F">
      <w:pPr>
        <w:rPr>
          <w:rFonts w:ascii="Arial" w:hAnsi="Arial" w:cs="Arial"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  <w:t>C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7</w:t>
      </w:r>
      <w:r w:rsidRPr="004055C7">
        <w:rPr>
          <w:rFonts w:ascii="Arial" w:hAnsi="Arial" w:cs="Arial"/>
          <w:sz w:val="22"/>
          <w:szCs w:val="22"/>
          <w:lang w:val="en-AU"/>
        </w:rPr>
        <w:t>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14</w:t>
      </w:r>
      <w:r w:rsidRPr="004055C7">
        <w:rPr>
          <w:rFonts w:ascii="Arial" w:hAnsi="Arial" w:cs="Arial"/>
          <w:sz w:val="22"/>
          <w:szCs w:val="22"/>
          <w:lang w:val="en-AU"/>
        </w:rPr>
        <w:t>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</w:p>
    <w:p w14:paraId="253B42F7" w14:textId="31CC33CD" w:rsidR="0088368F" w:rsidRPr="004055C7" w:rsidRDefault="0088368F" w:rsidP="0088368F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  <w:t>CH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O</w:t>
      </w:r>
    </w:p>
    <w:p w14:paraId="25189E55" w14:textId="77777777" w:rsidR="009B10EA" w:rsidRPr="004055C7" w:rsidRDefault="009B10EA" w:rsidP="009B10EA">
      <w:pPr>
        <w:pStyle w:val="BodyText"/>
        <w:spacing w:after="0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3D217A98" w14:textId="727599FC" w:rsidR="00FD3534" w:rsidRPr="004055C7" w:rsidRDefault="00293E79" w:rsidP="00FD3534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20</w:t>
      </w:r>
      <w:r w:rsidR="009B10EA" w:rsidRPr="004055C7">
        <w:rPr>
          <w:rFonts w:ascii="Arial" w:hAnsi="Arial" w:cs="Arial"/>
          <w:sz w:val="22"/>
          <w:szCs w:val="22"/>
          <w:lang w:val="en-AU"/>
        </w:rPr>
        <w:t>.</w:t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  <w:t xml:space="preserve">Which </w:t>
      </w:r>
      <w:r w:rsidR="00354A25" w:rsidRPr="004055C7">
        <w:rPr>
          <w:rFonts w:ascii="Arial" w:hAnsi="Arial" w:cs="Arial"/>
          <w:sz w:val="22"/>
          <w:szCs w:val="22"/>
          <w:lang w:val="en-AU"/>
        </w:rPr>
        <w:t xml:space="preserve">one </w:t>
      </w:r>
      <w:r w:rsidR="009B10EA" w:rsidRPr="004055C7">
        <w:rPr>
          <w:rFonts w:ascii="Arial" w:hAnsi="Arial" w:cs="Arial"/>
          <w:sz w:val="22"/>
          <w:szCs w:val="22"/>
          <w:lang w:val="en-AU"/>
        </w:rPr>
        <w:t xml:space="preserve">of the following compounds </w:t>
      </w:r>
      <w:r w:rsidR="00A3625B" w:rsidRPr="004055C7">
        <w:rPr>
          <w:rFonts w:ascii="Arial" w:hAnsi="Arial" w:cs="Arial"/>
          <w:sz w:val="22"/>
          <w:szCs w:val="22"/>
          <w:lang w:val="en-AU"/>
        </w:rPr>
        <w:t xml:space="preserve">is the product </w:t>
      </w:r>
      <w:r w:rsidR="00362C0D">
        <w:rPr>
          <w:rFonts w:ascii="Arial" w:hAnsi="Arial" w:cs="Arial"/>
          <w:sz w:val="22"/>
          <w:szCs w:val="22"/>
          <w:lang w:val="en-AU"/>
        </w:rPr>
        <w:t>of t</w:t>
      </w:r>
      <w:r w:rsidR="00A3625B" w:rsidRPr="004055C7">
        <w:rPr>
          <w:rFonts w:ascii="Arial" w:hAnsi="Arial" w:cs="Arial"/>
          <w:sz w:val="22"/>
          <w:szCs w:val="22"/>
          <w:lang w:val="en-AU"/>
        </w:rPr>
        <w:t xml:space="preserve">he complete oxidation of 2,2-dimethylbutan-1-ol? </w:t>
      </w:r>
    </w:p>
    <w:p w14:paraId="79F43E24" w14:textId="77777777" w:rsidR="00FD3534" w:rsidRPr="004055C7" w:rsidRDefault="00FD3534" w:rsidP="00FD3534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450B9170" w14:textId="77777777" w:rsidR="00FD3534" w:rsidRPr="004055C7" w:rsidRDefault="00FD3534" w:rsidP="00FD3534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9B10EA" w:rsidRPr="004055C7">
        <w:rPr>
          <w:rFonts w:ascii="Arial" w:hAnsi="Arial" w:cs="Arial"/>
          <w:sz w:val="22"/>
          <w:szCs w:val="22"/>
          <w:lang w:val="en-AU"/>
        </w:rPr>
        <w:t>CH</w:t>
      </w:r>
      <w:r w:rsidR="009B10EA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9B10EA" w:rsidRPr="004055C7">
        <w:rPr>
          <w:rFonts w:ascii="Arial" w:hAnsi="Arial" w:cs="Arial"/>
          <w:sz w:val="22"/>
          <w:szCs w:val="22"/>
          <w:lang w:val="en-AU"/>
        </w:rPr>
        <w:t>CH</w:t>
      </w:r>
      <w:r w:rsidR="009B10EA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020907" w:rsidRPr="004055C7">
        <w:rPr>
          <w:rFonts w:ascii="Arial" w:hAnsi="Arial" w:cs="Arial"/>
          <w:sz w:val="22"/>
          <w:szCs w:val="22"/>
          <w:lang w:val="en-AU"/>
        </w:rPr>
        <w:t>COCH(CH</w:t>
      </w:r>
      <w:r w:rsidR="00020907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020907" w:rsidRPr="004055C7">
        <w:rPr>
          <w:rFonts w:ascii="Arial" w:hAnsi="Arial" w:cs="Arial"/>
          <w:sz w:val="22"/>
          <w:szCs w:val="22"/>
          <w:lang w:val="en-AU"/>
        </w:rPr>
        <w:t>)</w:t>
      </w:r>
      <w:r w:rsidR="00020907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</w:p>
    <w:p w14:paraId="477C861F" w14:textId="77777777" w:rsidR="00FD3534" w:rsidRPr="004055C7" w:rsidRDefault="00FD3534" w:rsidP="00FD3534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A3625B" w:rsidRPr="004055C7">
        <w:rPr>
          <w:rFonts w:ascii="Arial" w:hAnsi="Arial" w:cs="Arial"/>
          <w:sz w:val="22"/>
          <w:szCs w:val="22"/>
          <w:lang w:val="en-AU"/>
        </w:rPr>
        <w:t>CH</w:t>
      </w:r>
      <w:r w:rsidR="00A3625B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A3625B" w:rsidRPr="004055C7">
        <w:rPr>
          <w:rFonts w:ascii="Arial" w:hAnsi="Arial" w:cs="Arial"/>
          <w:sz w:val="22"/>
          <w:szCs w:val="22"/>
          <w:lang w:val="en-AU"/>
        </w:rPr>
        <w:t>CH</w:t>
      </w:r>
      <w:r w:rsidR="00A3625B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A3625B" w:rsidRPr="004055C7">
        <w:rPr>
          <w:rFonts w:ascii="Arial" w:hAnsi="Arial" w:cs="Arial"/>
          <w:sz w:val="22"/>
          <w:szCs w:val="22"/>
          <w:lang w:val="en-AU"/>
        </w:rPr>
        <w:t>C(CH</w:t>
      </w:r>
      <w:r w:rsidR="00A3625B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A3625B" w:rsidRPr="004055C7">
        <w:rPr>
          <w:rFonts w:ascii="Arial" w:hAnsi="Arial" w:cs="Arial"/>
          <w:sz w:val="22"/>
          <w:szCs w:val="22"/>
          <w:lang w:val="en-AU"/>
        </w:rPr>
        <w:t>)</w:t>
      </w:r>
      <w:r w:rsidR="00A3625B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A3625B" w:rsidRPr="004055C7">
        <w:rPr>
          <w:rFonts w:ascii="Arial" w:hAnsi="Arial" w:cs="Arial"/>
          <w:sz w:val="22"/>
          <w:szCs w:val="22"/>
          <w:lang w:val="en-AU"/>
        </w:rPr>
        <w:t>CHO</w:t>
      </w:r>
    </w:p>
    <w:p w14:paraId="33DD2581" w14:textId="77777777" w:rsidR="00FD3534" w:rsidRPr="004055C7" w:rsidRDefault="00FD3534" w:rsidP="00FD3534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A3625B" w:rsidRPr="004055C7">
        <w:rPr>
          <w:rFonts w:ascii="Arial" w:hAnsi="Arial" w:cs="Arial"/>
          <w:sz w:val="22"/>
          <w:szCs w:val="22"/>
          <w:lang w:val="en-AU"/>
        </w:rPr>
        <w:t>CH</w:t>
      </w:r>
      <w:r w:rsidR="00A3625B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A3625B" w:rsidRPr="004055C7">
        <w:rPr>
          <w:rFonts w:ascii="Arial" w:hAnsi="Arial" w:cs="Arial"/>
          <w:sz w:val="22"/>
          <w:szCs w:val="22"/>
          <w:lang w:val="en-AU"/>
        </w:rPr>
        <w:t>CH</w:t>
      </w:r>
      <w:r w:rsidR="00A3625B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A3625B" w:rsidRPr="004055C7">
        <w:rPr>
          <w:rFonts w:ascii="Arial" w:hAnsi="Arial" w:cs="Arial"/>
          <w:sz w:val="22"/>
          <w:szCs w:val="22"/>
          <w:lang w:val="en-AU"/>
        </w:rPr>
        <w:t>(CH</w:t>
      </w:r>
      <w:r w:rsidR="00A3625B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A3625B" w:rsidRPr="004055C7">
        <w:rPr>
          <w:rFonts w:ascii="Arial" w:hAnsi="Arial" w:cs="Arial"/>
          <w:sz w:val="22"/>
          <w:szCs w:val="22"/>
          <w:lang w:val="en-AU"/>
        </w:rPr>
        <w:t>)</w:t>
      </w:r>
      <w:r w:rsidR="00A3625B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A3625B" w:rsidRPr="004055C7">
        <w:rPr>
          <w:rFonts w:ascii="Arial" w:hAnsi="Arial" w:cs="Arial"/>
          <w:sz w:val="22"/>
          <w:szCs w:val="22"/>
          <w:lang w:val="en-AU"/>
        </w:rPr>
        <w:t>COOH</w:t>
      </w:r>
    </w:p>
    <w:p w14:paraId="61CE2B81" w14:textId="7A8B5E8A" w:rsidR="00A3625B" w:rsidRPr="004055C7" w:rsidRDefault="00FD3534" w:rsidP="00FD3534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(d)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A3625B" w:rsidRPr="004055C7">
        <w:rPr>
          <w:rFonts w:ascii="Arial" w:hAnsi="Arial" w:cs="Arial"/>
          <w:sz w:val="22"/>
          <w:szCs w:val="22"/>
          <w:highlight w:val="lightGray"/>
          <w:lang w:val="en-AU"/>
        </w:rPr>
        <w:t>CH</w:t>
      </w:r>
      <w:r w:rsidR="00A3625B"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3</w:t>
      </w:r>
      <w:r w:rsidR="00A3625B" w:rsidRPr="004055C7">
        <w:rPr>
          <w:rFonts w:ascii="Arial" w:hAnsi="Arial" w:cs="Arial"/>
          <w:sz w:val="22"/>
          <w:szCs w:val="22"/>
          <w:highlight w:val="lightGray"/>
          <w:lang w:val="en-AU"/>
        </w:rPr>
        <w:t>CH</w:t>
      </w:r>
      <w:r w:rsidR="00A3625B"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  <w:r w:rsidR="00A3625B" w:rsidRPr="004055C7">
        <w:rPr>
          <w:rFonts w:ascii="Arial" w:hAnsi="Arial" w:cs="Arial"/>
          <w:sz w:val="22"/>
          <w:szCs w:val="22"/>
          <w:highlight w:val="lightGray"/>
          <w:lang w:val="en-AU"/>
        </w:rPr>
        <w:t>C</w:t>
      </w:r>
      <w:r w:rsidR="00020907" w:rsidRPr="004055C7">
        <w:rPr>
          <w:rFonts w:ascii="Arial" w:hAnsi="Arial" w:cs="Arial"/>
          <w:sz w:val="22"/>
          <w:szCs w:val="22"/>
          <w:highlight w:val="lightGray"/>
          <w:lang w:val="en-AU"/>
        </w:rPr>
        <w:t>(</w:t>
      </w:r>
      <w:r w:rsidR="00A3625B" w:rsidRPr="004055C7">
        <w:rPr>
          <w:rFonts w:ascii="Arial" w:hAnsi="Arial" w:cs="Arial"/>
          <w:sz w:val="22"/>
          <w:szCs w:val="22"/>
          <w:highlight w:val="lightGray"/>
          <w:lang w:val="en-AU"/>
        </w:rPr>
        <w:t>CH</w:t>
      </w:r>
      <w:r w:rsidR="00A3625B"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3</w:t>
      </w:r>
      <w:r w:rsidR="00A3625B" w:rsidRPr="004055C7">
        <w:rPr>
          <w:rFonts w:ascii="Arial" w:hAnsi="Arial" w:cs="Arial"/>
          <w:sz w:val="22"/>
          <w:szCs w:val="22"/>
          <w:highlight w:val="lightGray"/>
          <w:lang w:val="en-AU"/>
        </w:rPr>
        <w:t>)</w:t>
      </w:r>
      <w:r w:rsidR="00A3625B" w:rsidRPr="004055C7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  <w:r w:rsidR="00A3625B" w:rsidRPr="004055C7">
        <w:rPr>
          <w:rFonts w:ascii="Arial" w:hAnsi="Arial" w:cs="Arial"/>
          <w:sz w:val="22"/>
          <w:szCs w:val="22"/>
          <w:highlight w:val="lightGray"/>
          <w:lang w:val="en-AU"/>
        </w:rPr>
        <w:t>COOH</w:t>
      </w:r>
    </w:p>
    <w:p w14:paraId="4A21DBE1" w14:textId="77777777" w:rsidR="003E0C43" w:rsidRPr="004055C7" w:rsidRDefault="003E0C43" w:rsidP="003E0C43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280E07F5" w14:textId="77777777" w:rsidR="003E0C43" w:rsidRPr="004055C7" w:rsidRDefault="003E0C43" w:rsidP="003E0C43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18EE8A8E" w14:textId="3A2BAE9F" w:rsidR="009B10EA" w:rsidRPr="004055C7" w:rsidRDefault="00293E79" w:rsidP="003E0C43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21</w:t>
      </w:r>
      <w:r w:rsidR="009B10EA" w:rsidRPr="004055C7">
        <w:rPr>
          <w:rFonts w:ascii="Arial" w:hAnsi="Arial" w:cs="Arial"/>
          <w:sz w:val="22"/>
          <w:szCs w:val="22"/>
          <w:lang w:val="en-AU"/>
        </w:rPr>
        <w:t>.</w:t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</w:r>
      <w:r w:rsidR="0088368F" w:rsidRPr="004055C7">
        <w:rPr>
          <w:rFonts w:ascii="Arial" w:hAnsi="Arial" w:cs="Arial"/>
          <w:sz w:val="22"/>
          <w:szCs w:val="22"/>
          <w:lang w:val="en-AU"/>
        </w:rPr>
        <w:t xml:space="preserve">Which </w:t>
      </w:r>
      <w:r w:rsidR="00AF4231" w:rsidRPr="004055C7">
        <w:rPr>
          <w:rFonts w:ascii="Arial" w:hAnsi="Arial" w:cs="Arial"/>
          <w:sz w:val="22"/>
          <w:szCs w:val="22"/>
          <w:lang w:val="en-AU"/>
        </w:rPr>
        <w:t xml:space="preserve">one </w:t>
      </w:r>
      <w:r w:rsidR="00A308E9">
        <w:rPr>
          <w:rFonts w:ascii="Arial" w:hAnsi="Arial" w:cs="Arial"/>
          <w:sz w:val="22"/>
          <w:szCs w:val="22"/>
          <w:lang w:val="en-AU"/>
        </w:rPr>
        <w:t>of the following pair</w:t>
      </w:r>
      <w:r w:rsidR="0088368F" w:rsidRPr="004055C7">
        <w:rPr>
          <w:rFonts w:ascii="Arial" w:hAnsi="Arial" w:cs="Arial"/>
          <w:sz w:val="22"/>
          <w:szCs w:val="22"/>
          <w:lang w:val="en-AU"/>
        </w:rPr>
        <w:t xml:space="preserve">s of compounds would produce biodiesel if reacted </w:t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E6026F">
        <w:rPr>
          <w:rFonts w:ascii="Arial" w:hAnsi="Arial" w:cs="Arial"/>
          <w:sz w:val="22"/>
          <w:szCs w:val="22"/>
          <w:lang w:val="en-AU"/>
        </w:rPr>
        <w:t>together?</w:t>
      </w:r>
    </w:p>
    <w:p w14:paraId="189E9AAD" w14:textId="77777777" w:rsidR="00FD3534" w:rsidRPr="004055C7" w:rsidRDefault="00FD3534" w:rsidP="00FD3534">
      <w:pPr>
        <w:rPr>
          <w:rFonts w:ascii="Arial" w:hAnsi="Arial" w:cs="Arial"/>
          <w:sz w:val="22"/>
          <w:szCs w:val="22"/>
          <w:lang w:val="en-AU"/>
        </w:rPr>
      </w:pPr>
    </w:p>
    <w:p w14:paraId="21CA223A" w14:textId="58F3FC3E" w:rsidR="00FD3534" w:rsidRPr="004055C7" w:rsidRDefault="00FD3534" w:rsidP="00FD3534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CE285D" w:rsidRPr="004055C7">
        <w:rPr>
          <w:rFonts w:ascii="Arial" w:hAnsi="Arial" w:cs="Arial"/>
          <w:sz w:val="22"/>
          <w:szCs w:val="22"/>
          <w:lang w:val="en-AU"/>
        </w:rPr>
        <w:t xml:space="preserve">a triglyceride </w:t>
      </w:r>
      <w:r w:rsidR="0088368F" w:rsidRPr="004055C7">
        <w:rPr>
          <w:rFonts w:ascii="Arial" w:hAnsi="Arial" w:cs="Arial"/>
          <w:sz w:val="22"/>
          <w:szCs w:val="22"/>
          <w:lang w:val="en-AU"/>
        </w:rPr>
        <w:t>and a</w:t>
      </w:r>
      <w:r w:rsidR="00E264B4" w:rsidRPr="004055C7">
        <w:rPr>
          <w:rFonts w:ascii="Arial" w:hAnsi="Arial" w:cs="Arial"/>
          <w:sz w:val="22"/>
          <w:szCs w:val="22"/>
          <w:lang w:val="en-AU"/>
        </w:rPr>
        <w:t xml:space="preserve"> strong alkali</w:t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CE285D" w:rsidRPr="004055C7">
        <w:rPr>
          <w:rFonts w:ascii="Arial" w:hAnsi="Arial" w:cs="Arial"/>
          <w:sz w:val="22"/>
          <w:szCs w:val="22"/>
          <w:lang w:val="en-AU"/>
        </w:rPr>
        <w:t>carboxylic</w:t>
      </w:r>
      <w:r w:rsidR="00E264B4" w:rsidRPr="004055C7">
        <w:rPr>
          <w:rFonts w:ascii="Arial" w:hAnsi="Arial" w:cs="Arial"/>
          <w:sz w:val="22"/>
          <w:szCs w:val="22"/>
          <w:lang w:val="en-AU"/>
        </w:rPr>
        <w:t xml:space="preserve"> acid and a strong oxidising agent</w:t>
      </w:r>
    </w:p>
    <w:p w14:paraId="403BC4FB" w14:textId="77777777" w:rsidR="00FD3534" w:rsidRPr="004055C7" w:rsidRDefault="00FD3534" w:rsidP="00FD3534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(c)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9B10EA" w:rsidRPr="004055C7">
        <w:rPr>
          <w:rFonts w:ascii="Arial" w:hAnsi="Arial" w:cs="Arial"/>
          <w:sz w:val="22"/>
          <w:szCs w:val="22"/>
          <w:highlight w:val="lightGray"/>
          <w:lang w:val="en-AU"/>
        </w:rPr>
        <w:t>a</w:t>
      </w:r>
      <w:r w:rsidR="00CE285D" w:rsidRPr="004055C7">
        <w:rPr>
          <w:rFonts w:ascii="Arial" w:hAnsi="Arial" w:cs="Arial"/>
          <w:sz w:val="22"/>
          <w:szCs w:val="22"/>
          <w:highlight w:val="lightGray"/>
          <w:lang w:val="en-AU"/>
        </w:rPr>
        <w:t>n alcohol and a triglyceride</w:t>
      </w:r>
    </w:p>
    <w:p w14:paraId="3CDD1CA6" w14:textId="43D6408D" w:rsidR="009B10EA" w:rsidRPr="004055C7" w:rsidRDefault="00FD3534" w:rsidP="00FD3534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E264B4" w:rsidRPr="004055C7">
        <w:rPr>
          <w:rFonts w:ascii="Arial" w:hAnsi="Arial" w:cs="Arial"/>
          <w:sz w:val="22"/>
          <w:szCs w:val="22"/>
          <w:lang w:val="en-AU"/>
        </w:rPr>
        <w:t>a fatty acid and an ester</w:t>
      </w:r>
    </w:p>
    <w:p w14:paraId="3A0BFB16" w14:textId="77777777" w:rsidR="00362C0D" w:rsidRDefault="00362C0D">
      <w:pPr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br w:type="page"/>
      </w:r>
    </w:p>
    <w:p w14:paraId="612A43F0" w14:textId="7DD340D3" w:rsidR="009B10EA" w:rsidRPr="004055C7" w:rsidRDefault="00293E79" w:rsidP="00207C19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lastRenderedPageBreak/>
        <w:t>22</w:t>
      </w:r>
      <w:r w:rsidR="009B10EA" w:rsidRPr="004055C7">
        <w:rPr>
          <w:rFonts w:ascii="Arial" w:hAnsi="Arial" w:cs="Arial"/>
          <w:sz w:val="22"/>
          <w:szCs w:val="22"/>
          <w:lang w:val="en-AU"/>
        </w:rPr>
        <w:t xml:space="preserve">. </w:t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</w:r>
      <w:r w:rsidR="00E264B4" w:rsidRPr="004055C7">
        <w:rPr>
          <w:rFonts w:ascii="Arial" w:hAnsi="Arial" w:cs="Arial"/>
          <w:sz w:val="22"/>
          <w:szCs w:val="22"/>
          <w:lang w:val="en-AU"/>
        </w:rPr>
        <w:t xml:space="preserve">Which one of the following dipeptides would be produced by the reaction of </w:t>
      </w:r>
      <w:r w:rsidR="00207C19" w:rsidRPr="004055C7">
        <w:rPr>
          <w:rFonts w:ascii="Arial" w:hAnsi="Arial" w:cs="Arial"/>
          <w:sz w:val="22"/>
          <w:szCs w:val="22"/>
          <w:lang w:val="en-AU"/>
        </w:rPr>
        <w:t xml:space="preserve">valine </w:t>
      </w:r>
      <w:r w:rsidR="00E264B4" w:rsidRPr="004055C7">
        <w:rPr>
          <w:rFonts w:ascii="Arial" w:hAnsi="Arial" w:cs="Arial"/>
          <w:sz w:val="22"/>
          <w:szCs w:val="22"/>
          <w:lang w:val="en-AU"/>
        </w:rPr>
        <w:t xml:space="preserve">and </w:t>
      </w:r>
      <w:r w:rsidR="00E6026F">
        <w:rPr>
          <w:rFonts w:ascii="Arial" w:hAnsi="Arial" w:cs="Arial"/>
          <w:sz w:val="22"/>
          <w:szCs w:val="22"/>
          <w:lang w:val="en-AU"/>
        </w:rPr>
        <w:t>serine?</w:t>
      </w:r>
      <w:r w:rsidR="00207C19" w:rsidRPr="004055C7">
        <w:rPr>
          <w:rFonts w:ascii="Arial" w:hAnsi="Arial" w:cs="Arial"/>
          <w:sz w:val="22"/>
          <w:szCs w:val="22"/>
          <w:lang w:val="en-AU"/>
        </w:rPr>
        <w:t xml:space="preserve"> (Use the structures of amino acids given in your Data Booklet to help with this question)</w:t>
      </w:r>
    </w:p>
    <w:p w14:paraId="6E0347E4" w14:textId="2080BDBC" w:rsidR="00E264B4" w:rsidRPr="004055C7" w:rsidRDefault="00E264B4" w:rsidP="009B10EA">
      <w:pPr>
        <w:rPr>
          <w:rFonts w:ascii="Arial" w:hAnsi="Arial" w:cs="Arial"/>
          <w:sz w:val="22"/>
          <w:szCs w:val="22"/>
          <w:lang w:val="en-AU"/>
        </w:rPr>
      </w:pPr>
    </w:p>
    <w:p w14:paraId="49F0062A" w14:textId="028C8AE4" w:rsidR="009B10EA" w:rsidRPr="004055C7" w:rsidRDefault="009B10EA" w:rsidP="00B43487">
      <w:pPr>
        <w:spacing w:line="360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207C19" w:rsidRPr="004055C7">
        <w:rPr>
          <w:rFonts w:ascii="Arial" w:hAnsi="Arial" w:cs="Arial"/>
          <w:sz w:val="22"/>
          <w:szCs w:val="22"/>
          <w:lang w:val="en-AU"/>
        </w:rPr>
        <w:t>HOOCCH(CH</w:t>
      </w:r>
      <w:proofErr w:type="gramStart"/>
      <w:r w:rsidR="007115E7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207C19" w:rsidRPr="004055C7">
        <w:rPr>
          <w:rFonts w:ascii="Arial" w:hAnsi="Arial" w:cs="Arial"/>
          <w:sz w:val="22"/>
          <w:szCs w:val="22"/>
          <w:lang w:val="en-AU"/>
        </w:rPr>
        <w:t>)NHCO</w:t>
      </w:r>
      <w:r w:rsidR="007115E7" w:rsidRPr="004055C7">
        <w:rPr>
          <w:rFonts w:ascii="Arial" w:hAnsi="Arial" w:cs="Arial"/>
          <w:sz w:val="22"/>
          <w:szCs w:val="22"/>
          <w:lang w:val="en-AU"/>
        </w:rPr>
        <w:t>CH</w:t>
      </w:r>
      <w:proofErr w:type="gramEnd"/>
      <w:r w:rsidR="007115E7" w:rsidRPr="004055C7">
        <w:rPr>
          <w:rFonts w:ascii="Arial" w:hAnsi="Arial" w:cs="Arial"/>
          <w:sz w:val="22"/>
          <w:szCs w:val="22"/>
          <w:lang w:val="en-AU"/>
        </w:rPr>
        <w:t>(</w:t>
      </w:r>
      <w:r w:rsidR="001A0872" w:rsidRPr="004055C7">
        <w:rPr>
          <w:rFonts w:ascii="Arial" w:hAnsi="Arial" w:cs="Arial"/>
          <w:sz w:val="22"/>
          <w:szCs w:val="22"/>
          <w:lang w:val="en-AU"/>
        </w:rPr>
        <w:t>CH</w:t>
      </w:r>
      <w:r w:rsidR="001A0872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1A0872" w:rsidRPr="004055C7">
        <w:rPr>
          <w:rFonts w:ascii="Arial" w:hAnsi="Arial" w:cs="Arial"/>
          <w:sz w:val="22"/>
          <w:szCs w:val="22"/>
          <w:lang w:val="en-AU"/>
        </w:rPr>
        <w:t>)</w:t>
      </w:r>
      <w:r w:rsidR="001A0872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207C19" w:rsidRPr="004055C7">
        <w:rPr>
          <w:rFonts w:ascii="Arial" w:hAnsi="Arial" w:cs="Arial"/>
          <w:sz w:val="22"/>
          <w:szCs w:val="22"/>
          <w:lang w:val="en-AU"/>
        </w:rPr>
        <w:t>NH</w:t>
      </w:r>
      <w:r w:rsidR="00207C19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</w:p>
    <w:p w14:paraId="2C212EC0" w14:textId="7B5884ED" w:rsidR="006F1288" w:rsidRPr="004055C7" w:rsidRDefault="006F1288" w:rsidP="00B43487">
      <w:pPr>
        <w:spacing w:line="360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</w:t>
      </w:r>
      <w:r w:rsidRPr="001423B4">
        <w:rPr>
          <w:rFonts w:ascii="Arial" w:hAnsi="Arial" w:cs="Arial"/>
          <w:sz w:val="22"/>
          <w:szCs w:val="22"/>
          <w:lang w:val="en-AU"/>
        </w:rPr>
        <w:t>b)</w:t>
      </w:r>
      <w:r w:rsidRPr="001423B4">
        <w:rPr>
          <w:rFonts w:ascii="Arial" w:hAnsi="Arial" w:cs="Arial"/>
          <w:sz w:val="22"/>
          <w:szCs w:val="22"/>
          <w:lang w:val="en-AU"/>
        </w:rPr>
        <w:tab/>
        <w:t>CH</w:t>
      </w:r>
      <w:r w:rsidRPr="001423B4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1423B4">
        <w:rPr>
          <w:rFonts w:ascii="Arial" w:hAnsi="Arial" w:cs="Arial"/>
          <w:sz w:val="22"/>
          <w:szCs w:val="22"/>
          <w:lang w:val="en-AU"/>
        </w:rPr>
        <w:t>CH(CH</w:t>
      </w:r>
      <w:r w:rsidRPr="001423B4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proofErr w:type="gramStart"/>
      <w:r w:rsidRPr="001423B4">
        <w:rPr>
          <w:rFonts w:ascii="Arial" w:hAnsi="Arial" w:cs="Arial"/>
          <w:sz w:val="22"/>
          <w:szCs w:val="22"/>
          <w:lang w:val="en-AU"/>
        </w:rPr>
        <w:t>OH)NHCOCH</w:t>
      </w:r>
      <w:proofErr w:type="gramEnd"/>
      <w:r w:rsidRPr="001423B4">
        <w:rPr>
          <w:rFonts w:ascii="Arial" w:hAnsi="Arial" w:cs="Arial"/>
          <w:sz w:val="22"/>
          <w:szCs w:val="22"/>
          <w:lang w:val="en-AU"/>
        </w:rPr>
        <w:t>(CH(CH</w:t>
      </w:r>
      <w:r w:rsidRPr="001423B4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1423B4">
        <w:rPr>
          <w:rFonts w:ascii="Arial" w:hAnsi="Arial" w:cs="Arial"/>
          <w:sz w:val="22"/>
          <w:szCs w:val="22"/>
          <w:lang w:val="en-AU"/>
        </w:rPr>
        <w:t>)</w:t>
      </w:r>
      <w:r w:rsidRPr="001423B4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1423B4">
        <w:rPr>
          <w:rFonts w:ascii="Arial" w:hAnsi="Arial" w:cs="Arial"/>
          <w:sz w:val="22"/>
          <w:szCs w:val="22"/>
          <w:lang w:val="en-AU"/>
        </w:rPr>
        <w:t>)NH</w:t>
      </w:r>
      <w:r w:rsidRPr="001423B4">
        <w:rPr>
          <w:rFonts w:ascii="Arial" w:hAnsi="Arial" w:cs="Arial"/>
          <w:sz w:val="22"/>
          <w:szCs w:val="22"/>
          <w:vertAlign w:val="subscript"/>
          <w:lang w:val="en-AU"/>
        </w:rPr>
        <w:t>2</w:t>
      </w:r>
    </w:p>
    <w:p w14:paraId="100B4A6E" w14:textId="291CED2A" w:rsidR="006F1288" w:rsidRPr="004055C7" w:rsidRDefault="006F1288" w:rsidP="00B43487">
      <w:pPr>
        <w:spacing w:line="360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  <w:t>HOOCCH(CH</w:t>
      </w:r>
      <w:proofErr w:type="gramStart"/>
      <w:r w:rsidR="007115E7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lang w:val="en-AU"/>
        </w:rPr>
        <w:t>)NHCOCH</w:t>
      </w:r>
      <w:proofErr w:type="gramEnd"/>
      <w:r w:rsidRPr="004055C7">
        <w:rPr>
          <w:rFonts w:ascii="Arial" w:hAnsi="Arial" w:cs="Arial"/>
          <w:sz w:val="22"/>
          <w:szCs w:val="22"/>
          <w:lang w:val="en-AU"/>
        </w:rPr>
        <w:t>(CH(CH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Fonts w:ascii="Arial" w:hAnsi="Arial" w:cs="Arial"/>
          <w:sz w:val="22"/>
          <w:szCs w:val="22"/>
          <w:lang w:val="en-AU"/>
        </w:rPr>
        <w:t>)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)NH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</w:p>
    <w:p w14:paraId="1C3306CD" w14:textId="022F0316" w:rsidR="006F1288" w:rsidRPr="004055C7" w:rsidRDefault="006F1288" w:rsidP="000F29D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1423B4">
        <w:rPr>
          <w:rFonts w:ascii="Arial" w:hAnsi="Arial" w:cs="Arial"/>
          <w:sz w:val="22"/>
          <w:szCs w:val="22"/>
          <w:highlight w:val="lightGray"/>
          <w:lang w:val="en-AU"/>
        </w:rPr>
        <w:t>(d)</w:t>
      </w:r>
      <w:r w:rsidRPr="001423B4">
        <w:rPr>
          <w:rFonts w:ascii="Arial" w:hAnsi="Arial" w:cs="Arial"/>
          <w:sz w:val="22"/>
          <w:szCs w:val="22"/>
          <w:highlight w:val="lightGray"/>
          <w:lang w:val="en-AU"/>
        </w:rPr>
        <w:tab/>
        <w:t>HOOCCH(CH</w:t>
      </w:r>
      <w:r w:rsidRPr="001423B4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  <w:proofErr w:type="gramStart"/>
      <w:r w:rsidRPr="001423B4">
        <w:rPr>
          <w:rFonts w:ascii="Arial" w:hAnsi="Arial" w:cs="Arial"/>
          <w:sz w:val="22"/>
          <w:szCs w:val="22"/>
          <w:highlight w:val="lightGray"/>
          <w:lang w:val="en-AU"/>
        </w:rPr>
        <w:t>OH</w:t>
      </w:r>
      <w:r w:rsidR="007115E7" w:rsidRPr="001423B4">
        <w:rPr>
          <w:rFonts w:ascii="Arial" w:hAnsi="Arial" w:cs="Arial"/>
          <w:sz w:val="22"/>
          <w:szCs w:val="22"/>
          <w:highlight w:val="lightGray"/>
          <w:lang w:val="en-AU"/>
        </w:rPr>
        <w:t>)NHC</w:t>
      </w:r>
      <w:r w:rsidR="00D453BB" w:rsidRPr="001423B4">
        <w:rPr>
          <w:rFonts w:ascii="Arial" w:hAnsi="Arial" w:cs="Arial"/>
          <w:sz w:val="22"/>
          <w:szCs w:val="22"/>
          <w:highlight w:val="lightGray"/>
          <w:lang w:val="en-AU"/>
        </w:rPr>
        <w:t>O</w:t>
      </w:r>
      <w:r w:rsidRPr="001423B4">
        <w:rPr>
          <w:rFonts w:ascii="Arial" w:hAnsi="Arial" w:cs="Arial"/>
          <w:sz w:val="22"/>
          <w:szCs w:val="22"/>
          <w:highlight w:val="lightGray"/>
          <w:lang w:val="en-AU"/>
        </w:rPr>
        <w:t>CH</w:t>
      </w:r>
      <w:proofErr w:type="gramEnd"/>
      <w:r w:rsidRPr="001423B4">
        <w:rPr>
          <w:rFonts w:ascii="Arial" w:hAnsi="Arial" w:cs="Arial"/>
          <w:sz w:val="22"/>
          <w:szCs w:val="22"/>
          <w:highlight w:val="lightGray"/>
          <w:lang w:val="en-AU"/>
        </w:rPr>
        <w:t>(CH(CH</w:t>
      </w:r>
      <w:r w:rsidRPr="001423B4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3</w:t>
      </w:r>
      <w:r w:rsidRPr="001423B4">
        <w:rPr>
          <w:rFonts w:ascii="Arial" w:hAnsi="Arial" w:cs="Arial"/>
          <w:sz w:val="22"/>
          <w:szCs w:val="22"/>
          <w:highlight w:val="lightGray"/>
          <w:lang w:val="en-AU"/>
        </w:rPr>
        <w:t>)</w:t>
      </w:r>
      <w:r w:rsidRPr="001423B4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  <w:r w:rsidRPr="001423B4">
        <w:rPr>
          <w:rFonts w:ascii="Arial" w:hAnsi="Arial" w:cs="Arial"/>
          <w:sz w:val="22"/>
          <w:szCs w:val="22"/>
          <w:highlight w:val="lightGray"/>
          <w:lang w:val="en-AU"/>
        </w:rPr>
        <w:t>)NH</w:t>
      </w:r>
      <w:r w:rsidRPr="001423B4">
        <w:rPr>
          <w:rFonts w:ascii="Arial" w:hAnsi="Arial" w:cs="Arial"/>
          <w:sz w:val="22"/>
          <w:szCs w:val="22"/>
          <w:highlight w:val="lightGray"/>
          <w:vertAlign w:val="subscript"/>
          <w:lang w:val="en-AU"/>
        </w:rPr>
        <w:t>2</w:t>
      </w:r>
    </w:p>
    <w:p w14:paraId="5EA4DE8C" w14:textId="71A98B45" w:rsidR="00C54979" w:rsidRPr="004055C7" w:rsidRDefault="00C54979" w:rsidP="009B10EA">
      <w:pPr>
        <w:rPr>
          <w:rFonts w:ascii="Arial" w:hAnsi="Arial" w:cs="Arial"/>
          <w:sz w:val="22"/>
          <w:szCs w:val="22"/>
          <w:lang w:val="en-AU"/>
        </w:rPr>
      </w:pPr>
    </w:p>
    <w:p w14:paraId="26ECC80A" w14:textId="77777777" w:rsidR="0029207F" w:rsidRPr="004055C7" w:rsidRDefault="0029207F" w:rsidP="009B10EA">
      <w:pPr>
        <w:rPr>
          <w:rFonts w:ascii="Arial" w:hAnsi="Arial" w:cs="Arial"/>
          <w:sz w:val="22"/>
          <w:szCs w:val="22"/>
          <w:lang w:val="en-AU"/>
        </w:rPr>
      </w:pPr>
    </w:p>
    <w:p w14:paraId="1BF9F1B8" w14:textId="059652CA" w:rsidR="00C54979" w:rsidRPr="004055C7" w:rsidRDefault="00293E79" w:rsidP="009B10EA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23</w:t>
      </w:r>
      <w:r w:rsidR="003E0C43" w:rsidRPr="004055C7">
        <w:rPr>
          <w:rFonts w:ascii="Arial" w:hAnsi="Arial" w:cs="Arial"/>
          <w:sz w:val="22"/>
          <w:szCs w:val="22"/>
          <w:lang w:val="en-AU"/>
        </w:rPr>
        <w:t>.</w:t>
      </w:r>
      <w:r w:rsidR="00C54979" w:rsidRPr="004055C7">
        <w:rPr>
          <w:rFonts w:ascii="Arial" w:hAnsi="Arial" w:cs="Arial"/>
          <w:sz w:val="22"/>
          <w:szCs w:val="22"/>
          <w:lang w:val="en-AU"/>
        </w:rPr>
        <w:tab/>
        <w:t xml:space="preserve">Which one of the monomers shown below can be used to synthesise the following </w:t>
      </w:r>
      <w:r w:rsidR="00463B00" w:rsidRPr="004055C7">
        <w:rPr>
          <w:rFonts w:ascii="Arial" w:hAnsi="Arial" w:cs="Arial"/>
          <w:sz w:val="22"/>
          <w:szCs w:val="22"/>
          <w:lang w:val="en-AU"/>
        </w:rPr>
        <w:tab/>
      </w:r>
      <w:r w:rsidR="00C54979" w:rsidRPr="004055C7">
        <w:rPr>
          <w:rFonts w:ascii="Arial" w:hAnsi="Arial" w:cs="Arial"/>
          <w:sz w:val="22"/>
          <w:szCs w:val="22"/>
          <w:lang w:val="en-AU"/>
        </w:rPr>
        <w:t>polymer?</w:t>
      </w:r>
    </w:p>
    <w:p w14:paraId="1EC55D2C" w14:textId="09DCF7C3" w:rsidR="00C54979" w:rsidRPr="004055C7" w:rsidRDefault="0032106C" w:rsidP="009B10EA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D1996D4" wp14:editId="56595B46">
                <wp:simplePos x="0" y="0"/>
                <wp:positionH relativeFrom="column">
                  <wp:posOffset>699770</wp:posOffset>
                </wp:positionH>
                <wp:positionV relativeFrom="paragraph">
                  <wp:posOffset>38100</wp:posOffset>
                </wp:positionV>
                <wp:extent cx="3075940" cy="1019175"/>
                <wp:effectExtent l="0" t="0" r="0" b="0"/>
                <wp:wrapThrough wrapText="bothSides">
                  <wp:wrapPolygon edited="0">
                    <wp:start x="0" y="0"/>
                    <wp:lineTo x="0" y="20994"/>
                    <wp:lineTo x="21404" y="20994"/>
                    <wp:lineTo x="21404" y="0"/>
                    <wp:lineTo x="0" y="0"/>
                  </wp:wrapPolygon>
                </wp:wrapThrough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5940" cy="1019175"/>
                          <a:chOff x="0" y="0"/>
                          <a:chExt cx="3308452" cy="1097280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365" cy="1097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Rectangle 170"/>
                        <wps:cNvSpPr/>
                        <wps:spPr>
                          <a:xfrm>
                            <a:off x="2949677" y="361335"/>
                            <a:ext cx="358775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7374" y="287594"/>
                            <a:ext cx="358775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1BBEAD" id="Group 172" o:spid="_x0000_s1026" style="position:absolute;margin-left:55.1pt;margin-top:3pt;width:242.2pt;height:80.25pt;z-index:251715584;mso-width-relative:margin;mso-height-relative:margin" coordsize="33084,1097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//v7///7+///+/v///v7///7+///+/v///v7/&#10;//7+///+/v///v7///7+///+/v///v7///7+////////////////////////////////////////&#10;///////+/////v////7////+/////v////7////+/////v////7////+/////v////7////+////&#10;/v////7////+/////v////////////////////////////////////////////////////7+///+&#10;/v///v7///7+///+/v///v7///7+///+/v///v7///7+///+/v///v7///7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//v7///7+&#10;///+/v///v7///7+///+/v///v7/////////////////////////////////////////////////&#10;//////////////////////////////7////+/////v////7////+/////v////7////+/////v//&#10;//7////+////////////////////////////////////////////////////////////////////&#10;/////////////////v7///7+///+/v///v7///7+///+/v///v7///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/+/v//////////////////////&#10;////////////////////////////////////////////////////////////////////////////&#10;///////////+/v///v7///7+///+/v///v7///7+////////////////////////////////////&#10;//////////////////////////////////////////////////////////////////////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7+////////////////////////&#10;////////////////////////////////////////////////////////////////////////////&#10;///////////+/////v////7////+/////v////7/////////////////////////////////////&#10;//////////////////////////////////////////////////////////////////////////7+&#10;///+/v///v7/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8+r/0sKy/5eJev9cUFD/LS0t/wAAAP8AAAD/AAAA/wAtLf9QXGf/gZGl/8LS4f/2////////&#10;////////////////////////////////////////////////////////////////////////++r/&#10;0szM/8zMzP/MzMz/zMzM/8zS4f/2////////////////////////////////////////////////&#10;///////////////////////////////////////////////l18z/zMzM/8zMzP/MzMz/zMzS/+r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0r3/iWdQ/wAAAP8AAAD/AAAA/wAAAP8AAAD/&#10;AAAA/wAAAP8AAAD/AAAA/wAAAP8AAAD/AAAA/wAAUP+Jq8f/7v//////////////////////////&#10;//////////////////////////////////////////PMkf8AAAD/AAAA/wAAAP8AAAD/AABA/8fz&#10;////////////////////////////////////////////////////////////////////////////&#10;///////////////z/5EtAP8AAAD/AAAA/wAAAP8AAAD/icf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dK9/4lnUP8AAAD/AAAA/wAAAP8AAAD/&#10;AAAA/wAAAP8AAAD/AAAA/wAAAP8AAAD/AAAA/wAAAP8AAFD/iavH/+7/////////////////////&#10;///////////////////////////////////////////////zzJH/AAAA/wAAAP8AAAD/AAAA/wAA&#10;QP/H8///////////////////////////////////////////////////////////////////////&#10;////////////////////8/+RLQD/AAAA/wAAAP8AAAD/AAAA/4nH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tKy/3BAAP8A&#10;AAD/AAAA/wAAAP8AAAD/AAAA/wAAAP8AAAD/AAAA/wAAAP8AAAD/AAAA/wAAAP8AAAD/AAAA/wAA&#10;AP8AAAD/AABQ/6XH5f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Ssv9w&#10;QAD/AAAA/wAAAP8AAAD/AAAA/wAAAP8AAAD/AAAA/wAAAP8AAAD/AAAA/wAAAP8AAAD/AAAA/wAA&#10;AP8AAAD/AAAA/wAAUP+lx+X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0rL/cEAA/wAAAP8AAAD/AAAA/wAAAP8AAAD/AAAA/wAAAP8AAAD/AAAA/wAAAP8AAAD/AAAA/wAA&#10;AP8AAAD/AAAA/wAAAP8AAFD/pcfl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/vZFc/wAAAP8AAAD/AAAA/wAAAP8AAAD/AAAA/wAAAP8AAAD/AAAA&#10;/wAAAP8AAAD/AAAA/wAAAP8AAAD/AAAA/wAAAP8AAAD/AAAA/wAAAP8AAAD/XJfC//v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/72RXP8AAAD/AAAA/wAAAP8AAAD/AAAA/wAAAP8AAAD/AAAA&#10;/wAAAP8AAAD/AAAA/wAAAP8AAAD/AAAA/wAAAP8AAAD/AAAA/wAAAP8AAAD/AAAA/1yXwv/7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+9kVz/AAAA/wAAAP8AAAD/AAAA/wAAAP8AAAD/AAAA&#10;/wAAAP8AAAD/AAAA/wAAAP8AAAD/AAAA/wAAAP8AAAD/AAAA/wAAAP8AAAD/AAAA/wAAAP9cl8L/&#10;+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/t3pA/wAAAP8AAAD/&#10;AAAA/wAAAP8AAAD/AAAA/wAAAP8AAAD/AC1A/2dwev+JkZH/kZGR/4mBev9cQC3/AAAA/wAAAP8A&#10;AAD/AAAA/wAAAP8AAAD/AAAA/wAAAP9cl8f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/7d6QP8AAAD/&#10;AAAA/wAAAP8AAAD/AAAA/wAAAP8AAAD/AAAA/wAtQP9ncHr/iZGR/5GRkf+JgXr/XEAt/wAAAP8A&#10;AAD/AAAA/wAAAP8AAAD/AAAA/wAAAP8AAAD/XJfH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+3ekD/&#10;AAAA/wAAAP8AAAD/AAAA/wAAAP8AAAD/AAAA/wAAAP8ALUD/Z3B6/4mRkf+RkZH/iYF6/1xALf8A&#10;AAD/AAAA/wAAAP8AAAD/AAAA/wAAAP8AAAD/AAAA/1yXx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Jdc/wAAAP8AAAD/AAAA/wAAAP8AAAD/AAAA/wAAAP9niaX/0uHu////&#10;//////////////////////////////bu4f+3l3r/AAAA/wAAAP8AAAD/AAAA/wAAAP8AAAD/AAAA&#10;/4nC6v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yXXP8AAAD/AAAA/wAAAP8AAAD/AAAA/wAAAP8AAAD/Z4ml/9Lh&#10;7v/////////////////////////////////27uH/t5d6/wAAAP8AAAD/AAAA/wAAAP8AAAD/AAAA&#10;/wAAAP+Jwur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l1z/AAAA/wAAAP8AAAD/AAAA/wAAAP8AAAD/AAAA/2eJ&#10;pf/S4e7/////////////////////////////////9u7h/7eXev8AAAD/AAAA/wAAAP8AAAD/AAAA&#10;/wAAAP8AAAD/icLq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8yX/wAAAP8AAAD/AAAA&#10;/wAAAP8AAAD/AAAA/y1nl//X7vv/////////////////////////////////////////////////&#10;///////u1/+XZy3/AAAA/wAAAP8AAAD/AAAA/wAAAP8AAFD/x+7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Ml/8AAAD/AAAA&#10;/wAAAP8AAAD/AAAA/wAAAP8tZ5f/1+77////////////////////////////////////////////&#10;////////////7tf/l2ct/wAAAP8AAAD/AAAA/wAAAP8AAAD/AABQ/8fu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zJf/AAAA&#10;/wAAAP8AAAD/AAAA/wAAAP8AAAD/LWeX/9fu+///////////////////////////////////////&#10;/////////////////+7X/5dnLf8AAAD/AAAA/wAAAP8AAAD/AAAA/wAAUP/H7v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X/3AAAP8AAAD/AAAA/wAAAP8AAAD/AAAA/1yXx///////////////////&#10;///////////////////////////////////////////////////////z/6VnAP8AAAD/AAAA/wAA&#10;AP8AAAD/AAAA/y2Bwv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1/9wAAD/AAAA/wAAAP8AAAD/AAAA/wAAAP9cl8f/////////////&#10;////////////////////////////////////////////////////////////8/+lZwD/AAAA/wAA&#10;AP8AAAD/AAAA/wAAAP8tgcL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9f/cAAA/wAAAP8AAAD/AAAA/wAAAP8AAAD/XJfH////////&#10;//////////////////////////////////////////////////////////////////P/pWcA/wAA&#10;AP8AAAD/AAAA/wAAAP8AAAD/LYHC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eJQP8AAAD/AAAA/wAA&#10;AP8AAAD/AAAA/0CBvf//////////////////////////////////////////////////////////&#10;////////////////////////88z/UAAA/wAAAP8AAAD/AAAA/wAAAP8AAFD/x/P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iUD/AAAA/wAA&#10;AP8AAAD/AAAA/wAAAP9Agb3/////////////////////////////////////////////////////&#10;//////////////////////////////PM/1AAAP8AAAD/AAAA/wAAAP8AAAD/AABQ/8fz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4lA/wAA&#10;AP8AAAD/AAAA/wAAAP8AAAD/QIG9////////////////////////////////////////////////&#10;///////////////////////////////////zzP9QAAD/AAAA/wAAAP8AAAD/AAAA/wAAUP/H8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wv9AAAD/AAAA/wAAAP8AAAD/AAAA/wAtif/l////////////////////&#10;/////////////////////////////////////////////////////////////////////9elZ/8A&#10;AAD/AAAA/wAAAP8AAAD/AAAA/3Cy4f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sL/QAAA/wAAAP8AAAD/AAAA/wAAAP8ALYn/5f//////////////&#10;///////////////////////////////////////////////////////////////////////////X&#10;pWf/AAAA/wAAAP8AAAD/AAAA/wAAAP9wsuH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C/0AAAP8AAAD/AAAA/wAAAP8AAAD/AC2J/+X/////////&#10;////////////////////////////////////////////////////////////////////////////&#10;////16Vn/wAAAP8AAAD/AAAA/wAAAP8AAAD/cLLh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q3D/AAAA/wAAAP8A&#10;AAD/AAAA/wAAAP+Jx+7/////////////////////////////////////////////////////////&#10;////////////////////////////////////9tL/XAAA/wAAAP8AAAD/AAAA/wAAAP8AQJ7/8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Ktw/wAAAP8A&#10;AAD/AAAA/wAAAP8AAAD/icfu////////////////////////////////////////////////////&#10;//////////////////////////////////////////bS/1wAAP8AAAD/AAAA/wAAAP8AAAD/AECe&#10;//P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yrcP8A&#10;AAD/AAAA/wAAAP8AAAD/AAAA/4nH7v//////////////////////////////////////////////&#10;///////////////////////////////////////////////20v9cAAD/AAAA/wAAAP8AAAD/AAAA&#10;/wBAnv/z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/nlAA/wAAAP8AAAD/AAAA/wAAAP8ALYH/5f//////////////////&#10;////////////////////////////////////////////////////////////////////////////&#10;/////8eJQP8AAAD/UFxw/5Gesv/H1+H/7vb7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/55QAP8AAAD/AAAA/wAAAP8AAAD/AC2B/+X/////////////&#10;////////////////////////////////////////////////////////////////////////////&#10;///////////HiUD/AAAA/1BccP+RnrL/x9fh/+72+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+eUAD/AAAA/wAAAP8AAAD/AAAA/wAtgf/l////////&#10;////////////////////////////////////////////////////////////////////////////&#10;////////////////x4lA/wAAAP9QXHD/kZ6y/8fX4f/u9vv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H/1AAAP8AAAD/&#10;AAAA/wAAAP8AAAD/UJfS////////////////////////////////////////////////////////&#10;////////////////////////////////////////////////+/b/9vv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x/9QAAD/&#10;AAAA/wAAAP8AAAD/AAAA/1CX0v//////////////////////////////////////////////////&#10;//////////////////////////////////////////////////////v2//b7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f/&#10;UAAA/wAAAP8AAAD/AAAA/wAAAP9Ql9L/////////////////////////////////////////////&#10;///////////////////////////////////////////////////////////79v/2+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Hkf8AAAD/AAAA/wAAAP8AAAD/AAAA/57S8///////////////&#10;////////////////////////////////////////////////////////////////////////////&#10;////////////////////////////////////////////////////////////////////////////&#10;89KX/wAAAP8AAAD/AAAA/wAAAP8AAFD/x/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x5H/AAAA/wAAAP8AAAD/AAAA/wAAAP+e0vP/////////&#10;////////////////////////////////////////////////////////////////////////////&#10;////////////////////////////////////////////////////////////////////////////&#10;//////PSl/8AAAD/AAAA/wAAAP8AAAD/AABQ/8f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seR/wAAAP8AAAD/AAAA/wAAAP8AAAD/ntLz////&#10;////////////////////////////////////////////////////////////////////////////&#10;////////////////////////////////////////////////////////////////////////////&#10;///////////z0pf/AAAA/wAAAP8AAAD/AAAA/wAAUP/H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KXXP8AAAD/AAAA/wAAAP8AAAD/AECR/+7/////&#10;////////////////////////////////////////////////////////////////////////////&#10;////////////////////////////////////////////////////////////////////////////&#10;////////////89KX/wAAAP8AAAD/AAAA/wAAAP8AAAD/UHCB/4mJif+JiYn/iYmJ/4mJif+JiYn/&#10;iYmJ/4mJif+JiYn/iYmJ/4mJif+JiYn/iYmJ/4mJif+JiYn/iYmJ/4mJif+JiXr/QA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l1z/AAAA/wAAAP8AAAD/AAAA/wBAkf/u&#10;////////////////////////////////////////////////////////////////////////////&#10;////////////////////////////////////////////////////////////////////////////&#10;//////////////////PSl/8AAAD/AAAA/wAAAP8AAAD/AAAA/1Bwgf+JiYn/iYmJ/4mJif+JiYn/&#10;iYmJ/4mJif+JiYn/iYmJ/4mJif+JiYn/iYmJ/4mJif+JiYn/iYmJ/4mJif+JiYn/iYl6/0AA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+eXAD/AAAA/wAAAP8AAAD/AAAA/0CJx///////&#10;////////////////////////////////////////////////////////////////////////////&#10;////////////////////////////////////////////////////////////////////////////&#10;//////////////PSl/8AAAD/AAAA/wAAAP8AAAD/AAAA/wAAAP8AAAD/AAAA/wAAAP8AAAD/AAAA&#10;/wAAAP8AAAD/AAAA/wAAAP8AAAD/AAAA/wAAAP8AAAD/AAAA/wAAAP8AAAD/AAAA/wAA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/nlwA/wAAAP8AAAD/AAAA/wAAAP9Aicf/&#10;////////////////////////////////////////////////////////////////////////////&#10;////////////////////////////////////////////////////////////////////////////&#10;///////////////////z0pf/AAAA/wAAAP8AAAD/AAAA/wAAAP8AAAD/AAAA/wAAAP8AAAD/AAAA&#10;/wAAAP8AAAD/AAAA/wAAAP8AAAD/AAAA/wAAAP8AAAD/AAAA/wAAAP8AAAD/AAAA/wAAAP8AA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+XUAD/AAAA/wAAAP8AAAD/AAAA/1CRzP//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/5dQAP8AAAD/AAAA/wAAAP8AAAD/UJHM&#10;////////////////////////////////////////////////////////////////////////////&#10;////////////////////////////////////////////////////////////////////////////&#10;////////////////////89KX/wAAAP8AAAD/AAAA/wAAAP8AAAD/AAAA/wAAAP8AAAD/AAAA/wAA&#10;AP8AAAD/AAAA/wAAAP8AAAD/AAAA/wAAAP8AAAD/AAAA/wAAAP8AAAD/AAAA/wAAAP8AAAD/AA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+&#10;/v7//v7+///+/v///v7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//v7///7+///+/v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pdc/wAAAP8AAAD/AAAA/wAA&#10;AP8AUJf/8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KXXP8AAAD/AAAA/wAA&#10;AP8AAAD/AFCX//P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l1z/AAAA/wAA&#10;AP8AAAD/AAAA/wBQl//z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/7+///+/v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yRUP8AAAD/AAAA/wAAAP8AAAD/AAB6/+H7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kVD/AAAA/wAAAP8AAAD/AAAA/wAAev/h+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JFQ/wAAAP8AAAD/AAAA/wAAAP8AAHr/4fv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/+/v///v7///7+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won/AAAA/wAAAP8A&#10;AAD/AAAA/wAAQP+96v//////////////////////////////////////////////////////////&#10;//////////////////////////////////////////////////////v/+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sKJ/wAAAP8A&#10;AAD/AAAA/wAAAP8AAED/ver/////////////////////////////////////////////////////&#10;///////////////////////////////////////////////////////////7//v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Cif8A&#10;AAD/AAAA/wAAAP8AAAD/AABA/73q////////////////////////////////////////////////&#10;////////////////////////////////////////////////////////////////+//7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//v7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H/0AAAP8AAAD/AAAA/wAAAP8AAAD/gb3q////////////////&#10;////////////////////////////////////////////////////////////////////////////&#10;////////////+9f/ZwAA/wAtUP9wiZf/t8LS/+Xu9v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x/9AAAD/AAAA/wAAAP8AAAD/AAAA/4G96v//////////&#10;////////////////////////////////////////////////////////////////////////////&#10;//////////////////vX/2cAAP8ALVD/cImX/7fC0v/l7vb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sf/QAAA/wAAAP8AAAD/AAAA/wAAAP+Bver/////&#10;////////////////////////////////////////////////////////////////////////////&#10;///////////////////////71/9nAAD/AC1Q/3CJl/+3wtL/5e72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v+RQAD/&#10;AAAA/wAAAP8AAAD/AAAA/y1wt///////////////////////////////////////////////////&#10;////////////////////////////////////////////////////9tKe/wAAAP8AAAD/AAAA/wAA&#10;AP8AAAD/kczu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/&#10;kUAA/wAAAP8AAAD/AAAA/wAAAP8tcLf/////////////////////////////////////////////&#10;//////////////////////////////////////////////////////////bSnv8AAAD/AAAA/wAA&#10;AP8AAAD/AAAA/5HM7v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/5FAAP8AAAD/AAAA/wAAAP8AAAD/LXC3////////////////////////////////////////&#10;///////////////////////////////////////////////////////////////20p7/AAAA/wAA&#10;AP8AAAD/AAAA/wAAAP+RzO7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JFQ/wAAAP8AAAD/AAAA/wAAAP8AAFD/wu7/////&#10;////////////////////////////////////////////////////////////////////////////&#10;/////////////////8KJQP8AAAD/AAAA/wAAAP8AAAD/AABA/73q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yRUP8AAAD/AAAA/wAAAP8AAAD/AABQ/8Lu&#10;////////////////////////////////////////////////////////////////////////////&#10;///////////////////////CiUD/AAAA/wAAAP8AAAD/AAAA/wAAQP+96v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kVD/AAAA/wAAAP8AAAD/AAAA/wAA&#10;UP/C7v//////////////////////////////////////////////////////////////////////&#10;////////////////////////////wolA/wAAAP8AAAD/AAAA/wAAAP8AAED/ver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cpf8AAAD/AAAA/wAAAP8AAAD/AAAA/0CJwv//////////////////////////////////////&#10;///////////////////////////////////////////////////////zx/9QAAD/AAAA/wAAAP8A&#10;AAD/AAAA/wBQnv/z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3KX/AAAA/wAAAP8AAAD/AAAA/wAAAP9AicL/////////////////////////////////&#10;////////////////////////////////////////////////////////////88f/UAAA/wAAAP8A&#10;AAD/AAAA/wAAAP8AUJ7/8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9yl/wAAAP8AAAD/AAAA/wAAAP8AAAD/QInC////////////////////////////&#10;//////////////////////////////////////////////////////////////////PH/1AAAP8A&#10;AAD/AAAA/wAAAP8AAAD/AFCe//P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/l1AA/wAAAP8AAAD/AAAA/wAAAP8A&#10;AAD/q9z7////////////////////////////////////////////////////////////////////&#10;////////////////+/+3ei3/AAAA/wAAAP8AAAD/AAAA/wAAAP9wsuH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/5dQAP8AAAD/AAAA/wAAAP8A&#10;AAD/AAAA/6vc+///////////////////////////////////////////////////////////////&#10;//////////////////////v/t3ot/wAAAP8AAAD/AAAA/wAAAP8AAAD/cLLh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v+XUAD/AAAA/wAAAP8A&#10;AAD/AAAA/wAAAP+r3Pv/////////////////////////////////////////////////////////&#10;///////////////////////////7/7d6Lf8AAAD/AAAA/wAAAP8AAAD/AAAA/3Cy4f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7+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AA/wAtgf/h////////////////////////&#10;///////////////////////////////////////////////////////lvYH/AAAA/wAAAP8AAAD/&#10;AAAA/wAAAP8AAGf/0vb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AP8ALYH/4f//////////////////&#10;////////////////////////////////////////////////////////////5b2B/wAAAP8AAAD/&#10;AAAA/wAAAP8AAAD/AABn/9L2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AD/AC2B/+H/////////////&#10;/////////////////////////////////////////////////////////////////+W9gf8AAAD/&#10;AAAA/wAAAP8AAAD/AAAA/wAAZ//S9v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v7///7+///+/v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+&#10;/v///v7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+/v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7+/v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7///7+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q4f/Sx73/sqWe/5eRkf+RkZf/l5eX/5GRl/+XnqX/t8LH/9zl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/l173/&#10;ekAA/wAAAP8AAAD/AGer/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6uH/0se9/7Klnv+XkZH/kZGX/5eXl/+RkZf/l56l/7fCx//c5e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/&#10;5de9/3pAAP8AAAD/AAAA/wBnq//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+rh/9LHvf+ypZ7/l5GR/5GRl/+Xl5f/kZGX/5eepf+3wsf/&#10;3OX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/+XXvf96QAD/AAAA/wAAAP8AZ6v/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v7+//7+///+&#10;/v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KJUP8AAAD/AAAA/wAAAP8AAAD/AC2R/+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iVD/AAAA/wAAAP8AAAD/AAAA/wAtkf/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olQ/wAAAP8AAAD/AAAA/wAAAP8ALZH/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7+/v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v+RLQD/AAAA&#10;/wAAAP8AAAD/AAAA/wAAQP+ex+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/kS0A&#10;/wAAAP8AAAD/AAAA/wAAAP8AAED/nsf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/5EtAP8AAAD/AAAA/wAAAP8AAAD/AABA/57H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7+/v/+/v7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tfH/8LM1//c0sL/kWdA/wAAAP8AAAD/AAAA/5f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Xx//CzNf/3NLC/5FnQP8AAAD/AAAA/wAAAP+X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18f/wszX/9zSwv+RZ0D/AAAA/wAAAP8A&#10;AAD/l8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v7+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kVz/AAAA/wAAAP8AXKX/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5Fc/wAAAP8AAAD/AFyl//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eRXP8AAAD/AAAA/wBcpf/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c/3AAAP8AAAD/&#10;AABn/9L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3P9wAAD/&#10;AAAA/wAAZ//S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9z/&#10;cAAA/wAAAP8AAGf/0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/Xx73/q6WX/6vC5f//&#10;////////////////////////////9v+lXAD/AAAA/wAAUP/H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/18e9/6ull/+r&#10;wuX///////////////////////////////b/pVwA/wAAAP8AAFD/x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/9fHvf+r&#10;pZf/q8Ll///////////////////////////////2/6VcAP8AAAD/AABQ/8f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f/QAAA/wAAAP8AQJf/8///////////////////////////+9f/ZwAA&#10;/wAAAP8ALXr/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H/0AAAP8AAAD/AECX//P///////////////////////////vX&#10;/2cAAP8AAAD/AC16/+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x/9AAAD/AAAA/wBAl//z////////////////////////&#10;///71/9nAAD/AAAA/wAtev/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c/3AAAP8AAAD/&#10;AAAA/57S8///////////////////////x5Fc/wAAAP8AAAD/AFyl//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3P9wAAD/&#10;AAAA/wAAAP+e0vP//////////////////////8eRXP8AAAD/AAAA/wBcpf/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9z/&#10;cAAA/wAAAP8AAAD/ntLz///////////////////////HkVz/AAAA/wAAAP8AXKX/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nlz/AAAA/wAAAP8AAC3/kbfS/+729v/z6tz/pYFQ/wAA&#10;AP8AAAD/AAAA/6XX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55c/wAAAP8AAAD/AAAt/5G30v/u9vb/8+rc/6WB&#10;UP8AAAD/AAAA/wAAAP+l1/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eeXP8AAAD/AAAA/wAALf+Rt9L/7vb2//Pq&#10;3P+lgVD/AAAA/wAAAP8AAAD/pdf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/55cAP8AAAD/AAAA/wAAAP8AAAD/AAAA/wAAAP8AAAD/AAAA/3Cr1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v+eXAD/AAAA/wAAAP8AAAD/AAAA/wAAAP8AAAD/AAAA/wAAAP9wq9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/nlwA/wAAAP8AAAD/AAAA/wAAAP8AAAD/AAAA/wAAAP8AAAD/cKv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/x6WB/y0AAP8AAAD/AAAA/wAAAP8A&#10;AAD/AEBw/7fX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/8elgf8tAAD/AAAA/wAAAP8A&#10;AAD/AAAA/wBAcP+31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/HpYH/LQAA/wAAAP8A&#10;AAD/AAAA/wAAAP8AQHD/t9f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P/5dzX/9zl5f/c19f/4er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z/+Xc1//c5eX/3NfX/+Hq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8//l3Nf/3OXl/9zX1//h6v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+//7//v/+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v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7//v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7/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v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//v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+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+/v7//v7+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AwMD/wMDA/8DAwP/AwMD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wMDA/8DAwP/AwMD/wMDA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8DAwP/AwMD/wMDA/8DAwP/6+v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+/v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7+/v/+/v7//v7/&#10;//7+///+/v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7+&#10;/v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+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+/v///v7/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v7/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wAAAP8AAAD/AAAA/wAAAP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AAAD/AAAA/wAAAP8AAAD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7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AAAD/AAAA/wAAAP8AAA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7//v/+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AAAP8AAAD/AAAA/wAA&#10;AP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AAAD/AAAA/wAAAP8AAAD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v/+//7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v7///7+//7//v/+&#10;//7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+//7//v/+//7//v/+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v/+//7//v/+//7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+//7//v/+//7//v/+//7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+/v/+//7//v/+//7//v/+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wAAAP8AAAD/AAAA/wAAAP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v/+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AAAD/AAAA/wAAAP8AAAD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AAAD/AAAA/wAAAP8AAA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7//v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7//v////7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AAAP8AAAD/AAAA/wAA&#10;AP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+//7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AAAD/AAAA/wAAAP8AAAD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+//7//v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+//7//v/+//7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+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v///v7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wAAAP8AAAD/AAAA/wAAAP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7+//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AAAD/AAAA/wAAAP8AAAD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+/v///v7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/+/v///v7//v7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v7///7+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AAAD/AAAA/wAAAP8AAA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AAAP8AAAD/AAAA/wAA&#10;AP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AAAD/AAAA/wAAAP8AAAD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+/v/+/v7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v7//v7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+//7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7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+//7//v/+//7//v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v7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7///7+//7//v/+//7//v/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///7+///+&#10;/v/+//7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//v7//v/+//7//v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7//v/+//7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v7/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+/v7//v7+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7+///+/v///v7+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7+///+/v///v7/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v7///7+//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/7+/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wAAAP8AAAD/AAAA/wAAAP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AAAD/AAAA/wAAAP8AAAD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AAAD/AAAA/wAAAP8AAA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AAAP8AAAD/AAAA/wAA&#10;AP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AAAD/AAAA/wAAAP8AAAD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//+/v/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/7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wAAAP8AAAD/AAAA/wAAAP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AAAD/AAAA/wAAAP8AAAD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v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7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AAAD/AAAA/wAAAP8AAA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AAAP8AAAD/AAAA/wAA&#10;AP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AAAD/AAAA/wAAAP8AAAD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wAAAP8AAAD/AAAA/wAAAP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AAAD/AAAA/wAAAP8AAAD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+/v///v7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/+/v///v7//v7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v7///7+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AAAD/AAAA/wAAAP8AAA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//+/v///v7//v7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AAAP8AAAD/AAAA/wAA&#10;AP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///7+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AAAD/AAAA/wAAAP8AAAD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//v////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/+/v///v7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v7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/7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//v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7//v/+//7//v/+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v7+//7+/v/+//7/&#10;/v/+//7//v/+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7+/v/+/v7//v/+//7//v/+//7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//v/+//7//v/+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8WFhb/FhYW/xYWFv8WFhb/7O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FhYW/xYWFv8WFhb/FhYW/+zs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zs/xYWFv8WFhb/FhYW/xYWFv/s7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v7+//7+/v/+//7//v/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+/v7//v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//v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+//7//v/+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v7//v/+//7//v/+//7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7//v/+//7//v/+//7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7+///+/v/+//7//v/+//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7+///+/v///v7//v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v7///7+//7//v/+&#10;//7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+//7//v/+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z6v/SwrL/l4l6/1xQUP8tLS3/AAAA&#10;/wAAAP8AAAD/AC0t/1BcZ/+BkaX/wtLh//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8+r/0sKy/5eJev9cUFD/LS0t&#10;/wAAAP8AAAD/AAAA/wAtLf9QXGf/gZGl/8LS4f/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Pq/9LCsv+XiXr/XFBQ&#10;/y0tLf8AAAD/AAAA/wAAAP8ALS3/UFxn/4GRpf/C0uH/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Svf+JZ1D/AAAA/wAAAP8A&#10;AAD/AAAA/wAAAP8AAAD/AAAA/wAAAP8AAAD/AAAA/wAAAP8AAAD/AABQ/4mrx//u////////////&#10;////////////////////////////////////////////////////////88yR/wAAAP8AAAD/AAAA&#10;/wAAAP8AAED/x/P/////////////////////////////////////////////////////////////&#10;//////////////////////////////P/kS0A/wAAAP8AAAD/AAAA/wAAAP+Jx+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dK9/4lnUP8AAAD/AAAA/wAAAP8AAAD/AAAA/wAAAP8AAAD/AAAA/wAAAP8AAAD/AAAA/wAAAP8A&#10;AFD/iavH/+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0r3/iWdQ/wAAAP8A&#10;AAD/AAAA/wAAAP8AAAD/AAAA/wAAAP8AAAD/AAAA/wAAAP8AAAD/AAAA/wAAUP+Jq8f/7v//////&#10;//////////////////////////////////////////////////////////////PMkf8AAAD/AAAA&#10;/wAAAP8AAAD/AABA/8fz////////////////////////////////////////////////////////&#10;///////////////////////////////////z/5EtAP8AAAD/AAAA/wAAAP8AAAD/icf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Svf+JZ1D/AAAA/wAAAP8AAAD/AAAA/wAAAP8AAAD/AAAA/wAAAP8AAAD/AAAA/wAAAP8A&#10;AAD/AABQ/4mrx//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dK9/4lnUP8A&#10;AAD/AAAA/wAAAP8AAAD/AAAA/wAAAP8AAAD/AAAA/wAAAP8AAAD/AAAA/wAAAP8AAFD/iavH/+7/&#10;///////////////////////////////////////////////////////////////////zzJH/AAAA&#10;/wAAAP8AAAD/AAAA/wAAQP/H8///////////////////////////////////////////////////&#10;////////////////////////////////////////8/+RLQD/AAAA/wAAAP8AAAD/AAAA/4nH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0r3/iWdQ/wAAAP8AAAD/AAAA/wAAAP8AAAD/AAAA/wAAAP8AAAD/AAAA/wAAAP8A&#10;AAD/AAAA/wAAUP+Jq8f/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tKy/3BAAP8AAAD/AAAA/wAAAP8AAAD/AAAA/wAAAP8AAAD/AAAA/wAAAP8AAAD/AAAA&#10;/wAAAP8AAAD/AAAA/wAAAP8AAAD/AABQ/6XH5f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0rL/cEAA/wAAAP8AAAD/AAAA/wAAAP8AAAD/AAAA/wAA&#10;AP8AAAD/AAAA/wAAAP8AAAD/AAAA/wAAAP8AAAD/AAAA/wAAAP8AAFD/pcf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Ssv9wQAD/AAAA/wAAAP8AAAD/AAAA/wAAAP8AAAD/AAAA/wAAAP8AAAD/AAAA&#10;/wAAAP8AAAD/AAAA/wAAAP8AAAD/AAAA/wAAUP+lx+X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tKy/3BAAP8AAAD/AAAA/wAAAP8AAAD/AAAA/wAA&#10;AP8AAAD/AAAA/wAAAP8AAAD/AAAA/wAAAP8AAAD/AAAA/wAAAP8AAAD/AABQ/6XH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0rL/cEAA/wAAAP8AAAD/AAAA/wAAAP8AAAD/AAAA/wAAAP8AAAD/AAAA&#10;/wAAAP8AAAD/AAAA/wAAAP8AAAD/AAAA/wAAAP8AAFD/pcfl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Ssv9wQAD/AAAA/wAAAP8AAAD/AAAA/wAA&#10;AP8AAAD/AAAA/wAAAP8AAAD/AAAA/wAAAP8AAAD/AAAA/wAAAP8AAAD/AAAA/wAAUP+lx+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Ssv9wQAD/AAAA/wAAAP8AAAD/AAAA/wAAAP8AAAD/AAAA/wAAAP8AAAD/&#10;AAAA/wAAAP8AAAD/AAAA/wAAAP8AAAD/AAAA/wAAUP+lx+X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+////&#10;/v////7////+//7////+/////v////7/////////////////////////////////////////////&#10;////////////////////////////////////////////////////////////////////////////&#10;////////9v+9kVz/AAAA/wAAAP8AAAD/AAAA/wAAAP8AAAD/AAAA/wAAAP8AAAD/AAAA/wAAAP8A&#10;AAD/AAAA/wAAAP8AAAD/AAAA/wAAAP8AAAD/AAAA/wAAAP9cl8L/+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/vZFc/wAAAP8AAAD/AAAA/wAAAP8AAAD/&#10;AAAA/wAAAP8AAAD/AAAA/wAAAP8AAAD/AAAA/wAAAP8AAAD/AAAA/wAAAP8AAAD/AAAA/wAAAP8A&#10;AAD/XJfC//v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+9kVz/AAAA&#10;/wAAAP8AAAD/AAAA/wAAAP8AAAD/AAAA/wAAAP8AAAD/AAAA/wAAAP8AAAD/AAAA/wAAAP8AAAD/&#10;AAAA/wAAAP8AAAD/AAAA/wAAAP9cl8L/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/72RXP8AAAD/AAAA/wAAAP8AAAD/&#10;AAAA/wAAAP8AAAD/AAAA/wAAAP8AAAD/AAAA/wAAAP8AAAD/AAAA/wAAAP8AAAD/AAAA/wAAAP8A&#10;AAD/AAAA/1yXwv/7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/vZFc&#10;/wAAAP8AAAD/AAAA/wAAAP8AAAD/AAAA/wAAAP8AAAD/AAAA/wAAAP8AAAD/AAAA/wAAAP8AAAD/&#10;AAAA/wAAAP8AAAD/AAAA/wAAAP8AAAD/XJfC/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+9kVz/AAAA/wAAAP8AAAD/&#10;AAAA/wAAAP8AAAD/AAAA/wAAAP8AAAD/AAAA/wAAAP8AAAD/AAAA/wAAAP8AAAD/AAAA/wAAAP8A&#10;AAD/AAAA/wAAAP9cl8L/+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/72RXP8AAAD/AAAA/wAAAP8AAAD/AAAA/wAAAP8AAAD/AAAA/wAAAP8AAAD/AAAA/wAAAP8AAAD/&#10;AAAA/wAAAP8AAAD/AAAA/wAAAP8AAAD/AAAA/1yXwv/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/72RXP8AAAD/AAAA/wAAAP8A&#10;AAD/AAAA/wAAAP8AAAD/AAAA/wAAAP8AAAD/AAAA/wAAAP8AAAD/AAAA/wAAAP8AAAD/AAAA/wAA&#10;AP8AAAD/AAAA/1yXwv/7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v////7////+/////v/+/////v////7////+////&#10;////////////////////////////////////////////////////////////////////////////&#10;////////////////////////////////////////////9v+3ekD/AAAA/wAAAP8AAAD/AAAA/wAA&#10;AP8AAAD/AAAA/wAAAP8ALUD/Z3B6/4mRkf+RkZH/iYF6/1xALf8AAAD/AAAA/wAAAP8AAAD/AAAA&#10;/wAAAP8AAAD/AAAA/1yXx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/t3pA/wAAAP8AAAD/AAAA/wAAAP8AAAD/AAAA/wAAAP8AAAD/AC1A/2dwev+JkZH/kZGR/4mB&#10;ev9cQC3/AAAA/wAAAP8AAAD/AAAA/wAAAP8AAAD/AAAA/wAAAP9cl8f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+3ekD/AAAA/wAAAP8AAAD/AAAA/wAAAP8AAAD/AAAA/wAAAP8A&#10;LUD/Z3B6/4mRkf+RkZH/iYF6/1xALf8AAAD/AAAA/wAAAP8AAAD/AAAA/wAAAP8AAAD/AAAA/1yX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/7d6QP8AAAD/AAAA/wAAAP8AAAD/AAAA/wAAAP8AAAD/AAAA/wAtQP9ncHr/iZGR/5GR&#10;kf+JgXr/XEAt/wAAAP8AAAD/AAAA/wAAAP8AAAD/AAAA/wAAAP8AAAD/XJfH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/t3pA/wAAAP8AAAD/AAAA/wAAAP8AAAD/AAAA/wAAAP8A&#10;AAD/AC1A/2dwev+JkZH/kZGR/4mBev9cQC3/AAAA/wAAAP8AAAD/AAAA/wAAAP8AAAD/AAAA/wAA&#10;AP9cl8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+3ekD/AAAA/wAAAP8AAAD/AAAA/wAAAP8AAAD/AAAA/wAAAP8ALUD/Z3B6/4mR&#10;kf+RkZH/iYF6/1xALf8AAAD/AAAA/wAAAP8AAAD/AAAA/wAAAP8AAAD/AAAA/1yXx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/7d6QP8AAAD/AAAA/wAAAP8AAAD/AAAA/wAAAP8A&#10;AAD/AAAA/wAtQP9ncHr/iZGR/5GRkf+JgXr/XEAt/wAAAP8AAAD/AAAA/wAAAP8AAAD/AAAA/wAA&#10;AP8AAAD/XJf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/7d6QP8AAAD/AAAA/wAAAP8AAAD/AAAA/wAAAP8AAAD/AAAA/wAtQP9ncHr/iZGR&#10;/5GRkf+JgXr/XEAt/wAAAP8AAAD/AAAA/wAAAP8AAAD/AAAA/wAAAP8AAAD/XJfH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7////+/////v////7//v////7////+/////v//////////////////////////////////////&#10;////////////////////////////////////////////////////////////////////////////&#10;///////Ml1z/AAAA/wAAAP8AAAD/AAAA/wAAAP8AAAD/AAAA/2eJpf/S4e7/////////////////&#10;////////////////9u7h/7eXev8AAAD/AAAA/wAAAP8AAAD/AAAA/wAAAP8AAAD/icLq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Jdc/wAAAP8AAAD/AAAA/wAAAP8AAAD/AAAA&#10;/wAAAP9niaX/0uHu//////////////////////////////////bu4f+3l3r/AAAA/wAAAP8AAAD/&#10;AAAA/wAAAP8AAAD/AAAA/4nC6v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l1z/AAAA/wAA&#10;AP8AAAD/AAAA/wAAAP8AAAD/AAAA/2eJpf/S4e7/////////////////////////////////9u7h&#10;/7eXev8AAAD/AAAA/wAAAP8AAAD/AAAA/wAAAP8AAAD/icL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yXXP8AAAD/AAAA/wAAAP8AAAD/AAAA&#10;/wAAAP8AAAD/Z4ml/9Lh7v/////////////////////////////////27uH/t5d6/wAAAP8AAAD/&#10;AAAA/wAAAP8AAAD/AAAA/wAAAP+Jwur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Jdc/wAA&#10;AP8AAAD/AAAA/wAAAP8AAAD/AAAA/wAAAP9niaX/0uHu////////////////////////////////&#10;//bu4f+3l3r/AAAA/wAAAP8AAAD/AAAA/wAAAP8AAAD/AAAA/4nC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l1z/AAAA/wAAAP8AAAD/AAAA&#10;/wAAAP8AAAD/AAAA/2eJpf/S4e7/////////////////////////////////9u7h/7eXev8AAAD/&#10;AAAA/wAAAP8AAAD/AAAA/wAAAP8AAAD/icLq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yX&#10;XP8AAAD/AAAA/wAAAP8AAAD/AAAA/wAAAP8AAAD/Z4ml/9Lh7v//////////////////////////&#10;///////27uH/t5d6/wAAAP8AAAD/AAAA/wAAAP8AAAD/AAAA/wAAAP+Jw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yXXP8AAAD/AAAA/wAAAP8AAAD/&#10;AAAA/wAAAP8AAAD/Z4ml/9Lh7v/////////////////////////////////27uH/t5d6/wAAAP8A&#10;AAD/AAAA/wAAAP8AAAD/AAAA/wAAAP+Jwur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+/////v////7////+//7////+/////v//&#10;////////////////////////////////////////////////////////////////////////////&#10;///////////////////////////////////////////zzJf/AAAA/wAAAP8AAAD/AAAA/wAAAP8A&#10;AAD/LWeX/9fu+////////////////////////////////////////////////////////+7X/5dn&#10;Lf8AAAD/AAAA/wAAAP8AAAD/AAAA/wAAUP/H7v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yX/wAAAP8AAAD/AAAA/wAAAP8AAAD/AAAA/y1nl//X7vv/////////////////////////////&#10;///////////////////////////u1/+XZy3/AAAA/wAAAP8AAAD/AAAA/wAAAP8AAFD/x+7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zJf/AAAA/wAAAP8AAAD/AAAA/wAAAP8AAAD/LWeX/9fu+///////&#10;/////////////////////////////////////////////////+7X/5dnLf8AAAD/AAAA/wAAAP8A&#10;AAD/AAAA/wAAUP/H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Ml/8AAAD/AAAA/wAAAP8AAAD/AAAA/wAAAP8tZ5f/1+77////////////////////////&#10;////////////////////////////////7tf/l2ct/wAAAP8AAAD/AAAA/wAAAP8AAAD/AABQ/8fu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8yX/wAAAP8AAAD/AAAA/wAAAP8AAAD/AAAA/y1nl//X7vv/&#10;///////////////////////////////////////////////////////u1/+XZy3/AAAA/wAAAP8A&#10;AAD/AAAA/wAAAP8AAFD/x+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zJf/AAAA/wAAAP8AAAD/AAAA/wAAAP8AAAD/LWeX/9fu+///////////////////&#10;/////////////////////////////////////+7X/5dnLf8AAAD/AAAA/wAAAP8AAAD/AAAA/wAA&#10;UP/H7v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Ml/8AAAD/AAAA/wAAAP8AAAD/AAAA/wAAAP8tZ5f/&#10;1+77////////////////////////////////////////////////////////7tf/l2ct/wAAAP8A&#10;AAD/AAAA/wAAAP8AAAD/AABQ/8f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Ml/8AAAD/AAAA/wAAAP8AAAD/AAAA/wAAAP8tZ5f/1+77////////////////////&#10;////////////////////////////////////7tf/l2ct/wAAAP8AAAD/AAAA/wAAAP8AAAD/AABQ&#10;/8fu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X/3AAAP8AAAD/AAAA/wAAAP8AAAD/AAAA/1yX&#10;x//////////////////////////////////////////////////////////////////////////z&#10;/6VnAP8AAAD/AAAA/wAAAP8AAAD/AAAA/y2Bwv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f/cAAA/wAAAP8A&#10;AAD/AAAA/wAAAP8AAAD/XJfH////////////////////////////////////////////////////&#10;//////////////////////P/pWcA/wAAAP8AAAD/AAAA/wAAAP8AAAD/LYH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1/9wAAD/AAAA/wAAAP8AAAD/AAAA/wAA&#10;AP9cl8f/////////////////////////////////////////////////////////////////////&#10;////8/+lZwD/AAAA/wAAAP8AAAD/AAAA/wAAAP8tgcL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X/3AAAP8A&#10;AAD/AAAA/wAAAP8AAAD/AAAA/1yXx///////////////////////////////////////////////&#10;///////////////////////////z/6VnAP8AAAD/AAAA/wAAAP8AAAD/AAAA/y2B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9f/cAAA/wAAAP8AAAD/AAAA/wAA&#10;AP8AAAD/XJfH////////////////////////////////////////////////////////////////&#10;//////////P/pWcA/wAAAP8AAAD/AAAA/wAAAP8AAAD/LYHC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1/9w&#10;AAD/AAAA/wAAAP8AAAD/AAAA/wAAAP9cl8f/////////////////////////////////////////&#10;////////////////////////////////8/+lZwD/AAAA/wAAAP8AAAD/AAAA/wAAAP8tgc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1/9wAAD/AAAA/wAAAP8AAAD/AAAA&#10;/wAAAP9cl8f/////////////////////////////////////////////////////////////////&#10;////////8/+lZwD/AAAA/wAAAP8AAAD/AAAA/wAAAP8tgcL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v////7/////////&#10;////////////////////////////////////////////////////////////////////////////&#10;////////////////////////////////////////////x4lA/wAAAP8AAAD/AAAA/wAAAP8AAAD/&#10;QIG9////////////////////////////////////////////////////////////////////////&#10;///////////zzP9QAAD/AAAA/wAAAP8AAAD/AAAA/wAAUP/H8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eJQP8AAAD/AAAA/wAAAP8AAAD/AAAA/0CBvf//////////////////////////////////////&#10;////////////////////////////////////////////88z/UAAA/wAAAP8AAAD/AAAA/wAAAP8A&#10;AFD/x/P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4lA/wAAAP8AAAD/AAAA/wAAAP8AAAD/QIG9////////////////&#10;///////////////////////////////////////////////////////////////////zzP9QAAD/&#10;AAAA/wAAAP8AAAD/AAAA/wAAUP/H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iUD/AAAA/wAAAP8AAAD/AAAA/wAAAP9Agb3/////////////////////////////////&#10;//////////////////////////////////////////////////PM/1AAAP8AAAD/AAAA/wAAAP8A&#10;AAD/AABQ/8fz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eJQP8AAAD/AAAA/wAAAP8AAAD/AAAA/0CBvf//////////&#10;////////////////////////////////////////////////////////////////////////88z/&#10;UAAA/wAAAP8AAAD/AAAA/wAAAP8AAFD/x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4lA/wAAAP8AAAD/AAAA/wAAAP8AAAD/QIG9////////////////////////////&#10;///////////////////////////////////////////////////////zzP9QAAD/AAAA/wAAAP8A&#10;AAD/AAAA/wAAUP/H8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iUD/AAAA/wAAAP8AAAD/AAAA/wAAAP9Agb3/////&#10;////////////////////////////////////////////////////////////////////////////&#10;//PM/1AAAP8AAAD/AAAA/wAAAP8AAAD/AABQ/8f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iUD/AAAA/wAAAP8AAAD/AAAA/wAAAP9Agb3/////////////////////////////&#10;//////////////////////////////////////////////////////PM/1AAAP8AAAD/AAAA/wAA&#10;AP8AAAD/AABQ/8fz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wv9AAAD/AAAA/wAAAP8AAAD/AAAA/wAtif/l&#10;////////////////////////////////////////////////////////////////////////////&#10;/////////////9elZ/8AAAD/AAAA/wAAAP8AAAD/AAAA/3Cy4f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C/0AAAP8AAAD/&#10;AAAA/wAAAP8AAAD/AC2J/+X/////////////////////////////////////////////////////&#10;////////////////////////////////////16Vn/wAAAP8AAAD/AAAA/wAAAP8AAAD/cLL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sL/QAAA/wAAAP8AAAD/AAAA/wAAAP8A&#10;LYn/5f//////////////////////////////////////////////////////////////////////&#10;///////////////////XpWf/AAAA/wAAAP8AAAD/AAAA/wAAAP9wsuH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wv9AAAD/&#10;AAAA/wAAAP8AAAD/AAAA/wAtif/l////////////////////////////////////////////////&#10;/////////////////////////////////////////9elZ/8AAAD/AAAA/wAAAP8AAAD/AAAA/3Cy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C/0AAAP8AAAD/AAAA/wAAAP8A&#10;AAD/AC2J/+X/////////////////////////////////////////////////////////////////&#10;////////////////////////16Vn/wAAAP8AAAD/AAAA/wAAAP8AAAD/cLLh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sL/&#10;QAAA/wAAAP8AAAD/AAAA/wAAAP8ALYn/5f//////////////////////////////////////////&#10;///////////////////////////////////////////////XpWf/AAAA/wAAAP8AAAD/AAAA/wAA&#10;AP9wsu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sL/QAAA/wAAAP8AAAD/AAAA/wAA&#10;AP8ALYn/5f//////////////////////////////////////////////////////////////////&#10;///////////////////////XpWf/AAAA/wAAAP8AAAD/AAAA/wAAAP9wsuH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+//7//v/+//7//v//&#10;////////////////////////////////////////////////////////////////////////////&#10;/////////////////////////////////////////////9yrcP8AAAD/AAAA/wAAAP8AAAD/AAAA&#10;/4nH7v//////////////////////////////////////////////////////////////////////&#10;///////////////////////20v9cAAD/AAAA/wAAAP8AAAD/AAAA/wBAnv/z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q3D/AAAA/wAAAP8AAAD/AAAA/wAAAP+Jx+7/////////////////////////////////////&#10;////////////////////////////////////////////////////////9tL/XAAA/wAAAP8AAAD/&#10;AAAA/wAAAP8AQJ7/8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yrcP8AAAD/AAAA/wAAAP8AAAD/AAAA/4nH7v//////////////&#10;////////////////////////////////////////////////////////////////////////////&#10;///20v9cAAD/AAAA/wAAAP8AAAD/AAAA/wBAnv/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Ktw/wAAAP8AAAD/AAAA/wAAAP8AAAD/icfu////////////////////////////////&#10;//////////////////////////////////////////////////////////////bS/1wAAP8AAAD/&#10;AAAA/wAAAP8AAAD/AECe//P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q3D/AAAA/wAAAP8AAAD/AAAA/wAAAP+Jx+7/////////&#10;////////////////////////////////////////////////////////////////////////////&#10;////////9tL/XAAA/wAAAP8AAAD/AAAA/wAAAP8AQJ7/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yrcP8AAAD/AAAA/wAAAP8AAAD/AAAA/4nH7v//////////////////////////&#10;///////////////////////////////////////////////////////////////////20v9cAAD/&#10;AAAA/wAAAP8AAAD/AAAA/wBAnv/z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Ktw/wAAAP8AAAD/AAAA/wAAAP8AAAD/icfu////&#10;////////////////////////////////////////////////////////////////////////////&#10;//////////////bS/1wAAP8AAAD/AAAA/wAAAP8AAAD/AECe/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Ktw/wAAAP8AAAD/AAAA/wAAAP8AAAD/icfu////////////////////////////&#10;//////////////////////////////////////////////////////////////////bS/1wAAP8A&#10;AAD/AAAA/wAAAP8AAAD/AECe//P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/nlAA/wAAAP8AAAD/AAAA/wAAAP8ALYH/&#10;5f//////////////////////////////////////////////////////////////////////////&#10;/////////////////////////8eJQP8AAAD/UFxw/5Gesv/H1+H/7vb7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+eUAD/AAAA&#10;/wAAAP8AAAD/AAAA/wAtgf/l////////////////////////////////////////////////////&#10;////////////////////////////////////////////////x4lA/wAAAP9QXHD/kZ6y/8fX4f/u&#10;9v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/55QAP8AAAD/AAAA/wAAAP8AAAD/&#10;AC2B/+X/////////////////////////////////////////////////////////////////////&#10;///////////////////////////////HiUD/AAAA/1BccP+RnrL/x9fh/+72+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/nlAA&#10;/wAAAP8AAAD/AAAA/wAAAP8ALYH/5f//////////////////////////////////////////////&#10;/////////////////////////////////////////////////////8eJQP8AAAD/UFxw/5Gesv/H&#10;1+H/7vb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+eUAD/AAAA/wAAAP8AAAD/&#10;AAAA/wAtgf/l////////////////////////////////////////////////////////////////&#10;////////////////////////////////////x4lA/wAAAP9QXHD/kZ6y/8fX4f/u9vv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/55QAP8AAAD/AAAA/wAAAP8AAAD/AC2B/+X/////////////////////////////////////////&#10;///////////////////////////////////////////////////////////HiUD/AAAA/1BccP+R&#10;nrL/x9fh/+72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/55QAP8AAAD/AAAA/wAAAP8A&#10;AAD/AC2B/+X/////////////////////////////////////////////////////////////////&#10;///////////////////////////////////HiUD/AAAA/1BccP+RnrL/x9fh/+72+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v/+//7//v/+//7/&#10;/v/+////////////////////////////////////////////////////////////////////////&#10;////////////////////////////////////////////////88f/UAAA/wAAAP8AAAD/AAAA/wAA&#10;AP9Ql9L/////////////////////////////////////////////////////////////////////&#10;///////////////////////////////////79v/2+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H/1AAAP8AAAD/AAAA/wAAAP8AAAD/UJfS////////////////////////////////////&#10;////////////////////////////////////////////////////////////////////+/b/9vv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8f/UAAA/wAAAP8AAAD/AAAA/wAAAP9Ql9L/////////////&#10;////////////////////////////////////////////////////////////////////////////&#10;///////////////79v/2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x/9QAAD/AAAA/wAAAP8AAAD/AAAA/1CX0v//////////////////////////////&#10;//////////////////////////////////////////////////////////////////////////v2&#10;//b7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H/1AAAP8AAAD/AAAA/wAAAP8AAAD/UJfS////////&#10;////////////////////////////////////////////////////////////////////////////&#10;////////////////////+/b/9v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8f/UAAA/wAAAP8AAAD/AAAA/wAAAP9Ql9L/////////////////////////&#10;////////////////////////////////////////////////////////////////////////////&#10;///79v/2+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x/9QAAD/AAAA/wAAAP8AAAD/AAAA/1CX0v//&#10;////////////////////////////////////////////////////////////////////////////&#10;//////////////////////////v2//b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x/9QAAD/AAAA/wAAAP8AAAD/AAAA/1CX0v//////////////////////////&#10;////////////////////////////////////////////////////////////////////////////&#10;//v2//b7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Hkf8AAAD/AAAA/wAAAP8AAAD/AAAA&#10;/57S8///////////////////////////////////////////////////////////////////////&#10;////////////////////////////////////////////////////////////////////////////&#10;////////////////////89KX/wAAAP8AAAD/AAAA/wAAAP8AAFD/x/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seR/wAA&#10;AP8AAAD/AAAA/wAAAP8AAAD/ntL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x5H/AAAA/wAAAP8AAAD/AAAA&#10;/wAAAP+e0vP/////////////////////////////////////////////////////////////////&#10;////////////////////////////////////////////////////////////////////////////&#10;//////////////////////////PSl/8AAAD/AAAA/wAAAP8AAAD/AABQ/8f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H&#10;kf8AAAD/AAAA/wAAAP8AAAD/AAAA/57S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seR/wAAAP8AAAD/AAAA&#10;/wAAAP8AAAD/ntLz////////////////////////////////////////////////////////////&#10;////////////////////////////////////////////////////////////////////////////&#10;///////////////////////////////z0pf/AAAA/wAAAP8AAAD/AAAA/wAAUP/H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x5H/AAAA/wAAAP8AAAD/AAAA/wAAAP+e0v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x5H/AAAA/wAAAP8AAAD/&#10;AAAA/wAAAP+e0vP/////////////////////////////////////////////////////////////&#10;////////////////////////////////////////////////////////////////////////////&#10;////////////////////////89KX/wAAAP8AAAD/AAAA/wAAAP8AAFD/x/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yXUP8AAAD/AAAA/wAAAP8AAAD/AABQ/8z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l1D/AAAA/wAAAP8AAAD/AAAA/wAAUP/M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zJdQ/wAAAP8AAAD/AAAA/wAAAP8AAFD/&#10;zP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l1z/AAAA/wAAAP8AAAD/AAAA/wBAkf/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pdc/wAAAP8AAAD/AAAA/wAAAP8AQJH/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KXXP8AAAD/AAAA/wAAAP8AAAD/AECR/+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pdc/wAAAP8AAAD/AAAA/wAAAP8AQJf/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KXXP8AAAD/AAAA/wAAAP8AAAD/AECX&#10;/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l1z/AAAA/wAAAP8AAAD/AAAA&#10;/wBAl//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/55cAP8AAAD/AAAA/wAAAP8AAAD/QIn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+eXAD/AAAA/wAAAP8AAAD/AAAA/0CJx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/nlwA/wAAAP8AAAD/AAAA/wAAAP9Aic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1BQUP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0BAQ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5WVlf//////////////////////0pdc&#10;/wAAAP8AAAD/AAAA/wAAAP8AUJf/8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+VlZX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+VlZX/////////////////////&#10;/9KXXP8AAAD/AAAA/wAAAP8AAAD/AFCX//P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lZWV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lZWV////////////////&#10;///////Sl1z/AAAA/wAAAP8AAAD/AAAA/wBQl//z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5WVl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5WVlf//////////&#10;////////////////////////////////////////////////////////////////////////////&#10;/////9KXXP8AAAD/AAAA/wAAAP8AAAD/AFCX//P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7+/v/+/v7//v7+//7+/v/+/v7//v7+//7+/v/+/v7/////////////////&#10;////////////////////////////////////////////////////////////////////////////&#10;////zJFQ/wAAAP8AAAD/AAAA/wAAAP8AAHr/4fv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Q0N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l5eX//////////////////////8yRUP8AAAD/AAAA/wAAAP8AAAD/AAB6/+H7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5eXl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5eXl///////////////////////MkVD/AAAA/wAAAP8AAAD/AAAA/wAAev/h&#10;+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+Xl5f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+Xl5f//////////////////////zJFQ/wAAAP8AAAD/AAAA/wAAAP8A&#10;AHr/4fv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l5eX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l5eX/////////////////////////////////////////////&#10;///////////////////////////////////////////////MkVD/AAAA/wAAAP8AAAD/AAAA/wAA&#10;ev/h+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+/v7//v7+//7+/v/+&#10;/v7//v7+//7+/v/+/v7/////////////////////////////////////////////////////////&#10;/////////////////////////////////////////////+rCif8AAAD/AAAA/wAAAP8AAAD/AABA&#10;/73q////////////////////////////////////////////////////////////////////////&#10;////////////////////////////////////////+//7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won/AAAA/wAAAP8AAAD/AAAA/wAAQP+96v//////////////////////////////////////&#10;//////////////////////////////////////////////////////////////////////////v/&#10;+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Cif8AAAD/AAAA/wAAAP8AAAD/AABA/73q////////////////&#10;////////////////////////////////////////////////////////////////////////////&#10;////////////////////+//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sKJ/wAAAP8AAAD/AAAA/wAAAP8AAED/ver/////////////////////////////////&#10;////////////////////////////////////////////////////////////////////////////&#10;///7//v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won/AAAA/wAAAP8AAAD/AAAA/wAAQP+96v//////////&#10;////////////////////////////////////////////////////////////////////////////&#10;//////////////////////////v/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Cif8AAAD/AAAA/wAAAP8AAAD/AABA/73q////////////////////////////&#10;////////////////////////////////////////////////////////////////////////////&#10;////////+//7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sKJ/wAAAP8AAAD/AAAA/wAAAP8AAED/ver/////&#10;////////////////////////////////////////////////////////////////////////////&#10;///////////////////////////////7/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sKJ/wAAAP8AAAD/AAAA/wAAAP8AAED/ver/////////////////////////////&#10;////////////////////////////////////////////////////////////////////////////&#10;///////7//v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H/0AAAP8AAAD/AAAA/wAAAP8AAAD/&#10;gb3q////////////////////////////////////////////////////////////////////////&#10;////////////////////////////////+9f/ZwAA/wAtUP9wiZf/t8LS/+Xu9v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sf/QAAA&#10;/wAAAP8AAAD/AAAA/wAAAP+Bver/////////////////////////////////////////////////&#10;///////////////////////////////////////////////////////71/9nAAD/AC1Q/3CJl/+3&#10;wtL/5e7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x/9AAAD/AAAA/wAAAP8AAAD/&#10;AAAA/4G96v//////////////////////////////////////////////////////////////////&#10;//////////////////////////////////////vX/2cAAP8ALVD/cImX/7fC0v/l7vb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H&#10;/0AAAP8AAAD/AAAA/wAAAP8AAAD/gb3q////////////////////////////////////////////&#10;////////////////////////////////////////////////////////////+9f/ZwAA/wAtUP9w&#10;iZf/t8LS/+Xu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sf/QAAA/wAAAP8AAAD/&#10;AAAA/wAAAP+Bver/////////////////////////////////////////////////////////////&#10;///////////////////////////////////////////71/9nAAD/AC1Q/3CJl/+3wtL/5e72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x/9AAAD/AAAA/wAAAP8AAAD/AAAA/4G96v//////////////////////////////////////&#10;//////////////////////////////////////////////////////////////////vX/2cAAP8A&#10;LVD/cImX/7fC0v/l7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x/9AAAD/AAAA/wAAAP8A&#10;AAD/AAAA/4G96v//////////////////////////////////////////////////////////////&#10;//////////////////////////////////////////vX/2cAAP8ALVD/cImX/7fC0v/l7vb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v7+//7+/v/+//7//v/+////////////////////////////////////////////////////////&#10;///////////////////////////////////////////////////////q/5FAAP8AAAD/AAAA/wAA&#10;AP8AAAD/LXC3////////////////////////////////////////////////////////////////&#10;///////////////////////////////////////20p7/AAAA/wAAAP8AAAD/AAAA/wAAAP+RzO7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v+RQAD/AAAA/wAAAP8AAAD/AAAA/y1wt///////////////////////////////&#10;////////////////////////////////////////////////////////////////////////9tKe&#10;/wAAAP8AAAD/AAAA/wAAAP8AAAD/kczu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/5FAAP8AAAD/AAAA/wAAAP8AAAD/LXC3////////&#10;////////////////////////////////////////////////////////////////////////////&#10;///////////////////20p7/AA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/kUAA/wAAAP8AAAD/AAAA/wAAAP8tcLf/////////////////////////&#10;////////////////////////////////////////////////////////////////////////////&#10;//bSnv8AAAD/AAAA/wAAAP8AAAD/AAAA/5HM7v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v+RQAD/AAAA/wAAAP8AAAD/AAAA/y1wt///&#10;////////////////////////////////////////////////////////////////////////////&#10;////////////////////////9tKe/wAA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/5FAAP8AAAD/AAAA/wAAAP8AAAD/LXC3////////////////////&#10;////////////////////////////////////////////////////////////////////////////&#10;///////20p7/AAAA/wAAAP8AAAD/AAAA/wAAAP+RzO7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/kUAA/wAAAP8AAAD/AAAA/wAAAP8t&#10;cLf/////////////////////////////////////////////////////////////////////////&#10;//////////////////////////////bSnv8AA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/kUAA/wAAAP8AAAD/AAAA/wAAAP8tcLf/////////////////////&#10;////////////////////////////////////////////////////////////////////////////&#10;//////bSnv8AAAD/AAAA/wAAAP8AAAD/AAAA/5HM7v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v/+//7//v/+//7/////////&#10;////////////////////////////////////////////////////////////////////////////&#10;///////////////////////MkVD/AAAA/wAAAP8AAAD/AAAA/wAAUP/C7v//////////////////&#10;////////////////////////////////////////////////////////////////////////////&#10;////wolA/wAAAP8AAAD/AAAA/wAAAP8AAED/ver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JFQ/wAAAP8AAAD/AAAA&#10;/wAAAP8AAFD/wu7/////////////////////////////////////////////////////////////&#10;/////////////////////////////////////8KJQP8AAAD/AAAA/wAAAP8AAAD/AABA/73q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kVD/AAAA/wAAAP8AAAD/AAAA/wAAUP/C7v//////////////////////////////////////&#10;////////////////////////////////////////////////////////////wolA/wAAAP8AAAD/&#10;AAAA/wAAAP8AAED/ve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yRUP8AAAD/AAAA&#10;/wAAAP8AAAD/AABQ/8Lu////////////////////////////////////////////////////////&#10;///////////////////////////////////////////CiUD/AAAA/wAAAP8AAAD/AAAA/wAAQP+9&#10;6v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JFQ/wAAAP8AAAD/AAAA/wAAAP8AAFD/wu7/////////////////////////////////&#10;/////////////////////////////////////////////////////////////////8KJQP8AAAD/&#10;AAAA/wAAAP8AAAD/AABA/73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kVD/AAAA&#10;/wAAAP8AAAD/AAAA/wAAUP/C7v//////////////////////////////////////////////////&#10;////////////////////////////////////////////////wolA/wAAAP8AAAD/AAAA/wAAAP8A&#10;AED/ver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yRUP8AAAD/AAAA/wAAAP8AAAD/AABQ/8Lu////////////////////////////&#10;///////////////////////////////////////////////////////////////////////CiUD/&#10;AAAA/wAAAP8AAAD/AAAA/wAAQP+9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yRUP8AAAD/&#10;AAAA/wAAAP8AAAD/AABQ/8Lu////////////////////////////////////////////////////&#10;///////////////////////////////////////////////CiUD/AAAA/wAAAP8AAAD/AAAA/wAA&#10;QP+96v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cpf8AAAD/AAAA/wAAAP8AAAD/AAAA/0CJwv//////////////////&#10;///////////////////////////////////////////////////////////////////////////z&#10;x/9QAAD/AAAA/wAAAP8AAAD/AAAA/wBQnv/z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9yl/wAAAP8AAAD/AAAA/wAAAP8AAAD/&#10;QInC////////////////////////////////////////////////////////////////////////&#10;//////////////////////PH/1AAAP8AAAD/AAAA/wAAAP8AAAD/AFCe/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3KX/AAAA/wAAAP8AAAD/AAAA/wAAAP9AicL/////////////&#10;////////////////////////////////////////////////////////////////////////////&#10;////88f/UAAA/wAAAP8AAAD/AAAA/wAAAP8AUJ7/8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cpf8AAAD/AAAA/wAAAP8AAAD/&#10;AAAA/0CJwv//////////////////////////////////////////////////////////////////&#10;///////////////////////////zx/9QAAD/AAAA/wAAAP8AAAD/AAAA/wBQnv/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9yl/wAAAP8AAAD/AAAA/wAAAP8AAAD/QInC////////&#10;////////////////////////////////////////////////////////////////////////////&#10;//////////PH/1AAAP8AAAD/AAAA/wAAAP8AAAD/AFCe//P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3KX/AAAA/wAAAP8AAAD/&#10;AAAA/wAAAP9AicL/////////////////////////////////////////////////////////////&#10;////////////////////////////////88f/UAAA/wAAAP8AAAD/AAAA/wAAAP8AUJ7/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3KX/AAAA/wAAAP8AAAD/AAAA/wAAAP9AicL/////////&#10;////////////////////////////////////////////////////////////////////////////&#10;////////88f/UAAA/wAAAP8AAAD/AAAA/wAAAP8AUJ7/8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+//7//v/+//7//v/+&#10;//7/////////////////////////////////////////////////////////////////////////&#10;////////////////////////////////7v+XUAD/AAAA/wAAAP8AAAD/AAAA/wAAAP+r3Pv/////&#10;////////////////////////////////////////////////////////////////////////////&#10;///7/7d6Lf8AAAD/AAAA/wAAAP8AAAD/AAAA/3Cy4f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/l1AA/wAA&#10;AP8AAAD/AAAA/wAAAP8AAAD/q9z7////////////////////////////////////////////////&#10;////////////////////////////////////+/+3ei3/AAAA/wAAAP8AAAD/AAAA/wAAAP9wsuH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v+XUAD/AAAA/wAAAP8AAAD/AAAA/wAAAP+r3Pv/////////////////////////&#10;///////////////////////////////////////////////////////////7/7d6Lf8AAAD/AAAA&#10;/wAAAP8AAAD/AAAA/3Cy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/5dQ&#10;AP8AAAD/AAAA/wAAAP8AAAD/AAAA/6vc+///////////////////////////////////////////&#10;//////////////////////////////////////////v/t3ot/wAAAP8AAAD/AAAA/wAAAP8AAAD/&#10;cLLh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/l1AA/wAAAP8AAAD/AAAA/wAAAP8AAAD/q9z7////////////////////&#10;////////////////////////////////////////////////////////////////+/+3ei3/AAAA&#10;/wAAAP8AAAD/AAAA/wAAAP9wsu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v+XUAD/AAAA/wAAAP8AAAD/AAAA/wAAAP+r3Pv/////////////////////////////////////&#10;///////////////////////////////////////////////7/7d6Lf8AAAD/AAAA/wAAAP8AAAD/&#10;AAAA/3Cy4f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/5dQAP8AAAD/AAAA/wAAAP8AAAD/AAAA/6vc+///////////////&#10;//////////////////////////////////////////////////////////////////////v/t3ot&#10;/wAAAP8AAAD/AAAA/wAAAP8AAAD/cLL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/5dQAP8AAAD/AAAA/wAAAP8AAAD/AAAA/6vc+///////////////////////////////////////&#10;//////////////////////////////////////////////v/t3ot/wAAAP8AAAD/AAAA/wAAAP8A&#10;AAD/cLLh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AA/wAtgf/h////&#10;///////////////////////////////////////////////////////////////////////////l&#10;vYH/AAAA/wAAAP8AAAD/AAAA/wAAAP8AAGf/0vb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AC2B/+H/////////////////////////////////////////////////////////&#10;/////////////////////+W9gf8AAAD/AAAA/wAAAP8AAAD/AAAA/wAAZ//S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AP8ALYH/&#10;4f//////////////////////////////////////////////////////////////////////////&#10;////5b2B/wAAAP8AAAD/AAAA/wAAAP8AAAD/AABn/9L2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AA/wAtgf/h////////////////////////////////////////////////////&#10;///////////////////////////lvYH/AAAA/wAAAP8AAAD/AAAA/wAAAP8AAGf/0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AD/&#10;AC2B/+H/////////////////////////////////////////////////////////////////////&#10;/////////+W9gf8AAAD/AAAA/wAAAP8AAAD/AAAA/wAAZ//S9v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AP8ALYH/4f//////////////////////////////////////////////&#10;////////////////////////////////5b2B/wAAAP8AAAD/AAAA/wAAAP8AAAD/AABn/9L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AP8A&#10;LYH/4f//////////////////////////////////////////////////////////////////////&#10;////////5b2B/wAAAP8AAAD/AAAA/wAAAP8AAAD/AABn/9L2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/q2cA/wAAAP8AAAD/AAAA/wAAAP8AAAD/AFCR/+H7////////////////////////////////&#10;///////////////////////////////////hvZH/AAAA/wAAAP8AAAD/AAAA/wAAAP8AAAD/Z6vc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+rZwD/AAAA/wAAAP8AAAD/AAAA/wAAAP8AUJH/4fv/////////&#10;/////////////////////////////////////////////////////////+G9kf8AAAD/AAAA/wAA&#10;AP8AAAD/AAAA/wAAAP9nq9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/6tnAP8AAAD/AAAA/wAAAP8AAAD/AAAA/wBQkf/h+///////////////////////////&#10;////////////////////////////////////////4b2R/wAAAP8AAAD/AAAA/wAAAP8AAAD/AAAA&#10;/2er3P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/q2cA/wAAAP8AAAD/AAAA/wAAAP8AAAD/AFCR/+H7////&#10;///////////////////////////////////////////////////////////////hvZH/AAAA/wAA&#10;AP8AAAD/AAAA/wAAAP8AAAD/Z6v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+rZwD/AAAA/wAAAP8AAAD/AAAA/wAAAP8AUJH/4fv/////////////////////&#10;/////////////////////////////////////////////+G9kf8AAAD/AAAA/wAAAP8AAAD/AAAA&#10;/wAAAP9nq9z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/6tnAP8AAAD/AAAA/wAAAP8AAAD/AAAA/wBQkf/h&#10;+///////////////////////////////////////////////////////////////////4b2R/wAA&#10;AP8AAAD/AAAA/wAAAP8AAAD/AAAA/2er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wv9AAAD/AAAA/wAAAP8AAAD/AAAA&#10;/wAAAP8AAED/kbLH//P////////////////////////////////////////////////z3P+lelD/&#10;AAAA/wAAAP8AAAD/AAAA/wAAAP8AAAD/AFCX/+7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C/0AA&#10;AP8AAAD/AAAA/wAAAP8AAAD/AAAA/wAAQP+Rssf/8///////////////////////////////////&#10;//////////////Pc/6V6UP8AAAD/AAAA/wAAAP8AAAD/AAAA/wAAAP8AUJf/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sL/QAAA/wAAAP8AAAD/AAAA&#10;/wAAAP8AAAD/AABA/5Gyx//z////////////////////////////////////////////////89z/&#10;pXpQ/wAAAP8AAAD/AAAA/wAAAP8AAAD/AAAA/wBQl//u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wv9AAAD/AAAA/wAAAP8AAAD/AAAA/wAAAP8AAED/kbLH//P/////////////////////////////&#10;///////////////////z3P+lelD/AAAA/wAAAP8AAAD/AAAA/wAAAP8AAAD/AFCX/+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C/0AAAP8AAAD/AAAA&#10;/wAAAP8AAAD/AAAA/wAAQP+Rssf/8///////////////////////////////////////////////&#10;//Pc/6V6UP8AAAD/AAAA/wAAAP8AAAD/AAAA/wAAAP8AUJf/7v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sL/QAAA/wAAAP8AAAD/AAAA/wAAAP8AAAD/AABA/5Gyx//z////////////////////////&#10;////////////////////////89z/pXpQ/wAAAP8AAAD/AAAA/wAAAP8AAAD/AAAA/wBQl//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b2B/wAAAP8AAAD/AAAA/wAAAP8AAAD/AAAA/wAAAP8AAED/epGl/8fX4f/u&#10;8/b/+/v/////+//28+7/4dLC/56BZ/8AAAD/AAAA/wAAAP8AAAD/AAAA/wAAAP8AAAD/AABQ/8fu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vYH/AAAA/wAAAP8AAAD/AAAA/wAAAP8AAAD/&#10;AAAA/wAAQP96kaX/x9fh/+7z9v/7+//////7//bz7v/h0sL/noFn/wAAAP8AAAD/AAAA/wAAAP8A&#10;AAD/AAAA/wAAAP8AAFD/x+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W9gf8AAAD/AAAA/wAAAP8AAAD/AAAA/wAAAP8AAAD/AABA/3qRpf/H&#10;1+H/7vP2//v7//////v/9vPu/+HSwv+egWf/AAAA/wAAAP8AAAD/AAAA/wAAAP8AAAD/AAAA/wAA&#10;UP/H7v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b2B/wAAAP8AAAD/AAAA/wAAAP8AAAD/&#10;AAAA/wAAAP8AAED/epGl/8fX4f/u8/b/+/v/////+//28+7/4dLC/56BZ/8AAAD/AAAA/wAAAP8A&#10;AAD/AAAA/wAAAP8AAAD/AABQ/8f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vYH/AAAA/wAAAP8AAAD/AAAA/wAAAP8AAAD/AAAA/wAAQP96&#10;kaX/x9fh/+7z9v/7+//////7//bz7v/h0sL/noFn/wAAAP8AAAD/AAAA/wAAAP8AAAD/AAAA/wAA&#10;AP8AAFD/x+7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W9gf8AAAD/AAAA/wAAAP8AAAD/&#10;AAAA/wAAAP8AAAD/AABA/3qRpf/H1+H/7vP2//v7//////v/9vPu/+HSwv+egWf/AAAA/wAAAP8A&#10;AAD/AAAA/wAAAP8AAAD/AAAA/wAAUP/H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l1z/AAAA/wAA&#10;AP8AAAD/AAAA/wAAAP8AAAD/AAAA/wAAAP8AAAD/AAAA/wAAAP8AAAD/AAAA/wAAAP8AAAD/AAAA&#10;/wAAAP8AAAD/AAAA/wAAAP8AAAD/AAAt/7Lc9v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eXXP8AAAD/AAAA/wAAAP8AAAD/AAAA/wAAAP8AAAD/AAAA/wAAAP8AAAD/AAAA/wAA&#10;AP8AAAD/AAAA/wAAAP8AAAD/AAAA/wAAAP8AAAD/AAAA/wAAAP8AAC3/stz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5dc/wAA&#10;AP8AAAD/AAAA/wAAAP8AAAD/AAAA/wAAAP8AAAD/AAAA/wAAAP8AAAD/AAAA/wAAAP8AAAD/AAAA&#10;/wAAAP8AAAD/AAAA/wAAAP8AAAD/AAAA/wAALf+y3Pb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l1z/AAAA/wAAAP8AAAD/AAAA/wAAAP8AAAD/AAAA/wAAAP8AAAD/AAAA/wAA&#10;AP8AAAD/AAAA/wAAAP8AAAD/AAAA/wAAAP8AAAD/AAAA/wAAAP8AAAD/AAAt/7Lc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eX&#10;XP8AAAD/AAAA/wAAAP8AAAD/AAAA/wAAAP8AAAD/AAAA/wAAAP8AAAD/AAAA/wAAAP8AAAD/AAAA&#10;/wAAAP8AAAD/AAAA/wAAAP8AAAD/AAAA/wAAAP8AAC3/stz2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5dc/wAAAP8AAAD/AAAA/wAAAP8AAAD/AAAA/wAAAP8AAAD/AAAA/wAA&#10;AP8AAAD/AAAA/wAAAP8AAAD/AAAA/wAAAP8AAAD/AAAA/wAAAP8AAAD/AAAA/wAALf+y3P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ylev8AAAD/AAAA/wAAAP8AAAD/AAAA/wAAAP8AAAD/&#10;AAAA/wAAAP8AAAD/AAAA/wAAAP8AAAD/AAAA/wAAAP8AAAD/AAAA/wAAAP8AAAD/AC1w/8Ll+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KV6/wAAAP8AAAD/AAAA&#10;/wAAAP8AAAD/AAAA/wAAAP8AAAD/AAAA/wAAAP8AAAD/AAAA/wAAAP8AAAD/AAAA/wAAAP8AAAD/&#10;AAAA/wAAAP8ALXD/wuX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pXr/AAAA/wAAAP8AAAD/AAAA/wAAAP8AAAD/&#10;AAAA/wAAAP8AAAD/AAAA/wAAAP8AAAD/AAAA/wAAAP8AAAD/AAAA/wAAAP8AAAD/AAAA/wAtcP/C&#10;5fv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ylev8AAAD/AAAA&#10;/wAAAP8AAAD/AAAA/wAAAP8AAAD/AAAA/wAAAP8AAAD/AAAA/wAAAP8AAAD/AAAA/wAAAP8AAAD/&#10;AAAA/wAAAP8AAAD/AC1w/8Ll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zKV6/wAAAP8AAAD/AAAA/wAAAP8AAAD/&#10;AAAA/wAAAP8AAAD/AAAA/wAAAP8AAAD/AAAA/wAAAP8AAAD/AAAA/wAAAP8AAAD/AAAA/wAAAP8A&#10;LXD/wuX7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pXr/AAAA&#10;/wAAAP8AAAD/AAAA/wAAAP8AAAD/AAAA/wAAAP8AAAD/AAAA/wAAAP8AAAD/AAAA/wAAAP8AAAD/&#10;AAAA/wAAAP8AAAD/AAAA/wAtcP/C5f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rS/556UP8AAAD/AAAA/wAAAP8AAAD/AAAA/wAAAP8AAAD/AAAA/wAAAP8AAAD/AAAA/wAA&#10;AP8AAAD/AAAA/wAAAP8AAAD/gaXC//P/////////////////////////////////////////////&#10;//////////////////PSl/8AAAD/AAAA/wAAAP8AAAD/AABQ/8fz////////////////////////&#10;///////////////////////////////////////////////////////////////////z/5d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6tL/nnpQ/wAAAP8AAAD/AAAA/wAAAP8AAAD/AAAA/wAAAP8A&#10;AAD/AAAA/wAAAP8AAAD/AAAA/wAAAP8AAAD/AAAA/wAAAP+BpcL/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q0v+eelD/AAAA/wAAAP8AAAD/AAAA/wAAAP8AAAD/AAAA/wAAAP8AAAD/AAAA/wAA&#10;AP8AAAD/AAAA/wAAAP8AAAD/AAAA/4Glwv/z////////////////////////////////////////&#10;///////////////////////z0pf/AAAA/wAAAP8AAAD/AAAA/wAAUP/H8///////////////////&#10;////////////////////////////////////////////////////////////////////////8/+X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+rS/556UP8AAAD/AAAA/wAAAP8AAAD/AAAA/wAAAP8A&#10;AAD/AAAA/wAAAP8AAAD/AAAA/wAAAP8AAAD/AAAA/wAAAP8AAAD/gaXC/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q0v+eelD/AAAA/wAAAP8AAAD/AAAA/wAAAP8A&#10;AAD/AAAA/wAAAP8AAAD/AAAA/wAAAP8AAAD/AAAA/wAAAP8AAAD/AAAA/4Glwv/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urc/7Kegf9QLQD/AAAA&#10;/wAAAP8AAAD/AAAA/wAAAP8AAAD/AAAA/wAAAP8AAAD/AAAA/wAtUP+Jpb3/5fb/////////////&#10;///////////////////////////////////////////////////////////216X/AAAA/wAAAP8A&#10;AAD/AAAA/wAAZ//S9v//////////////////////////////////////////////////////////&#10;////////////////////////////////8/+eXAD/AAAA/wAAAP8AAAD/AAAA/57S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6tz/sp6B/1AtAP8AAAD/AAAA/wAAAP8AAAD/AAAA/wAAAP8AAAD/AAAA/wAAAP8AAAD/AC1Q&#10;/4mlvf/l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q3P+ynoH/UC0A&#10;/wAAAP8AAAD/AAAA/wAAAP8AAAD/AAAA/wAAAP8AAAD/AAAA/wAAAP8ALVD/iaW9/+X2////////&#10;////////////////////////////////////////////////////////////////9tel/wAAAP8A&#10;AAD/AAAA/wAAAP8AAGf/0vb/////////////////////////////////////////////////////&#10;//////////////////////////////////////P/nlwA/wAAAP8AAAD/AAAA/wAAAP+e0v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urc/7Kegf9QLQD/AAAA/wAAAP8AAAD/AAAA/wAAAP8AAAD/AAAA/wAAAP8AAAD/AAAA&#10;/wAtUP+Jpb3/5f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6tz/sp6B&#10;/1AtAP8AAAD/AAAA/wAAAP8AAAD/AAAA/wAAAP8AAAD/AAAA/wAAAP8AAAD/AC1Q/4mlvf/l9v//&#10;//////////////////////////////////////////////////////////////////////bXpf8A&#10;AAD/AAAA/wAAAP8AAAD/AABn/9L2////////////////////////////////////////////////&#10;///////////////////////////////////////////z/55cAP8AAAD/AAAA/wAAAP8AAAD/ntL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q3P+ynoH/UC0A/wAAAP8AAAD/AAAA/wAAAP8AAAD/AAAA/wAAAP8AAAD/AAAA&#10;/wAAAP8ALVD/iaW9/+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Pl/72eev8AAAD/AAAA/wAA&#10;AP+r3P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q4f/Sx73/sqWe/5eRkf+RkZf/l5eX/5GRl/+X&#10;nqX/t8LH/9zl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+rh/9LHvf+ypZ7/&#10;l5GR/5GRl/+Xl5f/kZGX/5eepf+3wsf/3OX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6uH/0se9/7Klnv+XkZH/kZGX/5eXl/+R&#10;kZf/l56l/7fCx//c5e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q4f/Sx73/&#10;sqWe/5eRkf+RkZf/l5eX/5GRl/+XnqX/t8LH/9zl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+rh/9LHvf+ypZ7/l5GR/5GRl/+X&#10;l5f/kZGX/5eepf+3wsf/3OX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6uH/&#10;0se9/7Klnv+XkZH/kZGX/5eXl/+RkZf/l56l/7fCx//c5e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6uH/0se9/7Klnv+XkZH/kZGX/5eX&#10;l/+RkZf/l56l/7fCx//c5e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/5de9/3pAAP8AAAD/AAAA/wBnq//7////////////////////////&#10;///////////////////////////////////////////////////////////////////////+////&#10;/v////7////+////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r3/QAAA/wAAAP8AAAD/AAAA/wAAAP+Jx+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iVD/AAAA/wAAAP8AAAD/&#10;AAAA/wAtkf/q////////////////////////////////////////////////////////////////&#10;/////////////////////////////////////v////7////+/////v//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8yR/wAAAP8AAAD/AAAA/wAAAP8A&#10;AAD/QHqe/+X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/kS0A/wAAAP8AAAD/AAAA/wAAAP8AAED/nsfl////////////////////&#10;////////////////////////////////////////////////////////////////////////////&#10;//7////+/////v////7///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6v/Hvcf/19zc/8Krkf8tAAD/AAAA/wAAAP8AUJ7/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Xx//CzNf/3NLC&#10;/5FnQP8AAAD/AAAA/wAAAP+XzO7/////////////////////////////////////////////////&#10;/////////////////////////////////////////////////v////7////+///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C/1AAAP8AAAD/AAAA/57X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5Fc/wAAAP8AAAD/AFyl//b/////&#10;////////////////////////////////////////////////////////////////////////////&#10;///////////////////+/////v//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q3D/AAAA/wAAAP9cnt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3P9wAAD/AAAA/wAAZ//S9v//////////////////////////////////////&#10;/////////////////////////////////////////////////////////////v/+//7/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uXX/723q/+Xl6v/4fv/////////////////&#10;////////////9tee/wAAAP8AAAD/QJ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/18e9/6ull/+rwuX///////////////////////////////b/pVwA/wAAAP8AAFD/&#10;x/P/////////////////////////////////////////////////////////////////////////&#10;/////////////////////v/+//7//v/+//7///7+///+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yRQP8AAAD/AAAA/5HM8////////////////////////////9ylZ/8AAAD/AAAA/3q3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H/0AAAP8AAAD/AECX//P/////&#10;//////////////////////vX/2cAAP8AAAD/AC16/+H/////////////////////////////////&#10;/////////////////////////////////////////////////////////v/+//7//v/+//7//v/+&#10;///+/v///v7/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snD/AAAA/wAAAP8AXKX/9v//////&#10;///////////////ux/9cAAD/AAAA/wAAAP+e1/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3P9wAAD/AAAA/wAAAP+e0vP//////////////////////8eRXP8AAAD/AAAA&#10;/wBcpf/2////////////////////////////////////////////////////////////////////&#10;//////////////////////7//v/+//7//v/+//7//v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S/2cAAP8AAAD/AAAA/y1nl//S5e7/+/bz/9zCpf9QAAD/AAAA/wAAAP8AXKX/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55c/wAAAP8AAAD/&#10;AAAt/5G30v/u9vb/8+rc/6WBUP8AAAD/AAAA/wAAAP+l1/b/////////////////////////////&#10;///////////////////////////////////////////////////////////////+//7//v/+//7/&#10;/v/+//7///7+///+/v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zJ7/AAAA/wAAAP8A&#10;AAD/AAAA/wAAAP8AAAD/AAAA/wAAAP8ALXr/0v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v+eXAD/AAAA/wAAAP8AAAD/AAAA/wAAAP8AAAD/AAAA/wAA&#10;AP9wq9f/////////////////////////////////////////////////////////////////////&#10;/////////////////////////////v/+//7//v/+//7//v/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hx/+BUC3/AAAA/wAAAP8AAAD/AAAA/wAAAP9wkbf/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/8elgf8tAAD/AAAA/wAAAP8AAAD/AAAA/wBAcP+31+7/////////////////////////////////&#10;///////////////////////////////////////////////////////////////////////////+&#10;//7//v/+//7//v///v7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q5f/X1+H/5eXc/9fc4f/z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z/+Xc1//c5eX/3NfX/+Hq8///&#10;////////////////////////////////////////////////////////////////////////////&#10;//////////////////////////////////////////////7//v/+//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+/v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tra/2tra/9ra2v/a2tr/3d3d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ra2v9ra2v/a2tr/2tra/93d3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2tr/a2tr/2tra/9ra2v/d3d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+/v7//v7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v/+//7//v/+//7//v7+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+//7//v/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/+//7//v/+//7//v/+/v7//v7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v/+//7//v/+//7/&#10;/v7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/7//v/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+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/AwMD/&#10;wMDA/8DAwP/AwMD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/AwMD/wMDA/8DAwP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wMDA/8DAwP/AwMD/&#10;xcX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7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+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v7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7+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/+/v///v7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/7+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/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7///7+/////v7///7+///+/v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///7+///+&#10;/v////7+///+/v///v7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//v7/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7+//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+/v/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/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/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v7/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wAAAP8AAAD/AAAA/wAAAP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AAAD/AAAA/wAAAP8AAAD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7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AAAD/AAAA/wAAAP8AAA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AAAP8AAAD/AAAA/wAA&#10;AP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7+/v/+/v7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AAAD/AAAA/wAAAP8AAAD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+/v7//v7+//7+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v7+&#10;//7+/v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7+/v/+/v7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7//v/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7//v///v7///7+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+//7///7+///+&#10;/v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+//7//v/+//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+//7//v/+//7//v/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+//7//v/+//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v7+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7+/v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+/v7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v7+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+&#10;/v////7+///+/v///v7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//v7/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7+//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/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+/v///v7////+/v///v7/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7+/////v7///7+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+//7//v/+//7//v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+//7//v/+//7//v/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+//7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/7//v/+//7//v/+//7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7//v/+//7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+//7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v/+//7//v///v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v/+//7//v/+//7/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/+//7//v/+///+/v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v/+//7//v/+//7//v///v7/&#10;//7+///+/v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/+//7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+//7//v/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v/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wAAAP8AAAD/AAAA/wAAAP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7//v/+//7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AAAD/AAAA/wAAAP8AAAD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v/+//7//v/+//7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7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AAAD/AAAA/wAAAP8AAA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AAAP8AAAD/AAAA/wAA&#10;AP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AAAD/AAAA/wAAAP8AAAD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//v7/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/7+//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v7/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7+//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//+/v///v7/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tra/2tra/9ra2v/a2tr/3d3d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ra2v9ra2v/a2tr/2tra/93d3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2tr/a2tr/2tra/9ra2v/d3d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///7+//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/7+///+/v/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//+/v//&#10;/v7///7+/v/+/v7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//v7///7+//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+/v/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zs7P8WFhb/FhYW/xYWFv8WFhb/7Oz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xf8WFhb/FhYW&#10;/xYWFv8pKS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FhYW&#10;/xYWFv8WFhb/KSk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//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7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+//7//v/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+//7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8+r/0sKy/5eJev9cUFD/LS0t/wAAAP8AAAD/AAAA/wAtLf9QXGf/gZGl/8LS4f/2////////////&#10;///////////////////////////////////////////////////////////2/9zSzP/MzMz/zMzM&#10;/8zMzP/S1+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Pq/9LCsv+XiXr/XFBQ/y0tLf8AAAD/AAAA/wAAAP8ALS3/UFxn/4GRpf/C0uH/9v//////&#10;////////////////////////////////////////////////////////////////9v/c0sz/zMzM&#10;/8zMzP/MzMz/0tf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z6v/SwrL/l4l6/1xQUP8tLS3/AAAA/wAAAP8AAAD/AC0t/1BcZ/+BkaX/wtLh//b/&#10;//////////////////////////////////////////////////////////////////////b/3NLM&#10;/8zMzP/MzMz/zMzM/9LX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Svf+JZ1D/AAAA/wAAAP8AAAD/AAAA/wAAAP8AAAD/AAAA&#10;/wAAAP8AAAD/AAAA/wAAAP8AAAD/AABQ/4mrx//u////////////////////////////////////&#10;///////////////////////zx/9AAAD/AAAA/wAAAP8AAAD/AC2R/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0r3/iWdQ/wAAAP8AAAD/AAAA/wAAAP8AAAD/AAAA&#10;/wAAAP8AAAD/AAAA/wAAAP8AAAD/AAAA/wAAUP+Jq8f/7v//////////////////////////////&#10;////////////////////////////88f/QAAA/wAAAP8AAAD/AAAA/wAtkf/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dK9/4lnUP8AAAD/AAAA/wAAAP8AAAD/AAAA&#10;/wAAAP8AAAD/AAAA/wAAAP8AAAD/AAAA/wAAAP8AAFD/iavH/+7/////////////////////////&#10;//////////////////////////////////PH/0AAAP8AAAD/AAAA/wAAAP8ALZH/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tKy/3BAAP8AAAD/&#10;AAAA/wAAAP8AAAD/AAAA/wAAAP8AAAD/AAAA/wAAAP8AAAD/AAAA/wAAAP8AAAD/AAAA/wAAAP8A&#10;AAD/AABQ/6XH5f//////////////////////////////////////////////////9sz/XAAA/wAA&#10;AP8AAAD/AAAA/wBQl//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Ssv9wQAD/&#10;AAAA/wAAAP8AAAD/AAAA/wAAAP8AAAD/AAAA/wAAAP8AAAD/AAAA/wAAAP8AAAD/AAAA/wAAAP8A&#10;AAD/AAAA/wAAUP+lx+X///////////////////////////////////////////////////bM/1wA&#10;AP8AAAD/AAAA/wAAAP8AUJf/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0rL/&#10;cEAA/wAAAP8AAAD/AAAA/wAAAP8AAAD/AAAA/wAAAP8AAAD/AAAA/wAAAP8AAAD/AAAA/wAAAP8A&#10;AAD/AAAA/wAAAP8AAFD/pcfl///////////////////////////////////////////////////2&#10;zP9cAAD/AAAA/wAAAP8AAAD/AFCX/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/vZFc/wAAAP8AAAD/AAAA/wAAAP8AAAD/AAAA/wAAAP8AAAD/AAAA/wAA&#10;AP8AAAD/AAAA/wAAAP8AAAD/AAAA/wAAAP8AAAD/AAAA/wAAAP8AAAD/XJfC//v/////////////&#10;//////////////////////////////bM/1wAAP8AAAD/AAAA/wAAAP8AQJf/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/72RXP8AAAD/AAAA/wAAAP8AAAD/AAAA/wAAAP8AAAD/AAAA/wAA&#10;AP8AAAD/AAAA/wAAAP8AAAD/AAAA/wAAAP8AAAD/AAAA/wAAAP8AAAD/AAAA/1yXwv/7////////&#10;///////////////////////////////////2zP9cAAD/AAAA/wAAAP8AAAD/AECX/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+9kVz/AAAA/wAAAP8AAAD/AAAA/wAAAP8AAAD/AAAA/wAA&#10;AP8AAAD/AAAA/wAAAP8AAAD/AAAA/wAAAP8AAAD/AAAA/wAAAP8AAAD/AAAA/wAAAP9cl8L/+///&#10;////////////////////////////////////////9sz/XAAA/wAAAP8AAAD/AAAA/wBAl//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/t3pA/wAAAP8AAAD/AAAA&#10;/wAAAP8AAAD/AAAA/wAAAP8AAAD/AC1A/2dwev+JkZH/kZGR/4mBev9cQC3/AAAA/wAAAP8AAAD/&#10;AAAA/wAAAP8AAAD/AAAA/wAAAP9cl8f////////////////////////////////////////2zP9c&#10;AAD/AAAA/wAAAP8AAAD/AECX/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/7d6QP8AAAD/AAAA&#10;/wAAAP8AAAD/AAAA/wAAAP8AAAD/AAAA/wAtQP9ncHr/iZGR/5GRkf+JgXr/XEAt/wAAAP8AAAD/&#10;AAAA/wAAAP8AAAD/AAAA/wAAAP8AAAD/XJfH////////////////////////////////////////&#10;9sz/XAAA/wAAAP8AAAD/AAAA/wBAl//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+3ekD/AAAA&#10;/wAAAP8AAAD/AAAA/wAAAP8AAAD/AAAA/wAAAP8ALUD/Z3B6/4mRkf+RkZH/iYF6/1xALf8AAAD/&#10;AAAA/wAAAP8AAAD/AAAA/wAAAP8AAAD/AAAA/1yXx///////////////////////////////////&#10;//////bM/1wAAP8AAAD/AAAA/wAAAP8AQJf/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Jdc/wAAAP8AAAD/AAAA/wAAAP8AAAD/AAAA/wAAAP9niaX/0uHu////////&#10;//////////////////////////bu4f+3l3r/AAAA/wAAAP8AAAD/AAAA/wAAAP8AAAD/AAAA/4nC&#10;6v//////////////////////////////////9sz/XAAA/wAAAP8AAAD/AAAA/wBAl//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yXXP8AAAD/AAAA/wAAAP8AAAD/AAAA/wAAAP8AAAD/Z4ml/9Lh7v//&#10;///////////////////////////////27uH/t5d6/wAAAP8AAAD/AAAA/wAAAP8AAAD/AAAA/wAA&#10;AP+Jwur///////////////////////////////////bM/1wAAP8AAAD/AAAA/wAAAP8AQJf/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l1z/AAAA/wAAAP8AAAD/AAAA/wAAAP8AAAD/AAAA/2eJpf/S&#10;4e7/////////////////////////////////9u7h/7eXev8AAAD/AAAA/wAAAP8AAAD/AAAA/wAA&#10;AP8AAAD/icLq///////////////////////////////////2zP9cAAD/AAAA/wAAAP8AAAD/AECX&#10;/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yX/wAAAP8AAAD/AAAA/wAA&#10;AP8AAAD/AAAA/y1nl//X7vv/////////////////////////////////////////////////////&#10;///u1/+XZy3/AAAA/wAAAP8AAAD/AAAA/wAAAP8AAFD/x+7/////////////////////////////&#10;//bM/1wAAP8AAAD/AAAA/wAAAP8AQJf/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Ml/8AAAD/AAAA/wAA&#10;AP8AAAD/AAAA/wAAAP8tZ5f/1+77////////////////////////////////////////////////&#10;////////7tf/l2ct/wAAAP8AAAD/AAAA/wAAAP8AAAD/AABQ/8fu////////////////////////&#10;///////2zP9cAAD/AAAA/wAAAP8AAAD/AECX/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zJf/AAAA/wAA&#10;AP8AAAD/AAAA/wAAAP8AAAD/LWeX/9fu+///////////////////////////////////////////&#10;/////////////+7X/5dnLf8AAAD/AAAA/wAAAP8AAAD/AAAA/wAAUP/H7v//////////////////&#10;////////////9sz/XAAA/wAAAP8AAAD/AAAA/wBAl//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X/3AAAP8AAAD/AAAA/wAAAP8AAAD/AAAA/1yXx///////////////////////&#10;///////////////////////////////////////////////////z/6VnAP8AAAD/AAAA/wAAAP8A&#10;AAD/AAAA/y2Bwv/////////////////////////////2zP9cAAD/AAAA/wAAAP8AAAD/AECX/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1/9wAAD/AAAA/wAAAP8AAAD/AAAA/wAAAP9cl8f/////////////////&#10;////////////////////////////////////////////////////////8/+lZwD/AAAA/wAAAP8A&#10;AAD/AAAA/wAAAP8tgcL/////////////////////////////9sz/XAAA/wAAAP8AAAD/AAAA/wBA&#10;l//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9f/cAAA/wAAAP8AAAD/AAAA/wAAAP8AAAD/XJfH////////////&#10;//////////////////////////////////////////////////////////////P/pWcA/wAAAP8A&#10;AAD/AAAA/wAAAP8AAAD/LYHC//////////////////////////////bM/1wAAP8AAAD/AAAA/wAA&#10;AP8AQJf/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eJQP8AAAD/AAAA/wAAAP8A&#10;AAD/AAAA/0CBvf//////////////////////////////////////////////////////////////&#10;////////////////////88z/UAAA/wAAAP8AAAD/AAAA/wAAAP8AAFD/x/P/////////////////&#10;////////9sz/XAAA/wAAAP8AAAD/AAAA/wBAl//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iUD/AAAA/wAAAP8A&#10;AAD/AAAA/wAAAP9Agb3/////////////////////////////////////////////////////////&#10;//////////////////////////PM/1AAAP8AAAD/AAAA/wAAAP8AAAD/AABQ/8fz////////////&#10;//////////////bM/1wAAP8AAAD/AAAA/wAAAP8AQJf/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4lA/wAAAP8A&#10;AAD/AAAA/wAAAP8AAAD/QIG9////////////////////////////////////////////////////&#10;///////////////////////////////zzP9QAAD/AAAA/wAAAP8AAAD/AAAA/wAAUP/H8///////&#10;///////////////////2zP9cAAD/AAAA/wAAAP8AAAD/AECX/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wv9AAAD/AAAA/wAAAP8AAAD/AAAA/wAtif/l////////////////////////&#10;/////////////////////////////////////////////////////////////////9elZ/8AAAD/&#10;AAAA/wAAAP8AAAD/AAAA/3Cy4f////////////////////////bM/1wAAP8AAAD/AAAA/wAAAP8A&#10;QJf/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sL/QAAA/wAAAP8AAAD/AAAA/wAAAP8ALYn/5f//////////////////&#10;///////////////////////////////////////////////////////////////////////XpWf/&#10;AAAA/wAAAP8AAAD/AAAA/wAAAP9wsuH////////////////////////2zP9cAAD/AAAA/wAAAP8A&#10;AAD/AECX/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C/0AAAP8AAAD/AAAA/wAAAP8AAAD/AC2J/+X/////////////&#10;////////////////////////////////////////////////////////////////////////////&#10;16Vn/wAAAP8AAAD/AAAA/wAAAP8AAAD/cLLh////////////////////////9sz/XAAA/wAAAP8A&#10;AAD/AAAA/wBAl//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q3D/AAAA/wAAAP8AAAD/&#10;AAAA/wAAAP+Jx+7/////////////////////////////////////////////////////////////&#10;////////////////////////////////9tL/XAAA/wAAAP8AAAD/AAAA/wAAAP8AQJ7/8///////&#10;///////////////2zP9cAAD/AAAA/wAAAP8AAAD/AECX/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Ktw/wAAAP8AAAD/&#10;AAAA/wAAAP8AAAD/icfu////////////////////////////////////////////////////////&#10;//////////////////////////////////////bS/1wAAP8AAAD/AAAA/wAAAP8AAAD/AECe//P/&#10;////////////////////9sz/XAAA/wAAAP8AAAD/AAAA/wBAl//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yrcP8AAAD/&#10;AAAA/wAAAP8AAAD/AAAA/4nH7v//////////////////////////////////////////////////&#10;///////////////////////////////////////////20v9cAAD/AAAA/wAAAP8AAAD/AAAA/wBA&#10;nv/z//////////////////////bM/1wAAP8AAAD/AAAA/wAAAP8AQJf/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/nlAA/wAAAP8AAAD/AAAA/wAAAP8ALYH/5f//////////////////////&#10;////////////////////////////////////////////////////////////////////////////&#10;/8eJQP8AAAD/UFxw/5Gesv/H1+H/7vb7////////////////////////9sz/XAAA/wAAAP8AAAD/&#10;AAAA/wBAl//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/55QAP8AAAD/AAAA/wAAAP8AAAD/AC2B/+X/////////////////&#10;////////////////////////////////////////////////////////////////////////////&#10;///////HiUD/AAAA/1BccP+RnrL/x9fh/+72+/////////////////////////bM/1wAAP8AAAD/&#10;AAAA/wAAAP8AQJf/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+eUAD/AAAA/wAAAP8AAAD/AAAA/wAtgf/l////////////&#10;////////////////////////////////////////////////////////////////////////////&#10;////////////x4lA/wAAAP9QXHD/kZ6y/8fX4f/u9vv////////////////////////2zP9cAAD/&#10;AAAA/wAAAP8AAAD/AECX/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H/1AAAP8AAAD/AAAA&#10;/wAAAP8AAAD/UJfS////////////////////////////////////////////////////////////&#10;////////////////////////////////////////////+/b/9vv/////////////////////////&#10;//////////////////////bM/1wAAP8AAAD/AAAA/wAAAP8AQJf/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x/9QAAD/AAAA&#10;/wAAAP8AAAD/AAAA/1CX0v//////////////////////////////////////////////////////&#10;//////////////////////////////////////////////////v2//b7////////////////////&#10;///////////////////////////2zP9cAAD/AAAA/wAAAP8AAAD/AECX/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8f/UAAA&#10;/wAAAP8AAAD/AAAA/wAAAP9Ql9L/////////////////////////////////////////////////&#10;///////////////////////////////////////////////////////79v/2+///////////////&#10;////////////////////////////////9sz/XAAA/wAAAP8AAAD/AAAA/wBAl//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+/v///v7/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Hkf8AAAD/AAAA/wAAAP8AAAD/AAAA/57S8///////////////////&#10;////////////////////////////////////////////////////////////////////////////&#10;///////////////////////////////////////////////////////////////2zP9cAAD/AAAA&#10;/wAAAP8AAAD/AECX/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x5H/AAAA/wAAAP8AAAD/AAAA/wAAAP+e0vP/////////////&#10;////////////////////////////////////////////////////////////////////////////&#10;////////////////////////////////////////////////////////////////////9sz/XAAA&#10;/wAAAP8AAAD/AAAA/wBAl//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seR/wAAAP8AAAD/AAAA/wAAAP8AAAD/ntLz////////&#10;////////////////////////////////////////////////////////////////////////////&#10;//////////////////////////////////////////////////////////////////////////bM&#10;/1wAAP8AAAD/AAAA/wAAAP8AQJf/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v7///7+//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l1D/AAAA/wAA&#10;AP8AAAD/AAAA/wAAUP/M8///////////////////////////////////////////////////////&#10;////////////////////////////////////////////////////////////////////////////&#10;////////////////////////////9sz/XAAA/wAAAP8AAAD/AAAA/wBAl//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dK9/4lnUP8AAAD/AAAA/wAAAP8AAAD/&#10;AAAA/wAAAP8AAAD/AAAA/wAAAP8AAAD/AAAA/wAAAP8AAFD/iavH/+7/////////////////////&#10;///////////////////////////////////////////////zzJH/AAAA/wAAAP8AAAD/AAAA/wAA&#10;QP/H8///////////////////////////////////////////////////////////////////////&#10;////////////////////8/+RLQD/AAAA/wAAAP8AAAD/AAAA/4nH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JdQ/wAA&#10;AP8AAAD/AAAA/wAAAP8AAFD/zPP/////////////////////////////////////////////////&#10;////////////////////////////////////////////////////////////////////////////&#10;//////////////////////////////////bM/1wAAP8AAAD/AAAA/wAAAP8AQJf/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XSvf+JZ1D/AAAA/wAAAP8AAAD/&#10;AAAA/wAAAP8AAAD/AAAA/wAAAP8AAAD/AAAA/wAAAP8AAAD/AABQ/4mrx//u////////////////&#10;////////////////////////////////////////////////////88yR/wAAAP8AAAD/AAAA/wAA&#10;AP8AAED/x/P/////////////////////////////////////////////////////////////////&#10;//////////////////////////P/kS0A/wAAAP8AAAD/AAAA/wAAAP+Jx+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yX&#10;UP8AAAD/AAAA/wAAAP8AAAD/AABQ/8zz////////////////////////////////////////////&#10;////////////////////////////////////////////////////////////////////////////&#10;///////////////////////////////////////2zP9cAAD/AAAA/wAAAP8AAAD/AECX/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0r3/iWdQ/wAAAP8AAAD/&#10;AAAA/wAAAP8AAAD/AAAA/wAAAP8AAAD/AAAA/wAAAP8AAAD/AAAA/wAAUP+Jq8f/7v//////////&#10;//////////////////////////////////////////////////////////PMkf8AAAD/AAAA/wAA&#10;AP8AAAD/AABA/8fz////////////////////////////////////////////////////////////&#10;///////////////////////////////z/5EtAP8AAAD/AAAA/wAAAP8AAAD/icf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pdc/wAAAP8AAAD/AAAA/wAAAP8AQJH/7v//////////////&#10;////////////////////////////////////////////////////////////////////////////&#10;//////////////////////////////////////////////////////////////////////bM/1wA&#10;AP8AAAD/AAAA/wAAAP8AQJf/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0rL/cEAA/wAAAP8AAAD/AAAA/wAAAP8AAAD/AAAA/wAAAP8AAAD/AAAA/wAAAP8AAAD/AAAA/wAA&#10;AP8AAAD/AAAA/wAAAP8AAFD/pcfl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KXXP8AAAD/AAAA/wAAAP8AAAD/AECR/+7/////////&#10;////////////////////////////////////////////////////////////////////////////&#10;///////////////////////////////////////////////////////////////////////////2&#10;zP9cAAD/AAAA/wAAAP8AAAD/AECX/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tKy/3BAAP8AAAD/AAAA/wAAAP8AAAD/AAAA/wAAAP8AAAD/AAAA/wAAAP8AAAD/AAAA/wAA&#10;AP8AAAD/AAAA/wAAAP8AAAD/AABQ/6XH5f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l1z/AAAA/wAAAP8AAAD/AAAA/wBAkf/u////&#10;////////////////////////////////////////////////////////////////////////////&#10;////////////////////////////////////////////////////////////////////////////&#10;////9sz/XAAA/wAAAP8AAAD/AAAA/wBAl//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Ssv9wQAD/AAAA/wAAAP8AAAD/AAAA/wAAAP8AAAD/AAAA/wAAAP8AAAD/AAAA/wAA&#10;AP8AAAD/AAAA/wAAAP8AAAD/AAAA/wAAUP+lx+X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7+/v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KXXP8A&#10;AAD/AAAA/wAAAP8AAAD/AECX/+7/////////////////////////////////////////////////&#10;////////////////////////////////////////////////////////////////////////////&#10;///////////////////////////////////2zP9cAAD/AAAA/wAAAP8AAAD/AECX/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+9kVz/AAAA/wAAAP8AAAD/AAAA/wAAAP8AAAD/AAAA&#10;/wAAAP8AAAD/AAAA/wAAAP8AAAD/AAAA/wAAAP8AAAD/AAAA/wAAAP8AAAD/AAAA/wAAAP9cl8L/&#10;+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l1z/AAAA/wAAAP8AAAD/AAAA/wBAl//u////////////////////////////////////////////&#10;////////////////////////////////////////////////////////////////////////////&#10;////////////////////////////////////////9sz/XAAA/wAAAP8AAAD/AAAA/wBAl//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/vZFc/wAAAP8AAAD/AAAA/wAAAP8AAAD/AAAA&#10;/wAAAP8AAAD/AAAA/wAAAP8AAAD/AAAA/wAAAP8AAAD/AAAA/wAAAP8AAAD/AAAA/wAAAP8AAAD/&#10;XJfC//v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pdc/wAAAP8AAAD/AAAA/wAAAP8AQJf/7v//////////////////////////////////////&#10;////////////////////////////////////////////////////////////////////////////&#10;//////////////////////////////////////////////bM/1wAAP8AAAD/AAAA/wAAAP8AQJf/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/72RXP8AAAD/AAAA/wAAAP8AAAD/AAAA&#10;/wAAAP8AAAD/AAAA/wAAAP8AAAD/AAAA/wAAAP8AAAD/AAAA/wAAAP8AAAD/AAAA/wAAAP8AAAD/&#10;AAAA/1yXwv/7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+///+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+eXAD/AAAA/wAAAP8AAAD/AAAA/0CJx///////////&#10;////////////////////////////////////////////////////////////////////////////&#10;////////////////////////////////////////////////////////////////////////////&#10;9sz/XAAA/wAAAP8AAAD/AAAA/wBAl//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+3ekD/&#10;AAAA/wAAAP8AAAD/AAAA/wAAAP8AAAD/AAAA/wAAAP8ALUD/Z3B6/4mRkf+RkZH/iYF6/1xALf8A&#10;AAD/AAAA/wAAAP8AAAD/AAAA/wAAAP8AAAD/AAAA/1yXx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/nlwA/wAAAP8AAAD/AAAA/wAAAP9Aicf/////&#10;////////////////////////////////////////////////////////////////////////////&#10;////////////////////////////////////////////////////////////////////////////&#10;//////bM/1wAAP8AAAD/AAAA/wAAAP8AQJf/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/&#10;t3pA/wAAAP8AAAD/AAAA/wAAAP8AAAD/AAAA/wAAAP8AAAD/AC1A/2dwev+JkZH/kZGR/4mBev9c&#10;QC3/AAAA/wAAAP8AAAD/AAAA/wAAAP8AAAD/AAAA/wAAAP9cl8f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/55cAP8AAAD/AAAA/wAAAP8AAAD/QInH&#10;////////////////////////////////////////////////////////////////////////////&#10;////////////////////////////////////////////////////////////////////////////&#10;///////////2zP9cAAD/AAAA/wAAAP8AAAD/AECX/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/7d6QP8AAAD/AAAA/wAAAP8AAAD/AAAA/wAAAP8AAAD/AAAA/wAtQP9ncHr/iZGR/5GRkf+J&#10;gXr/XEAt/wAAAP8AAAD/AAAA/wAAAP8AAAD/AAAA/wAAAP8AAAD/XJfH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+/v/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/&#10;l1AA/wAAAP8AAAD/AAAA/wAAAP9Qkcz/////////////////////////////////////////////&#10;////////////////////////////////////////////////////////////////////////////&#10;//////////////////////////////////////////bM/1wAAP8AAAD/AAAA/wAAAP8AQJf/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l1z/AAAA/wAAAP8AAAD/AAAA/wAAAP8AAAD/AAAA/2eJ&#10;pf/S4e7/////////////////////////////////9u7h/7eXev8AAAD/AAAA/wAAAP8AAAD/AAAA&#10;/wAAAP8AAAD/icLq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/5dQAP8AAAD/AAAA/wAAAP8AAAD/UJHM////////////////////////////////////////&#10;////////////////////////////////////////////////////////////////////////////&#10;///////////////////////////////////////////////2zP9cAAD/AAAA/wAAAP8AAAD/AECX&#10;/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Jdc/wAAAP8AAAD/AAAA/wAAAP8AAAD/AAAA/wAA&#10;AP9niaX/0uHu//////////////////////////////////bu4f+3l3r/AAAA/wAAAP8AAAD/AAAA&#10;/wAAAP8AAAD/AAAA/4nC6v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+XUAD/AAAA/wAAAP8AAAD/AAAA/1CRzP//////////////////////////////////&#10;////////////////////////////////////////////////////////////////////////////&#10;////////////////////////////////////////////////////9sz/XAAA/wAAAP8AAAD/AAAA&#10;/wBAl//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yXXP8AAAD/AAAA/wAAAP8AAAD/AAAA/wAA&#10;AP8AAAD/Z4ml/9Lh7v/////////////////////////////////27uH/t5d6/wAAAP8AAAD/AAAA&#10;/wAAAP8AAAD/AAAA/wAAAP+Jwur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/5dQAP8AAAD/AAAA/wAAAP8AAAD/UJHM////&#10;////////////////////////////////////////////////////////////////////////////&#10;////////////////////////////////////////////////////////////////////////////&#10;///////2zP9cAAD/AAAA/wAAAP8AAAD/AECX/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zJf/AAAA&#10;/wAAAP8AAAD/AAAA/wAAAP8AAAD/LWeX/9fu+///////////////////////////////////////&#10;/////////////////+7X/5dnLf8AAAD/AAAA/wAAAP8AAAD/AAAA/wAAUP/H7v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+XUAD/AAAA/wAAAP8AAAD/AAAA/1CR&#10;zP//////////////////////////////////////////////////////////////////////////&#10;////////////////////////////////////////////////////////////////////////////&#10;////////////9sz/XAAA/wAAAP8AAAD/AAAA/wBAl//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yX&#10;/wAAAP8AAAD/AAAA/wAAAP8AAAD/AAAA/y1nl//X7vv/////////////////////////////////&#10;///////////////////////u1/+XZy3/AAAA/wAAAP8AAAD/AAAA/wAAAP8AAFD/x+7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/l1AA/wAAAP8AAAD/AAAA/wAA&#10;AP9Qkcz/////////////////////////////////////////////////////////////////////&#10;////////////////////////////////////////////////////////////////////////////&#10;//////////////////bM/1wAAP8AAAD/AAAA/wAAAP8AQJf/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Ml/8AAAD/AAAA/wAAAP8AAAD/AAAA/wAAAP8tZ5f/1+77////////////////////////////&#10;////////////////////////////7tf/l2ct/wAAAP8AAAD/AAAA/wAAAP8AAAD/AABQ/8fu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l1D/AAAA/wAAAP8AAAD/AAAA/wBQl//z////////////////////////////////////&#10;////////////////////////////////////////////////////////////////////////////&#10;////////////////////////////////////////////////9sz/XAAA/wAAAP8AAAD/AAAA/wBA&#10;l//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9f/cAAA/wAAAP8AAAD/AAAA/wAAAP8AAAD/XJfH////////&#10;//////////////////////////////////////////////////////////////////P/pWcA/wAA&#10;AP8AAAD/AAAA/wAAAP8AAAD/LYHC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JdQ/wAAAP8AAAD/AAAA/wAAAP8AUJf/8///////////////////////////////&#10;////////////////////////////////////////////////////////////////////////////&#10;//////////////////////////////////////////////////////bM/1wAAP8AAAD/AAAA/wAA&#10;AP8AQJf/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X/3AAAP8AAAD/AAAA/wAAAP8AAAD/AAAA/1yXx///&#10;///////////////////////////////////////////////////////////////////////z/6Vn&#10;AP8AAAD/AAAA/wAAAP8AAAD/AAAA/y2Bwv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yXUP8AAAD/AAAA/wAAAP8AAAD/AFCX//P/////////////////////////&#10;////////////////////////////////////////////////////////////////////////////&#10;///////////////////////////////////////////////////////////2zP9cAAD/AAAA/wAA&#10;AP8AAAD/AECX/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1/9wAAD/AAAA/wAAAP8AAAD/AAAA/wAAAP9c&#10;l8f/////////////////////////////////////////////////////////////////////////&#10;8/+lZwD/AAAA/wAAAP8AAAD/AAAA/wAAAP8tgcL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+///+/v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pdc/wAAAP8AAAD/AAAA/wAAAP8A&#10;UJf/8///////////////////////////////////////////////////////////////////////&#10;////////////////////////////////////////////////////////////////////////////&#10;//////////////bM/1wAAP8AAAD/AAAA/wAAAP8AQJf/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4lA/wAA&#10;AP8AAAD/AAAA/wAAAP8AAAD/QIG9////////////////////////////////////////////////&#10;///////////////////////////////////zzP9QAAD/AAAA/wAAAP8AAAD/AAAA/wAAUP/H8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KXXP8AAAD/AAAA/wAAAP8A&#10;AAD/AFCX//P/////////////////////////////////////////////////////////////////&#10;////////////////////////////////////////////////////////////////////////////&#10;///////////////////2zP9cAAD/AAAA/wAAAP8AAAD/AECX/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eJ&#10;QP8AAAD/AAAA/wAAAP8AAAD/AAAA/0CBvf//////////////////////////////////////////&#10;////////////////////////////////////////88z/UAAA/wAAAP8AAAD/AAAA/wAAAP8AAFD/&#10;x/P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l1z/AAAA/wAAAP8A&#10;AAD/AAAA/wBQl//z////////////////////////////////////////////////////////////&#10;////////////////////////////////////////////////////////////////////////////&#10;////////////////////////9sz/XAAA/wAAAP8AAAD/AAAA/wBAl//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iUD/AAAA/wAAAP8AAAD/AAAA/wAAAP9Agb3/////////////////////////////////////&#10;//////////////////////////////////////////////PM/1AAAP8AAAD/AAAA/wAAAP8AAAD/&#10;AABQ/8fz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yRUP8AAAD/AAAA/wAAAP8AAAD/AAB6/+H7////////////////////////////&#10;////////////////////////////////////////////////////////////////////////////&#10;///////////////////////////////////////////////////////2zP9cAAD/AAAA/wAAAP8A&#10;AAD/AECX/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C/0AAAP8AAAD/AAAA/wAAAP8AAAD/AC2J/+X/////////&#10;////////////////////////////////////////////////////////////////////////////&#10;////16Vn/wAAAP8AAAD/AAAA/wAAAP8AAAD/cLLh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kVD/AAAA/wAAAP8AAAD/AAAA/wAAev/h+///////////////////////&#10;////////////////////////////////////////////////////////////////////////////&#10;////////////////////////////////////////////////////////////9sz/XAAA/wAAAP8A&#10;AAD/AAAA/wBAl//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wv9AAAD/AAAA/wAAAP8AAAD/AAAA/wAtif/l////&#10;////////////////////////////////////////////////////////////////////////////&#10;/////////9elZ/8AAAD/AAAA/wAAAP8AAAD/AAAA/3Cy4f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JFQ/wAAAP8AAAD/AAAA/wAAAP8AAHr/4fv/////////////////&#10;////////////////////////////////////////////////////////////////////////////&#10;//////////////////////////////////////////////////////////////////bM/1wAAP8A&#10;AAD/AAAA/wAAAP8AQJf/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sL/QAAA/wAAAP8AAAD/AAAA/wAAAP8ALYn/&#10;5f//////////////////////////////////////////////////////////////////////////&#10;///////////////XpWf/AAAA/wAAAP8AAAD/AAAA/wAAAP9wsuH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7/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won/AAAA/wAAAP8AAAD/&#10;AAAA/wAAQP+96v//////////////////////////////////////////////////////////////&#10;//////////////////////////////////////////////////v/+///////////////////////&#10;////////////////////9sz/XAAA/wAAAP8AAAD/AAAA/wBAl//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yrcP8A&#10;AAD/AAAA/wAAAP8AAAD/AAAA/4nH7v//////////////////////////////////////////////&#10;///////////////////////////////////////////////20v9cAAD/AAAA/wAAAP8AAAD/AAAA&#10;/wBAnv/z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sKJ/wAAAP8AAAD/&#10;AAAA/wAAAP8AAED/ver/////////////////////////////////////////////////////////&#10;///////////////////////////////////////////////////////7//v/////////////////&#10;//////////////////////////bM/1wAAP8AAAD/AAAA/wAAAP8AQJf/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q3D/AAAA/wAAAP8AAAD/AAAA/wAAAP+Jx+7/////////////////////////////////////////&#10;////////////////////////////////////////////////////9tL/XAAA/wAAAP8AAAD/AAAA&#10;/wAAAP8AQJ7/8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Cif8AAAD/&#10;AAAA/wAAAP8AAAD/AABA/73q////////////////////////////////////////////////////&#10;////////////////////////////////////////////////////////////+//7////////////&#10;///////////////////////////////2zP9cAAD/AAAA/wAAAP8AAAD/AECX/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Ktw/wAAAP8AAAD/AAAA/wAAAP8AAAD/icfu////////////////////////////////////&#10;//////////////////////////////////////////////////////////bS/1wAAP8AAAD/AAAA&#10;/wAAAP8AAAD/AECe//P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7+///+/v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H/0AAAP8AAAD/AAAA/wAAAP8AAAD/gb3q////////////////////&#10;////////////////////////////////////////////////////////////////////////////&#10;////////+9f/ZwAA/wAtUP9wiZf/t8LS/+Xu9v////////////////////////bM/1wAAP8AAAD/&#10;AAAA/wAAAP8AQJf/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+eUAD/AAAA/wAAAP8AAAD/AAAA/wAtgf/l////////&#10;////////////////////////////////////////////////////////////////////////////&#10;////////////////x4lA/wAAAP9QXHD/kZ6y/8fX4f/u9vv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x/9AAAD/AAAA/wAAAP8AAAD/AAAA/4G96v//////////////&#10;////////////////////////////////////////////////////////////////////////////&#10;//////////////vX/2cAAP8ALVD/cImX/7fC0v/l7vb////////////////////////2zP9cAAD/&#10;AAAA/wAAAP8AAAD/AECX/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/nlAA/wAAAP8AAAD/AAAA/wAAAP8ALYH/5f//&#10;////////////////////////////////////////////////////////////////////////////&#10;/////////////////////8eJQP8AAAD/UFxw/5Gesv/H1+H/7vb7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sf/QAAA/wAAAP8AAAD/AAAA/wAAAP+Bver/////////&#10;////////////////////////////////////////////////////////////////////////////&#10;///////////////////71/9nAAD/AC1Q/3CJl/+3wtL/5e72////////////////////////9sz/&#10;XAAA/wAAAP8AAAD/AAAA/wBAl//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/55QAP8AAAD/AAAA/wAAAP8AAAD/AC2B&#10;/+X/////////////////////////////////////////////////////////////////////////&#10;///////////////////////////HiUD/AAAA/1BccP+RnrL/x9fh/+72+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7////+/v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v+RQAD/AAAA&#10;/wAAAP8AAAD/AAAA/y1wt///////////////////////////////////////////////////////&#10;////////////////////////////////////////////////9tKe/wAAAP8AAAD/AAAA/wAAAP8A&#10;AAD/kczu///////////////////2zP9cAAD/AAAA/wAAAP8AAAD/AECX/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f/&#10;UAAA/wAAAP8AAAD/AAAA/wAAAP9Ql9L/////////////////////////////////////////////&#10;///////////////////////////////////////////////////////////79v/2+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/kUAA&#10;/wAAAP8AAAD/AAAA/wAAAP8tcLf/////////////////////////////////////////////////&#10;//////////////////////////////////////////////////////bSnv8AAAD/AAAA/wAAAP8A&#10;AAD/AAAA/5HM7v//////////////////9sz/XAAA/wAAAP8AAAD/AAAA/wBAl//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H/1AAAP8AAAD/AAAA/wAAAP8AAAD/UJfS////////////////////////////////////////&#10;////////////////////////////////////////////////////////////////+/b/9vv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/5FAAP8AAAD/AAAA/wAAAP8AAAD/LXC3////////////////////////////////////////////&#10;///////////////////////////////////////////////////////////20p7/AAAA/wAAAP8A&#10;AAD/AAAA/wAAAP+RzO7///////////////////bM/1wAAP8AAAD/AAAA/wAAAP8AQJf/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x/9QAAD/AAAA/wAAAP8AAAD/AAAA/1CX0v//////////////////////////////////&#10;//////////////////////////////////////////////////////////////////////v2//b7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JFQ/wAAAP8AAAD/AAAA/wAAAP8AAFD/wu7/////////&#10;////////////////////////////////////////////////////////////////////////////&#10;/////////////8KJQP8AAAD/AAAA/wAAAP8AAAD/AABA/73q////////////////////9sz/XAAA&#10;/wAAAP8AAAD/AAAA/wBAl//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seR/wAAAP8AAAD/AAAA/wAAAP8AAAD/ntLz////&#10;////////////////////////////////////////////////////////////////////////////&#10;////////////////////////////////////////////////////////////////////////////&#10;///////////z0pf/AAAA/wAAAP8AAAD/AAAA/wAAUP/H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yRUP8AAAD/AAAA/wAAAP8AAAD/AABQ/8Lu////&#10;////////////////////////////////////////////////////////////////////////////&#10;///////////////////CiUD/AAAA/wAAAP8AAAD/AAAA/wAAQP+96v////////////////////bM&#10;/1wAAP8AAAD/AAAA/wAAAP8AQJf/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Hkf8AAAD/AAAA/wAAAP8AAAD/AAAA/57S&#10;8///////////////////////////////////////////////////////////////////////////&#10;////////////////////////////////////////////////////////////////////////////&#10;////////////////89KX/wAAAP8AAAD/AAAA/wAAAP8AAFD/x/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kVD/AAAA/wAAAP8AAAD/AAAA/wAAUP/C&#10;7v//////////////////////////////////////////////////////////////////////////&#10;////////////////////////wolA/wAAAP8AAAD/AAAA/wAAAP8AAED/ver/////////////////&#10;///2zP9cAAD/AAAA/wAAAP8AAAD/AECX/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x5H/AAAA/wAAAP8AAAD/AAAA/wAA&#10;AP+e0vP/////////////////////////////////////////////////////////////////////&#10;////////////////////////////////////////////////////////////////////////////&#10;//////////////////////PSl/8AAAD/AAAA/wAAAP8AAAD/AABQ/8f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c&#10;pf8AAAD/AAAA/wAAAP8AAAD/AAAA/0CJwv//////////////////////////////////////////&#10;///////////////////////////////////////////////////zx/9QAAD/AAAA/wAAAP8AAAD/&#10;AAAA/wBQnv/z//////////////////////bM/1wAAP8AAAD/AAAA/wAAAP8AQJf/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3KX/AAAA/wAAAP8AAAD/AAAA/wAAAP9AicL/////////////////////////////////////&#10;////////////////////////////////////////////////////////88f/UAAA/wAAAP8AAAD/&#10;AAAA/wAAAP8AUJ7/8//////////////////////2zP9cAAD/AAAA/wAAAP8AAAD/AECX/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9yl/wAAAP8AAAD/AAAA/wAAAP8AAAD/QInC////////////////////////////////&#10;//////////////////////////////////////////////////////////////PH/1AAAP8AAAD/&#10;AAAA/wAAAP8AAAD/AFCe//P/////////////////////9sz/XAAA/wAAAP8AAAD/AAAA/wBAl//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/l1AA/wAAAP8AAAD/AAAA/wAAAP8AAAD/&#10;q9z7////////////////////////////////////////////////////////////////////////&#10;////////////+/+3ei3/AAAA/wAAAP8AAAD/AAAA/wAAAP9wsuH////////////////////////2&#10;zP9cAAD/AAAA/wAAAP8AAAD/AECX/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l1z/AAAA/wAAAP8AAAD/AAAA/wBAkf/u&#10;////////////////////////////////////////////////////////////////////////////&#10;////////////////////////////////////////////////////////////////////////////&#10;//////////////////PSl/8AAAD/AAAA/wAAAP8AAAD/AAAA/1Bwgf+JiYn/iYmJ/4mJif+JiYn/&#10;iYmJ/4mJif+JiYn/iYmJ/4mJif+JiYn/iYmJ/4mJif+JiYn/iYmJ/4mJif+JiYn/iYl6/0AA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/5dQAP8AAAD/AAAA/wAAAP8AAAD/&#10;AAAA/6vc+///////////////////////////////////////////////////////////////////&#10;//////////////////v/t3ot/wAAAP8AAAD/AAAA/wAAAP8AAAD/cLLh////////////////////&#10;////9sz/XAAA/wAAAP8AAAD/AAAA/wBAl//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v+XUAD/AAAA/wAAAP8AAAD/&#10;AAAA/wAAAP+r3Pv/////////////////////////////////////////////////////////////&#10;///////////////////////7/7d6Lf8AAAD/AAAA/wAAAP8AAAD/AAAA/3Cy4f//////////////&#10;//////////bM/1wAAP8AAAD/AAAA/wAAAP8AQJf/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v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AA/wAtgf/h////////////////////////////&#10;///////////////////////////////////////////////////lvYH/AAAA/wAAAP8AAAD/AAAA&#10;/wAAAP8AAGf/0vb/////////////////////////9sz/XAAA/wAAAP8AAAD/AAAA/wBAl//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AP8ALYH/4f//////////////////////&#10;////////////////////////////////////////////////////////5b2B/wAAAP8AAAD/AAAA&#10;/wAAAP8AAAD/AABn/9L2//////////////////////////bM/1wAAP8AAAD/AAAA/wAAAP8AQJf/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AD/AC2B/+H/////////////////&#10;/////////////////////////////////////////////////////////////+W9gf8AAAD/AAAA&#10;/wAAAP8AAAD/AAAA/wAAZ//S9v/////////////////////////2zP9cAAD/AAAA/wAAAP8AAAD/&#10;AECX/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v7+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/q2cA/wAAAP8AAAD/AAAA&#10;/wAAAP8AAAD/AFCR/+H7////////////////////////////////////////////////////////&#10;///////////hvZH/AAAA/wAAAP8AAAD/AAAA/wAAAP8AAAD/Z6vc////////////////////////&#10;//////bM/1wAAP8AAAD/AAAA/wAAAP8AQJf/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/6tnAP8AAAD/AAAA&#10;/wAAAP8AAAD/AAAA/wBQkf/h+///////////////////////////////////////////////////&#10;////////////////4b2R/wAAAP8AAAD/AAAA/wAAAP8AAAD/AAAA/2er3P//////////////////&#10;///////////2zP9cAAD/AAAA/wAAAP8AAAD/AECX/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+rZwD/AAAA&#10;/wAAAP8AAAD/AAAA/wAAAP8AUJH/4fv/////////////////////////////////////////////&#10;/////////////////////+G9kf8AAAD/AAAA/wAAAP8AAAD/AAAA/wAAAP9nq9z/////////////&#10;////////////////9sz/XAAA/wAAAP8AAAD/AAAA/wBAl//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+&#10;/v///v7///7+//7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wv9AAAD/AAAA/wAAAP8AAAD/AAAA/wAAAP8AAED/kbLH//P/////&#10;///////////////////////////////////////////z3P+lelD/AAAA/wAAAP8AAAD/AAAA/wAA&#10;AP8AAAD/AFCX/+7////////////////////////////////2zP9cAAD/AAAA/wAAAP8AAAD/AECX&#10;/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+XUAD/AAAA/wAAAP8AAAD/AAAA/1CRzP//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sL/QAAA/wAAAP8AAAD/AAAA/wAAAP8AAAD/AABA/5Gyx//z&#10;////////////////////////////////////////////////89z/pXpQ/wAAAP8AAAD/AAAA/wAA&#10;AP8AAAD/AAAA/wBQl//u////////////////////////////////9sz/XAAA/wAAAP8AAAD/AAAA&#10;/wBAl//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C/0AAAP8AAAD/AAAA/wAAAP8AAAD/AAAA/wAAQP+R&#10;ssf/8/////////////////////////////////////////////////Pc/6V6UP8AAAD/AAAA/wAA&#10;AP8AAAD/AAAA/wAAAP8AUJf/7v////////////////////////////////bM/1wAAP8AAAD/AAAA&#10;/wAAAP8AQJf/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v7///7+///+/v/+/v7//v7+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b2B/wAA&#10;AP8AAAD/AAAA/wAAAP8AAAD/AAAA/wAAAP8AAED/epGl/8fX4f/u8/b/+/v/////+//28+7/4dLC&#10;/56BZ/8AAAD/AAAA/wAAAP8AAAD/AAAA/wAAAP8AAAD/AABQ/8fu////////////////////////&#10;////////////9sz/XAAA/wAAAP8AAAD/AAAA/wBAl//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W9&#10;gf8AAAD/AAAA/wAAAP8AAAD/AAAA/wAAAP8AAAD/AABA/3qRpf/H1+H/7vP2//v7//////v/9vPu&#10;/+HSwv+egWf/AAAA/wAAAP8AAAD/AAAA/wAAAP8AAAD/AAAA/wAAUP/H7v//////////////////&#10;//////////////////bM/1wAAP8AAAD/AAAA/wAAAP8AQJf/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/5dQAP8AAAD/AAAA&#10;/wAAAP8AAAD/UJHM////////////////////////////////////////////////////////////&#10;///////////////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vYH/AAAA/wAAAP8AAAD/AAAA/wAAAP8AAAD/AAAA/wAAQP96kaX/x9fh/+7z9v/7+//////7&#10;//bz7v/h0sL/noFn/wAAAP8AAAD/AAAA/wAAAP8AAAD/AAAA/wAAAP8AAFD/x+7/////////////&#10;///////////////////////2zP9cAAD/AAAA/wAAAP8AAAD/AECX/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+/v///v7//v7+//7+/v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l1z/AAAA/wAAAP8AAAD/AAAA/wAAAP8AAAD/&#10;AAAA/wAAAP8AAAD/AAAA/wAAAP8AAAD/AAAA/wAAAP8AAAD/AAAA/wAAAP8AAAD/AAAA/wAAAP8A&#10;AAD/AAAt/7Lc9v////////////////////////////////////////bM/1wAAP8AAAD/AAAA/wAA&#10;AP8AQJf/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5dc/wAAAP8AAAD/AAAA/wAAAP8AAAD/&#10;AAAA/wAAAP8AAAD/AAAA/wAAAP8AAAD/AAAA/wAAAP8AAAD/AAAA/wAAAP8AAAD/AAAA/wAAAP8A&#10;AAD/AAAA/wAALf+y3Pb////////////////////////////////////////2zP9cAAD/AAAA/wAA&#10;AP8AAAD/AECX/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eXXP8AAAD/AAAA/wAAAP8AAAD/&#10;AAAA/wAAAP8AAAD/AAAA/wAAAP8AAAD/AAAA/wAAAP8AAAD/AAAA/wAAAP8AAAD/AAAA/wAAAP8A&#10;AAD/AAAA/wAAAP8AAC3/stz2////////////////////////////////////////9sz/XAAA/wAA&#10;AP8AAAD/AAAA/wBAl//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v7///7+//7+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ylev8AAAD/AAAA/wAAAP8AAAD/AAAA/wAAAP8AAAD/AAAA/wAAAP8AAAD/AAAA/wAA&#10;AP8AAAD/AAAA/wAAAP8AAAD/AAAA/wAAAP8AAAD/AC1w/8Ll+///////////////////////////&#10;///////////////////2zP9cAAD/AAAA/wAAAP8AAAD/AECX/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l1z/AAAA/wAA&#10;AP8AAAD/AAAA/wBQl//z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pXr/AAAA/wAAAP8AAAD/AAAA/wAAAP8AAAD/AAAA/wAAAP8AAAD/AAAA/wAA&#10;AP8AAAD/AAAA/wAAAP8AAAD/AAAA/wAAAP8AAAD/AAAA/wAtcP/C5fv/////////////////////&#10;////////////////////////9sz/XAAA/wAAAP8AAAD/AAAA/wBAl//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pdc/wAA&#10;AP8AAAD/AAAA/wAAAP8AUJf/8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KV6/wAAAP8AAAD/AAAA/wAAAP8AAAD/AAAA/wAAAP8AAAD/AAAA/wAA&#10;AP8AAAD/AAAA/wAAAP8AAAD/AAAA/wAAAP8AAAD/AAAA/wAAAP8ALXD/wuX7////////////////&#10;//////////////////////////////bM/1wAAP8AAAD/AAAA/wAAAP8AQJf/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KX&#10;XP8AAAD/AAAA/wAAAP8AAAD/AFCX//P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//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rS/556UP8AAAD/AAAA&#10;/wAAAP8AAAD/AAAA/wAAAP8AAAD/AAAA/wAAAP8AAAD/AAAA/wAAAP8AAAD/AAAA/wAAAP8AAAD/&#10;gaXC//P/////////////////////////////////////////////////////88z/UAAA/wAAAP8A&#10;AAD/AAAA/wBAl//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JFQ/wAAAP8AAAD/AAAA/wAAAP8AAHr/4fv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q0v+eelD/AAAA&#10;/wAAAP8AAAD/AAAA/wAAAP8AAAD/AAAA/wAAAP8AAAD/AAAA/wAAAP8AAAD/AAAA/wAAAP8AAAD/&#10;AAAA/4Glwv/z//////////////////////////////////////////////////////PM/1AAAP8A&#10;AAD/AAAA/wAAAP8AQJf/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yRUP8AAAD/AAAA/wAAAP8AAAD/AAB6/+H7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6tL/nnpQ&#10;/wAAAP8AAAD/AAAA/wAAAP8AAAD/AAAA/wAAAP8AAAD/AAAA/wAAAP8AAAD/AAAA/wAAAP8AAAD/&#10;AAAA/wAAAP+BpcL/8//////////////////////////////////////////////////////zzP9Q&#10;AAD/AAAA/wAAAP8AAAD/AECX/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kVD/AAAA/wAAAP8AAAD/AAAA/wAAev/h+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urc/7Kegf9QLQD/AAAA/wAAAP8AAAD/AAAA/wAAAP8A&#10;AAD/AAAA/wAAAP8AAAD/AAAA/wAtUP+Jpb3/5fb/////////////////////////////////////&#10;//////////////////////////bS/2cAAP8AAAD/AAAA/wAAAP8AXJ7/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Cif8A&#10;AAD/AAAA/wAAAP8AAAD/AABA/73q////////////////////////////////////////////////&#10;////////////////////////////////////////////////////////////////+//7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q3P+ynoH/UC0A/wAAAP8AAAD/AAAA/wAAAP8A&#10;AAD/AAAA/wAAAP8AAAD/AAAA/wAAAP8ALVD/iaW9/+X2////////////////////////////////&#10;///////////////////////////////20v9nAAD/AAAA/wAAAP8AAAD/AFye/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won/AAAA/wAAAP8AAAD/AAAA/wAAQP+96v//////////////////////////////////////////&#10;//////////////////////////////////////////////////////////////////////v/+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6tz/sp6B/1AtAP8AAAD/AAAA/wAAAP8A&#10;AAD/AAAA/wAAAP8AAAD/AAAA/wAAAP8AAAD/AC1Q/4mlvf/l9v//////////////////////////&#10;////////////////////////////////////9tL/ZwAA/wAAAP8AAAD/AAAA/wBcnv/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sKJ/wAAAP8AAAD/AAAA/wAAAP8AAED/ver/////////////////////////////////////&#10;///////////////////////////////////////////////////////////////////////////7&#10;//v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q4f/Sx73/sqWe/5eRkf+RkZf/l5eX/5GRl/+XnqX/t8LH/9zl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sf/QAAA/wAAAP8AAAD/AAAA/wAAAP+Bver/////&#10;////////////////////////////////////////////////////////////////////////////&#10;///////////////////////71/9nAAD/AC1Q/3CJl/+3wtL/5e72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6uH/0se9/7Klnv+XkZH/kZGX/5eXl/+RkZf/l56l/7fCx//c5e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H/0AAAP8AAAD/AAAA/wAAAP8AAAD/gb3q&#10;////////////////////////////////////////////////////////////////////////////&#10;////////////////////////////+9f/ZwAA/wAtUP9wiZf/t8LS/+Xu9v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+rh/9LHvf+ypZ7/l5GR/5GRl/+Xl5f/kZGX/5eepf+3wsf/3OX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x/9AAAD/AAAA/wAAAP8AAAD/AAAA&#10;/4G96v//////////////////////////////////////////////////////////////////////&#10;//////////////////////////////////vX/2cAAP8ALVD/cImX/7fC0v/l7vb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/5FAAP8AAAD/AAAA/wAAAP8AAAD/LXC3////////////////////////////////////////&#10;///////////////////////////////////////////////////////////////20p7/AAAA/wAA&#10;AP8AAAD/AAAA/wAAAP+RzO7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v+RQAD/AAAA/wAAAP8AAAD/AAAA/y1wt///////////////////////////////////&#10;////////////////////////////////////////////////////////////////////9tKe/wAA&#10;AP8AAAD/AAAA/wAAAP8AAAD/kczu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/kUAA/wAAAP8AAAD/AAAA/wAAAP8tcLf/////////////////////////////&#10;//////////////////////////////////////////////////////////////////////////bS&#10;nv8AAAD/AAAA/wAAAP8AAAD/AAAA/5HM7v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kVD/AAAA/wAAAP8AAAD/AAAA/wAA&#10;UP/C7v//////////////////////////////////////////////////////////////////////&#10;////////////////////////////wolA/wAAAP8AAAD/AAAA/wAAAP8AAED/ver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JFQ/wAAAP8AAAD/AAAA/wAA&#10;AP8AAFD/wu7/////////////////////////////////////////////////////////////////&#10;/////////////////////////////////8KJQP8AAAD/AAAA/wAAAP8AAAD/AABA/73q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yRUP8AAAD/AAAA/wAA&#10;AP8AAAD/AABQ/8Lu////////////////////////////////////////////////////////////&#10;///////////////////////////////////////CiUD/AAAA/wAAAP8AAAD/AAAA/wAAQP+96v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9yl/wAAAP8AAAD/AAAA/wAAAP8AAAD/QInC////////////////////////////&#10;//////////////////////////////////////////////////////////////////PH/1AAAP8A&#10;AAD/AAAA/wAAAP8AAAD/AFCe//P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cpf8AAAD/AAAA/wAAAP8AAAD/AAAA/0CJwv//////////////////////&#10;///////////////////////////////////////////////////////////////////////zx/9Q&#10;AAD/AAAA/wAAAP8AAAD/AAAA/wBQnv/z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3KX/AAAA/wAAAP8AAAD/AAAA/wAAAP9AicL/////////////////&#10;////////////////////////////////////////////////////////////////////////////&#10;88f/UAAA/wAAAP8AAAD/AAAA/wAAAP8AUJ7/8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v+XUAD/AAAA/wAAAP8A&#10;AAD/AAAA/wAAAP+r3Pv/////////////////////////////////////////////////////////&#10;///////////////////////////7/7d6Lf8AAAD/AAAA/wAAAP8AAAD/AAAA/3Cy4f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/l1AA/wAAAP8A&#10;AAD/AAAA/wAAAP8AAAD/q9z7////////////////////////////////////////////////////&#10;////////////////////////////////+/+3ei3/AAAA/wAAAP8AAAD/AAAA/wAAAP9wsuH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/5dQAP8A&#10;AAD/AAAA/wAAAP8AAAD/AAAA/6vc+///////////////////////////////////////////////&#10;//////////////////////////////////////v/t3ot/wAAAP8AAAD/AAAA/wAAAP8AAAD/cLLh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AD/AC2B/+H/////////////&#10;/////////////////////////////////////////////////////////////////+W9gf8AAAD/&#10;AAAA/wAAAP8AAAD/AAAA/wAAZ//S9v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AA/wAtgf/h////////&#10;///////////////////////////////////////////////////////////////////////lvYH/&#10;AAAA/wAAAP8AAAD/AAAA/wAAAP8AAGf/0vb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AP8ALYH/4f//&#10;////////////////////////////////////////////////////////////////////////////&#10;5b2B/wAAAP8AAAD/AAAA/wAAAP8AAAD/AABn/9L2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+rh/9LHvf+ypZ7/l5GR/5GRl/+Xl5f/kZGX/5eepf+3wsf/&#10;3OX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/+XXvf96QAD/AAAA/wAAAP8AZ6v/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q4f/Sx73/sqWe/5eRkf+RkZf/l5eX/5GRl/+XnqX/&#10;t8LH/9zl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/l173/ekAA/wAAAP8AAAD/AGer/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6uH/0se9/7Klnv+XkZH/kZGX/5eXl/+RkZf/&#10;l56l/7fCx//c5e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/5de9/3pAAP8AAAD/AAAA/wBnq//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olQ/wAAAP8AAAD/AAAA/wAAAP8ALZH/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KJUP8AAAD/AAAA/wAAAP8AAAD/AC2R/+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iVD/AAAA/wAAAP8AAAD/AAAA/wAt&#10;kf/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/5EtAP8AAAD/AAAA/wAAAP8AAAD/AABA/57H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v+RLQD/AAAA/wAAAP8AAAD/AAAA/wAAQP+ex+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/kS0A/wAAAP8AAAD/AAAA/wAAAP8AAED/nsf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18f/wszX/9zSwv+RZ0D/AAAA/wAAAP8A&#10;AAD/l8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tfH/8LM1//c0sL/kWdA/wAAAP8A&#10;AAD/AAAA/5f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Xx//CzNf/3NLC/5FnQP8A&#10;AAD/AAAA/wAAAP+X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eRXP8AAAD/AAAA/wBcpf/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kVz/AAAA/wAAAP8AXKX/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5Fc/wAAAP8AAAD/AFyl//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9z/&#10;cAAA/wAAAP8AAGf/0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c/3AAAP8AAAD/AABn/9L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3P9wAAD/AAAA/wAAZ//S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/9fHvf+r&#10;pZf/q8Ll///////////////////////////////2/6VcAP8AAAD/AABQ/8f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/X&#10;x73/q6WX/6vC5f//////////////////////////////9v+lXAD/AAAA/wAAUP/H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/18e9/6ull/+rwuX///////////////////////////////b/pVwA/wAAAP8AAFD/x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x/9AAAD/AAAA/wBAl//z////////////////////////&#10;///71/9nAAD/AAAA/wAtev/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8f/QAAA/wAAAP8AQJf/8///////////////////&#10;////////+9f/ZwAA/wAAAP8ALXr/4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H/0AAAP8AAAD/AECX//P/////////////&#10;//////////////vX/2cAAP8AAAD/AC16/+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9z/&#10;cAAA/wAAAP8AAAD/ntLz///////////////////////HkVz/AAAA/wAAAP8AXKX/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c/3AAAP8AAAD/AAAA/57S8///////////////////////x5Fc/wAAAP8AAAD/AFyl//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3P9wAAD/AAAA/wAAAP+e0vP//////////////////////8eRXP8AAAD/AAAA/wBcpf/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eeXP8AAAD/AAAA/wAALf+Rt9L/7vb2//Pq&#10;3P+lgVD/AAAA/wAAAP8AAAD/pdf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nlz/AAAA/wAAAP8AAC3/kbfS/+72&#10;9v/z6tz/pYFQ/wAAAP8AAAD/AAAA/6XX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55c/wAAAP8AAAD/AAAt/5G3&#10;0v/u9vb/8+rc/6WBUP8AAAD/AAAA/wAAAP+l1/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/nlwA/wAAAP8AAAD/AAAA/wAAAP8AAAD/AAAA/wAAAP8AAAD/cKv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/55cAP8AAAD/AAAA/wAAAP8AAAD/AAAA/wAAAP8AAAD/AAAA/3Cr1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v+eXAD/AAAA/wAAAP8AAAD/AAAA/wAAAP8AAAD/AAAA/wAAAP9wq9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/HpYH/LQAA/wAAAP8A&#10;AAD/AAAA/wAAAP8AQHD/t9f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/x6WB/y0AAP8A&#10;AAD/AAAA/wAAAP8AAAD/AEBw/7fX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/8elgf8t&#10;AAD/AAAA/wAAAP8AAAD/AAAA/wBAcP+31+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8//l3Nf/3OXl/9zX1//h6v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P/5dzX/9zl5f/c19f/4er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z/+Xc1//c5eX/3NfX/+Hq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+/v///v7///7+///+/v///v7/////////////////////////////////&#10;////////////////////////////////////////////////////////////////////////////&#10;/v////7////+/////v////7/////////////////////////////////////////////////////&#10;/////////////////////////////////////////////////////////v7/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v////7/////////////////////////////////////&#10;//////////////////////////////////////////////////////////////////////////7+&#10;///+/v///v7///7+///+/v//////////////////////////////////////////////////////&#10;///////////////////////////////////////////////////////+/v///v7/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7+///+/v///v7///7+///+/v//&#10;/v7///7+///+/v///v7/////////////////////////////////////////////////////////&#10;//////////////////////////7////+/////v////7////+/////v////7////+/////v////7/&#10;///+////////////////////////////////////////////////////////////////////////&#10;///////////+/v///v7///7+///+/v///v7///7+///+/v///v7///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/+/v///v7///7+///+/v///v7/&#10;//7+///+/v///v7///7+///+/v///v7///7+///+/v//////////////////////////////////&#10;/////////////////v////7////+/////v////7////+/////v////7////+/////v////7////+&#10;/////v////7////+/////v////7/////////////////////////////////////////////////&#10;//7+///+/v///v7///7+///+/v///v7///7+///+/v///v7///7+///+/v///v7///7+///+/v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9" o:spid="_x0000_s1027" type="#_x0000_t75" style="position:absolute;width:33013;height:10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">
                  <v:imagedata r:id="rId13" o:title=""/>
                </v:shape>
                <v:rect id="Rectangle 170" o:spid="_x0000_s1028" style="position:absolute;left:29496;top:3613;width:3588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" fillcolor="white [3212]" stroked="f"/>
                <v:rect id="Rectangle 171" o:spid="_x0000_s1029" style="position:absolute;left:73;top:2875;width:3588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" fillcolor="white [3212]" stroked="f"/>
                <w10:wrap type="through"/>
              </v:group>
            </w:pict>
          </mc:Fallback>
        </mc:AlternateContent>
      </w:r>
    </w:p>
    <w:p w14:paraId="77F89D4A" w14:textId="77777777" w:rsidR="0032106C" w:rsidRPr="004055C7" w:rsidRDefault="0032106C" w:rsidP="009B10EA">
      <w:pPr>
        <w:rPr>
          <w:rFonts w:ascii="Arial" w:hAnsi="Arial" w:cs="Arial"/>
          <w:sz w:val="22"/>
          <w:szCs w:val="22"/>
          <w:lang w:val="en-AU"/>
        </w:rPr>
      </w:pPr>
    </w:p>
    <w:p w14:paraId="17B729FA" w14:textId="77777777" w:rsidR="0032106C" w:rsidRPr="004055C7" w:rsidRDefault="0032106C" w:rsidP="009B10EA">
      <w:pPr>
        <w:rPr>
          <w:rFonts w:ascii="Arial" w:hAnsi="Arial" w:cs="Arial"/>
          <w:sz w:val="22"/>
          <w:szCs w:val="22"/>
          <w:lang w:val="en-AU"/>
        </w:rPr>
      </w:pPr>
    </w:p>
    <w:p w14:paraId="68D22CAA" w14:textId="77777777" w:rsidR="0032106C" w:rsidRPr="004055C7" w:rsidRDefault="0032106C" w:rsidP="009B10EA">
      <w:pPr>
        <w:rPr>
          <w:rFonts w:ascii="Arial" w:hAnsi="Arial" w:cs="Arial"/>
          <w:sz w:val="22"/>
          <w:szCs w:val="22"/>
          <w:lang w:val="en-AU"/>
        </w:rPr>
      </w:pPr>
    </w:p>
    <w:p w14:paraId="62087595" w14:textId="77777777" w:rsidR="0032106C" w:rsidRPr="004055C7" w:rsidRDefault="0032106C" w:rsidP="009B10EA">
      <w:pPr>
        <w:rPr>
          <w:rFonts w:ascii="Arial" w:hAnsi="Arial" w:cs="Arial"/>
          <w:sz w:val="22"/>
          <w:szCs w:val="22"/>
          <w:lang w:val="en-AU"/>
        </w:rPr>
      </w:pPr>
    </w:p>
    <w:p w14:paraId="7993D0AF" w14:textId="77777777" w:rsidR="0032106C" w:rsidRPr="004055C7" w:rsidRDefault="0032106C" w:rsidP="009B10EA">
      <w:pPr>
        <w:rPr>
          <w:rFonts w:ascii="Arial" w:hAnsi="Arial" w:cs="Arial"/>
          <w:sz w:val="22"/>
          <w:szCs w:val="22"/>
          <w:lang w:val="en-AU"/>
        </w:rPr>
      </w:pPr>
    </w:p>
    <w:p w14:paraId="36B9B792" w14:textId="77777777" w:rsidR="0032106C" w:rsidRPr="004055C7" w:rsidRDefault="0032106C" w:rsidP="009B10EA">
      <w:pPr>
        <w:rPr>
          <w:rFonts w:ascii="Arial" w:hAnsi="Arial" w:cs="Arial"/>
          <w:sz w:val="22"/>
          <w:szCs w:val="22"/>
          <w:lang w:val="en-AU"/>
        </w:rPr>
      </w:pPr>
    </w:p>
    <w:p w14:paraId="057AA9DC" w14:textId="2EC7725C" w:rsidR="00990B4F" w:rsidRPr="004055C7" w:rsidRDefault="0032106C" w:rsidP="00087F38">
      <w:pPr>
        <w:ind w:firstLine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990B4F" w:rsidRPr="004055C7">
        <w:rPr>
          <w:rFonts w:ascii="Arial" w:hAnsi="Arial" w:cs="Arial"/>
          <w:sz w:val="22"/>
          <w:szCs w:val="22"/>
          <w:lang w:val="en-AU"/>
        </w:rPr>
        <w:t>1-chloro-2</w:t>
      </w:r>
      <w:r w:rsidR="00087F38" w:rsidRPr="004055C7">
        <w:rPr>
          <w:rFonts w:ascii="Arial" w:hAnsi="Arial" w:cs="Arial"/>
          <w:sz w:val="22"/>
          <w:szCs w:val="22"/>
          <w:lang w:val="en-AU"/>
        </w:rPr>
        <w:t>,2</w:t>
      </w:r>
      <w:r w:rsidR="00990B4F" w:rsidRPr="004055C7">
        <w:rPr>
          <w:rFonts w:ascii="Arial" w:hAnsi="Arial" w:cs="Arial"/>
          <w:sz w:val="22"/>
          <w:szCs w:val="22"/>
          <w:lang w:val="en-AU"/>
        </w:rPr>
        <w:t>-</w:t>
      </w:r>
      <w:r w:rsidR="00087F38" w:rsidRPr="004055C7">
        <w:rPr>
          <w:rFonts w:ascii="Arial" w:hAnsi="Arial" w:cs="Arial"/>
          <w:sz w:val="22"/>
          <w:szCs w:val="22"/>
          <w:lang w:val="en-AU"/>
        </w:rPr>
        <w:t>dimethyleth</w:t>
      </w:r>
      <w:r w:rsidR="00990B4F" w:rsidRPr="004055C7">
        <w:rPr>
          <w:rFonts w:ascii="Arial" w:hAnsi="Arial" w:cs="Arial"/>
          <w:sz w:val="22"/>
          <w:szCs w:val="22"/>
          <w:lang w:val="en-AU"/>
        </w:rPr>
        <w:t>ene</w:t>
      </w:r>
    </w:p>
    <w:p w14:paraId="4014E089" w14:textId="56DFBA72" w:rsidR="00990B4F" w:rsidRPr="004055C7" w:rsidRDefault="00087F38" w:rsidP="00990B4F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  <w:t>1-chloro-but-2-</w:t>
      </w:r>
      <w:r w:rsidR="00990B4F" w:rsidRPr="004055C7">
        <w:rPr>
          <w:rFonts w:ascii="Arial" w:hAnsi="Arial" w:cs="Arial"/>
          <w:sz w:val="22"/>
          <w:szCs w:val="22"/>
          <w:lang w:val="en-AU"/>
        </w:rPr>
        <w:t>ene</w:t>
      </w:r>
    </w:p>
    <w:p w14:paraId="2D9FC6EB" w14:textId="5BBB7EAE" w:rsidR="00990B4F" w:rsidRPr="004055C7" w:rsidRDefault="00087F38" w:rsidP="00990B4F">
      <w:pPr>
        <w:ind w:firstLine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(c</w:t>
      </w:r>
      <w:r w:rsidR="00F23944">
        <w:rPr>
          <w:rFonts w:ascii="Arial" w:hAnsi="Arial" w:cs="Arial"/>
          <w:sz w:val="22"/>
          <w:szCs w:val="22"/>
          <w:highlight w:val="lightGray"/>
          <w:lang w:val="en-AU"/>
        </w:rPr>
        <w:t>)</w:t>
      </w:r>
      <w:r w:rsidR="00F23944">
        <w:rPr>
          <w:rFonts w:ascii="Arial" w:hAnsi="Arial" w:cs="Arial"/>
          <w:sz w:val="22"/>
          <w:szCs w:val="22"/>
          <w:highlight w:val="lightGray"/>
          <w:lang w:val="en-AU"/>
        </w:rPr>
        <w:tab/>
        <w:t>1-chloro</w:t>
      </w:r>
      <w:r w:rsidR="00990B4F" w:rsidRPr="004055C7">
        <w:rPr>
          <w:rFonts w:ascii="Arial" w:hAnsi="Arial" w:cs="Arial"/>
          <w:sz w:val="22"/>
          <w:szCs w:val="22"/>
          <w:highlight w:val="lightGray"/>
          <w:lang w:val="en-AU"/>
        </w:rPr>
        <w:t>methylpropene</w:t>
      </w:r>
    </w:p>
    <w:p w14:paraId="6B6CA0E8" w14:textId="77777777" w:rsidR="00D23B37" w:rsidRPr="004055C7" w:rsidRDefault="00087F38" w:rsidP="00D23B37">
      <w:pPr>
        <w:ind w:firstLine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(d</w:t>
      </w:r>
      <w:r w:rsidR="00990B4F" w:rsidRPr="004055C7">
        <w:rPr>
          <w:rFonts w:ascii="Arial" w:hAnsi="Arial" w:cs="Arial"/>
          <w:sz w:val="22"/>
          <w:szCs w:val="22"/>
          <w:lang w:val="en-AU"/>
        </w:rPr>
        <w:t>)</w:t>
      </w:r>
      <w:r w:rsidR="00990B4F"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>3-chloro-2-methylbut-2-ene</w:t>
      </w:r>
    </w:p>
    <w:p w14:paraId="342FCC4C" w14:textId="77777777" w:rsidR="00D23B37" w:rsidRPr="004055C7" w:rsidRDefault="00D23B37" w:rsidP="00D23B37">
      <w:pPr>
        <w:ind w:firstLine="720"/>
        <w:rPr>
          <w:rFonts w:ascii="Arial" w:hAnsi="Arial" w:cs="Arial"/>
          <w:sz w:val="22"/>
          <w:szCs w:val="22"/>
          <w:lang w:val="en-AU"/>
        </w:rPr>
      </w:pPr>
    </w:p>
    <w:p w14:paraId="28BD5075" w14:textId="77777777" w:rsidR="00D23B37" w:rsidRPr="004055C7" w:rsidRDefault="00D23B37" w:rsidP="00D23B37">
      <w:pPr>
        <w:ind w:firstLine="720"/>
        <w:rPr>
          <w:rFonts w:ascii="Arial" w:hAnsi="Arial" w:cs="Arial"/>
          <w:sz w:val="22"/>
          <w:szCs w:val="22"/>
          <w:lang w:val="en-AU"/>
        </w:rPr>
      </w:pPr>
    </w:p>
    <w:p w14:paraId="56A854CF" w14:textId="5D392BDA" w:rsidR="009B10EA" w:rsidRPr="004055C7" w:rsidRDefault="0029207F" w:rsidP="00D23B37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w:drawing>
          <wp:anchor distT="0" distB="0" distL="114300" distR="114300" simplePos="0" relativeHeight="251707392" behindDoc="0" locked="0" layoutInCell="1" allowOverlap="1" wp14:anchorId="362DCD56" wp14:editId="3D0F7973">
            <wp:simplePos x="0" y="0"/>
            <wp:positionH relativeFrom="column">
              <wp:posOffset>1129589</wp:posOffset>
            </wp:positionH>
            <wp:positionV relativeFrom="paragraph">
              <wp:posOffset>145212</wp:posOffset>
            </wp:positionV>
            <wp:extent cx="1400175" cy="1013460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3E79" w:rsidRPr="004055C7">
        <w:rPr>
          <w:rFonts w:ascii="Arial" w:hAnsi="Arial" w:cs="Arial"/>
          <w:sz w:val="22"/>
          <w:szCs w:val="22"/>
          <w:lang w:val="en-AU"/>
        </w:rPr>
        <w:t>24</w:t>
      </w:r>
      <w:r w:rsidR="009B10EA" w:rsidRPr="004055C7">
        <w:rPr>
          <w:rFonts w:ascii="Arial" w:hAnsi="Arial" w:cs="Arial"/>
          <w:sz w:val="22"/>
          <w:szCs w:val="22"/>
          <w:lang w:val="en-AU"/>
        </w:rPr>
        <w:t>.</w:t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  <w:t xml:space="preserve">Consider the </w:t>
      </w:r>
      <w:r w:rsidR="007E517C" w:rsidRPr="004055C7">
        <w:rPr>
          <w:rFonts w:ascii="Arial" w:hAnsi="Arial" w:cs="Arial"/>
          <w:sz w:val="22"/>
          <w:szCs w:val="22"/>
          <w:lang w:val="en-AU"/>
        </w:rPr>
        <w:t xml:space="preserve">amino acid </w:t>
      </w:r>
      <w:r w:rsidR="00E71A40" w:rsidRPr="004055C7">
        <w:rPr>
          <w:rFonts w:ascii="Arial" w:hAnsi="Arial" w:cs="Arial"/>
          <w:sz w:val="22"/>
          <w:szCs w:val="22"/>
          <w:lang w:val="en-AU"/>
        </w:rPr>
        <w:t xml:space="preserve">with the </w:t>
      </w:r>
      <w:r w:rsidR="002B3F3E" w:rsidRPr="004055C7">
        <w:rPr>
          <w:rFonts w:ascii="Arial" w:hAnsi="Arial" w:cs="Arial"/>
          <w:sz w:val="22"/>
          <w:szCs w:val="22"/>
          <w:lang w:val="en-AU"/>
        </w:rPr>
        <w:t xml:space="preserve">structural formula </w:t>
      </w:r>
      <w:r w:rsidR="007E517C" w:rsidRPr="004055C7">
        <w:rPr>
          <w:rFonts w:ascii="Arial" w:hAnsi="Arial" w:cs="Arial"/>
          <w:sz w:val="22"/>
          <w:szCs w:val="22"/>
          <w:lang w:val="en-AU"/>
        </w:rPr>
        <w:t>below:</w:t>
      </w:r>
    </w:p>
    <w:p w14:paraId="12CA5AE0" w14:textId="59075FB6" w:rsidR="009B10EA" w:rsidRPr="004055C7" w:rsidRDefault="009B10EA" w:rsidP="009B10EA">
      <w:pPr>
        <w:spacing w:line="276" w:lineRule="auto"/>
        <w:ind w:left="709"/>
        <w:rPr>
          <w:rFonts w:ascii="Arial" w:hAnsi="Arial" w:cs="Arial"/>
          <w:sz w:val="22"/>
          <w:szCs w:val="22"/>
          <w:lang w:val="en-AU"/>
        </w:rPr>
      </w:pPr>
    </w:p>
    <w:p w14:paraId="780CF666" w14:textId="77777777" w:rsidR="009B10EA" w:rsidRPr="004055C7" w:rsidRDefault="009B10EA" w:rsidP="009B10EA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24559BA5" w14:textId="77777777" w:rsidR="009B10EA" w:rsidRPr="004055C7" w:rsidRDefault="009B10EA" w:rsidP="009B10EA">
      <w:pPr>
        <w:spacing w:line="276" w:lineRule="auto"/>
        <w:ind w:left="55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0340D4B3" w14:textId="77777777" w:rsidR="009B10EA" w:rsidRPr="004055C7" w:rsidRDefault="009B10EA" w:rsidP="009B10EA">
      <w:pPr>
        <w:spacing w:line="276" w:lineRule="auto"/>
        <w:ind w:left="55"/>
        <w:rPr>
          <w:rFonts w:ascii="Arial" w:hAnsi="Arial" w:cs="Arial"/>
          <w:sz w:val="22"/>
          <w:szCs w:val="22"/>
          <w:lang w:val="en-AU"/>
        </w:rPr>
      </w:pPr>
    </w:p>
    <w:p w14:paraId="692C7CA4" w14:textId="77777777" w:rsidR="009B10EA" w:rsidRPr="004055C7" w:rsidRDefault="009B10EA" w:rsidP="009B10EA">
      <w:pPr>
        <w:spacing w:line="276" w:lineRule="auto"/>
        <w:ind w:left="55"/>
        <w:rPr>
          <w:rFonts w:ascii="Arial" w:hAnsi="Arial" w:cs="Arial"/>
          <w:sz w:val="22"/>
          <w:szCs w:val="22"/>
          <w:lang w:val="en-AU"/>
        </w:rPr>
      </w:pPr>
    </w:p>
    <w:p w14:paraId="766B1A63" w14:textId="223685AE" w:rsidR="009B10EA" w:rsidRPr="004055C7" w:rsidRDefault="009B10EA" w:rsidP="0029207F">
      <w:pPr>
        <w:spacing w:line="276" w:lineRule="auto"/>
        <w:ind w:left="55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 xml:space="preserve">Which one of the following </w:t>
      </w:r>
      <w:r w:rsidR="00EA1F35" w:rsidRPr="004055C7">
        <w:rPr>
          <w:rFonts w:ascii="Arial" w:hAnsi="Arial" w:cs="Arial"/>
          <w:sz w:val="22"/>
          <w:szCs w:val="22"/>
          <w:lang w:val="en-AU"/>
        </w:rPr>
        <w:t xml:space="preserve">is </w:t>
      </w:r>
      <w:r w:rsidR="002B3F3E" w:rsidRPr="004055C7">
        <w:rPr>
          <w:rFonts w:ascii="Arial" w:hAnsi="Arial" w:cs="Arial"/>
          <w:sz w:val="22"/>
          <w:szCs w:val="22"/>
          <w:lang w:val="en-AU"/>
        </w:rPr>
        <w:t>true</w:t>
      </w:r>
      <w:r w:rsidRPr="004055C7">
        <w:rPr>
          <w:rFonts w:ascii="Arial" w:hAnsi="Arial" w:cs="Arial"/>
          <w:sz w:val="22"/>
          <w:szCs w:val="22"/>
          <w:lang w:val="en-AU"/>
        </w:rPr>
        <w:t>?</w:t>
      </w:r>
    </w:p>
    <w:p w14:paraId="05E03AE9" w14:textId="77777777" w:rsidR="009B10EA" w:rsidRPr="004055C7" w:rsidRDefault="009B10EA" w:rsidP="009B10EA">
      <w:pPr>
        <w:spacing w:line="276" w:lineRule="auto"/>
        <w:ind w:left="55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0445B42A" w14:textId="77777777" w:rsidR="000F29DC" w:rsidRPr="004055C7" w:rsidRDefault="00F476CD" w:rsidP="000F29DC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(a)</w:t>
      </w: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ab/>
      </w:r>
      <w:r w:rsidR="000F29DC" w:rsidRPr="004055C7">
        <w:rPr>
          <w:rFonts w:ascii="Arial" w:hAnsi="Arial" w:cs="Arial"/>
          <w:sz w:val="22"/>
          <w:szCs w:val="22"/>
          <w:highlight w:val="lightGray"/>
          <w:lang w:val="en-AU"/>
        </w:rPr>
        <w:t>A solution of the amino acid can act as a buffer.</w:t>
      </w:r>
    </w:p>
    <w:p w14:paraId="1640CC9F" w14:textId="208A2C97" w:rsidR="00EA1F35" w:rsidRPr="004055C7" w:rsidRDefault="00EA1F35" w:rsidP="009B10EA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  <w:t>The</w:t>
      </w:r>
      <w:r w:rsidR="000F29DC" w:rsidRPr="004055C7">
        <w:rPr>
          <w:rFonts w:ascii="Arial" w:hAnsi="Arial" w:cs="Arial"/>
          <w:sz w:val="22"/>
          <w:szCs w:val="22"/>
          <w:lang w:val="en-AU"/>
        </w:rPr>
        <w:t xml:space="preserve"> amino acid has a lower</w:t>
      </w:r>
      <w:r w:rsidR="002B3F3E" w:rsidRPr="004055C7">
        <w:rPr>
          <w:rFonts w:ascii="Arial" w:hAnsi="Arial" w:cs="Arial"/>
          <w:sz w:val="22"/>
          <w:szCs w:val="22"/>
          <w:lang w:val="en-AU"/>
        </w:rPr>
        <w:t xml:space="preserve"> melting point than prop</w:t>
      </w:r>
      <w:r w:rsidR="007E517C" w:rsidRPr="004055C7">
        <w:rPr>
          <w:rFonts w:ascii="Arial" w:hAnsi="Arial" w:cs="Arial"/>
          <w:sz w:val="22"/>
          <w:szCs w:val="22"/>
          <w:lang w:val="en-AU"/>
        </w:rPr>
        <w:t>anoic acid.</w:t>
      </w:r>
    </w:p>
    <w:p w14:paraId="13C90634" w14:textId="087EF329" w:rsidR="007E517C" w:rsidRPr="004055C7" w:rsidRDefault="002B3F3E" w:rsidP="009B10EA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  <w:t>The amino acid can form an addition</w:t>
      </w:r>
      <w:r w:rsidR="007E517C" w:rsidRPr="004055C7">
        <w:rPr>
          <w:rFonts w:ascii="Arial" w:hAnsi="Arial" w:cs="Arial"/>
          <w:sz w:val="22"/>
          <w:szCs w:val="22"/>
          <w:lang w:val="en-AU"/>
        </w:rPr>
        <w:t xml:space="preserve"> polymer with itself.</w:t>
      </w:r>
    </w:p>
    <w:p w14:paraId="7CD2B760" w14:textId="0FF6FF2F" w:rsidR="000F29DC" w:rsidRPr="004055C7" w:rsidRDefault="007E517C" w:rsidP="000F29DC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0F29DC" w:rsidRPr="004055C7">
        <w:rPr>
          <w:rFonts w:ascii="Arial" w:hAnsi="Arial" w:cs="Arial"/>
          <w:sz w:val="22"/>
          <w:szCs w:val="22"/>
          <w:lang w:val="en-AU"/>
        </w:rPr>
        <w:t xml:space="preserve">In an acidic </w:t>
      </w:r>
      <w:r w:rsidR="00362C0D" w:rsidRPr="004055C7">
        <w:rPr>
          <w:rFonts w:ascii="Arial" w:hAnsi="Arial" w:cs="Arial"/>
          <w:sz w:val="22"/>
          <w:szCs w:val="22"/>
          <w:lang w:val="en-AU"/>
        </w:rPr>
        <w:t>solution,</w:t>
      </w:r>
      <w:r w:rsidR="000F29DC" w:rsidRPr="004055C7">
        <w:rPr>
          <w:rFonts w:ascii="Arial" w:hAnsi="Arial" w:cs="Arial"/>
          <w:sz w:val="22"/>
          <w:szCs w:val="22"/>
          <w:lang w:val="en-AU"/>
        </w:rPr>
        <w:t xml:space="preserve"> the amino acid exists as a</w:t>
      </w:r>
      <w:r w:rsidR="00EC04F1">
        <w:rPr>
          <w:rFonts w:ascii="Arial" w:hAnsi="Arial" w:cs="Arial"/>
          <w:sz w:val="22"/>
          <w:szCs w:val="22"/>
          <w:lang w:val="en-AU"/>
        </w:rPr>
        <w:t xml:space="preserve">n ion with an overall </w:t>
      </w:r>
      <w:r w:rsidR="00EC04F1">
        <w:rPr>
          <w:rFonts w:ascii="Arial" w:hAnsi="Arial" w:cs="Arial"/>
          <w:sz w:val="22"/>
          <w:szCs w:val="22"/>
          <w:lang w:val="en-AU"/>
        </w:rPr>
        <w:tab/>
      </w:r>
      <w:r w:rsidR="00EC04F1">
        <w:rPr>
          <w:rFonts w:ascii="Arial" w:hAnsi="Arial" w:cs="Arial"/>
          <w:sz w:val="22"/>
          <w:szCs w:val="22"/>
          <w:lang w:val="en-AU"/>
        </w:rPr>
        <w:tab/>
      </w:r>
      <w:r w:rsidR="00EC04F1">
        <w:rPr>
          <w:rFonts w:ascii="Arial" w:hAnsi="Arial" w:cs="Arial"/>
          <w:sz w:val="22"/>
          <w:szCs w:val="22"/>
          <w:lang w:val="en-AU"/>
        </w:rPr>
        <w:tab/>
      </w:r>
      <w:r w:rsidR="000F29DC" w:rsidRPr="004055C7">
        <w:rPr>
          <w:rFonts w:ascii="Arial" w:hAnsi="Arial" w:cs="Arial"/>
          <w:sz w:val="22"/>
          <w:szCs w:val="22"/>
          <w:lang w:val="en-AU"/>
        </w:rPr>
        <w:t>negative charge.</w:t>
      </w:r>
    </w:p>
    <w:p w14:paraId="386F5EE5" w14:textId="7AE37D2A" w:rsidR="007E517C" w:rsidRPr="004055C7" w:rsidRDefault="007E517C" w:rsidP="009B10EA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216E18D0" w14:textId="77777777" w:rsidR="009B10EA" w:rsidRPr="004055C7" w:rsidRDefault="009B10EA" w:rsidP="009B10EA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40736B58" w14:textId="42E200B2" w:rsidR="008E7E04" w:rsidRPr="004055C7" w:rsidRDefault="00293E79" w:rsidP="009B10EA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25</w:t>
      </w:r>
      <w:r w:rsidR="009B10EA" w:rsidRPr="004055C7">
        <w:rPr>
          <w:rFonts w:ascii="Arial" w:hAnsi="Arial" w:cs="Arial"/>
          <w:sz w:val="22"/>
          <w:szCs w:val="22"/>
          <w:lang w:val="en-AU"/>
        </w:rPr>
        <w:t>.</w:t>
      </w:r>
      <w:r w:rsidR="009B10EA" w:rsidRPr="004055C7">
        <w:rPr>
          <w:rFonts w:ascii="Arial" w:hAnsi="Arial" w:cs="Arial"/>
          <w:sz w:val="22"/>
          <w:szCs w:val="22"/>
          <w:lang w:val="en-AU"/>
        </w:rPr>
        <w:tab/>
        <w:t xml:space="preserve">Which one of the following </w:t>
      </w:r>
      <w:r w:rsidR="008E7E04" w:rsidRPr="004055C7">
        <w:rPr>
          <w:rFonts w:ascii="Arial" w:hAnsi="Arial" w:cs="Arial"/>
          <w:sz w:val="22"/>
          <w:szCs w:val="22"/>
          <w:lang w:val="en-AU"/>
        </w:rPr>
        <w:t>statements regarding ß-pleated sheets in proteins is true?</w:t>
      </w:r>
    </w:p>
    <w:p w14:paraId="6D779E56" w14:textId="77777777" w:rsidR="009B10EA" w:rsidRPr="004055C7" w:rsidRDefault="009B10EA" w:rsidP="009B10EA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210231EB" w14:textId="64F79555" w:rsidR="009B10EA" w:rsidRPr="004055C7" w:rsidRDefault="008E7E04" w:rsidP="009B10EA">
      <w:pPr>
        <w:pStyle w:val="ListParagraph"/>
        <w:numPr>
          <w:ilvl w:val="0"/>
          <w:numId w:val="19"/>
        </w:numPr>
        <w:spacing w:line="276" w:lineRule="auto"/>
        <w:ind w:hanging="731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The ß-pleated sheets form part of the tertiary structure of proteins</w:t>
      </w:r>
      <w:r w:rsidR="006D4055" w:rsidRPr="004055C7">
        <w:rPr>
          <w:rFonts w:ascii="Arial" w:hAnsi="Arial" w:cs="Arial"/>
          <w:sz w:val="22"/>
          <w:szCs w:val="22"/>
          <w:lang w:val="en-AU"/>
        </w:rPr>
        <w:t>.</w:t>
      </w:r>
    </w:p>
    <w:p w14:paraId="79D9F5E5" w14:textId="2D8F13CE" w:rsidR="008E7E04" w:rsidRPr="004055C7" w:rsidRDefault="008E7E04" w:rsidP="009B10EA">
      <w:pPr>
        <w:pStyle w:val="ListParagraph"/>
        <w:numPr>
          <w:ilvl w:val="0"/>
          <w:numId w:val="19"/>
        </w:numPr>
        <w:spacing w:line="276" w:lineRule="auto"/>
        <w:ind w:hanging="731"/>
        <w:rPr>
          <w:rFonts w:ascii="Arial" w:hAnsi="Arial" w:cs="Arial"/>
          <w:sz w:val="22"/>
          <w:szCs w:val="22"/>
          <w:highlight w:val="lightGray"/>
          <w:lang w:val="en-AU"/>
        </w:rPr>
      </w:pPr>
      <w:r w:rsidRPr="004055C7">
        <w:rPr>
          <w:rFonts w:ascii="Arial" w:hAnsi="Arial" w:cs="Arial"/>
          <w:sz w:val="22"/>
          <w:szCs w:val="22"/>
          <w:highlight w:val="lightGray"/>
          <w:lang w:val="en-AU"/>
        </w:rPr>
        <w:t>Hydrogen bonds are responsible for the formation of the ß-plea</w:t>
      </w:r>
      <w:r w:rsidR="006D4055" w:rsidRPr="004055C7">
        <w:rPr>
          <w:rFonts w:ascii="Arial" w:hAnsi="Arial" w:cs="Arial"/>
          <w:sz w:val="22"/>
          <w:szCs w:val="22"/>
          <w:highlight w:val="lightGray"/>
          <w:lang w:val="en-AU"/>
        </w:rPr>
        <w:t>ted sheets.</w:t>
      </w:r>
    </w:p>
    <w:p w14:paraId="348C5F96" w14:textId="428D14BE" w:rsidR="009B10EA" w:rsidRPr="004055C7" w:rsidRDefault="00CA4B18" w:rsidP="009B10EA">
      <w:pPr>
        <w:pStyle w:val="ListParagraph"/>
        <w:numPr>
          <w:ilvl w:val="0"/>
          <w:numId w:val="19"/>
        </w:numPr>
        <w:spacing w:line="276" w:lineRule="auto"/>
        <w:ind w:hanging="731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The ß-pleated sheet structure is created when side chains on the protein interact.</w:t>
      </w:r>
    </w:p>
    <w:p w14:paraId="323F66A4" w14:textId="59188D5A" w:rsidR="00293E79" w:rsidRPr="004055C7" w:rsidRDefault="004731F8" w:rsidP="0029207F">
      <w:pPr>
        <w:ind w:firstLine="709"/>
        <w:rPr>
          <w:rFonts w:eastAsia="Times New Roman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  <w:t xml:space="preserve">A protein that contains ß-pleated sheets cannot also contain the </w:t>
      </w:r>
      <w:r w:rsidRPr="004055C7">
        <w:rPr>
          <w:rFonts w:ascii="Arial" w:eastAsia="Times New Roman" w:hAnsi="Arial" w:cs="Arial"/>
          <w:color w:val="222222"/>
          <w:sz w:val="22"/>
          <w:szCs w:val="22"/>
          <w:shd w:val="clear" w:color="auto" w:fill="FFFFFF"/>
          <w:lang w:val="en-AU"/>
        </w:rPr>
        <w:t>α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-helix </w:t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>structure</w:t>
      </w:r>
      <w:r w:rsidR="00354A25" w:rsidRPr="004055C7">
        <w:rPr>
          <w:rFonts w:ascii="Arial" w:hAnsi="Arial" w:cs="Arial"/>
          <w:sz w:val="22"/>
          <w:szCs w:val="22"/>
          <w:lang w:val="en-AU"/>
        </w:rPr>
        <w:t>.</w:t>
      </w:r>
    </w:p>
    <w:p w14:paraId="33DD71C2" w14:textId="77777777" w:rsidR="0029207F" w:rsidRPr="004055C7" w:rsidRDefault="0029207F" w:rsidP="00733D70">
      <w:pPr>
        <w:spacing w:line="276" w:lineRule="auto"/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AA38A12" w14:textId="22F9714B" w:rsidR="006B042B" w:rsidRPr="004055C7" w:rsidRDefault="00596427" w:rsidP="00733D70">
      <w:pPr>
        <w:spacing w:line="276" w:lineRule="auto"/>
        <w:jc w:val="center"/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t>End of Section O</w:t>
      </w:r>
      <w:r w:rsidR="00AC7E7A" w:rsidRPr="004055C7">
        <w:rPr>
          <w:rFonts w:ascii="Arial" w:hAnsi="Arial" w:cs="Arial"/>
          <w:b/>
          <w:sz w:val="22"/>
          <w:szCs w:val="22"/>
          <w:lang w:val="en-AU"/>
        </w:rPr>
        <w:t>ne</w:t>
      </w:r>
      <w:r w:rsidR="00AE30F9" w:rsidRPr="004055C7">
        <w:rPr>
          <w:rFonts w:ascii="Arial" w:hAnsi="Arial" w:cs="Arial"/>
          <w:b/>
          <w:sz w:val="22"/>
          <w:szCs w:val="22"/>
          <w:lang w:val="en-AU"/>
        </w:rPr>
        <w:br w:type="page"/>
      </w:r>
    </w:p>
    <w:p w14:paraId="49953C1A" w14:textId="708A3E54" w:rsidR="00AE30F9" w:rsidRPr="004055C7" w:rsidRDefault="00AE30F9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lastRenderedPageBreak/>
        <w:t>Section Two:  Short answe</w:t>
      </w:r>
      <w:r w:rsidR="00130813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 xml:space="preserve">r </w:t>
      </w:r>
      <w:r w:rsidR="00130813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ab/>
      </w:r>
      <w:r w:rsidR="0099452F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ab/>
      </w:r>
      <w:r w:rsidR="0099452F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ab/>
      </w:r>
      <w:r w:rsidR="0099452F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ab/>
      </w:r>
      <w:r w:rsidR="0099452F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ab/>
      </w:r>
      <w:r w:rsidR="0099452F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ab/>
      </w:r>
      <w:r w:rsidR="0026584F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 xml:space="preserve">   </w:t>
      </w:r>
      <w:r w:rsidR="00130813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 xml:space="preserve">35% </w:t>
      </w:r>
      <w:r w:rsidR="0026584F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ab/>
      </w:r>
      <w:r w:rsidR="00130813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>(7</w:t>
      </w:r>
      <w:r w:rsidR="00851960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>0</w:t>
      </w:r>
      <w:r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 xml:space="preserve"> Marks)</w:t>
      </w:r>
    </w:p>
    <w:p w14:paraId="7D2F940C" w14:textId="77777777" w:rsidR="00AE30F9" w:rsidRPr="004055C7" w:rsidRDefault="00AE30F9" w:rsidP="00733D70">
      <w:pPr>
        <w:autoSpaceDE w:val="0"/>
        <w:autoSpaceDN w:val="0"/>
        <w:adjustRightInd w:val="0"/>
        <w:spacing w:line="276" w:lineRule="auto"/>
        <w:rPr>
          <w:rFonts w:ascii="Arial" w:hAnsi="Arial" w:cs="Arial"/>
          <w:b/>
          <w:bCs/>
          <w:sz w:val="22"/>
          <w:szCs w:val="22"/>
          <w:lang w:val="en-AU" w:eastAsia="en-AU"/>
        </w:rPr>
      </w:pPr>
    </w:p>
    <w:p w14:paraId="18F0C794" w14:textId="0A936FF3" w:rsidR="007D3164" w:rsidRPr="004055C7" w:rsidRDefault="00F02D16" w:rsidP="003C20F2">
      <w:pPr>
        <w:pStyle w:val="0shortanswer"/>
        <w:tabs>
          <w:tab w:val="right" w:pos="9026"/>
        </w:tabs>
        <w:rPr>
          <w:b/>
        </w:rPr>
      </w:pPr>
      <w:r w:rsidRPr="004055C7">
        <w:rPr>
          <w:b/>
        </w:rPr>
        <w:t>Question 26</w:t>
      </w:r>
      <w:r w:rsidR="003345AC" w:rsidRPr="004055C7">
        <w:rPr>
          <w:b/>
        </w:rPr>
        <w:tab/>
      </w:r>
      <w:r w:rsidR="00DF1849" w:rsidRPr="004055C7">
        <w:rPr>
          <w:b/>
        </w:rPr>
        <w:t>(6</w:t>
      </w:r>
      <w:r w:rsidR="003C20F2" w:rsidRPr="004055C7">
        <w:rPr>
          <w:b/>
        </w:rPr>
        <w:t xml:space="preserve"> m</w:t>
      </w:r>
      <w:r w:rsidR="0094474D" w:rsidRPr="004055C7">
        <w:rPr>
          <w:b/>
        </w:rPr>
        <w:t>a</w:t>
      </w:r>
      <w:r w:rsidR="007D3164" w:rsidRPr="004055C7">
        <w:rPr>
          <w:b/>
        </w:rPr>
        <w:t>rks)</w:t>
      </w:r>
    </w:p>
    <w:p w14:paraId="7B587F0A" w14:textId="77777777" w:rsidR="00BE217A" w:rsidRPr="004055C7" w:rsidRDefault="00BE217A" w:rsidP="00733D70">
      <w:pPr>
        <w:ind w:left="720"/>
        <w:rPr>
          <w:rFonts w:ascii="Arial" w:hAnsi="Arial" w:cs="Arial"/>
          <w:sz w:val="22"/>
          <w:szCs w:val="22"/>
          <w:lang w:val="en-AU"/>
        </w:rPr>
      </w:pPr>
    </w:p>
    <w:p w14:paraId="0788E77D" w14:textId="77777777" w:rsidR="003D51BB" w:rsidRPr="004055C7" w:rsidRDefault="003D51BB" w:rsidP="001F1F0D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A student investigated changes to the following equilibrium.</w:t>
      </w:r>
    </w:p>
    <w:p w14:paraId="77439C22" w14:textId="77777777" w:rsidR="003D51BB" w:rsidRPr="004055C7" w:rsidRDefault="003D51BB" w:rsidP="001F1F0D">
      <w:pPr>
        <w:rPr>
          <w:rFonts w:ascii="Arial" w:hAnsi="Arial" w:cs="Arial"/>
          <w:sz w:val="22"/>
          <w:szCs w:val="22"/>
          <w:lang w:val="en-AU"/>
        </w:rPr>
      </w:pPr>
    </w:p>
    <w:p w14:paraId="1B27F10F" w14:textId="2A256294" w:rsidR="001F1F0D" w:rsidRPr="004055C7" w:rsidRDefault="003D51BB" w:rsidP="001F1F0D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1F1F0D" w:rsidRPr="004055C7">
        <w:rPr>
          <w:rFonts w:ascii="Arial" w:hAnsi="Arial" w:cs="Arial"/>
          <w:sz w:val="22"/>
          <w:szCs w:val="22"/>
          <w:lang w:val="en-AU"/>
        </w:rPr>
        <w:t>2 CrO</w:t>
      </w:r>
      <w:r w:rsidR="001F1F0D" w:rsidRPr="004055C7">
        <w:rPr>
          <w:rStyle w:val="Subscript"/>
          <w:rFonts w:ascii="Arial" w:hAnsi="Arial" w:cs="Arial"/>
          <w:sz w:val="22"/>
          <w:szCs w:val="22"/>
          <w:lang w:val="en-AU"/>
        </w:rPr>
        <w:t>4</w:t>
      </w:r>
      <w:r w:rsidR="001F1F0D" w:rsidRPr="004055C7">
        <w:rPr>
          <w:rStyle w:val="Superscript"/>
          <w:rFonts w:ascii="Arial" w:hAnsi="Arial" w:cs="Arial"/>
          <w:sz w:val="22"/>
          <w:szCs w:val="22"/>
          <w:lang w:val="en-AU"/>
        </w:rPr>
        <w:t>2–</w:t>
      </w:r>
      <w:r w:rsidR="001F1F0D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proofErr w:type="gramStart"/>
      <w:r w:rsidR="001F1F0D"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="001F1F0D" w:rsidRPr="004055C7">
        <w:rPr>
          <w:rFonts w:ascii="Arial" w:hAnsi="Arial" w:cs="Arial"/>
          <w:sz w:val="22"/>
          <w:szCs w:val="22"/>
          <w:lang w:val="en-AU"/>
        </w:rPr>
        <w:t>)  +</w:t>
      </w:r>
      <w:proofErr w:type="gramEnd"/>
      <w:r w:rsidR="001F1F0D" w:rsidRPr="004055C7">
        <w:rPr>
          <w:rFonts w:ascii="Arial" w:hAnsi="Arial" w:cs="Arial"/>
          <w:sz w:val="22"/>
          <w:szCs w:val="22"/>
          <w:lang w:val="en-AU"/>
        </w:rPr>
        <w:t xml:space="preserve">  2 H</w:t>
      </w:r>
      <w:r w:rsidR="001F1F0D" w:rsidRPr="004055C7">
        <w:rPr>
          <w:rStyle w:val="Superscript"/>
          <w:rFonts w:ascii="Arial" w:hAnsi="Arial" w:cs="Arial"/>
          <w:sz w:val="22"/>
          <w:szCs w:val="22"/>
          <w:lang w:val="en-AU"/>
        </w:rPr>
        <w:t>+</w:t>
      </w:r>
      <w:r w:rsidR="001F1F0D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="001F1F0D"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="001F1F0D" w:rsidRPr="004055C7">
        <w:rPr>
          <w:rFonts w:ascii="Arial" w:hAnsi="Arial" w:cs="Arial"/>
          <w:sz w:val="22"/>
          <w:szCs w:val="22"/>
          <w:lang w:val="en-AU"/>
        </w:rPr>
        <w:t xml:space="preserve">)  </w:t>
      </w:r>
      <w:r w:rsidR="001F1F0D" w:rsidRPr="004055C7">
        <w:rPr>
          <w:rFonts w:ascii="Arial" w:hAnsi="Arial" w:cs="Arial"/>
          <w:noProof/>
          <w:sz w:val="22"/>
          <w:szCs w:val="22"/>
          <w:lang w:val="en-AU" w:eastAsia="en-AU"/>
        </w:rPr>
        <w:drawing>
          <wp:inline distT="0" distB="0" distL="0" distR="0" wp14:anchorId="646BEB1F" wp14:editId="15B315A2">
            <wp:extent cx="197485" cy="124460"/>
            <wp:effectExtent l="0" t="0" r="5715" b="2540"/>
            <wp:docPr id="43" name="Picture 43" descr="reversible 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versible arro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2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F0D" w:rsidRPr="004055C7">
        <w:rPr>
          <w:rFonts w:ascii="Arial" w:hAnsi="Arial" w:cs="Arial"/>
          <w:sz w:val="22"/>
          <w:szCs w:val="22"/>
          <w:lang w:val="en-AU"/>
        </w:rPr>
        <w:t xml:space="preserve">  Cr</w:t>
      </w:r>
      <w:r w:rsidR="001F1F0D" w:rsidRPr="004055C7">
        <w:rPr>
          <w:rStyle w:val="Subscript"/>
          <w:rFonts w:ascii="Arial" w:hAnsi="Arial" w:cs="Arial"/>
          <w:sz w:val="22"/>
          <w:szCs w:val="22"/>
          <w:lang w:val="en-AU"/>
        </w:rPr>
        <w:t>2</w:t>
      </w:r>
      <w:r w:rsidR="001F1F0D" w:rsidRPr="004055C7">
        <w:rPr>
          <w:rFonts w:ascii="Arial" w:hAnsi="Arial" w:cs="Arial"/>
          <w:sz w:val="22"/>
          <w:szCs w:val="22"/>
          <w:lang w:val="en-AU"/>
        </w:rPr>
        <w:t>O</w:t>
      </w:r>
      <w:r w:rsidR="001F1F0D" w:rsidRPr="004055C7">
        <w:rPr>
          <w:rStyle w:val="Subscript"/>
          <w:rFonts w:ascii="Arial" w:hAnsi="Arial" w:cs="Arial"/>
          <w:sz w:val="22"/>
          <w:szCs w:val="22"/>
          <w:lang w:val="en-AU"/>
        </w:rPr>
        <w:t>7</w:t>
      </w:r>
      <w:r w:rsidR="001F1F0D" w:rsidRPr="004055C7">
        <w:rPr>
          <w:rStyle w:val="Superscript"/>
          <w:rFonts w:ascii="Arial" w:hAnsi="Arial" w:cs="Arial"/>
          <w:sz w:val="22"/>
          <w:szCs w:val="22"/>
          <w:lang w:val="en-AU"/>
        </w:rPr>
        <w:t>2–</w:t>
      </w:r>
      <w:r w:rsidR="001F1F0D"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="001F1F0D"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="001F1F0D" w:rsidRPr="004055C7">
        <w:rPr>
          <w:rFonts w:ascii="Arial" w:hAnsi="Arial" w:cs="Arial"/>
          <w:sz w:val="22"/>
          <w:szCs w:val="22"/>
          <w:lang w:val="en-AU"/>
        </w:rPr>
        <w:t>)  +  H</w:t>
      </w:r>
      <w:r w:rsidR="001F1F0D" w:rsidRPr="004055C7">
        <w:rPr>
          <w:rStyle w:val="Subscript"/>
          <w:rFonts w:ascii="Arial" w:hAnsi="Arial" w:cs="Arial"/>
          <w:sz w:val="22"/>
          <w:szCs w:val="22"/>
          <w:lang w:val="en-AU"/>
        </w:rPr>
        <w:t>2</w:t>
      </w:r>
      <w:r w:rsidR="001F1F0D" w:rsidRPr="004055C7">
        <w:rPr>
          <w:rFonts w:ascii="Arial" w:hAnsi="Arial" w:cs="Arial"/>
          <w:sz w:val="22"/>
          <w:szCs w:val="22"/>
          <w:lang w:val="en-AU"/>
        </w:rPr>
        <w:t>O(l)</w:t>
      </w:r>
    </w:p>
    <w:p w14:paraId="77C9B26B" w14:textId="77777777" w:rsidR="003D51BB" w:rsidRPr="004055C7" w:rsidRDefault="003D51BB" w:rsidP="001F1F0D">
      <w:pPr>
        <w:rPr>
          <w:rFonts w:ascii="Arial" w:hAnsi="Arial" w:cs="Arial"/>
          <w:sz w:val="22"/>
          <w:szCs w:val="22"/>
          <w:lang w:val="en-AU"/>
        </w:rPr>
      </w:pPr>
    </w:p>
    <w:p w14:paraId="652C0579" w14:textId="0C0554BD" w:rsidR="0094474D" w:rsidRPr="004055C7" w:rsidRDefault="0094474D" w:rsidP="0094474D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She took 50 mL of a solution of sodium dichromate</w:t>
      </w:r>
      <w:r w:rsidR="00E777D6">
        <w:rPr>
          <w:rFonts w:ascii="Arial" w:hAnsi="Arial" w:cs="Arial"/>
          <w:sz w:val="22"/>
          <w:szCs w:val="22"/>
          <w:lang w:val="en-AU"/>
        </w:rPr>
        <w:t>/chromate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and added</w:t>
      </w:r>
      <w:r w:rsidR="009345B1">
        <w:rPr>
          <w:rFonts w:ascii="Arial" w:hAnsi="Arial" w:cs="Arial"/>
          <w:sz w:val="22"/>
          <w:szCs w:val="22"/>
          <w:lang w:val="en-AU"/>
        </w:rPr>
        <w:t xml:space="preserve"> sodium hydroxide pellets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to the solution. The solution was left to return to a state of equilibrium. She then added 50 mL of distilled water to the beaker and stirred. </w:t>
      </w:r>
    </w:p>
    <w:p w14:paraId="0EED8393" w14:textId="77777777" w:rsidR="00BE217A" w:rsidRPr="004055C7" w:rsidRDefault="00BE217A" w:rsidP="00F7200F">
      <w:pPr>
        <w:rPr>
          <w:rFonts w:ascii="Arial" w:hAnsi="Arial" w:cs="Arial"/>
          <w:sz w:val="22"/>
          <w:szCs w:val="22"/>
          <w:highlight w:val="yellow"/>
          <w:lang w:val="en-AU"/>
        </w:rPr>
      </w:pPr>
    </w:p>
    <w:p w14:paraId="6F5B623C" w14:textId="69A9574E" w:rsidR="00BE217A" w:rsidRPr="004055C7" w:rsidRDefault="002F4406" w:rsidP="00F7200F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BE217A" w:rsidRPr="004055C7">
        <w:rPr>
          <w:rFonts w:ascii="Arial" w:hAnsi="Arial" w:cs="Arial"/>
          <w:sz w:val="22"/>
          <w:szCs w:val="22"/>
          <w:lang w:val="en-AU"/>
        </w:rPr>
        <w:t xml:space="preserve">Complete the following graph showing the changes to the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concentrations </w:t>
      </w:r>
      <w:r w:rsidR="00BE217A" w:rsidRPr="004055C7">
        <w:rPr>
          <w:rFonts w:ascii="Arial" w:hAnsi="Arial" w:cs="Arial"/>
          <w:sz w:val="22"/>
          <w:szCs w:val="22"/>
          <w:lang w:val="en-AU"/>
        </w:rPr>
        <w:t>of</w:t>
      </w:r>
      <w:r w:rsidR="00DD3BD4" w:rsidRPr="004055C7">
        <w:rPr>
          <w:rFonts w:ascii="Arial" w:hAnsi="Arial" w:cs="Arial"/>
          <w:sz w:val="22"/>
          <w:szCs w:val="22"/>
          <w:lang w:val="en-AU"/>
        </w:rPr>
        <w:t xml:space="preserve"> the </w:t>
      </w:r>
      <w:r w:rsidR="00E77AF3" w:rsidRPr="004055C7">
        <w:rPr>
          <w:rFonts w:ascii="Arial" w:hAnsi="Arial" w:cs="Arial"/>
          <w:sz w:val="22"/>
          <w:szCs w:val="22"/>
          <w:lang w:val="en-AU"/>
        </w:rPr>
        <w:t xml:space="preserve">chromate and dichromate ions </w:t>
      </w:r>
      <w:r w:rsidR="00DD3BD4" w:rsidRPr="004055C7">
        <w:rPr>
          <w:rFonts w:ascii="Arial" w:hAnsi="Arial" w:cs="Arial"/>
          <w:sz w:val="22"/>
          <w:szCs w:val="22"/>
          <w:lang w:val="en-AU"/>
        </w:rPr>
        <w:t>involved in th</w:t>
      </w:r>
      <w:r w:rsidR="009345B1">
        <w:rPr>
          <w:rFonts w:ascii="Arial" w:hAnsi="Arial" w:cs="Arial"/>
          <w:sz w:val="22"/>
          <w:szCs w:val="22"/>
          <w:lang w:val="en-AU"/>
        </w:rPr>
        <w:t>e reaction until a new equilibrium is reached</w:t>
      </w:r>
      <w:r w:rsidR="0029207F" w:rsidRPr="004055C7">
        <w:rPr>
          <w:rFonts w:ascii="Arial" w:hAnsi="Arial" w:cs="Arial"/>
          <w:sz w:val="22"/>
          <w:szCs w:val="22"/>
          <w:lang w:val="en-AU"/>
        </w:rPr>
        <w:t>.</w:t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193127">
        <w:rPr>
          <w:rFonts w:ascii="Arial" w:hAnsi="Arial" w:cs="Arial"/>
          <w:sz w:val="22"/>
          <w:szCs w:val="22"/>
          <w:lang w:val="en-AU"/>
        </w:rPr>
        <w:tab/>
      </w:r>
      <w:r w:rsidR="00193127">
        <w:rPr>
          <w:rFonts w:ascii="Arial" w:hAnsi="Arial" w:cs="Arial"/>
          <w:sz w:val="22"/>
          <w:szCs w:val="22"/>
          <w:lang w:val="en-AU"/>
        </w:rPr>
        <w:tab/>
      </w:r>
      <w:r w:rsidR="00193127">
        <w:rPr>
          <w:rFonts w:ascii="Arial" w:hAnsi="Arial" w:cs="Arial"/>
          <w:sz w:val="22"/>
          <w:szCs w:val="22"/>
          <w:lang w:val="en-AU"/>
        </w:rPr>
        <w:tab/>
      </w:r>
      <w:r w:rsidR="00193127">
        <w:rPr>
          <w:rFonts w:ascii="Arial" w:hAnsi="Arial" w:cs="Arial"/>
          <w:sz w:val="22"/>
          <w:szCs w:val="22"/>
          <w:lang w:val="en-AU"/>
        </w:rPr>
        <w:tab/>
      </w:r>
      <w:r w:rsidR="00193127">
        <w:rPr>
          <w:rFonts w:ascii="Arial" w:hAnsi="Arial" w:cs="Arial"/>
          <w:sz w:val="22"/>
          <w:szCs w:val="22"/>
          <w:lang w:val="en-AU"/>
        </w:rPr>
        <w:tab/>
      </w:r>
      <w:r w:rsidR="00193127">
        <w:rPr>
          <w:rFonts w:ascii="Arial" w:hAnsi="Arial" w:cs="Arial"/>
          <w:sz w:val="22"/>
          <w:szCs w:val="22"/>
          <w:lang w:val="en-AU"/>
        </w:rPr>
        <w:tab/>
      </w:r>
      <w:r w:rsidR="00193127">
        <w:rPr>
          <w:rFonts w:ascii="Arial" w:hAnsi="Arial" w:cs="Arial"/>
          <w:sz w:val="22"/>
          <w:szCs w:val="22"/>
          <w:lang w:val="en-AU"/>
        </w:rPr>
        <w:tab/>
      </w:r>
      <w:r w:rsidR="00193127">
        <w:rPr>
          <w:rFonts w:ascii="Arial" w:hAnsi="Arial" w:cs="Arial"/>
          <w:sz w:val="22"/>
          <w:szCs w:val="22"/>
          <w:lang w:val="en-AU"/>
        </w:rPr>
        <w:tab/>
      </w:r>
      <w:r w:rsidR="00E77AF3" w:rsidRPr="004055C7">
        <w:rPr>
          <w:rFonts w:ascii="Arial" w:hAnsi="Arial" w:cs="Arial"/>
          <w:sz w:val="22"/>
          <w:szCs w:val="22"/>
          <w:lang w:val="en-AU"/>
        </w:rPr>
        <w:t>(4</w:t>
      </w:r>
      <w:r w:rsidR="00BE217A" w:rsidRPr="004055C7">
        <w:rPr>
          <w:rFonts w:ascii="Arial" w:hAnsi="Arial" w:cs="Arial"/>
          <w:sz w:val="22"/>
          <w:szCs w:val="22"/>
          <w:lang w:val="en-AU"/>
        </w:rPr>
        <w:t xml:space="preserve"> marks)</w:t>
      </w:r>
    </w:p>
    <w:p w14:paraId="6959D5A4" w14:textId="77777777" w:rsidR="009E2815" w:rsidRPr="004055C7" w:rsidRDefault="009E2815" w:rsidP="00DD3BD4">
      <w:pPr>
        <w:spacing w:line="276" w:lineRule="auto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25AE56F4" w14:textId="7C6E05FB" w:rsidR="000D7BD7" w:rsidRPr="004055C7" w:rsidRDefault="009E2815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21E45F" wp14:editId="1251AE10">
                <wp:simplePos x="0" y="0"/>
                <wp:positionH relativeFrom="column">
                  <wp:posOffset>1371600</wp:posOffset>
                </wp:positionH>
                <wp:positionV relativeFrom="paragraph">
                  <wp:posOffset>141522</wp:posOffset>
                </wp:positionV>
                <wp:extent cx="7786" cy="2333708"/>
                <wp:effectExtent l="0" t="0" r="43180" b="28575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6" cy="233370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168A5B" id="Straight Connector 85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pt,11.15pt" to="108.6pt,19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" strokecolor="black [3213]" strokeweight="1.5pt"/>
            </w:pict>
          </mc:Fallback>
        </mc:AlternateContent>
      </w:r>
    </w:p>
    <w:p w14:paraId="2C4AA303" w14:textId="2044609B" w:rsidR="000D7BD7" w:rsidRPr="004055C7" w:rsidRDefault="006A627F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14A245B" wp14:editId="628F56DB">
                <wp:simplePos x="0" y="0"/>
                <wp:positionH relativeFrom="column">
                  <wp:posOffset>142823</wp:posOffset>
                </wp:positionH>
                <wp:positionV relativeFrom="paragraph">
                  <wp:posOffset>26129</wp:posOffset>
                </wp:positionV>
                <wp:extent cx="1073150" cy="248285"/>
                <wp:effectExtent l="0" t="0" r="0" b="571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073150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C01AE5" w14:textId="2EC701F9" w:rsidR="00AA3479" w:rsidRPr="006A627F" w:rsidRDefault="00AA3479" w:rsidP="006A627F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Concentration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A245B" id="Text Box 95" o:spid="_x0000_s1042" type="#_x0000_t202" style="position:absolute;margin-left:11.25pt;margin-top:2.05pt;width:84.5pt;height:19.55pt;rotation:180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" filled="f" stroked="f">
                <v:textbox>
                  <w:txbxContent>
                    <w:p w14:paraId="0DC01AE5" w14:textId="2EC701F9" w:rsidR="00AA3479" w:rsidRPr="006A627F" w:rsidRDefault="00AA3479" w:rsidP="006A627F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Concentration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65C71CC" w14:textId="778EBDB2" w:rsidR="000D7BD7" w:rsidRPr="004055C7" w:rsidRDefault="009E2815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7848C83" wp14:editId="3003EE7E">
                <wp:simplePos x="0" y="0"/>
                <wp:positionH relativeFrom="column">
                  <wp:posOffset>3961875</wp:posOffset>
                </wp:positionH>
                <wp:positionV relativeFrom="paragraph">
                  <wp:posOffset>96520</wp:posOffset>
                </wp:positionV>
                <wp:extent cx="2650" cy="685800"/>
                <wp:effectExtent l="0" t="0" r="48260" b="254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0" cy="6858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DA707" id="Straight Connector 23" o:spid="_x0000_s1026" style="position:absolute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95pt,7.6pt" to="312.15pt,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" strokecolor="black [3213]" strokeweight="1pt">
                <v:stroke dashstyle="3 1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395325E" wp14:editId="21E136EF">
                <wp:simplePos x="0" y="0"/>
                <wp:positionH relativeFrom="column">
                  <wp:posOffset>3501335</wp:posOffset>
                </wp:positionH>
                <wp:positionV relativeFrom="paragraph">
                  <wp:posOffset>94615</wp:posOffset>
                </wp:positionV>
                <wp:extent cx="455295" cy="0"/>
                <wp:effectExtent l="0" t="0" r="27305" b="2540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529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2E314E" id="Straight Connector 28" o:spid="_x0000_s1026" style="position:absolute;flip:x 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7pt,7.45pt" to="311.55pt,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" strokecolor="black [3213]" strokeweight="1pt">
                <v:stroke dashstyle="3 1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B3C4FD3" wp14:editId="58053C86">
                <wp:simplePos x="0" y="0"/>
                <wp:positionH relativeFrom="column">
                  <wp:posOffset>2437765</wp:posOffset>
                </wp:positionH>
                <wp:positionV relativeFrom="paragraph">
                  <wp:posOffset>97155</wp:posOffset>
                </wp:positionV>
                <wp:extent cx="1063625" cy="429260"/>
                <wp:effectExtent l="0" t="0" r="28575" b="27940"/>
                <wp:wrapNone/>
                <wp:docPr id="1" name="Freeform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625" cy="429260"/>
                        </a:xfrm>
                        <a:custGeom>
                          <a:avLst/>
                          <a:gdLst>
                            <a:gd name="connsiteX0" fmla="*/ 0 w 1077085"/>
                            <a:gd name="connsiteY0" fmla="*/ 241222 h 241222"/>
                            <a:gd name="connsiteX1" fmla="*/ 258052 w 1077085"/>
                            <a:gd name="connsiteY1" fmla="*/ 56098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  <a:gd name="connsiteX0" fmla="*/ 0 w 1077085"/>
                            <a:gd name="connsiteY0" fmla="*/ 241222 h 241222"/>
                            <a:gd name="connsiteX1" fmla="*/ 385664 w 1077085"/>
                            <a:gd name="connsiteY1" fmla="*/ 59777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  <a:gd name="connsiteX0" fmla="*/ 0 w 1077085"/>
                            <a:gd name="connsiteY0" fmla="*/ 241222 h 241222"/>
                            <a:gd name="connsiteX1" fmla="*/ 385664 w 1077085"/>
                            <a:gd name="connsiteY1" fmla="*/ 59777 h 241222"/>
                            <a:gd name="connsiteX2" fmla="*/ 738251 w 1077085"/>
                            <a:gd name="connsiteY2" fmla="*/ 24524 h 241222"/>
                            <a:gd name="connsiteX3" fmla="*/ 1077085 w 1077085"/>
                            <a:gd name="connsiteY3" fmla="*/ 0 h 241222"/>
                            <a:gd name="connsiteX4" fmla="*/ 1077085 w 1077085"/>
                            <a:gd name="connsiteY4" fmla="*/ 0 h 241222"/>
                            <a:gd name="connsiteX0" fmla="*/ 0 w 1077085"/>
                            <a:gd name="connsiteY0" fmla="*/ 244045 h 244045"/>
                            <a:gd name="connsiteX1" fmla="*/ 385664 w 1077085"/>
                            <a:gd name="connsiteY1" fmla="*/ 62600 h 244045"/>
                            <a:gd name="connsiteX2" fmla="*/ 766035 w 1077085"/>
                            <a:gd name="connsiteY2" fmla="*/ 3845 h 244045"/>
                            <a:gd name="connsiteX3" fmla="*/ 1077085 w 1077085"/>
                            <a:gd name="connsiteY3" fmla="*/ 2823 h 244045"/>
                            <a:gd name="connsiteX4" fmla="*/ 1077085 w 1077085"/>
                            <a:gd name="connsiteY4" fmla="*/ 2823 h 244045"/>
                            <a:gd name="connsiteX0" fmla="*/ 0 w 1077085"/>
                            <a:gd name="connsiteY0" fmla="*/ 242267 h 242267"/>
                            <a:gd name="connsiteX1" fmla="*/ 385664 w 1077085"/>
                            <a:gd name="connsiteY1" fmla="*/ 60822 h 242267"/>
                            <a:gd name="connsiteX2" fmla="*/ 766035 w 1077085"/>
                            <a:gd name="connsiteY2" fmla="*/ 2067 h 242267"/>
                            <a:gd name="connsiteX3" fmla="*/ 1077085 w 1077085"/>
                            <a:gd name="connsiteY3" fmla="*/ 1045 h 242267"/>
                            <a:gd name="connsiteX4" fmla="*/ 1077085 w 1077085"/>
                            <a:gd name="connsiteY4" fmla="*/ 1045 h 242267"/>
                            <a:gd name="connsiteX0" fmla="*/ 0 w 1077085"/>
                            <a:gd name="connsiteY0" fmla="*/ 242267 h 242267"/>
                            <a:gd name="connsiteX1" fmla="*/ 301651 w 1077085"/>
                            <a:gd name="connsiteY1" fmla="*/ 55705 h 242267"/>
                            <a:gd name="connsiteX2" fmla="*/ 766035 w 1077085"/>
                            <a:gd name="connsiteY2" fmla="*/ 2067 h 242267"/>
                            <a:gd name="connsiteX3" fmla="*/ 1077085 w 1077085"/>
                            <a:gd name="connsiteY3" fmla="*/ 1045 h 242267"/>
                            <a:gd name="connsiteX4" fmla="*/ 1077085 w 1077085"/>
                            <a:gd name="connsiteY4" fmla="*/ 1045 h 242267"/>
                            <a:gd name="connsiteX0" fmla="*/ 0 w 1077085"/>
                            <a:gd name="connsiteY0" fmla="*/ 246788 h 246788"/>
                            <a:gd name="connsiteX1" fmla="*/ 301651 w 1077085"/>
                            <a:gd name="connsiteY1" fmla="*/ 60226 h 246788"/>
                            <a:gd name="connsiteX2" fmla="*/ 758097 w 1077085"/>
                            <a:gd name="connsiteY2" fmla="*/ 1455 h 246788"/>
                            <a:gd name="connsiteX3" fmla="*/ 1077085 w 1077085"/>
                            <a:gd name="connsiteY3" fmla="*/ 5566 h 246788"/>
                            <a:gd name="connsiteX4" fmla="*/ 1077085 w 1077085"/>
                            <a:gd name="connsiteY4" fmla="*/ 5566 h 246788"/>
                            <a:gd name="connsiteX0" fmla="*/ 0 w 1077085"/>
                            <a:gd name="connsiteY0" fmla="*/ 241222 h 241222"/>
                            <a:gd name="connsiteX1" fmla="*/ 301651 w 1077085"/>
                            <a:gd name="connsiteY1" fmla="*/ 54660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  <a:gd name="connsiteX0" fmla="*/ 0 w 1077085"/>
                            <a:gd name="connsiteY0" fmla="*/ 241222 h 241222"/>
                            <a:gd name="connsiteX1" fmla="*/ 377726 w 1077085"/>
                            <a:gd name="connsiteY1" fmla="*/ 55690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077085" h="241222">
                              <a:moveTo>
                                <a:pt x="0" y="241222"/>
                              </a:moveTo>
                              <a:cubicBezTo>
                                <a:pt x="39269" y="168762"/>
                                <a:pt x="198212" y="95894"/>
                                <a:pt x="377726" y="55690"/>
                              </a:cubicBezTo>
                              <a:cubicBezTo>
                                <a:pt x="557240" y="15486"/>
                                <a:pt x="947846" y="9110"/>
                                <a:pt x="1077085" y="0"/>
                              </a:cubicBezTo>
                              <a:lnTo>
                                <a:pt x="1077085" y="0"/>
                              </a:lnTo>
                            </a:path>
                          </a:pathLst>
                        </a:cu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D7691" id="Freeform 1" o:spid="_x0000_s1026" style="position:absolute;margin-left:191.95pt;margin-top:7.65pt;width:83.75pt;height:33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7085,241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" path="m,241222c39269,168762,198212,95894,377726,55690,557240,15486,947846,9110,1077085,r,e" filled="f" strokecolor="black [3040]" strokeweight="1pt">
                <v:stroke dashstyle="3 1"/>
                <v:path arrowok="t" o:connecttype="custom" o:connectlocs="0,429260;373006,99102;1063625,0;1063625,0" o:connectangles="0,0,0,0"/>
              </v:shape>
            </w:pict>
          </mc:Fallback>
        </mc:AlternateContent>
      </w:r>
    </w:p>
    <w:p w14:paraId="6386726E" w14:textId="3A104528" w:rsidR="000D7BD7" w:rsidRPr="004055C7" w:rsidRDefault="00AE5862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ECA7CF" wp14:editId="5BEFC861">
                <wp:simplePos x="0" y="0"/>
                <wp:positionH relativeFrom="column">
                  <wp:posOffset>1519555</wp:posOffset>
                </wp:positionH>
                <wp:positionV relativeFrom="page">
                  <wp:posOffset>4000500</wp:posOffset>
                </wp:positionV>
                <wp:extent cx="669925" cy="248285"/>
                <wp:effectExtent l="0" t="0" r="0" b="5715"/>
                <wp:wrapSquare wrapText="bothSides"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669925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7D1E7" w14:textId="55C42A75" w:rsidR="00AA3479" w:rsidRPr="006A627F" w:rsidRDefault="00AA3479" w:rsidP="006A627F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1F1F0D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CrO</w:t>
                            </w:r>
                            <w:r w:rsidRPr="001F1F0D">
                              <w:rPr>
                                <w:rStyle w:val="Subscript"/>
                                <w:rFonts w:ascii="Arial" w:hAnsi="Arial" w:cs="Arial"/>
                                <w:sz w:val="22"/>
                                <w:szCs w:val="22"/>
                              </w:rPr>
                              <w:t>4</w:t>
                            </w:r>
                            <w:r w:rsidRPr="001F1F0D">
                              <w:rPr>
                                <w:rStyle w:val="Superscript"/>
                                <w:rFonts w:ascii="Arial" w:hAnsi="Arial" w:cs="Arial"/>
                                <w:sz w:val="22"/>
                                <w:szCs w:val="22"/>
                              </w:rPr>
                              <w:t>2–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CA7CF" id="Text Box 97" o:spid="_x0000_s1043" type="#_x0000_t202" style="position:absolute;margin-left:119.65pt;margin-top:315pt;width:52.75pt;height:19.55pt;rotation:180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" filled="f" stroked="f">
                <v:textbox>
                  <w:txbxContent>
                    <w:p w14:paraId="5187D1E7" w14:textId="55C42A75" w:rsidR="00AA3479" w:rsidRPr="006A627F" w:rsidRDefault="00AA3479" w:rsidP="006A627F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1F1F0D">
                        <w:rPr>
                          <w:rFonts w:ascii="Arial" w:hAnsi="Arial" w:cs="Arial"/>
                          <w:sz w:val="22"/>
                          <w:szCs w:val="22"/>
                        </w:rPr>
                        <w:t>CrO</w:t>
                      </w:r>
                      <w:r w:rsidRPr="001F1F0D">
                        <w:rPr>
                          <w:rStyle w:val="Subscript"/>
                          <w:rFonts w:ascii="Arial" w:hAnsi="Arial" w:cs="Arial"/>
                          <w:sz w:val="22"/>
                          <w:szCs w:val="22"/>
                        </w:rPr>
                        <w:t>4</w:t>
                      </w:r>
                      <w:r w:rsidRPr="001F1F0D">
                        <w:rPr>
                          <w:rStyle w:val="Superscript"/>
                          <w:rFonts w:ascii="Arial" w:hAnsi="Arial" w:cs="Arial"/>
                          <w:sz w:val="22"/>
                          <w:szCs w:val="22"/>
                        </w:rPr>
                        <w:t>2–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9E2815"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BD72F4B" wp14:editId="18E71A11">
                <wp:simplePos x="0" y="0"/>
                <wp:positionH relativeFrom="column">
                  <wp:posOffset>3963063</wp:posOffset>
                </wp:positionH>
                <wp:positionV relativeFrom="paragraph">
                  <wp:posOffset>163278</wp:posOffset>
                </wp:positionV>
                <wp:extent cx="1063625" cy="429260"/>
                <wp:effectExtent l="0" t="0" r="28575" b="27940"/>
                <wp:wrapNone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625" cy="429260"/>
                        </a:xfrm>
                        <a:custGeom>
                          <a:avLst/>
                          <a:gdLst>
                            <a:gd name="connsiteX0" fmla="*/ 0 w 1077085"/>
                            <a:gd name="connsiteY0" fmla="*/ 241222 h 241222"/>
                            <a:gd name="connsiteX1" fmla="*/ 258052 w 1077085"/>
                            <a:gd name="connsiteY1" fmla="*/ 56098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  <a:gd name="connsiteX0" fmla="*/ 0 w 1077085"/>
                            <a:gd name="connsiteY0" fmla="*/ 241222 h 241222"/>
                            <a:gd name="connsiteX1" fmla="*/ 385664 w 1077085"/>
                            <a:gd name="connsiteY1" fmla="*/ 59777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  <a:gd name="connsiteX0" fmla="*/ 0 w 1077085"/>
                            <a:gd name="connsiteY0" fmla="*/ 241222 h 241222"/>
                            <a:gd name="connsiteX1" fmla="*/ 385664 w 1077085"/>
                            <a:gd name="connsiteY1" fmla="*/ 59777 h 241222"/>
                            <a:gd name="connsiteX2" fmla="*/ 738251 w 1077085"/>
                            <a:gd name="connsiteY2" fmla="*/ 24524 h 241222"/>
                            <a:gd name="connsiteX3" fmla="*/ 1077085 w 1077085"/>
                            <a:gd name="connsiteY3" fmla="*/ 0 h 241222"/>
                            <a:gd name="connsiteX4" fmla="*/ 1077085 w 1077085"/>
                            <a:gd name="connsiteY4" fmla="*/ 0 h 241222"/>
                            <a:gd name="connsiteX0" fmla="*/ 0 w 1077085"/>
                            <a:gd name="connsiteY0" fmla="*/ 244045 h 244045"/>
                            <a:gd name="connsiteX1" fmla="*/ 385664 w 1077085"/>
                            <a:gd name="connsiteY1" fmla="*/ 62600 h 244045"/>
                            <a:gd name="connsiteX2" fmla="*/ 766035 w 1077085"/>
                            <a:gd name="connsiteY2" fmla="*/ 3845 h 244045"/>
                            <a:gd name="connsiteX3" fmla="*/ 1077085 w 1077085"/>
                            <a:gd name="connsiteY3" fmla="*/ 2823 h 244045"/>
                            <a:gd name="connsiteX4" fmla="*/ 1077085 w 1077085"/>
                            <a:gd name="connsiteY4" fmla="*/ 2823 h 244045"/>
                            <a:gd name="connsiteX0" fmla="*/ 0 w 1077085"/>
                            <a:gd name="connsiteY0" fmla="*/ 242267 h 242267"/>
                            <a:gd name="connsiteX1" fmla="*/ 385664 w 1077085"/>
                            <a:gd name="connsiteY1" fmla="*/ 60822 h 242267"/>
                            <a:gd name="connsiteX2" fmla="*/ 766035 w 1077085"/>
                            <a:gd name="connsiteY2" fmla="*/ 2067 h 242267"/>
                            <a:gd name="connsiteX3" fmla="*/ 1077085 w 1077085"/>
                            <a:gd name="connsiteY3" fmla="*/ 1045 h 242267"/>
                            <a:gd name="connsiteX4" fmla="*/ 1077085 w 1077085"/>
                            <a:gd name="connsiteY4" fmla="*/ 1045 h 242267"/>
                            <a:gd name="connsiteX0" fmla="*/ 0 w 1077085"/>
                            <a:gd name="connsiteY0" fmla="*/ 242267 h 242267"/>
                            <a:gd name="connsiteX1" fmla="*/ 301651 w 1077085"/>
                            <a:gd name="connsiteY1" fmla="*/ 55705 h 242267"/>
                            <a:gd name="connsiteX2" fmla="*/ 766035 w 1077085"/>
                            <a:gd name="connsiteY2" fmla="*/ 2067 h 242267"/>
                            <a:gd name="connsiteX3" fmla="*/ 1077085 w 1077085"/>
                            <a:gd name="connsiteY3" fmla="*/ 1045 h 242267"/>
                            <a:gd name="connsiteX4" fmla="*/ 1077085 w 1077085"/>
                            <a:gd name="connsiteY4" fmla="*/ 1045 h 242267"/>
                            <a:gd name="connsiteX0" fmla="*/ 0 w 1077085"/>
                            <a:gd name="connsiteY0" fmla="*/ 246788 h 246788"/>
                            <a:gd name="connsiteX1" fmla="*/ 301651 w 1077085"/>
                            <a:gd name="connsiteY1" fmla="*/ 60226 h 246788"/>
                            <a:gd name="connsiteX2" fmla="*/ 758097 w 1077085"/>
                            <a:gd name="connsiteY2" fmla="*/ 1455 h 246788"/>
                            <a:gd name="connsiteX3" fmla="*/ 1077085 w 1077085"/>
                            <a:gd name="connsiteY3" fmla="*/ 5566 h 246788"/>
                            <a:gd name="connsiteX4" fmla="*/ 1077085 w 1077085"/>
                            <a:gd name="connsiteY4" fmla="*/ 5566 h 246788"/>
                            <a:gd name="connsiteX0" fmla="*/ 0 w 1077085"/>
                            <a:gd name="connsiteY0" fmla="*/ 241222 h 241222"/>
                            <a:gd name="connsiteX1" fmla="*/ 301651 w 1077085"/>
                            <a:gd name="connsiteY1" fmla="*/ 54660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  <a:gd name="connsiteX0" fmla="*/ 0 w 1077085"/>
                            <a:gd name="connsiteY0" fmla="*/ 241222 h 241222"/>
                            <a:gd name="connsiteX1" fmla="*/ 377726 w 1077085"/>
                            <a:gd name="connsiteY1" fmla="*/ 55690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077085" h="241222">
                              <a:moveTo>
                                <a:pt x="0" y="241222"/>
                              </a:moveTo>
                              <a:cubicBezTo>
                                <a:pt x="39269" y="168762"/>
                                <a:pt x="198212" y="95894"/>
                                <a:pt x="377726" y="55690"/>
                              </a:cubicBezTo>
                              <a:cubicBezTo>
                                <a:pt x="557240" y="15486"/>
                                <a:pt x="947846" y="9110"/>
                                <a:pt x="1077085" y="0"/>
                              </a:cubicBezTo>
                              <a:lnTo>
                                <a:pt x="1077085" y="0"/>
                              </a:lnTo>
                            </a:path>
                          </a:pathLst>
                        </a:cu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7F174" id="Freeform 2" o:spid="_x0000_s1026" style="position:absolute;margin-left:312.05pt;margin-top:12.85pt;width:83.75pt;height:33.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7085,241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" path="m,241222c39269,168762,198212,95894,377726,55690,557240,15486,947846,9110,1077085,r,e" filled="f" strokecolor="black [3040]" strokeweight="1pt">
                <v:stroke dashstyle="3 1"/>
                <v:path arrowok="t" o:connecttype="custom" o:connectlocs="0,429260;373006,99102;1063625,0;1063625,0" o:connectangles="0,0,0,0"/>
              </v:shape>
            </w:pict>
          </mc:Fallback>
        </mc:AlternateContent>
      </w:r>
    </w:p>
    <w:p w14:paraId="37E0BF34" w14:textId="23EF34E8" w:rsidR="000D7BD7" w:rsidRPr="004055C7" w:rsidRDefault="000D7BD7" w:rsidP="00733D70">
      <w:pPr>
        <w:rPr>
          <w:rFonts w:ascii="Arial" w:hAnsi="Arial" w:cs="Arial"/>
          <w:sz w:val="22"/>
          <w:szCs w:val="22"/>
          <w:lang w:val="en-AU"/>
        </w:rPr>
      </w:pPr>
    </w:p>
    <w:p w14:paraId="4413EE2E" w14:textId="76244A39" w:rsidR="000D7BD7" w:rsidRPr="004055C7" w:rsidRDefault="009E2815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053D6C" wp14:editId="74DFB612">
                <wp:simplePos x="0" y="0"/>
                <wp:positionH relativeFrom="column">
                  <wp:posOffset>1371131</wp:posOffset>
                </wp:positionH>
                <wp:positionV relativeFrom="paragraph">
                  <wp:posOffset>74461</wp:posOffset>
                </wp:positionV>
                <wp:extent cx="1066800" cy="2037"/>
                <wp:effectExtent l="0" t="0" r="25400" b="4889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0" cy="203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E50506" id="Straight Connector 87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95pt,5.85pt" to="191.95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" strokecolor="black [3213]" strokeweight="1pt">
                <v:stroke dashstyle="3 1"/>
              </v:line>
            </w:pict>
          </mc:Fallback>
        </mc:AlternateContent>
      </w:r>
    </w:p>
    <w:p w14:paraId="4BA52EB5" w14:textId="340DCDC2" w:rsidR="000D7BD7" w:rsidRPr="004055C7" w:rsidRDefault="000D7BD7" w:rsidP="00733D70">
      <w:pPr>
        <w:rPr>
          <w:rFonts w:ascii="Arial" w:hAnsi="Arial" w:cs="Arial"/>
          <w:sz w:val="22"/>
          <w:szCs w:val="22"/>
          <w:lang w:val="en-AU"/>
        </w:rPr>
      </w:pPr>
    </w:p>
    <w:p w14:paraId="1AFDA0FC" w14:textId="00B4E738" w:rsidR="000D7BD7" w:rsidRPr="004055C7" w:rsidRDefault="000D7BD7" w:rsidP="00733D70">
      <w:pPr>
        <w:rPr>
          <w:rFonts w:ascii="Arial" w:hAnsi="Arial" w:cs="Arial"/>
          <w:sz w:val="22"/>
          <w:szCs w:val="22"/>
          <w:lang w:val="en-AU"/>
        </w:rPr>
      </w:pPr>
    </w:p>
    <w:p w14:paraId="0F15A51D" w14:textId="3D9D6463" w:rsidR="000D7BD7" w:rsidRPr="004055C7" w:rsidRDefault="00725C4B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258EDDC" wp14:editId="57A7D05D">
                <wp:simplePos x="0" y="0"/>
                <wp:positionH relativeFrom="column">
                  <wp:posOffset>1526540</wp:posOffset>
                </wp:positionH>
                <wp:positionV relativeFrom="page">
                  <wp:posOffset>4917440</wp:posOffset>
                </wp:positionV>
                <wp:extent cx="669925" cy="248285"/>
                <wp:effectExtent l="0" t="0" r="0" b="5715"/>
                <wp:wrapSquare wrapText="bothSides"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669925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426C3" w14:textId="45D22E70" w:rsidR="00AA3479" w:rsidRPr="006A627F" w:rsidRDefault="00AA3479" w:rsidP="006A627F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1F1F0D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Cr</w:t>
                            </w:r>
                            <w:r w:rsidRPr="001F1F0D">
                              <w:rPr>
                                <w:rStyle w:val="Subscript"/>
                                <w:rFonts w:ascii="Arial" w:hAnsi="Arial" w:cs="Arial"/>
                                <w:sz w:val="22"/>
                                <w:szCs w:val="22"/>
                              </w:rPr>
                              <w:t>2</w:t>
                            </w:r>
                            <w:r w:rsidRPr="001F1F0D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O</w:t>
                            </w:r>
                            <w:r w:rsidRPr="001F1F0D">
                              <w:rPr>
                                <w:rStyle w:val="Subscript"/>
                                <w:rFonts w:ascii="Arial" w:hAnsi="Arial" w:cs="Arial"/>
                                <w:sz w:val="22"/>
                                <w:szCs w:val="22"/>
                              </w:rPr>
                              <w:t>7</w:t>
                            </w:r>
                            <w:r w:rsidRPr="001F1F0D">
                              <w:rPr>
                                <w:rStyle w:val="Superscript"/>
                                <w:rFonts w:ascii="Arial" w:hAnsi="Arial" w:cs="Arial"/>
                                <w:sz w:val="22"/>
                                <w:szCs w:val="22"/>
                              </w:rPr>
                              <w:t>2</w:t>
                            </w:r>
                            <w:proofErr w:type="gramStart"/>
                            <w:r w:rsidRPr="001F1F0D">
                              <w:rPr>
                                <w:rStyle w:val="Superscript"/>
                                <w:rFonts w:ascii="Arial" w:hAnsi="Arial" w:cs="Arial"/>
                                <w:sz w:val="22"/>
                                <w:szCs w:val="22"/>
                              </w:rPr>
                              <w:t>–</w:t>
                            </w:r>
                            <w:r w:rsidRPr="001F1F0D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(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EDDC" id="Text Box 98" o:spid="_x0000_s1044" type="#_x0000_t202" style="position:absolute;margin-left:120.2pt;margin-top:387.2pt;width:52.75pt;height:19.55pt;rotation:180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" filled="f" stroked="f">
                <v:textbox>
                  <w:txbxContent>
                    <w:p w14:paraId="1D1426C3" w14:textId="45D22E70" w:rsidR="00AA3479" w:rsidRPr="006A627F" w:rsidRDefault="00AA3479" w:rsidP="006A627F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1F1F0D">
                        <w:rPr>
                          <w:rFonts w:ascii="Arial" w:hAnsi="Arial" w:cs="Arial"/>
                          <w:sz w:val="22"/>
                          <w:szCs w:val="22"/>
                        </w:rPr>
                        <w:t>Cr</w:t>
                      </w:r>
                      <w:r w:rsidRPr="001F1F0D">
                        <w:rPr>
                          <w:rStyle w:val="Subscript"/>
                          <w:rFonts w:ascii="Arial" w:hAnsi="Arial" w:cs="Arial"/>
                          <w:sz w:val="22"/>
                          <w:szCs w:val="22"/>
                        </w:rPr>
                        <w:t>2</w:t>
                      </w:r>
                      <w:r w:rsidRPr="001F1F0D">
                        <w:rPr>
                          <w:rFonts w:ascii="Arial" w:hAnsi="Arial" w:cs="Arial"/>
                          <w:sz w:val="22"/>
                          <w:szCs w:val="22"/>
                        </w:rPr>
                        <w:t>O</w:t>
                      </w:r>
                      <w:r w:rsidRPr="001F1F0D">
                        <w:rPr>
                          <w:rStyle w:val="Subscript"/>
                          <w:rFonts w:ascii="Arial" w:hAnsi="Arial" w:cs="Arial"/>
                          <w:sz w:val="22"/>
                          <w:szCs w:val="22"/>
                        </w:rPr>
                        <w:t>7</w:t>
                      </w:r>
                      <w:r w:rsidRPr="001F1F0D">
                        <w:rPr>
                          <w:rStyle w:val="Superscript"/>
                          <w:rFonts w:ascii="Arial" w:hAnsi="Arial" w:cs="Arial"/>
                          <w:sz w:val="22"/>
                          <w:szCs w:val="22"/>
                        </w:rPr>
                        <w:t>2–</w:t>
                      </w:r>
                      <w:r w:rsidRPr="001F1F0D">
                        <w:rPr>
                          <w:rFonts w:ascii="Arial" w:hAnsi="Arial" w:cs="Arial"/>
                          <w:sz w:val="22"/>
                          <w:szCs w:val="22"/>
                        </w:rPr>
                        <w:t>(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AE5862"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BB9B0A7" wp14:editId="4558BDB6">
                <wp:simplePos x="0" y="0"/>
                <wp:positionH relativeFrom="column">
                  <wp:posOffset>2438290</wp:posOffset>
                </wp:positionH>
                <wp:positionV relativeFrom="paragraph">
                  <wp:posOffset>46521</wp:posOffset>
                </wp:positionV>
                <wp:extent cx="1064150" cy="232576"/>
                <wp:effectExtent l="0" t="0" r="28575" b="2159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4150" cy="232576"/>
                        </a:xfrm>
                        <a:custGeom>
                          <a:avLst/>
                          <a:gdLst>
                            <a:gd name="connsiteX0" fmla="*/ 0 w 1077085"/>
                            <a:gd name="connsiteY0" fmla="*/ 241222 h 241222"/>
                            <a:gd name="connsiteX1" fmla="*/ 258052 w 1077085"/>
                            <a:gd name="connsiteY1" fmla="*/ 56098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077085" h="241222">
                              <a:moveTo>
                                <a:pt x="0" y="241222"/>
                              </a:moveTo>
                              <a:cubicBezTo>
                                <a:pt x="39269" y="168762"/>
                                <a:pt x="78538" y="96302"/>
                                <a:pt x="258052" y="56098"/>
                              </a:cubicBezTo>
                              <a:cubicBezTo>
                                <a:pt x="437566" y="15894"/>
                                <a:pt x="1077085" y="0"/>
                                <a:pt x="1077085" y="0"/>
                              </a:cubicBezTo>
                              <a:lnTo>
                                <a:pt x="1077085" y="0"/>
                              </a:lnTo>
                            </a:path>
                          </a:pathLst>
                        </a:custGeom>
                        <a:ln w="12700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18457" id="Freeform 3" o:spid="_x0000_s1026" style="position:absolute;margin-left:192pt;margin-top:3.65pt;width:83.8pt;height:18.3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7085,241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" path="m,241222c39269,168762,78538,96302,258052,56098,437566,15894,1077085,,1077085,r,e" filled="f" strokecolor="black [3040]" strokeweight="1pt">
                <v:stroke dashstyle="dash"/>
                <v:path arrowok="t" o:connecttype="custom" o:connectlocs="0,232576;254953,54087;1064150,0;1064150,0" o:connectangles="0,0,0,0"/>
              </v:shape>
            </w:pict>
          </mc:Fallback>
        </mc:AlternateContent>
      </w:r>
      <w:r w:rsidR="00AE5862"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28E945" wp14:editId="7872BB9E">
                <wp:simplePos x="0" y="0"/>
                <wp:positionH relativeFrom="column">
                  <wp:posOffset>1374941</wp:posOffset>
                </wp:positionH>
                <wp:positionV relativeFrom="paragraph">
                  <wp:posOffset>43208</wp:posOffset>
                </wp:positionV>
                <wp:extent cx="1066800" cy="0"/>
                <wp:effectExtent l="0" t="0" r="0" b="2540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6ECEA9" id="Straight Connector 86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25pt,3.4pt" to="192.25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" strokecolor="black [3213]" strokeweight="1pt">
                <v:stroke dashstyle="dash"/>
              </v:line>
            </w:pict>
          </mc:Fallback>
        </mc:AlternateContent>
      </w:r>
    </w:p>
    <w:p w14:paraId="4C6BFA8A" w14:textId="45E3576A" w:rsidR="000D7BD7" w:rsidRPr="004055C7" w:rsidRDefault="00AE5862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8025893" wp14:editId="649487B2">
                <wp:simplePos x="0" y="0"/>
                <wp:positionH relativeFrom="column">
                  <wp:posOffset>3961875</wp:posOffset>
                </wp:positionH>
                <wp:positionV relativeFrom="paragraph">
                  <wp:posOffset>114687</wp:posOffset>
                </wp:positionV>
                <wp:extent cx="2650" cy="336937"/>
                <wp:effectExtent l="0" t="0" r="4826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0" cy="33693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58087" id="Straight Connector 35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95pt,9.05pt" to="312.15pt,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" strokecolor="black [3213]" strokeweight="1pt">
                <v:stroke dashstyle="dash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6BA21CF" wp14:editId="05A81B02">
                <wp:simplePos x="0" y="0"/>
                <wp:positionH relativeFrom="column">
                  <wp:posOffset>3501335</wp:posOffset>
                </wp:positionH>
                <wp:positionV relativeFrom="paragraph">
                  <wp:posOffset>118193</wp:posOffset>
                </wp:positionV>
                <wp:extent cx="455875" cy="1988"/>
                <wp:effectExtent l="0" t="0" r="27305" b="4889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5875" cy="1988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07799F" id="Straight Connector 34" o:spid="_x0000_s1026" style="position:absolute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7pt,9.3pt" to="311.6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" strokecolor="black [3213]" strokeweight="1pt">
                <v:stroke dashstyle="dash"/>
              </v:line>
            </w:pict>
          </mc:Fallback>
        </mc:AlternateContent>
      </w:r>
    </w:p>
    <w:p w14:paraId="65775207" w14:textId="17AC946C" w:rsidR="000D7BD7" w:rsidRPr="004055C7" w:rsidRDefault="000D7BD7" w:rsidP="00733D70">
      <w:pPr>
        <w:rPr>
          <w:rFonts w:ascii="Arial" w:hAnsi="Arial" w:cs="Arial"/>
          <w:sz w:val="22"/>
          <w:szCs w:val="22"/>
          <w:lang w:val="en-AU"/>
        </w:rPr>
      </w:pPr>
    </w:p>
    <w:p w14:paraId="2D92C4D7" w14:textId="20A72397" w:rsidR="000D7BD7" w:rsidRPr="004055C7" w:rsidRDefault="00AE5862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4D0D07E" wp14:editId="1A2F320A">
                <wp:simplePos x="0" y="0"/>
                <wp:positionH relativeFrom="column">
                  <wp:posOffset>3965050</wp:posOffset>
                </wp:positionH>
                <wp:positionV relativeFrom="paragraph">
                  <wp:posOffset>133460</wp:posOffset>
                </wp:positionV>
                <wp:extent cx="1064150" cy="232576"/>
                <wp:effectExtent l="0" t="0" r="28575" b="21590"/>
                <wp:wrapNone/>
                <wp:docPr id="4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4150" cy="232576"/>
                        </a:xfrm>
                        <a:custGeom>
                          <a:avLst/>
                          <a:gdLst>
                            <a:gd name="connsiteX0" fmla="*/ 0 w 1077085"/>
                            <a:gd name="connsiteY0" fmla="*/ 241222 h 241222"/>
                            <a:gd name="connsiteX1" fmla="*/ 258052 w 1077085"/>
                            <a:gd name="connsiteY1" fmla="*/ 56098 h 241222"/>
                            <a:gd name="connsiteX2" fmla="*/ 1077085 w 1077085"/>
                            <a:gd name="connsiteY2" fmla="*/ 0 h 241222"/>
                            <a:gd name="connsiteX3" fmla="*/ 1077085 w 1077085"/>
                            <a:gd name="connsiteY3" fmla="*/ 0 h 2412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077085" h="241222">
                              <a:moveTo>
                                <a:pt x="0" y="241222"/>
                              </a:moveTo>
                              <a:cubicBezTo>
                                <a:pt x="39269" y="168762"/>
                                <a:pt x="78538" y="96302"/>
                                <a:pt x="258052" y="56098"/>
                              </a:cubicBezTo>
                              <a:cubicBezTo>
                                <a:pt x="437566" y="15894"/>
                                <a:pt x="1077085" y="0"/>
                                <a:pt x="1077085" y="0"/>
                              </a:cubicBezTo>
                              <a:lnTo>
                                <a:pt x="1077085" y="0"/>
                              </a:lnTo>
                            </a:path>
                          </a:pathLst>
                        </a:custGeom>
                        <a:ln w="12700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5C779" id="Freeform 4" o:spid="_x0000_s1026" style="position:absolute;margin-left:312.2pt;margin-top:10.5pt;width:83.8pt;height:18.3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7085,241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" path="m,241222c39269,168762,78538,96302,258052,56098,437566,15894,1077085,,1077085,r,e" filled="f" strokecolor="black [3040]" strokeweight="1pt">
                <v:stroke dashstyle="dash"/>
                <v:path arrowok="t" o:connecttype="custom" o:connectlocs="0,232576;254953,54087;1064150,0;1064150,0" o:connectangles="0,0,0,0"/>
              </v:shape>
            </w:pict>
          </mc:Fallback>
        </mc:AlternateContent>
      </w:r>
    </w:p>
    <w:p w14:paraId="72962DF7" w14:textId="77AC1B7B" w:rsidR="000D7BD7" w:rsidRPr="004055C7" w:rsidRDefault="000D7BD7" w:rsidP="00733D70">
      <w:pPr>
        <w:rPr>
          <w:rFonts w:ascii="Arial" w:hAnsi="Arial" w:cs="Arial"/>
          <w:sz w:val="22"/>
          <w:szCs w:val="22"/>
          <w:lang w:val="en-AU"/>
        </w:rPr>
      </w:pPr>
    </w:p>
    <w:p w14:paraId="066E4FF9" w14:textId="1D68C100" w:rsidR="000D7BD7" w:rsidRPr="004055C7" w:rsidRDefault="000D7BD7" w:rsidP="00733D70">
      <w:pPr>
        <w:rPr>
          <w:rFonts w:ascii="Arial" w:hAnsi="Arial" w:cs="Arial"/>
          <w:sz w:val="22"/>
          <w:szCs w:val="22"/>
          <w:lang w:val="en-AU"/>
        </w:rPr>
      </w:pPr>
    </w:p>
    <w:p w14:paraId="50FEC505" w14:textId="42688C09" w:rsidR="000D7BD7" w:rsidRPr="004055C7" w:rsidRDefault="000D7BD7" w:rsidP="00733D70">
      <w:pPr>
        <w:rPr>
          <w:rFonts w:ascii="Arial" w:hAnsi="Arial" w:cs="Arial"/>
          <w:sz w:val="22"/>
          <w:szCs w:val="22"/>
          <w:lang w:val="en-AU"/>
        </w:rPr>
      </w:pPr>
    </w:p>
    <w:p w14:paraId="58D9282E" w14:textId="5A694D0B" w:rsidR="000D7BD7" w:rsidRPr="004055C7" w:rsidRDefault="009E2815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D86D75" wp14:editId="1F9F667A">
                <wp:simplePos x="0" y="0"/>
                <wp:positionH relativeFrom="column">
                  <wp:posOffset>5107305</wp:posOffset>
                </wp:positionH>
                <wp:positionV relativeFrom="paragraph">
                  <wp:posOffset>65405</wp:posOffset>
                </wp:positionV>
                <wp:extent cx="669925" cy="248285"/>
                <wp:effectExtent l="0" t="0" r="0" b="5715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669925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030C6" w14:textId="769625F3" w:rsidR="00AA3479" w:rsidRPr="006A627F" w:rsidRDefault="00AA3479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6A627F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86D75" id="Text Box 94" o:spid="_x0000_s1045" type="#_x0000_t202" style="position:absolute;margin-left:402.15pt;margin-top:5.15pt;width:52.75pt;height:19.55pt;rotation:180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" filled="f" stroked="f">
                <v:textbox>
                  <w:txbxContent>
                    <w:p w14:paraId="74A030C6" w14:textId="769625F3" w:rsidR="00AA3479" w:rsidRPr="006A627F" w:rsidRDefault="00AA3479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6A627F">
                        <w:rPr>
                          <w:rFonts w:ascii="Arial" w:hAnsi="Arial" w:cs="Arial"/>
                          <w:sz w:val="22"/>
                          <w:szCs w:val="22"/>
                        </w:rPr>
                        <w:t>Time</w:t>
                      </w:r>
                    </w:p>
                  </w:txbxContent>
                </v:textbox>
              </v:shap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C33BFB" wp14:editId="412B1CAE">
                <wp:simplePos x="0" y="0"/>
                <wp:positionH relativeFrom="column">
                  <wp:posOffset>2438400</wp:posOffset>
                </wp:positionH>
                <wp:positionV relativeFrom="paragraph">
                  <wp:posOffset>65404</wp:posOffset>
                </wp:positionV>
                <wp:extent cx="5190" cy="231527"/>
                <wp:effectExtent l="50800" t="50800" r="96520" b="4826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0" cy="23152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olid"/>
                          <a:headEnd type="triangle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C979DC" id="Straight Connector 88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pt,5.15pt" to="192.4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" strokecolor="black [3213]" strokeweight="1.5pt">
                <v:stroke startarrow="block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E5162C" wp14:editId="2DF80831">
                <wp:simplePos x="0" y="0"/>
                <wp:positionH relativeFrom="column">
                  <wp:posOffset>3962290</wp:posOffset>
                </wp:positionH>
                <wp:positionV relativeFrom="paragraph">
                  <wp:posOffset>65405</wp:posOffset>
                </wp:positionV>
                <wp:extent cx="110" cy="239478"/>
                <wp:effectExtent l="50800" t="50800" r="76200" b="40005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" cy="23947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olid"/>
                          <a:headEnd type="triangle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D3EE7E" id="Straight Connector 101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pt,5.15pt" to="312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" strokecolor="black [3213]" strokeweight="1.5pt">
                <v:stroke startarrow="block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C03AF1C" wp14:editId="1F5F167F">
                <wp:simplePos x="0" y="0"/>
                <wp:positionH relativeFrom="column">
                  <wp:posOffset>4880085</wp:posOffset>
                </wp:positionH>
                <wp:positionV relativeFrom="paragraph">
                  <wp:posOffset>62147</wp:posOffset>
                </wp:positionV>
                <wp:extent cx="1811" cy="68309"/>
                <wp:effectExtent l="0" t="0" r="49530" b="33655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1" cy="68309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391C71" id="Straight Connector 9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4.25pt,4.9pt" to="384.4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" strokecolor="black [3213]" strokeweight="1.5pt"/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703BB7" wp14:editId="1DEEBFAF">
                <wp:simplePos x="0" y="0"/>
                <wp:positionH relativeFrom="column">
                  <wp:posOffset>3202471</wp:posOffset>
                </wp:positionH>
                <wp:positionV relativeFrom="paragraph">
                  <wp:posOffset>62782</wp:posOffset>
                </wp:positionV>
                <wp:extent cx="1103" cy="75804"/>
                <wp:effectExtent l="0" t="0" r="50165" b="2603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3" cy="75804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F85B9" id="Straight Connector 90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15pt,4.95pt" to="252.25pt,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" strokecolor="black [3213]" strokeweight="1.5pt"/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9DAC89" wp14:editId="6B3C633B">
                <wp:simplePos x="0" y="0"/>
                <wp:positionH relativeFrom="column">
                  <wp:posOffset>1676345</wp:posOffset>
                </wp:positionH>
                <wp:positionV relativeFrom="paragraph">
                  <wp:posOffset>67862</wp:posOffset>
                </wp:positionV>
                <wp:extent cx="1811" cy="68309"/>
                <wp:effectExtent l="0" t="0" r="49530" b="3365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1" cy="68309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61F184" id="Straight Connector 93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5.35pt" to="132.15pt,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" strokecolor="black [3213]" strokeweight="1.5pt"/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7CEC55" wp14:editId="06B7B34A">
                <wp:simplePos x="0" y="0"/>
                <wp:positionH relativeFrom="column">
                  <wp:posOffset>1372401</wp:posOffset>
                </wp:positionH>
                <wp:positionV relativeFrom="paragraph">
                  <wp:posOffset>65957</wp:posOffset>
                </wp:positionV>
                <wp:extent cx="4020029" cy="874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0029" cy="874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ECE1B0" id="Straight Connector 8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05pt,5.2pt" to="424.6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" strokecolor="black [3213]" strokeweight="1.5pt"/>
            </w:pict>
          </mc:Fallback>
        </mc:AlternateContent>
      </w:r>
    </w:p>
    <w:p w14:paraId="1DE764F9" w14:textId="6E7E4B9F" w:rsidR="000D7BD7" w:rsidRPr="004055C7" w:rsidRDefault="009E2815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ED1F61" wp14:editId="5065E43D">
                <wp:simplePos x="0" y="0"/>
                <wp:positionH relativeFrom="column">
                  <wp:posOffset>2056130</wp:posOffset>
                </wp:positionH>
                <wp:positionV relativeFrom="paragraph">
                  <wp:posOffset>135255</wp:posOffset>
                </wp:positionV>
                <wp:extent cx="837565" cy="399415"/>
                <wp:effectExtent l="0" t="0" r="0" b="698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7565" cy="399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FF1DD3" w14:textId="6BFF49C5" w:rsidR="00AA3479" w:rsidRPr="006A627F" w:rsidRDefault="00AA3479" w:rsidP="006A627F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NaOH(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aq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 added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D1F61" id="Text Box 99" o:spid="_x0000_s1046" type="#_x0000_t202" style="position:absolute;margin-left:161.9pt;margin-top:10.65pt;width:65.95pt;height:31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" filled="f" stroked="f">
                <v:textbox>
                  <w:txbxContent>
                    <w:p w14:paraId="56FF1DD3" w14:textId="6BFF49C5" w:rsidR="00AA3479" w:rsidRPr="006A627F" w:rsidRDefault="00AA3479" w:rsidP="006A627F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NaOH(aq) added</w:t>
                      </w:r>
                    </w:p>
                  </w:txbxContent>
                </v:textbox>
              </v:shap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C9A4117" wp14:editId="6FF1E780">
                <wp:simplePos x="0" y="0"/>
                <wp:positionH relativeFrom="column">
                  <wp:posOffset>3578860</wp:posOffset>
                </wp:positionH>
                <wp:positionV relativeFrom="paragraph">
                  <wp:posOffset>132715</wp:posOffset>
                </wp:positionV>
                <wp:extent cx="837565" cy="399415"/>
                <wp:effectExtent l="0" t="0" r="0" b="698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7565" cy="399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04541" w14:textId="3BF1C9E8" w:rsidR="00AA3479" w:rsidRPr="006A627F" w:rsidRDefault="00AA3479" w:rsidP="006A627F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H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O added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4117" id="Text Box 100" o:spid="_x0000_s1047" type="#_x0000_t202" style="position:absolute;margin-left:281.8pt;margin-top:10.45pt;width:65.95pt;height:31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" filled="f" stroked="f">
                <v:textbox>
                  <w:txbxContent>
                    <w:p w14:paraId="75A04541" w14:textId="3BF1C9E8" w:rsidR="00AA3479" w:rsidRPr="006A627F" w:rsidRDefault="00AA3479" w:rsidP="006A627F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H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</w:rPr>
                        <w:t>2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O added</w:t>
                      </w:r>
                    </w:p>
                  </w:txbxContent>
                </v:textbox>
              </v:shape>
            </w:pict>
          </mc:Fallback>
        </mc:AlternateContent>
      </w:r>
    </w:p>
    <w:p w14:paraId="51196C63" w14:textId="54918A95" w:rsidR="000D7BD7" w:rsidRPr="004055C7" w:rsidRDefault="000D7BD7" w:rsidP="00733D70">
      <w:pPr>
        <w:rPr>
          <w:rFonts w:ascii="Arial" w:hAnsi="Arial" w:cs="Arial"/>
          <w:sz w:val="22"/>
          <w:szCs w:val="22"/>
          <w:lang w:val="en-AU"/>
        </w:rPr>
      </w:pPr>
    </w:p>
    <w:p w14:paraId="39515B6F" w14:textId="77777777" w:rsidR="00F20AC6" w:rsidRPr="004055C7" w:rsidRDefault="006A627F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</w:p>
    <w:p w14:paraId="4BA81746" w14:textId="4187196E" w:rsidR="00F20AC6" w:rsidRPr="004055C7" w:rsidRDefault="00F20AC6">
      <w:pPr>
        <w:rPr>
          <w:rFonts w:ascii="Arial" w:hAnsi="Arial" w:cs="Arial"/>
          <w:sz w:val="22"/>
          <w:szCs w:val="22"/>
          <w:lang w:val="en-AU"/>
        </w:rPr>
      </w:pPr>
    </w:p>
    <w:p w14:paraId="4F93FD4F" w14:textId="77777777" w:rsidR="00093B5D" w:rsidRPr="004055C7" w:rsidRDefault="00093B5D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81"/>
        <w:gridCol w:w="1475"/>
      </w:tblGrid>
      <w:tr w:rsidR="00093B5D" w:rsidRPr="004055C7" w14:paraId="3FA88668" w14:textId="77777777" w:rsidTr="00021950">
        <w:tc>
          <w:tcPr>
            <w:tcW w:w="7654" w:type="dxa"/>
            <w:vAlign w:val="center"/>
          </w:tcPr>
          <w:p w14:paraId="67A66403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83" w:type="dxa"/>
            <w:vAlign w:val="center"/>
          </w:tcPr>
          <w:p w14:paraId="7557AD84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093B5D" w:rsidRPr="004055C7" w14:paraId="49789CC6" w14:textId="77777777" w:rsidTr="00021950">
        <w:tc>
          <w:tcPr>
            <w:tcW w:w="7654" w:type="dxa"/>
            <w:vAlign w:val="center"/>
          </w:tcPr>
          <w:p w14:paraId="3F391B86" w14:textId="69ADFC76" w:rsidR="00093B5D" w:rsidRPr="004055C7" w:rsidRDefault="00967107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  <w:r w:rsidR="006B6767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orrect shapes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of both graphs after NaOH</w:t>
            </w:r>
            <w:r w:rsidR="009474E5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="009474E5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9474E5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added</w:t>
            </w:r>
          </w:p>
        </w:tc>
        <w:tc>
          <w:tcPr>
            <w:tcW w:w="1583" w:type="dxa"/>
            <w:vAlign w:val="center"/>
          </w:tcPr>
          <w:p w14:paraId="0CE1B20F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6CDFD3D2" w14:textId="77777777" w:rsidTr="00021950">
        <w:tc>
          <w:tcPr>
            <w:tcW w:w="7654" w:type="dxa"/>
            <w:vAlign w:val="center"/>
          </w:tcPr>
          <w:p w14:paraId="33234207" w14:textId="030C5886" w:rsidR="00093B5D" w:rsidRPr="004055C7" w:rsidRDefault="00967107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both graphs drop at addition of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</w:p>
        </w:tc>
        <w:tc>
          <w:tcPr>
            <w:tcW w:w="1583" w:type="dxa"/>
            <w:vAlign w:val="center"/>
          </w:tcPr>
          <w:p w14:paraId="6AA8E82C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45154AF4" w14:textId="77777777" w:rsidTr="00021950">
        <w:tc>
          <w:tcPr>
            <w:tcW w:w="7654" w:type="dxa"/>
            <w:vAlign w:val="center"/>
          </w:tcPr>
          <w:p w14:paraId="61CE1872" w14:textId="43A840D0" w:rsidR="00093B5D" w:rsidRPr="004055C7" w:rsidRDefault="00967107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shapes of both graphs after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 added</w:t>
            </w:r>
          </w:p>
        </w:tc>
        <w:tc>
          <w:tcPr>
            <w:tcW w:w="1583" w:type="dxa"/>
            <w:vAlign w:val="center"/>
          </w:tcPr>
          <w:p w14:paraId="3A8CC2AD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1F07EAD2" w14:textId="77777777" w:rsidTr="00021950">
        <w:tc>
          <w:tcPr>
            <w:tcW w:w="7654" w:type="dxa"/>
            <w:vAlign w:val="center"/>
          </w:tcPr>
          <w:p w14:paraId="5CE93FE4" w14:textId="75CED3B4" w:rsidR="00093B5D" w:rsidRPr="004055C7" w:rsidRDefault="00967107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variation of CrO</w:t>
            </w:r>
            <w:r w:rsidRPr="004055C7">
              <w:rPr>
                <w:rStyle w:val="Subscript"/>
                <w:rFonts w:ascii="Arial" w:hAnsi="Arial" w:cs="Arial"/>
                <w:sz w:val="22"/>
                <w:szCs w:val="22"/>
                <w:lang w:val="en-AU"/>
              </w:rPr>
              <w:t>4</w:t>
            </w:r>
            <w:r w:rsidRPr="004055C7">
              <w:rPr>
                <w:rStyle w:val="Superscript"/>
                <w:rFonts w:ascii="Arial" w:hAnsi="Arial" w:cs="Arial"/>
                <w:sz w:val="22"/>
                <w:szCs w:val="22"/>
                <w:lang w:val="en-AU"/>
              </w:rPr>
              <w:t>2–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should be twice (approximately) the variation of Cr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Pr="004055C7">
              <w:rPr>
                <w:rStyle w:val="Subscript"/>
                <w:rFonts w:ascii="Arial" w:hAnsi="Arial" w:cs="Arial"/>
                <w:sz w:val="22"/>
                <w:szCs w:val="22"/>
                <w:lang w:val="en-AU"/>
              </w:rPr>
              <w:t>7</w:t>
            </w:r>
            <w:r w:rsidRPr="004055C7">
              <w:rPr>
                <w:rStyle w:val="Superscript"/>
                <w:rFonts w:ascii="Arial" w:hAnsi="Arial" w:cs="Arial"/>
                <w:sz w:val="22"/>
                <w:szCs w:val="22"/>
                <w:lang w:val="en-AU"/>
              </w:rPr>
              <w:t>2–</w:t>
            </w:r>
          </w:p>
        </w:tc>
        <w:tc>
          <w:tcPr>
            <w:tcW w:w="1583" w:type="dxa"/>
            <w:vAlign w:val="center"/>
          </w:tcPr>
          <w:p w14:paraId="7B44F214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5746987C" w14:textId="77777777" w:rsidTr="00021950">
        <w:trPr>
          <w:trHeight w:val="75"/>
        </w:trPr>
        <w:tc>
          <w:tcPr>
            <w:tcW w:w="7654" w:type="dxa"/>
            <w:vAlign w:val="center"/>
          </w:tcPr>
          <w:p w14:paraId="0DC83004" w14:textId="77777777" w:rsidR="00093B5D" w:rsidRPr="004055C7" w:rsidRDefault="00093B5D" w:rsidP="00021950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83" w:type="dxa"/>
            <w:vAlign w:val="center"/>
          </w:tcPr>
          <w:p w14:paraId="53E6C5FF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7B698F45" w14:textId="77777777" w:rsidR="00093B5D" w:rsidRPr="004055C7" w:rsidRDefault="00093B5D">
      <w:pPr>
        <w:rPr>
          <w:rFonts w:ascii="Arial" w:hAnsi="Arial" w:cs="Arial"/>
          <w:sz w:val="22"/>
          <w:szCs w:val="22"/>
          <w:lang w:val="en-AU"/>
        </w:rPr>
      </w:pPr>
    </w:p>
    <w:p w14:paraId="0E25FB57" w14:textId="77777777" w:rsidR="00093B5D" w:rsidRPr="004055C7" w:rsidRDefault="00093B5D">
      <w:pPr>
        <w:rPr>
          <w:rFonts w:ascii="Arial" w:hAnsi="Arial" w:cs="Arial"/>
          <w:sz w:val="22"/>
          <w:szCs w:val="22"/>
          <w:lang w:val="en-AU"/>
        </w:rPr>
      </w:pPr>
    </w:p>
    <w:p w14:paraId="1A99D0EF" w14:textId="346783F7" w:rsidR="00F20AC6" w:rsidRPr="004055C7" w:rsidRDefault="006C303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(b)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F20AC6" w:rsidRPr="004055C7">
        <w:rPr>
          <w:rFonts w:ascii="Arial" w:hAnsi="Arial" w:cs="Arial"/>
          <w:sz w:val="22"/>
          <w:szCs w:val="22"/>
          <w:lang w:val="en-AU"/>
        </w:rPr>
        <w:t>Describe the colour changes expected over the same time.</w:t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DF1849" w:rsidRPr="004055C7">
        <w:rPr>
          <w:rFonts w:ascii="Arial" w:hAnsi="Arial" w:cs="Arial"/>
          <w:sz w:val="22"/>
          <w:szCs w:val="22"/>
          <w:lang w:val="en-AU"/>
        </w:rPr>
        <w:t>(2 marks)</w:t>
      </w:r>
    </w:p>
    <w:p w14:paraId="519334E9" w14:textId="77777777" w:rsidR="00F20AC6" w:rsidRPr="004055C7" w:rsidRDefault="00F20AC6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0B194B35" w14:textId="77777777" w:rsidTr="00567F1E">
        <w:tc>
          <w:tcPr>
            <w:tcW w:w="6978" w:type="dxa"/>
            <w:vAlign w:val="center"/>
          </w:tcPr>
          <w:p w14:paraId="4CECD00D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33F64DF4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189B25B0" w14:textId="77777777" w:rsidTr="00567F1E">
        <w:tc>
          <w:tcPr>
            <w:tcW w:w="6978" w:type="dxa"/>
            <w:vAlign w:val="center"/>
          </w:tcPr>
          <w:p w14:paraId="77A7DA4D" w14:textId="3C2B717F" w:rsidR="00567F1E" w:rsidRPr="004055C7" w:rsidRDefault="00EB44AB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orange to yellow</w:t>
            </w:r>
            <w:r w:rsidR="009474E5">
              <w:rPr>
                <w:rFonts w:ascii="Arial" w:hAnsi="Arial" w:cs="Arial"/>
                <w:sz w:val="22"/>
                <w:szCs w:val="22"/>
                <w:lang w:val="en-AU"/>
              </w:rPr>
              <w:t xml:space="preserve"> / less orange and more yellow</w:t>
            </w:r>
          </w:p>
        </w:tc>
        <w:tc>
          <w:tcPr>
            <w:tcW w:w="1504" w:type="dxa"/>
            <w:vAlign w:val="center"/>
          </w:tcPr>
          <w:p w14:paraId="7D6EA41F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0EC3074A" w14:textId="77777777" w:rsidTr="00567F1E">
        <w:tc>
          <w:tcPr>
            <w:tcW w:w="6978" w:type="dxa"/>
            <w:vAlign w:val="center"/>
          </w:tcPr>
          <w:p w14:paraId="13017E1F" w14:textId="2D26627C" w:rsidR="00567F1E" w:rsidRPr="004055C7" w:rsidRDefault="00EB44AB" w:rsidP="00EB44AB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yellow solution fades (suddenly) then 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returns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towards a deeper yellow again</w:t>
            </w:r>
          </w:p>
        </w:tc>
        <w:tc>
          <w:tcPr>
            <w:tcW w:w="1504" w:type="dxa"/>
            <w:vAlign w:val="center"/>
          </w:tcPr>
          <w:p w14:paraId="3B50330B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3B7F6F12" w14:textId="77777777" w:rsidTr="00567F1E">
        <w:trPr>
          <w:trHeight w:val="75"/>
        </w:trPr>
        <w:tc>
          <w:tcPr>
            <w:tcW w:w="6978" w:type="dxa"/>
            <w:vAlign w:val="center"/>
          </w:tcPr>
          <w:p w14:paraId="6AFB50A3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4651643E" w14:textId="5D0E6C73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2819F0B5" w14:textId="77777777" w:rsidR="00F20AC6" w:rsidRPr="004055C7" w:rsidRDefault="00F20AC6" w:rsidP="00F20AC6">
      <w:pPr>
        <w:ind w:left="720"/>
        <w:rPr>
          <w:rFonts w:ascii="Arial" w:hAnsi="Arial" w:cs="Arial"/>
          <w:sz w:val="22"/>
          <w:szCs w:val="22"/>
          <w:lang w:val="en-AU"/>
        </w:rPr>
      </w:pPr>
    </w:p>
    <w:p w14:paraId="14211505" w14:textId="4C9A778B" w:rsidR="00423AB1" w:rsidRPr="004055C7" w:rsidRDefault="00985B65" w:rsidP="0029207F">
      <w:pPr>
        <w:pStyle w:val="00shortanswerheading"/>
        <w:tabs>
          <w:tab w:val="clear" w:pos="9637"/>
          <w:tab w:val="right" w:pos="9026"/>
        </w:tabs>
      </w:pPr>
      <w:r w:rsidRPr="004055C7">
        <w:lastRenderedPageBreak/>
        <w:t>Question 27</w:t>
      </w:r>
      <w:r w:rsidR="0029207F" w:rsidRPr="004055C7">
        <w:tab/>
      </w:r>
      <w:r w:rsidRPr="004055C7">
        <w:t>(9</w:t>
      </w:r>
      <w:r w:rsidR="00423AB1" w:rsidRPr="004055C7">
        <w:t xml:space="preserve"> marks)</w:t>
      </w:r>
    </w:p>
    <w:p w14:paraId="54301424" w14:textId="77777777" w:rsidR="00423AB1" w:rsidRPr="004055C7" w:rsidRDefault="00423AB1" w:rsidP="00733D70">
      <w:pPr>
        <w:pStyle w:val="ListNumber"/>
        <w:numPr>
          <w:ilvl w:val="0"/>
          <w:numId w:val="0"/>
        </w:numPr>
        <w:spacing w:line="276" w:lineRule="auto"/>
        <w:rPr>
          <w:b/>
        </w:rPr>
      </w:pPr>
    </w:p>
    <w:p w14:paraId="45EBEBD1" w14:textId="14720101" w:rsidR="00152066" w:rsidRPr="004055C7" w:rsidRDefault="00BB53BB" w:rsidP="00362C0D">
      <w:pPr>
        <w:pStyle w:val="0shortanswer"/>
        <w:ind w:left="0" w:firstLine="0"/>
      </w:pPr>
      <w:r w:rsidRPr="004055C7">
        <w:t>In April 2017 carbon dioxide levels in the atmosphere reached 410 ppm</w:t>
      </w:r>
      <w:r w:rsidR="0029207F" w:rsidRPr="004055C7">
        <w:t>, a level not reached</w:t>
      </w:r>
      <w:r w:rsidR="00362C0D">
        <w:t xml:space="preserve"> </w:t>
      </w:r>
      <w:r w:rsidR="003677FC" w:rsidRPr="004055C7">
        <w:t xml:space="preserve">for </w:t>
      </w:r>
      <w:r w:rsidR="003677FC" w:rsidRPr="004055C7">
        <w:rPr>
          <w:color w:val="323232"/>
          <w:shd w:val="clear" w:color="auto" w:fill="FFFFFF"/>
        </w:rPr>
        <w:t xml:space="preserve">millions of years. </w:t>
      </w:r>
      <w:r w:rsidR="00FF2309" w:rsidRPr="004055C7">
        <w:t xml:space="preserve">The increase in levels of carbon dioxide </w:t>
      </w:r>
      <w:r w:rsidR="003677FC" w:rsidRPr="004055C7">
        <w:t>is causing increased o</w:t>
      </w:r>
      <w:r w:rsidR="00152066" w:rsidRPr="004055C7">
        <w:t>cean acidification</w:t>
      </w:r>
      <w:r w:rsidR="003677FC" w:rsidRPr="004055C7">
        <w:t xml:space="preserve">. Two symptoms of ocean acidification are the increase in concentration of hydrogen ions and the decrease in the concentration </w:t>
      </w:r>
      <w:r w:rsidR="00C71596" w:rsidRPr="004055C7">
        <w:t xml:space="preserve">of carbonate </w:t>
      </w:r>
      <w:r w:rsidR="003677FC" w:rsidRPr="004055C7">
        <w:t>ions.</w:t>
      </w:r>
    </w:p>
    <w:p w14:paraId="2CF3E20E" w14:textId="77777777" w:rsidR="003677FC" w:rsidRPr="004055C7" w:rsidRDefault="003677FC" w:rsidP="003677FC">
      <w:pPr>
        <w:pStyle w:val="0shortanswer"/>
        <w:ind w:left="0" w:firstLine="0"/>
      </w:pPr>
    </w:p>
    <w:p w14:paraId="1A90E36F" w14:textId="350AF81B" w:rsidR="003677FC" w:rsidRPr="004055C7" w:rsidRDefault="003677FC" w:rsidP="003677FC">
      <w:pPr>
        <w:pStyle w:val="0shortanswer"/>
        <w:ind w:left="0" w:firstLine="0"/>
      </w:pPr>
      <w:r w:rsidRPr="004055C7">
        <w:t>(a)</w:t>
      </w:r>
      <w:r w:rsidRPr="004055C7">
        <w:tab/>
        <w:t xml:space="preserve">Using </w:t>
      </w:r>
      <w:r w:rsidR="00C71596" w:rsidRPr="004055C7">
        <w:t xml:space="preserve">relevant equations, explain how increased levels of atmospheric carbon dioxide </w:t>
      </w:r>
      <w:r w:rsidR="009952AD" w:rsidRPr="004055C7">
        <w:tab/>
      </w:r>
      <w:r w:rsidR="00C71596" w:rsidRPr="004055C7">
        <w:t>causes</w:t>
      </w:r>
      <w:r w:rsidR="009952AD" w:rsidRPr="004055C7">
        <w:t>:</w:t>
      </w:r>
      <w:r w:rsidR="00C71596" w:rsidRPr="004055C7">
        <w:t xml:space="preserve"> </w:t>
      </w:r>
    </w:p>
    <w:p w14:paraId="5B54A3B4" w14:textId="77777777" w:rsidR="00C71596" w:rsidRPr="004055C7" w:rsidRDefault="00C71596" w:rsidP="003677FC">
      <w:pPr>
        <w:pStyle w:val="0shortanswer"/>
        <w:ind w:left="0" w:firstLine="0"/>
      </w:pPr>
    </w:p>
    <w:p w14:paraId="790FB321" w14:textId="748BB992" w:rsidR="00C71596" w:rsidRPr="004055C7" w:rsidRDefault="00C71596" w:rsidP="003677FC">
      <w:pPr>
        <w:pStyle w:val="0shortanswer"/>
        <w:ind w:left="0" w:firstLine="0"/>
      </w:pPr>
      <w:r w:rsidRPr="004055C7">
        <w:tab/>
        <w:t>(i)</w:t>
      </w:r>
      <w:r w:rsidRPr="004055C7">
        <w:tab/>
        <w:t>an increase in concentration of hydrogen ions in the ocean.</w:t>
      </w:r>
      <w:r w:rsidRPr="004055C7">
        <w:tab/>
        <w:t xml:space="preserve"> </w:t>
      </w:r>
      <w:r w:rsidR="0029207F" w:rsidRPr="004055C7">
        <w:tab/>
      </w:r>
      <w:r w:rsidR="00985B65" w:rsidRPr="004055C7">
        <w:t>(2</w:t>
      </w:r>
      <w:r w:rsidR="007D3C0C" w:rsidRPr="004055C7">
        <w:t xml:space="preserve"> marks)</w:t>
      </w:r>
    </w:p>
    <w:p w14:paraId="75C5F406" w14:textId="77777777" w:rsidR="00C71596" w:rsidRPr="004055C7" w:rsidRDefault="00C71596" w:rsidP="003677FC">
      <w:pPr>
        <w:pStyle w:val="0shortanswer"/>
        <w:ind w:left="0" w:firstLine="0"/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1F4F093A" w14:textId="77777777" w:rsidTr="00690CE9">
        <w:tc>
          <w:tcPr>
            <w:tcW w:w="6978" w:type="dxa"/>
            <w:vAlign w:val="center"/>
          </w:tcPr>
          <w:p w14:paraId="58F3AD9A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1757D33A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61E41F0C" w14:textId="77777777" w:rsidTr="00690CE9">
        <w:tc>
          <w:tcPr>
            <w:tcW w:w="6978" w:type="dxa"/>
            <w:vAlign w:val="center"/>
          </w:tcPr>
          <w:p w14:paraId="3621AF8B" w14:textId="349D0391" w:rsidR="00567F1E" w:rsidRPr="004055C7" w:rsidRDefault="00EB44AB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carbon dioxide dissolves in water to form carbonic acid</w:t>
            </w:r>
          </w:p>
        </w:tc>
        <w:tc>
          <w:tcPr>
            <w:tcW w:w="1504" w:type="dxa"/>
            <w:vAlign w:val="center"/>
          </w:tcPr>
          <w:p w14:paraId="4558272F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1C25A422" w14:textId="77777777" w:rsidTr="00690CE9">
        <w:tc>
          <w:tcPr>
            <w:tcW w:w="6978" w:type="dxa"/>
            <w:vAlign w:val="center"/>
          </w:tcPr>
          <w:p w14:paraId="2C226866" w14:textId="5F0639E9" w:rsidR="00567F1E" w:rsidRPr="004055C7" w:rsidRDefault="00EB44AB" w:rsidP="00690CE9">
            <w:pPr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either: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gramStart"/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ℓ)</w:t>
            </w:r>
            <w:r w:rsidR="00362C0D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+ </w:t>
            </w:r>
            <w:r w:rsidR="004353B1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362C0D">
              <w:rPr>
                <w:rFonts w:ascii="Arial" w:hAnsi="Arial" w:cs="Arial"/>
                <w:sz w:val="22"/>
                <w:szCs w:val="22"/>
                <w:lang w:val="en-AU"/>
              </w:rPr>
              <w:t>(g</w:t>
            </w:r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="00723DCB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723DCB" w:rsidRPr="00723DCB">
              <w:rPr>
                <w:rFonts w:ascii="Arial" w:hAnsi="Arial" w:cs="Arial"/>
                <w:i/>
                <w:sz w:val="22"/>
                <w:szCs w:val="22"/>
                <w:lang w:val="en-AU"/>
              </w:rPr>
              <w:t>or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noProof/>
                <w:sz w:val="22"/>
                <w:szCs w:val="22"/>
                <w:lang w:val="en-AU" w:eastAsia="en-AU"/>
              </w:rPr>
              <w:drawing>
                <wp:inline distT="0" distB="0" distL="0" distR="0" wp14:anchorId="7CE6B465" wp14:editId="2E4B168F">
                  <wp:extent cx="197485" cy="124460"/>
                  <wp:effectExtent l="0" t="0" r="5715" b="2540"/>
                  <wp:docPr id="38" name="Picture 38" descr="reversible arr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versible arr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85" cy="12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4353B1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</w:p>
          <w:p w14:paraId="0787FB8F" w14:textId="08DFEA59" w:rsidR="00EB44AB" w:rsidRPr="004055C7" w:rsidRDefault="00EB44AB" w:rsidP="00690CE9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or:    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proofErr w:type="gramStart"/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 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+ </w:t>
            </w:r>
            <w:r w:rsidR="004353B1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(ℓ)</w:t>
            </w:r>
            <w:r w:rsidR="00362C0D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noProof/>
                <w:sz w:val="22"/>
                <w:szCs w:val="22"/>
                <w:lang w:val="en-AU" w:eastAsia="en-AU"/>
              </w:rPr>
              <w:drawing>
                <wp:inline distT="0" distB="0" distL="0" distR="0" wp14:anchorId="5BBCB2FE" wp14:editId="11AD2592">
                  <wp:extent cx="197485" cy="124460"/>
                  <wp:effectExtent l="0" t="0" r="5715" b="2540"/>
                  <wp:docPr id="39" name="Picture 39" descr="reversible arr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versible arr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85" cy="12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="004353B1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 xml:space="preserve">– </w:t>
            </w:r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="004353B1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 xml:space="preserve"> 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+ </w:t>
            </w:r>
            <w:r w:rsidR="004353B1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H</w:t>
            </w:r>
            <w:r w:rsidR="004353B1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4353B1"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="004353B1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</w:p>
        </w:tc>
        <w:tc>
          <w:tcPr>
            <w:tcW w:w="1504" w:type="dxa"/>
            <w:vAlign w:val="center"/>
          </w:tcPr>
          <w:p w14:paraId="06CA5B85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62F8554C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6B166346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54EB53BD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26AC1C7E" w14:textId="77777777" w:rsidR="00C71596" w:rsidRPr="004055C7" w:rsidRDefault="00C71596" w:rsidP="003677FC">
      <w:pPr>
        <w:pStyle w:val="0shortanswer"/>
        <w:ind w:left="0" w:firstLine="0"/>
      </w:pPr>
    </w:p>
    <w:p w14:paraId="2E8DA9C1" w14:textId="5534917A" w:rsidR="00C71596" w:rsidRPr="004055C7" w:rsidRDefault="00C71596" w:rsidP="003677FC">
      <w:pPr>
        <w:pStyle w:val="0shortanswer"/>
        <w:ind w:left="0" w:firstLine="0"/>
      </w:pPr>
      <w:r w:rsidRPr="004055C7">
        <w:tab/>
        <w:t>(ii)</w:t>
      </w:r>
      <w:r w:rsidRPr="004055C7">
        <w:tab/>
        <w:t>a decrease in the concentration of carbonate ions.</w:t>
      </w:r>
      <w:r w:rsidR="0029207F" w:rsidRPr="004055C7">
        <w:tab/>
      </w:r>
      <w:r w:rsidR="0029207F" w:rsidRPr="004055C7">
        <w:tab/>
      </w:r>
      <w:r w:rsidR="0029207F" w:rsidRPr="004055C7">
        <w:tab/>
      </w:r>
      <w:r w:rsidR="00985B65" w:rsidRPr="004055C7">
        <w:t>(3</w:t>
      </w:r>
      <w:r w:rsidR="007D3C0C" w:rsidRPr="004055C7">
        <w:t xml:space="preserve">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67EA620A" w14:textId="77777777" w:rsidTr="00690CE9">
        <w:tc>
          <w:tcPr>
            <w:tcW w:w="6978" w:type="dxa"/>
            <w:vAlign w:val="center"/>
          </w:tcPr>
          <w:p w14:paraId="6BED2411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038D89C1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08A983A9" w14:textId="77777777" w:rsidTr="007126E4">
        <w:trPr>
          <w:trHeight w:val="283"/>
        </w:trPr>
        <w:tc>
          <w:tcPr>
            <w:tcW w:w="6978" w:type="dxa"/>
            <w:vAlign w:val="center"/>
          </w:tcPr>
          <w:p w14:paraId="25C00AED" w14:textId="052556FE" w:rsidR="00567F1E" w:rsidRPr="004055C7" w:rsidRDefault="007126E4" w:rsidP="007126E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The increased (level of) acidity reacts with carbonate ions </w:t>
            </w:r>
          </w:p>
        </w:tc>
        <w:tc>
          <w:tcPr>
            <w:tcW w:w="1504" w:type="dxa"/>
            <w:vAlign w:val="center"/>
          </w:tcPr>
          <w:p w14:paraId="536FF226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012305BF" w14:textId="77777777" w:rsidTr="00690CE9">
        <w:tc>
          <w:tcPr>
            <w:tcW w:w="6978" w:type="dxa"/>
            <w:vAlign w:val="center"/>
          </w:tcPr>
          <w:p w14:paraId="7F4707EB" w14:textId="5072BBA0" w:rsidR="00567F1E" w:rsidRPr="004055C7" w:rsidRDefault="007126E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723DCB">
              <w:rPr>
                <w:rFonts w:ascii="Arial" w:hAnsi="Arial" w:cs="Arial"/>
                <w:i/>
                <w:sz w:val="22"/>
                <w:szCs w:val="22"/>
                <w:lang w:val="en-AU"/>
              </w:rPr>
              <w:t>either: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2–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 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+  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noProof/>
                <w:sz w:val="22"/>
                <w:szCs w:val="22"/>
                <w:lang w:val="en-AU" w:eastAsia="en-AU"/>
              </w:rPr>
              <w:drawing>
                <wp:inline distT="0" distB="0" distL="0" distR="0" wp14:anchorId="118154A2" wp14:editId="3A871FAA">
                  <wp:extent cx="197485" cy="124460"/>
                  <wp:effectExtent l="0" t="0" r="5715" b="2540"/>
                  <wp:docPr id="41" name="Picture 41" descr="reversible arr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versible arr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85" cy="12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–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 xml:space="preserve">  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+  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O(ℓ)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</w:p>
          <w:p w14:paraId="6A2C946D" w14:textId="059D7F46" w:rsidR="007126E4" w:rsidRPr="004055C7" w:rsidRDefault="007126E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723DCB">
              <w:rPr>
                <w:rFonts w:ascii="Arial" w:hAnsi="Arial" w:cs="Arial"/>
                <w:i/>
                <w:sz w:val="22"/>
                <w:szCs w:val="22"/>
                <w:lang w:val="en-AU"/>
              </w:rPr>
              <w:t>or: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    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2–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+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H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noProof/>
                <w:sz w:val="22"/>
                <w:szCs w:val="22"/>
                <w:lang w:val="en-AU" w:eastAsia="en-AU"/>
              </w:rPr>
              <w:drawing>
                <wp:inline distT="0" distB="0" distL="0" distR="0" wp14:anchorId="7BC32CCC" wp14:editId="6CD69D7D">
                  <wp:extent cx="197485" cy="124460"/>
                  <wp:effectExtent l="0" t="0" r="5715" b="2540"/>
                  <wp:docPr id="42" name="Picture 42" descr="reversible arr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versible arr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85" cy="12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–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</w:p>
        </w:tc>
        <w:tc>
          <w:tcPr>
            <w:tcW w:w="1504" w:type="dxa"/>
            <w:vAlign w:val="center"/>
          </w:tcPr>
          <w:p w14:paraId="4B4715FA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36D6FDB5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37A00F68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127BEA44" w14:textId="5E632886" w:rsidR="00567F1E" w:rsidRPr="004055C7" w:rsidRDefault="007126E4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6536879C" w14:textId="77777777" w:rsidR="007D3C0C" w:rsidRPr="004055C7" w:rsidRDefault="007D3C0C" w:rsidP="003677FC">
      <w:pPr>
        <w:pStyle w:val="0shortanswer"/>
        <w:ind w:left="0" w:firstLine="0"/>
      </w:pPr>
    </w:p>
    <w:p w14:paraId="77FD5BFC" w14:textId="77777777" w:rsidR="007D3C0C" w:rsidRPr="004055C7" w:rsidRDefault="007D3C0C" w:rsidP="003677FC">
      <w:pPr>
        <w:pStyle w:val="0shortanswer"/>
        <w:ind w:left="0" w:firstLine="0"/>
      </w:pPr>
    </w:p>
    <w:p w14:paraId="6C69EE9B" w14:textId="77777777" w:rsidR="0029207F" w:rsidRPr="004055C7" w:rsidRDefault="007D3C0C" w:rsidP="00667B6B">
      <w:pPr>
        <w:pStyle w:val="0shortanswer"/>
        <w:tabs>
          <w:tab w:val="right" w:pos="9637"/>
        </w:tabs>
      </w:pPr>
      <w:r w:rsidRPr="004055C7">
        <w:t>(b)</w:t>
      </w:r>
      <w:r w:rsidRPr="004055C7">
        <w:tab/>
        <w:t>Explain, using a chemical equation as part of your answer, how the sustainability of coral reefs is put at risk if the concentration of carbonate</w:t>
      </w:r>
      <w:r w:rsidR="00667B6B" w:rsidRPr="004055C7">
        <w:t xml:space="preserve"> ions in the ocean is reduced.</w:t>
      </w:r>
    </w:p>
    <w:p w14:paraId="4DBEDD77" w14:textId="3DE9E1C9" w:rsidR="007D3C0C" w:rsidRPr="004055C7" w:rsidRDefault="0029207F" w:rsidP="0029207F">
      <w:pPr>
        <w:pStyle w:val="0shortanswer"/>
        <w:tabs>
          <w:tab w:val="right" w:pos="9026"/>
        </w:tabs>
      </w:pPr>
      <w:r w:rsidRPr="004055C7">
        <w:tab/>
      </w:r>
      <w:r w:rsidR="00667B6B" w:rsidRPr="004055C7">
        <w:tab/>
      </w:r>
      <w:r w:rsidR="007D3C0C" w:rsidRPr="004055C7">
        <w:t>(2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37B80A3E" w14:textId="77777777" w:rsidTr="00690CE9">
        <w:tc>
          <w:tcPr>
            <w:tcW w:w="6978" w:type="dxa"/>
            <w:vAlign w:val="center"/>
          </w:tcPr>
          <w:p w14:paraId="70CFDBC6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712F1EA8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48C14D55" w14:textId="77777777" w:rsidTr="00567F1E">
        <w:trPr>
          <w:trHeight w:val="283"/>
        </w:trPr>
        <w:tc>
          <w:tcPr>
            <w:tcW w:w="6978" w:type="dxa"/>
            <w:vAlign w:val="center"/>
          </w:tcPr>
          <w:p w14:paraId="2A6DC610" w14:textId="1D168BCD" w:rsidR="00567F1E" w:rsidRPr="004055C7" w:rsidRDefault="007126E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coral reefs are made from calcium carbonate</w:t>
            </w:r>
          </w:p>
        </w:tc>
        <w:tc>
          <w:tcPr>
            <w:tcW w:w="1504" w:type="dxa"/>
            <w:vAlign w:val="center"/>
          </w:tcPr>
          <w:p w14:paraId="50542FF9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0620C" w:rsidRPr="004055C7" w14:paraId="1145D97B" w14:textId="77777777" w:rsidTr="00B0620C">
        <w:tc>
          <w:tcPr>
            <w:tcW w:w="8482" w:type="dxa"/>
            <w:gridSpan w:val="2"/>
            <w:vAlign w:val="center"/>
          </w:tcPr>
          <w:p w14:paraId="065F4E27" w14:textId="15BA880A" w:rsidR="00B0620C" w:rsidRPr="004055C7" w:rsidRDefault="00B0620C" w:rsidP="00B0620C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e</w:t>
            </w:r>
            <w:r w:rsidR="004A6F21">
              <w:rPr>
                <w:rFonts w:ascii="Arial" w:hAnsi="Arial" w:cs="Arial"/>
                <w:i/>
                <w:sz w:val="22"/>
                <w:szCs w:val="22"/>
                <w:lang w:val="en-AU"/>
              </w:rPr>
              <w:t>i</w:t>
            </w: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ther:</w:t>
            </w:r>
          </w:p>
        </w:tc>
      </w:tr>
      <w:tr w:rsidR="007126E4" w:rsidRPr="004055C7" w14:paraId="624358CF" w14:textId="77777777" w:rsidTr="00690CE9">
        <w:tc>
          <w:tcPr>
            <w:tcW w:w="6978" w:type="dxa"/>
            <w:vAlign w:val="center"/>
          </w:tcPr>
          <w:p w14:paraId="665D28B4" w14:textId="073C4B75" w:rsidR="007126E4" w:rsidRPr="004055C7" w:rsidRDefault="007126E4" w:rsidP="00690CE9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increased acidity reduces the concentration of carbonate ion</w:t>
            </w:r>
          </w:p>
        </w:tc>
        <w:tc>
          <w:tcPr>
            <w:tcW w:w="1504" w:type="dxa"/>
            <w:vAlign w:val="center"/>
          </w:tcPr>
          <w:p w14:paraId="1EEF6D5D" w14:textId="69776978" w:rsidR="007126E4" w:rsidRPr="004055C7" w:rsidRDefault="007126E4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126E4" w:rsidRPr="004055C7" w14:paraId="6E978663" w14:textId="77777777" w:rsidTr="00690CE9">
        <w:tc>
          <w:tcPr>
            <w:tcW w:w="6978" w:type="dxa"/>
            <w:vAlign w:val="center"/>
          </w:tcPr>
          <w:p w14:paraId="06C89FD0" w14:textId="2686B30E" w:rsidR="007126E4" w:rsidRPr="004055C7" w:rsidRDefault="00EC2F30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so the rate of the following reaction is reduced:</w:t>
            </w:r>
          </w:p>
          <w:p w14:paraId="005E1E2B" w14:textId="19BE37DE" w:rsidR="00EC2F30" w:rsidRPr="004055C7" w:rsidRDefault="00EC2F30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2–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+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Ca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noProof/>
                <w:sz w:val="22"/>
                <w:szCs w:val="22"/>
                <w:lang w:val="en-AU" w:eastAsia="en-AU"/>
              </w:rPr>
              <w:drawing>
                <wp:inline distT="0" distB="0" distL="0" distR="0" wp14:anchorId="36B91EBE" wp14:editId="0064B15C">
                  <wp:extent cx="197485" cy="124460"/>
                  <wp:effectExtent l="0" t="0" r="5715" b="2540"/>
                  <wp:docPr id="46" name="Picture 46" descr="reversible arr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versible arr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85" cy="12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CaCO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(s)</w:t>
            </w:r>
          </w:p>
        </w:tc>
        <w:tc>
          <w:tcPr>
            <w:tcW w:w="1504" w:type="dxa"/>
            <w:vAlign w:val="center"/>
          </w:tcPr>
          <w:p w14:paraId="35B7FDFC" w14:textId="5624E6FB" w:rsidR="007126E4" w:rsidRPr="004055C7" w:rsidRDefault="00EC2F30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0620C" w:rsidRPr="004055C7" w14:paraId="424D3781" w14:textId="77777777" w:rsidTr="00B0620C">
        <w:tc>
          <w:tcPr>
            <w:tcW w:w="8482" w:type="dxa"/>
            <w:gridSpan w:val="2"/>
            <w:vAlign w:val="center"/>
          </w:tcPr>
          <w:p w14:paraId="052046EA" w14:textId="0CD6F173" w:rsidR="00B0620C" w:rsidRPr="004055C7" w:rsidRDefault="00B0620C" w:rsidP="00B0620C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or:</w:t>
            </w:r>
          </w:p>
        </w:tc>
      </w:tr>
      <w:tr w:rsidR="007126E4" w:rsidRPr="004055C7" w14:paraId="6C2CEE3C" w14:textId="77777777" w:rsidTr="00690CE9">
        <w:tc>
          <w:tcPr>
            <w:tcW w:w="6978" w:type="dxa"/>
            <w:vAlign w:val="center"/>
          </w:tcPr>
          <w:p w14:paraId="07096C88" w14:textId="1987D763" w:rsidR="007126E4" w:rsidRPr="004055C7" w:rsidRDefault="00EC2F30" w:rsidP="00EC2F3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increased acid</w:t>
            </w:r>
            <w:r w:rsidR="0088094B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ity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dissolves the solid carbonate of the coral reef:</w:t>
            </w:r>
          </w:p>
        </w:tc>
        <w:tc>
          <w:tcPr>
            <w:tcW w:w="1504" w:type="dxa"/>
            <w:vAlign w:val="center"/>
          </w:tcPr>
          <w:p w14:paraId="0F9542B6" w14:textId="720DDCD5" w:rsidR="007126E4" w:rsidRPr="004055C7" w:rsidRDefault="00EC2F30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126E4" w:rsidRPr="004055C7" w14:paraId="3B8FE138" w14:textId="77777777" w:rsidTr="00690CE9">
        <w:tc>
          <w:tcPr>
            <w:tcW w:w="6978" w:type="dxa"/>
            <w:vAlign w:val="center"/>
          </w:tcPr>
          <w:p w14:paraId="4BD8A6E0" w14:textId="32E6C7DE" w:rsidR="007126E4" w:rsidRPr="004055C7" w:rsidRDefault="00EC2F30" w:rsidP="00362C0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CaCO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(s)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Ca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proofErr w:type="gramStart"/>
            <w:r w:rsidR="00362C0D">
              <w:rPr>
                <w:rStyle w:val="CommentReference"/>
                <w:rFonts w:eastAsia="MS Mincho"/>
              </w:rPr>
              <w:t xml:space="preserve">+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362C0D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2–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</w:p>
        </w:tc>
        <w:tc>
          <w:tcPr>
            <w:tcW w:w="1504" w:type="dxa"/>
            <w:vAlign w:val="center"/>
          </w:tcPr>
          <w:p w14:paraId="5186CDBE" w14:textId="18DDD4D0" w:rsidR="007126E4" w:rsidRPr="004055C7" w:rsidRDefault="00EC2F30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145465B9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3FB4F6B6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1C697258" w14:textId="02529582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014DF5A4" w14:textId="77777777" w:rsidR="007D3C0C" w:rsidRPr="004055C7" w:rsidRDefault="007D3C0C" w:rsidP="007D3C0C">
      <w:pPr>
        <w:pStyle w:val="0shortanswer"/>
      </w:pPr>
    </w:p>
    <w:p w14:paraId="5DD882AA" w14:textId="77777777" w:rsidR="007D3C0C" w:rsidRPr="004055C7" w:rsidRDefault="007D3C0C" w:rsidP="007D3C0C">
      <w:pPr>
        <w:pStyle w:val="0shortanswer"/>
      </w:pPr>
    </w:p>
    <w:p w14:paraId="303B470C" w14:textId="729F59A8" w:rsidR="007D3C0C" w:rsidRPr="004055C7" w:rsidRDefault="007D3C0C" w:rsidP="0029207F">
      <w:pPr>
        <w:pStyle w:val="0shortanswer"/>
        <w:tabs>
          <w:tab w:val="right" w:pos="9026"/>
        </w:tabs>
      </w:pPr>
      <w:r w:rsidRPr="004055C7">
        <w:t>(c)</w:t>
      </w:r>
      <w:r w:rsidRPr="004055C7">
        <w:tab/>
      </w:r>
      <w:r w:rsidR="00FF01E2" w:rsidRPr="004055C7">
        <w:t>Briefly describe why</w:t>
      </w:r>
      <w:r w:rsidR="00920B4B" w:rsidRPr="004055C7">
        <w:t xml:space="preserve"> a global commitment to reducing </w:t>
      </w:r>
      <w:r w:rsidR="009256AF" w:rsidRPr="004055C7">
        <w:t xml:space="preserve">carbon dioxide </w:t>
      </w:r>
      <w:r w:rsidR="00920B4B" w:rsidRPr="004055C7">
        <w:t>gas emissions</w:t>
      </w:r>
      <w:r w:rsidR="00FF01E2" w:rsidRPr="004055C7">
        <w:t xml:space="preserve"> over the next few decades will slow the increase of average temperatures </w:t>
      </w:r>
      <w:r w:rsidR="0029207F" w:rsidRPr="004055C7">
        <w:t>on surface of the Earth.</w:t>
      </w:r>
      <w:r w:rsidR="0029207F" w:rsidRPr="004055C7">
        <w:tab/>
      </w:r>
      <w:r w:rsidR="00FF01E2" w:rsidRPr="004055C7">
        <w:t>(2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7"/>
        <w:gridCol w:w="1479"/>
      </w:tblGrid>
      <w:tr w:rsidR="00567F1E" w:rsidRPr="004055C7" w14:paraId="1F20FA53" w14:textId="77777777" w:rsidTr="00690CE9">
        <w:tc>
          <w:tcPr>
            <w:tcW w:w="6978" w:type="dxa"/>
            <w:vAlign w:val="center"/>
          </w:tcPr>
          <w:p w14:paraId="1C5E89F6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71DF5085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71DDFABB" w14:textId="77777777" w:rsidTr="00690CE9">
        <w:tc>
          <w:tcPr>
            <w:tcW w:w="6978" w:type="dxa"/>
            <w:vAlign w:val="center"/>
          </w:tcPr>
          <w:p w14:paraId="4F300D4E" w14:textId="53C91466" w:rsidR="00567F1E" w:rsidRPr="004055C7" w:rsidRDefault="009256AF" w:rsidP="009256AF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is a greenhouse gas/contributes to the enhanced greenhouse effect</w:t>
            </w:r>
          </w:p>
        </w:tc>
        <w:tc>
          <w:tcPr>
            <w:tcW w:w="1504" w:type="dxa"/>
            <w:vAlign w:val="center"/>
          </w:tcPr>
          <w:p w14:paraId="017B4A4C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1987D9A7" w14:textId="77777777" w:rsidTr="00690CE9">
        <w:tc>
          <w:tcPr>
            <w:tcW w:w="6978" w:type="dxa"/>
            <w:vAlign w:val="center"/>
          </w:tcPr>
          <w:p w14:paraId="6BE8CFD1" w14:textId="61870F6F" w:rsidR="00567F1E" w:rsidRPr="004055C7" w:rsidRDefault="009256AF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agreement must be global</w:t>
            </w:r>
            <w:r w:rsidR="00BC6C41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/</w:t>
            </w:r>
            <w:r w:rsidR="00BC6C41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not just one country</w:t>
            </w:r>
            <w:r w:rsidR="00BC6C41" w:rsidRPr="004055C7">
              <w:rPr>
                <w:rFonts w:ascii="Arial" w:hAnsi="Arial" w:cs="Arial"/>
                <w:sz w:val="22"/>
                <w:szCs w:val="22"/>
                <w:lang w:val="en-AU"/>
              </w:rPr>
              <w:t>,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as </w:t>
            </w:r>
            <w:r w:rsidR="00BC6C41" w:rsidRPr="004055C7">
              <w:rPr>
                <w:rFonts w:ascii="Arial" w:hAnsi="Arial" w:cs="Arial"/>
                <w:sz w:val="22"/>
                <w:szCs w:val="22"/>
                <w:lang w:val="en-AU"/>
              </w:rPr>
              <w:t>CO</w:t>
            </w:r>
            <w:r w:rsidR="00BC6C41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BC6C41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produced by many countries / affects the whole world (accept other correct answers)</w:t>
            </w:r>
          </w:p>
        </w:tc>
        <w:tc>
          <w:tcPr>
            <w:tcW w:w="1504" w:type="dxa"/>
            <w:vAlign w:val="center"/>
          </w:tcPr>
          <w:p w14:paraId="5D798248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29269DD2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0BB598D0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50B41F6E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04CF3630" w14:textId="77777777" w:rsidR="00567F1E" w:rsidRPr="004055C7" w:rsidRDefault="00567F1E" w:rsidP="0029207F">
      <w:pPr>
        <w:pStyle w:val="0shortanswer"/>
        <w:tabs>
          <w:tab w:val="right" w:pos="9026"/>
        </w:tabs>
      </w:pPr>
    </w:p>
    <w:p w14:paraId="5EBC4798" w14:textId="77777777" w:rsidR="00FF01E2" w:rsidRDefault="00FF01E2" w:rsidP="00FF01E2">
      <w:pPr>
        <w:ind w:left="720"/>
        <w:rPr>
          <w:rFonts w:ascii="Arial" w:hAnsi="Arial" w:cs="Arial"/>
          <w:sz w:val="22"/>
          <w:szCs w:val="22"/>
          <w:lang w:val="en-AU"/>
        </w:rPr>
      </w:pPr>
    </w:p>
    <w:p w14:paraId="5F738DF5" w14:textId="77777777" w:rsidR="00720EBF" w:rsidRPr="004055C7" w:rsidRDefault="00720EBF" w:rsidP="00FF01E2">
      <w:pPr>
        <w:ind w:left="720"/>
        <w:rPr>
          <w:rFonts w:ascii="Arial" w:hAnsi="Arial" w:cs="Arial"/>
          <w:sz w:val="22"/>
          <w:szCs w:val="22"/>
          <w:lang w:val="en-AU"/>
        </w:rPr>
      </w:pPr>
    </w:p>
    <w:p w14:paraId="13E9A448" w14:textId="4E9F7D48" w:rsidR="00271386" w:rsidRPr="004055C7" w:rsidRDefault="000B397B" w:rsidP="0029207F">
      <w:pPr>
        <w:pStyle w:val="00shortanswerheading"/>
        <w:tabs>
          <w:tab w:val="clear" w:pos="9637"/>
          <w:tab w:val="right" w:pos="9026"/>
        </w:tabs>
      </w:pPr>
      <w:r w:rsidRPr="004055C7">
        <w:t>Question 28</w:t>
      </w:r>
      <w:r w:rsidR="00970B83" w:rsidRPr="004055C7">
        <w:tab/>
      </w:r>
      <w:r w:rsidR="0039237D" w:rsidRPr="004055C7">
        <w:t xml:space="preserve"> </w:t>
      </w:r>
      <w:r w:rsidR="00DE2E31">
        <w:t>(9</w:t>
      </w:r>
      <w:r w:rsidR="00271386" w:rsidRPr="004055C7">
        <w:t xml:space="preserve"> marks)</w:t>
      </w:r>
    </w:p>
    <w:p w14:paraId="68D14250" w14:textId="77777777" w:rsidR="00DD21DA" w:rsidRPr="004055C7" w:rsidRDefault="00DD21DA" w:rsidP="00733D70">
      <w:pPr>
        <w:rPr>
          <w:rFonts w:ascii="Arial" w:hAnsi="Arial" w:cs="Arial"/>
          <w:sz w:val="22"/>
          <w:szCs w:val="22"/>
          <w:lang w:val="en-AU"/>
        </w:rPr>
      </w:pPr>
    </w:p>
    <w:p w14:paraId="1FF70DBB" w14:textId="61784853" w:rsidR="00271386" w:rsidRPr="004055C7" w:rsidRDefault="008464DC" w:rsidP="00733D70">
      <w:pPr>
        <w:rPr>
          <w:rFonts w:ascii="Arial" w:hAnsi="Arial" w:cs="Arial"/>
          <w:sz w:val="22"/>
          <w:szCs w:val="22"/>
          <w:lang w:val="en-AU"/>
        </w:rPr>
      </w:pPr>
      <w:proofErr w:type="gramStart"/>
      <w:r w:rsidRPr="004055C7">
        <w:rPr>
          <w:rFonts w:ascii="Arial" w:hAnsi="Arial" w:cs="Arial"/>
          <w:sz w:val="22"/>
          <w:szCs w:val="22"/>
          <w:lang w:val="en-AU"/>
        </w:rPr>
        <w:t>The following electrochemical</w:t>
      </w:r>
      <w:r w:rsidR="00271386" w:rsidRPr="004055C7">
        <w:rPr>
          <w:rFonts w:ascii="Arial" w:hAnsi="Arial" w:cs="Arial"/>
          <w:sz w:val="22"/>
          <w:szCs w:val="22"/>
          <w:lang w:val="en-AU"/>
        </w:rPr>
        <w:t xml:space="preserve"> cell,</w:t>
      </w:r>
      <w:proofErr w:type="gramEnd"/>
      <w:r w:rsidR="00271386"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was </w:t>
      </w:r>
      <w:r w:rsidR="002F24ED" w:rsidRPr="004055C7">
        <w:rPr>
          <w:rFonts w:ascii="Arial" w:hAnsi="Arial" w:cs="Arial"/>
          <w:sz w:val="22"/>
          <w:szCs w:val="22"/>
          <w:lang w:val="en-AU"/>
        </w:rPr>
        <w:t xml:space="preserve">used to measure the </w:t>
      </w:r>
      <w:r w:rsidR="002F24ED" w:rsidRPr="00D75EA1">
        <w:rPr>
          <w:rFonts w:ascii="Arial" w:hAnsi="Arial" w:cs="Arial"/>
          <w:sz w:val="22"/>
          <w:szCs w:val="22"/>
          <w:u w:val="single"/>
          <w:lang w:val="en-AU"/>
        </w:rPr>
        <w:t>standa</w:t>
      </w:r>
      <w:r w:rsidR="008969D1" w:rsidRPr="00D75EA1">
        <w:rPr>
          <w:rFonts w:ascii="Arial" w:hAnsi="Arial" w:cs="Arial"/>
          <w:sz w:val="22"/>
          <w:szCs w:val="22"/>
          <w:u w:val="single"/>
          <w:lang w:val="en-AU"/>
        </w:rPr>
        <w:t>rd reduction potential</w:t>
      </w:r>
      <w:r w:rsidR="008969D1" w:rsidRPr="004055C7">
        <w:rPr>
          <w:rFonts w:ascii="Arial" w:hAnsi="Arial" w:cs="Arial"/>
          <w:sz w:val="22"/>
          <w:szCs w:val="22"/>
          <w:lang w:val="en-AU"/>
        </w:rPr>
        <w:t xml:space="preserve"> of </w:t>
      </w:r>
      <w:r w:rsidR="00876E26" w:rsidRPr="004055C7">
        <w:rPr>
          <w:rFonts w:ascii="Arial" w:hAnsi="Arial" w:cs="Arial"/>
          <w:sz w:val="22"/>
          <w:szCs w:val="22"/>
          <w:lang w:val="en-AU"/>
        </w:rPr>
        <w:t>a</w:t>
      </w:r>
      <w:r w:rsidRPr="004055C7">
        <w:rPr>
          <w:rFonts w:ascii="Arial" w:hAnsi="Arial" w:cs="Arial"/>
          <w:sz w:val="22"/>
          <w:szCs w:val="22"/>
          <w:lang w:val="en-AU"/>
        </w:rPr>
        <w:t>luminium</w:t>
      </w:r>
      <w:r w:rsidR="002F24ED" w:rsidRPr="004055C7">
        <w:rPr>
          <w:rFonts w:ascii="Arial" w:hAnsi="Arial" w:cs="Arial"/>
          <w:sz w:val="22"/>
          <w:szCs w:val="22"/>
          <w:lang w:val="en-AU"/>
        </w:rPr>
        <w:t>.</w:t>
      </w:r>
      <w:r w:rsidR="009952AD" w:rsidRPr="004055C7">
        <w:rPr>
          <w:rFonts w:ascii="Arial" w:hAnsi="Arial" w:cs="Arial"/>
          <w:sz w:val="22"/>
          <w:szCs w:val="22"/>
          <w:lang w:val="en-AU"/>
        </w:rPr>
        <w:t xml:space="preserve"> The reaction was carried out 30</w:t>
      </w:r>
      <w:r w:rsidRPr="004055C7">
        <w:rPr>
          <w:rFonts w:ascii="Arial" w:hAnsi="Arial" w:cs="Arial"/>
          <w:sz w:val="22"/>
          <w:szCs w:val="22"/>
          <w:lang w:val="en-AU"/>
        </w:rPr>
        <w:t>°C.</w:t>
      </w:r>
    </w:p>
    <w:p w14:paraId="7F33EFE8" w14:textId="77777777" w:rsidR="00AC2B4F" w:rsidRPr="004055C7" w:rsidRDefault="00AC2B4F" w:rsidP="00733D70">
      <w:pPr>
        <w:spacing w:after="120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0AA069D9" w14:textId="287EF402" w:rsidR="00423AB1" w:rsidRPr="004055C7" w:rsidRDefault="008464DC" w:rsidP="009F516A">
      <w:pPr>
        <w:pStyle w:val="0shortanswer"/>
      </w:pPr>
      <w:r w:rsidRPr="004055C7">
        <w:t>(a)</w:t>
      </w:r>
      <w:r w:rsidRPr="004055C7">
        <w:tab/>
      </w:r>
      <w:r w:rsidR="009F516A">
        <w:t>State four (4) reasons why the measured c</w:t>
      </w:r>
      <w:r w:rsidR="00085383">
        <w:t xml:space="preserve">ell reduction potential </w:t>
      </w:r>
      <w:r w:rsidR="009F516A">
        <w:t>of aluminium was different than expected.</w:t>
      </w:r>
      <w:r w:rsidR="0029207F" w:rsidRPr="004055C7">
        <w:tab/>
      </w:r>
      <w:r w:rsidR="0029207F" w:rsidRPr="004055C7">
        <w:tab/>
      </w:r>
      <w:r w:rsidR="0029207F" w:rsidRPr="004055C7">
        <w:tab/>
      </w:r>
      <w:r w:rsidR="00876E26" w:rsidRPr="004055C7">
        <w:tab/>
        <w:t xml:space="preserve">  </w:t>
      </w:r>
      <w:r w:rsidR="009F516A">
        <w:tab/>
      </w:r>
      <w:r w:rsidR="009F516A">
        <w:tab/>
      </w:r>
      <w:r w:rsidR="009F516A">
        <w:tab/>
        <w:t>(4</w:t>
      </w:r>
      <w:r w:rsidRPr="004055C7">
        <w:t xml:space="preserve">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9"/>
        <w:gridCol w:w="1477"/>
      </w:tblGrid>
      <w:tr w:rsidR="00021950" w:rsidRPr="004055C7" w14:paraId="6BD92946" w14:textId="77777777" w:rsidTr="00021950">
        <w:tc>
          <w:tcPr>
            <w:tcW w:w="6978" w:type="dxa"/>
            <w:vAlign w:val="center"/>
          </w:tcPr>
          <w:p w14:paraId="578C3A18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399D8A8E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021950" w:rsidRPr="004055C7" w14:paraId="5DE93DD5" w14:textId="77777777" w:rsidTr="00690CE9">
        <w:trPr>
          <w:trHeight w:val="822"/>
        </w:trPr>
        <w:tc>
          <w:tcPr>
            <w:tcW w:w="6978" w:type="dxa"/>
            <w:vAlign w:val="center"/>
          </w:tcPr>
          <w:p w14:paraId="5134D92E" w14:textId="78465119" w:rsidR="00021950" w:rsidRPr="004055C7" w:rsidRDefault="00DE2E31" w:rsidP="00690CE9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i/>
                <w:sz w:val="22"/>
                <w:szCs w:val="22"/>
                <w:lang w:val="en-AU"/>
              </w:rPr>
              <w:t>Any four</w:t>
            </w:r>
            <w:r w:rsidR="009F516A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 </w:t>
            </w:r>
            <w:r w:rsidR="00021950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of:</w:t>
            </w:r>
          </w:p>
          <w:p w14:paraId="75D28730" w14:textId="47922A6B" w:rsidR="00021950" w:rsidRPr="004055C7" w:rsidRDefault="00417552" w:rsidP="00021950">
            <w:pPr>
              <w:pStyle w:val="ListParagraph"/>
              <w:numPr>
                <w:ilvl w:val="0"/>
                <w:numId w:val="47"/>
              </w:num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</w:t>
            </w:r>
            <w:r w:rsidR="00021950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ydrogen gas </w:t>
            </w:r>
            <w:r w:rsidR="00876E2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should be at a pressure of </w:t>
            </w:r>
            <w:r w:rsidR="00021950" w:rsidRPr="004055C7">
              <w:rPr>
                <w:rFonts w:ascii="Arial" w:hAnsi="Arial" w:cs="Arial"/>
                <w:sz w:val="22"/>
                <w:szCs w:val="22"/>
                <w:lang w:val="en-AU"/>
              </w:rPr>
              <w:t>100</w:t>
            </w:r>
            <w:r w:rsidR="00362C0D">
              <w:rPr>
                <w:rFonts w:ascii="Arial" w:hAnsi="Arial" w:cs="Arial"/>
                <w:sz w:val="22"/>
                <w:szCs w:val="22"/>
                <w:lang w:val="en-AU"/>
              </w:rPr>
              <w:t>/101.3</w:t>
            </w:r>
            <w:r w:rsidR="00021950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kPa</w:t>
            </w:r>
            <w:r w:rsidR="00AC2B4F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AC2B4F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(don’t accept just ‘wrong pressure’)</w:t>
            </w:r>
          </w:p>
          <w:p w14:paraId="5E7B950E" w14:textId="5E3033BE" w:rsidR="00876E26" w:rsidRPr="004055C7" w:rsidRDefault="00417552" w:rsidP="00021950">
            <w:pPr>
              <w:pStyle w:val="ListParagraph"/>
              <w:numPr>
                <w:ilvl w:val="0"/>
                <w:numId w:val="47"/>
              </w:num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</w:t>
            </w:r>
            <w:r w:rsidR="00876E26" w:rsidRPr="004055C7">
              <w:rPr>
                <w:rFonts w:ascii="Arial" w:hAnsi="Arial" w:cs="Arial"/>
                <w:sz w:val="22"/>
                <w:szCs w:val="22"/>
                <w:lang w:val="en-AU"/>
              </w:rPr>
              <w:t>emperature should be 25°C</w:t>
            </w:r>
            <w:r w:rsidR="00AC2B4F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AC2B4F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(don’t accept just ‘wrong temperature’)</w:t>
            </w:r>
          </w:p>
          <w:p w14:paraId="1CA87891" w14:textId="2232439F" w:rsidR="00021950" w:rsidRPr="004055C7" w:rsidRDefault="009F5591" w:rsidP="00690CE9">
            <w:pPr>
              <w:pStyle w:val="ListParagraph"/>
              <w:numPr>
                <w:ilvl w:val="0"/>
                <w:numId w:val="47"/>
              </w:num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zinc</w:t>
            </w:r>
            <w:r w:rsidR="00876E2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el</w:t>
            </w:r>
            <w:r w:rsidR="00AC2B4F" w:rsidRPr="004055C7">
              <w:rPr>
                <w:rFonts w:ascii="Arial" w:hAnsi="Arial" w:cs="Arial"/>
                <w:sz w:val="22"/>
                <w:szCs w:val="22"/>
                <w:lang w:val="en-AU"/>
              </w:rPr>
              <w:t>ectrode should not be used as an</w:t>
            </w:r>
            <w:r w:rsidR="00876E2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AC2B4F" w:rsidRPr="004055C7">
              <w:rPr>
                <w:rFonts w:ascii="Arial" w:hAnsi="Arial" w:cs="Arial"/>
                <w:sz w:val="22"/>
                <w:szCs w:val="22"/>
                <w:lang w:val="en-AU"/>
              </w:rPr>
              <w:t>inert ele</w:t>
            </w:r>
            <w:r>
              <w:rPr>
                <w:rFonts w:ascii="Arial" w:hAnsi="Arial" w:cs="Arial"/>
                <w:sz w:val="22"/>
                <w:szCs w:val="22"/>
                <w:lang w:val="en-AU"/>
              </w:rPr>
              <w:t>ctrode should be used / zinc will react with the HCl acid</w:t>
            </w:r>
          </w:p>
          <w:p w14:paraId="7BBAE38A" w14:textId="05FD11E0" w:rsidR="00417552" w:rsidRPr="005D54D1" w:rsidRDefault="00417552" w:rsidP="00690CE9">
            <w:pPr>
              <w:pStyle w:val="ListParagraph"/>
              <w:numPr>
                <w:ilvl w:val="0"/>
                <w:numId w:val="47"/>
              </w:num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aluminium chloride should have a concentration of </w:t>
            </w:r>
            <w:r w:rsidRPr="004055C7">
              <w:rPr>
                <w:rFonts w:ascii="Arial" w:hAnsi="Arial"/>
                <w:lang w:val="en-AU"/>
              </w:rPr>
              <w:t xml:space="preserve">1.0 </w:t>
            </w:r>
            <w:r w:rsidRPr="005D54D1">
              <w:rPr>
                <w:rFonts w:ascii="Arial" w:hAnsi="Arial"/>
                <w:sz w:val="22"/>
                <w:szCs w:val="22"/>
                <w:lang w:val="en-AU"/>
              </w:rPr>
              <w:t>mol L</w:t>
            </w:r>
            <w:r w:rsidRPr="005D54D1">
              <w:rPr>
                <w:rFonts w:ascii="Arial" w:hAnsi="Arial"/>
                <w:sz w:val="22"/>
                <w:szCs w:val="22"/>
                <w:vertAlign w:val="superscript"/>
                <w:lang w:val="en-AU"/>
              </w:rPr>
              <w:t>-1</w:t>
            </w:r>
          </w:p>
          <w:p w14:paraId="05114B68" w14:textId="79E3FC62" w:rsidR="00AC2B4F" w:rsidRPr="004055C7" w:rsidRDefault="00417552" w:rsidP="00362C0D">
            <w:pPr>
              <w:pStyle w:val="ListParagraph"/>
              <w:numPr>
                <w:ilvl w:val="0"/>
                <w:numId w:val="47"/>
              </w:num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/>
                <w:sz w:val="22"/>
                <w:szCs w:val="22"/>
                <w:lang w:val="en-AU"/>
              </w:rPr>
              <w:t>salt bridge should not contain an aluminium salt</w:t>
            </w:r>
            <w:r w:rsidR="00AC2B4F" w:rsidRPr="004055C7">
              <w:rPr>
                <w:rFonts w:ascii="Arial" w:hAnsi="Arial"/>
                <w:sz w:val="22"/>
                <w:szCs w:val="22"/>
                <w:lang w:val="en-AU"/>
              </w:rPr>
              <w:t xml:space="preserve"> as </w:t>
            </w:r>
            <w:r w:rsidR="00362C0D">
              <w:rPr>
                <w:rFonts w:ascii="Arial" w:hAnsi="Arial"/>
                <w:sz w:val="22"/>
                <w:szCs w:val="22"/>
                <w:lang w:val="en-AU"/>
              </w:rPr>
              <w:t>a</w:t>
            </w:r>
            <w:r w:rsidR="00901641">
              <w:rPr>
                <w:rFonts w:ascii="Arial" w:hAnsi="Arial"/>
                <w:sz w:val="22"/>
                <w:szCs w:val="22"/>
                <w:lang w:val="en-AU"/>
              </w:rPr>
              <w:t>l</w:t>
            </w:r>
            <w:r w:rsidR="00AC2B4F" w:rsidRPr="004055C7">
              <w:rPr>
                <w:rFonts w:ascii="Arial" w:hAnsi="Arial"/>
                <w:sz w:val="22"/>
                <w:szCs w:val="22"/>
                <w:lang w:val="en-AU"/>
              </w:rPr>
              <w:t>uminium is involved in the cell reaction</w:t>
            </w:r>
          </w:p>
        </w:tc>
        <w:tc>
          <w:tcPr>
            <w:tcW w:w="1504" w:type="dxa"/>
            <w:vAlign w:val="center"/>
          </w:tcPr>
          <w:p w14:paraId="03869AB2" w14:textId="48FA370D" w:rsidR="00021950" w:rsidRPr="004055C7" w:rsidRDefault="00021950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0–</w:t>
            </w:r>
            <w:r w:rsidR="00DE2E31">
              <w:rPr>
                <w:rFonts w:ascii="Arial" w:hAnsi="Arial" w:cs="Arial"/>
                <w:sz w:val="22"/>
                <w:szCs w:val="22"/>
                <w:lang w:val="en-AU"/>
              </w:rPr>
              <w:t>4</w:t>
            </w:r>
          </w:p>
        </w:tc>
      </w:tr>
      <w:tr w:rsidR="00021950" w:rsidRPr="004055C7" w14:paraId="1F3F0F26" w14:textId="77777777" w:rsidTr="00021950">
        <w:trPr>
          <w:trHeight w:val="75"/>
        </w:trPr>
        <w:tc>
          <w:tcPr>
            <w:tcW w:w="6978" w:type="dxa"/>
            <w:vAlign w:val="center"/>
          </w:tcPr>
          <w:p w14:paraId="6ED4F858" w14:textId="77777777" w:rsidR="00021950" w:rsidRPr="004055C7" w:rsidRDefault="00021950" w:rsidP="00021950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7B4849AB" w14:textId="32CC261F" w:rsidR="00021950" w:rsidRPr="004055C7" w:rsidRDefault="00DE2E31" w:rsidP="0002195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170AAB08" w14:textId="77777777" w:rsidR="00A95A8B" w:rsidRPr="004055C7" w:rsidRDefault="00A95A8B" w:rsidP="00733D70">
      <w:pPr>
        <w:ind w:left="720"/>
        <w:rPr>
          <w:rFonts w:ascii="Arial" w:hAnsi="Arial" w:cs="Arial"/>
          <w:sz w:val="22"/>
          <w:szCs w:val="22"/>
          <w:lang w:val="en-AU"/>
        </w:rPr>
      </w:pPr>
    </w:p>
    <w:p w14:paraId="0E151A8F" w14:textId="33B6B637" w:rsidR="00A95A8B" w:rsidRPr="004055C7" w:rsidRDefault="00DE2E31" w:rsidP="00733D70">
      <w:pPr>
        <w:spacing w:after="120"/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>
        <w:rPr>
          <w:rFonts w:ascii="Arial" w:hAnsi="Arial" w:cs="Arial"/>
          <w:sz w:val="22"/>
          <w:szCs w:val="22"/>
          <w:lang w:val="en-AU"/>
        </w:rPr>
        <w:t>(b</w:t>
      </w:r>
      <w:r w:rsidR="00A95A8B" w:rsidRPr="004055C7">
        <w:rPr>
          <w:rFonts w:ascii="Arial" w:hAnsi="Arial" w:cs="Arial"/>
          <w:sz w:val="22"/>
          <w:szCs w:val="22"/>
          <w:lang w:val="en-AU"/>
        </w:rPr>
        <w:t>)</w:t>
      </w:r>
      <w:r w:rsidR="00A95A8B" w:rsidRPr="004055C7">
        <w:rPr>
          <w:rFonts w:ascii="Arial" w:hAnsi="Arial" w:cs="Arial"/>
          <w:sz w:val="22"/>
          <w:szCs w:val="22"/>
          <w:lang w:val="en-AU"/>
        </w:rPr>
        <w:tab/>
        <w:t>(i)</w:t>
      </w:r>
      <w:r w:rsidR="00A95A8B" w:rsidRPr="004055C7">
        <w:rPr>
          <w:rFonts w:ascii="Arial" w:hAnsi="Arial" w:cs="Arial"/>
          <w:sz w:val="22"/>
          <w:szCs w:val="22"/>
          <w:lang w:val="en-AU"/>
        </w:rPr>
        <w:tab/>
        <w:t xml:space="preserve">On the diagram, label the </w:t>
      </w:r>
      <w:r w:rsidR="00A95A8B" w:rsidRPr="0030086A">
        <w:rPr>
          <w:rFonts w:ascii="Arial" w:hAnsi="Arial" w:cs="Arial"/>
          <w:sz w:val="22"/>
          <w:szCs w:val="22"/>
          <w:u w:val="single"/>
          <w:lang w:val="en-AU"/>
        </w:rPr>
        <w:t>anode</w:t>
      </w:r>
      <w:r w:rsidR="0029207F" w:rsidRPr="004055C7">
        <w:rPr>
          <w:rFonts w:ascii="Arial" w:hAnsi="Arial" w:cs="Arial"/>
          <w:sz w:val="22"/>
          <w:szCs w:val="22"/>
          <w:lang w:val="en-AU"/>
        </w:rPr>
        <w:t>.</w:t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  <w:t>(1 mark)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21A08C1C" w14:textId="77777777" w:rsidTr="00690CE9">
        <w:tc>
          <w:tcPr>
            <w:tcW w:w="6978" w:type="dxa"/>
            <w:vAlign w:val="center"/>
          </w:tcPr>
          <w:p w14:paraId="653309AF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72076AFE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27839A88" w14:textId="77777777" w:rsidTr="00690CE9">
        <w:tc>
          <w:tcPr>
            <w:tcW w:w="6978" w:type="dxa"/>
            <w:vAlign w:val="center"/>
          </w:tcPr>
          <w:p w14:paraId="272BCF23" w14:textId="655E8181" w:rsidR="00567F1E" w:rsidRPr="004055C7" w:rsidRDefault="00C97885" w:rsidP="00C97885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</w:t>
            </w:r>
            <w:r w:rsidR="00E44403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he aluminium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half-</w:t>
            </w:r>
            <w:r w:rsidR="00C97306" w:rsidRPr="004055C7">
              <w:rPr>
                <w:rFonts w:ascii="Arial" w:hAnsi="Arial" w:cs="Arial"/>
                <w:sz w:val="22"/>
                <w:szCs w:val="22"/>
                <w:lang w:val="en-AU"/>
              </w:rPr>
              <w:t>cell labelled ‘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Anode</w:t>
            </w:r>
            <w:r w:rsidR="00C97306" w:rsidRPr="004055C7">
              <w:rPr>
                <w:rFonts w:ascii="Arial" w:hAnsi="Arial" w:cs="Arial"/>
                <w:sz w:val="22"/>
                <w:szCs w:val="22"/>
                <w:lang w:val="en-AU"/>
              </w:rPr>
              <w:t>’</w:t>
            </w:r>
          </w:p>
        </w:tc>
        <w:tc>
          <w:tcPr>
            <w:tcW w:w="1504" w:type="dxa"/>
            <w:vAlign w:val="center"/>
          </w:tcPr>
          <w:p w14:paraId="56B637B2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6FCF2EEA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7ECC1856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76CE9FA3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415DAAE6" w14:textId="77777777" w:rsidR="003E5356" w:rsidRPr="004055C7" w:rsidRDefault="003E5356" w:rsidP="00733D70">
      <w:pPr>
        <w:spacing w:after="120"/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174D538B" w14:textId="0CECD2F3" w:rsidR="00A95A8B" w:rsidRPr="004055C7" w:rsidRDefault="00A95A8B" w:rsidP="00733D70">
      <w:pPr>
        <w:spacing w:after="120"/>
        <w:ind w:left="144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(ii)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D958E0" w:rsidRPr="004055C7">
        <w:rPr>
          <w:rFonts w:ascii="Arial" w:hAnsi="Arial" w:cs="Arial"/>
          <w:sz w:val="22"/>
          <w:szCs w:val="22"/>
          <w:lang w:val="en-AU"/>
        </w:rPr>
        <w:t>Using the term oxidising agent in your answer, e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xplain your reasoning for identifying this </w:t>
      </w:r>
      <w:r w:rsidR="0029207F" w:rsidRPr="004055C7">
        <w:rPr>
          <w:rFonts w:ascii="Arial" w:hAnsi="Arial" w:cs="Arial"/>
          <w:sz w:val="22"/>
          <w:szCs w:val="22"/>
          <w:lang w:val="en-AU"/>
        </w:rPr>
        <w:t>as the anode.</w:t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29207F" w:rsidRPr="004055C7">
        <w:rPr>
          <w:rFonts w:ascii="Arial" w:hAnsi="Arial" w:cs="Arial"/>
          <w:sz w:val="22"/>
          <w:szCs w:val="22"/>
          <w:lang w:val="en-AU"/>
        </w:rPr>
        <w:tab/>
      </w:r>
      <w:r w:rsidR="00D958E0" w:rsidRPr="004055C7">
        <w:rPr>
          <w:rFonts w:ascii="Arial" w:hAnsi="Arial" w:cs="Arial"/>
          <w:sz w:val="22"/>
          <w:szCs w:val="22"/>
          <w:lang w:val="en-AU"/>
        </w:rPr>
        <w:t>(2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609CFD37" w14:textId="77777777" w:rsidTr="00690CE9">
        <w:tc>
          <w:tcPr>
            <w:tcW w:w="6978" w:type="dxa"/>
            <w:vAlign w:val="center"/>
          </w:tcPr>
          <w:p w14:paraId="42BE84DE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21FC217A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3E57F38D" w14:textId="77777777" w:rsidTr="00690CE9">
        <w:tc>
          <w:tcPr>
            <w:tcW w:w="6978" w:type="dxa"/>
            <w:vAlign w:val="center"/>
          </w:tcPr>
          <w:p w14:paraId="01AB1428" w14:textId="60FE2C25" w:rsidR="00567F1E" w:rsidRPr="004055C7" w:rsidRDefault="00C97885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hydrogen ions are a stronger oxidising agent than aluminium</w:t>
            </w:r>
            <w:r w:rsidR="00E44403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ions</w:t>
            </w:r>
          </w:p>
        </w:tc>
        <w:tc>
          <w:tcPr>
            <w:tcW w:w="1504" w:type="dxa"/>
            <w:vAlign w:val="center"/>
          </w:tcPr>
          <w:p w14:paraId="1B30E899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138259B8" w14:textId="77777777" w:rsidTr="00690CE9">
        <w:tc>
          <w:tcPr>
            <w:tcW w:w="6978" w:type="dxa"/>
            <w:vAlign w:val="center"/>
          </w:tcPr>
          <w:p w14:paraId="4F273B05" w14:textId="787333EC" w:rsidR="00567F1E" w:rsidRPr="004055C7" w:rsidRDefault="00C97885" w:rsidP="00E4440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so they (the hydrogen ions) accept electrons (to form hydrogen gas)</w:t>
            </w:r>
            <w:r w:rsidR="00E44403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from the aluminium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3142C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/ the </w:t>
            </w:r>
            <w:r w:rsidR="00E44403" w:rsidRPr="004055C7">
              <w:rPr>
                <w:rFonts w:ascii="Arial" w:hAnsi="Arial" w:cs="Arial"/>
                <w:sz w:val="22"/>
                <w:szCs w:val="22"/>
                <w:lang w:val="en-AU"/>
              </w:rPr>
              <w:t>aluminium is oxidised / aluminium loses electrons</w:t>
            </w:r>
          </w:p>
        </w:tc>
        <w:tc>
          <w:tcPr>
            <w:tcW w:w="1504" w:type="dxa"/>
            <w:vAlign w:val="center"/>
          </w:tcPr>
          <w:p w14:paraId="2F0FFDA4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5A8B4C9C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0AB892DB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65E69913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65748927" w14:textId="77777777" w:rsidR="00567F1E" w:rsidRPr="004055C7" w:rsidRDefault="00567F1E" w:rsidP="00733D70">
      <w:pPr>
        <w:spacing w:after="120"/>
        <w:ind w:left="1440" w:hanging="720"/>
        <w:rPr>
          <w:rFonts w:ascii="Arial" w:hAnsi="Arial" w:cs="Arial"/>
          <w:sz w:val="22"/>
          <w:szCs w:val="22"/>
          <w:lang w:val="en-AU"/>
        </w:rPr>
      </w:pPr>
    </w:p>
    <w:p w14:paraId="419839D6" w14:textId="77777777" w:rsidR="00AC2B4F" w:rsidRPr="004055C7" w:rsidRDefault="00AC2B4F">
      <w:pPr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  <w:r w:rsidRPr="004055C7">
        <w:rPr>
          <w:lang w:val="en-AU"/>
        </w:rPr>
        <w:br w:type="page"/>
      </w:r>
    </w:p>
    <w:p w14:paraId="134168EA" w14:textId="1B525BCB" w:rsidR="007D4236" w:rsidRPr="004055C7" w:rsidRDefault="00C22442" w:rsidP="0029207F">
      <w:pPr>
        <w:pStyle w:val="00shortanswerheading"/>
        <w:tabs>
          <w:tab w:val="clear" w:pos="9637"/>
          <w:tab w:val="right" w:pos="9026"/>
        </w:tabs>
      </w:pPr>
      <w:r w:rsidRPr="004055C7">
        <w:lastRenderedPageBreak/>
        <w:t>Question 29</w:t>
      </w:r>
      <w:r w:rsidR="003F2766" w:rsidRPr="004055C7">
        <w:tab/>
      </w:r>
      <w:r w:rsidR="002100EB" w:rsidRPr="004055C7">
        <w:t xml:space="preserve"> </w:t>
      </w:r>
      <w:r w:rsidR="00A30786" w:rsidRPr="004055C7">
        <w:t>(11</w:t>
      </w:r>
      <w:r w:rsidR="007D4236" w:rsidRPr="004055C7">
        <w:t xml:space="preserve"> marks)</w:t>
      </w:r>
    </w:p>
    <w:p w14:paraId="2423FA2D" w14:textId="77777777" w:rsidR="007D4236" w:rsidRPr="004055C7" w:rsidRDefault="007D4236" w:rsidP="007D4236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4490F2C9" w14:textId="55DCF268" w:rsidR="007D4236" w:rsidRPr="004055C7" w:rsidRDefault="00DF1849" w:rsidP="00DF1849">
      <w:pPr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The tertiary structure of</w:t>
      </w:r>
      <w:r w:rsidR="007D4236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 protein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s</w:t>
      </w:r>
      <w:r w:rsidR="007D4236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 is caused by a variety of types of bonding between side groups on the amino acids that make up the protein.</w:t>
      </w:r>
    </w:p>
    <w:p w14:paraId="68E4E926" w14:textId="77777777" w:rsidR="00DF1849" w:rsidRPr="004055C7" w:rsidRDefault="00DF1849" w:rsidP="00DF1849">
      <w:pPr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66D8217D" w14:textId="72B4587D" w:rsidR="00DF1849" w:rsidRPr="004055C7" w:rsidRDefault="00DF1849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(a) 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A2A26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Draw a labelled diagram to show 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how dispersion forces can occur between two side chains on a protein molecule.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B0235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(2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 marks)</w:t>
      </w:r>
    </w:p>
    <w:p w14:paraId="07BEE449" w14:textId="2700BE69" w:rsidR="007D4236" w:rsidRPr="004055C7" w:rsidRDefault="00553634" w:rsidP="007D423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443E8882" wp14:editId="31F4CE18">
                <wp:simplePos x="0" y="0"/>
                <wp:positionH relativeFrom="column">
                  <wp:posOffset>304800</wp:posOffset>
                </wp:positionH>
                <wp:positionV relativeFrom="paragraph">
                  <wp:posOffset>132080</wp:posOffset>
                </wp:positionV>
                <wp:extent cx="2057400" cy="1988820"/>
                <wp:effectExtent l="25400" t="25400" r="0" b="17780"/>
                <wp:wrapThrough wrapText="bothSides">
                  <wp:wrapPolygon edited="0">
                    <wp:start x="10667" y="-276"/>
                    <wp:lineTo x="9067" y="-276"/>
                    <wp:lineTo x="2667" y="3310"/>
                    <wp:lineTo x="-267" y="4138"/>
                    <wp:lineTo x="-267" y="4966"/>
                    <wp:lineTo x="1333" y="8552"/>
                    <wp:lineTo x="800" y="8552"/>
                    <wp:lineTo x="1333" y="9655"/>
                    <wp:lineTo x="3467" y="12966"/>
                    <wp:lineTo x="3733" y="17379"/>
                    <wp:lineTo x="5867" y="21517"/>
                    <wp:lineTo x="10133" y="21517"/>
                    <wp:lineTo x="10667" y="21517"/>
                    <wp:lineTo x="17600" y="17655"/>
                    <wp:lineTo x="18667" y="17379"/>
                    <wp:lineTo x="18133" y="15448"/>
                    <wp:lineTo x="16533" y="12966"/>
                    <wp:lineTo x="14933" y="8552"/>
                    <wp:lineTo x="10667" y="4138"/>
                    <wp:lineTo x="20533" y="1931"/>
                    <wp:lineTo x="20533" y="-276"/>
                    <wp:lineTo x="12000" y="-276"/>
                    <wp:lineTo x="10667" y="-276"/>
                  </wp:wrapPolygon>
                </wp:wrapThrough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7400" cy="1988820"/>
                          <a:chOff x="0" y="0"/>
                          <a:chExt cx="2287800" cy="1933735"/>
                        </a:xfrm>
                      </wpg:grpSpPr>
                      <wpg:grpSp>
                        <wpg:cNvPr id="54" name="Group 54"/>
                        <wpg:cNvGrpSpPr/>
                        <wpg:grpSpPr>
                          <a:xfrm>
                            <a:off x="0" y="7200"/>
                            <a:ext cx="1271904" cy="1030130"/>
                            <a:chOff x="1" y="226000"/>
                            <a:chExt cx="1272014" cy="1030585"/>
                          </a:xfrm>
                        </wpg:grpSpPr>
                        <wpg:grpSp>
                          <wpg:cNvPr id="56" name="Group 56"/>
                          <wpg:cNvGrpSpPr/>
                          <wpg:grpSpPr>
                            <a:xfrm>
                              <a:off x="237600" y="691200"/>
                              <a:ext cx="1034415" cy="565385"/>
                              <a:chOff x="0" y="0"/>
                              <a:chExt cx="1034415" cy="565385"/>
                            </a:xfrm>
                          </wpg:grpSpPr>
                          <pic:pic xmlns:pic="http://schemas.openxmlformats.org/drawingml/2006/picture">
                            <pic:nvPicPr>
                              <pic:cNvPr id="57" name="Picture 5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9551724">
                                <a:off x="0" y="50400"/>
                                <a:ext cx="1034415" cy="5149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pic:spPr>
                          </pic:pic>
                          <wps:wsp>
                            <wps:cNvPr id="58" name="Rectangle 58"/>
                            <wps:cNvSpPr/>
                            <wps:spPr>
                              <a:xfrm flipV="1">
                                <a:off x="223200" y="0"/>
                                <a:ext cx="227700" cy="218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9" name="Group 59"/>
                          <wpg:cNvGrpSpPr/>
                          <wpg:grpSpPr>
                            <a:xfrm>
                              <a:off x="1" y="226000"/>
                              <a:ext cx="1256509" cy="691100"/>
                              <a:chOff x="1" y="226000"/>
                              <a:chExt cx="1256509" cy="691100"/>
                            </a:xfrm>
                          </wpg:grpSpPr>
                          <wps:wsp>
                            <wps:cNvPr id="61" name="Straight Connector 61"/>
                            <wps:cNvCnPr/>
                            <wps:spPr>
                              <a:xfrm>
                                <a:off x="583200" y="576000"/>
                                <a:ext cx="117000" cy="3411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2" name="Freeform 62"/>
                            <wps:cNvSpPr/>
                            <wps:spPr>
                              <a:xfrm>
                                <a:off x="1" y="226000"/>
                                <a:ext cx="1256509" cy="443600"/>
                              </a:xfrm>
                              <a:custGeom>
                                <a:avLst/>
                                <a:gdLst>
                                  <a:gd name="connsiteX0" fmla="*/ 0 w 1051200"/>
                                  <a:gd name="connsiteY0" fmla="*/ 669600 h 669600"/>
                                  <a:gd name="connsiteX1" fmla="*/ 597600 w 1051200"/>
                                  <a:gd name="connsiteY1" fmla="*/ 590400 h 669600"/>
                                  <a:gd name="connsiteX2" fmla="*/ 835200 w 1051200"/>
                                  <a:gd name="connsiteY2" fmla="*/ 223200 h 669600"/>
                                  <a:gd name="connsiteX3" fmla="*/ 1051200 w 1051200"/>
                                  <a:gd name="connsiteY3" fmla="*/ 0 h 669600"/>
                                  <a:gd name="connsiteX0" fmla="*/ 0 w 1051200"/>
                                  <a:gd name="connsiteY0" fmla="*/ 669600 h 669600"/>
                                  <a:gd name="connsiteX1" fmla="*/ 597600 w 1051200"/>
                                  <a:gd name="connsiteY1" fmla="*/ 590400 h 669600"/>
                                  <a:gd name="connsiteX2" fmla="*/ 913579 w 1051200"/>
                                  <a:gd name="connsiteY2" fmla="*/ 340350 h 669600"/>
                                  <a:gd name="connsiteX3" fmla="*/ 1051200 w 1051200"/>
                                  <a:gd name="connsiteY3" fmla="*/ 0 h 669600"/>
                                  <a:gd name="connsiteX0" fmla="*/ 0 w 1256509"/>
                                  <a:gd name="connsiteY0" fmla="*/ 443600 h 443600"/>
                                  <a:gd name="connsiteX1" fmla="*/ 597600 w 1256509"/>
                                  <a:gd name="connsiteY1" fmla="*/ 364400 h 443600"/>
                                  <a:gd name="connsiteX2" fmla="*/ 913579 w 1256509"/>
                                  <a:gd name="connsiteY2" fmla="*/ 114350 h 443600"/>
                                  <a:gd name="connsiteX3" fmla="*/ 1256509 w 1256509"/>
                                  <a:gd name="connsiteY3" fmla="*/ 0 h 4436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256509" h="443600">
                                    <a:moveTo>
                                      <a:pt x="0" y="443600"/>
                                    </a:moveTo>
                                    <a:cubicBezTo>
                                      <a:pt x="229200" y="441200"/>
                                      <a:pt x="445337" y="419275"/>
                                      <a:pt x="597600" y="364400"/>
                                    </a:cubicBezTo>
                                    <a:cubicBezTo>
                                      <a:pt x="749863" y="309525"/>
                                      <a:pt x="803761" y="175083"/>
                                      <a:pt x="913579" y="114350"/>
                                    </a:cubicBezTo>
                                    <a:cubicBezTo>
                                      <a:pt x="1023397" y="53617"/>
                                      <a:pt x="1186309" y="62400"/>
                                      <a:pt x="1256509" y="0"/>
                                    </a:cubicBezTo>
                                  </a:path>
                                </a:pathLst>
                              </a:custGeom>
                              <a:noFill/>
                              <a:ln w="38100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63" name="Group 63"/>
                        <wpg:cNvGrpSpPr/>
                        <wpg:grpSpPr>
                          <a:xfrm>
                            <a:off x="489600" y="1144800"/>
                            <a:ext cx="1450174" cy="788935"/>
                            <a:chOff x="0" y="0"/>
                            <a:chExt cx="1450174" cy="788935"/>
                          </a:xfrm>
                        </wpg:grpSpPr>
                        <pic:pic xmlns:pic="http://schemas.openxmlformats.org/drawingml/2006/picture">
                          <pic:nvPicPr>
                            <pic:cNvPr id="64" name="Picture 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666929">
                              <a:off x="0" y="0"/>
                              <a:ext cx="1263015" cy="4991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4" name="Freeform 174"/>
                          <wps:cNvSpPr/>
                          <wps:spPr>
                            <a:xfrm>
                              <a:off x="194400" y="345600"/>
                              <a:ext cx="1255774" cy="443335"/>
                            </a:xfrm>
                            <a:custGeom>
                              <a:avLst/>
                              <a:gdLst>
                                <a:gd name="connsiteX0" fmla="*/ 0 w 1051200"/>
                                <a:gd name="connsiteY0" fmla="*/ 669600 h 669600"/>
                                <a:gd name="connsiteX1" fmla="*/ 597600 w 1051200"/>
                                <a:gd name="connsiteY1" fmla="*/ 590400 h 669600"/>
                                <a:gd name="connsiteX2" fmla="*/ 835200 w 1051200"/>
                                <a:gd name="connsiteY2" fmla="*/ 223200 h 669600"/>
                                <a:gd name="connsiteX3" fmla="*/ 1051200 w 1051200"/>
                                <a:gd name="connsiteY3" fmla="*/ 0 h 669600"/>
                                <a:gd name="connsiteX0" fmla="*/ 0 w 1051200"/>
                                <a:gd name="connsiteY0" fmla="*/ 669600 h 669600"/>
                                <a:gd name="connsiteX1" fmla="*/ 597600 w 1051200"/>
                                <a:gd name="connsiteY1" fmla="*/ 590400 h 669600"/>
                                <a:gd name="connsiteX2" fmla="*/ 913579 w 1051200"/>
                                <a:gd name="connsiteY2" fmla="*/ 340350 h 669600"/>
                                <a:gd name="connsiteX3" fmla="*/ 1051200 w 1051200"/>
                                <a:gd name="connsiteY3" fmla="*/ 0 h 669600"/>
                                <a:gd name="connsiteX0" fmla="*/ 0 w 1256509"/>
                                <a:gd name="connsiteY0" fmla="*/ 443600 h 443600"/>
                                <a:gd name="connsiteX1" fmla="*/ 597600 w 1256509"/>
                                <a:gd name="connsiteY1" fmla="*/ 364400 h 443600"/>
                                <a:gd name="connsiteX2" fmla="*/ 913579 w 1256509"/>
                                <a:gd name="connsiteY2" fmla="*/ 114350 h 443600"/>
                                <a:gd name="connsiteX3" fmla="*/ 1256509 w 1256509"/>
                                <a:gd name="connsiteY3" fmla="*/ 0 h 4436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256509" h="443600">
                                  <a:moveTo>
                                    <a:pt x="0" y="443600"/>
                                  </a:moveTo>
                                  <a:cubicBezTo>
                                    <a:pt x="229200" y="441200"/>
                                    <a:pt x="445337" y="419275"/>
                                    <a:pt x="597600" y="364400"/>
                                  </a:cubicBezTo>
                                  <a:cubicBezTo>
                                    <a:pt x="749863" y="309525"/>
                                    <a:pt x="803761" y="175083"/>
                                    <a:pt x="913579" y="114350"/>
                                  </a:cubicBezTo>
                                  <a:cubicBezTo>
                                    <a:pt x="1023397" y="53617"/>
                                    <a:pt x="1186309" y="62400"/>
                                    <a:pt x="1256509" y="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Rectangle 175"/>
                          <wps:cNvSpPr/>
                          <wps:spPr>
                            <a:xfrm rot="614871" flipV="1">
                              <a:off x="792000" y="252000"/>
                              <a:ext cx="225058" cy="19029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" name="Straight Connector 176"/>
                          <wps:cNvCnPr/>
                          <wps:spPr>
                            <a:xfrm>
                              <a:off x="770400" y="230400"/>
                              <a:ext cx="228440" cy="34126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0" name="Text Box 180"/>
                        <wps:cNvSpPr txBox="1"/>
                        <wps:spPr>
                          <a:xfrm rot="19858426">
                            <a:off x="429879" y="918917"/>
                            <a:ext cx="1291411" cy="22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29D95C" w14:textId="77777777" w:rsidR="00AA3479" w:rsidRPr="001B2885" w:rsidRDefault="00AA3479" w:rsidP="00553634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 w:rsidRPr="001B2885"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Dispersion forces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 Box 181"/>
                        <wps:cNvSpPr txBox="1"/>
                        <wps:spPr>
                          <a:xfrm>
                            <a:off x="1144800" y="0"/>
                            <a:ext cx="1143000" cy="22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8487F5" w14:textId="77777777" w:rsidR="00AA3479" w:rsidRPr="001B2885" w:rsidRDefault="00AA3479" w:rsidP="00553634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Peptide chain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3E8882" id="Group 53" o:spid="_x0000_s1048" style="position:absolute;left:0;text-align:left;margin-left:24pt;margin-top:10.4pt;width:162pt;height:156.6pt;z-index:251821056;mso-width-relative:margin;mso-height-relative:margin" coordsize="22878,19337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6v/SzMz/zMzM/8zMzP/MzMz/zNLh//b/////&#10;////////////////////////////////////////////////////////////////////////////&#10;/////////////+XXzP/MzMz/zMzM/8zMzP/Mx9L/5f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6v/SzMz/zMzM/8zMzP/MzMz/zNLh//b/&#10;////////////////////////////////////////////////////////////////////////////&#10;/////////////////+XXzP/MzMz/zMzM/8zMzP/Mx9L/5f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6v/SzMz/zMzM/8zMzP/MzMz/zNLh&#10;//b/////////////////////////////////////////////////////////////////////////&#10;/////////////////////+XXzP/MzMz/zMzM/8zMzP/Mx9L/5f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zJH/AAAA/wAAAP8AAAD/AAAA/wAAQP/H8///////////////////&#10;////////////////////////////////////////////////////////////////////////8/+R&#10;LQD/AAAA/wAAAP8AAAD/AAAA/4nH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zJH/AAAA/wAAAP8AAAD/AAAA/wAAQP/H8///////////////&#10;////////////////////////////////////////////////////////////////////////////&#10;8/+RLQD/AAAA/wAAAP8AAAD/AAAA/4nH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zJH/AAAA/wAAAP8AAAD/AAAA/wAAQP/H8///////////&#10;////////////////////////////////////////////////////////////////////////////&#10;////8/+RLQD/AAAA/wAAAP8AAAD/AAAA/4nH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v7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H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H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H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z/0vv/////////////////////////////////////////////////////////&#10;//////////////////////////////////v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z/0vv/////////////////////////////////////////////////////&#10;//////////////////////////////////////v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z/0vv/////////////////////////////////////////////////&#10;//////////////////////////////////////////v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AA&#10;/1Bwgf+JiYn/iYmJ/4mJif+JiYn/iYmJ/4mJif+JiYn/iYmJ/4mJif+JiYn/iYmJ/4mJif+JiYn/&#10;iYmJ/4mJif+JiYn/iYl6/0AA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AA/1Bwgf+JiYn/iYmJ/4mJif+JiYn/iYmJ/4mJif+JiYn/iYmJ/4mJif+JiYn/iYmJ/4mJif+J&#10;iYn/iYmJ/4mJif+JiYn/iYl6/0AA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AA/1Bwgf+JiYn/iYmJ/4mJif+JiYn/iYmJ/4mJif+JiYn/iYmJ/4mJif+JiYn/iYmJ/4mJ&#10;if+JiYn/iYmJ/4mJif+JiYn/iYl6/0AA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AP8AAAD/AAAA/wAA&#10;AP8AAAD/AAAA/wAAAP8AAAD/AAAA/wAAAP8AAAD/AAAA/wAAAP8AAAD/AAAA/wAAAP8AAAD/AAAA&#10;/wAAAP8AA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AP8AAAD/AAAA&#10;/wAAAP8AAAD/AAAA/wAAAP8AAAD/AAAA/wAAAP8AAAD/AAAA/wAAAP8AAAD/AAAA/wAAAP8AAAD/&#10;AAAA/wAAAP8AA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AP8AAAD/&#10;AAAA/wAAAP8AAAD/AAAA/wAAAP8AAAD/AAAA/wAAAP8AAAD/AAAA/wAAAP8AAAD/AAAA/wAAAP8A&#10;AAD/AAAA/wAAAP8AA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AD/AAAA/wAAAP8AAAD/AAAA/wAAAP8A&#10;AAD/AAAA/wAAAP8AAAD/AAAA/wAAAP8AAAD/AAAA/wAAAP8AAAD/AAAA/wAAAP8AAAD/AA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AD/AAAA/wAAAP8AAAD/AAAA/wAA&#10;AP8AAAD/AAAA/wAAAP8AAAD/AAAA/wAAAP8AAAD/AAAA/wAAAP8AAAD/AAAA/wAAAP8AAAD/AA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AD/AAAA/wAAAP8AAAD/AAAA&#10;/wAAAP8AAAD/AAAA/wAAAP8AAAD/AAAA/wAAAP8AAAD/AAAA/wAAAP8AAAD/AAAA/wAAAP8AAAD/&#10;AA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wAAAP8AAAD/AAAA/wAAAP8AAAD/AAAA/wAAAP8AAAD/&#10;AAAA/wAAAP8AAAD/AAAA/wAAAP8AAAD/AAAA/wAAAP8AAAD/AAAA/wAA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AA/wAAAP8AAAD/AAAA/wAAAP8AAAD/AAAA/wAAAP8A&#10;AAD/AAAA/wAAAP8AAAD/AAAA/wAAAP8AAAD/AAAA/wAAAP8AAAD/AAAA/wAA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AA/wAAAP8AAAD/AAAA/wAAAP8AAAD/AAAA/wAA&#10;AP8AAAD/AAAA/wAAAP8AAAD/AAAA/wAAAP8AAAD/AAAA/wAAAP8AAAD/AAAA/wAA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AP8AAAD/AAAA/wAAAP8AAAD/AAAA/wAAAP8AAAD/AAAA/wAAAP8AAAD/AAAA&#10;/wAAAP8AAAD/AAAA/wAAAP8AAAD/AAAA/wAAAP8AA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AP8AAAD/AAAA/wAAAP8AAAD/AAAA/wAAAP8AAAD/AAAA/wAAAP8AAAD/&#10;AAAA/wAAAP8AAAD/AAAA/wAAAP8AAAD/AAAA/wAAAP8AA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AP8AAAD/AAAA/wAAAP8AAAD/AAAA/wAAAP8AAAD/AAAA/wAAAP8A&#10;AAD/AAAA/wAAAP8AAAD/AAAA/wAAAP8AAAD/AAAA/wAAAP8AA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C3/t+Hu//bz7v/u7u7/7u7u/+7u7v/u7u7/7u7u/+7u7v/u7u7/7u7u/+7u7v/u7u7/7u7u/+7u&#10;7v/u7u7/7u7u/+7u8//28+H/iU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C3/t+Hu//bz7v/u7u7/7u7u/+7u7v/u7u7/7u7u/+7u7v/u7u7/7u7u/+7u7v/u7u7/7u7u&#10;/+7u7v/u7u7/7u7u/+7u8//28+H/iU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C3/t+Hu//bz7v/u7u7/7u7u/+7u7v/u7u7/7u7u/+7u7v/u7u7/7u7u/+7u7v/u7u7/&#10;7u7u/+7u7v/u7u7/7u7u/+7u8//28+H/iU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7+/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x/P/////////////////////////////////////////////////////////////&#10;//////////////////////////////P/l1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x/P/////////////////////////////////////////////////////////&#10;//////////////////////////////////P/l1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x/P/////////////////////////////////////////////////////&#10;//////////////////////////////////////P/l1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Xpf8AAAD/AAAA/wAAAP8AAAD/AABn/9L2&#10;////////////////////////////////////////////////////////////////////////////&#10;///////////////z/55cAP8AAAD/AAAA/wAAAP8AAAD/l9L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Xpf8AAAD/AAAA/wAAAP8AAAD/AABn&#10;/9L2////////////////////////////////////////////////////////////////////////&#10;///////////////////z/55cAP8AAAD/AAAA/wAAAP8AAAD/l9L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Xpf8AAAD/AAAA/wAAAP8AAAD/&#10;AABn/9L2////////////////////////////////////////////////////////////////////&#10;///////////////////////z/55cAP8AAAD/AAAA/wAAAP8AAAD/l9L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LCw/0BAQP9AQED/QEBA/3Bwc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NDQ/0BAQP9AQED/QEBA/1BQ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0BAQP9AQED/QEBA/0BAQ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Vlf8AAAD/AAAA/wAAAP9AQE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V&#10;lZX/AAAA/wAAAP8AAAD/QEB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ZWV/wAAAP8AAAD/&#10;AAAA/0BA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Vlf8AAAD/AAAA/wAAAP9AQE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VlZX/AAAA/wAAAP8AAAD/QEB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ZWV/wAAAP8AAAD/AAAA/0BAQ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WVlf8AAAD/AAAA/wAAAP9AQE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VlZX/AAAA/wAA&#10;AP8AAAD/QEB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ZWV/wAAAP8AAAD/AAAA/0BA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WVlf8AAAD/AAAA/wAAAP9AQE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VlZX/AAAA/wAAAP8AAAD/QEB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LCw/0BAQP9AQED/QEBA/3Bwc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NDQ/0BAQP9AQED/QEBA/1BQ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0BAQP9AQED/QEBA/0BAQP/w8P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7//v/+//7/////////////////////////////////////////////////////&#10;///////////////////////////////////////////////////76v/SzMz/zMzM/8zMzP/MzMz/&#10;zNLh//b/////////////////////////////////////////////////////////////////////&#10;/////////////////////////+XXzP/MzMz/zMzM/8zMzP/Mx9L/5f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u5f/MwrL/l4l6/2dcUP9ALS3/AAAA/wAAAP8AAAD/AC0t/1BcZ/+Bl6X/x9fl&#10;//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u5f/MwrL/l4l6/2dcUP9ALS3/AAAA/wAAAP8AAAD/AC0t/1BcZ/+Bl6X/&#10;x9fl//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u5f/MwrL/l4l6/2dcUP9ALS3/AAAA/wAAAP8AAAD/AC0t/1BcZ/+B&#10;l6X/x9fl//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/3Mer/3pcQP8A&#10;AAD/AAAA/wAAAP8AAAD/AAAA/wAAAP8AAAD/AAAA/wAAAP8AAAD/AAAA/wAAAP8AAFD/iavH/+7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/3Mer/3pc&#10;QP8AAAD/AAAA/wAAAP8AAAD/AAAA/wAAAP8AAAD/AAAA/wAAAP8AAAD/AAAA/wAAAP8AAFD/iavH&#10;/+7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/3Mer&#10;/3pcQP8AAAD/AAAA/wAAAP8AAAD/AAAA/wAAAP8AAAD/AAAA/wAAAP8AAAD/AAAA/wAAAP8AAFD/&#10;iavH/+7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Mkf8AAAD/AAAA/wAAAP8AAAD/AABA/8fz////////////////////&#10;///////////////////////////////////////////////////////////////////////z/5Et&#10;AP8AAAD/AAAA/wAAAP8AAAD/icfu////////////////////////////////////////////////&#10;//////////////////////////////////////////////////7+/v/+/v7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4cL/ekAA/wAAAP8AAAD/AAAA/wAAAP8AAAD/&#10;AAAA/wAAAP8AAAD/AAAA/wAAAP8AAAD/AAAA/wAAAP8AAAD/AAAA/wAAAP8AAFD/nsL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4cL/ekAA/wAAAP8AAAD/AAAA/wAAAP8A&#10;AAD/AAAA/wAAAP8AAAD/AAAA/wAAAP8AAAD/AAAA/wAAAP8AAAD/AAAA/wAAAP8AAFD/nsL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4cL/ekAA/wAAAP8AAAD/AAAA/wAA&#10;AP8AAAD/AAAA/wAAAP8AAAD/AAAA/wAAAP8AAAD/AAAA/wAAAP8AAAD/AAAA/wAAAP8AAFD/nsL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7//v/+//7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soH/AAAA/wAAAP8AAAD/AAAA/wAAAP8AAAD/AAAA/wAAAP8AAAD/AAAA&#10;/wAAAP8AAAD/AAAA/wAAAP8AAAD/AAAA/wAAAP8AAAD/AAAA/wAAAP9Qib3/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soH/AAAA/wAAAP8AAAD/AAAA/wAAAP8AAAD/AAAA/wAAAP8AAAD/&#10;AAAA/wAAAP8AAAD/AAAA/wAAAP8AAAD/AAAA/wAAAP8AAAD/AAAA/wAAAP9Qib3/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soH/AAAA/wAAAP8AAAD/AAAA/wAAAP8AAAD/AAAA/wAAAP8A&#10;AAD/AAAA/wAAAP8AAAD/AAAA/wAAAP8AAAD/AAAA/wAAAP8AAAD/AAAA/wAAAP9Qib3/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7////+///+//7//v/+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/H&#10;l1z/AAAA/wAAAP8AAAD/AAAA/wAAAP8AAAD/AAAA/wAAAP8AAC3/XGdw/4GJif+RkZH/iYF6/1xQ&#10;Lf8AAAD/AAAA/wAAAP8AAAD/AAAA/wAAAP8AAAD/AAAA/1CJw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/Hl1z/AAAA/wAAAP8AAAD/AAAA/wAAAP8AAAD/AAAA/wAAAP8AAC3/XGdw/4GJif+RkZH/iYF6&#10;/1xQLf8AAAD/AAAA/wAAAP8AAAD/AAAA/wAAAP8AAAD/AAAA/1CJw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/Hl1z/AAAA/wAAAP8AAAD/AAAA/wAAAP8AAAD/AAAA/wAAAP8AAC3/XGdw/4GJif+RkZH/&#10;iYF6/1xQLf8AAAD/AAAA/wAAAP8AAAD/AAAA/wAAAP8AAAD/AAAA/1CJw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+/////v///v/+//7//v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kVD/AAAA/wAAAP8AAAD/&#10;AAAA/wAAAP8AAAD/AAAt/3qXq//S4er/+///////////////////////////////9u7c/7KXcP8A&#10;AAD/AAAA/wAAAP8AAAD/AAAA/wAAAP8AAAD/erf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kVD/AAAA/wAAAP8A&#10;AAD/AAAA/wAAAP8AAAD/AAAt/3qXq//S4er/+///////////////////////////////9u7c/7KX&#10;cP8AAAD/AAAA/wAAAP8AAAD/AAAA/wAAAP8AAAD/erf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kVD/AAAA/wAA&#10;AP8AAAD/AAAA/wAAAP8AAAD/AAAt/3qXq//S4er/+///////////////////////////////9u7c&#10;/7KXcP8AAAD/AAAA/wAAAP8AAAD/AAAA/wAAAP8AAAD/erf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v////7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vYH/AAAA/wAAAP8AAAD/AAAA/wAAAP8AAAD/LWeX&#10;/+H2////////////////////////////////////////////////////////++7S/4lcAP8AAAD/&#10;AAAA/wAAAP8AAAD/AAAA/wAAQP/C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vYH/AAAA/wAAAP8AAAD/AAAA/wAAAP8AAAD/&#10;LWeX/+H2////////////////////////////////////////////////////////++7S/4lcAP8A&#10;AAD/AAAA/wAAAP8AAAD/AAAA/wAAQP/C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vYH/AAAA/wAAAP8AAAD/AAAA/wAAAP8A&#10;AAD/LWeX/+H2////////////////////////////////////////////////////////++7S/4lc&#10;AP8AAAD/AAAA/wAAAP8AAAD/AAAA/wAAQP/C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tL/ZwAA/wAAAP8AAAD/AAAA/wAAAP8AAAD/QIG3//b/////////////////&#10;//////////////////////////////////////////////////////P/pWcA/wAAAP8AAAD/AAAA&#10;/wAAAP8AAAD/LXq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tL/ZwAA/wAAAP8AAAD/AAAA/wAAAP8AAAD/QIG3//b/////////////&#10;//////////////////////////////////////////////////////////P/pWcA/wAAAP8AAAD/&#10;AAAA/wAAAP8AAAD/LXq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tL/ZwAA/wAAAP8AAAD/AAAA/wAAAP8AAAD/QIG3//b/////////&#10;//////////////////////////////////////////////////////////////P/pWcA/wAAAP8A&#10;AAD/AAAA/wAAAP8AAAD/LXq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+/////v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pdc/wAAAP8AAAD/AAAA/wAAAP8AAAD/LXCy//b/////////////////////////////////////&#10;///////////////////////////////////////////2zP9cAAD/AAAA/wAAAP8AAAD/AAAA/wAA&#10;UP/H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pdc/wAAAP8AAAD/AAAA/wAAAP8AAAD/LXCy//b/////////////////////////////////&#10;///////////////////////////////////////////////2zP9cAAD/AAAA/wAAAP8AAAD/AAAA&#10;/wAAUP/H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pdc/wAAAP8AAAD/AAAA/wAAAP8AAAD/LXCy//b/////////////////////////////&#10;///////////////////////////////////////////////////2zP9cAAD/AAAA/wAAAP8AAAD/&#10;AAAA/wAAUP/H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v////7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S/1wAAP8AAAD/AAAA&#10;/wAAAP8AAAD/AABw/9f7////////////////////////////////////////////////////////&#10;////////////////////////////////3Ktw/wAAAP8AAAD/AAAA/wAAAP8AAAD/cKv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S/1wAAP8AAAD/&#10;AAAA/wAAAP8AAAD/AABw/9f7////////////////////////////////////////////////////&#10;////////////////////////////////////3Ktw/wAAAP8AAAD/AAAA/wAAAP8AAAD/cKv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S/1wAAP8A&#10;AAD/AAAA/wAAAP8AAAD/AABw/9f7////////////////////////////////////////////////&#10;////////////////////////////////////////3Ktw/wAAAP8AAAD/AAAA/wAAAP8AAAD/cKv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7////+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GycP8AAAD/AAAA/wAAAP8AAAD/AAAA&#10;/3Cy4f//////////////////////////////////////////////////////////////////////&#10;///////////////////////71/9nAAD/AAAA/wAAAP8AAAD/AAAA/wBAl//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GycP8AAAD/AAAA/wAAAP8AAAD/&#10;AAAA/3Cy4f//////////////////////////////////////////////////////////////////&#10;///////////////////////////71/9nAAD/AAAA/wAAAP8AAAD/AAAA/wBAl//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7+///+/v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+eUAD/AAAA/wAAAP8AAAD/AAAA/wAAZ//X+///////////&#10;////////////////////////////////////////////////////////////////////////////&#10;////////////zJFA/wAAAP9AUGf/iZel/8LM3P/q8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+eUAD/AAAA/wAAAP8AAAD/AAAA/wAAZ//X+///////&#10;////////////////////////////////////////////////////////////////////////////&#10;////////////////zJFA/wAAAP9AUGf/iZel/8LM3P/q8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+//7//v/+///+/v///v7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sz/XAAA/wAAAP8AAAD/AAAA/wAAAP9AicL/////////////////////////////&#10;////////////////////////////////////////////////////////////////////////////&#10;9v/z9v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sz/XAAA/wAAAP8AAAD/AAAA/wAAAP9AicL/////////////////////////&#10;////////////////////////////////////////////////////////////////////////////&#10;////9v/z9v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tee&#10;/wAAAP8AAAD/AAAA/wAAAP8AAAD/l8z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tee/wAAAP8AAAD/AAAA/wAAAP8AAAD/l8z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elZ/8AAAD/AAAA/wAA&#10;AP8AAAD/AABQ/8f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elZ/8AAAD/AAAA&#10;/wAAAP8AAAD/AABQ/8f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yXUP8AAAD/AAAA/wAAAP8AAAD/AFCX//P/////////////////////////////////&#10;////////////////////////////////////////////////////////////////////////////&#10;////////////////////////////////////////////////////////////////////////////&#10;//////////////////////////////////////////////////////////8WFhb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+XUAD/&#10;AAAA/wAAAP8AAAD/AAAA/wAAev/q////////////////////////////////////////////////&#10;////////////////////////////////////////////////////////////////////////////&#10;////////////////////////////////////////////////////////////////////////////&#10;////////////////////////////////////////////FhYW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5FQ/wAAAP8AAAD/AAAA&#10;/wAAAP8AUJf/8///////////////////////////////////////////////////////////////&#10;////////////////////////////////////////////////////////////////////////////&#10;////////////////////////////////////////////////////////////////////////////&#10;/////////////////////////////8XFxf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KXXP8AAAD/AAAA/wAAAP8AAAD/AECX/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KXXP8AAAD/AAAA/wAAAP8AAAD/AECX&#10;/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KXXP8AAAD/AAAA/wAAAP8AAAD/&#10;AECX/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Lf+34e7/9vPu/+7u7v/u7u7/7u7u/+7u7v/u7u7/7u7u/+7u7v/u7u7/7u7u/+7u7v/u7u7/7u7u&#10;/+7u7v/u7u7/7u7z//bz4f+JQAD/AAAA/wAAAP8AAAD/AAAA/5HM7v//////////////////////&#10;////////////////////////////////////////////////////////////////////////////&#10;/v7///7+//7//v/+//7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l1D/AAAA/wAAAP8AAAD/AAAA/wBQl//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l1D/AAAA/wAAAP8AAAD/AAAA/wBQl//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l1D/AAAA/wAAAP8AAAD/AAAA/wBQl//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7+///+/v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Ktw/wAAAP8AAAD/AAAA/wAAAP8AAFz/0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Ktw/wAAAP8AAAD/AAAA/wAAAP8AAFz/0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Ktw/wAAAP8AAAD/AAAA/wAAAP8AAFz/0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7////+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S&#10;l/8AAAD/AAAA/wAAAP8AAAD/AAAt/7fl+///////////////////////////////////////////&#10;//////////////////////////////////////////////////////////////////v29v/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Sl/8AAAD/AAAA/wAAAP8AAAD/AAAt/7fl+///////////////////////////////////////&#10;//////////////////////////////////////////////////////////////////////v29v/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Sl/8AAAD/AAAA/wAAAP8AAAD/AAAt/7fl+///////////////////////////////////&#10;//////////////////////////////////////////////////////////////////////////v2&#10;9v/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+/////v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8f/UAAA/wAAAP8A&#10;AAD/AAAA/wAAAP96t+X/////////////////////////////////////////////////////////&#10;////////////////////////////////////////////////3P9wAAD/AC1A/3CBkf+ywsz/5e7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8f/UAAA/wAA&#10;AP8AAAD/AAAA/wAAAP96t+X/////////////////////////////////////////////////////&#10;////////////////////////////////////////////////////3P9wAAD/AC1A/3CBkf+ywsz/&#10;5e7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8f/UAAA&#10;/wAAAP8AAAD/AAAA/wAAAP96t+X/////////////////////////////////////////////////&#10;////////////////////////////////////////////////////////3P9wAAD/AC1A/3CBkf+y&#10;wsz/5e7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v////7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/5FAAP8AAAD/AAAA/wAAAP8AAAD/&#10;AFyl//b/////////////////////////////////////////////////////////////////////&#10;///////////////////////////////23KX/AA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/5FAAP8AAAD/AAAA/wAAAP8A&#10;AAD/AFyl//b/////////////////////////////////////////////////////////////////&#10;///////////////////////////////////23KX/AA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/5FAAP8AAAD/AAAA/wAA&#10;AP8AAAD/AFyl//b/////////////////////////////////////////////////////////////&#10;///////////////////////////////////////23KX/AA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nlz/AAAA/wAAAP8AAAD/AAAA/wAAQP+96v//////&#10;////////////////////////////////////////////////////////////////////////////&#10;////////////////x5FQ/wAAAP8AAAD/AAAA/wAAAP8AAED/t+X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nlz/AAAA/wAAAP8AAAD/AAAA/wAAQP+96v//&#10;////////////////////////////////////////////////////////////////////////////&#10;////////////////////x5FQ/wAAAP8AAAD/AAAA/wAAAP8AAED/t+X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nlz/AAAA/wAAAP8AAAD/AAAA/wAAQP+9&#10;6v//////////////////////////////////////////////////////////////////////////&#10;////////////////////////x5FQ/wAAAP8AAAD/AAAA/wAAAP8AAED/t+X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+&#10;/////v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q9/y0AAP8AAAD/AAAA/wAAAP8AAAD/QInH////////////////////&#10;//////////////////////////////////////////////////////////////////////////bS&#10;/1wAAP8AAAD/AAAA/wAAAP8AAAD/AECX/+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q9/y0AAP8AAAD/AAAA/wAAAP8AAAD/QInH////////////////&#10;////////////////////////////////////////////////////////////////////////////&#10;//bS/1wAAP8AAAD/AAAA/wAAAP8AAAD/AECX/+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q9/y0AAP8AAAD/AAAA/wAAAP8AAAD/QInH////////////&#10;////////////////////////////////////////////////////////////////////////////&#10;//////bS/1wAAP8AAAD/AAAA/wAAAP8AAAD/AECX/+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v/+//7//v///v////7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+rZwD/AAAA/wAAAP8AAAD/AAAA/wAALf+y4fv/////////////////////////////&#10;/////////////////////////////////////////////////////////8KJQP8AAAD/AAAA/wAA&#10;AP8AAAD/AAAA/3Cy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+rZwD/AAAA/wAAAP8AAAD/AAAA/wAALf+y4fv/////////////////////////&#10;/////////////////////////////////////////////////////////////8KJQP8AAAD/AAAA&#10;/wAAAP8AAAD/AAAA/3Cy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+rZwD/AAAA/wAAAP8AAAD/AAAA/wAALf+y4fv/////////////////////&#10;/////////////////////////////////////////////////////////////////8KJQP8AAAD/&#10;AAAA/wAAAP8AAAD/AAAA/3Cy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7//v/+//7///7////+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e&#10;/wAAAP8AAAD/AAAA/wAAAP8AAAD/AABn/8zu////////////////////////////////////////&#10;/////////////////////////////////////+7Ml/8AAAD/AAAA/wAAAP8AAAD/AAAA/wAAXP/S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e/wAAAP8AAAD/AAAA/wAAAP8AAAD/AABn/8zu////////////////////////////////////&#10;/////////////////////////////////////////+7Ml/8AAAD/AAAA/wAAAP8AAAD/AAAA/wAA&#10;XP/S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e/wAAAP8AAAD/AAAA/wAAAP8AAAD/AABn/8zu////////////////////////////////&#10;/////////////////////////////////////////////+7Ml/8AAAD/AAAA/wAAAP8AAAD/AAAA&#10;/wAAXP/S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+//7//v/+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+lXAD/AAAA/wAA&#10;AP8AAAD/AAAA/wAAAP8AAGf/wuX7////////////////////////////////////////////////&#10;/////////////////+7Sq/8tAAD/AAAA/wAAAP8AAAD/AAAA/wAAAP9cnt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+lXAD/AAAA&#10;/wAAAP8AAAD/AAAA/wAAAP8AAGf/wuX7////////////////////////////////////////////&#10;/////////////////////+7Sq/8tAAD/AAAA/wAAAP8AAAD/AAAA/wAAAP9cnt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+lXAD/&#10;AAAA/wAAAP8AAAD/AAAA/wAAAP8AAGf/wuX7////////////////////////////////////////&#10;/////////////////////////+7Sq/8tAAD/AAAA/wAAAP8AAAD/AAAA/wAAAP9cnt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+/v7//v7+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q9/0AAAP8AAAD/AAAA/wAAAP8A&#10;AAD/AAAA/wAALf+JstL/9v////////////////////////////////////////////////vq/7eR&#10;Z/8AAAD/AAAA/wAAAP8AAAD/AAAA/wAAAP8AQJH/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q9/0AAAP8AAAD/AAAA/wAA&#10;AP8AAAD/AAAA/wAALf+JstL/9v////////////////////////////////////////////////vq&#10;/7eRZ/8AAAD/AAAA/wAAAP8AAAD/AAAA/wAAAP8AQJH/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q9/0AAAP8AAAD/AAAA&#10;/wAAAP8AAAD/AAAA/wAALf+JstL/9v//////////////////////////////////////////////&#10;//vq/7eRZ/8AAAD/AAAA/wAAAP8AAAD/AAAA/wAAAP8AQJH/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7//v/+//7/&#10;/v7+//7+/v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x5H/AAAA/wAAAP8AAAD/AAAA/wAAAP8AAAD/&#10;AAAA/wAAQP+Bl6v/x9fh/+7z9v/7+/////////v28//l3Mz/q5d6/y0AAP8AAAD/AAAA/wAAAP8A&#10;AAD/AAAA/wAAAP8AAED/ve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x5H/AAAA/wAAAP8AAAD/AAAA/wAAAP8A&#10;AAD/AAAA/wAAQP+Bl6v/x9fh/+7z9v/7+/////////v28//l3Mz/q5d6/y0AAP8AAAD/AAAA/wAA&#10;AP8AAAD/AAAA/wAAAP8AAED/ve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x5H/AAAA/wAAAP8AAAD/AAAA/wAA&#10;AP8AAAD/AAAA/wAAQP+Bl6v/x9fh/+7z9v/7+/////////v28//l3Mz/q5d6/y0AAP8AAAD/AAAA&#10;/wAAAP8AAAD/AAAA/wAAAP8AAED/ve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+//7//v/+//7+/v/+/v7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yygf8AAAD/AAAA/wAAAP8AAAD/AAAA/wAAAP8AAAD/AAAA&#10;/wAAAP8AAAD/AAAA/wAAAP8AAAD/AAAA/wAAAP8AAAD/AAAA/wAAAP8AAAD/AAAA/wAAAP8AAC3/&#10;pdL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yygf8AAAD/AAAA/wAAAP8AAAD/AAAA/wAAAP8AAAD/&#10;AAAA/wAAAP8AAAD/AAAA/wAAAP8AAAD/AAAA/wAAAP8AAAD/AAAA/wAAAP8AAAD/AAAA/wAAAP8A&#10;AC3/pdL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yygf8AAAD/AAAA/wAAAP8AAAD/AAAA/wAAAP8A&#10;AAD/AAAA/wAAAP8AAAD/AAAA/wAAAP8AAAD/AAAA/wAAAP8AAAD/AAAA/wAAAP8AAAD/AAAA/wAA&#10;AP8AAC3/pdL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v/+//7//v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cKR/wAAAP8AAAD/AAAA/wAAAP8AAAD/AAAA/wAAAP8AAAD/AAAA/wAA&#10;AP8AAAD/AAAA/wAAAP8AAAD/AAAA/wAAAP8AAAD/AAAA/wAAAP8AAGf/veH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cKR/wAAAP8AAAD/AAAA/wAAAP8AAAD/AAAA/wAAAP8AAAD/AAAA&#10;/wAAAP8AAAD/AAAA/wAAAP8AAAD/AAAA/wAAAP8AAAD/AAAA/wAAAP8AAGf/veH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cKR/wAAAP8AAAD/AAAA/wAAAP8AAAD/AAAA/wAAAP8AAAD/&#10;AAAA/wAAAP8AAAD/AAAA/wAAAP8AAAD/AAAA/wAAAP8AAAD/AAAA/wAAAP8AAGf/veH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89KX/wAA&#10;AP8AAAD/AAAA/wAAAP8AAFD/x/P/////////////////////////////////////////////////&#10;//////////////////////////////////////////P/l1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5cz/iVwt/wAAAP8AAAD/AAAA/wAAAP8AAAD/AAAA/wAAAP8AAAD/AAAA/wAAAP8A&#10;AAD/AAAA/wAAAP8AAAD/AAAA/wAAAP96nsL/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5cz/iVwt/wAAAP8AAAD/AAAA/wAAAP8AAAD/AAAA/wAAAP8AAAD/AAAA/wAA&#10;AP8AAAD/AAAA/wAAAP8AAAD/AAAA/wAAAP96nsL/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5cz/iVwt/wAAAP8AAAD/AAAA/wAAAP8AAAD/AAAA/wAAAP8AAAD/AAAA&#10;/wAAAP8AAAD/AAAA/wAAAP8AAAD/AAAA/wAAAP96nsL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5dL/q5eB/1AtAP8AAAD/AAAA/wAAAP8AAAD/AAAA/wAAAP8AAAD/AAAA/wAAAP8AAAD/&#10;AC1Q/4mlvf/l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5dL/q5eB/1AtAP8AAAD/AAAA/wAAAP8AAAD/AAAA/wAAAP8AAAD/AAAA/wAAAP8A&#10;AAD/AC1Q/4mlvf/l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5dL/q5eB/1AtAP8AAAD/AAAA/wAAAP8AAAD/AAAA/wAAAP8AAAD/AAAA/wAA&#10;AP8AAAD/AC1Q/4mlvf/l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tel/wAAAP8AAAD/AAAA/wAAAP8AAGf/0vb/&#10;////////////////////////////////////////////////////////////////////////////&#10;//////////////P/nlwA/wAAAP8AAAD/AAAA/wAAAP+X0vP/////////////////////////////&#10;//////////////////////////////////////////////////////////////////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u7q/9fSx/+3sqv/np6X/5eXl/+Xl5f/kZGR/5eepf+3wsf/3OX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u7q/9fSx/+3sqv/np6X/5eXl/+Xl5f/kZGR/5eepf+3wsf/3OX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u7q/9fSx/+3sqv/np6X/5eXl/+Xl5f/kZGR/5eepf+3wsf/3OX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LCwv+VlZX/lZWV/5WVlf/Cws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5eX/lZWV/5WVlf+VlZX/np6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5f+VlZX/lZWV/5WVlf+enp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a2v/AAAA&#10;/wAAAP8AAAD/a2t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2tr/wAAAP8AAAD/AAAA/2tr&#10;a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tra/8AAAD/AAAA/wAAAP9ra2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a2v/AAAA/wAAAP8AAAD/a2t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2tr/wAAAP8AAAD/AAAA/2tra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tra/8A&#10;AAD/AAAA/wAAAP9ra2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a2v/AAAA/wAAAP8AAAD/&#10;a2t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2tr/wAAAP8AAAD/AAAA/2tra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tra/8AAAD/AAAA/wAAAP9ra2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a2v/AAAA/wAAAP8AAAD/a2t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2tr&#10;/wAAAP8AAAD/AAAA/2tra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tra/8AAAD/AAAA/wAA&#10;AP9ra2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6urq/+rq6v/q6ur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+rq&#10;6v/q6ur/6urq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+vr/6urq/+rq6v/q6ur/7Oz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v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+r/0szM/8zMzP/MzMz/zMzM/8zS4f/2////////&#10;////////////////////////////////////////////////////////////////////////////&#10;///////////l18z/zMzM/8zMzP/MzMz/zMfS/+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+r/0szM/8zMzP/MzMz/zMzM/8zS4f/2////&#10;////////////////////////////////////////////////////////////////////////////&#10;///////////////l18z/zMzM/8zMzP/MzMz/zMfS/+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r/0szM/8zMzP/MzMz/zMzM/8zS4f/2&#10;////////////////////////////////////////////////////////////////////////////&#10;///////////////////l18z/zMzM/8zMzP/MzMz/zMfS/+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yR/wAAAP8AAAD/AAAA/wAAAP8AAED/x/P/////////////////////&#10;//////////////////////////////////////////////////////////////////////P/kS0A&#10;/wAAAP8AAAD/AAAA/wAAAP+Jx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8yR/wAAAP8AAAD/AAAA/wAAAP8AAED/x/P/////////////////&#10;//////////////////////////////////////////////////////////////////////////P/&#10;kS0A/wAAAP8AAAD/AAAA/wAAAP+Jx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8yR/wAAAP8AAAD/AAAA/wAAAP8AAED/x/P/////////////&#10;////////////////////////////////////////////////////////////////////////////&#10;//P/kS0A/wAAAP8AAAD/AAAA/wAAAP+Jx+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7//v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x/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x/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x/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+//7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c/9L7////////////////////////////////////////////////////////////&#10;///////////////////////////////7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c/9L7////////////////////////////////////////////////////////&#10;///////////////////////////////////7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c/9L7////////////////////////////////////////////////////&#10;///////////////////////////////////////7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AP9Q&#10;cIH/iYmJ/4mJif+JiYn/iYmJ/4mJif+JiYn/iYmJ/4mJif+JiYn/iYmJ/4mJif+JiYn/iYmJ/4mJ&#10;if+JiYn/iYmJ/4mJev9AA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AP9QcIH/iYmJ/4mJif+JiYn/iYmJ/4mJif+JiYn/iYmJ/4mJif+JiYn/iYmJ/4mJif+JiYn/iYmJ&#10;/4mJif+JiYn/iYmJ/4mJev9AA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AP9QcIH/iYmJ/4mJif+JiYn/iYmJ/4mJif+JiYn/iYmJ/4mJif+JiYn/iYmJ/4mJif+JiYn/&#10;iYmJ/4mJif+JiYn/iYmJ/4mJev9AA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AD/AAAA/wAAAP8AAAD/&#10;AAAA/wAAAP8AAAD/AAAA/wAAAP8AAAD/AAAA/wAAAP8AAAD/AAAA/wAAAP8AAAD/AAAA/wAAAP8A&#10;AAD/AA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AD/AAAA/wAAAP8A&#10;AAD/AAAA/wAAAP8AAAD/AAAA/wAAAP8AAAD/AAAA/wAAAP8AAAD/AAAA/wAAAP8AAAD/AAAA/wAA&#10;AP8AAAD/AA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AA/wAAAP8AAAD/AAAA/wAAAP8AAAD/AAAA&#10;/wAAAP8AAAD/AAAA/wAAAP8AAAD/AAAA/wAAAP8AAAD/AAAA/wAAAP8AAAD/AAAA/wAA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AA/wAAAP8AAAD/AAAA/wAAAP8AAAD/&#10;AAAA/wAAAP8AAAD/AAAA/wAAAP8AAAD/AAAA/wAAAP8AAAD/AAAA/wAAAP8AAAD/AAAA/wAA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AA/wAAAP8AAAD/AAAA/wAAAP8A&#10;AAD/AAAA/wAAAP8AAAD/AAAA/wAAAP8AAAD/AAAA/wAAAP8AAAD/AAAA/wAAAP8AAAD/AAAA/wAA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AP8AAAD/AAAA/wAAAP8AAAD/AAAA/wAAAP8AAAD/AAAA/wAA&#10;AP8AAAD/AAAA/wAAAP8AAAD/AAAA/wAAAP8AAAD/AAAA/wAAAP8AA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AP8AAAD/AAAA/wAAAP8AAAD/AAAA/wAAAP8AAAD/AAAA&#10;/wAAAP8AAAD/AAAA/wAAAP8AAAD/AAAA/wAAAP8AAAD/AAAA/wAAAP8AA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AP8AAAD/AAAA/wAAAP8AAAD/AAAA/wAAAP8AAAD/&#10;AAAA/wAAAP8AAAD/AAAA/wAAAP8AAAD/AAAA/wAAAP8AAAD/AAAA/wAAAP8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AD/AAAA/wAAAP8AAAD/AAAA/wAAAP8AAAD/AAAA/wAAAP8AAAD/AAAA/wAAAP8A&#10;AAD/AAAA/wAAAP8AAAD/AAAA/wAAAP8AAAD/AA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AD/AAAA/wAAAP8AAAD/AAAA/wAAAP8AAAD/AAAA/wAAAP8AAAD/AAAA/wAA&#10;AP8AAAD/AAAA/wAAAP8AAAD/AAAA/wAAAP8AAAD/AA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AD/AAAA/wAAAP8AAAD/AAAA/wAAAP8AAAD/AAAA/wAAAP8AAAD/AAAA&#10;/wAAAP8AAAD/AAAA/wAAAP8AAAD/AAAA/wAAAP8AAAD/AA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At&#10;/7fh7v/28+7/7u7u/+7u7v/u7u7/7u7u/+7u7v/u7u7/7u7u/+7u7v/u7u7/7u7u/+7u7v/u7u7/&#10;7u7u/+7u7v/u7vP/9vPh/4lA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At/7fh7v/28+7/7u7u/+7u7v/u7u7/7u7u/+7u7v/u7u7/7u7u/+7u7v/u7u7/7u7u/+7u7v/u&#10;7u7/7u7u/+7u7v/u7vP/9vPh/4lA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At/7fh7v/28+7/7u7u/+7u7v/u7u7/7u7u/+7u7v/u7u7/7u7u/+7u7v/u7u7/7u7u/+7u&#10;7v/u7u7/7u7u/+7u7v/u7vP/9vPh/4lA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fz////////////////////////////////////////////////////////////////&#10;///////////////////////////z/5d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fz////////////////////////////////////////////////////////////&#10;///////////////////////////////z/5d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fz////////////////////////////////////////////////////////&#10;///////////////////////////////////z/5d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16X/AAAA/wAAAP8AAAD/AAAA/wAAZ//S9v//&#10;////////////////////////////////////////////////////////////////////////////&#10;////////////8/+eXAD/AAAA/wAAAP8AAAD/AAAA/5fS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16X/AAAA/wAAAP8AAAD/AAAA/wAAZ//S&#10;9v//////////////////////////////////////////////////////////////////////////&#10;////////////////8/+eXAD/AAAA/wAAAP8AAAD/AAAA/5fS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16X/AAAA/wAAAP8AAAD/AAAA/wAA&#10;Z//S9v//////////////////////////////////////////////////////////////////////&#10;////////////////////8/+eXAD/AAAA/wAAAP8AAAD/AAAA/5fS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/7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+r/0szM/8zMzP/MzMz/zMzM/8zS4f/2////////////////////////////////&#10;///////////////////////////////////////////////////////////////l18z/zMzM/8zM&#10;zP/MzMz/zMfS/+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r/0szM/8zMzP/MzMz/zMzM/8zS4f/2////////////////////////////&#10;///////////////////////////////////////////////////////////////////l18z/zMzM&#10;/8zMzP/MzMz/zMfS/+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r/0szM/8zMzP/MzMz/zMzM/8zS4f/2////////////////////////&#10;///////////////////////////////////////////////////////////////////////l18z/&#10;zMzM/8zMzP/MzMz/zMfS/+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+r/0szM/8zMzP/MzMz/zMzM/8zS4f/2////////////////////&#10;///////////////////////////////////////////////////////////////////////////l&#10;18z/zMzM/8zMzP/MzMz/zMfS/+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yR/wAAAP8AAAD/AAAA/wAAAP8AAED/x/P/////////////////////////////////////////&#10;//////////////////////////////////////////////////P/kS0A/wAAAP8AAAD/AAAA/wAA&#10;AP+Jx+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8yR/wAAAP8AAAD/AAAA/wAAAP8AAED/x/P/////////////////////////////////////&#10;//////////////////////////////////////////////////////P/kS0A/wAAAP8AAAD/AAAA&#10;/wAAAP+Jx+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8yR/wAAAP8AAAD/AAAA/wAAAP8AAED/x/P/////////////////////////////////&#10;//////////////////////////////////////////////////////////P/kS0A/wAAAP8AAAD/&#10;AAAA/wAAAP+Jx+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8yR/wAAAP8AAAD/AAAA/wAAAP8AAED/x/P/////////////////////////////&#10;//////////////////////////////////////////////////////////////P/kS0A/wAAAP8A&#10;AAD/AAAA/wAAAP+Jx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v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x/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x/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x/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x/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c/9L7////////////////////////////&#10;///////////////////////////////////////////////////////////////7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c/9L7////////////////////////&#10;///////////////////////////////////////////////////////////////////7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c/9L7////////////////////&#10;///////////////////////////////////////////////////////////////////////7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c/9L7////////////////&#10;///////////////////////////////////////////////////////////////////////////7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AP9QcIH/iYmJ/4mJif+JiYn/iYmJ/4mJif+JiYn/iYmJ&#10;/4mJif+JiYn/iYmJ/4mJif+JiYn/iYmJ/4mJif+JiYn/iYmJ/4mJev9AA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AP9QcIH/iYmJ/4mJif+JiYn/iYmJ/4mJif+JiYn/&#10;iYmJ/4mJif+JiYn/iYmJ/4mJif+JiYn/iYmJ/4mJif+JiYn/iYmJ/4mJev9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AP9QcIH/iYmJ/4mJif+JiYn/iYmJ/4mJif+J&#10;iYn/iYmJ/4mJif+JiYn/iYmJ/4mJif+JiYn/iYmJ/4mJif+JiYn/iYmJ/4mJev9AA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AP9QcIH/iYmJ/4mJif+JiYn/iYmJ/4mJ&#10;if+JiYn/iYmJ/4mJif+JiYn/iYmJ/4mJif+JiYn/iYmJ/4mJif+JiYn/iYmJ/4mJev9AA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AD/AAAA/wAAAP8AAAD/AAAA/wAAAP8AAAD/AAAA/wAAAP8AAAD/AAAA&#10;/wAAAP8AAAD/AAAA/wAAAP8AAAD/AAAA/wAAAP8AAAD/AA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AD/AAAA/wAAAP8AAAD/AAAA/wAAAP8AAAD/AAAA/wAAAP8AAAD/&#10;AAAA/wAAAP8AAAD/AAAA/wAAAP8AAAD/AAAA/wAAAP8AAAD/AA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AD/AAAA/wAAAP8AAAD/AAAA/wAAAP8AAAD/AAAA/wAAAP8A&#10;AAD/AAAA/wAAAP8AAAD/AAAA/wAAAP8AAAD/AAAA/wAAAP8AAAD/AA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AD/AAAA/wAAAP8AAAD/AAAA/wAAAP8AAAD/AAAA/wAA&#10;AP8AAAD/AAAA/wAAAP8AAAD/AAAA/wAAAP8AAAD/AAAA/wAAAP8AAAD/AA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AA/wAAAP8AAAD/AAAA/wAAAP8AAAD/AAAA/wAAAP8AAAD/AAAA/wAAAP8AAAD/AAAA&#10;/wAAAP8AAAD/AAAA/wAAAP8AAAD/AAAA/wAA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AA/wAAAP8AAAD/AAAA/wAAAP8AAAD/AAAA/wAAAP8AAAD/AAAA/wAAAP8AAAD/&#10;AAAA/wAAAP8AAAD/AAAA/wAAAP8AAAD/AAAA/wAA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AA/wAAAP8AAAD/AAAA/wAAAP8AAAD/AAAA/wAAAP8AAAD/AAAA/wAA&#10;AP8AAAD/AAAA/wAAAP8AAAD/AAAA/wAAAP8AAAD/AAAA/wAA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AP8AAAD/AAAA/wAAAP8AAAD/AAAA/wAAAP8AAAD/AAAA/wAAAP8AAAD/AAAA/wAAAP8AAAD/AAAA&#10;/wAAAP8AAAD/AAAA/wAAAP8AA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AP8AAAD/AAAA/wAAAP8AAAD/AAAA/wAAAP8AAAD/AAAA/wAAAP8AAAD/AAAA/wAAAP8AAAD/&#10;AAAA/wAAAP8AAAD/AAAA/wAAAP8AA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AP8AAAD/AAAA/wAAAP8AAAD/AAAA/wAAAP8AAAD/AAAA/wAAAP8AAAD/AAAA/wAAAP8A&#10;AAD/AAAA/wAAAP8AAAD/AAAA/wAAAP8AA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AP8AAAD/AAAA/wAAAP8AAAD/AAAA/wAAAP8AAAD/AAAA/wAAAP8AAAD/AAAA/wAA&#10;AP8AAAD/AAAA/wAAAP8AAAD/AAAA/wAAAP8AA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AD/AAAA&#10;/wAAAP8AAAD/AAAA/wAAAP8AAAD/AAAA/wAAAP8AAAD/AAAA/wAAAP8AAAD/AAAA/wAAAP8AAAD/&#10;AAAA/wAAAP8AAAD/AA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AD/&#10;AAAA/wAAAP8AAAD/AAAA/wAAAP8AAAD/AAAA/wAAAP8AAAD/AAAA/wAAAP8AAAD/AAAA/wAAAP8A&#10;AAD/AAAA/wAAAP8AAAD/AA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AD/AAAA/wAAAP8AAAD/AAAA/wAAAP8AAAD/AAAA/wAAAP8AAAD/AAAA/wAAAP8AAAD/AAAA/wAA&#10;AP8AAAD/AAAA/wAAAP8AAAD/AA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At/7fh7v/28+7/7u7u/+7u&#10;7v/u7u7/7u7u/+7u7v/u7u7/7u7u/+7u7v/u7u7/7u7u/+7u7v/u7u7/7u7u/+7u7v/u7vP/9vPh&#10;/4lA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At/7fh7v/28+7/7u7u&#10;/+7u7v/u7u7/7u7u/+7u7v/u7u7/7u7u/+7u7v/u7u7/7u7u/+7u7v/u7u7/7u7u/+7u7v/u7vP/&#10;9vPh/4lA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At/7fh7v/28+7/&#10;7u7u/+7u7v/u7u7/7u7u/+7u7v/u7u7/7u7u/+7u7v/u7u7/7u7u/+7u7v/u7u7/7u7u/+7u7v/u&#10;7vP/9vPh/4lA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At/7fh7v/2&#10;8+7/7u7u/+7u7v/u7u7/7u7u/+7u7v/u7u7/7u7u/+7u7v/u7u7/7u7u/+7u7v/u7u7/7u7u/+7u&#10;7v/u7vP/9vPh/4lA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fz////////////////////////&#10;///////////////////////////////////////////////////////////////////z/5d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fz////////////////////&#10;///////////////////////////////////////////////////////////////////////z/5d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fz////////////////&#10;///////////////////////////////////////////////////////////////////////////z&#10;/5d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fz////////////&#10;////////////////////////////////////////////////////////////////////////////&#10;///z/5d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16X/AAAA/wAAAP8AAAD/AAAA/wAAZ//S9v//////////////////////////////////&#10;////////////////////////////////////////////////////////8/+eXAD/AAAA/wAAAP8A&#10;AAD/AAAA/5fS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16X/AAAA/wAAAP8AAAD/AAAA/wAAZ//S9v//////////////////////////////&#10;////////////////////////////////////////////////////////////8/+eXAD/AAAA/wAA&#10;AP8AAAD/AAAA/5fS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16X/AAAA/wAAAP8AAAD/AAAA/wAAZ//S9v//////////////////////////&#10;////////////////////////////////////////////////////////////////8/+eXAD/AAAA&#10;/wAAAP8AAAD/AAAA/5fS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16X/AAAA/wAAAP8AAAD/AAAA/wAAZ//S9v//////////////////////&#10;////////////////////////////////////////////////////////////////////8/+eXAD/&#10;AAAA/wAAAP8AAAD/AAAA/5fS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BQUP9AQED/QEBA/0BA&#10;QP/Q0N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BwcP9AQED/QEBA&#10;/0BAQP+wsL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CQkP9AQED/&#10;QEBA/0BAQP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CwsP9A&#10;QED/QEBA/0BAQP9wcH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WFhb/AAAA/wAAAP8AAAD/wMD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QED/AAAA/wAAAP8AAAD/lZW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a2v/AAAA/wAAAP8AAAD/&#10;a2t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VlZX/AAAA/wAAAP8A&#10;AAD/QEB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hYW/wAAAP8AAAD/AAAA/8DAw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EBA/wAAAP8AAAD/AAAA/5WVl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2tr/wAAAP8AAAD/AAAA/2tra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ZWV/wAAAP8AAAD/AAAA/0BA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YWFv8AAAD/AAAA/wAAAP/AwM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QP8AAAD/AAAA/wAAAP+VlZ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tra/8AAAD/AAAA/wAAAP9ra2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WVlf8AAAD/AAAA/wAAAP9AQE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/7+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WFhb/AAAA/wAAAP8AAAD/wMD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AQED/AAAA/wAAAP8AAAD/lZW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a2v/AAAA/wAAAP8AAAD/a2t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VlZX/AAAA/wAAAP8AAAD/QEB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hYW/wAAAP8AAAD/AAAA/8DAw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EBA/wAAAP8AAAD/AAAA/5WVl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2tr/wAAAP8AAAD/AAAA/2tra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ZWV/wAAAP8AAAD/AAAA/0BAQ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YWFv8A&#10;AAD/AAAA/wAAAP/AwM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BA&#10;QP8AAAD/AAAA/wAAAP+VlZ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tra/8AAAD/AAAA/wAAAP9ra2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WVlf8AAAD/AAAA/wAAAP9AQE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WFhb/AAAA/wAAAP8A&#10;AAD/wMD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AQED/AAAA/wAA&#10;AP8AAAD/lZW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a2v/AAAA&#10;/wAAAP8AAAD/a2t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VlZX/&#10;AAAA/wAAAP8AAAD/QEB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hYW/wAAAP8AAAD/AAAA/8DAw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EBA/wAAAP8AAAD/AAAA/5WV&#10;l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2tr/wAAAP8AAAD/AAAA&#10;/2tra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ZWV/wAAAP8AAAD/&#10;AAAA/0BA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YWFv8AAAD/AAAA/wAAAP/AwM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BAQP8AAAD/AAAA/wAAAP+VlZ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tra/8AAAD/AAAA/wAAAP9ra2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WVlf8AAAD/AAAA/wAAAP9AQE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WFhb/AAAA/wAAAP8AAAD/wMD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QED/AAAA/wAAAP8AAAD/lZW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a2v/AAAA/wAAAP8AAAD/a2t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VlZX/AAAA/wAAAP8AAAD/QEB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hYW/wAAAP8AAAD/AAAA/8DAw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EBA/wAAAP8AAAD/AAAA/5WVl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2tr/wAAAP8AAAD/AAAA/2tra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lZWV/wAAAP8AAAD/AAAA/0BAQ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BQUP9AQED/QEBA/0BAQP/Q0N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BwcP9AQED/QEBA/0BAQP+wsL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CQkP9AQED/QEBA/0BAQ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CwsP9AQED/QEBA/0BAQP9wcH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//v////7/////////////////////////////////////////////////////////&#10;///////////////////////////////////////////////76v/SzMz/zMzM/8zMzP/MzMz/zNLh&#10;//b/////////////////////////////////////////////////////////////////////////&#10;/////////////////////+XXzP/MzMz/zMzM/8zMzP/Mx9L/5f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7uX/zMKy/5eJev9nXFD/QC0t/wAAAP8AAAD/AAAA/wAtLf9QXGf/gZel/8fX&#10;5f/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7uX/zMKy/5eJev9nXFD/QC0t/wAAAP8AAAD/AAAA/wAtLf9QXGf/gZel&#10;/8fX5f/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7uX/zMKy/5eJev9nXFD/QC0t/wAAAP8AAAD/AAAA/wAtLf9QXGf/&#10;gZel/8fX5f/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7uX/zMKy/5eJev9nXFD/QC0t/wAAAP8AAAD/AAAA/wAtLf9Q&#10;XGf/gZel/8fX5f/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/9zHq/96&#10;XED/AAAA/wAAAP8AAAD/AAAA/wAAAP8AAAD/AAAA/wAAAP8AAAD/AAAA/wAAAP8AAAD/AABQ/4mr&#10;x//u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/9zH&#10;q/96XED/AAAA/wAAAP8AAAD/AAAA/wAAAP8AAAD/AAAA/wAAAP8AAAD/AAAA/wAAAP8AAAD/AABQ&#10;/4mrx//u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/9zHq/96XED/AAAA/wAAAP8AAAD/AAAA/wAAAP8AAAD/AAAA/wAAAP8AAAD/AAAA/wAAAP8AAAD/&#10;AABQ/4mrx//u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/9zHq/96XED/AAAA/wAAAP8AAAD/AAAA/wAAAP8AAAD/AAAA/wAAAP8AAAD/AAAA/wAAAP8A&#10;AAD/AABQ/4mrx//u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Mkf8AAAD/AAAA/wAAAP8AAAD/AABA/8fz////////////////&#10;///////////////////////////////////////////////////////////////////////////z&#10;/5EtAP8AAAD/AAAA/wAAAP8AAAD/icfu////////////////////////////////////////////&#10;///////////////////////////////////////////////////////+/////v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uHC/3pAAP8AAAD/AAAA/wAAAP8A&#10;AAD/AAAA/wAAAP8AAAD/AAAA/wAAAP8AAAD/AAAA/wAAAP8AAAD/AAAA/wAAAP8AAAD/AABQ/57C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uHC/3pAAP8AAAD/AAAA/wAA&#10;AP8AAAD/AAAA/wAAAP8AAAD/AAAA/wAAAP8AAAD/AAAA/wAAAP8AAAD/AAAA/wAAAP8AAAD/AABQ&#10;/57C4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uHC/3pAAP8AAAD/AAAA&#10;/wAAAP8AAAD/AAAA/wAAAP8AAAD/AAAA/wAAAP8AAAD/AAAA/wAAAP8AAAD/AAAA/wAAAP8AAAD/&#10;AABQ/57C4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uHC/3pAAP8AAAD/&#10;AAAA/wAAAP8AAAD/AAAA/wAAAP8AAAD/AAAA/wAAAP8AAAD/AAAA/wAAAP8AAAD/AAAA/wAAAP8A&#10;AAD/AABQ/57C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7KB/wAAAP8AAAD/AAAA/wAAAP8AAAD/AAAA/wAAAP8A&#10;AAD/AAAA/wAAAP8AAAD/AAAA/wAAAP8AAAD/AAAA/wAAAP8AAAD/AAAA/wAAAP8AAAD/UIm9/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7KB/wAAAP8AAAD/AAAA/wAAAP8AAAD/AAAA/wAA&#10;AP8AAAD/AAAA/wAAAP8AAAD/AAAA/wAAAP8AAAD/AAAA/wAAAP8AAAD/AAAA/wAAAP8AAAD/UIm9&#10;/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7KB/wAAAP8AAAD/AAAA/wAAAP8AAAD/AAAA&#10;/wAAAP8AAAD/AAAA/wAAAP8AAAD/AAAA/wAAAP8AAAD/AAAA/wAAAP8AAAD/AAAA/wAAAP8AAAD/&#10;UIm9/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7KB/wAAAP8AAAD/AAAA/wAAAP8AAAD/&#10;AAAA/wAAAP8AAAD/AAAA/wAAAP8AAAD/AAAA/wAAAP8AAAD/AAAA/wAAAP8AAAD/AAAA/wAAAP8A&#10;AAD/UIm9/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v////7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/x5dc/wAAAP8AAAD/AAAA/wAAAP8AAAD/AAAA/wAAAP8AAAD/AAAt/1xncP+B&#10;iYn/kZGR/4mBev9cUC3/AAAA/wAAAP8AAAD/AAAA/wAAAP8AAAD/AAAA/wAAAP9Qic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/x5dc/wAAAP8AAAD/AAAA/wAAAP8AAAD/AAAA/wAAAP8AAAD/AAAt/1xn&#10;cP+BiYn/kZGR/4mBev9cUC3/AAAA/wAAAP8AAAD/AAAA/wAAAP8AAAD/AAAA/wAAAP9Qic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/x5dc/wAAAP8AAAD/AAAA/wAAAP8AAAD/AAAA/wAAAP8AAAD/AAAt&#10;/1xncP+BiYn/kZGR/4mBev9cUC3/AAAA/wAAAP8AAAD/AAAA/wAAAP8AAAD/AAAA/wAAAP9Qic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/x5dc/wAAAP8AAAD/AAAA/wAAAP8AAAD/AAAA/wAAAP8AAAD/&#10;AAAt/1xncP+BiYn/kZGR/4mBev9cUC3/AAAA/wAAAP8AAAD/AAAA/wAAAP8AAAD/AAAA/wAAAP9Q&#10;ic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7////+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pFQ/wAAAP8AAAD/AAAA/wAAAP8AAAD/AAAA/wAALf96l6v/0uHq//v/////////////////////&#10;//////////bu3P+yl3D/AAAA/wAAAP8AAAD/AAAA/wAAAP8AAAD/AAAA/3q34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pFQ/wAAAP8AAAD/AAAA/wAAAP8AAAD/AAAA/wAALf96l6v/0uHq//v/////////////////&#10;//////////////bu3P+yl3D/AAAA/wAAAP8AAAD/AAAA/wAAAP8AAAD/AAAA/3q3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pFQ/wAAAP8AAAD/AAAA/wAAAP8AAAD/AAAA/wAALf96l6v/0uHq//v/////////////&#10;//////////////////bu3P+yl3D/AAAA/wAAAP8AAAD/AAAA/wAAAP8AAAD/AAAA/3q3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pFQ/wAAAP8AAAD/AAAA/wAAAP8AAAD/AAAA/wAALf96l6v/0uHq//v/////////&#10;//////////////////////bu3P+yl3D/AAAA/wAAAP8AAAD/AAAA/wAAAP8AAAD/AAAA/3q3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+/////v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r2B/wAAAP8AAAD/&#10;AAAA/wAAAP8AAAD/AAAA/y1nl//h9v//////////////////////////////////////////////&#10;//////////vu0v+JXAD/AAAA/wAAAP8AAAD/AAAA/wAAAP8AAED/wu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r2B/wAAAP8A&#10;AAD/AAAA/wAAAP8AAAD/AAAA/y1nl//h9v//////////////////////////////////////////&#10;//////////////vu0v+JXAD/AAAA/wAAAP8AAAD/AAAA/wAAAP8AAED/w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r2B/wAA&#10;AP8AAAD/AAAA/wAAAP8AAAD/AAAA/y1nl//h9v//////////////////////////////////////&#10;//////////////////vu0v+JXAD/AAAA/wAAAP8AAAD/AAAA/wAAAP8AAED/wu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r2B&#10;/wAAAP8AAAD/AAAA/wAAAP8AAAD/AAAA/y1nl//h9v//////////////////////////////////&#10;//////////////////////vu0v+JXAD/AAAA/wAAAP8AAAD/AAAA/wAAAP8AAED/wu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+/////v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S/2cAAP8AAAD/AAAA/wAAAP8AAAD/&#10;AAAA/0CBt//2////////////////////////////////////////////////////////////////&#10;///////z/6VnAP8AAAD/AAAA/wAAAP8AAAD/AAAA/y16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/2cAAP8AAAD/AAAA/wAAAP8A&#10;AAD/AAAA/0CBt//2////////////////////////////////////////////////////////////&#10;///////////z/6VnAP8AAAD/AAAA/wAAAP8AAAD/AAAA/y16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S/2cAAP8AAAD/AAAA/wAA&#10;AP8AAAD/AAAA/0CBt//2////////////////////////////////////////////////////////&#10;///////////////z/6VnAP8AAAD/AAAA/wAAAP8AAAD/AAAA/y16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S/2cAAP8AAAD/AAAA&#10;/wAAAP8AAAD/AAAA/0CBt//2////////////////////////////////////////////////////&#10;///////////////////z/6VnAP8AAAD/AAAA/wAAAP8AAAD/AAAA/y16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7+///+/v//&#10;/v////7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KXXP8AAAD/AAAA/wAAAP8AAAD/AAAA/y1wsv/2////&#10;////////////////////////////////////////////////////////////////////////////&#10;9sz/XAAA/wAAAP8AAAD/AAAA/wAAAP8AAFD/x+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KXXP8AAAD/AAAA/wAAAP8AAAD/AAAA/y1wsv/2&#10;////////////////////////////////////////////////////////////////////////////&#10;////9sz/XAAA/wAAAP8AAAD/AAAA/wAAAP8AAFD/x+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KXXP8AAAD/AAAA/wAAAP8AAAD/AAAA/y1w&#10;sv/2////////////////////////////////////////////////////////////////////////&#10;////////9sz/XAAA/wAAAP8AAAD/AAAA/wAAAP8AAFD/x+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KXXP8AAAD/AAAA/wAAAP8AAAD/AAAA&#10;/y1wsv/2////////////////////////////////////////////////////////////////////&#10;////////////9sz/XAAA/wAAAP8AAAD/AAAA/wAAAP8AAFD/x+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+/v///v7///7////+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0v9cAAD/AAAA/wAAAP8AAAD/AAAA/wAAcP/X+///////////////////&#10;/////////////////////////////////////////////////////////////////////9yrcP8A&#10;AAD/AAAA/wAAAP8AAAD/AAAA/3Cr3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0v9cAAD/AAAA/wAAAP8AAAD/AAAA/wAAcP/X+///////////////&#10;/////////////////////////////////////////////////////////////////////////9yr&#10;cP8AAAD/AAAA/wAAAP8AAAD/AAAA/3Cr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0v9cAAD/AAAA/wAAAP8AAAD/AAAA/wAAcP/X+///////////&#10;////////////////////////////////////////////////////////////////////////////&#10;/9yrcP8AAAD/AAAA/wAAAP8AAAD/AAAA/3Cr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0v9cAAD/AAAA/wAAAP8AAAD/AAAA/wAAcP/X+///////&#10;////////////////////////////////////////////////////////////////////////////&#10;/////9yrcP8AAAD/AAAA/wAAAP8AAAD/AAAA/3Cr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v7///7+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snD/AAAA/wAAAP8AAAD/AAAA/wAAAP9wsuH/////////////////////////////&#10;////////////////////////////////////////////////////////////////+9f/ZwAA/wAA&#10;AP8AAAD/AAAA/wAAAP8AQJf/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snD/AAAA/wAAAP8AAAD/AAAA/wAAAP9wsuH/////////////////////////&#10;////////////////////////////////////////////////////////////////////+9f/ZwAA&#10;/wAAAP8AAAD/AAAA/wAAAP8AQJf/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snD/AAAA/wAAAP8AAAD/AAAA/wAAAP9wsuH/////////////////////&#10;////////////////////////////////////////////////////////////////////////+9f/&#10;ZwAA/wAAAP8AAAD/AAAA/wAAAP8AQJf/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7////+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/&#10;nlAA/wAAAP8AAAD/AAAA/wAAAP8AAGf/1/v/////////////////////////////////////////&#10;/////////////////////////////////////////////////////////8yRQP8AAAD/QFBn/4mX&#10;pf/CzNz/6vP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/nlAA/wAAAP8AAAD/AAAA/wAAAP8AAGf/1/v/////////////////////////////////////&#10;/////////////////////////////////////////////////////////////8yRQP8AAAD/QFBn&#10;/4mXpf/CzNz/6vP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/nlAA/wAAAP8AAAD/AAAA/wAAAP8AAGf/1/v/////////////////////////////////&#10;/////////////////////////////////////////////////////////////////8yRQP8AAAD/&#10;QFBn/4mXpf/CzNz/6vP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+//7//v/+///+/////v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0BAQP8AAAD/AAAA/wAAAP8AAAD/AAAA/wAAAP8A&#10;AAD/AAAA/wAAAP8AAAD/AAAA/0BAQP//////////////////////////////////////////////&#10;//////////////////////////////////////////////////////////bM/1wAAP8AAAD/AAAA&#10;/wAAAP8AAAD/QInC////////////////////////////////////////////////////////////&#10;//////////////////////////////////////////////b/8/b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M/1wAAP8AAAD/&#10;AAAA/wAAAP8AAAD/QInC////////////////////////////////////////////////////////&#10;//////////////////////////////////////////////////b/8/b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M/1wAAP8A&#10;AAD/AAAA/wAAAP8AAAD/QInC////////////////////////////////////////////////////&#10;//////////////////////////////////////////////////////b/8/b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M/1wA&#10;AP8AAAD/AAAA/wAAAP8AAAD/QInC////////////////////////////////////////////////&#10;//////////////////////////////////////////////////////////b/8/b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Xnv8AAAD/AAAA/wAAAP8AAAD/&#10;AAAA/5fM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Xnv8AAAD/AAAA/wAAAP8A&#10;AAD/AAAA/5fM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Xnv8AAAD/AAAA/wAA&#10;AP8AAAD/AAAA/5fM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pWf/AAAA/wAAAP8AAAD/AAAA/wAAUP/H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pWf/AAAA/wAAAP8AAAD/AAAA/wAAUP/H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pWf/AAAA/wAAAP8AAAD/AAAA/wAA&#10;UP/H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KXXP8AAAD/AAAA/wAAAP8AAAD/AFCX//P/////////////////////////////&#10;////////////////////////////////////////////////////////////////////////////&#10;////////////////////////////////////////////////////////////////////////////&#10;/////////////////////////////////////////////////////////5WVl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WFhb/////////&#10;////////////////////////////////////////////////////////////////////////////&#10;/////////////////9KXXP8AAAD/AAAA/wAAAP8AAAD/AFCX//P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6urq&#10;////////////////////////////////////////////////////////////////////////////&#10;/////////////////////9KXXP8AAAD/AAAA/wAAAP8AAAD/AFCX//P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l1D/AAAA/wAAAP8AAAD/AAAA/wBQl//z////////////////////////////////////////&#10;////////////////////////////////////////////////////////////////////////////&#10;////////////////////////////////////////////////////////////////////////////&#10;//////////////////////////////////////////////+VlZX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+rq6v//////////&#10;////////////////////////////////////////////////////////////////////////////&#10;///////////Ml1D/AAAA/wAAAP8AAAD/AAAA/wBQl//z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/l1AA/wAA&#10;AP8AAAD/AAAA/wAAAP8AAHr/6v//////////////////////////////////////////////////&#10;////////////////////////////////////////////////////////////////////////////&#10;////////////////////////////////////////////////////////////////////////////&#10;////////////////////////////////////lZWV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eRUP8AAAD/AAAA/wAA&#10;AP8AAAD/AFCX//P/////////////////////////////////////////////////////////////&#10;////////////////////////////////////////////////////////////////////////////&#10;////////////////////////////////////////////////////////////////////////////&#10;/////////////////////////+Xl5f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l1z/AAAA/wAAAP8AAAD/AAAA/wBA&#10;l//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l1z/AAAA/wAAAP8AAAD/AAAA&#10;/wBAl//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l1z/AAAA/wAAAP8AAAD/&#10;AAAA/wBAl//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l1z/AAAA/wAAAP8A&#10;AAD/AAAA/wBAl//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Lf+34e7/9vPu/+7u7v/u7u7/7u7u/+7u7v/u7u7/7u7u/+7u7v/u7u7/7u7u/+7u7v/u7u7/&#10;7u7u/+7u7v/u7u7/7u7z//bz4f+JQAD/AAAA/wAAAP8AAAD/AAAA/5HM7v//////////////////&#10;////////////////////////////////////////////////////////////////////////////&#10;/////v////7///7//v/+//7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pdQ/wAAAP8AAAD/AAAA/wAAAP8AUJf/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pdQ/wAAAP8AAAD/AAAA/wAAAP8AUJf/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pdQ/wAAAP8AAAD/AAAA/wAAAP8AUJf/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pdQ/wAAAP8AAAD/AAAA/wAAAP8A&#10;UJf/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7////+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yrcP8AAAD/AAAA/wAAAP8AAAD/AABc/9L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yrcP8AAAD/AAAA/wAAAP8AAAD/AABc/9L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yrcP8AAAD/AAAA/wAAAP8AAAD/AABc/9L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yrcP8AAAD/AAAA/wAAAP8AAAD/AABc/9L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v7///7+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0pf/AAAA/wAAAP8AAAD/AAAA/wAALf+35fv/////////////////////////&#10;////////////////////////////////////////////////////////////////////////////&#10;///////79vb/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0pf/AAAA/wAAAP8AAAD/AAAA/wAALf+35fv/////////////////////&#10;////////////////////////////////////////////////////////////////////////////&#10;///////////79vb/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0pf/AAAA/wAAAP8AAAD/AAAA/wAALf+35fv/////////////////&#10;////////////////////////////////////////////////////////////////////////////&#10;///////////////79vb/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0pf/AAAA/wAAAP8AAAD/AAAA/wAALf+35fv/////////////&#10;////////////////////////////////////////////////////////////////////////////&#10;///////////////////79vb/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+/////v////7+///+/v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H/1AAAP8AAAD/AAAA/wAAAP8AAAD/erfl////////////////////////////////////&#10;/////////////////////////////////////////////////////////////////////9z/cAAA&#10;/wAtQP9wgZH/ssLM/+Xu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H/1AAAP8AAAD/AAAA/wAAAP8AAAD/erfl////////////////////////////////&#10;/////////////////////////////////////////////////////////////////////////9z/&#10;cAAA/wAtQP9wgZH/ssLM/+Xu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H/1AAAP8AAAD/AAAA/wAAAP8AAAD/erfl////////////////////////////&#10;////////////////////////////////////////////////////////////////////////////&#10;/9z/cAAA/wAtQP9wgZH/ssLM/+Xu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H/1AAAP8AAAD/AAAA/wAAAP8AAAD/erfl////////////////////////&#10;////////////////////////////////////////////////////////////////////////////&#10;/////9z/cAAA/wAtQP9wgZH/ssLM/+Xu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v////7////+/v///v7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v+R&#10;QAD/AAAA/wAAAP8AAAD/AAAA/wBcpf/2////////////////////////////////////////////&#10;////////////////////////////////////////////////////////9tyl/wAA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v+RQAD/AAAA/wAAAP8AAAD/AAAA/wBcpf/2////////////////////////////////////////&#10;////////////////////////////////////////////////////////////9tyl/wAA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v+RQAD/AAAA/wAAAP8AAAD/AAAA/wBcpf/2////////////////////////////////////&#10;////////////////////////////////////////////////////////////////9tyl/wAA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v+RQAD/AAAA/wAAAP8AAAD/AAAA/wBcpf/2////////////////////////////////&#10;////////////////////////////////////////////////////////////////////9tyl/wAA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7////+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p5c/wAAAP8A&#10;AAD/AAAA/wAAAP8AAED/ver/////////////////////////////////////////////////////&#10;/////////////////////////////////////////////8eRUP8AAAD/AAAA/wAAAP8AAAD/AABA&#10;/7fl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p5c/wAA&#10;AP8AAAD/AAAA/wAAAP8AAED/ver/////////////////////////////////////////////////&#10;/////////////////////////////////////////////////8eRUP8AAAD/AAAA/wAAAP8AAAD/&#10;AABA/7fl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p5c&#10;/wAAAP8AAAD/AAAA/wAAAP8AAED/ver/////////////////////////////////////////////&#10;/////////////////////////////////////////////////////8eRUP8AAAD/AAAA/wAAAP8A&#10;AAD/AABA/7fl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p5c/wAAAP8AAAD/AAAA/wAAAP8AAED/ver/////////////////////////////////////////&#10;/////////////////////////////////////////////////////////8eRUP8AAAD/AAAA/wAA&#10;AP8AAAD/AABA/7fl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7////+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vf8tAAD/AAAA/wAAAP8A&#10;AAD/AAAA/0CJx///////////////////////////////////////////////////////////////&#10;///////////////////////////////20v9cAAD/AAAA/wAAAP8AAAD/AAAA/wBAl//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vf8tAAD/AAAA/wAA&#10;AP8AAAD/AAAA/0CJx///////////////////////////////////////////////////////////&#10;///////////////////////////////////20v9cAAD/AAAA/wAAAP8AAAD/AAAA/wBAl//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vf8tAAD/AAAA&#10;/wAAAP8AAAD/AAAA/0CJx///////////////////////////////////////////////////////&#10;///////////////////////////////////////20v9cAAD/AAAA/wAAAP8AAAD/AAAA/wBAl//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vf8tAAD/&#10;AAAA/wAAAP8AAAD/AAAA/0CJx///////////////////////////////////////////////////&#10;///////////////////////////////////////////20v9cAAD/AAAA/wAAAP8AAAD/AAAA/wBA&#10;l//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+/////v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/q2cA/wAAAP8AAAD/AAAA/wAAAP8A&#10;AC3/suH7////////////////////////////////////////////////////////////////////&#10;///////////////////CiUD/AAAA/wAAAP8AAAD/AAAA/wAAAP9wsu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/q2cA/wAAAP8AAAD/AAAA/wAA&#10;AP8AAC3/suH7////////////////////////////////////////////////////////////////&#10;///////////////////////CiUD/AAAA/wAAAP8AAAD/AAAA/wAAAP9wsu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/q2cA/wAAAP8AAAD/AAAA&#10;/wAAAP8AAC3/suH7////////////////////////////////////////////////////////////&#10;///////////////////////////CiUD/AAAA/wAAAP8AAAD/AAAA/wAAAP9wsu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/q2cA/wAAAP8AAAD/&#10;AAAA/wAAAP8AAC3/suH7////////////////////////////////////////////////////////&#10;///////////////////////////////CiUD/AAAA/wAAAP8AAAD/AAAA/wAAAP9wsu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v////7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nv8AAAD/AAAA/wAAAP8AAAD/AAAA/wAAZ//M&#10;7v//////////////////////////////////////////////////////////////////////////&#10;///uzJf/AAAA/wAAAP8AAAD/AAAA/wAAAP8AAFz/0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nv8AAAD/AAAA/wAAAP8AAAD/AAAA/wAA&#10;Z//M7v//////////////////////////////////////////////////////////////////////&#10;///////uzJf/AAAA/wAAAP8AAAD/AAAA/wAAAP8AAFz/0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nv8AAAD/AAAA/wAAAP8AAAD/AAAA&#10;/wAAZ//M7v//////////////////////////////////////////////////////////////////&#10;///////////uzJf/AAAA/wAAAP8AAAD/AAAA/wAAAP8AAFz/0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nv8AAAD/AAAA/wAAAP8AAAD/&#10;AAAA/wAAZ//M7v//////////////////////////////////////////////////////////////&#10;///////////////uzJf/AAAA/wAAAP8AAAD/AAAA/wAAAP8AAFz/0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/pVwA/wAAAP8AAAD/AAAA/wAAAP8AAAD/AABn/8Ll+///&#10;///////////////////////////////////////////////////////////////u0qv/LQAA/wAA&#10;AP8AAAD/AAAA/wAAAP8AAAD/XJ7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/pVwA/wAAAP8AAAD/AAAA/wAAAP8AAAD/AABn/8Ll&#10;+//////////////////////////////////////////////////////////////////u0qv/LQAA&#10;/wAAAP8AAAD/AAAA/wAAAP8AAAD/XJ7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/pVwA/wAAAP8AAAD/AAAA/wAAAP8AAAD/AABn&#10;/8Ll+//////////////////////////////////////////////////////////////////u0qv/&#10;LQAA/wAAAP8AAAD/AAAA/wAAAP8AAAD/XJ7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/pVwA/wAAAP8AAAD/AAAA/wAAAP8AAAD/&#10;AABn/8Ll+//////////////////////////////////////////////////////////////////u&#10;0qv/LQAA/wAAAP8AAAD/AAAA/wAAAP8AAAD/XJ7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v////7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vf9AAAD/AAAA/wAAAP8AAAD/AAAA/wAAAP8AAC3/ibLS//b/////&#10;///////////////////////////////////////////76v+3kWf/AAAA/wAAAP8AAAD/AAAA/wAA&#10;AP8AAAD/AECR/+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vf9AAAD/AAAA/wAAAP8AAAD/AAAA/wAAAP8AAC3/ibLS//b/&#10;///////////////////////////////////////////////76v+3kWf/AAAA/wAAAP8AAAD/AAAA&#10;/wAAAP8AAAD/AECR/+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vf9AAAD/AAAA/wAAAP8AAAD/AAAA/wAAAP8AAC3/ibLS&#10;//b////////////////////////////////////////////////76v+3kWf/AAAA/wAAAP8AAAD/&#10;AAAA/wAAAP8AAAD/AECR/+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vf9AAAD/AAAA/wAAAP8AAAD/AAAA/wAAAP8AAC3/&#10;ibLS//b////////////////////////////////////////////////76v+3kWf/AAAA/wAAAP8A&#10;AAD/AAAA/wAAAP8AAAD/AECR/+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v////7///7////+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seR/wAAAP8AAAD/AAAA/wAAAP8AAAD/AAAA/wAAAP8AAED/gZer/8fX4f/u&#10;8/b/+/v////////79vP/5dzM/6uXev8tAAD/AAAA/wAAAP8AAAD/AAAA/wAAAP8AAAD/AABA/73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seR/wAAAP8AAAD/AAAA/wAAAP8AAAD/AAAA/wAAAP8AAED/gZer/8fX&#10;4f/u8/b/+/v////////79vP/5dzM/6uXev8tAAD/AAAA/wAAAP8AAAD/AAAA/wAAAP8AAAD/AABA&#10;/73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seR/wAAAP8AAAD/AAAA/wAAAP8AAAD/AAAA/wAAAP8AAED/gZer&#10;/8fX4f/u8/b/+/v////////79vP/5dzM/6uXev8tAAD/AAAA/wAAAP8AAAD/AAAA/wAAAP8AAAD/&#10;AABA/73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seR/wAAAP8AAAD/AAAA/wAAAP8AAAD/AAAA/wAAAP8AAED/&#10;gZer/8fX4f/u8/b/+/v////////79vP/5dzM/6uXev8tAAD/AAAA/wAAAP8AAAD/AAAA/wAAAP8A&#10;AAD/AABA/73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7////+///+/////v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soH/AAAA/wAAAP8AAAD/AAAA/wAAAP8AAAD/AAAA/wAAAP8AAAD/AAAA/wAAAP8A&#10;AAD/AAAA/wAAAP8AAAD/AAAA/wAAAP8AAAD/AAAA/wAAAP8AAAD/AAAt/6XS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soH/AAAA/wAAAP8AAAD/AAAA/wAAAP8AAAD/AAAA/wAAAP8AAAD/AAAA/wAA&#10;AP8AAAD/AAAA/wAAAP8AAAD/AAAA/wAAAP8AAAD/AAAA/wAAAP8AAAD/AAAt/6XS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soH/AAAA/wAAAP8AAAD/AAAA/wAAAP8AAAD/AAAA/wAAAP8AAAD/AAAA&#10;/wAAAP8AAAD/AAAA/wAAAP8AAAD/AAAA/wAAAP8AAAD/AAAA/wAAAP8AAAD/AAAt/6XS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soH/AAAA/wAAAP8AAAD/AAAA/wAAAP8AAAD/AAAA/wAAAP8AAAD/&#10;AAAA/wAAAP8AAAD/AAAA/wAAAP8AAAD/AAAA/wAAAP8AAAD/AAAA/wAAAP8AAAD/AAAt/6XS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+/////v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Ckf8AAAD/AAAA/wAAAP8AAAD/AAAA/wAAAP8AAAD/AAAA/wAAAP8AAAD/AAAA/wAAAP8A&#10;AAD/AAAA/wAAAP8AAAD/AAAA/wAAAP8AAAD/AABn/73h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Ckf8AAAD/AAAA/wAAAP8AAAD/AAAA/wAAAP8AAAD/AAAA/wAAAP8AAAD/AAAA/wAA&#10;AP8AAAD/AAAA/wAAAP8AAAD/AAAA/wAAAP8AAAD/AABn/73h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Ckf8AAAD/AAAA/wAAAP8AAAD/AAAA/wAAAP8AAAD/AAAA/wAAAP8AAAD/AAAA&#10;/wAAAP8AAAD/AAAA/wAAAP8AAAD/AAAA/wAAAP8AAAD/AABn/73h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Ckf8AAAD/AAAA/wAAAP8AAAD/AAAA/wAAAP8AAAD/AAAA/wAAAP8AAAD/&#10;AAAA/wAAAP8AAAD/AAAA/wAAAP8AAAD/AAAA/wAAAP8AAAD/AABn/73h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v7///7+////////////////////////////////////////////////////&#10;////////////////////////////////////////////////////89KX/wAAAP8AAAD/AAAA/wAA&#10;AP8AAFD/x/P/////////////////////////////////////////////////////////////////&#10;//////////////////////////P/l1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+XM/4lcLf8AAAD/AAAA/wAAAP8AAAD/AAAA/wAAAP8AAAD/AAAA/wAAAP8AAAD/AAAA/wAAAP8A&#10;AAD/AAAA/wAAAP8AAAD/ep7C/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XM/4lcLf8AAAD/AAAA/wAAAP8AAAD/AAAA/wAAAP8AAAD/AAAA/wAAAP8AAAD/AAAA/wAA&#10;AP8AAAD/AAAA/wAAAP8AAAD/ep7C/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XM/4lcLf8AAAD/AAAA/wAAAP8AAAD/AAAA/wAAAP8AAAD/AAAA/wAAAP8AAAD/AAAA&#10;/wAAAP8AAAD/AAAA/wAAAP8AAAD/ep7C/+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+XM/4lcLf8AAAD/AAAA/wAAAP8AAAD/AAAA/wAAAP8AAAD/AAAA/wAAAP8AAAD/&#10;AAAA/wAAAP8AAAD/AAAA/wAAAP8AAAD/ep7C/+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+XS/6uXgf9QLQD/AAAA/wAAAP8AAAD/AAAA/wAAAP8AAAD/AAAA/wAAAP8AAAD/AAAA/wAtUP+J&#10;pb3/5f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+XS/6uXgf9QLQD/AAAA/wAAAP8AAAD/AAAA/wAAAP8AAAD/AAAA/wAAAP8AAAD/AAAA/wAt&#10;UP+Jpb3/5f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+XS/6uXgf9QLQD/AAAA/wAAAP8AAAD/AAAA/wAAAP8AAAD/AAAA/wAAAP8AAAD/AAAA&#10;/wAtUP+Jpb3/5f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+XS/6uXgf9QLQD/AAAA/wAAAP8AAAD/AAAA/wAAAP8AAAD/AAAA/wAAAP8AAAD/&#10;AAAA/wAtUP+Jpb3/5f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tel/wAAAP8AAAD/AAAA/wAAAP8AAGf/0vb/////////&#10;////////////////////////////////////////////////////////////////////////////&#10;//////P/nlwA/wAAAP8AAAD/AAAA/wAAAP+X0vP/////////////////////////////////////&#10;//////////////////////////////////////////////////////////////7////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u6v/X0sf/t7Kr/56el/+Xl5f/l5eX/5GRkf+XnqX/t8LH/9zl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u6v/X0sf/t7Kr/56el/+Xl5f/l5eX/5GRkf+XnqX/t8LH/9zl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u6v/X0sf/t7Kr/56el/+Xl5f/l5eX/5GRkf+XnqX/t8LH/9zl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u6v/X0sf/t7Kr/56el/+Xl5f/l5eX/5GRkf+XnqX/t8LH/9zl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+VlZX/lZWV/5WV&#10;lf+VlZX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LCw/5WVlf+VlZX/lZWV/9PT0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wsLD/&#10;lZWV/5WVlf+VlZX/09P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wsL/lZWV/5WVlf+VlZX/wsL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BAQP8AAAD/AAAA/wAAAP+VlZ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EBA/wAAAP8AAAD/&#10;AAAA/5WVl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2tr/wAAAP8A&#10;AAD/AAAA/2tra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AQED/AAAA&#10;/wAAAP8AAAD/lZW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BAQP8AAAD/AAAA/wAAAP+VlZ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tra/8AAAD/AAAA/wAAAP9r&#10;a2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EBA/wAAAP8AAAD/AAAA&#10;/5WVl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AQED/AAAA/wAAAP8AAAD/lZW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a2v/AAAA/wAAAP8AAAD/a2t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BAQP8AAAD/AAAA/wAAAP+VlZ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EBA/wAAAP8AAAD/AAAA/5WVl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2tr/wAAAP8AAAD/AAAA/2tra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AQED/AAAA/wAAAP8AAAD/lZW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BAQP8AAAD/AAAA/wAAAP+VlZ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tra/8AAAD/AAAA/wAAAP9ra2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EBA/wAAAP8AAAD/AAAA/5WVl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AAAA/wAAAP8AAAD/lZW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a2v/AAAA/wAAAP8AAAD/a2t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BAQP8AAAD/AAAA/wAAAP+VlZ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EBA&#10;/wAAAP8AAAD/AAAA/5WVl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2tr/wAAAP8AAAD/AAAA/2tra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AQED/AAAA/wAAAP8AAAD/lZW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BAQP8AAAD/AAAA&#10;/wAAAP+VlZ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tra/8AAAD/&#10;AAAA/wAAAP9ra2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EBA/wAA&#10;AP8AAAD/AAAA/5WVl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QED/AAAA/wAAAP8AAAD/lZW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a2v/AAAA/wAAAP8AAAD/&#10;a2t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BAQP8AAAD/AAAA/wAA&#10;AP+VlZ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EBA/wAAAP8AAAD/AAAA/5WVl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2tr/wAAAP8AAAD/AAAA/2tra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AQED/AAAA/wAAAP8AAAD/lZW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QP8AAAD/AAAA/wAAAP+VlZ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tra/8AAAD/AAAA/wAAAP9ra2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EBA/wAAAP8AAAD/AAAA/5WVl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AQED/AAAA/wAAAP8AAAD/lZW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a2v/AAAA/wAAAP8AAAD/a2t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6urq/+rq6v/q6ur/6urq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/q6ur/6urq/+rq6v/39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PDw/+rq6v/q6ur/6urq/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/Pz/+rq6v/q6ur/6urq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q/9LMzP/M&#10;zMz/zMzM/8zMzP/M0uH/9v//////////////////////////////////////////////////////&#10;////////////////////////////////////////5dfM/8zMzP/MzMz/zMzM/8zH0v/l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q/9LM&#10;zP/MzMz/zMzM/8zMzP/M0uH/9v//////////////////////////////////////////////////&#10;////////////////////////////////////////////5dfM/8zMzP/MzMz/zMzM/8zH0v/l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q&#10;/9LMzP/MzMz/zMzM/8zMzP/M0uH/9v//////////////////////////////////////////////&#10;////////////////////////////////////////////////5dfM/8zMzP/MzMz/zMzM/8zH0v/l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q/9LMzP/MzMz/zMzM/8zMzP/M0uH/9v//////////////////////////////////////////&#10;////////////////////////////////////////////////////5dfM/8zMzP/MzMz/zMzM/8zH&#10;0v/l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Mkf8AAAD/AAAA/wAAAP8A&#10;AAD/AABA/8fz////////////////////////////////////////////////////////////////&#10;///////////////////////////z/5EtAP8AAAD/AAAA/wAAAP8AAAD/icf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Mkf8AAAD/AAAA/wAA&#10;AP8AAAD/AABA/8fz////////////////////////////////////////////////////////////&#10;///////////////////////////////z/5EtAP8AAAD/AAAA/wAAAP8AAAD/icf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Mkf8AAAD/AAAA&#10;/wAAAP8AAAD/AABA/8fz////////////////////////////////////////////////////////&#10;///////////////////////////////////z/5EtAP8AAAD/AAAA/wAAAP8AAAD/icf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Mkf8AAAD/&#10;AAAA/wAAAP8AAAD/AABA/8fz////////////////////////////////////////////////////&#10;///////////////////////////////////////z/5EtAP8AAAD/AAAA/wAAAP8AAAD/icf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f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f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f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f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XP/S+///////////////////////////////////////////////////&#10;////////////////////////////////////////+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XP/S+///////////////////////////////////////////////&#10;////////////////////////////////////////////+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XP/S+///////////////////////////////////////////&#10;////////////////////////////////////////////////+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XP/S+///////////////////////////////////////&#10;////////////////////////////////////////////////////+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UHCB/4mJif+JiYn/iYmJ/4mJif+JiYn/iYmJ/4mJif+JiYn/iYmJ/4mJif+JiYn/&#10;iYmJ/4mJif+JiYn/iYmJ/4mJif+JiXr/QA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AD/UHCB/4mJif+JiYn/iYmJ/4mJif+JiYn/iYmJ/4mJif+JiYn/iYmJ/4mJif+J&#10;iYn/iYmJ/4mJif+JiYn/iYmJ/4mJif+JiXr/QA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AD/UHCB/4mJif+JiYn/iYmJ/4mJif+JiYn/iYmJ/4mJif+JiYn/iYmJ/4mJ&#10;if+JiYn/iYmJ/4mJif+JiYn/iYmJ/4mJif+JiXr/QA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AD/UHCB/4mJif+JiYn/iYmJ/4mJif+JiYn/iYmJ/4mJif+JiYn/iYmJ&#10;/4mJif+JiYn/iYmJ/4mJif+JiYn/iYmJ/4mJif+JiXr/QA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AA&#10;/wAAAP8AAAD/AAAA/wAAAP8AAAD/AAAA/wAAAP8AAAD/AAAA/wAAAP8AAAD/AAAA/wAAAP8AAAD/&#10;AAAA/wAAAP8AAAD/AAAA/wAA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AA/wAAAP8AAAD/AAAA/wAAAP8AAAD/AAAA/wAAAP8AAAD/AAAA/wAAAP8AAAD/AAAA/wAAAP8A&#10;AAD/AAAA/wAAAP8AAAD/AAAA/wAA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AA/wAAAP8AAAD/AAAA/wAAAP8AAAD/AAAA/wAAAP8AAAD/AAAA/wAAAP8AAAD/AAAA/wAA&#10;AP8AAAD/AAAA/wAAAP8AAAD/AAAA/wAA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AA/wAAAP8AAAD/AAAA/wAAAP8AAAD/AAAA/wAAAP8AAAD/AAAA/wAAAP8AAAD/AAAA&#10;/wAAAP8AAAD/AAAA/wAAAP8AAAD/AAAA/wAA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AP8AAAD/AAAA&#10;/wAAAP8AAAD/AAAA/wAAAP8AAAD/AAAA/wAAAP8AAAD/AAAA/wAAAP8AAAD/AAAA/wAAAP8AAAD/&#10;AAAA/wAAAP8AA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AP8AAAD/&#10;AAAA/wAAAP8AAAD/AAAA/wAAAP8AAAD/AAAA/wAAAP8AAAD/AAAA/wAAAP8AAAD/AAAA/wAAAP8A&#10;AAD/AAAA/wAAAP8AA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AP8A&#10;AAD/AAAA/wAAAP8AAAD/AAAA/wAAAP8AAAD/AAAA/wAAAP8AAAD/AAAA/wAAAP8AAAD/AAAA/wAA&#10;AP8AAAD/AAAA/wAAAP8AA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AP8AAAD/AAAA/wAAAP8AAAD/AAAA/wAAAP8AAAD/AAAA/wAAAP8AAAD/AAAA/wAAAP8AAAD/AAAA&#10;/wAAAP8AAAD/AAAA/wAAAP8AA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AD/AAAA/wAAAP8AAAD/AAAA&#10;/wAAAP8AAAD/AAAA/wAAAP8AAAD/AAAA/wAAAP8AAAD/AAAA/wAAAP8AAAD/AAAA/wAAAP8AAAD/&#10;AA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AD/AAAA/wAAAP8AAAD/&#10;AAAA/wAAAP8AAAD/AAAA/wAAAP8AAAD/AAAA/wAAAP8AAAD/AAAA/wAAAP8AAAD/AAAA/wAAAP8A&#10;AAD/AA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AD/AAAA/wAAAP8A&#10;AAD/AAAA/wAAAP8AAAD/AAAA/wAAAP8AAAD/AAAA/wAAAP8AAAD/AAAA/wAAAP8AAAD/AAAA/wAA&#10;AP8AAAD/AA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AA/wAAAP8AAAD/AAAA/wAAAP8AAAD/AAAA&#10;/wAAAP8AAAD/AAAA/wAAAP8AAAD/AAAA/wAAAP8AAAD/AAAA/wAAAP8AAAD/AAAA/wAA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AA/wAAAP8AAAD/AAAA/wAAAP8AAAD/&#10;AAAA/wAAAP8AAAD/AAAA/wAAAP8AAAD/AAAA/wAAAP8AAAD/AAAA/wAAAP8AAAD/AAAA/wAA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AA/wAAAP8AAAD/AAAA/wAAAP8A&#10;AAD/AAAA/wAAAP8AAAD/AAAA/wAAAP8AAAD/AAAA/wAAAP8AAAD/AAAA/wAAAP8AAAD/AAAA/wAA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AA/wAAAP8AAAD/AAAA/wAA&#10;AP8AAAD/AAAA/wAAAP8AAAD/AAAA/wAAAP8AAAD/AAAA/wAAAP8AAAD/AAAA/wAAAP8AAAD/AAAA&#10;/wAA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Lf+34e7/9vPu/+7u7v/u7u7/7u7u/+7u7v/u7u7/7u7u&#10;/+7u7v/u7u7/7u7u/+7u7v/u7u7/7u7u/+7u7v/u7u7/7u7z//bz4f+JQ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Lf+34e7/9vPu/+7u7v/u7u7/7u7u/+7u7v/u7u7/&#10;7u7u/+7u7v/u7u7/7u7u/+7u7v/u7u7/7u7u/+7u7v/u7u7/7u7z//bz4f+JQ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Lf+34e7/9vPu/+7u7v/u7u7/7u7u/+7u7v/u&#10;7u7/7u7u/+7u7v/u7u7/7u7u/+7u7v/u7u7/7u7u/+7u7v/u7u7/7u7z//bz4f+JQ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Lf+34e7/9vPu/+7u7v/u7u7/7u7u/+7u&#10;7v/u7u7/7u7u/+7u7v/u7u7/7u7u/+7u7v/u7u7/7u7u/+7u7v/u7u7/7u7z//bz4f+JQ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+//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v/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H8///////////////////////////////////////////////&#10;////////////////////////////////////////////8/+X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H8///////////////////////////////////////////&#10;////////////////////////////////////////////////8/+X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H8///////////////////////////////////////&#10;////////////////////////////////////////////////////8/+X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H8///////////////////////////////////&#10;////////////////////////////////////////////////////////8/+X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tel/wAAAP8AAAD/&#10;AAAA/wAAAP8AAGf/0vb/////////////////////////////////////////////////////////&#10;//////////////////////////////////P/nlwA/wAAAP8AAAD/AAAA/wAAAP+X0v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tel/wAAAP8A&#10;AAD/AAAA/wAAAP8AAGf/0vb/////////////////////////////////////////////////////&#10;//////////////////////////////////////P/nlwA/wAAAP8AAAD/AAAA/wAAAP+X0v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tel/wAA&#10;AP8AAAD/AAAA/wAAAP8AAGf/0vb/////////////////////////////////////////////////&#10;//////////////////////////////////////////P/nlwA/wAAAP8AAAD/AAAA/wAAAP+X0v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tel&#10;/wAAAP8AAAD/AAAA/wAAAP8AAGf/0vb/////////////////////////////////////////////&#10;//////////////////////////////////////////////P/nlwA/wAAAP8AAAD/AAAA/wAAAP+X&#10;0v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">
                <v:group id="Group 54" o:spid="_x0000_s1049" style="position:absolute;top:72;width:12719;height:10301" coordorigin=",2260" coordsize="12720,10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group id="Group 56" o:spid="_x0000_s1050" style="position:absolute;left:2376;top:6912;width:10344;height:5653" coordsize="10344,5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<v:shape id="Picture 57" o:spid="_x0000_s1051" type="#_x0000_t75" style="position:absolute;top:504;width:10344;height:5149;rotation:-223726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" filled="t" fillcolor="white [3212]">
                      <v:imagedata r:id="rId18" o:title=""/>
                    </v:shape>
                    <v:rect id="Rectangle 58" o:spid="_x0000_s1052" style="position:absolute;left:2232;width:2277;height:218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" fillcolor="white [3212]" stroked="f" strokeweight="2pt"/>
                  </v:group>
                  <v:group id="Group 59" o:spid="_x0000_s1053" style="position:absolute;top:2260;width:12565;height:6911" coordorigin=",2260" coordsize="12565,6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v:line id="Straight Connector 61" o:spid="_x0000_s1054" style="position:absolute;visibility:visible;mso-wrap-style:square" from="5832,5760" to="7002,9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" strokecolor="gray [1629]" strokeweight="1.5pt"/>
                    <v:shape id="Freeform 62" o:spid="_x0000_s1055" style="position:absolute;top:2260;width:12565;height:4436;visibility:visible;mso-wrap-style:square;v-text-anchor:middle" coordsize="1256509,44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" path="m,443600v229200,-2400,445337,-24325,597600,-79200c749863,309525,803761,175083,913579,114350,1023397,53617,1186309,62400,1256509,e" filled="f" strokecolor="gray [1629]" strokeweight="3pt">
                      <v:path arrowok="t" o:connecttype="custom" o:connectlocs="0,443600;597600,364400;913579,114350;1256509,0" o:connectangles="0,0,0,0"/>
                    </v:shape>
                  </v:group>
                </v:group>
                <v:group id="Group 63" o:spid="_x0000_s1056" style="position:absolute;left:4896;top:11448;width:14501;height:7889" coordsize="14501,7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Picture 64" o:spid="_x0000_s1057" type="#_x0000_t75" style="position:absolute;width:12630;height:4991;rotation:-21114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">
                    <v:imagedata r:id="rId19" o:title=""/>
                  </v:shape>
                  <v:shape id="Freeform 174" o:spid="_x0000_s1058" style="position:absolute;left:1944;top:3456;width:12557;height:4433;visibility:visible;mso-wrap-style:square;v-text-anchor:middle" coordsize="1256509,44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" path="m,443600v229200,-2400,445337,-24325,597600,-79200c749863,309525,803761,175083,913579,114350,1023397,53617,1186309,62400,1256509,e" filled="f" strokecolor="gray [1629]" strokeweight="3pt">
                    <v:path arrowok="t" o:connecttype="custom" o:connectlocs="0,443335;597250,364182;913045,114282;1255774,0" o:connectangles="0,0,0,0"/>
                  </v:shape>
                  <v:rect id="Rectangle 175" o:spid="_x0000_s1059" style="position:absolute;left:7920;top:2520;width:2250;height:1902;rotation:-671603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" fillcolor="white [3212]" stroked="f" strokeweight="2pt"/>
                  <v:line id="Straight Connector 176" o:spid="_x0000_s1060" style="position:absolute;visibility:visible;mso-wrap-style:square" from="7704,2304" to="9988,5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" strokecolor="gray [1629]" strokeweight="1.5pt"/>
                </v:group>
                <v:shape id="Text Box 180" o:spid="_x0000_s1061" type="#_x0000_t202" style="position:absolute;left:4298;top:9189;width:12914;height:2248;rotation:-190226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" filled="f" stroked="f">
                  <v:textbox>
                    <w:txbxContent>
                      <w:p w14:paraId="6A29D95C" w14:textId="77777777" w:rsidR="00AA3479" w:rsidRPr="001B2885" w:rsidRDefault="00AA3479" w:rsidP="00553634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 w:rsidRPr="001B2885"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Dispersion forces</w:t>
                        </w:r>
                      </w:p>
                    </w:txbxContent>
                  </v:textbox>
                </v:shape>
                <v:shape id="Text Box 181" o:spid="_x0000_s1062" type="#_x0000_t202" style="position:absolute;left:11448;width:11430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" filled="f" stroked="f">
                  <v:textbox>
                    <w:txbxContent>
                      <w:p w14:paraId="628487F5" w14:textId="77777777" w:rsidR="00AA3479" w:rsidRPr="001B2885" w:rsidRDefault="00AA3479" w:rsidP="00553634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Peptide chain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58EF389" w14:textId="1173EABB" w:rsidR="007D4236" w:rsidRPr="004055C7" w:rsidRDefault="007D4236" w:rsidP="007D423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tbl>
      <w:tblPr>
        <w:tblStyle w:val="TableGrid"/>
        <w:tblpPr w:leftFromText="180" w:rightFromText="180" w:vertAnchor="text" w:horzAnchor="page" w:tblpX="4848" w:tblpY="425"/>
        <w:tblW w:w="0" w:type="auto"/>
        <w:tblLook w:val="04A0" w:firstRow="1" w:lastRow="0" w:firstColumn="1" w:lastColumn="0" w:noHBand="0" w:noVBand="1"/>
      </w:tblPr>
      <w:tblGrid>
        <w:gridCol w:w="4125"/>
        <w:gridCol w:w="1511"/>
      </w:tblGrid>
      <w:tr w:rsidR="00553634" w:rsidRPr="004055C7" w14:paraId="58D8F663" w14:textId="77777777" w:rsidTr="00553634">
        <w:tc>
          <w:tcPr>
            <w:tcW w:w="4125" w:type="dxa"/>
          </w:tcPr>
          <w:p w14:paraId="2B6EE2DC" w14:textId="77777777" w:rsidR="00553634" w:rsidRPr="004055C7" w:rsidRDefault="00553634" w:rsidP="0055363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11" w:type="dxa"/>
            <w:vAlign w:val="center"/>
          </w:tcPr>
          <w:p w14:paraId="5801D1C2" w14:textId="77777777" w:rsidR="00553634" w:rsidRPr="004055C7" w:rsidRDefault="00553634" w:rsidP="0055363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53634" w:rsidRPr="004055C7" w14:paraId="659D50DB" w14:textId="77777777" w:rsidTr="00553634">
        <w:tc>
          <w:tcPr>
            <w:tcW w:w="4125" w:type="dxa"/>
            <w:vAlign w:val="center"/>
          </w:tcPr>
          <w:p w14:paraId="167117EC" w14:textId="2CEC0532" w:rsidR="00553634" w:rsidRPr="004055C7" w:rsidRDefault="00553634" w:rsidP="0055363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non</w:t>
            </w:r>
            <w:r w:rsidR="00D615BA">
              <w:rPr>
                <w:rFonts w:ascii="Arial" w:hAnsi="Arial" w:cs="Arial"/>
                <w:sz w:val="22"/>
                <w:szCs w:val="22"/>
                <w:lang w:val="en-AU"/>
              </w:rPr>
              <w:t>-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polar chains shown aligned</w:t>
            </w:r>
          </w:p>
        </w:tc>
        <w:tc>
          <w:tcPr>
            <w:tcW w:w="1511" w:type="dxa"/>
            <w:vAlign w:val="center"/>
          </w:tcPr>
          <w:p w14:paraId="0BAF780D" w14:textId="77777777" w:rsidR="00553634" w:rsidRPr="004055C7" w:rsidRDefault="00553634" w:rsidP="0055363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53634" w:rsidRPr="004055C7" w14:paraId="081A4D17" w14:textId="77777777" w:rsidTr="00553634">
        <w:tc>
          <w:tcPr>
            <w:tcW w:w="4125" w:type="dxa"/>
            <w:vAlign w:val="center"/>
          </w:tcPr>
          <w:p w14:paraId="5F33BBFF" w14:textId="5945D0EC" w:rsidR="00553634" w:rsidRPr="004055C7" w:rsidRDefault="00553634" w:rsidP="0055363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position of label for dispersion forces</w:t>
            </w:r>
          </w:p>
        </w:tc>
        <w:tc>
          <w:tcPr>
            <w:tcW w:w="1511" w:type="dxa"/>
            <w:vAlign w:val="center"/>
          </w:tcPr>
          <w:p w14:paraId="5EC008B1" w14:textId="77777777" w:rsidR="00553634" w:rsidRPr="004055C7" w:rsidRDefault="00553634" w:rsidP="0055363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53634" w:rsidRPr="004055C7" w14:paraId="066571C4" w14:textId="77777777" w:rsidTr="00553634">
        <w:trPr>
          <w:trHeight w:val="75"/>
        </w:trPr>
        <w:tc>
          <w:tcPr>
            <w:tcW w:w="4125" w:type="dxa"/>
            <w:vAlign w:val="center"/>
          </w:tcPr>
          <w:p w14:paraId="740C1636" w14:textId="77777777" w:rsidR="00553634" w:rsidRPr="004055C7" w:rsidRDefault="00553634" w:rsidP="00553634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11" w:type="dxa"/>
            <w:vAlign w:val="center"/>
          </w:tcPr>
          <w:p w14:paraId="0EBD11ED" w14:textId="2B2DD20B" w:rsidR="00553634" w:rsidRPr="004055C7" w:rsidRDefault="00553634" w:rsidP="00553634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2A3B1817" w14:textId="36AC0CF4" w:rsidR="00021950" w:rsidRPr="004055C7" w:rsidRDefault="00021950" w:rsidP="007D423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38180013" w14:textId="77777777" w:rsidR="00021950" w:rsidRPr="004055C7" w:rsidRDefault="00021950" w:rsidP="007D423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6FC6D80C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3A5B2E3C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57098099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22974E64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21A71FE2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237ED481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53AB2391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67804F2F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406AB24A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58469028" w14:textId="77777777" w:rsidR="00553634" w:rsidRPr="004055C7" w:rsidRDefault="00553634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0D986C25" w14:textId="6F290D75" w:rsidR="00DF1849" w:rsidRPr="004055C7" w:rsidRDefault="00DF1849" w:rsidP="00DA2A26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(b) 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A2A26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Draw a labelled diagram to show 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how an ionic bonding can occur between two side chains on a protein molecule.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(3 marks)</w:t>
      </w:r>
    </w:p>
    <w:p w14:paraId="2B798449" w14:textId="0D92DEAD" w:rsidR="00DF1849" w:rsidRPr="004055C7" w:rsidRDefault="00DD456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2C2E070C" wp14:editId="179346FD">
                <wp:simplePos x="0" y="0"/>
                <wp:positionH relativeFrom="column">
                  <wp:posOffset>533400</wp:posOffset>
                </wp:positionH>
                <wp:positionV relativeFrom="paragraph">
                  <wp:posOffset>101600</wp:posOffset>
                </wp:positionV>
                <wp:extent cx="2669540" cy="1143000"/>
                <wp:effectExtent l="25400" t="0" r="0" b="50800"/>
                <wp:wrapThrough wrapText="bothSides">
                  <wp:wrapPolygon edited="0">
                    <wp:start x="10481" y="0"/>
                    <wp:lineTo x="-206" y="4800"/>
                    <wp:lineTo x="-206" y="6720"/>
                    <wp:lineTo x="1644" y="8160"/>
                    <wp:lineTo x="1439" y="17280"/>
                    <wp:lineTo x="13564" y="21600"/>
                    <wp:lineTo x="16853" y="22080"/>
                    <wp:lineTo x="19935" y="22080"/>
                    <wp:lineTo x="20141" y="15840"/>
                    <wp:lineTo x="20141" y="3840"/>
                    <wp:lineTo x="18908" y="0"/>
                    <wp:lineTo x="10481" y="0"/>
                  </wp:wrapPolygon>
                </wp:wrapThrough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9540" cy="1143000"/>
                          <a:chOff x="0" y="0"/>
                          <a:chExt cx="2670043" cy="1143219"/>
                        </a:xfrm>
                      </wpg:grpSpPr>
                      <wps:wsp>
                        <wps:cNvPr id="183" name="Text Box 183"/>
                        <wps:cNvSpPr txBox="1"/>
                        <wps:spPr>
                          <a:xfrm>
                            <a:off x="1261241" y="0"/>
                            <a:ext cx="114236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98140E" w14:textId="77777777" w:rsidR="00AA3479" w:rsidRPr="001B2885" w:rsidRDefault="00AA3479" w:rsidP="00DD456D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Peptide chain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4" name="Group 184"/>
                        <wpg:cNvGrpSpPr/>
                        <wpg:grpSpPr>
                          <a:xfrm>
                            <a:off x="0" y="115614"/>
                            <a:ext cx="1482090" cy="797560"/>
                            <a:chOff x="0" y="228607"/>
                            <a:chExt cx="1482153" cy="798220"/>
                          </a:xfrm>
                        </wpg:grpSpPr>
                        <wps:wsp>
                          <wps:cNvPr id="185" name="Freeform 185"/>
                          <wps:cNvSpPr/>
                          <wps:spPr>
                            <a:xfrm>
                              <a:off x="0" y="228607"/>
                              <a:ext cx="1251732" cy="213988"/>
                            </a:xfrm>
                            <a:custGeom>
                              <a:avLst/>
                              <a:gdLst>
                                <a:gd name="connsiteX0" fmla="*/ 0 w 1051200"/>
                                <a:gd name="connsiteY0" fmla="*/ 669600 h 669600"/>
                                <a:gd name="connsiteX1" fmla="*/ 597600 w 1051200"/>
                                <a:gd name="connsiteY1" fmla="*/ 590400 h 669600"/>
                                <a:gd name="connsiteX2" fmla="*/ 835200 w 1051200"/>
                                <a:gd name="connsiteY2" fmla="*/ 223200 h 669600"/>
                                <a:gd name="connsiteX3" fmla="*/ 1051200 w 1051200"/>
                                <a:gd name="connsiteY3" fmla="*/ 0 h 669600"/>
                                <a:gd name="connsiteX0" fmla="*/ 0 w 1051200"/>
                                <a:gd name="connsiteY0" fmla="*/ 669600 h 669600"/>
                                <a:gd name="connsiteX1" fmla="*/ 597600 w 1051200"/>
                                <a:gd name="connsiteY1" fmla="*/ 590400 h 669600"/>
                                <a:gd name="connsiteX2" fmla="*/ 913579 w 1051200"/>
                                <a:gd name="connsiteY2" fmla="*/ 340350 h 669600"/>
                                <a:gd name="connsiteX3" fmla="*/ 1051200 w 1051200"/>
                                <a:gd name="connsiteY3" fmla="*/ 0 h 669600"/>
                                <a:gd name="connsiteX0" fmla="*/ 0 w 1256509"/>
                                <a:gd name="connsiteY0" fmla="*/ 443600 h 443600"/>
                                <a:gd name="connsiteX1" fmla="*/ 597600 w 1256509"/>
                                <a:gd name="connsiteY1" fmla="*/ 364400 h 443600"/>
                                <a:gd name="connsiteX2" fmla="*/ 913579 w 1256509"/>
                                <a:gd name="connsiteY2" fmla="*/ 114350 h 443600"/>
                                <a:gd name="connsiteX3" fmla="*/ 1256509 w 1256509"/>
                                <a:gd name="connsiteY3" fmla="*/ 0 h 443600"/>
                                <a:gd name="connsiteX0" fmla="*/ 0 w 1252209"/>
                                <a:gd name="connsiteY0" fmla="*/ 331035 h 331035"/>
                                <a:gd name="connsiteX1" fmla="*/ 597600 w 1252209"/>
                                <a:gd name="connsiteY1" fmla="*/ 251835 h 331035"/>
                                <a:gd name="connsiteX2" fmla="*/ 913579 w 1252209"/>
                                <a:gd name="connsiteY2" fmla="*/ 1785 h 331035"/>
                                <a:gd name="connsiteX3" fmla="*/ 1252209 w 1252209"/>
                                <a:gd name="connsiteY3" fmla="*/ 116561 h 331035"/>
                                <a:gd name="connsiteX0" fmla="*/ 0 w 1252209"/>
                                <a:gd name="connsiteY0" fmla="*/ 214474 h 214474"/>
                                <a:gd name="connsiteX1" fmla="*/ 597600 w 1252209"/>
                                <a:gd name="connsiteY1" fmla="*/ 135274 h 214474"/>
                                <a:gd name="connsiteX2" fmla="*/ 909164 w 1252209"/>
                                <a:gd name="connsiteY2" fmla="*/ 114466 h 214474"/>
                                <a:gd name="connsiteX3" fmla="*/ 1252209 w 1252209"/>
                                <a:gd name="connsiteY3" fmla="*/ 0 h 21447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252209" h="214474">
                                  <a:moveTo>
                                    <a:pt x="0" y="214474"/>
                                  </a:moveTo>
                                  <a:cubicBezTo>
                                    <a:pt x="229200" y="212074"/>
                                    <a:pt x="446073" y="151942"/>
                                    <a:pt x="597600" y="135274"/>
                                  </a:cubicBezTo>
                                  <a:cubicBezTo>
                                    <a:pt x="749127" y="118606"/>
                                    <a:pt x="800063" y="137012"/>
                                    <a:pt x="909164" y="114466"/>
                                  </a:cubicBezTo>
                                  <a:cubicBezTo>
                                    <a:pt x="1018265" y="91920"/>
                                    <a:pt x="1182009" y="62400"/>
                                    <a:pt x="1252209" y="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6" name="Picture 18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4853" y="569626"/>
                              <a:ext cx="840104" cy="45720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7" name="Text Box 187"/>
                          <wps:cNvSpPr txBox="1"/>
                          <wps:spPr>
                            <a:xfrm>
                              <a:off x="906905" y="689548"/>
                              <a:ext cx="575248" cy="2267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46326E" w14:textId="77777777" w:rsidR="00AA3479" w:rsidRPr="009F2CD6" w:rsidRDefault="00AA3479" w:rsidP="00DD456D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 w:rsidRPr="009F2CD6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–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9F2CD6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H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 xml:space="preserve"> +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" name="Rectangle 188"/>
                          <wps:cNvSpPr/>
                          <wps:spPr>
                            <a:xfrm rot="21436843" flipV="1">
                              <a:off x="569627" y="457200"/>
                              <a:ext cx="224790" cy="22796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" name="Straight Connector 189"/>
                          <wps:cNvCnPr/>
                          <wps:spPr>
                            <a:xfrm>
                              <a:off x="674558" y="344774"/>
                              <a:ext cx="1270" cy="34099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0" name="Group 190"/>
                        <wpg:cNvGrpSpPr/>
                        <wpg:grpSpPr>
                          <a:xfrm>
                            <a:off x="1481958" y="273269"/>
                            <a:ext cx="1188085" cy="869950"/>
                            <a:chOff x="0" y="0"/>
                            <a:chExt cx="1188589" cy="870191"/>
                          </a:xfrm>
                        </wpg:grpSpPr>
                        <wpg:grpSp>
                          <wpg:cNvPr id="191" name="Group 191"/>
                          <wpg:cNvGrpSpPr/>
                          <wpg:grpSpPr>
                            <a:xfrm>
                              <a:off x="0" y="70091"/>
                              <a:ext cx="837565" cy="800100"/>
                              <a:chOff x="0" y="0"/>
                              <a:chExt cx="837981" cy="800100"/>
                            </a:xfrm>
                          </wpg:grpSpPr>
                          <wpg:grpSp>
                            <wpg:cNvPr id="192" name="Group 192"/>
                            <wpg:cNvGrpSpPr/>
                            <wpg:grpSpPr>
                              <a:xfrm>
                                <a:off x="31531" y="0"/>
                                <a:ext cx="806450" cy="800100"/>
                                <a:chOff x="0" y="0"/>
                                <a:chExt cx="806450" cy="8001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3" name="Picture 19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364359">
                                  <a:off x="0" y="0"/>
                                  <a:ext cx="806450" cy="800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94" name="Rectangle 194"/>
                              <wps:cNvSpPr/>
                              <wps:spPr>
                                <a:xfrm rot="614871" flipV="1">
                                  <a:off x="546538" y="315311"/>
                                  <a:ext cx="224790" cy="189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96" name="Rectangle 196"/>
                            <wps:cNvSpPr/>
                            <wps:spPr>
                              <a:xfrm flipV="1">
                                <a:off x="0" y="178676"/>
                                <a:ext cx="224790" cy="1898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01" name="Freeform 201"/>
                          <wps:cNvSpPr/>
                          <wps:spPr>
                            <a:xfrm rot="17954024">
                              <a:off x="567559" y="196215"/>
                              <a:ext cx="817245" cy="424815"/>
                            </a:xfrm>
                            <a:custGeom>
                              <a:avLst/>
                              <a:gdLst>
                                <a:gd name="connsiteX0" fmla="*/ 0 w 1051200"/>
                                <a:gd name="connsiteY0" fmla="*/ 669600 h 669600"/>
                                <a:gd name="connsiteX1" fmla="*/ 597600 w 1051200"/>
                                <a:gd name="connsiteY1" fmla="*/ 590400 h 669600"/>
                                <a:gd name="connsiteX2" fmla="*/ 835200 w 1051200"/>
                                <a:gd name="connsiteY2" fmla="*/ 223200 h 669600"/>
                                <a:gd name="connsiteX3" fmla="*/ 1051200 w 1051200"/>
                                <a:gd name="connsiteY3" fmla="*/ 0 h 669600"/>
                                <a:gd name="connsiteX0" fmla="*/ 0 w 1051200"/>
                                <a:gd name="connsiteY0" fmla="*/ 669600 h 669600"/>
                                <a:gd name="connsiteX1" fmla="*/ 597600 w 1051200"/>
                                <a:gd name="connsiteY1" fmla="*/ 590400 h 669600"/>
                                <a:gd name="connsiteX2" fmla="*/ 913579 w 1051200"/>
                                <a:gd name="connsiteY2" fmla="*/ 340350 h 669600"/>
                                <a:gd name="connsiteX3" fmla="*/ 1051200 w 1051200"/>
                                <a:gd name="connsiteY3" fmla="*/ 0 h 669600"/>
                                <a:gd name="connsiteX0" fmla="*/ 0 w 1256509"/>
                                <a:gd name="connsiteY0" fmla="*/ 443600 h 443600"/>
                                <a:gd name="connsiteX1" fmla="*/ 597600 w 1256509"/>
                                <a:gd name="connsiteY1" fmla="*/ 364400 h 443600"/>
                                <a:gd name="connsiteX2" fmla="*/ 913579 w 1256509"/>
                                <a:gd name="connsiteY2" fmla="*/ 114350 h 443600"/>
                                <a:gd name="connsiteX3" fmla="*/ 1256509 w 1256509"/>
                                <a:gd name="connsiteY3" fmla="*/ 0 h 443600"/>
                                <a:gd name="connsiteX0" fmla="*/ 0 w 918478"/>
                                <a:gd name="connsiteY0" fmla="*/ 470196 h 470196"/>
                                <a:gd name="connsiteX1" fmla="*/ 259569 w 918478"/>
                                <a:gd name="connsiteY1" fmla="*/ 364400 h 470196"/>
                                <a:gd name="connsiteX2" fmla="*/ 575548 w 918478"/>
                                <a:gd name="connsiteY2" fmla="*/ 114350 h 470196"/>
                                <a:gd name="connsiteX3" fmla="*/ 918478 w 918478"/>
                                <a:gd name="connsiteY3" fmla="*/ 0 h 470196"/>
                                <a:gd name="connsiteX0" fmla="*/ 0 w 918478"/>
                                <a:gd name="connsiteY0" fmla="*/ 470196 h 470196"/>
                                <a:gd name="connsiteX1" fmla="*/ 196885 w 918478"/>
                                <a:gd name="connsiteY1" fmla="*/ 360885 h 470196"/>
                                <a:gd name="connsiteX2" fmla="*/ 575548 w 918478"/>
                                <a:gd name="connsiteY2" fmla="*/ 114350 h 470196"/>
                                <a:gd name="connsiteX3" fmla="*/ 918478 w 918478"/>
                                <a:gd name="connsiteY3" fmla="*/ 0 h 470196"/>
                                <a:gd name="connsiteX0" fmla="*/ 0 w 865396"/>
                                <a:gd name="connsiteY0" fmla="*/ 572689 h 572689"/>
                                <a:gd name="connsiteX1" fmla="*/ 143803 w 865396"/>
                                <a:gd name="connsiteY1" fmla="*/ 360885 h 572689"/>
                                <a:gd name="connsiteX2" fmla="*/ 522466 w 865396"/>
                                <a:gd name="connsiteY2" fmla="*/ 114350 h 572689"/>
                                <a:gd name="connsiteX3" fmla="*/ 865396 w 865396"/>
                                <a:gd name="connsiteY3" fmla="*/ 0 h 572689"/>
                                <a:gd name="connsiteX0" fmla="*/ 0 w 721593"/>
                                <a:gd name="connsiteY0" fmla="*/ 360885 h 360885"/>
                                <a:gd name="connsiteX1" fmla="*/ 378663 w 721593"/>
                                <a:gd name="connsiteY1" fmla="*/ 114350 h 360885"/>
                                <a:gd name="connsiteX2" fmla="*/ 721593 w 721593"/>
                                <a:gd name="connsiteY2" fmla="*/ 0 h 360885"/>
                                <a:gd name="connsiteX0" fmla="*/ 0 w 819268"/>
                                <a:gd name="connsiteY0" fmla="*/ 426008 h 426008"/>
                                <a:gd name="connsiteX1" fmla="*/ 476338 w 819268"/>
                                <a:gd name="connsiteY1" fmla="*/ 114350 h 426008"/>
                                <a:gd name="connsiteX2" fmla="*/ 819268 w 819268"/>
                                <a:gd name="connsiteY2" fmla="*/ 0 h 426008"/>
                                <a:gd name="connsiteX0" fmla="*/ 0 w 819268"/>
                                <a:gd name="connsiteY0" fmla="*/ 426008 h 426008"/>
                                <a:gd name="connsiteX1" fmla="*/ 493494 w 819268"/>
                                <a:gd name="connsiteY1" fmla="*/ 142209 h 426008"/>
                                <a:gd name="connsiteX2" fmla="*/ 819268 w 819268"/>
                                <a:gd name="connsiteY2" fmla="*/ 0 h 4260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819268" h="426008">
                                  <a:moveTo>
                                    <a:pt x="0" y="426008"/>
                                  </a:moveTo>
                                  <a:cubicBezTo>
                                    <a:pt x="87078" y="349618"/>
                                    <a:pt x="356949" y="213210"/>
                                    <a:pt x="493494" y="142209"/>
                                  </a:cubicBezTo>
                                  <a:cubicBezTo>
                                    <a:pt x="630039" y="71208"/>
                                    <a:pt x="749068" y="62400"/>
                                    <a:pt x="819268" y="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Straight Connector 203"/>
                          <wps:cNvCnPr/>
                          <wps:spPr>
                            <a:xfrm flipV="1">
                              <a:off x="588580" y="416932"/>
                              <a:ext cx="339090" cy="11239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4" name="Straight Connector 204"/>
                        <wps:cNvCnPr/>
                        <wps:spPr>
                          <a:xfrm flipV="1">
                            <a:off x="1261241" y="578069"/>
                            <a:ext cx="340995" cy="1111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ysDash"/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Text Box 205"/>
                        <wps:cNvSpPr txBox="1"/>
                        <wps:spPr>
                          <a:xfrm>
                            <a:off x="1261241" y="693683"/>
                            <a:ext cx="457200" cy="34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097B88" w14:textId="77777777" w:rsidR="00AA3479" w:rsidRPr="001B2885" w:rsidRDefault="00AA3479" w:rsidP="00DD456D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Ionic bond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Text Box 206"/>
                        <wps:cNvSpPr txBox="1"/>
                        <wps:spPr>
                          <a:xfrm>
                            <a:off x="1597572" y="346841"/>
                            <a:ext cx="3479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D4D485" w14:textId="77777777" w:rsidR="00AA3479" w:rsidRPr="005B2797" w:rsidRDefault="00AA3479" w:rsidP="00DD456D">
                              <w:pP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  <w:r w:rsidRPr="005B2797"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2E070C" id="Group 182" o:spid="_x0000_s1063" style="position:absolute;left:0;text-align:left;margin-left:42pt;margin-top:8pt;width:210.2pt;height:90pt;z-index:251823104" coordsize="26700,1143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q/9LMzP/M&#10;zMz/zMzM/8zMzP/M0uH/9v//////////////////////////////////////////////////////&#10;////////////////////////////////////////5dfM/8zMzP/MzMz/zMzM/8zH0v/l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q/9LM&#10;zP/MzMz/zMzM/8zMzP/M0uH/9v//////////////////////////////////////////////////&#10;////////////////////////////////////////////5dfM/8zMzP/MzMz/zMzM/8zH0v/l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Mkf8AAAD/AAAA/wAAAP8A&#10;AAD/AABA/8fz////////////////////////////////////////////////////////////////&#10;///////////////////////////z/5EtAP8AAAD/AAAA/wAAAP8AAAD/icf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Mkf8AAAD/AAAA/wAA&#10;AP8AAAD/AABA/8fz////////////////////////////////////////////////////////////&#10;///////////////////////////////z/5EtAP8AAAD/AAAA/wAAAP8AAAD/icf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v7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q/9LMzP/MzMz/zMzM/8zMzP/M0uH/9v//////////////////////////&#10;////////////////////////////////////////////////////////////////////5dfM/8zM&#10;zP/MzMz/zMzM/8zH0v/l9v//////////////////////////////////////////////////////&#10;//////////////////////////////////////////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f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f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Mkf8AAAD/AAAA/wAAAP8AAAD/AABA/8fz////////////////////////////////////&#10;///////////////////////////////////////////////////////z/5EtAP8AAAD/AAAA/wAA&#10;AP8AAAD/icfu////////////////////////////////////////////////////////////////&#10;///////////////////////////////////////////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XP/S+///////////////////////////////////////////////////&#10;////////////////////////////////////////+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XP/S+///////////////////////////////////////////////&#10;////////////////////////////////////////////+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UHCB/4mJif+JiYn/iYmJ/4mJif+JiYn/iYmJ/4mJif+JiYn/iYmJ/4mJif+JiYn/&#10;iYmJ/4mJif+JiYn/iYmJ/4mJif+JiXr/QA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AD/UHCB/4mJif+JiYn/iYmJ/4mJif+JiYn/iYmJ/4mJif+JiYn/iYmJ/4mJif+J&#10;iYn/iYmJ/4mJif+JiYn/iYmJ/4mJif+JiXr/QA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AA&#10;/wAAAP8AAAD/AAAA/wAAAP8AAAD/AAAA/wAAAP8AAAD/AAAA/wAAAP8AAAD/AAAA/wAAAP8AAAD/&#10;AAAA/wAAAP8AAAD/AAAA/wAA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AA/wAAAP8AAAD/AAAA/wAAAP8AAAD/AAAA/wAAAP8AAAD/AAAA/wAAAP8AAAD/AAAA/wAAAP8A&#10;AAD/AAAA/wAAAP8AAAD/AAAA/wAA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AP8AAAD/AAAA&#10;/wAAAP8AAAD/AAAA/wAAAP8AAAD/AAAA/wAAAP8AAAD/AAAA/wAAAP8AAAD/AAAA/wAAAP8AAAD/&#10;AAAA/wAAAP8AA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AP8AAAD/&#10;AAAA/wAAAP8AAAD/AAAA/wAAAP8AAAD/AAAA/wAAAP8AAAD/AAAA/wAAAP8AAAD/AAAA/wAAAP8A&#10;AAD/AAAA/wAAAP8AA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AD/AAAA/wAAAP8AAAD/AAAA&#10;/wAAAP8AAAD/AAAA/wAAAP8AAAD/AAAA/wAAAP8AAAD/AAAA/wAAAP8AAAD/AAAA/wAAAP8AAAD/&#10;AA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AD/AAAA/wAAAP8AAAD/&#10;AAAA/wAAAP8AAAD/AAAA/wAAAP8AAAD/AAAA/wAAAP8AAAD/AAAA/wAAAP8AAAD/AAAA/wAAAP8A&#10;AAD/AA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v7///7+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AA/wAAAP8AAAD/AAAA/wAAAP8AAAD/AAAA&#10;/wAAAP8AAAD/AAAA/wAAAP8AAAD/AAAA/wAAAP8AAAD/AAAA/wAAAP8AAAD/AAAA/wAA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AA/wAAAP8AAAD/AAAA/wAAAP8AAAD/&#10;AAAA/wAAAP8AAAD/AAAA/wAAAP8AAAD/AAAA/wAAAP8AAAD/AAAA/wAAAP8AAAD/AAAA/wAA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7+///+/v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Lf+34e7/9vPu/+7u7v/u7u7/7u7u/+7u7v/u7u7/7u7u&#10;/+7u7v/u7u7/7u7u/+7u7v/u7u7/7u7u/+7u7v/u7u7/7u7z//bz4f+JQ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Lf+34e7/9vPu/+7u7v/u7u7/7u7u/+7u7v/u7u7/&#10;7u7u/+7u7v/u7u7/7u7u/+7u7v/u7u7/7u7u/+7u7v/u7u7/7u7z//bz4f+JQ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7+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fz////////////&#10;////////////////////////////////////////////////////////////////////////////&#10;///z/55QAP8AAAD/AAAA/wAAAP8AAAD/kczu////////////////////////////////////////&#10;////////////////////////////////////////////////////////////////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XP/S+///////////////////////&#10;////////////////////////////////////////////////////////////////////+/+eUAD/&#10;AAAA/wAAAP8AAAD/AAAA/5HM7v//////////////////////////////////////////////////&#10;//////////////////////////////////////////////////7////+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AD/UHCB/4mJif+JiYn/iYmJ/4mJif+JiYn/iYmJ&#10;/4mJif+JiYn/iYmJ/4mJif+JiYn/iYmJ/4mJif+JiYn/iYmJ/4mJif+JiXr/QAAA/wAAAP8AAAD/&#10;AAAA/wAAAP+RzO7/////////////////////////////////////////////////////////////&#10;///////////////////////////////////////+/////v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AA/wAAAP8AAAD/AAAA/wAAAP8AAAD/AAAA/wAAAP8AAAD/AAAA&#10;/wAAAP8AAAD/AAAA/wAAAP8AAAD/AAAA/wAAAP8AAAD/AAAA/wAAAP8AAAD/AAAA/wAAAP8AAAD/&#10;kczu////////////////////////////////////////////////////////////////////////&#10;///////////////////////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AP8AAAD/AAAA/wAAAP8AAAD/AAAA/wAAAP8AAAD/AAAA/wAAAP8AAAD/AAAA&#10;/wAAAP8AAAD/AAAA/wAAAP8AAAD/AAAA/wAAAP8AAAD/AAAA/wAAAP8AAAD/AAAA/5HM7v//////&#10;////////////////////////////////////////////////////////////////////////////&#10;///////////////////////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AD/AAAA/wAAAP8AAAD/AAAA/wAAAP8AAAD/AAAA/wAAAP8AAAD/AAAA/wAAAP8AAAD/AAAA&#10;/wAAAP8AAAD/AAAA/wAAAP8AAAD/AAAA/wAAAP8AAAD/AAAA/wAAAP+RzO7/////////////////&#10;////////////////////////////////////////////////////////////////////////////&#10;//////7////+//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AA/wAA&#10;AP8AAAD/AAAA/wAAAP8AAAD/AAAA/wAAAP8AAAD/AAAA/wAAAP8AAAD/AAAA/wAAAP8AAAD/AAAA&#10;/wAAAP8AAAD/AAAA/wAAAP8AAAD/AAAA/wAAAP8AAAD/kczu////////////////////////////&#10;///////////////////////////////////////////////////////////////////////+////&#10;/v/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Lf+34e7/9vPu/+7u&#10;7v/u7u7/7u7u/+7u7v/u7u7/7u7u/+7u7v/u7u7/7u7u/+7u7v/u7u7/7u7u/+7u7v/u7u7/7u7z&#10;//bz4f+JQAD/AAAA/wAAAP8AAAD/AAAA/5HM7v//////////////////////////////////////&#10;////////////////////////////////////////////////////////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v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+/////v/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H8///////////////////////////////////////////////&#10;////////////////////////////////////////////8/+X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H8///////////////////////////////////////////&#10;////////////////////////////////////////////////8/+X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v////7/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tel/wAAAP8AAAD/&#10;AAAA/wAAAP8AAGf/0vb/////////////////////////////////////////////////////////&#10;//////////////////////////////////P/nlwA/wAAAP8AAAD/AAAA/wAAAP+X0v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tel/wAAAP8A&#10;AAD/AAAA/wAAAP8AAGf/0vb/////////////////////////////////////////////////////&#10;//////////////////////////////////////P/nlwA/wAAAP8AAAD/AAAA/wAAAP+X0v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7//v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v7///7+//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7+///+/v///v/+//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+/v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H8///////////////////&#10;////////////////////////////////////////////////////////////////////////8/+X&#10;UAD/AAAA/wAAAP8AAAD/AAAA/5HM7v//////////////////////////////////////////////&#10;//////////////////////////////////////////////////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tel/wAAAP8AAAD/AAAA/wAAAP8AAGf/0vb/////////////////////////////&#10;//////////////////////////////////////////////////////////////P/nlwA/wAAAP8A&#10;AAD/AAAA/wAAAP+X0vP/////////////////////////////////////////////////////////&#10;///////////////////////////////////////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/+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QkJD/QEBA/0BAQP9AQED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wsLD/QEBA/0BAQP9AQED/cHB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2tr/wAAAP8AAAD/AAAA/2tra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lZWV/wAAAP8AAAD/AAAA/0BAQ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tra/8AAAD/AAAA/wAAAP9ra2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WVlf8AAAD/AAAA/wAAAP9AQE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a2v/AAAA/wAAAP8AAAD/a2t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VlZX/AAAA/wAAAP8AAAD/QEB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2tr/wAA&#10;AP8AAAD/AAAA/2tra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lZWV&#10;/wAAAP8AAAD/AAAA/0BAQ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ZWVv8dHR3/lpaW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tra/8AAAD/AAAA/wAA&#10;AP9ra2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WVlf8AAAD/AAAA&#10;/wAAAP9AQE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U1P8CAgL/AAAA/wAAAP8dHR3/zMz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2v/AAAA/wAAAP8AAAD/a2t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VlZX/AAAA/wAAAP8AAAD/QEB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WVlb/AAAA/wAAAP8AAAD/EhIS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2tr/wAAAP8AAAD/AAAA/2tra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ZWV/wAAAP8AAAD/AAAA/0BAQ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09P/AgIC/wAAAP8AAAD/AAAA/4SEh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tra/8AAAD/AAAA/wAAAP9ra2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Vlf8AAAD/AAAA/wAAAP9AQE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VVV/wAAAP8A&#10;AAD/AAAA/xISEv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a2v/AAAA/wAAAP8AAAD/a2t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VlZX/AAAA/wAAAP8AAAD/QEB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9PT/wICAv8AAAD/AAAA/wAAAP+E&#10;hI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2tr/wAAAP8AAAD/AAAA/2tra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ZWV/wAAAP8AAAD/AAAA/0BAQ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VVVf8AAAD/AAAA/wAAAP8SEhL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tra/8A&#10;AAD/AAAA/wAAAP9ra2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WV&#10;lf8AAAD/AAAA/wAAAP9AQE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PT0/8CAgL/AAAA/wAAAP8AAAD/hIS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QkJD/QEBA/0BAQP9A&#10;QED/kJC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wsLD/QEBA/0BA&#10;QP9AQED/cH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VVX/AAAA/wAAAP8AAAD/EhIS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0tL/&#10;AgIC/wAAAP8AAAD/AAAA/4SEh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FRU/wAAAP8AAAD/&#10;AAAA/xISEv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wUFBf8AAAD/AAAA/wAAAP+EhI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1tb/WFhY/wMDA/8SEhL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1dX/r6+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//+////&#10;/v//////////////////////////////////////////////////////////////////////////&#10;//////////////////////////////vq/9LMzP/MzMz/zMzM/8zMzP/M0uH/9v//////////////&#10;////////////////////////////////////////////////////////////////////////////&#10;////5dfM/8zMzP/MzMz/zMzM/8zH0v/l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u7l/8zC&#10;sv+XiXr/Z1xQ/0AtLf8AAAD/AAAA/wAAAP8ALS3/UFxn/4GXpf/H1+X/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u7l&#10;/8zCsv+XiXr/Z1xQ/0AtLf8AAAD/AAAA/wAAAP8ALS3/UFxn/4GXpf/H1+X/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ur/0szM/8zMzP/MzMz/zMzM/8zH0v/u+///////////////////&#10;///////////////////////////////////////////////////////////////////////////z&#10;5df/zMzM/8zMzP/MzMz/zMfS/+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///v////7/////////&#10;////////////////////////////////////////////////////////////////////////////&#10;//////////////////PMkf8AAAD/AAAA/wAAAP8AAAD/AABA/8fz////////////////////////&#10;///////////////////////////////////////////////////////////////////z/5EtAP8A&#10;AAD/AAAA/wAAAP8AAAD/icf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/cx6v/elxA/wAAAP8AAAD/AAAA/wAA&#10;AP8AAAD/AAAA/wAAAP8AAAD/AAAA/wAAAP8AAAD/AAAA/wAAUP+Jq8f/7v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/cx6v/elxA/wAAAP8AAAD/AAAA&#10;/wAAAP8AAAD/AAAA/wAAAP8AAAD/AAAA/wAAAP8AAAD/AAAA/wAAUP+Jq8f/7v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8yR/wAAAP8AAAD/AAAA/wAAAP8AAAD/QInC////////////////////////////&#10;////////////////////////////////////////////////////////////////zJFA/wAAAP8A&#10;AAD/AAAA/wAAAP+Jx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hwv96QAD/AAAA/wAAAP8AAAD/AAAA/wAAAP8AAAD/AAAA/wAA&#10;AP8AAAD/AAAA/wAAAP8AAAD/AAAA/wAAAP8AAAD/AAAA/wAAUP+ewu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hwv96QAD/AAAA/wAAAP8AAAD/AAAA/wAAAP8AAAD/AAAA&#10;/wAAAP8AAAD/AAAA/wAAAP8AAAD/AAAA/wAAAP8AAAD/AAAA/wAAUP+ewu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wAAAP+e0vP/////////////////////////////////&#10;/////////////////////////////////////////////////////9KXX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eygf8AAAD/AAAA/wAAAP8AAAD/AAAA/wAAAP8AAAD/AAAA/wAAAP8AAAD/AAAA/wAA&#10;AP8AAAD/AAAA/wAAAP8AAAD/AAAA/wAAAP8AAAD/AAAA/1CJvf/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eygf8AAAD/AAAA/wAAAP8AAAD/AAAA/wAAAP8AAAD/AAAA/wAAAP8AAAD/AAAA&#10;/wAAAP8AAAD/AAAA/wAAAP8AAAD/AAAA/wAAAP8AAAD/AAAA/1CJvf/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AP8AAAD/AAB6/9z7////////////////////////////////////////&#10;///////////////////////////////////////////Sl1z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7////+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/8eXXP8A&#10;AAD/AAAA/wAAAP8AAAD/AAAA/wAAAP8AAAD/AAAA/wAALf9cZ3D/gYmJ/5GRkf+JgXr/XFAt/wAA&#10;AP8AAAD/AAAA/wAAAP8AAAD/AAAA/wAAAP8AAAD/UIn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/8eX&#10;XP8AAAD/AAAA/wAAAP8AAAD/AAAA/wAAAP8AAAD/AAAA/wAALf9cZ3D/gYmJ/5GRkf+JgXr/XFAt&#10;/wAAAP8AAAD/AAAA/wAAAP8AAAD/AAAA/wAAAP8AAAD/UIn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AAAA/wAAAP9AicL/////////////////////////////////////////////////&#10;////////////////////////////////0pdc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+/////v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KRUP8AAAD/AAAA/wAAAP8A&#10;AAD/AAAA/wAAAP8AAC3/eper/9Lh6v/7///////////////////////////////27tz/spdw/wAA&#10;AP8AAAD/AAAA/wAAAP8AAAD/AAAA/wAAAP96t+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KRUP8AAAD/AAAA/wAA&#10;AP8AAAD/AAAA/wAAAP8AAC3/eper/9Lh6v/7///////////////////////////////27tz/spdw&#10;/wAAAP8AAAD/AAAA/wAAAP8AAAD/AAAA/wAAAP96t+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AA&#10;/wAAAP8AAAD/AAAA/57S8///////////////////////////////////////////////////////&#10;/////////////////////9KXX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q9gf8AAAD/AAAA/wAAAP8AAAD/AAAA/wAAAP8t&#10;Z5f/4fb////////////////////////////////////////////////////////77tL/iVwA/wAA&#10;AP8AAAD/AAAA/wAAAP8AAAD/AABA/8L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q9gf8AAAD/AAAA/wAAAP8AAAD/AAAA/wAA&#10;AP8tZ5f/4fb////////////////////////////////////////////////////////77tL/iVwA&#10;/wAAAP8AAAD/AAAA/wAAAP8AAAD/AABA/8L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AP8AAAD/AAAA&#10;/wAAAP8AAHr/3Pv/////////////////////////////////////////////////////////////&#10;///////////Sl1z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7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0v9nAAD/AAAA/wAAAP8AAAD/AAAA/wAAAP9Agbf/9v//////////&#10;////////////////////////////////////////////////////////////8/+lZwD/AAAA/wAA&#10;AP8AAAD/AAAA/wAAAP8ter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0v9nAAD/AAAA/wAAAP8AAAD/AAAA/wAAAP9Agbf/9v//////&#10;////////////////////////////////////////////////////////////////8/+lZwD/AAAA&#10;/wAAAP8AAAD/AAAA/wAAAP8ter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AD/AAAA/wAAAP8AAAD/AAAA&#10;/0CJwv//////////////////////////////////////////////////////////////////////&#10;0pdc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+//7//v/+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l1z/AAAA/wAAAP8AAAD/AAAA/wAAAP8tcLL/9v//////////////////////////&#10;//////////////////////////////////////////////////////bM/1wAAP8AAAD/AAAA/wAA&#10;AP8AAAD/AABQ/8f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l1z/AAAA/wAAAP8AAAD/AAAA/wAAAP8tcLL/9v//////////////////////&#10;//////////////////////////////////////////////////////////bM/1wAAP8AAAD/AAAA&#10;/wAAAP8AAAD/AABQ/8f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AA/wAAAP8AAAD/AAAA/wAAAP8AAAD/ntLz&#10;/////////////////////////////////////////////////////////////////9KXX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v/+//7//v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tL/&#10;XAAA/wAAAP8AAAD/AAAA/wAAAP8AAHD/1/v/////////////////////////////////////////&#10;///////////////////////////////////////////////cq3D/AAAA/wAAAP8AAAD/AAAA/wAA&#10;AP9wq9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tL/XAAA/wAAAP8AAAD/AAAA/wAAAP8AAHD/1/v/////////////////////////////////////&#10;///////////////////////////////////////////////////cq3D/AAAA/wAAAP8AAAD/AAAA&#10;/wAAAP9wq9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AP8AAAD/AAAA/wAAAP8AAAD/AAAA/wAAev/c+///////&#10;///////////////////////////////////////////////////////Sl1z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bJw/wAAAP8A&#10;AAD/AAAA/wAAAP8AAAD/cLLh////////////////////////////////////////////////////&#10;//////////////////////////////////////////vX/2cAAP8AAAD/AAAA/wAAAP8AAAD/AECX&#10;/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9cpcz/x5dQ/wAAAP8AAAD/AAAA/wAAAP8AAAD/QInH////////////////&#10;////////////////////////////////////////////0pdc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/55QAP8AAAD/AAAA/wAAAP8A&#10;AAD/AABn/9f7////////////////////////////////////////////////////////////////&#10;///////////////////////////////////MkUD/AAAA/0BQZ/+Jl6X/wszc/+rz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UJfS////4f96AAD/AAAA/wAAAP8AAAD/AAAA/wAAAP+e0vP/////////////////////&#10;/////////////////////////////////9KXX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7///7+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zP9cAAD/AAAA/wAAAP8AAAD/AAAA/0CJwv//&#10;////////////////////////////////////////////////////////////////////////////&#10;///////////////////////////2//P2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1CR&#10;zP//////89Ke/wAAAP8AAAD/AAAA/wAAAP8AAAD/AAB6/+H/////////////////////////////&#10;///////////////////////Sl1z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157/AAAA/wAAAP8AAAD/AAAA/wAAAP+XzP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9Qkcz/////////&#10;///CgUD/AAAA/wAAAP8AAAD/AAAA/wAAAP9Aicf/////////////////////////////////////&#10;////////////0pdc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6Vn/wAAAP8AAAD/AAAA/wAAAP8AAFD/x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UJHM//////////////vc/3AA&#10;AP8AAAD/AAAA/wAAAP8AAAD/AAAA/57S8///////////////////////////////////////////&#10;/9KXX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np6e////////////&#10;////////////////////////////////////////////////////////////////////////////&#10;///////////////z0pf/AAAA/wAAAP8AAAD/AAAA/1CRzP/////////////////z0pf/AAAA/wAA&#10;AP8AAAD/AAAA/wAAAP8AAHr/4f/////////////////////////////////////////Sl1z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+/v7/////////////////&#10;////////////////////////////////////////////////////////////////////////////&#10;//////////PSl/8AAAD/AAAA/wAAAP8AAAD/AAAA/wAAAP8AAAD/AAAA/wAAAP8AAAD/AAAA/wAA&#10;AP8AAAD/AAAA/wAAAP8AAAD/AAAA/wAAAP8AAAD/AAAA/wAAAP8AAAD/AAAA/wAA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l1z/AAAA&#10;/wAAAP8AAAD/AAAA/wBQl//z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5WVlf//////////////////////&#10;////////////////////////////////////////////////////////////////////////////&#10;////89KX/wAAAP8AAAD/AAAA/wAAAP9Qkcz//////////////////////8KBQP8AAAD/AAAA/wAA&#10;AP8AAAD/AAAA/0CJx///////////////////////////////////////0pdc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v7+////////////////////////////&#10;///////////////////////////////////////////////////////////////////////////z&#10;0pf/AAAA/wAAAP8AAAD/AAAA/wAAAP8AAAD/AAAA/wAAAP8AAAD/AAAA/wAAAP8AAAD/AAAA/wAA&#10;AP8AAAD/AAAA/wAAAP8AAAD/AAAA/wAAAP8AAAD/AAAA/wAAAP8AA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JdQ/wAAAP8AAAD/AAAA&#10;/wAAAP8AUJf/8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+VlZX/////////////////////////////////&#10;//////////////////////////////////////////////////////////////////////PSl/8A&#10;AAD/AAAA/wAAAP8AAAD/UJHM////////////////////////+9z/cAAA/wAAAP8AAAD/AAAA/wAA&#10;AP8AAAD/ntLz/////////////////////////////////9KXX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///////////////////////////////////////////////&#10;////////////////////////////////////////////////////////////////89KX/wAAAP8A&#10;AAD/AAAA/wAAAP8AAAD/AAAA/wAAAP8AAAD/AAAA/wAAAP8AAAD/AAAA/wAAAP8AAAD/AAAA/wAA&#10;AP8AAAD/AAAA/wAAAP8AAAD/AAAA/wAAAP8AAAD/AA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/5dQAP8AAAD/AAAA/wAAAP8AAAD/AAB6&#10;/+r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lZWV////////////////////////////////////////////&#10;///////////////////////////////////////////////////////////z0pf/AAAA/wAAAP8A&#10;AAD/AAAA/1CRzP////////////////////////////PSl/8AAAD/AAAA/wAAAP8AAAD/AAAA/wAA&#10;ev/h///////////////////////////////Sl1z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///////////////////////////////////////////////&#10;//////////////////////////////////////////////////////PSl/8AAAD/AAAA/wAAAP8A&#10;AAD/AAAA/wAAAP8AAAD/AAAA/wAAAP8AAAD/AAAA/wAAAP8AAAD/AAAA/wAAAP8AAAD/AAAA/wAA&#10;AP8AAAD/AAAA/wAAAP8AAAD/AAAA/wAA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+Xl5f//////////////////////////////////////////////////////&#10;////////////////////////////////////////////////89KX/wAAAP8AAAD/AAAA/wAAAP9Q&#10;kcz/////////////////////////////////woFA/wAAAP8AAAD/AAAA/wAAAP8AAAD/QJHH////&#10;////////////////////////0pdc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+//7//v/+////////////////////////////////////////////////////////////&#10;///////////////////////////////////////////z0pf/AAAA/wAAAP8AAAD/AAAA/wAALf+3&#10;4e7/9vPu/+7u7v/u7u7/7u7u/+7u7v/u7u7/7u7u/+7u7v/u7u7/7u7u/+7u7v/u7u7/7u7u/+7u&#10;7v/u7u7/7u7z//bz4f+JQ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pdc/wAAAP8AAAD/AAAA/wAAAP8AQJf/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pdc/wAAAP8AAAD/AAAA/wAAAP8AQJf/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UJHM////////&#10;///////////////////////////73P9wAAD/AAAA/wAAAP8AAAD/AAAA/wAAAP+e1/b/////////&#10;/////////////9KXX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/+&#10;//7//v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KXUP8AAAD/AAAA/wAAAP8AAAD/AFCX/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KXUP8AAAD/AAAA/wAAAP8AAAD/AFCX/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1CRzP//////////////////&#10;////////////////////89KX/wAAAP8AAAD/AAAA/wAAAP8AAAD/AACB/+H/////////////////&#10;///Sl1z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q3D/AAAA/wAAAP8AAAD/AAAA/wAAXP/S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q3D/AAAA/wAAAP8AAAD/AAAA/wAAXP/S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9Qkcz/////////////////////////////&#10;//////////////+9gUD/AAAA/wAAAP8AAAD/AAAA/wAAAP9Akcf/////////////////0pdc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tKX/wAA&#10;AP8AAAD/AAAA/wAAAP8AAC3/t+X7////////////////////////////////////////////////&#10;////////////////////////////////////////////////////////////+/b2/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tKX&#10;/wAAAP8AAAD/AAAA/wAAAP8AAC3/t+X7////////////////////////////////////////////&#10;////////////////////////////////////////////////////////////////+/b2/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UJHM////////////////////////////////////////&#10;//////vc/3AAAP8AAAD/AAAA/wAAAP8AAAD/AAAA/57X9v///////////9KXX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/7////+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x/9QAAD/AAAA/wAA&#10;AP8AAAD/AAAA/3q35f//////////////////////////////////////////////////////////&#10;///////////////////////////////////////////////c/3AAAP8ALUD/cIGR/7LCzP/l7v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x/9QAAD/AAAA&#10;/wAAAP8AAAD/AAAA/3q35f//////////////////////////////////////////////////////&#10;///////////////////////////////////////////////////c/3AAAP8ALUD/cIGR/7LCzP/l&#10;7v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1CRzP/////////////////////////////////////////////////z&#10;zJf/AAAA/wAAAP8AAAD/AAAA/wAAAP8AAIH/4f/////////Sl1z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+///+/////v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/kUAA/wAAAP8AAAD/AAAA/wAA&#10;AP8AXKX/9v//////////////////////////////////////////////////////////////////&#10;//////////////////////////////////bcpf8AA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/kUAA/wAAAP8AAAD/AAAA&#10;/wAAAP8AXKX/9v//////////////////////////////////////////////////////////////&#10;//////////////////////////////////////bcpf8AA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9Qkcz//////////////////////////////////////////////////////72BQP8A&#10;AAD/AAAA/wAAAP8AAAD/AAAA/0CRx///////0pdc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KeXP8AAAD/AAAA/wAAAP8AAAD/AABA/73q&#10;////////////////////////////////////////////////////////////////////////////&#10;///////////////////////HkVD/AAAA/wAAAP8AAAD/AAAA/wAAQP+35f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KeXP8AAAD/AAAA/wAAAP8AAAD/AABA&#10;/73q////////////////////////////////////////////////////////////////////////&#10;///////////////////////////HkVD/AAAA/wAAAP8AAAD/AAAA/wAAQP+35f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UJHM////////////////////////////////////////////////////////+9z/cAAA/wAAAP8A&#10;AAD/AAAA/wAAAP8AAAD/q+H2/9yeX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r3/LQAA/wAAAP8AAAD/AAAA/wAAAP9Aicf/////////&#10;////////////////////////////////////////////////////////////////////////////&#10;////////9tL/XAAA/wAAAP8AAAD/AAAA/wAAAP8AQJf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r3/LQAA/wAAAP8AAAD/AAAA/wAAAP9Aicf/////&#10;////////////////////////////////////////////////////////////////////////////&#10;////////////9tL/XAAA/wAAAP8AAAD/AAAA/wAAAP8AQJf/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1CRzP//////&#10;//////////////////////////////////////////////////////PMl/8AAAD/AAAA/wAAAP8A&#10;AAD/AAAA/wBAgf+lkWf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/+&#10;/v///v7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/6tnAP8AAAD/AAAA/wAAAP8AAAD/AAAt/7Lh+///////////////&#10;////////////////////////////////////////////////////////////////////////wolA&#10;/wAAAP8AAAD/AAAA/wAAAP8AAAD/cLL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/6tnAP8AAAD/AAAA/wAAAP8AAAD/AAAt/7Lh+///////////&#10;////////////////////////////////////////////////////////////////////////////&#10;wolA/wAAAP8AAAD/AAAA/wAAAP8AAAD/cLL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9Qkcz/////////////////&#10;////////////////////////////////////////////////vYFA/wAAAP8AAAD/AAAA/wAAAP8A&#10;AAD/AA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//v7///7+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7/AAAA/wAAAP8AAAD/AAAA/wAAAP8AAGf/zO7/////////////////////&#10;////////////////////////////////////////////////////////7syX/wAAAP8AAAD/AAAA&#10;/wAAAP8AAAD/AABc/9L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7/AAAA/wAAAP8AAAD/AAAA/wAAAP8AAGf/zO7/////////////////&#10;////////////////////////////////////////////////////////////7syX/wAAAP8AAAD/&#10;AAAA/wAAAP8AAAD/AABc/9L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UJHM////////////////////////////&#10;///////////////////////////////////////73P9wAAD/AAAA/wAAAP8AAAD/AAAA/wAA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/6VcAP8AAAD/AAAA/wAAAP8AAAD/AAAA/wAAZ//C5fv/////////////////////////&#10;////////////////////////////////////////7tKr/y0AAP8AAAD/AAAA/wAAAP8AAAD/AAAA&#10;/1ye1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/6VcAP8AAAD/AAAA/wAAAP8AAAD/AAAA/wAAZ//C5fv/////////////////////&#10;////////////////////////////////////////////7tKr/y0AAP8AAAD/AAAA/wAAAP8AAAD/&#10;AAAA/1ye1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1CRzP//////////////////////////////////////&#10;////////////////////////////////88yX/wAAAP8AAAD/AAAA/wAAAP8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r3/QAAA/wAAAP8AAAD/AAAA/wAAAP8AAAD/AAAt/4my0v/2////////////////////////////&#10;////////////////////++r/t5Fn/wAAAP8AAAD/AAAA/wAAAP8AAAD/AAAA/wBAkf/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r3/QAAA/wAAAP8AAAD/AAAA/wAAAP8AAAD/AAAt/4my0v/2////////////////////////&#10;////////////////////////++r/t5Fn/wAAAP8AAAD/AAAA/wAAAP8AAAD/AAAA/wBAkf/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9Qkcz/////////////////////////////////////////////////&#10;//////////////////////////+9gUD/AAAA/wAAAP8AAAD/AA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+/v///v7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Hkf8A&#10;AAD/AAAA/wAAAP8AAAD/AAAA/wAAAP8AAAD/AABA/4GXq//H1+H/7vP2//v7////////+/bz/+Xc&#10;zP+rl3r/LQAA/wAAAP8AAAD/AAAA/wAAAP8AAAD/AAAA/wAAQP+9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H&#10;kf8AAAD/AAAA/wAAAP8AAAD/AAAA/wAAAP8AAAD/AABA/4GXq//H1+H/7vP2//v7////////+/bz&#10;/+XczP+rl3r/LQAA/wAAAP8AAAD/AAAA/wAAAP8AAAD/AAAA/wAAQP+9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UJHM////////////////////////////////////////////////////////////&#10;//////////////////vX/3AAAP8AAAD/AAAA/wAA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v7///7+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LKB/wAAAP8A&#10;AAD/AAAA/wAAAP8AAAD/AAAA/wAAAP8AAAD/AAAA/wAAAP8AAAD/AAAA/wAAAP8AAAD/AAAA/wAA&#10;AP8AAAD/AAAA/wAAAP8AAAD/AAAA/wAALf+l0v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LKB/wAA&#10;AP8AAAD/AAAA/wAAAP8AAAD/AAAA/wAAAP8AAAD/AAAA/wAAAP8AAAD/AAAA/wAAAP8AAAD/AAAA&#10;/wAAAP8AAAD/AAAA/wAAAP8AAAD/AAAA/wAALf+l0v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1CRzP//////////////////////////////////////////////////////////////////////&#10;///////////zzJf/AAAA/wAAAP8AA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wpH/AAAA/wAAAP8A&#10;AAD/AAAA/wAAAP8AAAD/AAAA/wAAAP8AAAD/AAAA/wAAAP8AAAD/AAAA/wAAAP8AAAD/AAAA/wAA&#10;AP8AAAD/AAAA/wAAZ/+94f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wpH/AAAA/wAA&#10;AP8AAAD/AAAA/wAAAP8AAAD/AAAA/wAAAP8AAAD/AAAA/wAAAP8AAAD/AAAA/wAAAP8AAAD/AAAA&#10;/wAAAP8AAAD/AAAA/wAAZ/+94f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9Qkcz/////&#10;////////////////////////////////////////////////////////////////////////////&#10;/////72BQP8AAAD/AA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/////////////////////////////////////////////////////////////////&#10;///////////////////////////////////z0pf/AAAA/wAAAP8AAAD/AAAA/wAAUP/H8///////&#10;////////////////////////////////////////////////////////////////////////////&#10;////////8/+X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lzP+JXC3/AAAA/wAAAP8A&#10;AAD/AAAA/wAAAP8AAAD/AAAA/wAAAP8AAAD/AAAA/wAAAP8AAAD/AAAA/wAAAP8AAAD/AAAA/3qe&#10;wv/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lzP+JXC3/AAAA/wAA&#10;AP8AAAD/AAAA/wAAAP8AAAD/AAAA/wAAAP8AAAD/AAAA/wAAAP8AAAD/AAAA/wAAAP8AAAD/AAAA&#10;/3qewv/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UJHM////////////////&#10;////////////////////////////////////////////////////////////////////////+9f/&#10;cAAA/wAA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/7////+////&#10;////////////////////////////////////////////////////////////////////////////&#10;////////////////////////9tel/wAAAP8AAAD/AAAA/wAAAP8AAGf/0vb/////////////////&#10;//////////////////////////////////////////////////////////////////////////P/&#10;nlwA/wAAAP8AAAD/AAAA/wAAAP+X0v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l0v+rl4H/UC0A/wAAAP8A&#10;AAD/AAAA/wAAAP8AAAD/AAAA/wAAAP8AAAD/AAAA/wAAAP8ALVD/iaW9/+X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l0v+rl4H/UC0A/wAA&#10;AP8AAAD/AAAA/wAAAP8AAAD/AAAA/wAAAP8AAAD/AAAA/wAAAP8ALVD/iaW9/+X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16X/AAAA/wAAAP8AAAD/AAAA/1CXzP//////////////////////////&#10;//////////////////////////////////////////////////////////////////PMl/8AAAD/&#10;AAAA/wAAAP8AAAD/AAAA/5fS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7ur/19LH/7eyq/+e&#10;npf/l5eX/5eXl/+RkZH/l56l/7fCx//c5e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7ur/19LH/7ey&#10;q/+enpf/l5eX/5eXl/+RkZH/l56l/7fCx//c5e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7+//ysr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v7/9+fn7/Dw8P/x8fH/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4/8PDw//AAAA/wAAAP8AAAD/mJi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kJC&#10;/wAAAP8AAAD/AAAA/x8fH/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LCwv8BAQH/AAAA&#10;/wAAAP8AAAD/mJi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kJC/wAAAP8AAAD/AAAA&#10;/x8fH/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LCwv8BAQH/AAAA/wAAAP8AAAD/mJi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kJC/wAAAP8AAAD/AAAA/x8fH/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LCwv8BAQH/AAAA/wAAAP8AAAD/mJi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LCw/5WVlf+VlZX/lZWV/9PT0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PT0/+VlZX/&#10;lZWV/5WVlf+wsL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kJC/wAAAP8AAAD/AAAA/x8fH/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QP8AAAD/AAAA/wAAAP+VlZ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VlZX/AAAA/wAAAP8AAAD/&#10;QEB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LCwv8BAQH/AAAA/wAAAP8AAAD/mJi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AQED/AAAA/wAAAP8AAAD/lZW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lZWV/wAAAP8AAAD/AAAA/0BAQ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kJC/wAAAP8AAAD/AAAA/x8fH/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EBA/wAAAP8AAAD/AAAA/5WVl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WVlf8AAAD/AAAA/wAAAP9AQE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LC&#10;wv8BAQH/AAAA/wAAAP8JCQn/xMT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BA&#10;QP8AAAD/AAAA/wAAAP+VlZ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VlZX/AAAA/wAAAP8AAAD/QEB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kJC/wkJ&#10;Cf9ubm7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AQED/AAAA/wAA&#10;AP8AAAD/lZW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lZWV/wAAAP8AAAD/AAAA/0BAQ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jY2P/l5e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EBA/wAAAP8AAAD/AAAA/5WV&#10;l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WVlf8AAAD/AAAA/wAAAP9AQE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BAQP8AAAD/AAAA/wAAAP+VlZ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VlZX/AAAA&#10;/wAAAP8AAAD/QEB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QED/AAAA/wAAAP8AAAD/lZW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ZWV/wAAAP8AAAD/AAAA&#10;/0BAQ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EBA/wAAAP8AAAD/AAAA/5WVl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Vlf8AAAD/AAAA/wAAAP9AQE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BAQP8AAAD/AAAA/wAAAP+VlZ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VlZX/AAAA/wAAAP8AAAD/QEB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A&#10;QED/AAAA/wAAAP8AAAD/lZW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ZWV/wAAAP8AAAD/AAAA/0BAQ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EBA/wAAAP8A&#10;AAD/AAAA/5WVl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Vlf8AAAD/AAAA/wAAAP9AQE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+//7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q6ur/6urq/+rq6v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6urq/+rq6v/q6ur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q/9LMzP/MzMz/zMzM/8zMzP/M0uH/9v//////////////////////////////////////////&#10;////////////////////////////////////////////////////5dfM/8zMzP/MzMz/zMzM/8zH&#10;0v/l9v//////////////////////////////////////////////////////////////////////&#10;//////////////////////////////////////////////////7//v/+//7//v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Mkf8AAAD/&#10;AAAA/wAAAP8AAAD/AABA/8fz////////////////////////////////////////////////////&#10;///////////////////////////////////////z/5EtAP8AAAD/AAAA/wAAAP8AAAD/icfu////&#10;////////////////////////////////////////////////////////////////////////////&#10;///////////////////////////////////////+//7//v/+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v/+//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7+///+/v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+/v///v7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6v/SzMz/zMzM/8zMzP/MzMz/zNLh//b/&#10;////////////////////////////////////////////////////////////////////////////&#10;/////////////////+XXzP/MzMz/zMzM/8zMzP/Mx9L/5f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6v/SzMz/zMzM/8zMzP/MzMz/zNLh&#10;//b/////////////////////////////////////////////////////////////////////////&#10;/////////////////////+XXzP/MzMz/zMzM/8zMzP/Mx9L/5f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v////7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zJH/AAAA/wAAAP8AAAD/AAAA/wAAQP/H8///////////&#10;////////////////////////////////////////////////////////////////////////////&#10;////8/+RLQD/AAAA/wAAAP8AAAD/AAAA/4nH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zJH/AAAA/wAAAP8AAAD/AAAA/wAAQP/H8///////&#10;////////////////////////////////////////////////////////////////////////////&#10;////////8/+RLQD/AAAA/wAAAP8AAAD/AAAA/4nH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fz////////////////////////////&#10;///////////////////////////////////////////////////////////////z/55QAP8AAAD/&#10;AAAA/wAAAP8AAAD/kczu////////////////////////////////////////////////////////&#10;//////////////////////////////////////////////////////////////////7////+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XP/S+///////////////////////////////////////&#10;////////////////////////////////////////////////////+/+eUAD/AAAA/wAAAP8AAAD/&#10;AAAA/5HM7v//////////////////////////////////////////////////////////////////&#10;///////////////////////////////////////////////////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AD/UHCB/4mJif+JiYn/iYmJ/4mJif+JiYn/iYmJ/4mJif+JiYn/iYmJ&#10;/4mJif+JiYn/iYmJ/4mJif+JiYn/iYmJ/4mJif+JiXr/QAAA/wAAAP8AAAD/AAAA/wAAAP+RzO7/&#10;////////////////////////////////////////////////////////////////////////////&#10;///////////////////////////////////////////////////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AA/wAAAP8AAAD/AAAA/wAAAP8AAAD/AAAA/wAAAP8AAAD/AAAA/wAAAP8AAAD/AAAA&#10;/wAAAP8AAAD/AAAA/wAAAP8AAAD/AAAA/wAAAP8AAAD/AAAA/wAAAP8AAAD/kczu////////////&#10;////////////////////////////////////////////////////////////////////////////&#10;///////////////////////////////+/////v//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AP8AAAD/AAAA/wAAAP8AAAD/AAAA/wAAAP8AAAD/AAAA/wAAAP8AAAD/AAAA/wAAAP8AAAD/AAAA&#10;/wAAAP8AAAD/AAAA/wAAAP8AAAD/AAAA/wAAAP8AAAD/AAAA/5HM7v//////////////////////&#10;////////////////////////////////////////////////////////////////////////////&#10;/////////////////////v////7///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///////&#10;//////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AA/wAAAP8AAAD/AAAA/wAA&#10;AP8AAAD/AAAA/wAAAP8AAAD/AAAA/wAAAP8AAAD/AAAA/wAAAP8AAAD/AAAA/wAAAP8AAAD/AAAA&#10;/wAAAP8AAAD/AAAA/wAAAP8AAAD/kczu////////////////////////////////////////////&#10;////////////////////////////////////////////////////////////////////////////&#10;////////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Lf+34e7/9vPu/+7u7v/u7u7/7u7u/+7u&#10;7v/u7u7/7u7u/+7u7v/u7u7/7u7u/+7u7v/u7u7/7u7u/+7u7v/u7u7/7u7z//bz4f+JQAD/AAAA&#10;/wAAAP8AAAD/AAAA/5HM7v//////////////////////////////////////////////////////&#10;//////////////////////////////////////////////////////////////////////////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7+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7////+//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H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H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+/////v/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z/&#10;0vv/////////////////////////////////////////////////////////////////////////&#10;//////////////////v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z/0vv/////////////////////////////////////////////////////////////////////&#10;//////////////////////v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AA/1Bwgf+JiYn/&#10;iYmJ/4mJif+JiYn/iYmJ/4mJif+JiYn/iYmJ/4mJif+JiYn/iYmJ/4mJif+JiYn/iYmJ/4mJif+J&#10;iYn/iYl6/0AA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AA/1Bwgf+J&#10;iYn/iYmJ/4mJif+JiYn/iYmJ/4mJif+JiYn/iYmJ/4mJif+JiYn/iYmJ/4mJif+JiYn/iYmJ/4mJ&#10;if+JiYn/iYl6/0AA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AP8AAAD/AAAA/wAAAP8AAAD/&#10;AAAA/wAAAP8AAAD/AAAA/wAAAP8AAAD/AAAA/wAAAP8AAAD/AAAA/wAAAP8AAAD/AAAA/wAAAP8A&#10;A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AP8AAAD/AAAA/wAAAP8A&#10;AAD/AAAA/wAAAP8AAAD/AAAA/wAAAP8AAAD/AAAA/wAAAP8AAAD/AAAA/wAAAP8AAAD/AAAA/wAA&#10;AP8AA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AD/AAAA/wAAAP8AAAD/AAAA/wAAAP8AAAD/&#10;AAAA/wAAAP8AAAD/AAAA/wAAAP8AAAD/AAAA/wAAAP8AAAD/AAAA/wAAAP8AAAD/AA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AD/AAAA/wAAAP8AAAD/AAAA/wAAAP8A&#10;AAD/AAAA/wAAAP8AAAD/AAAA/wAAAP8AAAD/AAAA/wAAAP8AAAD/AAAA/wAAAP8AAAD/AA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wAAAP8AAAD/AAAA/wAAAP8AAAD/AAAA/wAAAP8AAAD/&#10;AAAA/wAAAP8AAAD/AAAA/wAAAP8AAAD/AAAA/wAAAP8AAAD/AAAA/wAA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AA/wAAAP8AAAD/AAAA/wAAAP8AAAD/AAAA/wAAAP8A&#10;AAD/AAAA/wAAAP8AAAD/AAAA/wAAAP8AAAD/AAAA/wAAAP8AAAD/AAAA/wAA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AP8AAAD/AAAA/wAAAP8AAAD/AAAA/wAAAP8AAAD/AAAA/wAAAP8AAAD/&#10;AAAA/wAAAP8AAAD/AAAA/wAAAP8AAAD/AAAA/wAAAP8AA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AP8AAAD/AAAA/wAAAP8AAAD/AAAA/wAAAP8AAAD/AAAA/wAAAP8A&#10;AAD/AAAA/wAAAP8AAAD/AAAA/wAAAP8AAAD/AAAA/wAAAP8AA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C3/t+Hu//bz7v/u7u7/7u7u/+7u7v/u7u7/7u7u/+7u7v/u7u7/7u7u/+7u7v/u7u7/&#10;7u7u/+7u7v/u7u7/7u7u/+7u8//28+H/iU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C3/t+Hu//bz7v/u7u7/7u7u/+7u7v/u7u7/7u7u/+7u7v/u7u7/7u7u/+7u7v/u&#10;7u7/7u7u/+7u7v/u7u7/7u7u/+7u8//28+H/iU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v////7/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7////+////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H8///////////////////////////////////&#10;////////////////////////////////////////////////////////8/+XUAD/AAAA/wAAAP8A&#10;AAD/AAAA/5HM7v//////////////////////////////////////////////////////////////&#10;////////////////////////////////////////////////////////////////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tel&#10;/wAAAP8AAAD/AAAA/wAAAP8AAGf/0vb/////////////////////////////////////////////&#10;//////////////////////////////////////////////P/nlwA/wAAAP8AAAD/AAAA/wAAAP+X&#10;0vP/////////////////////////////////////////////////////////////////////////&#10;///////////////////////////////////////////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x/P/////////////////////////////////////////////////////////////////////&#10;//////////////////////P/l1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x/P/////////////////////////////////////////////////////////////////&#10;//////////////////////////P/l1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Xpf8AAAD/AAAA/wAAAP8AAAD/AABn/9L2////&#10;////////////////////////////////////////////////////////////////////////////&#10;///////////z/55cAP8AAAD/AAAA/wAAAP8AAAD/l9L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Xpf8AAAD/AAAA/wAAAP8AAAD/AABn/9L2&#10;////////////////////////////////////////////////////////////////////////////&#10;///////////////z/55cAP8AAAD/AAAA/wAAAP8AAAD/l9L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Pq/9LCt/+XiYH/Z1xQ/0AtLf8AAC3/QFBQ/y0AAP8tLUD/UFxn/4GR&#10;nv+3x9L/6vP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cyy/4FnQP8AAAD/AAAA&#10;/wAAAP8AAAD/AAAA/wAAAP8AAAD/AAAA/wAAAP8AAAD/AAAA/wAAAP8AAAD/UGeJ/73S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rM/4FQAP8AAAD/AAAA/wAAAP8AAAD/AAAA/wAAAP8AAAD/AAAA/wAAAP8A&#10;AAD/AAAA/wAAAP8AAAD/AAAA/wAAAP8AAAD/AAAA/y1ckf/S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G9kf8AAAD/AAAA/wAA&#10;AP8AAAD/AAAA/wAAAP8AAAD/AAAA/wAAAP8AAAD/AAAA/wAAAP8AAAD/AAAA/wAAAP8AAAD/AAAA&#10;/wAAAP8AAAD/AAAA/wAALf+ezO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pXD/AAAA/wAAAP8AAAD/AAAA/wAAAP8AAAD/AAAA/wAAAP8AAC3/&#10;XHB6/4mRkf+Xl5f/kZGJ/3pwXP8tAAD/AAAA/wAAAP8AAAD/AAAA/wAAAP8AAAD/AAAA/wAAAP+B&#10;t9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J5n/wAAAP8A&#10;AAD/AAAA/wAAAP8AAAD/AAAA/wAAAP8tXIH/vdLh//b/////////////////////////////////&#10;9v/h0r3/gVwt/wAAAP8AAAD/AAAA/wAAAP8AAAD/AAAA/wAAAP96st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Hkf8AAAD/AAAA/wAAAP8AAAD/AAAA/wAAAP8AAED/nsfh&#10;////////////////////////////////////////////////////////////3MKX/y0AAP8AAAD/&#10;AAAA/wAAAP8AAAD/AAAA/wAAAP+e0v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9f/&#10;ZwAA/wAAAP8AAAD/AAAA/wAAAP8AAAD/AECJ/9fz////////////////////////////////////&#10;/////////////////////////////////////+7M/3AtAP8AAAD/AAAA/wAAAP8AAAD/AAAA/wAA&#10;ev/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KeXP8AAAD/AAAA/wAAAP8AAAD/AAAA/wBc&#10;nv/q////////////////////////////////////////////////////////////////////////&#10;//////////////vh/4lAAP8AAAD/AAAA/wAAAP8AAAD/AAAA/2er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tL/XAAA/wAAAP8AAAD/AAAA/wAAAP8AAGf/1/v/////////////////////////////&#10;//////////////////////////////////////////////////////////////////PH/1AAAP8A&#10;AAD/AAAA/wAAAP8AAAD/AABw/9z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GycP8AAAD/AAAA/wAAAP8A&#10;AAD/AAAA/3q35f//////////////////////////////////////////////////////////////&#10;////////////////////////////////////////3KVn/wAAAP8AAAD/AAAA/wAAAP8AAAD/erf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/kUAA/wAAAP8AAAD/AAAA/wAAAP8AAHr/3P//////////////////&#10;////////////////////////////////////////////////////////////////////////////&#10;////////////+9f/ZwAA/wAAAP8AAAD/AAAA/wAAAP8AUJf/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wv9AAAD/&#10;AAAA/wAAAP8AAAD/AAAA/1CX0v//////////////////////////////////////////////////&#10;///////////////////////////////////////////////////////////////MkVD/AAAA/wAA&#10;AP8AAAD/AAAA/wAAUP/C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syR/wAAAP8AAAD/AAAA/wAAAP8AAC3/q+H7////&#10;////////////////////////////////////////////////////////////////////////////&#10;//////////////////////////////////bcpf8AA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l1z/AAAA/wAAAP8AAAD/AAAA/wAAcP/X+///////////////////////////////////&#10;////////////////////////////////////////////////////////////////////////////&#10;//////bS/2cAAP8AAAD/AAAA/wAAAP8AAAD/UJf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/55cAP8AAAD/AAAA/wAAAP8A&#10;AAD/AFCX//P/////////////////////////////////////////////////////////////////&#10;//////////////////////////////////////////////////////P/l1AA/wAAAP8AAAD/AAAA&#10;/wAAAP8terf/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/l1AA/wAAAP8AAAD/AAAA/wAAAP9Qkcf/////////////////////&#10;////////////////////////////////////////////////////////////////////////////&#10;///////////////////////////HiVD/AAAA/wAAAP8AAAD/AAAA/wBAkf/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+eUAD/&#10;AAAA/wAAAP8AAAD/AAAA/1CRzP//////////////////////////////////////////////////&#10;/////////////////////////////////////////////////////////////////////////9KX&#10;XP8AAAD/AAAA/wAAAP8AAAD/AECX/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v7+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/55QAP8AAAD/AAAA/wAAAP8AAAD/UJHM////&#10;////////////////////////////////////////////////////////////////////////////&#10;////////////////////////////////////////////0pdc/wAAAP8AAAD/AAAA/wAAAP8AQJf/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+/v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/nlAA/wAAAP8AAAD/AAAA/wAAAP9Qkcz/////////////////////////////////&#10;////////////////////////////////////////////////////////////////////////////&#10;///////////////Sl1z/AAAA/wAAAP8AAAD/AAAA/wBAl//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+eUAD/AAAA/wAAAP8A&#10;AAD/AAAA/1CRzP//////////////////////////////////////////////////////////////&#10;/////////////////////////////////////////////////////////////9KeXP8AAAD/AAAA&#10;/wAAAP8AAAD/AFCX/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v7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/5dQAP8AAAD/AAAA/wAAAP8AAAD/UJHM////////////////&#10;////////////////////////////////////////////////////////////////////////////&#10;//////////////////////////////b/q2ct/wAAAP8AAAD/AAAA/wAAAP8AQJf/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/&#10;nlwA/wAAAP8AAAD/AAAA/wAAAP8AUJ7/8///////////////////////////////////////////&#10;////////////////////////////////////////////////////////////////////////////&#10;6v+JQAD/AAAA/wAAAP8AAAD/AAAA/0CJx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l1z/AAAA/wAAAP8AAAD/AAAA/wAA&#10;Z//X9v//////////////////////////////////////////////////////////////////////&#10;//////////////////////////////////////////////PH/1AAAP8AAAD/AAAA/wAAAP8AAAD/&#10;Z6v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Ml/8AAAD/AAAA/wAAAP8AAAD/AAAA/57S8///////////////////////&#10;////////////////////////////////////////////////////////////////////////////&#10;///////////////uwon/AAAA/wAAAP8AAAD/AAAA/wAAAP+e1/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+///+/v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M/1AAAP8A&#10;AAD/AAAA/wAAAP8AAAD/LXq3////////////////////////////////////////////////////&#10;///////////////////////////////////////////////////////////2/6VcAP8AAAD/AAAA&#10;/wAAAP8AAAD/AABn/9L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7/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/smcA/wAAAP8AAAD/AAAA/wAAAP8AAED/ver/&#10;////////////////////////////////////////////////////////////////////////////&#10;///////////////////////////75bL/LQAA/wAAAP8AAAD/AAAA/wAAAP8AcLL/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//+/v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0p7/AAAA/wAAAP8AAAD/AAAA/wAAAP8ter3/////////////////////////////&#10;///////////////////////////////////////////////////////////////////////7/7Jw&#10;Lf8AAAD/AAAA/wAAAP8AAAD/AAAA/57S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+XUAD/AAAA/wAA&#10;AP8AAAD/AAAA/wAAAP+Rx+r/////////////////////////////////////////////////////&#10;///////////////////////////////////////qwon/AAAA/wAAAP8AAAD/AAAA/wAAAP8AUJf/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Xnv8AAAD/AAAA/wAAAP8AAAD/AAAA/wAALf+l0vP/&#10;////////////////////////////////////////////////////////////////////////////&#10;////89Kl/wAAAP8AAAD/AAAA/wAAAP8AAAD/AAAA/5fS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/7d6Lf8AAAD/AAAA/wAAAP8AAAD/AAAA/wAAAP+XwuX/////////////////////////&#10;/////////////////////////////////////////////+HCkf8AAAD/AAAA/wAAAP8AAAD/AAAA&#10;/wAAAP8AcLL/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c/3oAAP8AAAD/AAAA&#10;/wAAAP8AAAD/AAAA/wAAAP9Qgav/4fP7////////////////////////////////////////////&#10;//////vu3P+lgVD/AAAA/wAAAP8AAAD/AAAA/wAAAP8AAAD/AABw/9f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7//v/+//7//v////7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M/2cAAP8AAAD/AAAA/wAAAP8AAAD/AAAA/wAAAP8A&#10;AAD/XHCJ/7LCzP/h6u7/9vv7//b29v/79vb/7urh/8zCsv+JcFD/AAAA/wAAAP8AAAD/AAAA/wAA&#10;AP8AAAD/AAAA/wAAXP/C6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M/3AAAP8AAAD/AAAA/wAAAP8AAAD/AAAA/wAAAP8AAAD/AAAA/wAAAP8AAAD/AAAA&#10;/wAAAP8AAAD/AAAA/wAAAP8AAAD/AAAA/wAAAP8AAAD/AAAA/wAAAP8AAHD/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7//v/+//7////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l/55nLf8AAAD/&#10;AAAA/wAAAP8AAAD/AAAA/wAAAP8AAAD/AAAA/wAAAP8AAAD/AAAA/wAAAP8AAAD/AAAA/wAAAP8A&#10;AAD/AAAA/wAAAP8AAAD/LXCe/+X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7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1tbX/fX19//X19f//////////////////////////////////&#10;/////////////////////////////////////////9y9nv9QAAD/AAAA/wAAAP8AAAD/AAAA/wAA&#10;AP8AAAD/AAAA/wAAAP8AAAD/AAAA/wAAAP8AAAD/AAAA/wAAAP8AAAD/AABc/6XC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+//7//v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yQk&#10;JP8AAAD/HR0d/6ioqP//////////////////////////////////////////////////////////&#10;////////////////////9v/cx7L/iXBc/wAAAP8AAAD/AAAA/wAAAP8AAAD/AAAA/wAAAP8AAAD/&#10;AAAA/wAAAP8AAC3/XHCJ/7fH3P/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iIj/AAAA/wAAAP8AAAD/AAAA/7S0tP//////&#10;////////////////////////////////////////////////////////////////////////////&#10;//////v2/+Xh1//Hvbf/q6We/5eXl/+Xl5f/l5eX/56lq/+3wsf/1+Hq//b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eXl/w0NDf8AAAD/AAAA/wAAAP84ODj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XV3/AAAA/wAAAP8AAAD/AgIC&#10;/8rKy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sbG/wICAv8AAAD/AAAA/wAAAP9iYm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/7+&#10;/v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81NTX/AAAA/wAA&#10;AP8AAAD/Dw8P/+jo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v7+/////v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Z2d/wAAAP8AAAD/AAAA/wAAAP+MjI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7+/v/+/v7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8X&#10;Fxf/AAAA/wAAAP8AAAD/KCgo//r6+v//////////////////////////////////////////////&#10;/////////////7u7u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7+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nJy/wAAAP8AAAD/AAAA/wEBAf+3t7f/////&#10;///////////////////////////////////////////////////////AwMD/AAAA/ywsLP+qqqr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fX1/8GBgb/AAAA/wAAAP8AAAD/TU1N////////////////////////////////////////&#10;/////////////////////////0BAQP8AAAD/AAAA/wAAAP9LS0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EhI/wAAAP8AAAD/AAAA/wcH&#10;B//b29v////////////////////////////////////////////////////////////AwMD/AAAA&#10;/wAAAP8AAAD/AAAA/5qam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8AAAD/AAAA/wAAAP8AAAD/eHh4////////////////////////////&#10;/////////////////////////////////////0BAQP8AAAD/AAAA/wAAAP8gICD/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//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JCQk/wAAAP8A&#10;AAD/AAAA/xoaGv/z8/P/////////////////////////////////////////////////////////&#10;//+/v7//AAAA/wAAAP8AAAD/AAAA/5qam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eHh/8AAAD/AAAA/wAAAP8AAAD/oqKi////////////////&#10;/////////////////////////////////////////////////0BAQP8AAAD/AAAA/wAAAP8gICD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DQ0N/wAAAP8AAAD/AAAA/zk5Of/+/v7/////////////////////////////////////////////&#10;//////////////+/v7//AAAA/wAAAP8AAAD/AAAA/5qam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1dXf8AAAD/AAAA/wAAAP8CAgL/y8vL////&#10;/////////////////////////////////////////////////////////////0BAQP8AAAD/AAAA&#10;/wAAAP8gICD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xsb/AgIC/wAAAP8AAAD/AAAA/2NjY///////////////////////////////////////&#10;//////////////////////////+/v7//AAAA/wAAAP8AAAD/AAAA/5qam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zQ0NP8AAAD/AAAA/wAAAP8P&#10;Dw//6enp/////////////////////////////////////////////////////////////////0BA&#10;QP8AAAD/AAAA/wAAAP8gICD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dnZ3/AAAA/wAAAP8AAAD/AAAA/42Njf//////////////////////////&#10;//////////////////////////////////////+/v7//AAAA/wAAAP8AAAD/AAAA/5qam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xcXF/8AAAD/&#10;AAAA/wAAAP8pKSn/+vr6////////////////////////////////////////////////////////&#10;/////////z8/P/8AAAD/AAAA/wAAAP8gICD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v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ycnL/AAAA/wAAAP8AAAD/AQEB/7i4uP//////////////&#10;//////////////////////////////////////////////////+/v7//AAAA/wAAAP8AAAD/AAAA&#10;/5mZm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9fX&#10;/wYGBv8AAAD/AAAA/wAAAP9OTk7/////////////////////////////////////////////////&#10;/////////////////////z8/P/8AAAD/AAAA/wAAAP8gICD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ISEj/AAAA/wAAAP8AAAD/CAgI/9zc3P//&#10;//////////////////////////////////////////////////////////////+/v7//AAAA/wAA&#10;AP8AAAD/AAAA/5mZm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wAAAP8AAAD/AAAA/wAAAP95eXn/////////////////////////////////////&#10;/////////////////////////////////z8/P/8AAAD/AAAA/wAAAP8gICD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8kJCT/AAAA/wAAAP8AAAD/&#10;Gxsb//Pz8/////////////////////////////////////////////////////////////////++&#10;vr7/AAAA/wAAAP8AAAD/AAAA/5mZm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4eH/wAAAP8AAAD/AAAA/wAAAP+jo6P/////////////////////////&#10;/////////////////////////////////////////////z8/P/8AAAD/AAAA/wAAAP8gICD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+//7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5f8NDQ3/AAAA&#10;/wAAAP8AAAD/Ojo6//7+/v//////////////////////////////////////////////////////&#10;//////////++vr7/AAAA/wAAAP8AAAD/AAAA/5mZm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7//v/+//7//v/+//7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V1d/wAAAP8AAAD/AAAA/wMDA//MzMz/////////////&#10;/////////////////////////////////////////////////////////z8/P/8AAAD/AAAA/wAA&#10;AP8gICD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v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bG&#10;xv8CAgL/AAAA/wAAAP8AAAD/ZGRk////////////////////////////////////////////////&#10;//////////////////////++vr7/AAAA/wAAAP8AAAD/AAAA/5mZm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+//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NDQ0/wAAAP8AAAD/AAAA/xAQEP/p6en/&#10;/////////////////////////////////////////////////////////////////////z8/P/8A&#10;AAD/AAAA/wAAAP8fHx/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7//v/+//7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2dnf8AAAD/AAAA/wAAAP8AAAD/jo6O////////////////////////////////////&#10;//////////////////////////////////++vr7/AAAA/wAAAP8AAAD/AAAA/5mZm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FxcX/wAAAP8AAAD/AAAA&#10;/ykpKf/6+vr/////////////////////////////////////////////////////////////////&#10;/////z4+Pv8AAAD/AAAA/wAAAP8fHx/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Jycv8AAAD/AAAA/wAAAP8BAQH/ubm5////////////////////////&#10;//////////////////////////////////////////////++vr7/AAAA/wAAAP8AAAD/AAAA/5mZ&#10;m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19f/BgYG/wAA&#10;AP8AAAD/AAAA/09PT///////////////////////////////////////////////////////////&#10;/////////////////z4+Pv8AAAD/AAAA/wAAAP8fHx/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hISP8AAAD/AAAA/wAAAP8ICAj/3Nzc////////////&#10;//////////////////////////////////////////////////////////++vr7/AAAA/wAAAP8A&#10;AAD/AAAA/5mZm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AAAA/wAAAP8AAAD/AAAA/3p6ev//////////////////////////////////////////////&#10;/////////////////////////////z4+Pv8AAAD/AAAA/wAAAP8fHx/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yQkJP8AAAD/AAAA/wAAAP8bGxv/9PT0&#10;//////////////////////////////////////////////////////////////////////++vr7/&#10;AAAA/wAAAP8AAAD/AAAA/5mZm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Hh4f/AAAA/wAAAP8AAAD/AAAA/6SkpP//////////////////////////////////&#10;/////////////////////////////////////////z4+Pv8AAAD/AAAA/wAAAP8fHx/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eXl/w0NDf8AAAD/AAAA/wAA&#10;AP87Ozv/////////////////////////////////////////////////////////////////////&#10;//////+9vb3/AAAA/wAAAP8AAAD/AAAA/5mZm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dXV3/AAAA/wAAAP8AAAD/AwMD/83Nzf//////////////////////&#10;/////////////////////////////////////////////////////z4+Pv8AAAD/AAAA/wAAAP8f&#10;Hx/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sbG/wICAv8A&#10;AAD/AAAA/wAAAP9lZWX/////////////////////////////////////////////////////////&#10;//////////////////+9vb3/AAAA/wAAAP8AAAD/AAAA/5mZm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80NDT/AAAA/wAAAP8AAAD/EBAQ/+rq6v//////////&#10;/////////////////////////////////////////////////////////////////z4+Pv8AAAD/&#10;AAAA/wAAAP8fHx/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v7+///+/v///v7///7+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nJyc/wAAAP8AAAD/AAAA/wAAAP+Pj4//////////////////////////////////////////////&#10;//////////////////////////////+9vb3/AAAA/wAAAP8AAAD/AAAA/5mZm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/7+///+/v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XFxf/AAAA/wAAAP8AAAD/Kioq//v7&#10;+///////////////////////////////////////////////////////////////////////////&#10;/z4+Pv8AAAD/AAAA/wAAAP8fHx//+f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7+/v/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cnJy/wAAAP8AAAD/AAAA/wEBAf+6urr/////////////////////////////////&#10;//////////////////////////////////////////+9vb3/AAAA/wAAAP8AAAD/AAAA/5mZm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fX1/8GBgb/AAAA/wAAAP8A&#10;AAD/UFBQ////////////////////////////////////////////////////////////////////&#10;/////////////z09Pf8AAAD/AAAA/wAAAP8fHx/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0dH/wAAAP8AAAD/AAAA/wgICP/d3d3/////////////////////&#10;//////////////////////////////////////////////////////+9vb3/AAAA/wAAAP8AAAD/&#10;AAAA/5iYm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7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8AAAD/&#10;AAAA/wAAAP8AAAD/e3t7////////////////////////////////////////////////////////&#10;/////////////////////////z09Pf8AAAD/AAAA/wAAAP8fHx/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JCQk/wAAAP8AAAD/AAAA/xwcHP/09PT/////////&#10;//////////////////////////////////////////////////////////////////+9vb3/AAAA&#10;/wAAAP8AAAD/AAAA/5iYm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eHh/8AAAD/AAAA/wAAAP8AAAD/paWl////////////////////////////////////////////&#10;/////////////////////////////////////z09Pf8AAAD/AAAA/wAAAP8fHx//+f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DQ0N/wAAAP8AAAD/AAAA/zw8PP//&#10;////////////////////////////////////////////////////////////////////////////&#10;//+9vb3/AAAA/wAAAP8AAAD/AAAA/5iYm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1dXf8AAAD/AAAA/wAAAP8DAwP/zs7O////////////////////////////////&#10;/////////////////////////////////////////////////z09Pf8AAAD/AAAA/wAAAP8fHx//&#10;+fn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2tr/AgIC/wAAAP8AAAD/&#10;AAAA/2ZmZv//////////////////////////////////////////////////////////////////&#10;//////////////+8vLz/AAAA/wAAAP8AAAD/AAAA/5iYm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CwsL/MDAw/wAAAP8RERH/6urq////////////////////&#10;/////////////////////////////////////////////////////////////z09Pf8AAAD/AAAA&#10;/wAAAP8fHx/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lpaW/5ycnP//////////////////////////////////////////////////////&#10;//////////////////////////+8vLz/AAAA/wAAAP8AAAD/AAAA/5iYm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09&#10;Pf8AAAD/AAAA/wAAAP8fHx//+fn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8vLz/AAAA/wAAAP8AAAD/AAAA/5iYm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09Pf8AAAD/AAAA/wAAAP8fHx/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8vLz/AAAA/wAAAP8AAAD/AAAA&#10;/5iYm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w8PP8AAAD/AAAA/wAAAP8fHx/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8vLz/AAAA/wAA&#10;AP8AAAD/AAAA/5iYm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vLy//AAAA/wAAAP8fHx/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+tra3/Li4u/5iYm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+///+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v///v7///7+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//+/////v//////////////////////////////////////////////////&#10;///////////////////////////////////////////////////76v/SzMz/zMzM/8zMzP/MzMz/&#10;zNLh//b/////////////////////////////////////////////////////////////////////&#10;/////////////////////////+XXzP/MzMz/zMzM/8zMzP/Mx9L/5f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Pq/9LCt/+XiYH/Z1xQ/0AtLf8AAC3/QFBQ/y0AAP8tLUD/UFxn/4GRnv+3x9L/6vP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7uX/zMKy/5eJev9nXFD/QC0t/wAAAP8AAAD/AAAA/wAtLf9QXGf/&#10;gZel/8fX5f/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v////7////+////&#10;/v//////////////////////////////////////////////////////////////////////////&#10;////////////////////88yR/wAAAP8AAAD/AAAA/wAAAP8AAED/x/P/////////////////////&#10;//////////////////////////////////////////////////////////////////////P/kS0A&#10;/wAAAP8AAAD/AAAA/wAAAP+Jx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cyy/4FnQP8AAAD/AAAA/wAAAP8AAAD/&#10;AAAA/wAAAP8AAAD/AAAA/wAAAP8AAAD/AAAA/wAAAP8AAAD/UGeJ/73S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/cx6v/elxA/wAAAP8A&#10;AAD/AAAA/wAAAP8AAAD/AAAA/wAAAP8AAAD/AAAA/wAAAP8AAAD/AAAA/wAAUP+Jq8f/7v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+/////v////7////+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+rM/4FQAP8AAAD/AAAA/wAAAP8AAAD/AAAA/wAAAP8AAAD/AAAA/wAAAP8AAAD/AAAA/wAA&#10;AP8AAAD/AAAA/wAAAP8AAAD/AAAA/y1ckf/S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4cL/ekAA/wAAAP8AAAD/AAAA/wAAAP8AAAD/AAAA/wAAAP8AAAD/AAAA&#10;/wAAAP8AAAD/AAAA/wAAAP8AAAD/AAAA/wAAAP8AAFD/nsL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7////+/////v////7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G9kf8AAAD/AAAA/wAAAP8AAAD/AAAA&#10;/wAAAP8AAAD/AAAA/wAAAP8AAAD/AAAA/wAAAP8AAAD/AAAA/wAAAP8AAAD/AAAA/wAAAP8AAAD/&#10;AAAA/wAALf+ezO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7KB/wAAAP8AAAD/&#10;AAAA/wAAAP8AAAD/AAAA/wAAAP8AAAD/AAAA/wAAAP8AAAD/AAAA/wAAAP8AAAD/AAAA/wAAAP8A&#10;AAD/AAAA/wAAAP8AAAD/UIm9/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v////7////+/////v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pXD/AAAA/wAAAP8AAAD/AAAA/wAAAP8AAAD/AAAA/wAAAP8AAC3/XHB6/4mRkf+X&#10;l5f/kZGJ/3pwXP8tAAD/AAAA/wAAAP8AAAD/AAAA/wAAAP8AAAD/AAAA/wAAAP+Bt9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/8eXXP8AAAD/AAAA/wAAAP8AAAD/AAAA/wAAAP8AAAD/AAAA/wAA&#10;Lf9cZ3D/gYmJ/5GRkf+JgXr/XFAt/wAAAP8AAAD/AAAA/wAAAP8AAAD/AAAA/wAAAP8AAAD/UIn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+/////v////7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J5n/wAAAP8AAAD/AAAA/wAA&#10;AP8AAAD/AAAA/wAAAP8tXIH/vdLh//b/////////////////////////////////9v/h0r3/gVwt&#10;/wAAAP8AAAD/AAAA/wAAAP8AAAD/AAAA/wAAAP96st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kVD/AAAA&#10;/wAAAP8AAAD/AAAA/wAAAP8AAAD/AAAt/3qXq//S4er/+///////////////////////////////&#10;9u7c/7KXcP8AAAD/AAAA/wAAAP8AAAD/AAAA/wAAAP8AAAD/erf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7////+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Hkf8AAAD/AAAA/wAAAP8AAAD/AAAA/wAAAP8AAED/nsfh////////////&#10;////////////////////////////////////////////////3MKX/y0AAP8AAAD/AAAA/wAAAP8A&#10;AAD/AAAA/wAAAP+e0v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r2B/wAAAP8AAAD/AAAA/wAAAP8AAAD/AAAA/y1nl//h&#10;9v////////////////////////////////////////////////////////vu0v+JXAD/AAAA/wAA&#10;AP8AAAD/AAAA/wAAAP8AAED/w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7+///+/v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f/ZwAA/wAAAP8A&#10;AAD/AAAA/wAAAP8AAAD/AECJ/9fz////////////////////////////////////////////////&#10;/////////////////////////+7M/3AtAP8AAAD/AAAA/wAAAP8AAAD/AAAA/wAAev/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0v9nAAD/AAAA/wAAAP8AAAD/AAAA/wAAAP9Agbf/9v//////////////////////////////////&#10;////////////////////////////////////8/+lZwD/AAAA/wAAAP8AAAD/AAAA/wAAAP8ter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v7///7+///+/v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KeXP8AAAD/AAAA/wAAAP8AAAD/AAAA/wBcnv/q////////&#10;////////////////////////////////////////////////////////////////////////////&#10;//vh/4lAAP8AAAD/AAAA/wAAAP8AAAD/AAAA/2er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pdc/wAAAP8AAAD/AAAA/wAAAP8AAAD/&#10;LXCy//b/////////////////////////////////////////////////////////////////////&#10;///////////2zP9cAAD/AAAA/wAAAP8AAAD/AAAA/wAAUP/H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+/v///v7///7+///+/v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tL/&#10;XAAA/wAAAP8AAAD/AAAA/wAAAP8AAGf/1/v/////////////////////////////////////////&#10;//////////////////////////////////////////////////////PH/1AAAP8AAAD/AAAA/wAA&#10;AP8AAAD/AABw/9z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0v9cAAD/AAAA/wAAAP8AAAD/AAAA/wAAcP/X+///////////////////////////&#10;/////////////////////////////////////////////////////////////9yrcP8AAAD/AAAA&#10;/wAAAP8AAAD/AAAA/3Cr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7+///+/v///v7///7+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GycP8AAAD/AAAA/wAAAP8AAAD/AAAA/3q3&#10;5f//////////////////////////////////////////////////////////////////////////&#10;////////////////////////////3KVn/wAAAP8AAAD/AAAA/wAAAP8AAAD/erf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bJw/wAAAP8AAAD/AAAA&#10;/wAAAP8AAAD/cLLh////////////////////////////////////////////////////////////&#10;//////////////////////////////////vX/2cAAP8AAAD/AAAA/wAAAP8AAAD/AECX/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v7/&#10;//7+///+/v///v7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/kUAA/wAAAP8AAAD/AAAA/wAAAP8AAHr/3P//////////////////////////////&#10;////////////////////////////////////////////////////////////////////////////&#10;+9f/ZwAA/wAAAP8AAAD/AAAA/wAAAP8AUJf/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+eUAD/AAAA/wAAAP8AAAD/AAAA/wAAZ//X+///////////////&#10;////////////////////////////////////////////////////////////////////////////&#10;////////zJFA/wAAAP9AUGf/iZel/8LM3P/q8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+/v///v7///7+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wv9AAAD/AAAA/wAAAP8A&#10;AAD/AAAA/1CX0v//////////////////////////////////////////////////////////////&#10;///////////////////////////////////////////////////MkVD/AAAA/wAAAP8AAAD/AAAA&#10;/wAAUP/C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M/1wA&#10;AP8AAAD/AAAA/wAAAP8AAAD/QInC////////////////////////////////////////////////&#10;//////////////////////////////////////////////////////////b/8/b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7+///+/v///v7/////////////////////////////////////////////////&#10;////////////////////////////////////////////////89KX/wAAAP8AAAD/AAAA/wAAAP8A&#10;AFD/x/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syR/wAAAP8AAAD/AAAA/wAAAP8AAC3/q+H7////////////////&#10;////////////////////////////////////////////////////////////////////////////&#10;//////////////////////bcpf8AA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157/AAAA/wAAAP8AAAD/AAAA/wAAAP+XzP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v7/////////////&#10;////////////////////////////////////////////////////////////////////////////&#10;///////////////////z0pf/AAAA/wAAAP8AAAD/AAAA/wAAXP/S+///////////////////////&#10;////////////////////////////////////////////////////////////////////+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l1z/&#10;AAAA/wAAAP8AAAD/AAAA/wAAcP/X+///////////////////////////////////////////////&#10;//////////////////////////////////////////////////////////////////////bS/2cA&#10;AP8AAAD/AAAA/wAAAP8AAAD/UJf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elZ/8AAAD/AAAA/wAAAP8AAAD/AABQ/8f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5CQkP//////////////////////////////////////////////&#10;////////////////////////////////////////////////////////0pdc/wAAAP8AAAD/AAAA&#10;/wAAAP8ALYn/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v/+//7//v/+//7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QEBA&#10;////////////////////////////////////////////////////////////////////////////&#10;///////////////////////////Sl1z/AAAA/wAAAP8AAAD/AAAA/wBQl//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AQED/////////////////////////////&#10;/////////////////////////////////////////////////////////////////////////8yX&#10;UP8AAAD/AAAA/wAAAP8AAAD/AFCX/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0BAQP//////////////////////////////////////////////////////////&#10;//////////////////////////////////////////P/l1AA/wAAAP8AAAD/AAAA/wAAAP8AAHr/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kJCQ////////////&#10;////////////////////////////////////////////////////////////////////////////&#10;///////////////HkVD/AAAA/wAAAP8AAAD/AAAA/wBQl//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+//7//v/+//7//v//////////////////////////&#10;///////////////////////////////////////////////////////////////////////z0pf/&#10;AAAA/wAAAP8AAAD/AAAA/wAALf+34e7/9vPu/+7u7v/u7u7/7u7u/+7u7v/u7u7/7u7u/+7u7v/u&#10;7u7/7u7u/+7u7v/u7u7/7u7u/+7u7v/u7u7/7u7z//bz4f+JQ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+eUAD/AAAA/wAAAP8AAAD/AAAA/1CR&#10;zP//////////////////////////////////////////////////////////////////////////&#10;/////////////////////////////////////////////////9KeXP8AAAD/AAAA/wAAAP8AAAD/&#10;AFCX/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KXXP8AAAD/AAAA&#10;/wAAAP8AAAD/AECX/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7//v/+//7//v/+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/5dQAP8AAAD/AAAA/wAAAP8AAAD/UJHM////////////////////////////&#10;////////////////////////////////////////////////////////////////////////////&#10;//////////////////b/q2ct/wAAAP8AAAD/AAAA/wAAAP8AQJf/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pdQ/wAAAP8AAAD/AAAA/wAAAP8AUJf/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/nlwA/wAAAP8A&#10;AAD/AAAA/wAAAP8AUJ7/8///////////////////////////////////////////////////////&#10;////////////////////////////////////////////////////////////////6v+JQAD/AAAA&#10;/wAAAP8AAAD/AAAA/0CJx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q3D/AAAA/wAAAP8AAAD/AAAA/wAAXP/S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7//v/+//7//v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l1z/AAAA/wAAAP8AAAD/AAAA/wAAZ//X9v//////&#10;////////////////////////////////////////////////////////////////////////////&#10;//////////////////////////////////PH/1AAAP8AAAD/AAAA/wAAAP8AAAD/Z6v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l/8AAAD/AAAA/wAAAP8AAAD/&#10;AAAt/7fl+///////////////////////////////////////////////////////////////////&#10;//////////////////////////////////////////v29v/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7//v/+&#10;//7//v/+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Ml/8AAAD/AAAA/wAAAP8AAAD/AAAA/57S8///////////////////////////////////&#10;////////////////////////////////////////////////////////////////////////////&#10;///uwon/AAAA/wAAAP8AAAD/AAAA/wAAAP+e1/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H/1AAAP8AAAD/AAAA/wAAAP8AAAD/erfl////////////////////&#10;////////////////////////////////////////////////////////////////////////////&#10;/////////9z/cAAA/wAtQP9wgZH/ssLM/+Xu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/+//7//v/+//7//v/+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M/1AAAP8AAAD/AAAA/wAA&#10;AP8AAAD/LXq3////////////////////////////////////////////////////////////////&#10;///////////////////////////////////////////////2/6VcAP8AAAD/AAAA/wAAAP8AAAD/&#10;AABn/9L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/kUAA&#10;/wAAAP8AAAD/AAAA/wAAAP8AXKX/9v//////////////////////////////////////////////&#10;//////////////////////////////////////////////////////bcpf8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7+/v/+//7//v/+//7//v/+//7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/smcA/wAAAP8AAAD/AAAA/wAAAP8AAED/ver/////////////&#10;////////////////////////////////////////////////////////////////////////////&#10;///////////////75bL/LQAA/wAAAP8AAAD/AAAA/wAAAP8AcLL/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nlz/AAAA/wAAAP8AAAD/AAAA/wAAQP+9&#10;6v//////////////////////////////////////////////////////////////////////////&#10;////////////////////////x5FQ/wAAAP8AAAD/AAAA/wAAAP8AAED/t+X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7//v/+//7//v/+//7/&#10;/v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0p7/AAAA/wAAAP8AAAD/AAAA/wAAAP8ter3/////////////////////////////////////////&#10;///////////////////////////////////////////////////////////7/7JwLf8AAAD/AAAA&#10;/wAAAP8AAAD/AAAA/57S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vf8tAAD/AAAA/wAAAP8AAAD/AAAA/0CJx///////////////////////////&#10;///////////////////////////////////////////////////////////////////20v9cAAD/&#10;AAAA/wAAAP8AAAD/AAAA/wBAl//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/+//7//v/+//7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+XUAD/AAAA/wAAAP8AAAD/AAAA&#10;/wAAAP+Rx+r/////////////////////////////////////////////////////////////////&#10;///////////////////////////qwon/AAAA/wAAAP8AAAD/AAAA/wAAAP8AUJf/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/6tnAP8AAAD/&#10;AAAA/wAAAP8AAAD/AAAt/7Lh+///////////////////////////////////////////////////&#10;////////////////////////////////////wolA/wAAAP8AAAD/AAAA/wAAAP8AAAD/cLL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/7//v/+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Xnv8AAAD/AAAA/wAAAP8AAAD/AAAA/wAALf+l0vP/////////////&#10;////////////////////////////////////////////////////////////////////89Kl/wAA&#10;AP8AAAD/AAAA/wAAAP8AAAD/AAAA/5fS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e/wAAAP8AAAD/AAAA/wAAAP8AAAD/AABn/8zu&#10;////////////////////////////////////////////////////////////////////////////&#10;/+7Ml/8AAAD/AAAA/wAAAP8AAAD/AAAA/wAAXP/S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7//v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/7d6&#10;Lf8AAAD/AAAA/wAAAP8AAAD/AAAA/wAAAP+XwuX/////////////////////////////////////&#10;/////////////////////////////////+HCkf8AAAD/AAAA/wAAAP8AAAD/AAAA/wAAAP8AcLL/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/pVwA/wAAAP8AAAD/AAAA/wAAAP8AAAD/AABn/8Ll+///////////////////////&#10;///////////////////////////////////////////u0qv/LQAA/wAAAP8AAAD/AAAA/wAAAP8A&#10;AAD/XJ7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+//7//v/+//7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c/3oAAP8AAAD/AAAA/wAAAP8AAAD/&#10;AAAA/wAAAP9Qgav/4fP7//////////////////////////////////////////////////vu3P+l&#10;gVD/AAAA/wAAAP8AAAD/AAAA/wAAAP8AAAD/AABw/9f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r3/QAAA/wAAAP8A&#10;AAD/AAAA/wAAAP8AAAD/AAAt/4my0v/2////////////////////////////////////////////&#10;////++r/t5Fn/wAAAP8AAAD/AAAA/wAAAP8AAAD/AAAA/wBAkf/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7//v/+//7/&#10;/v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M/2cAAP8AAAD/AAAA/wAAAP8AAAD/AAAA/wAAAP8AAAD/XHCJ/7LC&#10;zP/h6u7/9vv7//b29v/79vb/7urh/8zCsv+JcFD/AAAA/wAAAP8AAAD/AAAA/wAAAP8AAAD/AAAA&#10;/wAAXP/C6v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x5H/AAAA/wAAAP8AAAD/AAAA/wAAAP8AAAD/AAAA&#10;/wAAQP+Bl6v/x9fh/+7z9v/7+/////////v28//l3Mz/q5d6/y0AAP8AAAD/AAAA/wAAAP8AAAD/&#10;AAAA/wAAAP8AAED/ve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v/+//7//v/+//7//v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M&#10;/3AAAP8AAAD/AAAA/wAAAP8AAAD/AAAA/wAAAP8AAAD/AAAA/wAAAP8AAAD/AAAA/wAAAP8AAAD/&#10;AAAA/wAAAP8AAAD/AAAA/wAAAP8AAAD/AAAA/wAAAP8AAHD/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soH/AAAA/wAAAP8AAAD/AAAA/wAAAP8AAAD/AAAA/wAAAP8AAAD/AAAA/wAAAP8A&#10;AAD/AAAA/wAAAP8AAAD/AAAA/wAAAP8AAAD/AAAA/wAAAP8AAAD/AAAt/6XS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+//7//v/+//7//v/+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l/55nLf8AAAD/AAAA/wAAAP8A&#10;AAD/AAAA/wAAAP8AAAD/AAAA/wAAAP8AAAD/AAAA/wAAAP8AAAD/AAAA/wAAAP8AAAD/AAAA/wAA&#10;AP8AAAD/LXCe/+X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wpH/AAAA/wAA&#10;AP8AAAD/AAAA/wAAAP8AAAD/AAAA/wAAAP8AAAD/AAAA/wAAAP8AAAD/AAAA/wAAAP8AAAD/AAAA&#10;/wAAAP8AAAD/AAAA/wAAZ/+94f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7//v/+//7//v/+//7/////&#10;////////////////////////////////////////////////////////////////////////////&#10;///////////z0pf/AAAA/wAAAP8AAAD/AAAA/wAAUP/H8///////////////////////////////&#10;////////////////////////////////////////////////////////////8/+X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y9nv9QAAD/AAAA/wAAAP8AAAD/AAAA/wAAAP8AAAD/AAAA&#10;/wAAAP8AAAD/AAAA/wAAAP8AAAD/AAAA/wAAAP8AAAD/AABc/6XC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5cz/iVwt/wAAAP8AAAD/AAAA/wAAAP8AAAD/&#10;AAAA/wAAAP8AAAD/AAAA/wAAAP8AAAD/AAAA/wAAAP8AAAD/AAAA/wAAAP96nsL/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v/+//7//v/+////////////////////////////////////////&#10;//////////////////////////////////////////////////////////bXpf8AAAD/AAAA/wAA&#10;AP8AAAD/AABn/9L2////////////////////////////////////////////////////////////&#10;///////////////////////////////z/55cAP8AAAD/AAAA/wAAAP8AAAD/l9L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/cx7L/iXBc/wAAAP8AAAD/AAAA/wAAAP8AAAD/AAAA/wAAAP8AAAD/AAAA/wAAAP8A&#10;AC3/XHCJ/7fH3P/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+XS/6uXgf9QLQD/AAAA/wAAAP8AAAD/AAAA/wAAAP8AAAD/AAAA/wAA&#10;AP8AAAD/AAAA/wAtUP+Jpb3/5f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+//7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2/+Xh&#10;1//Hvbf/q6We/5eXl/+Xl5f/l5eX/56lq/+3wsf/1+Hq//b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7ur/19LH/7eyq/+enpf/l5eX/5eXl/+RkZH/l56l/7fCx//c5e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7+//fX19/xcXF//l5e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oaG/xAQEP8AAAD/AAAA/25ub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v/+//7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qamr/AAAA&#10;/wAAAP8AAAD/CQkJ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7//v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j4/8HBwf/AAAA/wAAAP8AAAD/bm5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pqav8AAAD/AAAA/wAAAP8JCQn/5eX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///v/+//7//v/+//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wcHB/8AAAD/&#10;AAAA/wAAAP9ubm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+//7//v/+&#10;//7//v/+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mpq/wAAAP8AAAD/AAAA/wkJCf/l5e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v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4+P/BwcH/wAAAP8AAAD/AAAA/25ub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amr/AAAA/wAAAP8A&#10;AAD/CQkJ/+Xl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8HBwf/AAAA/wAAAP8AAAD/bm5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pqav8AAAD/AAAA/wAAAP8JCQn/5eX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wcHB/8AAAD/AAAA/wAA&#10;AP9ubm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mpq/wAAAP8AAAD/AAAA/wkJCf/l5e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BwcH/wAAAP8AAAD/AAAA/25ub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qamr/AAAA/wAAAP8AAAD/CQkJ&#10;/+Xl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Pj4/8HBwf/AAAA/wAAAP8AAAD/bm5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pq&#10;av8AAAD/AAAA/wAAAP8JCQn/5eX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wcHB/8AAAD/AAAA/wAAAP9tbW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mpq/wAAAP8AAAD/AAAA/wkJCf/l5e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BwcH&#10;/wAAAP8AAAD/AAAA/21tb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amr/AAAA/wAAAP8AAAD/CAgI/+Xl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HBwf/AAAA/wAAAP8AAAD/bW1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pqav8AAAD/&#10;AAAA/wAAAP8ICAj/5eX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wcHB/8AAAD/AAAA/wAAAP9tbW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mpq/wAAAP8AAAD/AAAA/wgICP/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7//v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BwcH/wAAAP8A&#10;AAD/AAAA/21tb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v/+//7//v/+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qamr/AAAA/wAAAP8AAAD/CAgI/+Xl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+//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8HBwf/AAAA/wAAAP8AAAD/bW1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q/9LMzP/MzMz/zMzM/8zMzP/M0uH/9v//&#10;////////////////////////////////////////////////////////////////////////////&#10;////////////////5dfM/8zMzP/MzMz/zMzM/8zH0v/l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7//v/+//7//v/+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pqav8AAAD/AAAA/wAA&#10;AP8ICAj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zJH/AAAA/wAAAP8AAAD/AAAA/wAAQP/H8///////////////////////////////&#10;////////////////////////////////////////////////////////////8/+RLQD/AAAA/wAA&#10;AP8AAAD/AAAA/4nH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v/+//7//v/+//7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wcHB/8AAAD/AAAA/wAAAP9tbW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+//7//v/+//7//v/+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mpq/wAAAP8AAAD/AAAA/wgICP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BwcH/wAAAP8AAAD/AAAA&#10;/21tb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qamr/AAAA/wAAAP8AAAD/CAgI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8HBwf/AAAA/wAAAP8AAAD/bW1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8AAAD/AAAA/wAAAP8ICAj/&#10;5eX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wcHB/8AAAD/AAAA/wAAAP9tbW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mpq&#10;/wAAAP8AAAD/AAAA/wgICP/l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v7+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BwcH/wAAAP8AAAD/AAAA/21tb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+/v7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amr/AAAA/wAAAP8AAAD/CAgI/+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HBwf/&#10;AAAA/wAAAP8AAAD/bW1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v7+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pqav8AAAD/AAAA/wAAAP8ICAj/5O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H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/+//7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wcHB/8AAAD/AAAA/wAAAP9tbW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c/9L7////////////////////////////////&#10;///////////////////////////////////////////////////////////7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mpq/wAAAP8A&#10;AAD/AAAA/wgICP/k5O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UHCB/4mJif+JiYn/iYmJ/4mJif+JiYn/iYmJ/4mJif+JiYn/iYmJ/4mJif+JiYn/&#10;iYmJ/4mJif+JiYn/iYmJ/4mJif+JiXr/QA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v/+//7//v/+//7//v/+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BwcH/wAAAP8AAAD/AAAA/21tb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AP8AAAD/AAAA/wAAAP8A&#10;AAD/AAAA/wAAAP8AAAD/AAAA/wAAAP8AAAD/AAAA/wAAAP8AAAD/AAAA/wAAAP8AAAD/AAAA/wAA&#10;AP8AA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//v/+//7//v/+//7//v/+//7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qamr/AAAA/wAAAP8AAAD/CAgI/+T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AA/wAAAP8AAAD/AAAA/wAAAP8AAAD/AAAA/wAAAP8AAAD/AAAA&#10;/wAAAP8AAAD/AAAA/wAAAP8AAAD/AAAA/wAAAP8AAAD/AAAA/wAA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v/+//7//v/+//7//v/+//7//v/+//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HBwf/AAAA/wAA&#10;AP8AAAD/bGx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AD/&#10;AAAA/wAAAP8AAAD/AAAA/wAAAP8AAAD/AAAA/wAAAP8AAAD/AAAA/wAAAP8AAAD/AAAA/wAAAP8A&#10;AAD/AAAA/wAAAP8AAAD/AA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+//7//v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pqav8AAAD/AAAA/wAAAP8ICAj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AP8AAAD/AAAA/wAAAP8AAAD/AAAA/wAA&#10;AP8AAAD/AAAA/wAAAP8AAAD/AAAA/wAAAP8AAAD/AAAA/wAAAP8AAAD/AAAA/wAAAP8AA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wcHB/8AAAD/AAAA/wAAAP9sbG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At/7fh7v/28+7/7u7u/+7u7v/u7u7/7u7u/+7u7v/u7u7/7u7u/+7u7v/u7u7/&#10;7u7u/+7u7v/u7u7/7u7u/+7u7v/u7vP/9vPh/4lA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mpq/wAAAP8AAAD/AAAA&#10;/wgICP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BwcH/wAAAP8AAAD/AAAA/2xsb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qamr/AAAA/wAAAP8AAAD/CAgI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7//v/+//7//v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8HBwf/AAAA/wAAAP8AAAD/&#10;bGx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pqav8AAAD/AAAA/wAAAP8ICAj/5OT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7//v/+//7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wcHB/8AAAD/AAAA/wMDA/+fn5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7//v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mpq/wMDA/9ZWVn/1tb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0tL/VFRU/62trf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+//7//v/+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5+f/19f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0tL/VFRU/wICAv8AAAD/Li4u//7+/v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/7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0tL/VFRU/wICAv8AAAD/&#10;AAAA/wAAAP8AAAD/rKys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0tL/VFRU/wICAv8AAAD/AAAA/wAAAP8AAAD/AAAA/wAAAP9AQED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0tL/VFRU/wICAv8AAAD/AAAA&#10;/wAAAP8AAAD/AAAA/wAAAP8UFBT/hoaG//Ly8v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0tL/VFRU/wICAv8AAAD/AAAA/wAAAP8AAAD/AAAA/wAAAP8UFBT/hoaG//Ly8v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7+&#10;///+/v///v7/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FBQf8AAAD/AAAA/wAA&#10;AP8AAAD/AAAA/wAAAP8UFBT/hoaG//Ly8v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7+///+/v///v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wAAAP8UFBT/hoaG//Ly8v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EBA/wAAAP8UFBT/hoaG//Ly8v//////////////////////////////////////////////&#10;////////////////////////////////////////////////////////////////////////////&#10;//PSl/8AAAD/AAAA/wAAAP8AAAD/AABQ/8fz////////////////////////////////////////&#10;///////////////////////////////////////////////////z/5d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xMT/hoaG//Ly8v//////////&#10;////////////////////////////////////////////////////////////////////////////&#10;////////////////////////////////////////////////9tel/wAAAP8AAAD/AAAA/wAAAP8A&#10;AGf/0vb/////////////////////////////////////////////////////////////////////&#10;//////////////////////P/nlwA/wAAAP8AAAD/AAAA/wAAAP+X0v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//v/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u7l/8zCsv+XiXr/Z1xQ/0AtLf8AAAD/&#10;AAAA/wAAAP8ALS3/UFxn/4GXpf/H1+X/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7//v/+//7//v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/3Mer/3pcQP8AAAD/AAAA/wAAAP8AAAD/AAAA/wAAAP8AAAD/AAAA/wAAAP8AAAD/AAAA/wAA&#10;AP8AAFD/iavH/+7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v/+//7//v/+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uHC/3pAAP8AAAD/AAAA/wAAAP8AAAD/AAAA&#10;/wAAAP8AAAD/AAAA/wAAAP8AAAD/AAAA/wAAAP8AAAD/AAAA/wAAAP8AAAD/AABQ/57C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eygf8AAAD/AAAA/wAAAP8AAAD/AAAA/wAAAP8AAAD/AAAA/wAAAP8AAAD/AAAA/wAAAP8A&#10;AAD/AAAA/wAAAP8AAAD/AAAA/wAAAP8AAAD/AAAA/1CJvf/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/7//v/+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/Hl1z/AAAA/wAAAP8AAAD/AAAA/wAA&#10;AP8AAAD/AAAA/wAAAP8AAC3/XGdw/4GJif+RkZH/iYF6/1xQLf8AAAD/AAAA/wAAAP8AAAD/AAAA&#10;/wAAAP8AAAD/AAAA/1CJw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7//v/+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pFQ/wAAAP8AAAD/AAAA/wAAAP8AAAD/AAAA/wAALf96l6v/0uHq//v/////////&#10;//////////////////////bu3P+yl3D/AAAA/wAAAP8AAAD/AAAA/wAAAP8AAAD/AAAA/3q3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q9gf8AAAD/AAAA/wAAAP8A&#10;AAD/AAAA/wAAAP8tZ5f/4fb/////////////////////////////////////////////////////&#10;///77tL/iVwA/wAAAP8AAAD/AAAA/wAAAP8AAAD/AABA/8L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tL/ZwAA/wAAAP8AAAD/AAAA/wAAAP8AAAD/QIG3//b/////////////&#10;//////////////////////////////////////////////////////////P/pWcA/wAAAP8AAAD/&#10;AAAA/wAAAP8AAAD/LXq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KXXP8AAAD/&#10;AAAA/wAAAP8AAAD/AAAA/y1wsv/2////////////////////////////////////////////////&#10;////////////////////////////////9sz/XAAA/wAAAP8AAAD/AAAA/wAAAP8AAFD/x+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v/+//7//v/+//7//v/+//7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tL/XAAA/wAAAP8AAAD/AAAA/wAAAP8AAHD/1/v/////&#10;////////////////////////////////////////////////////////////////////////////&#10;///////cq3D/AAAA/wAAAP8AAAD/AAAA/wAAAP9wq9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+//7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GycP8AAAD/AAAA/wAAAP8AAAD/AAAA/3Cy4f//////////////////////////////////////&#10;///////////////////////////////////////////////////////71/9nAAD/AAAA/wAAAP8A&#10;AAD/AAAA/wBAl//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7//v/+//7//v/+//7//v/+//7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/nlAA/wAAAP8AAAD/AAAA/wAAAP8A&#10;AGf/1/v/////////////////////////////////////////////////////////////////////&#10;/////////////////////////////8yRQP8AAAD/QFBn/4mXpf/CzNz/6vP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/+//7//v/+//7//v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zP9cAAD/AAAA/wAAAP8AAAD/AAAA/0CJwv//////////////////////////&#10;////////////////////////////////////////////////////////////////////////////&#10;///2//P2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/7//v/+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tee/wAAAP8AAAD/&#10;AAAA/wAAAP8AAAD/l8z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pWf/AAAA/wAAAP8AAAD/AAAA/wAAUP/H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KXXP8AAAD/AAAA/wAAAP8AAAD/AC2J/+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pdc/wAAAP8AAAD/AAAA/wAAAP8A&#10;UJf/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l1D/AAAA/wAAAP8AAAD/AAAA/wBQl//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/5dQAP8AAAD/&#10;AAAA/wAAAP8AAAD/AAB6/+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5FQ/wAAAP8AAAD/AAAA/wAAAP8AUJf/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l1z/AAAA/wAAAP8AAAD/AAAA/wBAl//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KXUP8AAAD/AAAA/wAAAP8A&#10;AAD/AFCX/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Ktw/wAAAP8AAAD/AAAA/wAAAP8AAFz/0v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0pf/&#10;AAAA/wAAAP8AAAD/AAAA/wAALf+35fv/////////////////////////////////////////////&#10;///////////////////////////////////////////////////////////////79vb/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+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x/9QAAD/AAAA/wAAAP8AAAD/AAAA/3q3&#10;5f//////////////////////////////////////////////////////////////////////////&#10;///////////////////////////////c/3AAAP8ALUD/cIGR/7LCzP/l7v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+//7//v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/5FAAP8AAAD/AAAA/wAAAP8AAAD/AFyl//b/////////////////////////&#10;///////////////////////////////////////////////////////////////////////////2&#10;3KX/AA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7//v/+//7/&#10;/v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p5c/wAAAP8A&#10;AAD/AAAA/wAAAP8AAED/ver/////////////////////////////////////////////////////&#10;/////////////////////////////////////////////8eRUP8AAAD/AAAA/wAAAP8AAAD/AABA&#10;/7fl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v/+//7//v/+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r3/LQAA/wAAAP8AAAD/AAAA/wAAAP9Aicf/////&#10;////////////////////////////////////////////////////////////////////////////&#10;////////////9tL/XAAA/wAAAP8AAAD/AAAA/wAAAP8AQJf/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+//7//v/+//7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+rZwD/AAAA/wAAAP8AAAD/AAAA/wAALf+y4fv/////////////////////////////&#10;/////////////////////////////////////////////////////////8KJQP8AAAD/AAAA/wAA&#10;AP8AAAD/AAAA/3Cy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+//7//v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nv8AAAD/AAAA/wAA&#10;AP8AAAD/AAAA/wAAZ//M7v//////////////////////////////////////////////////////&#10;///////////////////////uzJf/AAAA/wAAAP8AAAD/AAAA/wAAAP8AAFz/0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6+vr////////////////////////////////////////////////////////////////&#10;///////////////////////////////2/6VcAP8AAAD/AAAA/wAAAP8AAAD/AAAA/wAAZ//C5fv/&#10;////////////////////////////////////////////////////////////////7tKr/y0AAP8A&#10;AAD/AAAA/wAAAP8AAAD/AAAA/1ye1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lJSU/xwcHP9ZWVn/////////////////&#10;////////////////////////////////////////////////////////////////////////////&#10;/////+q9/0AAAP8AAAD/AAAA/wAAAP8AAAD/AAAA/wAALf+JstL/9v//////////////////////&#10;//////////////////////////vq/7eRZ/8AAAD/AAAA/wAAAP8AAAD/AAAA/wAAAP8AQJH/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j/lZWV/xwcHP8AAAD/AAAA/wMDA//V1dX/////////////////////////////////////////&#10;////////////////////////////////////////////////////////6seR/wAAAP8AAAD/AAAA&#10;/wAAAP8AAAD/AAAA/wAAAP8AAED/gZer/8fX4f/u8/b/+/v////////79vP/5dzM/6uXev8tAAD/&#10;AAAA/wAAAP8AAAD/AAAA/wAAAP8AAAD/AABA/73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lZWV/xwcHP8AAAD/AAAA/wAAAP8AAAD/AAAA&#10;/1dXV///////////////////////////////////////////////////////////////////////&#10;////////////////////////////////3LKB/wAAAP8AAAD/AAAA/wAAAP8AAAD/AAAA/wAAAP8A&#10;AAD/AAAA/wAAAP8AAAD/AAAA/wAAAP8AAAD/AAAA/wAAAP8AAAD/AAAA/wAAAP8AAAD/AAAA/wAA&#10;Lf+l0v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/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lZWV/x0dHf8AAAD/AAAA/wAAAP8AAAD/AAAA/wAAAP8BAQH/RkZG//v7+///////////////////&#10;////////////////////////////////////////////////////////////////////////////&#10;////////5cKR/wAAAP8AAAD/AAAA/wAAAP8AAAD/AAAA/wAAAP8AAAD/AAAA/wAAAP8AAAD/AAAA&#10;/wAAAP8AAAD/AAAA/wAAAP8AAAD/AAAA/wAAAP8AAGf/veH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/7/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aWl&#10;/x0dHf8AAAD/AAAA/wAAAP8AAAD/AAAA/wAAAP8BAQH/RERE/8TExP//////////////////////&#10;////////////////////////////////////////////////////////////////////////////&#10;//////////////////////////////////////////Pl0v+rl4H/UC0A/wAAAP8AAAD/AAAA/wAA&#10;AP8AAAD/AAAA/wAAAP8AAAD/AAAA/wAAAP8ALVD/iaW9/+X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Mkf8AAAD/AAAA/wAAAP8AAAD/AABA/8fz////////////////////////&#10;///////////////////////////////////////////////////////////////////z/5EtAP8A&#10;AAD/AAAA/wAAAP8AAAD/icfu////////////////////////////////////////////////////&#10;//////////////n5+f8dHR3/AAAA/wAAAP8BAQH/RERE/8TE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5aWlv8BAQH/&#10;RERE/8TEx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+fn5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lJSU/6ioq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j/&#10;lJSU/xwcHP8AAAD/ICAg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HBwf8AAAD/AAAA/wAAAP8AAAD/mpq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BAQP8AAAD/AAAA/wAAAP8gICD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wAAAP+amp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7//v/+//7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EBA/wAAAP8AAAD/AAAA/yAgIP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7//v/+//7//v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AAAA/5mZm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v/+//7//v/+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f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AQED/AAAA/wAA&#10;AP8AAAD/ICAg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+//7//v/+//7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z/0vv/////////////////////////&#10;//////////////////////////////////////////////////////////////////v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AAAD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7/&#10;/v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AP9QcIH/iYmJ/4mJif+JiYn/iYmJ/4mJif+JiYn/iYmJ/4mJif+JiYn/iYmJ&#10;/4mJif+JiYn/iYmJ/4mJif+JiYn/iYmJ/4mJev9AA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BAQP8AAAD/AAAA/wAAAP8gICD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v/+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AA/wAAAP8AAAD/&#10;AAAA/wAAAP8AAAD/AAAA/wAAAP8AAAD/AAAA/wAAAP8AAAD/AAAA/wAAAP8AAAD/AAAA/wAAAP8A&#10;AAD/AAAA/wAA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wAAAP+ZmZ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AD/AAAA/wAAAP8AAAD/AAAA/wAAAP8AAAD/AAAA/wAA&#10;AP8AAAD/AAAA/wAAAP8AAAD/AAAA/wAAAP8AAAD/AAAA/wAAAP8AAAD/AA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EBA/wAAAP8AAAD/AAAA/x8fH/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AP8AAAD/AAAA/wAAAP8AAAD/AAAA/wAAAP8AAAD/AAAA/wAAAP8AAAD/AAAA/wAAAP8AAAD/&#10;AAAA/wAAAP8AAAD/AAAA/wAAAP8AA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AAAA/5mZm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AA/wAAAP8AAAD/AAAA/wAAAP8A&#10;AAD/AAAA/wAAAP8AAAD/AAAA/wAAAP8AAAD/AAAA/wAAAP8AAAD/AAAA/wAAAP8AAAD/AAAA/wAA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AQED/AAAA/wAAAP8AAAD/&#10;Hx8f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C3/t+Hu//bz7v/u7u7/7u7u/+7u7v/u7u7/7u7u/+7u7v/u7u7/7u7u&#10;/+7u7v/u7u7/7u7u/+7u7v/u7u7/7u7u/+7u8//28+H/iU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AAAD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BAQP8AAAD/AAAA/wAAAP8fHx/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wAAAP+Z&#10;mZ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EBA/wAAAP8AAAD/AAAA/x8fH/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AAAA/5mZm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7//v/+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AQED/AAAA/wAAAP8AAAD/Hx8f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7//v/+//7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AAAD/mJi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//v/+//7//v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BAQP8A&#10;AAD/AAAA/wAAAP8fHx/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7//v/+//7//v/+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wAAAP+YmJ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v/+//7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EBA/wAAAP8AAAD/AAAA/x8fH//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AAAA/5iYm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v/+//7//v/+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AQED/AAAA/wAAAP8AAAD/Hx8f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+//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AAAD/mJi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7//v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BAQP8AAAD/AAAA&#10;/wAAAP8fHx/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+//7//v/+//7+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wAAAP+YmJ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6v/SzMz/zMzM&#10;/8zMzP/MzMz/zNLh//b/////////////////////////////////////////////////////////&#10;/////////////////////////////////////+XXzP/MzMz/zMzM/8zMzP/Mx9L/5fb/////////&#10;////////////////////////////////////////////////////////////////////////////&#10;///+//7//v/+//7//v/+//7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x/P/////////////////////////////////&#10;//////////////////////////////////////////////////////////P/l1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EBA/wAAAP8AAAD/AAAA/x8fH/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8yR/wAAAP8AAAD/AAAA/wAAAP8AAED/x/P/////////&#10;////////////////////////////////////////////////////////////////////////////&#10;//////P/kS0A/wAAAP8AAAD/AAAA/wAAAP+Jx+7/////////////////////////////////////&#10;//////////////////////////////////////////////////7//v/+//7//v/+//7/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16X/AAAA/wAAAP8AAAD/&#10;AAAA/wAAZ//S9v//////////////////////////////////////////////////////////////&#10;////////////////////////////8/+eXAD/AAAA/wAAAP8AAAD/AAAA/5fS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AAAA/5iYm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v/+//7//v/+//7//v/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QED/AAAA/wAAAP8AAAD/Hh4e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v/+&#10;//7//v/+//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AAAD/mJi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+//7//v/+//7/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BAQP8AAAD/AAAA/wAAAP8e&#10;Hh7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v/+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wAAAP+Xl5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7//v/+//7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EBA/wAAAP8AAAD/AAAA/x4eHv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+//7//v/+//7//v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AAAA/5eX&#10;l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v/+&#10;//7//v/+//7//v/+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AQED/AAAA/wAAAP8AAAD/Hh4e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+//7//v/+//7//v/+//7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AAAD/l5e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7//v/+//7//v/+//7//v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BAQP8AAAD/AAAA/wAAAP8eHh7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7//v/+//7/&#10;/v/+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wAAAP+Xl5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v/+//7//v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EBA/wAA&#10;AP8AAAD/AAAA/x4eHv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x/P/////////////////////////////////////////////////////////&#10;//////////////////////////////////P/nlAA/wAAAP8AAAD/AAAA/wAAAP+RzO7/////////&#10;////////////////////////////////////////////////////////////////////////////&#10;//////////////////////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AAAA/5eXl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XP/S+///////////&#10;////////////////////////////////////////////////////////////////////////////&#10;////+/+eUAD/AAAA/wAAAP8AAAD/AAAA/5HM7v//////////////////////////////////////&#10;///////////////////////////////////////////////////////+/v///v7///7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QED/AAAA/wAAAP8AAAD/Hh4e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1Bwgf+JiYn/iYmJ/4mJif+JiYn/iYmJ/4mJif+JiYn/&#10;iYmJ/4mJif+JiYn/iYmJ/4mJif+JiYn/iYmJ/4mJif+JiYn/iYl6/0AAAP8AAAD/AAAA/wAAAP8A&#10;AAD/kczu////////////////////////////////////////////////////////////////////&#10;//////////////////////////7+///+/v///v7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AAAD/l5e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AD/AAAA/wAAAP8AAAD/AAAA/wAAAP8AAAD/AAAA/wAAAP8AAAD/AAAA/wAAAP8AAAD/AAAA/wAA&#10;AP8AAAD/AAAA/wAAAP8AAAD/AAAA/wAAAP8AAAD/AAAA/wAAAP+RzO7/////////////////////&#10;///////////////////////////////////////////////////////////////////+/v///v7/&#10;//7+///+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BAQP8AAAD/AAAA/wAAAP8eHh7/+f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AP8AAAD/AAAA/wAAAP8AAAD/AAAA&#10;/wAAAP8AAAD/AAAA/wAAAP8AAAD/AAAA/wAAAP8AAAD/AAAA/wAAAP8AAAD/AAAA/wAAAP8AAAD/&#10;AAAA/wAAAP8AAAD/AAAA/5HM7v//////////////////////////////////////////////////&#10;//////////////////////////////////////7+///+/v///v7///7+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wAAAP+Wlp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v7///7+///+/v///v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EBA/wAAAP8AAAD/&#10;AAAA/x4eHv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v7///7+///+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AAAA/5aWl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Lf+34e7/9vPu/+7u7v/u7u7/7u7u/+7u7v/u7u7/&#10;7u7u/+7u7v/u7u7/7u7u/+7u7v/u7u7/7u7u/+7u7v/u7u7/7u7z//bz4f+JQAD/AAAA/wAAAP8A&#10;AAD/AAAA/5HM7v//////////////////////////////////////////////////////////////&#10;/////////////////////////////////////v7///7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AAAA/wAAAP8AAAD/Hh4e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+///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A&#10;AAD/lpa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+/////v////7///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QP8AAAD/AAAA/wAAAP8dHR3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7////+/////v//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wAAAP+Wlp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+/////v////7////+&#10;///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EBA/wAAAP8AAAD/AAAA/x0d&#10;Hf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7////+/////v////7///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EBAf9FRUX/xMT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eH/m5ub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v////7////+/////v//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3&#10;d3f/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H/aGho/wcHB/8CAgL/1NTU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v////7////+///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eH/aGho/wcHB/8AAAD/AAAA/wAAAP9XV1f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4eH/&#10;aGho/wcHB/8AAAD/AAAA/wAAAP8AAAD/AAAA/wMDA//V1dX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+&#10;/v///v7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eH/aGho/wcHB/8AAAD/AAAA/wAAAP8AAAD/AAAA/wAA&#10;AP8JCQn/bm5u/+jo6P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v7///7+///+/v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aGho&#10;/wcHB/8AAAD/AAAA/wAAAP8AAAD/AAAA/wAAAP8JCQn/bm5u/+Xl5f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7+///+/v///v7///7+//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cHB/8AAAD/AAAA/wAAAP8AAAD/AAAA/wAAAP8J&#10;CQn/bm5u/+Xl5f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v7///7+///+/v///v7///7/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HR0d/wAAAP8AAAD/AAAA/wAAAP8JCQn/bm5u/+Xl5f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+/v///v7///7+///+/v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VlZX/AAAA/wAAAP8JCQn/&#10;bm5u/+Xl5f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7+///+&#10;/v///v7///7+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u7l/8zCsv+XiXr/Z1xQ/0AtLf8AAAD/AAAA/wAAAP8ALS3/UFxn&#10;/4GXpf/H1+X/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/3Mer/3pcQP8AAAD/&#10;AAAA/wAAAP8AAAD/AAAA/wAAAP8AAAD/AAAA/wAAAP8AAAD/AAAA/wAAAP8AAFD/iavH/+7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uHC/3pAAP8AAAD/AAAA/wAAAP8AAAD/AAAA/wAAAP8AAAD/AAAA/wAA&#10;AP8AAAD/AAAA/wAAAP8AAAD/AAAA/wAAAP8AAAD/AABQ/57C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eygf8AAAD/AAAA&#10;/wAAAP8AAAD/AAAA/wAAAP8AAAD/AAAA/wAAAP8AAAD/AAAA/wAAAP8AAAD/AAAA/wAAAP8AAAD/&#10;AAAA/wAAAP8AAAD/AAAA/1CJvf/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/Hl1z/AAAA/wAAAP8AAAD/AAAA/wAAAP8AAAD/AAAA/wAAAP8A&#10;AC3/XGdw/4GJif+RkZH/iYF6/1xQLf8AAAD/AAAA/wAAAP8AAAD/AAAA/wAAAP8AAAD/AAAA/1CJ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pFQ/wAA&#10;AP8AAAD/AAAA/wAAAP8AAAD/AAAA/wAALf96l6v/0uHq//v/////////////////////////////&#10;//bu3P+yl3D/AAAA/wAAAP8AAAD/AAAA/wAAAP8AAAD/AAAA/3q3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q9gf8AAAD/AAAA/wAAAP8AAAD/AAAA/wAAAP8tZ5f/&#10;4fb////////////////////////////////////////////////////////77tL/iVwA/wAAAP8A&#10;AAD/AAAA/wAAAP8AAAD/AABA/8L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tL/ZwAA/wAAAP8AAAD/AAAA/wAAAP8AAAD/QIG3//b/////////////////////////////////&#10;//////////////////////////////////////P/pWcA/wAAAP8AAAD/AAAA/wAAAP8AAAD/LXq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KXXP8AAAD/AAAA/wAAAP8AAAD/AAAA&#10;/y1wsv/2////////////////////////////////////////////////////////////////////&#10;////////////9sz/XAAA/wAAAP8AAAD/AAAA/wAAAP8AAFD/x+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tL/XAAA/wAAAP8AAAD/AAAA/wAAAP8AAHD/1/v/////////////////////////&#10;///////////////////////////////////////////////////////////////cq3D/AAAA/wAA&#10;AP8AAAD/AAAA/wAAAP9wq9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GycP8AAAD/AAAA/wAA&#10;AP8AAAD/AAAA/3Cy4f//////////////////////////////////////////////////////////&#10;///////////////////////////////////71/9nAAD/AAAA/wAAAP8AAAD/AAAA/wBAl//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/nlAA/wAAAP8AAAD/AAAA/wAAAP8AAGf/1/v/////////////&#10;////////////////////////////////////////////////////////////////////////////&#10;/////////8yRQP8AAAD/QFBn/4mXpf/CzNz/6vP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zP9c&#10;AAD/AAAA/wAAAP8AAAD/AAAA/0CJwv//////////////////////////////////////////////&#10;///////////////////////////////////////////////////////////2//P2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tee/wAAAP8AAAD/AAAA/wAAAP8AAAD/l8z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pWf/AAAA/wAAAP8AAAD/AAAA/wAAUP/H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KXXP8AAAD/AAAA/wAA&#10;AP8AAAD/AC2J/+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pdc/wAAAP8AAAD/AAAA/wAAAP8AUJf/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l1D/AAAA/wAAAP8AAAD/AAAA/wBQl//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/5dQAP8AAAD/AAAA/wAAAP8AAAD/AAB6&#10;/+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5FQ/wAAAP8AAAD/AAAA/wAAAP8AUJf/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7+//7+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l1z/AAAA/wAA&#10;AP8AAAD/AAAA/wBAl//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/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KXUP8AAAD/AAAA/wAAAP8AAAD/AFCX/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Ktw/wAAAP8AAAD/AAAA/wAAAP8AAFz/0v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0pf/AAAA/wAAAP8AAAD/AAAA&#10;/wAALf+35fv/////////////////////////////////////////////////////////////////&#10;///////////////////////////////////////////79vb/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x/9QAAD/AAAA/wAAAP8AAAD/AAAA/3q35f//////////////////&#10;////////////////////////////////////////////////////////////////////////////&#10;///////////c/3AAAP8ALUD/cIGR/7LCzP/l7v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/5FA&#10;AP8AAAD/AAAA/wAAAP8AAAD/AFyl//b/////////////////////////////////////////////&#10;///////////////////////////////////////////////////////23KX/AA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p5c/wAAAP8AAAD/AAAA/wAAAP8AAED/&#10;ver/////////////////////////////////////////////////////////////////////////&#10;/////////////////////////8eRUP8AAAD/AAAA/wAAAP8AAAD/AABA/7fl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r3/LQAA/wAAAP8AAAD/AAAA/wAAAP9Aicf/////////////////////////&#10;////////////////////////////////////////////////////////////////////9tL/XAAA&#10;/wAAAP8AAAD/AAAA/wAAAP8AQJf/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+rZwD/AAAA&#10;/wAAAP8AAAD/AAAA/wAALf+y4fv/////////////////////////////////////////////////&#10;/////////////////////////////////////8KJQP8AAAD/AAAA/wAAAP8AAAD/AAAA/3Cy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nv8AAAD/AAAA/wAAAP8AAAD/AAAA/wAAZ//M&#10;7v//////////////////////////////////////////////////////////////////////////&#10;///uzJf/AAAA/wAAAP8AAAD/AAAA/wAAAP8AAFz/0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/6VcAP8AAAD/AAAA/wAAAP8AAAD/AAAA/wAAZ//C5fv/////////////////////&#10;////////////////////////////////////////////7tKr/y0AAP8AAAD/AAAA/wAAAP8AAAD/&#10;AAAA/1ye1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qKio/zw8PP/x8fH/////////////////////////////////////&#10;/////////////////////////////////////////////////////////////+q9/0AAAP8AAAD/&#10;AAAA/wAAAP8AAAD/AAAA/wAALf+JstL/9v//////////////////////////////////////////&#10;//////vq/7eRZ/8AAAD/AAAA/wAAAP8AAAD/AAAA/wAAAP8AQJH/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qKio/ysrK/8AAAD/&#10;AAAA/4KCgv//////////////////////////////////////////////////////////////////&#10;////////////////////////////////////6seR/wAAAP8AAAD/AAAA/wAAAP8AAAD/AAAA/wAA&#10;AP8AAED/gZer/8fX4f/u8/b/+/v////////79vP/5dzM/6uXev8tAAD/AAAA/wAAAP8AAAD/AAAA&#10;/wAAAP8AAAD/AABA/73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+//7//v/+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qamp/ysrK/8AAAD/AAAA/wAAAP8AAAD/ERER//Dw8P//////////////&#10;////////////////////////////////////////////////////////////////////////////&#10;////////////3LKB/wAAAP8AAAD/AAAA/wAAAP8AAAD/AAAA/wAAAP8AAAD/AAAA/wAAAP8AAAD/&#10;AAAA/wAAAP8AAAD/AAAA/wAAAP8AAAD/AAAA/wAAAP8AAAD/AAAA/wAALf+l0v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+//7//v/+//7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qamp/ysrK/8AAAD/AAAA&#10;/wAAAP8AAAD/AAAA/wAAAP8AAAD/lJSU////////////////////////////////////////////&#10;////////////////////////////////////////////////////////////////5cKR/wAAAP8A&#10;AAD/AAAA/wAAAP8AAAD/AAAA/wAAAP8AAAD/AAAA/wAAAP8AAAD/AAAA/wAAAP8AAAD/AAAA/wAA&#10;AP8AAAD/AAAA/wAAAP8AAGf/veH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+//7//v/+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qamp/ywsLP8AAAD/AAAA/wAAAP8AAAD/AAAA/wAAAP8AAAD/MTEx/7CwsP//&#10;////////////////////////////////////////////////////////////////////////////&#10;////////////////////////////////////////++XM/4lcLf8AAAD/AAAA/wAAAP8AAAD/AAAA&#10;/wAAAP8AAAD/AAAA/wAAAP8AAAD/AAAA/wAAAP8AAAD/AAAA/wAAAP8AAAD/ep7C/+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+//7//v/+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qqqq/ywsLP8AAAD/AAAA/wAA&#10;AP8AAAD/AAAA/wAAAP8AAAD/MTEx/7CwsP//////////////////////////////////////////&#10;////////////////////////////////////////////////////////////////////////////&#10;//////////////////////Pl0v+rl4H/UC0A/wAAAP8AAAD/AAAA/wAAAP8AAAD/AAAA/wAAAP8A&#10;AAD/AAAA/wAAAP8ALVD/iaW9/+X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8ICAj/AAAA/wAAAP8AAAD/AAAA/wAAAP8AAAD/MTEx/7CwsP//////&#10;////////////////////////////////////////////////////////////////////////////&#10;////////////////////////////////////////////////////////////////////////////&#10;////////9u7q/9fSx/+3sqv/np6X/5eXl/+Xl5f/kZGR/5eepf+3wsf/3OX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v/+//7//v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6v/SzMz/zMzM/8zMzP/MzMz/zNLh//b/////////////////////////////////////////////&#10;/////////////////////////////////////////////////+XXzP/MzMz/zMzM/8zMzP/Mx9L/&#10;5fb//////////////////////////////////////////////////////////////////2xsbP8A&#10;AAD/AAAA/wAAAP8AAAD/MTEx/7Cws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7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8yR/wAAAP8AAAD/AAAA/wAAAP8AAED/&#10;x/P/////////////////////////////////////////////////////////////////////////&#10;//////////////////P/kS0A/wAAAP8AAAD/AAAA/wAAAP+Jx+7/////////////////////////&#10;////////////////////////////////////////5OTk/wgICP8AAAD/MTEx/7Cws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jo6O/7Cws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vLy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qKio/ysrK/8BAQH/xMT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dHR/8AAAD/AAAA/wAAAP9ERE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paW/wAA&#10;AP8AAAD/AAAA/wEBAf/ExM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HR0d/wAAAP8AAAD/AAAA/0RER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Wlpb/AAAA/wAAAP8AAAD/AQEB/8TE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8dHR3/AAAA&#10;/wAAAP8AAAD/RER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+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aWlv8AAAD/AAAA/wAAAP8BAQH/xMT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x/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x0dHf8AAAD/AAAA/wAAAP9ERE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XP/S&#10;+///////////////////////////////////////////////////////////////////////////&#10;////////////////+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paW/wAAAP8AAAD/&#10;AAAA/wEBAf/ExM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AA/1Bwgf+JiYn/iYmJ/4mJif+JiYn/iYmJ&#10;/4mJif+JiYn/iYmJ/4mJif+JiYn/iYmJ/4mJif+JiYn/iYmJ/4mJif+JiYn/iYl6/0AA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HR0d/wAAAP8AAAD/AAAA/0RER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AD/AAAA/wAAAP8AAAD/AAAA/wAAAP8AAAD/AAAA/wAAAP8AAAD/AAAA/wAAAP8A&#10;AAD/AAAA/wAAAP8AAAD/AAAA/wAAAP8AAAD/AA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Wlpb/AAAA/wAAAP8AAAD/AQEB/8TE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AP8AAAD/AAAA/wAA&#10;AP8AAAD/AAAA/wAAAP8AAAD/AAAA/wAAAP8AAAD/AAAA/wAAAP8AAAD/AAAA/wAAAP8AAAD/AAAA&#10;/wAAAP8AA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dHR3/AAAA/wAAAP8B&#10;AQH/eXl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wAAAP8AAAD/AAAA/wAAAP8AAAD/AAAA/wAAAP8AAAD/&#10;AAAA/wAAAP8AAAD/AAAA/wAAAP8AAAD/AAAA/wAAAP8AAAD/AAAA/wAA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aWlv8BAQH/RERE/8TE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v7+//7+/v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AD/AAAA/wAAAP8AAAD/AAAA/wAAAP8AAAD/AAAA/wAAAP8AAAD/AAAA/wAAAP8AAAD/AAAA/wAA&#10;AP8AAAD/AAAA/wAAAP8AAAD/AA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n5/8XF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Lf+34e7/9vPu/+7u7v/u7u7/7u7u&#10;/+7u7v/u7u7/7u7u/+7u7v/u7u7/7u7u/+7u7v/u7u7/7u7u/+7u7v/u7u7/7u7z//bz4f+JQ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7+/v/+/v7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7//v/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+//7//v/+//7//v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7//v/+//7//v/+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+//7//v/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7//v/+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6v/SzMz/zMzM&#10;/8zMzP/MzMz/zNLh//b/////////////////////////////////////////////////////////&#10;/////////////////////////////////////+XXzP/MzMz/zMzM/8zMzP/Mx9L/5f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8yR/wAAAP8AAAD/AAAA/wAAAP8AAED/x/P/////////&#10;////////////////////////////////////////////////////////////////////////////&#10;//////P/kS0A/wAAAP8AAAD/AAAA/wAAAP+Jx+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H8///////&#10;////////////////////////////////////////////////////////////////////////////&#10;////////8/+X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Xpf8AAAD/AAAA/wAAAP8AAAD/AABn/9L2////////////////////////////////////&#10;///////////////////////////////////////////////////////z/55cAP8AAAD/AAAA/wAA&#10;AP8AAAD/l9L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//v7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x/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XP/S+///////////&#10;////////////////////////////////////////////////////////////////////////////&#10;////+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1Bwgf+JiYn/iYmJ/4mJif+JiYn/iYmJ/4mJif+JiYn/&#10;iYmJ/4mJif+JiYn/iYmJ/4mJif+JiYn/iYmJ/4mJif+JiYn/iYl6/0AA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AD/AAAA/wAAAP8AAAD/AAAA/wAAAP8AAAD/AAAA/wAAAP8AAAD/AAAA/wAAAP8AAAD/AAAA/wAA&#10;AP8AAAD/AAAA/wAAAP8AAAD/AA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AP8AAAD/AAAA/wAAAP8AAAD/AAAA&#10;/wAAAP8AAAD/AAAA/wAAAP8AAAD/AAAA/wAAAP8AAAD/AAAA/wAAAP8AAAD/AAAA/wAAAP8AA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Lf+34e7/9vPu/+7u7v/u7u7/7u7u/+7u7v/u7u7/&#10;7u7u/+7u7v/u7u7/7u7u/+7u7v/u7u7/7u7u/+7u7v/u7u7/7u7z//bz4f+JQ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H8///////////////////&#10;////////////////////////////////////////////////////////////////////////8/+X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Xpf8A&#10;AAD/AAAA/wAAAP8AAAD/AABn/9L2////////////////////////////////////////////////&#10;///////////////////////////////////////////z/55cAP8AAAD/AAAA/wAAAP8AAAD/l9L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">
                <v:shape id="Text Box 183" o:spid="_x0000_s1064" type="#_x0000_t202" style="position:absolute;left:12612;width:11424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" filled="f" stroked="f">
                  <v:textbox>
                    <w:txbxContent>
                      <w:p w14:paraId="3B98140E" w14:textId="77777777" w:rsidR="00AA3479" w:rsidRPr="001B2885" w:rsidRDefault="00AA3479" w:rsidP="00DD456D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Peptide chain</w:t>
                        </w:r>
                      </w:p>
                    </w:txbxContent>
                  </v:textbox>
                </v:shape>
                <v:group id="Group 184" o:spid="_x0000_s1065" style="position:absolute;top:1156;width:14820;height:7975" coordorigin=",2286" coordsize="14821,7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shape id="Freeform 185" o:spid="_x0000_s1066" style="position:absolute;top:2286;width:12517;height:2139;visibility:visible;mso-wrap-style:square;v-text-anchor:middle" coordsize="1252209,214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" path="m,214474v229200,-2400,446073,-62532,597600,-79200c749127,118606,800063,137012,909164,114466,1018265,91920,1182009,62400,1252209,e" filled="f" strokecolor="gray [1629]" strokeweight="3pt">
                    <v:path arrowok="t" o:connecttype="custom" o:connectlocs="0,213988;597372,134967;908818,114207;1251732,0" o:connectangles="0,0,0,0"/>
                  </v:shape>
                  <v:shape id="Picture 186" o:spid="_x0000_s1067" type="#_x0000_t75" style="position:absolute;left:2248;top:5696;width:8401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">
                    <v:imagedata r:id="rId22" o:title=""/>
                  </v:shape>
                  <v:shape id="Text Box 187" o:spid="_x0000_s1068" type="#_x0000_t202" style="position:absolute;left:9069;top:6895;width:5752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" filled="f" stroked="f">
                    <v:textbox>
                      <w:txbxContent>
                        <w:p w14:paraId="5446326E" w14:textId="77777777" w:rsidR="00AA3479" w:rsidRPr="009F2CD6" w:rsidRDefault="00AA3479" w:rsidP="00DD456D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9F2CD6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 xml:space="preserve"> </w:t>
                          </w:r>
                          <w:r w:rsidRPr="009F2CD6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H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+</w:t>
                          </w:r>
                        </w:p>
                      </w:txbxContent>
                    </v:textbox>
                  </v:shape>
                  <v:rect id="Rectangle 188" o:spid="_x0000_s1069" style="position:absolute;left:5696;top:4572;width:2248;height:2279;rotation:178211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" fillcolor="white [3212]" stroked="f" strokeweight="2pt"/>
                  <v:line id="Straight Connector 189" o:spid="_x0000_s1070" style="position:absolute;visibility:visible;mso-wrap-style:square" from="6745,3447" to="6758,6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" strokecolor="gray [1629]" strokeweight="1.5pt"/>
                </v:group>
                <v:group id="Group 190" o:spid="_x0000_s1071" style="position:absolute;left:14819;top:2732;width:11881;height:8700" coordsize="11885,8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group id="Group 191" o:spid="_x0000_s1072" style="position:absolute;top:700;width:8375;height:8001" coordsize="8379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  <v:group id="Group 192" o:spid="_x0000_s1073" style="position:absolute;left:315;width:8064;height:8001" coordsize="8064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  <v:shape id="Picture 193" o:spid="_x0000_s1074" type="#_x0000_t75" style="position:absolute;width:8064;height:8001;rotation:3979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">
                        <v:imagedata r:id="rId23" o:title=""/>
                      </v:shape>
                      <v:rect id="Rectangle 194" o:spid="_x0000_s1075" style="position:absolute;left:5465;top:3153;width:2248;height:1898;rotation:-671603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" fillcolor="white [3212]" stroked="f" strokeweight="2pt"/>
                    </v:group>
                    <v:rect id="Rectangle 196" o:spid="_x0000_s1076" style="position:absolute;top:1786;width:2247;height:1899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" fillcolor="white [3212]" stroked="f" strokeweight="2pt"/>
                  </v:group>
                  <v:shape id="Freeform 201" o:spid="_x0000_s1077" style="position:absolute;left:5675;top:1962;width:8172;height:4248;rotation:-3982378fd;visibility:visible;mso-wrap-style:square;v-text-anchor:middle" coordsize="819268,42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" path="m,426008c87078,349618,356949,213210,493494,142209,630039,71208,749068,62400,819268,e" filled="f" strokecolor="gray [1629]" strokeweight="3pt">
                    <v:path arrowok="t" o:connecttype="custom" o:connectlocs="0,424815;492275,141811;817245,0" o:connectangles="0,0,0"/>
                  </v:shape>
                  <v:line id="Straight Connector 203" o:spid="_x0000_s1078" style="position:absolute;flip:y;visibility:visible;mso-wrap-style:square" from="5885,4169" to="9276,5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" strokecolor="gray [1629]" strokeweight="1.5pt"/>
                </v:group>
                <v:line id="Straight Connector 204" o:spid="_x0000_s1079" style="position:absolute;flip:y;visibility:visible;mso-wrap-style:square" from="12612,5780" to="16022,6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" strokecolor="gray [1629]" strokeweight="1.5pt">
                  <v:stroke dashstyle="3 1" startarrow="block" endarrow="block"/>
                </v:line>
                <v:shape id="Text Box 205" o:spid="_x0000_s1080" type="#_x0000_t202" style="position:absolute;left:12612;top:6936;width:4572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t0EwgAAANw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" filled="f" stroked="f">
                  <v:textbox>
                    <w:txbxContent>
                      <w:p w14:paraId="24097B88" w14:textId="77777777" w:rsidR="00AA3479" w:rsidRPr="001B2885" w:rsidRDefault="00AA3479" w:rsidP="00DD456D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Ionic bond</w:t>
                        </w:r>
                      </w:p>
                    </w:txbxContent>
                  </v:textbox>
                </v:shape>
                <v:shape id="Text Box 206" o:spid="_x0000_s1081" type="#_x0000_t202" style="position:absolute;left:15975;top:3468;width:3480;height:2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" filled="f" stroked="f">
                  <v:textbox>
                    <w:txbxContent>
                      <w:p w14:paraId="1AD4D485" w14:textId="77777777" w:rsidR="00AA3479" w:rsidRPr="005B2797" w:rsidRDefault="00AA3479" w:rsidP="00DD456D">
                        <w:pP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  <w:r w:rsidRPr="005B2797"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–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7B5D1E4" w14:textId="554D3263" w:rsidR="00DD456D" w:rsidRPr="004055C7" w:rsidRDefault="00DD456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2541E887" w14:textId="77777777" w:rsidR="00DD456D" w:rsidRPr="004055C7" w:rsidRDefault="00DD456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6C824E91" w14:textId="77777777" w:rsidR="00DD456D" w:rsidRPr="004055C7" w:rsidRDefault="00DD456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5E0D1479" w14:textId="77777777" w:rsidR="00DD456D" w:rsidRPr="004055C7" w:rsidRDefault="00DD456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36D75347" w14:textId="77777777" w:rsidR="00DD456D" w:rsidRPr="004055C7" w:rsidRDefault="00DD456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7DA2A527" w14:textId="77777777" w:rsidR="00DD456D" w:rsidRPr="004055C7" w:rsidRDefault="00DD456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1398E9C5" w14:textId="77777777" w:rsidR="00DD456D" w:rsidRPr="004055C7" w:rsidRDefault="00DD456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078863B0" w14:textId="77777777" w:rsidR="00DF1849" w:rsidRPr="004055C7" w:rsidRDefault="00DF1849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021950" w:rsidRPr="004055C7" w14:paraId="0AAF9F10" w14:textId="77777777" w:rsidTr="00690CE9">
        <w:tc>
          <w:tcPr>
            <w:tcW w:w="6978" w:type="dxa"/>
          </w:tcPr>
          <w:p w14:paraId="16B0C834" w14:textId="77777777" w:rsidR="00021950" w:rsidRPr="004055C7" w:rsidRDefault="00021950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16FD338E" w14:textId="77777777" w:rsidR="00021950" w:rsidRPr="004055C7" w:rsidRDefault="00021950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021950" w:rsidRPr="004055C7" w14:paraId="18C48463" w14:textId="77777777" w:rsidTr="00021950">
        <w:tc>
          <w:tcPr>
            <w:tcW w:w="6978" w:type="dxa"/>
            <w:vAlign w:val="center"/>
          </w:tcPr>
          <w:p w14:paraId="0E75DF70" w14:textId="345D4539" w:rsidR="00021950" w:rsidRPr="004055C7" w:rsidRDefault="00DD456D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suitable side chains</w:t>
            </w:r>
          </w:p>
        </w:tc>
        <w:tc>
          <w:tcPr>
            <w:tcW w:w="1504" w:type="dxa"/>
            <w:vAlign w:val="center"/>
          </w:tcPr>
          <w:p w14:paraId="5B098F1F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21950" w:rsidRPr="004055C7" w14:paraId="33523796" w14:textId="77777777" w:rsidTr="00021950">
        <w:tc>
          <w:tcPr>
            <w:tcW w:w="6978" w:type="dxa"/>
            <w:vAlign w:val="center"/>
          </w:tcPr>
          <w:p w14:paraId="46178190" w14:textId="7CC6D255" w:rsidR="00021950" w:rsidRPr="004055C7" w:rsidRDefault="00DD456D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charges correctly shown on side chains</w:t>
            </w:r>
          </w:p>
        </w:tc>
        <w:tc>
          <w:tcPr>
            <w:tcW w:w="1504" w:type="dxa"/>
            <w:vAlign w:val="center"/>
          </w:tcPr>
          <w:p w14:paraId="0ED2429D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21950" w:rsidRPr="004055C7" w14:paraId="030072A0" w14:textId="77777777" w:rsidTr="00021950">
        <w:tc>
          <w:tcPr>
            <w:tcW w:w="6978" w:type="dxa"/>
            <w:vAlign w:val="center"/>
          </w:tcPr>
          <w:p w14:paraId="742B31F5" w14:textId="053C602D" w:rsidR="00021950" w:rsidRPr="004055C7" w:rsidRDefault="00DD456D" w:rsidP="00DD456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position of label for ionic bond</w:t>
            </w:r>
          </w:p>
        </w:tc>
        <w:tc>
          <w:tcPr>
            <w:tcW w:w="1504" w:type="dxa"/>
            <w:vAlign w:val="center"/>
          </w:tcPr>
          <w:p w14:paraId="3828743F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21950" w:rsidRPr="004055C7" w14:paraId="627F16C7" w14:textId="77777777" w:rsidTr="00021950">
        <w:trPr>
          <w:trHeight w:val="75"/>
        </w:trPr>
        <w:tc>
          <w:tcPr>
            <w:tcW w:w="6978" w:type="dxa"/>
            <w:vAlign w:val="center"/>
          </w:tcPr>
          <w:p w14:paraId="433A2084" w14:textId="77777777" w:rsidR="00021950" w:rsidRPr="004055C7" w:rsidRDefault="00021950" w:rsidP="00021950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27FE513B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42EE761B" w14:textId="77777777" w:rsidR="00021950" w:rsidRPr="004055C7" w:rsidRDefault="00021950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1C70FEC4" w14:textId="784263E1" w:rsidR="00B0235D" w:rsidRPr="004055C7" w:rsidRDefault="00DD456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 </w:t>
      </w:r>
      <w:r w:rsidR="00B0235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(c)</w:t>
      </w:r>
      <w:r w:rsidR="00B0235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  <w:t>In the case of ionic bonding</w:t>
      </w:r>
      <w:r w:rsidR="009952A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 in part (b)</w:t>
      </w:r>
      <w:r w:rsidR="00B0235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, the strength of the attractions between the side groups will be dependent on the pH of the environment that the protein is in. </w:t>
      </w:r>
    </w:p>
    <w:p w14:paraId="7ABA987C" w14:textId="77777777" w:rsidR="00B0235D" w:rsidRPr="004055C7" w:rsidRDefault="00B0235D" w:rsidP="00DF1849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393A14EC" w14:textId="77777777" w:rsidR="00DD456D" w:rsidRPr="004055C7" w:rsidRDefault="00B0235D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(i)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  <w:t xml:space="preserve">Using your answer to part (b) above, explain why the strength of the ionic bond will be reduced if the protein was placed in a highly acidic solution. 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</w:p>
    <w:p w14:paraId="16651E6C" w14:textId="4A594D7F" w:rsidR="00DF1849" w:rsidRPr="004055C7" w:rsidRDefault="00B0235D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D456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D456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D456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D456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D456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D456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D456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D456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DD456D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  <w:t xml:space="preserve">  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(3 marks)</w:t>
      </w:r>
    </w:p>
    <w:p w14:paraId="49D32EF6" w14:textId="1C9B35FC" w:rsidR="00021950" w:rsidRPr="004055C7" w:rsidRDefault="00DD456D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67287BEA" wp14:editId="081718BA">
                <wp:simplePos x="0" y="0"/>
                <wp:positionH relativeFrom="column">
                  <wp:posOffset>457200</wp:posOffset>
                </wp:positionH>
                <wp:positionV relativeFrom="paragraph">
                  <wp:posOffset>144145</wp:posOffset>
                </wp:positionV>
                <wp:extent cx="1156335" cy="869315"/>
                <wp:effectExtent l="50800" t="76200" r="0" b="45085"/>
                <wp:wrapThrough wrapText="bothSides">
                  <wp:wrapPolygon edited="0">
                    <wp:start x="16606" y="-1893"/>
                    <wp:lineTo x="-949" y="-1893"/>
                    <wp:lineTo x="-949" y="18302"/>
                    <wp:lineTo x="9489" y="21458"/>
                    <wp:lineTo x="9964" y="22089"/>
                    <wp:lineTo x="18030" y="22089"/>
                    <wp:lineTo x="18030" y="-1893"/>
                    <wp:lineTo x="16606" y="-1893"/>
                  </wp:wrapPolygon>
                </wp:wrapThrough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6335" cy="869315"/>
                          <a:chOff x="31515" y="0"/>
                          <a:chExt cx="1157074" cy="870191"/>
                        </a:xfrm>
                      </wpg:grpSpPr>
                      <wpg:grpSp>
                        <wpg:cNvPr id="67" name="Group 67"/>
                        <wpg:cNvGrpSpPr/>
                        <wpg:grpSpPr>
                          <a:xfrm>
                            <a:off x="31515" y="70091"/>
                            <a:ext cx="806050" cy="800100"/>
                            <a:chOff x="0" y="0"/>
                            <a:chExt cx="806450" cy="800100"/>
                          </a:xfrm>
                        </wpg:grpSpPr>
                        <pic:pic xmlns:pic="http://schemas.openxmlformats.org/drawingml/2006/picture">
                          <pic:nvPicPr>
                            <pic:cNvPr id="68" name="Picture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364359">
                              <a:off x="0" y="0"/>
                              <a:ext cx="806450" cy="8001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9" name="Rectangle 69"/>
                          <wps:cNvSpPr/>
                          <wps:spPr>
                            <a:xfrm rot="614871" flipV="1">
                              <a:off x="546538" y="315311"/>
                              <a:ext cx="224790" cy="18986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1" name="Freeform 71"/>
                        <wps:cNvSpPr/>
                        <wps:spPr>
                          <a:xfrm rot="17954024">
                            <a:off x="567559" y="196215"/>
                            <a:ext cx="817245" cy="424815"/>
                          </a:xfrm>
                          <a:custGeom>
                            <a:avLst/>
                            <a:gdLst>
                              <a:gd name="connsiteX0" fmla="*/ 0 w 1051200"/>
                              <a:gd name="connsiteY0" fmla="*/ 669600 h 669600"/>
                              <a:gd name="connsiteX1" fmla="*/ 597600 w 1051200"/>
                              <a:gd name="connsiteY1" fmla="*/ 590400 h 669600"/>
                              <a:gd name="connsiteX2" fmla="*/ 835200 w 1051200"/>
                              <a:gd name="connsiteY2" fmla="*/ 223200 h 669600"/>
                              <a:gd name="connsiteX3" fmla="*/ 1051200 w 1051200"/>
                              <a:gd name="connsiteY3" fmla="*/ 0 h 669600"/>
                              <a:gd name="connsiteX0" fmla="*/ 0 w 1051200"/>
                              <a:gd name="connsiteY0" fmla="*/ 669600 h 669600"/>
                              <a:gd name="connsiteX1" fmla="*/ 597600 w 1051200"/>
                              <a:gd name="connsiteY1" fmla="*/ 590400 h 669600"/>
                              <a:gd name="connsiteX2" fmla="*/ 913579 w 1051200"/>
                              <a:gd name="connsiteY2" fmla="*/ 340350 h 669600"/>
                              <a:gd name="connsiteX3" fmla="*/ 1051200 w 1051200"/>
                              <a:gd name="connsiteY3" fmla="*/ 0 h 669600"/>
                              <a:gd name="connsiteX0" fmla="*/ 0 w 1256509"/>
                              <a:gd name="connsiteY0" fmla="*/ 443600 h 443600"/>
                              <a:gd name="connsiteX1" fmla="*/ 597600 w 1256509"/>
                              <a:gd name="connsiteY1" fmla="*/ 364400 h 443600"/>
                              <a:gd name="connsiteX2" fmla="*/ 913579 w 1256509"/>
                              <a:gd name="connsiteY2" fmla="*/ 114350 h 443600"/>
                              <a:gd name="connsiteX3" fmla="*/ 1256509 w 1256509"/>
                              <a:gd name="connsiteY3" fmla="*/ 0 h 443600"/>
                              <a:gd name="connsiteX0" fmla="*/ 0 w 918478"/>
                              <a:gd name="connsiteY0" fmla="*/ 470196 h 470196"/>
                              <a:gd name="connsiteX1" fmla="*/ 259569 w 918478"/>
                              <a:gd name="connsiteY1" fmla="*/ 364400 h 470196"/>
                              <a:gd name="connsiteX2" fmla="*/ 575548 w 918478"/>
                              <a:gd name="connsiteY2" fmla="*/ 114350 h 470196"/>
                              <a:gd name="connsiteX3" fmla="*/ 918478 w 918478"/>
                              <a:gd name="connsiteY3" fmla="*/ 0 h 470196"/>
                              <a:gd name="connsiteX0" fmla="*/ 0 w 918478"/>
                              <a:gd name="connsiteY0" fmla="*/ 470196 h 470196"/>
                              <a:gd name="connsiteX1" fmla="*/ 196885 w 918478"/>
                              <a:gd name="connsiteY1" fmla="*/ 360885 h 470196"/>
                              <a:gd name="connsiteX2" fmla="*/ 575548 w 918478"/>
                              <a:gd name="connsiteY2" fmla="*/ 114350 h 470196"/>
                              <a:gd name="connsiteX3" fmla="*/ 918478 w 918478"/>
                              <a:gd name="connsiteY3" fmla="*/ 0 h 470196"/>
                              <a:gd name="connsiteX0" fmla="*/ 0 w 865396"/>
                              <a:gd name="connsiteY0" fmla="*/ 572689 h 572689"/>
                              <a:gd name="connsiteX1" fmla="*/ 143803 w 865396"/>
                              <a:gd name="connsiteY1" fmla="*/ 360885 h 572689"/>
                              <a:gd name="connsiteX2" fmla="*/ 522466 w 865396"/>
                              <a:gd name="connsiteY2" fmla="*/ 114350 h 572689"/>
                              <a:gd name="connsiteX3" fmla="*/ 865396 w 865396"/>
                              <a:gd name="connsiteY3" fmla="*/ 0 h 572689"/>
                              <a:gd name="connsiteX0" fmla="*/ 0 w 721593"/>
                              <a:gd name="connsiteY0" fmla="*/ 360885 h 360885"/>
                              <a:gd name="connsiteX1" fmla="*/ 378663 w 721593"/>
                              <a:gd name="connsiteY1" fmla="*/ 114350 h 360885"/>
                              <a:gd name="connsiteX2" fmla="*/ 721593 w 721593"/>
                              <a:gd name="connsiteY2" fmla="*/ 0 h 360885"/>
                              <a:gd name="connsiteX0" fmla="*/ 0 w 819268"/>
                              <a:gd name="connsiteY0" fmla="*/ 426008 h 426008"/>
                              <a:gd name="connsiteX1" fmla="*/ 476338 w 819268"/>
                              <a:gd name="connsiteY1" fmla="*/ 114350 h 426008"/>
                              <a:gd name="connsiteX2" fmla="*/ 819268 w 819268"/>
                              <a:gd name="connsiteY2" fmla="*/ 0 h 426008"/>
                              <a:gd name="connsiteX0" fmla="*/ 0 w 819268"/>
                              <a:gd name="connsiteY0" fmla="*/ 426008 h 426008"/>
                              <a:gd name="connsiteX1" fmla="*/ 493494 w 819268"/>
                              <a:gd name="connsiteY1" fmla="*/ 142209 h 426008"/>
                              <a:gd name="connsiteX2" fmla="*/ 819268 w 819268"/>
                              <a:gd name="connsiteY2" fmla="*/ 0 h 42600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819268" h="426008">
                                <a:moveTo>
                                  <a:pt x="0" y="426008"/>
                                </a:moveTo>
                                <a:cubicBezTo>
                                  <a:pt x="87078" y="349618"/>
                                  <a:pt x="356949" y="213210"/>
                                  <a:pt x="493494" y="142209"/>
                                </a:cubicBezTo>
                                <a:cubicBezTo>
                                  <a:pt x="630039" y="71208"/>
                                  <a:pt x="749068" y="62400"/>
                                  <a:pt x="819268" y="0"/>
                                </a:cubicBez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Connector 72"/>
                        <wps:cNvCnPr/>
                        <wps:spPr>
                          <a:xfrm flipV="1">
                            <a:off x="588580" y="416932"/>
                            <a:ext cx="339090" cy="11239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70B401" id="Group 65" o:spid="_x0000_s1026" style="position:absolute;margin-left:36pt;margin-top:11.35pt;width:91.05pt;height:68.45pt;z-index:251825152;mso-width-relative:margin" coordorigin="315" coordsize="11570,8701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z6v/Swrf/l4mB/2dcUP9ALS3/&#10;AAAt/0BQUP8tAAD/LS1A/1BcZ/+BkZ7/t8fS/+rz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Msv+BZ0D/AAAA/wAAAP8AAAD/AAAA/wAAAP8AAAD/AAAA/wAAAP8AAAD/AAAA/wAA&#10;AP8AAAD/AAAA/1Bnif+90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qzP+BUAD/AAAA/wAAAP8AAAD/AAAA&#10;/wAAAP8AAAD/AAAA/wAAAP8AAAD/AAAA/wAAAP8AAAD/AAAA/wAAAP8AAAD/AAAA/wAAAP8tXJH/&#10;0u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vZH/AAAA/wAAAP8AAAD/AAAA/wAAAP8AAAD/AAAA/wAAAP8AAAD/AAAA/wAAAP8A&#10;AAD/AAAA/wAAAP8AAAD/AAAA/wAAAP8AAAD/AAAA/wAAAP8AAC3/nsz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qVw/wAAAP8AAAD/AAAA/wAA&#10;AP8AAAD/AAAA/wAAAP8AAAD/AAAt/1xwev+JkZH/l5eX/5GRif96cFz/LQAA/wAAAP8AAAD/AAAA&#10;/wAAAP8AAAD/AAAA/wAAAP8AAAD/gbf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yeZ/8AAAD/AAAA/wAAAP8AAAD/AAAA/wAAAP8AAAD/LVyB/73S4f/2////&#10;//////////////////////////////b/4dK9/4FcLf8AAAD/AAAA/wAAAP8AAAD/AAAA/wAAAP8A&#10;AAD/erL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x5H/AAAA/wAAAP8A&#10;AAD/AAAA/wAAAP8AAAD/AABA/57H4f//////////////////////////////////////////////&#10;/////////////9zCl/8tAAD/AAAA/wAAAP8AAAD/AAAA/wAAAP8AAAD/ntL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X/2cAAP8AAAD/AAAA/wAAAP8AAAD/AAAA/wBAif/X8///////&#10;///////////////////////////////////////////////////////////////////uzP9wLQD/&#10;AAAA/wAAAP8AAAD/AAAA/wAAAP8AAHr/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nlz/&#10;AAAA/wAAAP8AAAD/AAAA/wAAAP8AXJ7/6v//////////////////////////////////////////&#10;///////////////////////////////////////////74f+JQAD/AAAA/wAAAP8AAAD/AAAA/wAA&#10;AP9nq9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S/1wAAP8AAAD/AAAA/wAAAP8AAAD/AABn/9f7&#10;////////////////////////////////////////////////////////////////////////////&#10;///////////////////zx/9QAAD/AAAA/wAAAP8AAAD/AAAA/wAAcP/c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snD/AAAA/wAAAP8AAAD/AAAA/wAAAP96t+X/////////////////////////////////&#10;/////////////////////////////////////////////////////////////////////9ylZ/8A&#10;AAD/AAAA/wAAAP8AAAD/AAAA/3q34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/5FAAP8AAAD/AAAA/wAAAP8A&#10;AAD/AAB6/9z/////////////////////////////////////////////////////////////////&#10;//////////////////////////////////////////vX/2cAAP8AAAD/AAAA/wAAAP8AAAD/AFCX&#10;/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sL/QAAA/wAAAP8AAAD/AAAA/wAAAP9Ql9L/////////////////////&#10;////////////////////////////////////////////////////////////////////////////&#10;////////////////zJFQ/wAAAP8AAAD/AAAA/wAAAP8AAFD/wu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Mkf8AAAD/&#10;AAAA/wAAAP8AAAD/AAAt/6vh+///////////////////////////////////////////////////&#10;///////////////////////////////////////////////////////////////23KX/AA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pdc/wAAAP8AAAD/AAAA/wAAAP8AAHD/1/v/////&#10;////////////////////////////////////////////////////////////////////////////&#10;///////////////////////////////////20v9nAAD/AAAA/wAAAP8AAAD/AAAA/1CX0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/+eXAD/AAAA/wAAAP8AAAD/AAAA/wBQl//z////////////////////////////////////&#10;////////////////////////////////////////////////////////////////////////////&#10;///////z/5dQAP8AAAD/AAAA/wAAAP8AAAD/LXq3/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/5dQAP8AAAD/AAAA/wAAAP8A&#10;AAD/UJHH////////////////////////////////////////////////////////////////////&#10;////////////////////////////////////////////////////////x4lQ/wAAAP8AAAD/AAAA&#10;/wAAAP8AQJH/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+/v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/nlAA/wAAAP8AAAD/AAAA/wAAAP9Qkcz/////////////////////&#10;////////////////////////////////////////////////////////////////////////////&#10;///////////////////////////Sl1z/AAAA/wAAAP8AAAD/AAAA/wBAl//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+eUAD/&#10;AAAA/wAAAP8AAAD/AAAA/1CRzP//////////////////////////////////////////////////&#10;/////////////////////////////////////////////////////////////////////////9KX&#10;XP8AAAD/AAAA/wAAAP8AAAD/AECX/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v7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/55QAP8AAAD/AAAA/wAAAP8AAAD/UJHM////&#10;////////////////////////////////////////////////////////////////////////////&#10;////////////////////////////////////////////0pdc/wAAAP8AAAD/AAAA/wAAAP8AQJf/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/nlAA/wAAAP8AAAD/AAAA/wAAAP9Qkcz/////////////////////////////////&#10;////////////////////////////////////////////////////////////////////////////&#10;///////////////Snlz/AAAA/wAAAP8AAAD/AAAA/wBQl//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+XUAD/AAAA/wAAAP8A&#10;AAD/AAAA/1CRzP//////////////////////////////////////////////////////////////&#10;///////////////////////////////////////////////////////////2/6tnLf8AAAD/AAAA&#10;/wAAAP8AAAD/AECX/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/55cAP8AAAD/AAAA/wAAAP8AAAD/AFCe//P/////////////&#10;////////////////////////////////////////////////////////////////////////////&#10;/////////////////////////////+r/iUAA/wAAAP8AAAD/AAAA/wAAAP9Aic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pdc/wAAAP8AAAD/AAAA/wAAAP8AAGf/1/b/////////////////////////////////////////&#10;///////////////////////////////////////////////////////////////////////////z&#10;x/9QAAD/AAAA/wAAAP8AAAD/AAAA/2er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zJf/AAAA/wAAAP8AAAD/AAAA/wAA&#10;AP+e0vP/////////////////////////////////////////////////////////////////////&#10;////////////////////////////////////////////7sKJ/wAAAP8AAAD/AAAA/wAAAP8AAAD/&#10;ntf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/7/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zP9QAAD/AAAA/wAAAP8AAAD/AAAA/y16t///////////////////////&#10;////////////////////////////////////////////////////////////////////////////&#10;////////////9v+lXAD/AAAA/wAAAP8AAAD/AAAA/wAAZ//S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+///+/v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/7JnAP8A&#10;AAD/AAAA/wAAAP8AAAD/AABA/73q////////////////////////////////////////////////&#10;////////////////////////////////////////////////////////++Wy/y0AAP8AAAD/AAAA&#10;/wAAAP8AAAD/AHCy/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7///7+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tKe/wAAAP8AAAD/AAAA/wAAAP8AAAD/LXq9&#10;////////////////////////////////////////////////////////////////////////////&#10;////////////////////////+/+ycC3/AAAA/wAAAP8AAAD/AAAA/wAAAP+e0v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+/v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/l1AA/wAAAP8AAAD/AAAA/wAAAP8AAAD/kcfq////////////////////////&#10;////////////////////////////////////////////////////////////////////6sKJ/wAA&#10;AP8AAAD/AAAA/wAAAP8AAAD/AFCX/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157/AAAA/wAA&#10;AP8AAAD/AAAA/wAAAP8AAC3/pdLz////////////////////////////////////////////////&#10;//////////////////////////////////PSpf8AAAD/AAAA/wAAAP8AAAD/AAAA/wAAAP+X0v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+3ei3/AAAA/wAAAP8AAAD/AAAA/wAAAP8AAAD/&#10;l8Ll///////////////////////////////////////////////////////////////////////h&#10;wpH/AAAA/wAAAP8AAAD/AAAA/wAAAP8AAAD/AHCy/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3P96AAD/AAAA/wAAAP8AAAD/AAAA/wAAAP8AAAD/UIGr/+Hz+///////////////&#10;///////////////////////////////////77tz/pYFQ/wAAAP8AAAD/AAAA/wAAAP8AAAD/AAAA&#10;/wAAcP/X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zP9nAAD/AAAA&#10;/wAAAP8AAAD/AAAA/wAAAP8AAAD/AAAA/1xwif+ywsz/4eru//b7+//29vb/+/b2/+7q4f/MwrL/&#10;iXBQ/wAAAP8AAAD/AAAA/wAAAP8AAAD/AAAA/wAAAP8AAFz/wur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v////7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zP9wAAD/AAAA/wAAAP8AAAD/AAAA/wAAAP8A&#10;AAD/AAAA/wAAAP8AAAD/AAAA/wAAAP8AAAD/AAAA/wAAAP8AAAD/AAAA/wAAAP8AAAD/AAAA/wAA&#10;AP8AAAD/AABw/8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5f+eZy3/AAAA/wAAAP8AAAD/AAAA/wAAAP8AAAD/AAAA/wAAAP8AAAD/AAAA&#10;/wAAAP8AAAD/AAAA/wAAAP8AAAD/AAAA/wAAAP8AAAD/AAAA/y1wnv/l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7//v/+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bW1/319ff/19fX/////&#10;///////////////////////////////////////////////////////////////////////cvZ7/&#10;UAAA/wAAAP8AAAD/AAAA/wAAAP8AAAD/AAAA/wAAAP8AAAD/AAAA/wAAAP8AAAD/AAAA/wAAAP8A&#10;AAD/AAAA/wAAXP+lwu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+//7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kJCT/AAAA/x0dHf+oqKj/////////////////////////////&#10;//////////////////////////////////////////////////b/3Mey/4lwXP8AAAD/AAAA/wAA&#10;AP8AAAD/AAAA/wAAAP8AAAD/AAAA/wAAAP8AAAD/AAAt/1xwif+3x9z/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iIiI/wAA&#10;AP8AAAD/AAAA/wAAAP+0tLT/////////////////////////////////////////////////////&#10;///////////////////////////////////79v/l4df/x723/6ulnv+Xl5f/l5eX/5eXl/+epav/&#10;t8LH/9fh6v/2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l5f8NDQ3/AAAA/wAAAP8AAAD/ODg4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7+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V1d/wAAAP8AAAD/AAAA/wICAv/Kys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bGxv8CAgL/AAAA/wAAAP8AAAD/YmJ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7+/v/+/v7/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NTU1/wAAAP8AAAD/AAAA/w8PD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/7+&#10;/v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2dnf8AAAD/AAAA/wAA&#10;AP8AAAD/jIy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v7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FxcX/wAAAP8AAAD/AAAA/ygoKP/6+vr/////////////////&#10;//////////////////////////////////////////+7u7v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Jycv8A&#10;AAD/AAAA/wAAAP8BAQH/t7e3////////////////////////////////////////////////////&#10;////////wMDA/wAAAP8sLCz/qqqq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19f/BgYG/wAAAP8AAAD/AAAA/01NTf//////////&#10;//////////////////////////////////////////////////////9AQED/AAAA/wAAAP8AAAD/&#10;S0t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hISP8AAAD/AAAA/wAAAP8HBwf/29vb////////////////////////////////////////&#10;////////////////////wMDA/wAAAP8AAAD/AAAA/wAAAP+amp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/+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srL/AAAA/wAAAP8AAAD/AAAA/3h4&#10;eP////////////////////////////////////////////////////////////////9AQED/AAAA&#10;/wAAAP8AAAD/ICAg//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n5/yQkJP8AAAD/AAAA/wAAAP8aGhr/8/Pz////////////////////////////&#10;////////////////////////////////v7+//wAAAP8AAAD/AAAA/wAAAP+amp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//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Hh4f/AAAA/wAAAP8A&#10;AAD/AAAA/6Kiov//////////////////////////////////////////////////////////////&#10;//9AQED/AAAA/wAAAP8AAAD/ICAg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w0NDf8AAAD/AAAA/wAAAP85OTn//v7+////////////////&#10;////////////////////////////////////////////v7+//wAAAP8AAAD/AAAA/wAAAP+amp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dXV3/&#10;AAAA/wAAAP8AAAD/AgIC/8vLy///////////////////////////////////////////////////&#10;//////////////9AQED/AAAA/wAAAP8AAAD/ICAg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sbG/wICAv8AAAD/AAAA/wAAAP9jY2P/////////&#10;////////////////////////////////////////////////////////v7+//wAAAP8AAAD/AAAA&#10;/wAAAP+amp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80NDT/AAAA/wAAAP8AAAD/Dw8P/+np6f//////////////////////////////////////&#10;//////////////////////////9AQED/AAAA/wAAAP8AAAD/ICAg//r6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Z2d/wAAAP8AAAD/AAAA/wAAAP+N&#10;jY3/////////////////////////////////////////////////////////////////v7+//wAA&#10;AP8AAAD/AAAA/wAAAP+amp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XFxf/AAAA/wAAAP8AAAD/KSkp//r6+v//////////////////////////&#10;//////////////////////////////////////8/Pz//AAAA/wAAAP8AAAD/ICAg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nJy/wAAAP8AAAD/&#10;AAAA/wEBAf+4uLj/////////////////////////////////////////////////////////////&#10;////v7+//wAAAP8AAAD/AAAA/wAAAP+ZmZ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v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fX1/8GBgb/AAAA/wAAAP8AAAD/Tk5O////////////////////&#10;//////////////////////////////////////////////////8/Pz//AAAA/wAAAP8AAAD/ICAg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EhI&#10;/wAAAP8AAAD/AAAA/wgICP/c3Nz/////////////////////////////////////////////////&#10;////////////////v7+//wAAAP8AAAD/AAAA/wAAAP+ZmZ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8AAAD/AAAA/wAAAP8AAAD/eXl5////////&#10;//////////////////////////////////////////////////////////////8/Pz//AAAA/wAA&#10;AP8AAAD/ICAg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JCQk/wAAAP8AAAD/AAAA/xsbG//z8/P/////////////////////////////////////&#10;////////////////////////////vr6+/wAAAP8AAAD/AAAA/wAAAP+ZmZ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eHh/8AAAD/AAAA/wAAAP8AAAD/&#10;o6Oj//////////////////////////////////////////////////////////////////////8/&#10;Pz//AAAA/wAAAP8AAAD/ICAg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DQ0N/wAAAP8AAAD/AAAA/zo6Ov/+/v7/////////////////////////&#10;////////////////////////////////////////vr6+/wAAAP8AAAD/AAAA/wAAAP+ZmZ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+//7/&#10;/v/+//7//v/+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1dXf8AAAD/AAAA&#10;/wAAAP8DAwP/zMzM////////////////////////////////////////////////////////////&#10;//////////8/Pz//AAAA/wAAAP8AAAD/ICAg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7//v/+//7//v/+//7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xsb/AgIC/wAAAP8AAAD/AAAA/2RkZP//////////////////&#10;////////////////////////////////////////////////////vr6+/wAAAP8AAAD/AAAA/wAA&#10;AP+ZmZ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v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zQ0&#10;NP8AAAD/AAAA/wAAAP8QEBD/6enp////////////////////////////////////////////////&#10;//////////////////////8/Pz//AAAA/wAAAP8AAAD/Hx8f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+//7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dnZ3/AAAA/wAAAP8AAAD/AAAA/46Ojv//////&#10;////////////////////////////////////////////////////////////////vr6+/wAAAP8A&#10;AAD/AAAA/wAAAP+ZmZ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xcXF/8AAAD/AAAA/wAAAP8pKSn/+vr6////////////////////////////////////&#10;//////////////////////////////////8+Pj7/AAAA/wAAAP8AAAD/Hx8f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ycnL/AAAA/wAAAP8AAAD/AQEB&#10;/7m5uf//////////////////////////////////////////////////////////////////////&#10;vr6+/wAAAP8AAAD/AAAA/wAAAP+ZmZ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9fX/wYGBv8AAAD/AAAA/wAAAP9PT0//////////////////////////////&#10;//////////////////////////////////////////////8+Pj7/AAAA/wAAAP8AAAD/Hx8f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ISEj/AAAA/wAA&#10;AP8AAAD/CAgI/9zc3P//////////////////////////////////////////////////////////&#10;////////////vr6+/wAAAP8AAAD/AAAA/wAAAP+ZmZ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wAAAP8AAAD/AAAA/wAAAP96enr/////////////////&#10;//////////////////////////////////////////////////////////8+Pj7/AAAA/wAAAP8A&#10;AAD/Hx8f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8k&#10;JCT/AAAA/wAAAP8AAAD/Gxsb//T09P//////////////////////////////////////////////&#10;////////////////////////vr6+/wAAAP8AAAD/AAAA/wAAAP+ZmZ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4eH/wAAAP8AAAD/AAAA/wAAAP+kpKT/////&#10;//////////////////////////////////////////////////////////////////////8+Pj7/&#10;AAAA/wAAAP8AAAD/Hx8f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8NDQ3/AAAA/wAAAP8AAAD/Ozs7////////////////////////////////////////&#10;////////////////////////////////////vb29/wAAAP8AAAD/AAAA/wAAAP+ZmZ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1d/wAAAP8AAAD/AAAA/wMD&#10;A//Nzc3/////////////////////////////////////////////////////////////////////&#10;//////8+Pj7/AAAA/wAAAP8AAAD/Hx8f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bGxv8CAgL/AAAA/wAAAP8AAAD/ZWVl////////////////////////////&#10;////////////////////////////////////////////////vb29/wAAAP8AAAD/AAAA/wAAAP+Z&#10;mZ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NDQ0/wAAAP8A&#10;AAD/AAAA/xAQEP/q6ur/////////////////////////////////////////////////////////&#10;//////////////////8+Pj7/AAAA/wAAAP8AAAD/Hx8f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ycnP8AAAD/AAAA/wAAAP8AAAD/j4+P////////////////&#10;////////////////////////////////////////////////////////////vb29/wAAAP8AAAD/&#10;AAAA/wAAAP+ZmZ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/+/v///v7///7+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FxcX/wAAAP8AAAD/AAAA/yoqKv/7+/v/////////////////////////////////////////////&#10;//////////////////////////////8+Pj7/AAAA/wAAAP8AAAD/Hx8f//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/7+///+/v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Jycv8AAAD/AAAA/wAAAP8BAQH/urq6////&#10;////////////////////////////////////////////////////////////////////////vb29&#10;/wAAAP8AAAD/AAAA/wAAAP+ZmZ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7+/v/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19f/BgYG/wAAAP8AAAD/AAAA/1BQUP//////////////////////////////////////&#10;//////////////////////////////////////////89PT3/AAAA/wAAAP8AAAD/Hx8f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dHR/8AAAD/AAAA/wAAAP8I&#10;CAj/3d3d////////////////////////////////////////////////////////////////////&#10;////////vb29/wAAAP8AAAD/AAAA/wAAAP+YmJ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ysrL/AAAA/wAAAP8AAAD/AAAA/3t7e///////////////////////////&#10;//////////////////////////////////////////////////////89PT3/AAAA/wAAAP8AAAD/&#10;Hx8f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yQkJP8AAAD/&#10;AAAA/wAAAP8cHBz/9PT0////////////////////////////////////////////////////////&#10;////////////////////vb29/wAAAP8AAAD/AAAA/wAAAP+YmJ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Hh4f/AAAA/wAAAP8AAAD/AAAA/6Wlpf//////////////&#10;//////////////////////////////////////////////////////////////////89PT3/AAAA&#10;/wAAAP8AAAD/Hx8f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w0NDf8AAAD/AAAA/wAAAP88PDz/////////////////////////////////////////////////&#10;////////////////////////////////vb29/wAAAP8AAAD/AAAA/wAAAP+YmJ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dXV3/AAAA/wAAAP8AAAD/AwMD/87Ozv//&#10;////////////////////////////////////////////////////////////////////////////&#10;//89PT3/AAAA/wAAAP8AAAD/Hx8f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tra/wICAv8AAAD/AAAA/wAAAP9mZmb/////////////////////////////////////&#10;////////////////////////////////////////////vLy8/wAAAP8AAAD/AAAA/wAAAP+YmJ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sLC/zAwMP8AAAD/&#10;ERER/+rq6v//////////////////////////////////////////////////////////////////&#10;//////////////89PT3/AAAA/wAAAP8AAAD/Hx8f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5aWlv+cnJz/////////////////////////&#10;////////////////////////////////////////////////////////vLy8/wAAAP8AAAD/AAAA&#10;/wAAAP+YmJ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9PT3/AAAA/wAAAP8AAAD/Hx8f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Ly8/wAA&#10;AP8AAAD/AAAA/wAAAP+YmJ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9PT3/AAAA/wAAAP8AAAD/Hx8f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Ly8/wAAAP8AAAD/AAAA/wAAAP+YmJ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8PDz/AAAA/wAAAP8AAAD/Hx8f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Ly8/wAAAP8AAAD/AAAA/wAAAP+YmJ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Ly8v/wAA&#10;AP8AAAD/Hx8f//n5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ra2t/y4uLv+YmJ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+///+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v///v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///v////7/////////////////////&#10;////////////////////////////////////////////////////////////////////////////&#10;////++r/0szM/8zMzP/MzMz/zMzM/8zS4f/2////////////////////////////////////////&#10;///////////////////////////////////////////////////////l18z/zMzM/8zMzP/MzMz/&#10;zMfS/+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z6v/Swrf/l4mB/2dcUP9ALS3/AAAt/0BQUP8t&#10;AAD/LS1A/1BcZ/+BkZ7/t8fS/+rz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u7l/8zCsv+XiXr/Z1xQ/0At&#10;Lf8AAAD/AAAA/wAAAP8ALS3/UFxn/4GXpf/H1+X/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7////+/////v////7/////////////////////////////////////////////&#10;//////////////////////////////////////////////////PMkf8AAAD/AAAA/wAAAP8AAAD/&#10;AABA/8fz////////////////////////////////////////////////////////////////////&#10;///////////////////////z/5EtAP8AAAD/AAAA/wAAAP8AAAD/icf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HM&#10;sv+BZ0D/AAAA/wAAAP8AAAD/AAAA/wAAAP8AAAD/AAAA/wAAAP8AAAD/AAAA/wAAAP8AAAD/AAAA&#10;/1Bnif+90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/3Mer/3pcQP8AAAD/AAAA/wAAAP8AAAD/AAAA/wAAAP8AAAD/AAAA/wAAAP8AAAD/&#10;AAAA/wAAAP8AAFD/iavH/+7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v////7////+////&#10;/v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qzP+BUAD/AAAA/wAAAP8AAAD/AAAA/wAAAP8AAAD/&#10;AAAA/wAAAP8AAAD/AAAA/wAAAP8AAAD/AAAA/wAAAP8AAAD/AAAA/wAAAP8tXJH/0u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uHC/3pAAP8AAAD/AAAA/wAAAP8A&#10;AAD/AAAA/wAAAP8AAAD/AAAA/wAAAP8AAAD/AAAA/wAAAP8AAAD/AAAA/wAAAP8AAAD/AABQ/57C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+/////v////7////+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vZH/AAAA/wAAAP8AAAD/AAAA/wAAAP8AAAD/AAAA/wAAAP8AAAD/AAAA/wAAAP8AAAD/AAAA/wAA&#10;AP8AAAD/AAAA/wAAAP8AAAD/AAAA/wAAAP8AAC3/nsz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eygf8AAAD/AAAA/wAAAP8AAAD/AAAA/wAAAP8AAAD/AAAA/wAAAP8AAAD/AAAA&#10;/wAAAP8AAAD/AAAA/wAAAP8AAAD/AAAA/wAAAP8AAAD/AAAA/1CJvf/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7////+/////v////7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qVw/wAAAP8AAAD/AAAA/wAAAP8AAAD/AAAA&#10;/wAAAP8AAAD/AAAt/1xwev+JkZH/l5eX/5GRif96cFz/LQAA/wAAAP8AAAD/AAAA/wAAAP8AAAD/&#10;AAAA/wAAAP8AAAD/gbf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/Hl1z/AAAA/wAAAP8AAAD/&#10;AAAA/wAAAP8AAAD/AAAA/wAAAP8AAC3/XGdw/4GJif+RkZH/iYF6/1xQLf8AAAD/AAAA/wAAAP8A&#10;AAD/AAAA/wAAAP8AAAD/AAAA/1CJ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v////7////+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yeZ/8AAAD/AAAA/wAAAP8AAAD/AAAA/wAAAP8AAAD/LVyB/73S4f/2////////////////&#10;//////////////////b/4dK9/4FcLf8AAAD/AAAA/wAAAP8AAAD/AAAA/wAAAP8AAAD/erL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pFQ/wAAAP8AAAD/AAAA/wAAAP8AAAD/AAAA/wAALf96l6v/0uHq//v/&#10;//////////////////////////////bu3P+yl3D/AAAA/wAAAP8AAAD/AAAA/wAAAP8AAAD/AAAA&#10;/3q34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+/////v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x5H/AAAA/wAAAP8AAAD/AAAA/wAA&#10;AP8AAAD/AABA/57H4f//////////////////////////////////////////////////////////&#10;/9zCl/8tAAD/AAAA/wAAAP8AAAD/AAAA/wAAAP8AAAD/ntL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q9gf8AAAD/AAAA&#10;/wAAAP8AAAD/AAAA/wAAAP8tZ5f/4fb/////////////////////////////////////////////&#10;///////////77tL/iVwA/wAAAP8AAAD/AAAA/wAAAP8AAAD/AABA/8L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+/v///v7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X/2cAAP8AAAD/AAAA/wAAAP8AAAD/AAAA/wBAif/X8///////////////////&#10;///////////////////////////////////////////////////////uzP9wLQD/AAAA/wAAAP8A&#10;AAD/AAAA/wAAAP8AAHr/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tL/ZwAA/wAAAP8AAAD/AAAA/wAAAP8AAAD/QIG3//b/////&#10;//////////////////////////////////////////////////////////////////P/pWcA/wAA&#10;AP8AAAD/AAAA/wAAAP8AAAD/LXq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7+///+/v///v7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nlz/AAAA/wAAAP8A&#10;AAD/AAAA/wAAAP8AXJ7/6v//////////////////////////////////////////////////////&#10;///////////////////////////////74f+JQAD/AAAA/wAAAP8AAAD/AAAA/wAAAP9nq9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KX&#10;XP8AAAD/AAAA/wAAAP8AAAD/AAAA/y1wsv/2////////////////////////////////////////&#10;////////////////////////////////////////9sz/XAAA/wAAAP8AAAD/AAAA/wAAAP8AAFD/&#10;x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v7///7+///+/v///v7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S/1wAAP8AAAD/AAAA/wAAAP8AAAD/AABn/9f7////////////&#10;////////////////////////////////////////////////////////////////////////////&#10;///////zx/9QAAD/AAAA/wAAAP8AAAD/AAAA/wAAcP/c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tL/XAAA/wAAAP8AAAD/AAAA/wAAAP8AAHD/&#10;1/v/////////////////////////////////////////////////////////////////////////&#10;///////////////cq3D/AAAA/wAAAP8AAAD/AAAA/wAAAP9wq9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+/v///v7///7+///+/v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snD/&#10;AAAA/wAAAP8AAAD/AAAA/wAAAP96t+X/////////////////////////////////////////////&#10;/////////////////////////////////////////////////////////9ylZ/8AAAD/AAAA/wAA&#10;AP8AAAD/AAAA/3q3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GycP8AAAD/AAAA/wAAAP8AAAD/AAAA/3Cy4f//////////////////////////////&#10;///////////////////////////////////////////////////////////////71/9nAAD/AAAA&#10;/wAAAP8AAAD/AAAA/wBAl//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7+///+/v///v7///7+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/5FAAP8AAAD/AAAA/wAAAP8AAAD/AAB6/9z/&#10;////////////////////////////////////////////////////////////////////////////&#10;//////////////////////////////vX/2cAAP8AAAD/AAAA/wAAAP8AAAD/AFCX/+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/nlAA/wAAAP8AAAD/AAAA&#10;/wAAAP8AAGf/1/v/////////////////////////////////////////////////////////////&#10;/////////////////////////////////////8yRQP8AAAD/QFBn/4mXpf/CzNz/6vP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v7/&#10;//7+///+/v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sL/QAAA/wAAAP8AAAD/AAAA/wAAAP9Ql9L/////////////////////////////////&#10;////////////////////////////////////////////////////////////////////////////&#10;////zJFQ/wAAAP8AAAD/AAAA/wAAAP8AAFD/wu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zP9cAAD/AAAA/wAAAP8AAAD/AAAA/0CJwv//////////////////&#10;////////////////////////////////////////////////////////////////////////////&#10;///////////2//P2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+/v///v7///7+////////////////////&#10;////////////////////////////////////////////////////////////////////////////&#10;//PSl/8AAAD/AAAA/wAAAP8AAAD/AABQ/8f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Mkf8AAAD/AAAA/wAAAP8A&#10;AAD/AAAt/6vh+///////////////////////////////////////////////////////////////&#10;///////////////////////////////////////////////////23KX/AA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tee/wAA&#10;AP8AAAD/AAAA/wAAAP8AAAD/l8z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7+////////////////////////////////////////////////////////////&#10;////////////////////////////////////////////////89KX/wAAAP8AAAD/AAAA/wAAAP8A&#10;AFz/0vv/////////////////////////////////////////////////////////////////////&#10;//////////////////////v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pdc/wAAAP8AAAD/AAAA/wAAAP8AAHD/1/v/////////////////&#10;////////////////////////////////////////////////////////////////////////////&#10;///////////////////////20v9nAAD/AAAA/wAAAP8AAAD/AAAA/1CX0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pWf/AAAA/wAAAP8AAAD/AAAA/wAAUP/H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+QkJD/////////////////&#10;////////////////////////////////////////////////////////////////////////////&#10;/////////9KXXP8AAAD/AAAA/wAAAP8AAAD/AC2J/+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7//v/+//7//v/+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0BAQP//////////////////////////////////////////////&#10;////////////////////////////////////////////////////////0pdc/wAAAP8AAAD/AAAA&#10;/wAAAP8AUJf/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v/+//7//v/+//7//v/+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QEBA&#10;////////////////////////////////////////////////////////////////////////////&#10;///////////////////////////Ml1D/AAAA/wAAAP8AAAD/AAAA/wBQl//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AQED/////////////////////////////&#10;///////////////////////////////////////////////////////////////////////z/5dQ&#10;AP8AAAD/AAAA/wAAAP8AAAD/AAB6/+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5CQkP//////////////////////////////////////////////////////////&#10;////////////////////////////////////////////x5FQ/wAAAP8AAAD/AAAA/wAAAP8AUJf/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v/+//7//v/+&#10;//7/////////////////////////////////////////////////////////////////////////&#10;////////////////////////89KX/wAAAP8AAAD/AAAA/wAAAP8AAC3/t+Hu//bz7v/u7u7/7u7u&#10;/+7u7v/u7u7/7u7u/+7u7v/u7u7/7u7u/+7u7v/u7u7/7u7u/+7u7v/u7u7/7u7u/+7u8//28+H/&#10;iU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/&#10;nlAA/wAAAP8AAAD/AAAA/wAAAP9Qkcz/////////////////////////////////////////////&#10;////////////////////////////////////////////////////////////////////////////&#10;///Snlz/AAAA/wAAAP8AAAD/AAAA/wBQl//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l1z/AAAA/wAAAP8AAAD/AAAA/wBAl//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+//7//v/+//7//v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+XUAD/AAAA/wAAAP8AAAD/AAAA/1CR&#10;zP//////////////////////////////////////////////////////////////////////////&#10;///////////////////////////////////////////////2/6tnLf8AAAD/AAAA/wAAAP8AAAD/&#10;AECX/+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KXUP8AAAD/AAAA&#10;/wAAAP8AAAD/AFCX/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/55cAP8AAAD/AAAA/wAAAP8AAAD/AFCe//P/////////////////////////&#10;////////////////////////////////////////////////////////////////////////////&#10;/////////////////+r/iUAA/wAAAP8AAAD/AAAA/wAAAP9Aic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Ktw/wAAAP8AAAD/AAAA/wAAAP8AAFz/0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pdc/wAAAP8A&#10;AAD/AAAA/wAAAP8AAGf/1/b/////////////////////////////////////////////////////&#10;///////////////////////////////////////////////////////////////zx/9QAAD/AAAA&#10;/wAAAP8AAAD/AAAA/2er3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0pf/AAAA/wAAAP8AAAD/AAAA/wAALf+35fv/////////////////////////////////////&#10;///////////////////////////////////////////////////////////////////////79vb/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/7//v/+//7//v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zJf/AAAA/wAAAP8AAAD/AAAA/wAAAP+e0vP/////&#10;////////////////////////////////////////////////////////////////////////////&#10;////////////////////////////////7sKJ/wAAAP8AAAD/AAAA/wAAAP8AAAD/ntf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x/9QAAD/AAAA/wAAAP8AAAD/&#10;AAAA/3q35f//////////////////////////////////////////////////////////////////&#10;///////////////////////////////////////c/3AAAP8ALUD/cIGR/7LCzP/l7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7//v/+&#10;//7//v/+//7//v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zP9QAAD/AAAA/wAAAP8AAAD/AAAA/y16t///////////////////////////////////&#10;////////////////////////////////////////////////////////////////////////////&#10;9v+lXAD/AAAA/wAAAP8AAAD/AAAA/wAAZ//S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/5FAAP8AAAD/AAAA/wAAAP8AAAD/AFyl//b/////////////////&#10;////////////////////////////////////////////////////////////////////////////&#10;///////23KX/AA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+/v7//v/+//7//v/+//7//v/+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/7JnAP8AAAD/AAAA/wAA&#10;AP8AAAD/AABA/73q////////////////////////////////////////////////////////////&#10;////////////////////////////////////////////++Wy/y0AAP8AAAD/AAAA/wAAAP8AAAD/&#10;AHCy/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p5c&#10;/wAAAP8AAAD/AAAA/wAAAP8AAED/ver/////////////////////////////////////////////&#10;/////////////////////////////////////////////////////8eRUP8AAAD/AAAA/wAAAP8A&#10;AAD/AABA/7fl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7+/v/+//7//v/+//7//v/+//7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tKe/wAAAP8AAAD/AAAA/wAAAP8AAAD/LXq9////////////&#10;////////////////////////////////////////////////////////////////////////////&#10;////////////+/+ycC3/AAAA/wAAAP8AAAD/AAAA/wAAAP+e0v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r3/LQAA/wAAAP8AAAD/AAAA/wAAAP9A&#10;icf/////////////////////////////////////////////////////////////////////////&#10;////////////////////9tL/XAAA/wAAAP8AAAD/AAAA/wAAAP8AQJf/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7//v/+//7//v/+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/l1AA/wAAAP8AAAD/AAAA/wAAAP8AAAD/kcfq////////////////////////////////////&#10;////////////////////////////////////////////////////////6sKJ/wAAAP8AAAD/AAAA&#10;/wAAAP8AAAD/AFCX/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+rZwD/AAAA/wAAAP8AAAD/AAAA/wAALf+y4fv/////////////////////&#10;/////////////////////////////////////////////////////////////////8KJQP8AAAD/&#10;AAAA/wAAAP8AAAD/AAAA/3Cy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+/v7//v/+//7//v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157/AAAA/wAAAP8AAAD/AAAA&#10;/wAAAP8AAC3/pdLz////////////////////////////////////////////////////////////&#10;//////////////////////PSpf8AAAD/AAAA/wAAAP8AAAD/AAAA/wAAAP+X0v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nv8AAAD/&#10;AAAA/wAAAP8AAAD/AAAA/wAAZ//M7v//////////////////////////////////////////////&#10;///////////////////////////////uzJf/AAAA/wAAAP8AAAD/AAAA/wAAAP8AAFz/0v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+&#10;//7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+3ei3/AAAA/wAAAP8AAAD/AAAA/wAAAP8AAAD/l8Ll////////&#10;///////////////////////////////////////////////////////////////hwpH/AAAA/wAA&#10;AP8AAAD/AAAA/wAAAP8AAAD/AHCy/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/6VcAP8AAAD/AAAA/wAAAP8AAAD/AAAA/wAA&#10;Z//C5fv/////////////////////////////////////////////////////////////////7tKr&#10;/y0AAP8AAAD/AAAA/wAAAP8AAAD/AAAA/1ye1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v/+//7//v/+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3P96AAD/AAAA/wAAAP8AAAD/AAAA/wAAAP8AAAD/UIGr/+Hz+///////////////////////////&#10;///////////////////////77tz/pYFQ/wAAAP8AAAD/AAAA/wAAAP8AAAD/AAAA/wAAcP/X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q9/0AAAP8AAAD/AAAA/wAAAP8AAAD/AAAA/wAALf+JstL/9v//////////////&#10;//////////////////////////////////vq/7eRZ/8AAAD/AAAA/wAAAP8AAAD/AAAA/wAAAP8A&#10;QJH/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+//7//v/+//7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zP9nAAD/AAAA/wAAAP8AAAD/&#10;AAAA/wAAAP8AAAD/AAAA/1xwif+ywsz/4eru//b7+//29vb/+/b2/+7q4f/MwrL/iXBQ/wAAAP8A&#10;AAD/AAAA/wAAAP8AAAD/AAAA/wAAAP8AAFz/wur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seR/wAAAP8A&#10;AAD/AAAA/wAAAP8AAAD/AAAA/wAAAP8AAED/gZer/8fX4f/u8/b/+/v////////79vP/5dzM/6uX&#10;ev8tAAD/AAAA/wAAAP8AAAD/AAAA/wAAAP8AAAD/AABA/73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7//v/+//7/&#10;/v/+//7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zP9wAAD/AAAA/wAAAP8AAAD/AAAA/wAAAP8AAAD/AAAA/wAA&#10;AP8AAAD/AAAA/wAAAP8AAAD/AAAA/wAAAP8AAAD/AAAA/wAAAP8AAAD/AAAA/wAAAP8AAAD/AABw&#10;/8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LKB/wAAAP8AAAD/AAAA/wAAAP8AAAD/AAAA&#10;/wAAAP8AAAD/AAAA/wAAAP8AAAD/AAAA/wAAAP8AAAD/AAAA/wAAAP8AAAD/AAAA/wAAAP8AAAD/&#10;AAAA/wAALf+l0v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v/+//7//v/+//7//v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5f+eZy3/AAAA/wAAAP8AAAD/AAAA/wAAAP8AAAD/AAAA/wAAAP8AAAD/AAAA/wAAAP8AAAD/&#10;AAAA/wAAAP8AAAD/AAAA/wAAAP8AAAD/AAAA/y1wnv/l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cKR/wAAAP8AAAD/AAAA/wAAAP8AAAD/AAAA/wAAAP8AAAD/AAAA/wAAAP8A&#10;AAD/AAAA/wAAAP8AAAD/AAAA/wAAAP8AAAD/AAAA/wAAAP8AAGf/veH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+//7//v/+//7//v/+////////////////////////////////////////////////////&#10;////////////////////////////////////////89KX/wAAAP8AAAD/AAAA/wAAAP8AAFD/x/P/&#10;////////////////////////////////////////////////////////////////////////////&#10;//////////////P/l1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vZ7/UAAA/wAAAP8A&#10;AAD/AAAA/wAAAP8AAAD/AAAA/wAAAP8AAAD/AAAA/wAAAP8AAAD/AAAA/wAAAP8AAAD/AAAA/wAA&#10;XP+lwu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XM/4lc&#10;Lf8AAAD/AAAA/wAAAP8AAAD/AAAA/wAAAP8AAAD/AAAA/wAAAP8AAAD/AAAA/wAAAP8AAAD/AAAA&#10;/wAAAP8AAAD/ep7C/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7//v/+//7//v//////////&#10;////////////////////////////////////////////////////////////////////////////&#10;///////////216X/AAAA/wAAAP8AAAD/AAAA/wAAZ//S9v//////////////////////////////&#10;////////////////////////////////////////////////////////////8/+eXAD/AAAA/wAA&#10;AP8AAAD/AAAA/5fS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/3Mey/4lwXP8AAAD/AAAA/wAAAP8AAAD/AAAA&#10;/wAAAP8AAAD/AAAA/wAAAP8AAAD/AAAt/1xwif+3x9z/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l0v+rl4H/UC0A/wAAAP8AAAD/&#10;AAAA/wAAAP8AAAD/AAAA/wAAAP8AAAD/AAAA/wAAAP8ALVD/iaW9/+X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v/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9v/l4df/x723/6ulnv+Xl5f/l5eX/5eXl/+epav/t8LH/9fh6v/2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u7q/9fSx/+3sqv/np6X/5eXl/+Xl5f/kZGR/5ee&#10;pf+3wsf/3OX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319ff8XFxf/5eX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aGhv8QEBD/AAAA/wAAAP9ubm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7//v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mpq/wAAAP8AAAD/AAAA/wkJCf/l5e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+//7//v/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BwcH&#10;/wAAAP8AAAD/AAAA/25ub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7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amr/AAAA/wAAAP8AAAD/CQkJ/+Xl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/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HBwf/AAAA/wAAAP8AAAD/bm5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///v/+//7//v/+//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pqav8AAAD/&#10;AAAA/wAAAP8JCQn/5eX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+//7//v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wcHB/8AAAD/AAAA/wAAAP9ubm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v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mpq/wAAAP8AAAD/AAAA/wkJCf/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BwcH/wAAAP8A&#10;AAD/AAAA/25ub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qamr/AAAA/wAAAP8AAAD/CQkJ/+Xl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4/8HBwf/AAAA/wAAAP8AAAD/bm5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pqav8AAAD/AAAA/wAA&#10;AP8JCQn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+Pj/wcHB/8AAAD/AAAA/wAAAP9ubm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mpq/wAAAP8AAAD/AAAA/wkJCf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P/BwcH/wAAAP8AAAD/AAAA&#10;/25ub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qamr/AAAA/wAAAP8AAAD/CQkJ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8HBwf/AAAA/wAAAP8AAAD/bW1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pqav8AAAD/AAAA/wAAAP8JCQn/&#10;5eX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wcHB/8AAAD/AAAA/wAAAP9tbW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mpq&#10;/wAAAP8AAAD/AAAA/wgICP/l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4+P/BwcH/wAAAP8AAAD/AAAA/21tb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amr/AAAA/wAAAP8AAAD/CAgI/+Xl5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HBwf/&#10;AAAA/wAAAP8AAAD/bW1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pqav8AAAD/AAAA/wAAAP8ICAj/5eX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wcHB/8AAAD/AAAA/wAAAP9tbW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7//v/+//7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mpq/wAAAP8A&#10;AAD/AAAA/wgICP/l5e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v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P/BwcH/wAAAP8AAAD/AAAA/21tb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6v/S&#10;zMz/zMzM/8zMzP/MzMz/zNLh//b/////////////////////////////////////////////////&#10;/////////////////////////////////////////////+XXzP/MzMz/zMzM/8zMzP/Mx9L/5f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+//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qamr/AAAA/wAAAP8AAAD/CAgI/+Xl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8yR/wAAAP8AAAD/AAAA/wAAAP8AAED/x/P/&#10;////////////////////////////////////////////////////////////////////////////&#10;//////////////P/kS0A/wAAAP8AAAD/AAAA/wAAAP+Jx+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7//v/+//7//v/+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8HBwf/AAAA/wAA&#10;AP8AAAD/bW1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v/+//7//v/+//7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pqav8AAAD/AAAA/wAAAP8ICAj/5eX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+//7//v/+//7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wcHB/8AAAD/AAAA/wAAAP9tbW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7//v/+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mpq/wAAAP8AAAD/AAAA&#10;/wgICP/l5e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BwcH/wAAAP8AAAD/AAAA/21tb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qamr/AAAA/wAAAP8AAAD/CAgI/+Xl5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8HBwf/AAAA/wAAAP8AAAD/&#10;bW1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+/v7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pqav8AAAD/AAAA/wAAAP8ICAj/5eX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wcHB/8AAAD/AAAA/wAAAP9tbW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v7+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mpq/wAAAP8AAAD/AAAA/wgICP/k&#10;5O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BwcH/wAAAP8AAAD/AAAA/21tb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amr/&#10;AAAA/wAAAP8AAAD/CAgI/+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x/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//v/+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8HBwf/AAAA/wAAAP8AAAD/bW1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XP/S+///&#10;////////////////////////////////////////////////////////////////////////////&#10;////////////+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pqav8AAAD/AAAA/wAAAP8ICAj/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AA/1Bwgf+JiYn/iYmJ/4mJif+JiYn/iYmJ/4mJ&#10;if+JiYn/iYmJ/4mJif+JiYn/iYmJ/4mJif+JiYn/iYmJ/4mJif+JiYn/iYl6/0AA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v/+//7//v/+&#10;//7//v/+//7//v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+Pj/wcHB/8A&#10;AAD/AAAA/wAAAP9tbW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AAAA/wAAAP8AAAD/AAAA/wAAAP8AAAD/AAAA/wAAAP8AAAD/AAAA/wAAAP8AAAD/&#10;AAAA/wAAAP8AAAD/AAAA/wAAAP8AAAD/AA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+//7//v/+//7//v/+//7//v/+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mpq/wAAAP8AAAD/AAAA/wgICP/k5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AP8AAAD/AAAA/wAAAP8A&#10;AAD/AAAA/wAAAP8AAAD/AAAA/wAAAP8AAAD/AAAA/wAAAP8AAAD/AAAA/wAAAP8AAAD/AAAA/wAA&#10;AP8AA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//v/+//7//v/+//7//v/+//7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BwcH/wAAAP8AAAD/AAAA/2xsb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AA/wAAAP8AAAD/AAAA/wAAAP8AAAD/AAAA/wAAAP8AAAD/AAAA&#10;/wAAAP8AAAD/AAAA/wAAAP8AAAD/AAAA/wAAAP8AAAD/AAAA/wAA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v/+//7//v/+//7//v/+//7//v/+//7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qamr/AAAA/wAA&#10;AP8AAAD/CAgI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AD/&#10;AAAA/wAAAP8AAAD/AAAA/wAAAP8AAAD/AAAA/wAAAP8AAAD/AAAA/wAAAP8AAAD/AAAA/wAAAP8A&#10;AAD/AAAA/wAAAP8AAAD/AA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HBwf/AAAA/wAAAP8AAAD/bGx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Lf+34e7/9vPu/+7u7v/u7u7/7u7u/+7u&#10;7v/u7u7/7u7u/+7u7v/u7u7/7u7u/+7u7v/u7u7/7u7u/+7u7v/u7u7/7u7z//bz4f+JQ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pqav8AAAD/AAAA/wAAAP8ICAj/5OT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wcHB/8AAAD/AAAA&#10;/wAAAP9sbG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mpq/wAAAP8AAAD/AAAA/wgICP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BwcH/wAAAP8AAAD/AAAA/2xsb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v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qamr/AAAA/wAAAP8AAAD/&#10;CAgI/+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HBwf/AAAA/wAAAP8DAwP/n5+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7//v/+//7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pqav8DAwP/WVlZ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tLS/1RUVP+tra3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+//7//v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+fn/9fX1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tLS/1RUVP8CAgL/AAAA/y4uLv/+&#10;/v7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tLS/1RUVP8CAgL/AAAA/wAAAP8AAAD/AAAA/6ysrP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tLS/1RUVP8CAgL/AAAA/wAAAP8AAAD/&#10;AAAA/wAAAP8AAAD/QEBA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tLS/1RUVP8CAgL/AAAA/wAAAP8AAAD/AAAA/wAAAP8AAAD/FBQU/4aGhv/y8vL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/+/v///v7/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tLS/1RUVP8CAgL/AAAA/wAAAP8AAAD/AAAA&#10;/wAAAP8AAAD/FBQU/4aGhv/y8vL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BQUH/AAAA/wAAAP8AAAD/AAAA/wAAAP8AAAD/FBQU/4aGhv/y8vL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7+&#10;///+/v///v7/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AAAD/FBQU/4aGhv/y8vL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/7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v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u&#10;5f/MwrL/l4l6/2dcUP9ALS3/AAAA/wAAAP8AAAD/AC0t/1BcZ/+Bl6X/x9fl//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+//7//v/+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/9zHq/96XED/AAAA/wAAAP8AAAD/AAAA/wAAAP8AAAD/&#10;AAAA/wAAAP8AAAD/AAAA/wAAAP8AAAD/AABQ/4mrx//u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/7//v/+//7//v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hwv96&#10;QAD/AAAA/wAAAP8AAAD/AAAA/wAAAP8AAAD/AAAA/wAAAP8AAAD/AAAA/wAAAP8AAAD/AAAA/wAA&#10;AP8AAAD/AAAA/wAAUP+ewu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v/+//7//v/+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soH/AAAA/wAAAP8AAAD/AAAA/wAAAP8AAAD/AAAA&#10;/wAAAP8AAAD/AAAA/wAAAP8AAAD/AAAA/wAAAP8AAAD/AAAA/wAAAP8AAAD/AAAA/wAAAP9Qib3/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/&#10;x5dc/wAAAP8AAAD/AAAA/wAAAP8AAAD/AAAA/wAAAP8AAAD/AAAt/1xncP+BiYn/kZGR/4mBev9c&#10;UC3/AAAA/wAAAP8AAAD/AAAA/wAAAP8AAAD/AAAA/wAAAP9Qic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/7//v/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KRUP8AAAD/AAAA/wAAAP8AAAD/AAAA/wAA&#10;AP8AAC3/eper/9Lh6v/7///////////////////////////////27tz/spdw/wAAAP8AAAD/AAAA&#10;/wAAAP8AAAD/AAAA/wAAAP96t+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vYH/AAAA/wAAAP8AAAD/AAAA/wAAAP8AAAD/LWeX/+H2////////////////////////&#10;////////////////////////////////++7S/4lcAP8AAAD/AAAA/wAAAP8AAAD/AAAA/wAAQP/C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/2cAAP8AAAD/AAAA/wAAAP8A&#10;AAD/AAAA/0CBt//2////////////////////////////////////////////////////////////&#10;///////////z/6VnAP8AAAD/AAAA/wAAAP8AAAD/AAAA/y16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/7//v/+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l1z/AAAA/wAAAP8AAAD/AAAA/wAAAP8tcLL/9v//////////////////&#10;//////////////////////////////////////////////////////////////bM/1wAAP8AAAD/&#10;AAAA/wAAAP8AAAD/AABQ/8f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+//7//v/+&#10;//7//v/+//7//v/+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S/1wAAP8AAAD/&#10;AAAA/wAAAP8AAAD/AABw/9f7////////////////////////////////////////////////////&#10;////////////////////////////////////3Ktw/wAAAP8AAAD/AAAA/wAAAP8AAAD/cKv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v/+//7//v/+//7//v/+//7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snD/AAAA/wAAAP8AAAD/AAAA/wAAAP9wsuH/////////&#10;////////////////////////////////////////////////////////////////////////////&#10;////////+9f/ZwAA/wAAAP8AAAD/AAAA/wAAAP8AQJf/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+//7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/55QAP8AAAD/AAAA/wAAAP8AAAD/AABn/9f7////////////////////////////////////////&#10;///////////////////////////////////////////////////////////MkUD/AAAA/0BQZ/+J&#10;l6X/wszc/+rz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7//v/+//7//v/+//7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sz/XAAA/wAAAP8AAAD/AAAA/wAAAP9A&#10;icL/////////////////////////////////////////////////////////////////////////&#10;////////////////////////////////9v/z9v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/7//v/+//7//v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Xnv8AAAD/AAAA/wAAAP8AAAD/AAAA/5fM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6Vn/wAAAP8AAAD/&#10;AAAA/wAAAP8AAFD/x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l1z/AAAA/wAAAP8AAAD/AAAA/wAtif/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KXXP8AAAD/AAAA/wAAAP8AAAD/AFCX/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JdQ/wAAAP8AAAD/AAAA/wAAAP8A&#10;UJf/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+XUAD/AAAA/wAAAP8AAAD/AAAA/wAAev/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eRUP8AAAD/&#10;AAAA/wAAAP8AAAD/AFCX/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pdc/wAAAP8AAAD/AAAA/wAAAP8AQJf/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l1D/AAAA/wAAAP8AAAD/AAAA/wBQl//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yrcP8AAAD/AAAA/wAAAP8A&#10;AAD/AABc/9L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tKX/wAAAP8AAAD/AAAA/wAAAP8AAC3/t+X7////////////////&#10;////////////////////////////////////////////////////////////////////////////&#10;////////////////+/b2/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+//7//v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f/&#10;UAAA/wAAAP8AAAD/AAAA/wAAAP96t+X/////////////////////////////////////////////&#10;////////////////////////////////////////////////////////////3P9wAAD/AC1A/3CB&#10;kf+ywsz/5e7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+//7/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v+RQAD/AAAA/wAAAP8AAAD/AAAA/wBc&#10;pf/2////////////////////////////////////////////////////////////////////////&#10;////////////////////////////9tyl/wAA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/+//7//v/+//7//v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KeXP8AAAD/AAAA/wAAAP8AAAD/AABA/73q////////////////////////&#10;///////////////////////////////////////////////////////////////////////////H&#10;kVD/AAAA/wAAAP8AAAD/AAAA/wAAQP+35f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7//v/+//7/&#10;/v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q9/y0AAP8A&#10;AAD/AAAA/wAAAP8AAAD/QInH////////////////////////////////////////////////////&#10;//////////////////////////////////////////bS/1wAAP8AAAD/AAAA/wAAAP8AAAD/AECX&#10;/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v/+//7//v/+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/q2cA/wAAAP8AAAD/AAAA/wAAAP8AAC3/suH7&#10;////////////////////////////////////////////////////////////////////////////&#10;///////////CiUD/AAAA/wAAAP8AAAD/AAAA/wAAAP9wsu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v/+//7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7/AAAA/wAAAP8AAAD/AAAA/wAAAP8AAGf/zO7/////////////////////////&#10;////////////////////////////////////////////////////7syX/wAAAP8AAAD/AAAA/wAA&#10;AP8AAAD/AABc/9L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v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+vr6///////////////////////////////////&#10;////////////////////////////////////////////////////////////9v+lXAD/AAAA/wAA&#10;AP8AAAD/AAAA/wAAAP8AAGf/wuX7////////////////////////////////////////////////&#10;/////////////////+7Sq/8tAAD/AAAA/wAAAP8AAAD/AAAA/wAAAP9cnt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Pj4/5SU&#10;lP8cHBz/WVlZ////////////////////////////////////////////////////////////////&#10;///////////////////////////////////qvf9AAAD/AAAA/wAAAP8AAAD/AAAA/wAAAP8AAC3/&#10;ibLS//b////////////////////////////////////////////////76v+3kWf/AAAA/wAAAP8A&#10;AAD/AAAA/wAAAP8AAAD/AECR/+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5WVlf8cHBz/AAAA/wAAAP8DAwP/1dXV////////////&#10;////////////////////////////////////////////////////////////////////////////&#10;/////////+rHkf8AAAD/AAAA/wAAAP8AAAD/AAAA/wAAAP8AAAD/AABA/4GXq//H1+H/7vP2//v7&#10;////////+/bz/+XczP+rl3r/LQAA/wAAAP8AAAD/AAAA/wAAAP8AAAD/AAAA/wAAQP+9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5WVlf8c&#10;HBz/AAAA/wAAAP8AAAD/AAAA/wAAAP9XV1f/////////////////////////////////////////&#10;/////////////////////////////////////////////////////////////9yygf8AAAD/AAAA&#10;/wAAAP8AAAD/AAAA/wAAAP8AAAD/AAAA/wAAAP8AAAD/AAAA/wAAAP8AAAD/AAAA/wAAAP8AAAD/&#10;AAAA/wAAAP8AAAD/AAAA/wAAAP8AAC3/pdL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5WVlf8dHR3/AAAA/wAAAP8AAAD/AAAA/wAAAP8AAAD/AQEB&#10;/0ZGRv/7+/v/////////////////////////////////////////////////////////////////&#10;/////////////////////////////////////+XCkf8AAAD/AAAA/wAAAP8AAAD/AAAA/wAAAP8A&#10;AAD/AAAA/wAAAP8AAAD/AAAA/wAAAP8AAAD/AAAA/wAAAP8AAAD/AAAA/wAAAP8AAAD/AABn/73h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/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5aWlv8dHR3/&#10;AAAA/wAAAP8AAAD/AAAA/wAAAP8AAAD/AQEB/0RERP/ExMT/////////////////////////////&#10;////////////////////////////////////////////////////////////////////////////&#10;//////////////vlzP+JXC3/AAAA/wAAAP8AAAD/AAAA/wAAAP8AAAD/AAAA/wAAAP8AAAD/AAAA&#10;/wAAAP8AAAD/AAAA/wAAAP8AAAD/AAAA/3qewv/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/7/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Wlpf8dHR3/AAAA/wAAAP8AAAD/AAAA/wAAAP8AAAD/AQEB/0RE&#10;RP/ExMT/////////////////////////////////////////////////////////////////////&#10;///////////////////////////////////////////////////////////////////////z5dL/&#10;q5eB/1AtAP8AAAD/AAAA/wAAAP8AAAD/AAAA/wAAAP8AAAD/AAAA/wAAAP8AAAD/AC1Q/4mlvf/l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zJH/AAAA/wAAAP8AAAD/AAAA/wAA&#10;QP/H8///////////////////////////////////////////////////////////////////////&#10;////////////////////8/+RLQD/AAAA/wAAAP8AAAD/AAAA/4nH7v//////////////////////&#10;///////////////////////////////////////////5+fn/HR0d/wAAAP8AAAD/AQEB/0RERP/E&#10;xM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+Wlpb/AQEB/0RERP/ExM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n5+f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5SUlP+o&#10;qK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j4/5SUlP8cHBz/AAAA/yAgIP/6+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wcH/&#10;AAAA/wAAAP8AAAD/AAAA/5qam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AQED/AAAA/wAAAP8AAAD/ICAg//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//v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AAAD/mpq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+//7//v/+//7/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BAQP8A&#10;AAD/AAAA/wAAAP8gICD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7//v/+//7//v/+//7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wAAAP+ZmZ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7//v/+//7//v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H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EBA/wAAAP8AAAD/AAAA/yAgIP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v/+//7//v/+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c&#10;/9L7////////////////////////////////////////////////////////////////////////&#10;///////////////////7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AAAA/5mZm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//v/+//7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AD/UHCB/4mJif+JiYn/iYmJ/4mJif+J&#10;iYn/iYmJ/4mJif+JiYn/iYmJ/4mJif+JiYn/iYmJ/4mJif+JiYn/iYmJ/4mJif+JiXr/QA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AQED/AAAA/wAAAP8AAAD/ICAg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7/&#10;/v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AP8AAAD/AAAA/wAAAP8AAAD/AAAA/wAAAP8AAAD/AAAA/wAAAP8AAAD/AAAA&#10;/wAAAP8AAAD/AAAA/wAAAP8AAAD/AAAA/wAAAP8AA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AAAD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AA/wAAAP8AAAD/&#10;AAAA/wAAAP8AAAD/AAAA/wAAAP8AAAD/AAAA/wAAAP8AAAD/AAAA/wAAAP8AAAD/AAAA/wAAAP8A&#10;AAD/AAAA/wAA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BAQP8AAAD/AAAA&#10;/wAAAP8fHx/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AD/AAAA/wAAAP8AAAD/AAAA/wAAAP8AAAD/AAAA/wAA&#10;AP8AAAD/AAAA/wAAAP8AAAD/AAAA/wAAAP8AAAD/AAAA/wAAAP8AAAD/AA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wAAAP+ZmZ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AP8AAAD/AAAA/wAAAP8AAAD/AAAA/wAAAP8AAAD/AAAA/wAAAP8AAAD/AAAA/wAAAP8AAAD/&#10;AAAA/wAAAP8AAAD/AAAA/wAAAP8AA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EBA/wAAAP8AAAD/AAAA/x8fH/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At/7fh7v/28+7/7u7u/+7u7v/u&#10;7u7/7u7u/+7u7v/u7u7/7u7u/+7u7v/u7u7/7u7u/+7u7v/u7u7/7u7u/+7u7v/u7vP/9vPh/4lA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AAAA/5mZm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QED/AAAA/wAAAP8AAAD/Hx8f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AAAD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BAQP8AAAD/AAAA/wAAAP8f&#10;Hx/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wAAAP+ZmZ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v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EBA/wAAAP8AAAD/AAAA/x8fH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AAAA/5iY&#10;m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v/+//7//v/+//7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AQED/AAAA/wAAAP8AAAD/Hx8f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//v/+//7//v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AAAD/mJi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7//v/+//7//v/+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BAQP8AAAD/AAAA/wAAAP8fHx/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v/+//7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wAAAP+YmJ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7//v/+//7//v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EBA/wAA&#10;AP8AAAD/AAAA/x8fH/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v/+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AAAA/5iYm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+//7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QED/AAAA/wAAAP8AAAD/Hx8f//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AAAD/mJi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r/0szM/8zMzP/MzMz/zMzM/8zS4f/2////////////////////////////&#10;///////////////////////////////////////////////////////////////////l18z/zMzM&#10;/8zMzP/MzMz/zMfS/+X2////////////////////////////////////////////////////////&#10;/////////////////////////////////v/+//7//v/+//7//v/+//7+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fz////&#10;////////////////////////////////////////////////////////////////////////////&#10;///////////z/5d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BAQP8AAAD/AAAA/wAAAP8fHx//+f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Mkf8AAAD/AAAA&#10;/wAAAP8AAAD/AABA/8fz////////////////////////////////////////////////////////&#10;///////////////////////////////////z/5EtAP8AAAD/AAAA/wAAAP8AAAD/icfu////////&#10;////////////////////////////////////////////////////////////////////////////&#10;///+//7//v/+//7//v/+//7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tel/wAAAP8AAAD/AAAA/wAAAP8AAGf/0vb/////////////////////////////////&#10;//////////////////////////////////////////////////////////P/nlwA/wAAAP8AAAD/&#10;AAAA/wAAAP+X0v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wAAAP+YmJ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7//v/+//7//v/+//7/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EBA/wAAAP8AAAD/&#10;AAAA/x4eHv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7//v/+//7//v/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AAAA/5iYm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v/+&#10;//7//v/+//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AAAA/wAAAP8AAAD/Hh4e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7//v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A&#10;AAD/l5e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+//7//v/+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QP8AAAD/AAAA/wAAAP8eHh7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v/+//7//v/+//7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wAAAP+Xl5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7//v/+//7//v/+//7//v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EBA/wAAAP8AAAD/AAAA/x4e&#10;Hv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v/+&#10;//7//v/+//7//v/+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AAAA/5eXl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+//7//v/+//7//v/+//7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A&#10;QED/AAAA/wAAAP8AAAD/Hh4e//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+//7//v/+//7//v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AAAD/l5e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7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BAQP8AAAD/AAAA/wAAAP8eHh7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fz////////////////////////////&#10;///////////////////////////////////////////////////////////////z/55QAP8AAAD/&#10;AAAA/wAAAP8AAAD/kczu////////////////////////////////////////////////////////&#10;///////////////////////////////////////////////////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wAAAP+Xl5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z/0vv/////////////////////////////////////////////////////////&#10;//////////////////////////////////v/nlAA/wAAAP8AAAD/AAAA/wAAAP+RzO7/////////&#10;////////////////////////////////////////////////////////////////////////////&#10;/////////v7///7+///+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EBA/wAAAP8AAAD/AAAA/x4eHv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AP9QcIH/iYmJ/4mJ&#10;if+JiYn/iYmJ/4mJif+JiYn/iYmJ/4mJif+JiYn/iYmJ/4mJif+JiYn/iYmJ/4mJif+JiYn/iYmJ&#10;/4mJev9AAAD/AAAA/wAAAP8AAAD/AAAA/5HM7v//////////////////////////////////////&#10;///////////////////////////////////////////////////////+/v///v7///7+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AAAA/5eXl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wAAAP8AAAD/AAAA/wAAAP8AAAD/AAAA/wAAAP8AAAD/&#10;AAAA/wAAAP8AAAD/AAAA/wAAAP8AAAD/AAAA/wAAAP8AAAD/AAAA/wAAAP8AAAD/AAAA/wAAAP8A&#10;AAD/kczu////////////////////////////////////////////////////////////////////&#10;/////////////////////v7///7+///+/v///v7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AQED/AAAA&#10;/wAAAP8AAAD/Hh4e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AD/AAAA/wAAAP8AAAD/AAAA/wAAAP8AAAD/AAAA/wAAAP8AAAD/AAAA/wAAAP8AAAD/AAAA/wAA&#10;AP8AAAD/AAAA/wAAAP8AAAD/AAAA/wAAAP8AAAD/AAAA/wAAAP+RzO7/////////////////////&#10;///////////////////////////////////////////////////////////////////+/v///v7/&#10;//7+///+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AAAD/lpa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AP8AAAD/AAAA/wAAAP8AAAD/AAAA&#10;/wAAAP8AAAD/AAAA/wAAAP8AAAD/AAAA/wAAAP8AAAD/AAAA/wAAAP8AAAD/AAAA/wAAAP8AAAD/&#10;AAAA/wAAAP8AAAD/AAAA/5HM7v//////////////////////////////////////////////////&#10;//////////////////////////////////////7+///+/v///v7///7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BAQP8AAAD/AAAA/wAAAP8eHh7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7+///+/v///v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wAAAP+Wlp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C3/t+Hu//bz&#10;7v/u7u7/7u7u/+7u7v/u7u7/7u7u/+7u7v/u7u7/7u7u/+7u7v/u7u7/7u7u/+7u7v/u7u7/7u7u&#10;/+7u8//28+H/iUAA/wAAAP8AAAD/AAAA/wAAAP+RzO7/////////////////////////////////&#10;//////////////////////////////////////////////////////////////////7+///+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EBA/wAAAP8AAAD/AAAA/x4eHv/5+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v//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AAAA/5aWl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v////7////+///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AQED/AAAA/wAAAP8A&#10;AAD/HR0d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+/////v////7////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AAAD/lpa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v////7////+/////v//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BAQP8AAAD/AAAA/wAAAP8dHR3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+/////v////7////+&#10;///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BAQH/RUVF/8TE&#10;x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5ub&#10;m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7////+/////v////7///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3d3/8XFx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Hh/2hoaP8HBwf/AgIC/9TU1P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7////+/////v//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Hh/2hoaP8H&#10;Bwf/AAAA/wAAAP8AAAD/V1dX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2hoaP8HBwf/AAAA/wAAAP8AAAD/AAAA/wAAAP8DAwP/1dXV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v7///7+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2hoaP8HBwf/&#10;AAAA/wAAAP8AAAD/AAAA/wAAAP8AAAD/CQkJ/25ubv/o6Oj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7+///+&#10;/v///v7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/2hoaP8HBwf/AAAA/wAAAP8AAAD/AAAA/wAAAP8AAAD/CQkJ/25u&#10;bv/l5eX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+/v///v7///7+///+/v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HBwf/AAAA&#10;/wAAAP8AAAD/AAAA/wAAAP8AAAD/CQkJ/25ubv/l5eX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7+///+/v///v7///7+//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x0dHf8AAAD/AAAA/wAAAP8AAAD/CQkJ/25ubv/l&#10;5eX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v7///7+///+/v///v7///7/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ZWV/wAAAP8AAAD/CQkJ/25ubv/l5eX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+/v///v7///7+///+/v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u5f/MwrL/l4l6/2dcUP9A&#10;LS3/AAAA/wAAAP8AAAD/AC0t/1BcZ/+Bl6X/x9fl//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/9zHq/96XED/AAAA/wAAAP8AAAD/AAAA/wAAAP8AAAD/AAAA/wAAAP8AAAD/AAAA&#10;/wAAAP8AAAD/AABQ/4mrx//u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hwv96QAD/AAAA/wAAAP8AAAD/&#10;AAAA/wAAAP8AAAD/AAAA/wAAAP8AAAD/AAAA/wAAAP8AAAD/AAAA/wAAAP8AAAD/AAAA/wAAUP+e&#10;wu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soH/AAAA/wAAAP8AAAD/AAAA/wAAAP8AAAD/AAAA/wAAAP8AAAD/AAAA/wAA&#10;AP8AAAD/AAAA/wAAAP8AAAD/AAAA/wAAAP8AAAD/AAAA/wAAAP9Qib3/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/x5dc/wAAAP8AAAD/AAAA&#10;/wAAAP8AAAD/AAAA/wAAAP8AAAD/AAAt/1xncP+BiYn/kZGR/4mBev9cUC3/AAAA/wAAAP8AAAD/&#10;AAAA/wAAAP8AAAD/AAAA/wAAAP9Qic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KRUP8AAAD/AAAA/wAAAP8AAAD/AAAA/wAAAP8AAC3/eper/9Lh6v/7&#10;///////////////////////////////27tz/spdw/wAAAP8AAAD/AAAA/wAAAP8AAAD/AAAA/wAA&#10;AP96t+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vYH/AAAA/wAA&#10;AP8AAAD/AAAA/wAAAP8AAAD/LWeX/+H2////////////////////////////////////////////&#10;////////////++7S/4lcAP8AAAD/AAAA/wAAAP8AAAD/AAAA/wAAQP/C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S/2cAAP8AAAD/AAAA/wAAAP8AAAD/AAAA/0CBt//2////&#10;///////////////////////////////////////////////////////////////////z/6VnAP8A&#10;AAD/AAAA/wAAAP8AAAD/AAAA/y16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l1z/AAAA/wAAAP8AAAD/AAAA/wAAAP8tcLL/9v//////////////////////////////////////&#10;//////////////////////////////////////////bM/1wAAP8AAAD/AAAA/wAAAP8AAAD/AABQ&#10;/8f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S/1wAAP8AAAD/AAAA/wAAAP8AAAD/AABw&#10;/9f7////////////////////////////////////////////////////////////////////////&#10;////////////////3Ktw/wAAAP8AAAD/AAAA/wAAAP8AAAD/cKv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snD/AAAA/wAAAP8AAAD/AAAA/wAAAP9wsuH/////////////////////////////&#10;////////////////////////////////////////////////////////////////+9f/ZwAA/wAA&#10;AP8AAAD/AAAA/wAAAP8AQJf/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/55QAP8AAAD/AAAA/wAA&#10;AP8AAAD/AABn/9f7////////////////////////////////////////////////////////////&#10;///////////////////////////////////////MkUD/AAAA/0BQZ/+Jl6X/wszc/+rz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sz/XAAA/wAAAP8AAAD/AAAA/wAAAP9AicL/////////////////&#10;////////////////////////////////////////////////////////////////////////////&#10;////////////9v/z9v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Xnv8A&#10;AAD/AAAA/wAAAP8AAAD/AAAA/5fM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6Vn/wAAAP8AAAD/AAAA/wAAAP8AAFD/x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l1z/AAAA/wAAAP8AAAD/AAAA/wAtif/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KXXP8AAAD/AAAA/wAA&#10;AP8AAAD/AFCX/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JdQ/wAAAP8AAAD/AAAA/wAAAP8AUJf/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7+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+X&#10;UAD/AAAA/wAAAP8AAAD/AAAA/wAAev/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//v7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eRUP8AAAD/AAAA/wAAAP8AAAD/AFCX&#10;/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pdc/wAAAP8AAAD/AAAA/wAAAP8AQJf/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7+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l1D/AAAA/wAA&#10;AP8AAAD/AAAA/wBQl//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yrcP8AAAD/AAAA/wAAAP8AAAD/AABc/9L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tKX/wAAAP8AAAD/AAAA/wAAAP8AAC3/t+X7////////////////////////////////////&#10;////////////////////////////////////////////////////////////////////////+/b2&#10;/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f/UAAA/wAAAP8AAAD/AAAA&#10;/wAAAP96t+X/////////////////////////////////////////////////////////////////&#10;////////////////////////////////////////3P9wAAD/AC1A/3CBkf+ywsz/5e7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v+RQAD/AAAA/wAAAP8AAAD/AAAA/wBcpf/2////////////////&#10;////////////////////////////////////////////////////////////////////////////&#10;////////9tyl/wAA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Ke&#10;XP8AAAD/AAAA/wAAAP8AAAD/AABA/73q////////////////////////////////////////////&#10;///////////////////////////////////////////////////////HkVD/AAAA/wAAAP8AAAD/&#10;AAAA/wAAQP+35f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q9/y0AAP8AAAD/AAAA/wAAAP8AAAD/&#10;QInH////////////////////////////////////////////////////////////////////////&#10;//////////////////////bS/1wAAP8AAAD/AAAA/wAAAP8AAAD/AECX/+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/q2cA/wAAAP8AAAD/AAAA/wAAAP8AAC3/suH7////////////////////&#10;///////////////////////////////////////////////////////////////////CiUD/AAAA&#10;/wAAAP8AAAD/AAAA/wAAAP9wsu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7/AAAA&#10;/wAAAP8AAAD/AAAA/wAAAP8AAGf/zO7/////////////////////////////////////////////&#10;////////////////////////////////7syX/wAAAP8AAAD/AAAA/wAAAP8AAAD/AABc/9L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+lXAD/AAAA/wAAAP8AAAD/AAAA/wAAAP8A&#10;AGf/wuX7/////////////////////////////////////////////////////////////////+7S&#10;q/8tAAD/AAAA/wAAAP8AAAD/AAAA/wAAAP9cnt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6ioqP88PDz/8fHx////////&#10;////////////////////////////////////////////////////////////////////////////&#10;///////////////qvf9AAAD/AAAA/wAAAP8AAAD/AAAA/wAAAP8AAC3/ibLS//b/////////////&#10;///////////////////////////////////76v+3kWf/AAAA/wAAAP8AAAD/AAAA/wAAAP8AAAD/&#10;AECR/+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6ioqP8rKyv/AAAA/wAAAP+CgoL/////////////////////////////////////&#10;/////////////////////////////////////////////////////////////////+rHkf8AAAD/&#10;AAAA/wAAAP8AAAD/AAAA/wAAAP8AAAD/AABA/4GXq//H1+H/7vP2//v7////////+/bz/+XczP+r&#10;l3r/LQAA/wAAAP8AAAD/AAAA/wAAAP8AAAD/AAAA/wAAQP+9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6mpqf8rKyv/AAAA/wAAAP8AAAD/&#10;AAAA/xEREf/w8PD/////////////////////////////////////////////////////////////&#10;/////////////////////////////////////////9yygf8AAAD/AAAA/wAAAP8AAAD/AAAA/wAA&#10;AP8AAAD/AAAA/wAAAP8AAAD/AAAA/wAAAP8AAAD/AAAA/wAAAP8AAAD/AAAA/wAAAP8AAAD/AAAA&#10;/wAAAP8AAC3/pdL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v/+//7//v/+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6mpqf8rKyv/AAAA/wAAAP8AAAD/AAAA/wAAAP8AAAD/AAAA/5SUlP//////////////&#10;////////////////////////////////////////////////////////////////////////////&#10;/////////////////+XCkf8AAAD/AAAA/wAAAP8AAAD/AAAA/wAAAP8AAAD/AAAA/wAAAP8AAAD/&#10;AAAA/wAAAP8AAAD/AAAA/wAAAP8AAAD/AAAA/wAAAP8AAAD/AABn/73h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+//7//v/+//7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6mpqf8sLCz/AAAA/wAAAP8AAAD/AAAA&#10;/wAAAP8AAAD/AAAA/zExMf+wsLD/////////////////////////////////////////////////&#10;//////////////////////////////////////////////////////////////////////vlzP+J&#10;XC3/AAAA/wAAAP8AAAD/AAAA/wAAAP8AAAD/AAAA/wAAAP8AAAD/AAAA/wAAAP8AAAD/AAAA/wAA&#10;AP8AAAD/AAAA/3qewv/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+//7//v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6qqqv8sLCz/AAAA/wAAAP8AAAD/AAAA/wAAAP8AAAD/AAAA/zExMf+wsLD/////////////&#10;////////////////////////////////////////////////////////////////////////////&#10;///////////////////////////////////////////////////z5dL/q5eB/1AtAP8AAAD/AAAA&#10;/wAAAP8AAAD/AAAA/wAAAP8AAAD/AAAA/wAAAP8AAAD/AC1Q/4mlvf/l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+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CAgI/wAAAP8AAAD/AAAA/wAA&#10;AP8AAAD/AAAA/zExMf+wsLD/////////////////////////////////////////////////////&#10;////////////////////////////////////////////////////////////////////////////&#10;//////////////////////////////////////bu6v/X0sf/t7Kr/56el/+Xl5f/l5eX/5GRkf+X&#10;nqX/t8LH/9zl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r/0szM/8zMzP/MzMz/zMzM/8zS4f/2////////////////&#10;////////////////////////////////////////////////////////////////////////////&#10;///l18z/zMzM/8zMzP/MzMz/zMfS/+X2////////////////////////////////////////////&#10;//////////////////////9sbGz/AAAA/wAAAP8AAAD/AAAA/zExMf+wsL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M&#10;kf8AAAD/AAAA/wAAAP8AAAD/AABA/8fz////////////////////////////////////////////&#10;///////////////////////////////////////////////z/5EtAP8AAAD/AAAA/wAAAP8AAAD/&#10;icfu/////////////////////////////////////////////////////////////////+Tk5P8I&#10;CAj/AAAA/zExMf+wsL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46Ojv+wsL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7y8v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6ioqP8rKyv/AQEB/8TEx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HR0f/AAAA/wAAAP8AAAD/RER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aWlv8AAAD/AAAA/wAAAP8BAQH/xMT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x0d&#10;Hf8AAAD/AAAA/wAAAP9ERE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lpaW/wAAAP8AAAD/AAAA/wEBAf/ExM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fn/HR0d/wAAAP8AAAD/AAAA/0RER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v/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Wlpb/AAAA&#10;/wAAAP8AAAD/AQEB/8TE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+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f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dHR3/AAAA/wAAAP8AAAD/RER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z/0vv/////////////////////////////////////////////&#10;//////////////////////////////////////////////v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aWlv8AAAD/AAAA/wAAAP8BAQH/xMT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AP9Q&#10;cIH/iYmJ/4mJif+JiYn/iYmJ/4mJif+JiYn/iYmJ/4mJif+JiYn/iYmJ/4mJif+JiYn/iYmJ/4mJ&#10;if+JiYn/iYmJ/4mJev9AA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x0dHf8AAAD/&#10;AAAA/wAAAP9ERE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AA/wAAAP8AAAD/AAAA/wAAAP8AAAD/AAAA&#10;/wAAAP8AAAD/AAAA/wAAAP8AAAD/AAAA/wAAAP8AAAD/AAAA/wAAAP8AAAD/AAAA/wAA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paW/wAAAP8AAAD/AAAA/wEBAf/ExM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v7+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AD/AAAA/wAAAP8AAAD/AAAA/wAAAP8AAAD/AAAA/wAAAP8AAAD/AAAA/wAAAP8A&#10;AAD/AAAA/wAAAP8AAAD/AAAA/wAAAP8AAAD/AA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HR0d/wAAAP8AAAD/AQEB/3l5e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AP8AAAD/AAAA/wAA&#10;AP8AAAD/AAAA/wAAAP8AAAD/AAAA/wAAAP8AAAD/AAAA/wAAAP8AAAD/AAAA/wAAAP8AAAD/AAAA&#10;/wAAAP8AA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Wlpb/AQEB/0RERP/E&#10;xM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wAAAP8AAAD/AAAA/wAAAP8AAAD/AAAA/wAAAP8AAAD/&#10;AAAA/wAAAP8AAAD/AAAA/wAAAP8AAAD/AAAA/wAAAP8AAAD/AAAA/wAA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/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v7+//7+/v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C3/t+Hu//bz7v/u7u7/7u7u/+7u7v/u7u7/7u7u/+7u7v/u7u7/7u7u/+7u7v/u7u7/7u7u/+7u&#10;7v/u7u7/7u7u/+7u8//28+H/iU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+//7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7//v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v/+//7//v/+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+//7//v/+//7//v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7//v/+//7//v/+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v/+&#10;//7//v/+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+//7//v/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r/0szM/8zMzP/MzMz/zMzM/8zS4f/2////////////////////////////&#10;///////////////////////////////////////////////////////////////////l18z/zMzM&#10;/8zMzP/MzMz/zMfS/+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Mkf8AAAD/AAAA&#10;/wAAAP8AAAD/AABA/8fz////////////////////////////////////////////////////////&#10;///////////////////////////////////z/5EtAP8AAAD/AAAA/wAAAP8AAAD/icf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x/P/////////////////////////////////////////////////////&#10;//////////////////////////////////////P/l1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16X/AAAA/wAAAP8AAAD/AAAA/wAAZ//S9v//////&#10;////////////////////////////////////////////////////////////////////////////&#10;////////8/+eXAD/AAAA/wAAAP8AAAD/AAAA/5fS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f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z/0vv/////////////////////////////////////////////////////////&#10;//////////////////////////////////v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AP9QcIH/iYmJ/4mJ&#10;if+JiYn/iYmJ/4mJif+JiYn/iYmJ/4mJif+JiYn/iYmJ/4mJif+JiYn/iYmJ/4mJif+JiYn/iYmJ&#10;/4mJev9AA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wAAAP8AAAD/AAAA/wAAAP8AAAD/AAAA/wAAAP8AAAD/&#10;AAAA/wAAAP8AAAD/AAAA/wAAAP8AAAD/AAAA/wAAAP8AAAD/AAAA/wAA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AD/AAAA/wAAAP8AAAD/AAAA/wAAAP8AAAD/AAAA/wAAAP8AAAD/AAAA/wAAAP8AAAD/AAAA/wAA&#10;AP8AAAD/AAAA/wAAAP8AAAD/AA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AP8AAAD/AAAA/wAAAP8AAAD/AAAA&#10;/wAAAP8AAAD/AAAA/wAAAP8AAAD/AAAA/wAAAP8AAAD/AAAA/wAAAP8AAAD/AAAA/wAAAP8AA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C3/t+Hu//bz&#10;7v/u7u7/7u7u/+7u7v/u7u7/7u7u/+7u7v/u7u7/7u7u/+7u7v/u7u7/7u7u/+7u7v/u7u7/7u7u&#10;/+7u8//28+H/iU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D/x/P/////////////////////////////////////////////////////////////////&#10;//////////////////////////P/l1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16X/AAAA/wAAAP8AAAD/AAAA/wAAZ//S9v//////////////////&#10;////////////////////////////////////////////////////////////////////////8/+e&#10;XAD/AAAA/wAAAP8AAAD/AAAA/5fS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">
                <v:group id="Group 67" o:spid="_x0000_s1027" style="position:absolute;left:315;top:700;width:8060;height:8001" coordsize="8064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shape id="Picture 68" o:spid="_x0000_s1028" type="#_x0000_t75" style="position:absolute;width:8064;height:8001;rotation:3979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">
                    <v:imagedata r:id="rId23" o:title=""/>
                  </v:shape>
                  <v:rect id="Rectangle 69" o:spid="_x0000_s1029" style="position:absolute;left:5465;top:3153;width:2248;height:1898;rotation:-671603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" fillcolor="white [3212]" stroked="f" strokeweight="2pt"/>
                </v:group>
                <v:shape id="Freeform 71" o:spid="_x0000_s1030" style="position:absolute;left:5675;top:1962;width:8172;height:4248;rotation:-3982378fd;visibility:visible;mso-wrap-style:square;v-text-anchor:middle" coordsize="819268,42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" path="m,426008c87078,349618,356949,213210,493494,142209,630039,71208,749068,62400,819268,e" filled="f" strokecolor="gray [1629]" strokeweight="3pt">
                  <v:path arrowok="t" o:connecttype="custom" o:connectlocs="0,424815;492275,141811;817245,0" o:connectangles="0,0,0"/>
                </v:shape>
                <v:line id="Straight Connector 72" o:spid="_x0000_s1031" style="position:absolute;flip:y;visibility:visible;mso-wrap-style:square" from="5885,4169" to="9276,5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" strokecolor="gray [1629]" strokeweight="1.5pt"/>
                <w10:wrap type="through"/>
              </v:group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4499" w:tblpY="150"/>
        <w:tblW w:w="0" w:type="auto"/>
        <w:tblLook w:val="04A0" w:firstRow="1" w:lastRow="0" w:firstColumn="1" w:lastColumn="0" w:noHBand="0" w:noVBand="1"/>
      </w:tblPr>
      <w:tblGrid>
        <w:gridCol w:w="4751"/>
        <w:gridCol w:w="1325"/>
      </w:tblGrid>
      <w:tr w:rsidR="00DD456D" w:rsidRPr="004055C7" w14:paraId="5E2EF381" w14:textId="77777777" w:rsidTr="00DD456D">
        <w:tc>
          <w:tcPr>
            <w:tcW w:w="4751" w:type="dxa"/>
          </w:tcPr>
          <w:p w14:paraId="60050414" w14:textId="77777777" w:rsidR="00DD456D" w:rsidRPr="004055C7" w:rsidRDefault="00DD456D" w:rsidP="00DD456D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325" w:type="dxa"/>
            <w:vAlign w:val="center"/>
          </w:tcPr>
          <w:p w14:paraId="3B7A4ED4" w14:textId="77777777" w:rsidR="00DD456D" w:rsidRPr="004055C7" w:rsidRDefault="00DD456D" w:rsidP="00DD456D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DD456D" w:rsidRPr="004055C7" w14:paraId="3586783B" w14:textId="77777777" w:rsidTr="00DD456D">
        <w:tc>
          <w:tcPr>
            <w:tcW w:w="4751" w:type="dxa"/>
            <w:vAlign w:val="center"/>
          </w:tcPr>
          <w:p w14:paraId="4A40898F" w14:textId="74C7E3A0" w:rsidR="00DD456D" w:rsidRPr="004055C7" w:rsidRDefault="00DD456D" w:rsidP="00DD456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carboxylate (anionic) group will lose its charge</w:t>
            </w:r>
          </w:p>
        </w:tc>
        <w:tc>
          <w:tcPr>
            <w:tcW w:w="1325" w:type="dxa"/>
            <w:vAlign w:val="center"/>
          </w:tcPr>
          <w:p w14:paraId="28EA09CB" w14:textId="77777777" w:rsidR="00DD456D" w:rsidRPr="004055C7" w:rsidRDefault="00DD456D" w:rsidP="00DD456D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DD456D" w:rsidRPr="004055C7" w14:paraId="17AC5EDB" w14:textId="77777777" w:rsidTr="00DD456D">
        <w:tc>
          <w:tcPr>
            <w:tcW w:w="4751" w:type="dxa"/>
            <w:vAlign w:val="center"/>
          </w:tcPr>
          <w:p w14:paraId="02BF2DDA" w14:textId="33746EA2" w:rsidR="00DD456D" w:rsidRPr="004055C7" w:rsidRDefault="00DD456D" w:rsidP="00DD456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shown by correct diagram</w:t>
            </w:r>
          </w:p>
        </w:tc>
        <w:tc>
          <w:tcPr>
            <w:tcW w:w="1325" w:type="dxa"/>
            <w:vAlign w:val="center"/>
          </w:tcPr>
          <w:p w14:paraId="7B4EC36E" w14:textId="77777777" w:rsidR="00DD456D" w:rsidRPr="004055C7" w:rsidRDefault="00DD456D" w:rsidP="00DD456D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DD456D" w:rsidRPr="004055C7" w14:paraId="3213877D" w14:textId="77777777" w:rsidTr="00DD456D">
        <w:tc>
          <w:tcPr>
            <w:tcW w:w="4751" w:type="dxa"/>
            <w:vAlign w:val="center"/>
          </w:tcPr>
          <w:p w14:paraId="4ABFC6C2" w14:textId="14C4F9EC" w:rsidR="00DD456D" w:rsidRPr="004055C7" w:rsidRDefault="00DD456D" w:rsidP="00DD456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therefore no longer an ion / only dipole-dipole (or ion-dipole) forces would be present</w:t>
            </w:r>
          </w:p>
        </w:tc>
        <w:tc>
          <w:tcPr>
            <w:tcW w:w="1325" w:type="dxa"/>
            <w:vAlign w:val="center"/>
          </w:tcPr>
          <w:p w14:paraId="3A38DA17" w14:textId="77777777" w:rsidR="00DD456D" w:rsidRPr="004055C7" w:rsidRDefault="00DD456D" w:rsidP="00DD456D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DD456D" w:rsidRPr="004055C7" w14:paraId="7F529BB7" w14:textId="77777777" w:rsidTr="00DD456D">
        <w:trPr>
          <w:trHeight w:val="75"/>
        </w:trPr>
        <w:tc>
          <w:tcPr>
            <w:tcW w:w="4751" w:type="dxa"/>
            <w:vAlign w:val="center"/>
          </w:tcPr>
          <w:p w14:paraId="324185CD" w14:textId="77777777" w:rsidR="00DD456D" w:rsidRPr="004055C7" w:rsidRDefault="00DD456D" w:rsidP="00DD456D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325" w:type="dxa"/>
            <w:vAlign w:val="center"/>
          </w:tcPr>
          <w:p w14:paraId="16B6D694" w14:textId="77777777" w:rsidR="00DD456D" w:rsidRPr="004055C7" w:rsidRDefault="00DD456D" w:rsidP="00DD456D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5EFEEB02" w14:textId="3D4509F1" w:rsidR="00DD456D" w:rsidRPr="004055C7" w:rsidRDefault="00DD456D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748A9ED0" w14:textId="1B074367" w:rsidR="00DD456D" w:rsidRPr="004055C7" w:rsidRDefault="00DD456D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04FB91C5" w14:textId="77777777" w:rsidR="00DD456D" w:rsidRPr="004055C7" w:rsidRDefault="00DD456D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4213DDF3" w14:textId="77777777" w:rsidR="00DD456D" w:rsidRPr="004055C7" w:rsidRDefault="00DD456D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0F3693A3" w14:textId="77777777" w:rsidR="00DD456D" w:rsidRPr="004055C7" w:rsidRDefault="00DD456D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7D8C9CD0" w14:textId="6971B254" w:rsidR="003E5356" w:rsidRPr="004055C7" w:rsidRDefault="003E5356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502D004F" w14:textId="77777777" w:rsidR="003E5356" w:rsidRPr="004055C7" w:rsidRDefault="003E5356">
      <w:pPr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br w:type="page"/>
      </w:r>
    </w:p>
    <w:p w14:paraId="56E8DC55" w14:textId="77DB78C2" w:rsidR="00B0235D" w:rsidRPr="004055C7" w:rsidRDefault="00B0235D" w:rsidP="00B0235D">
      <w:pPr>
        <w:ind w:left="144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lastRenderedPageBreak/>
        <w:t>(ii)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  <w:t>Explain briefly why an alteration in the strength of this bonding may affect the function of the protein molec</w:t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ule. </w:t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29207F"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ab/>
      </w:r>
      <w:r w:rsidR="001C163E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 xml:space="preserve">  </w:t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  <w:t>(3 marks)</w:t>
      </w:r>
    </w:p>
    <w:p w14:paraId="0F2E8E06" w14:textId="77777777" w:rsidR="00B0235D" w:rsidRPr="004055C7" w:rsidRDefault="00B0235D" w:rsidP="00B0235D">
      <w:pPr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tbl>
      <w:tblPr>
        <w:tblStyle w:val="TableGrid"/>
        <w:tblW w:w="9639" w:type="dxa"/>
        <w:tblInd w:w="108" w:type="dxa"/>
        <w:tblLook w:val="04A0" w:firstRow="1" w:lastRow="0" w:firstColumn="1" w:lastColumn="0" w:noHBand="0" w:noVBand="1"/>
      </w:tblPr>
      <w:tblGrid>
        <w:gridCol w:w="8222"/>
        <w:gridCol w:w="1417"/>
      </w:tblGrid>
      <w:tr w:rsidR="003C44C6" w:rsidRPr="004055C7" w14:paraId="48CEE32F" w14:textId="77777777" w:rsidTr="003C44C6">
        <w:tc>
          <w:tcPr>
            <w:tcW w:w="8222" w:type="dxa"/>
          </w:tcPr>
          <w:p w14:paraId="4E3E74EE" w14:textId="77777777" w:rsidR="00021950" w:rsidRPr="004055C7" w:rsidRDefault="00021950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417" w:type="dxa"/>
            <w:vAlign w:val="center"/>
          </w:tcPr>
          <w:p w14:paraId="4D18BB1B" w14:textId="77777777" w:rsidR="00021950" w:rsidRPr="004055C7" w:rsidRDefault="00021950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3C44C6" w:rsidRPr="004055C7" w14:paraId="64FFDA2D" w14:textId="77777777" w:rsidTr="003C44C6">
        <w:tc>
          <w:tcPr>
            <w:tcW w:w="8222" w:type="dxa"/>
            <w:vAlign w:val="center"/>
          </w:tcPr>
          <w:p w14:paraId="43EE5CE3" w14:textId="4A0B2856" w:rsidR="00021950" w:rsidRPr="004055C7" w:rsidRDefault="007F7D53" w:rsidP="007F7D5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The function of the protein molecule is (often) dependent on its tertiary structure </w:t>
            </w:r>
          </w:p>
        </w:tc>
        <w:tc>
          <w:tcPr>
            <w:tcW w:w="1417" w:type="dxa"/>
            <w:vAlign w:val="center"/>
          </w:tcPr>
          <w:p w14:paraId="2A6E5000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3C44C6" w:rsidRPr="004055C7" w14:paraId="5CC44A6B" w14:textId="77777777" w:rsidTr="003C44C6">
        <w:tc>
          <w:tcPr>
            <w:tcW w:w="8222" w:type="dxa"/>
            <w:vAlign w:val="center"/>
          </w:tcPr>
          <w:p w14:paraId="4661E9CE" w14:textId="0AAB02F3" w:rsidR="00021950" w:rsidRPr="004055C7" w:rsidRDefault="007F7D53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The tertiary structure of the protein is </w:t>
            </w:r>
            <w:r w:rsidR="00B130BF" w:rsidRPr="004055C7">
              <w:rPr>
                <w:rFonts w:ascii="Arial" w:hAnsi="Arial" w:cs="Arial"/>
                <w:sz w:val="22"/>
                <w:szCs w:val="22"/>
                <w:lang w:val="en-AU"/>
              </w:rPr>
              <w:t>held in place by these intermolecular bonds</w:t>
            </w:r>
          </w:p>
        </w:tc>
        <w:tc>
          <w:tcPr>
            <w:tcW w:w="1417" w:type="dxa"/>
            <w:vAlign w:val="center"/>
          </w:tcPr>
          <w:p w14:paraId="35536E89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3C44C6" w:rsidRPr="004055C7" w14:paraId="4B91AE09" w14:textId="77777777" w:rsidTr="003C44C6">
        <w:tc>
          <w:tcPr>
            <w:tcW w:w="8222" w:type="dxa"/>
            <w:vAlign w:val="center"/>
          </w:tcPr>
          <w:p w14:paraId="7167E41A" w14:textId="66A70A50" w:rsidR="00021950" w:rsidRPr="004055C7" w:rsidRDefault="00B130BF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If the strength of this bonding reduces, the tertiary structure might change (thus affecting the function of the protein)</w:t>
            </w:r>
          </w:p>
        </w:tc>
        <w:tc>
          <w:tcPr>
            <w:tcW w:w="1417" w:type="dxa"/>
            <w:vAlign w:val="center"/>
          </w:tcPr>
          <w:p w14:paraId="39A6B59A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3C44C6" w:rsidRPr="004055C7" w14:paraId="7B428B7F" w14:textId="77777777" w:rsidTr="003C44C6">
        <w:trPr>
          <w:trHeight w:val="75"/>
        </w:trPr>
        <w:tc>
          <w:tcPr>
            <w:tcW w:w="8222" w:type="dxa"/>
            <w:vAlign w:val="center"/>
          </w:tcPr>
          <w:p w14:paraId="2ECE67FC" w14:textId="77777777" w:rsidR="00021950" w:rsidRPr="004055C7" w:rsidRDefault="00021950" w:rsidP="00021950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417" w:type="dxa"/>
            <w:vAlign w:val="center"/>
          </w:tcPr>
          <w:p w14:paraId="3F780AC9" w14:textId="77777777" w:rsidR="00021950" w:rsidRPr="004055C7" w:rsidRDefault="00021950" w:rsidP="0002195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080B2458" w14:textId="77777777" w:rsidR="00B0235D" w:rsidRPr="004055C7" w:rsidRDefault="00B0235D" w:rsidP="00B0235D">
      <w:pPr>
        <w:ind w:left="720" w:hanging="720"/>
        <w:rPr>
          <w:rFonts w:ascii="Arial" w:eastAsia="Times New Roman" w:hAnsi="Arial" w:cs="Arial"/>
          <w:color w:val="333333"/>
          <w:sz w:val="22"/>
          <w:szCs w:val="22"/>
          <w:lang w:val="en-AU" w:eastAsia="en-AU"/>
        </w:rPr>
      </w:pPr>
    </w:p>
    <w:p w14:paraId="108A77F6" w14:textId="5CD8F969" w:rsidR="00271386" w:rsidRPr="004055C7" w:rsidRDefault="00985B65" w:rsidP="003C20F2">
      <w:pPr>
        <w:pStyle w:val="00shortanswerheading"/>
        <w:tabs>
          <w:tab w:val="clear" w:pos="9637"/>
          <w:tab w:val="right" w:pos="9026"/>
        </w:tabs>
      </w:pPr>
      <w:r w:rsidRPr="004055C7">
        <w:t>Question 30</w:t>
      </w:r>
      <w:r w:rsidR="00423AB1" w:rsidRPr="004055C7">
        <w:tab/>
      </w:r>
      <w:r w:rsidR="00432F94" w:rsidRPr="004055C7">
        <w:t xml:space="preserve"> </w:t>
      </w:r>
      <w:r w:rsidR="00DE2E31">
        <w:t>(11</w:t>
      </w:r>
      <w:r w:rsidR="00271386" w:rsidRPr="004055C7">
        <w:t xml:space="preserve"> marks)</w:t>
      </w:r>
    </w:p>
    <w:p w14:paraId="2B9B30E2" w14:textId="77777777" w:rsidR="00271386" w:rsidRPr="004055C7" w:rsidRDefault="00271386" w:rsidP="00733D70">
      <w:pPr>
        <w:rPr>
          <w:rFonts w:ascii="Arial" w:hAnsi="Arial" w:cs="Arial"/>
          <w:sz w:val="22"/>
          <w:szCs w:val="22"/>
          <w:lang w:val="en-AU"/>
        </w:rPr>
      </w:pPr>
    </w:p>
    <w:tbl>
      <w:tblPr>
        <w:tblW w:w="9642" w:type="dxa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46"/>
        <w:gridCol w:w="1584"/>
        <w:gridCol w:w="3402"/>
        <w:gridCol w:w="4110"/>
      </w:tblGrid>
      <w:tr w:rsidR="003C44C6" w:rsidRPr="004055C7" w14:paraId="6D30FE84" w14:textId="77777777" w:rsidTr="003C44C6">
        <w:trPr>
          <w:cantSplit/>
          <w:trHeight w:val="354"/>
        </w:trPr>
        <w:tc>
          <w:tcPr>
            <w:tcW w:w="546" w:type="dxa"/>
            <w:tcBorders>
              <w:bottom w:val="single" w:sz="4" w:space="0" w:color="auto"/>
            </w:tcBorders>
          </w:tcPr>
          <w:p w14:paraId="7BAF2AA2" w14:textId="77777777" w:rsidR="00271386" w:rsidRPr="004055C7" w:rsidRDefault="00271386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1584" w:type="dxa"/>
            <w:tcBorders>
              <w:bottom w:val="single" w:sz="4" w:space="0" w:color="auto"/>
            </w:tcBorders>
            <w:vAlign w:val="center"/>
          </w:tcPr>
          <w:p w14:paraId="0A039592" w14:textId="77777777" w:rsidR="00271386" w:rsidRPr="004055C7" w:rsidRDefault="00271386" w:rsidP="00733D7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Compounds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68DBA4F" w14:textId="77777777" w:rsidR="00271386" w:rsidRPr="004055C7" w:rsidRDefault="00271386" w:rsidP="00733D7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 of Test</w:t>
            </w:r>
          </w:p>
        </w:tc>
        <w:tc>
          <w:tcPr>
            <w:tcW w:w="4110" w:type="dxa"/>
            <w:tcBorders>
              <w:bottom w:val="single" w:sz="4" w:space="0" w:color="auto"/>
            </w:tcBorders>
            <w:vAlign w:val="center"/>
          </w:tcPr>
          <w:p w14:paraId="46315259" w14:textId="77777777" w:rsidR="00271386" w:rsidRPr="004055C7" w:rsidRDefault="00271386" w:rsidP="00733D7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Observations</w:t>
            </w:r>
          </w:p>
        </w:tc>
      </w:tr>
      <w:tr w:rsidR="003C44C6" w:rsidRPr="004055C7" w14:paraId="087F0851" w14:textId="77777777" w:rsidTr="003C44C6">
        <w:trPr>
          <w:cantSplit/>
          <w:trHeight w:val="912"/>
        </w:trPr>
        <w:tc>
          <w:tcPr>
            <w:tcW w:w="546" w:type="dxa"/>
            <w:vMerge w:val="restart"/>
            <w:vAlign w:val="center"/>
          </w:tcPr>
          <w:p w14:paraId="0BA0F429" w14:textId="3D160041" w:rsidR="00E70F26" w:rsidRPr="004055C7" w:rsidRDefault="00E70F26" w:rsidP="00733D7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(a)</w:t>
            </w:r>
          </w:p>
        </w:tc>
        <w:tc>
          <w:tcPr>
            <w:tcW w:w="1584" w:type="dxa"/>
            <w:tcBorders>
              <w:bottom w:val="dotted" w:sz="4" w:space="0" w:color="auto"/>
            </w:tcBorders>
            <w:vAlign w:val="center"/>
          </w:tcPr>
          <w:p w14:paraId="38C37314" w14:textId="0F1AC614" w:rsidR="00E70F26" w:rsidRPr="004055C7" w:rsidRDefault="001A08B5" w:rsidP="00733D7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butan</w:t>
            </w:r>
            <w:r w:rsidR="00F82234" w:rsidRPr="004055C7">
              <w:rPr>
                <w:rFonts w:ascii="Arial" w:hAnsi="Arial" w:cs="Arial"/>
                <w:sz w:val="22"/>
                <w:szCs w:val="22"/>
                <w:lang w:val="en-AU"/>
              </w:rPr>
              <w:t>-1-ol</w:t>
            </w:r>
          </w:p>
        </w:tc>
        <w:tc>
          <w:tcPr>
            <w:tcW w:w="3402" w:type="dxa"/>
            <w:vMerge w:val="restart"/>
          </w:tcPr>
          <w:p w14:paraId="21ED88A4" w14:textId="4D473D99" w:rsidR="00E70F26" w:rsidRPr="004055C7" w:rsidRDefault="00F82234" w:rsidP="00733D70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either:</w:t>
            </w:r>
            <w:r w:rsidR="007E4F2C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Add a solution of acidified potassium permanganate to both substances (and warm)</w:t>
            </w:r>
          </w:p>
          <w:p w14:paraId="3D22AA38" w14:textId="714F140C" w:rsidR="00F82234" w:rsidRPr="004055C7" w:rsidRDefault="00F82234" w:rsidP="00733D70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or</w:t>
            </w:r>
            <w:r w:rsidR="007E4F2C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: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Add a solution</w:t>
            </w:r>
            <w:r w:rsidR="003C44C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of acidified sodium/potassium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dichromate to both substances (and warm)</w:t>
            </w:r>
          </w:p>
        </w:tc>
        <w:tc>
          <w:tcPr>
            <w:tcW w:w="4110" w:type="dxa"/>
          </w:tcPr>
          <w:p w14:paraId="4F75958C" w14:textId="1460F9E9" w:rsidR="00F82234" w:rsidRPr="004055C7" w:rsidRDefault="00B862DC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butan</w:t>
            </w:r>
            <w:r w:rsidR="000D7BD7" w:rsidRPr="004055C7">
              <w:rPr>
                <w:rFonts w:ascii="Arial" w:hAnsi="Arial" w:cs="Arial"/>
                <w:sz w:val="22"/>
                <w:szCs w:val="22"/>
                <w:lang w:val="en-AU"/>
              </w:rPr>
              <w:t>-1-ol</w:t>
            </w:r>
          </w:p>
          <w:p w14:paraId="6CF6EBF5" w14:textId="54DF0B61" w:rsidR="00F82234" w:rsidRPr="004055C7" w:rsidRDefault="003C44C6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either: </w:t>
            </w:r>
            <w:r w:rsidR="00F82234" w:rsidRPr="004055C7">
              <w:rPr>
                <w:rFonts w:ascii="Arial" w:hAnsi="Arial" w:cs="Arial"/>
                <w:sz w:val="22"/>
                <w:szCs w:val="22"/>
                <w:lang w:val="en-AU"/>
              </w:rPr>
              <w:t>purple colour fades</w:t>
            </w:r>
          </w:p>
          <w:p w14:paraId="75E90C05" w14:textId="53AAA73F" w:rsidR="00F82234" w:rsidRPr="004055C7" w:rsidRDefault="00F82234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or:</w:t>
            </w:r>
            <w:r w:rsidR="003C44C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orange solution turns (deep) green</w:t>
            </w:r>
          </w:p>
        </w:tc>
      </w:tr>
      <w:tr w:rsidR="003C44C6" w:rsidRPr="004055C7" w14:paraId="02F3D53E" w14:textId="77777777" w:rsidTr="003C44C6">
        <w:trPr>
          <w:cantSplit/>
          <w:trHeight w:val="744"/>
        </w:trPr>
        <w:tc>
          <w:tcPr>
            <w:tcW w:w="546" w:type="dxa"/>
            <w:vMerge/>
            <w:vAlign w:val="center"/>
          </w:tcPr>
          <w:p w14:paraId="0C6EBF81" w14:textId="20BC25BD" w:rsidR="00E70F26" w:rsidRPr="004055C7" w:rsidRDefault="00E70F26" w:rsidP="00733D7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1584" w:type="dxa"/>
            <w:tcBorders>
              <w:top w:val="dotted" w:sz="4" w:space="0" w:color="auto"/>
            </w:tcBorders>
            <w:vAlign w:val="center"/>
          </w:tcPr>
          <w:p w14:paraId="0FB5748F" w14:textId="58EB219E" w:rsidR="00E70F26" w:rsidRPr="004055C7" w:rsidRDefault="00F82234" w:rsidP="00733D70">
            <w:pPr>
              <w:jc w:val="center"/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methylpropan-2-ol</w:t>
            </w:r>
          </w:p>
        </w:tc>
        <w:tc>
          <w:tcPr>
            <w:tcW w:w="3402" w:type="dxa"/>
            <w:vMerge/>
          </w:tcPr>
          <w:p w14:paraId="3F454A5F" w14:textId="77777777" w:rsidR="00E70F26" w:rsidRPr="004055C7" w:rsidRDefault="00E70F26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4110" w:type="dxa"/>
          </w:tcPr>
          <w:p w14:paraId="0DB8A049" w14:textId="77777777" w:rsidR="00E70F26" w:rsidRPr="004055C7" w:rsidRDefault="000D7BD7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methylpropan-2-ol</w:t>
            </w:r>
          </w:p>
          <w:p w14:paraId="7EE9BF45" w14:textId="77777777" w:rsidR="00F82234" w:rsidRPr="004055C7" w:rsidRDefault="00F82234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6042EFBB" w14:textId="685BC774" w:rsidR="00F82234" w:rsidRPr="004055C7" w:rsidRDefault="00F82234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No visible change</w:t>
            </w:r>
          </w:p>
        </w:tc>
      </w:tr>
      <w:tr w:rsidR="00A30786" w:rsidRPr="004055C7" w14:paraId="4A2D0A66" w14:textId="77777777" w:rsidTr="00572EE8">
        <w:trPr>
          <w:cantSplit/>
          <w:trHeight w:val="617"/>
        </w:trPr>
        <w:tc>
          <w:tcPr>
            <w:tcW w:w="546" w:type="dxa"/>
            <w:vMerge/>
          </w:tcPr>
          <w:p w14:paraId="21262589" w14:textId="77777777" w:rsidR="00E70F26" w:rsidRPr="004055C7" w:rsidRDefault="00E70F26" w:rsidP="00733D7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9096" w:type="dxa"/>
            <w:gridSpan w:val="3"/>
            <w:tcBorders>
              <w:top w:val="dotted" w:sz="4" w:space="0" w:color="auto"/>
            </w:tcBorders>
          </w:tcPr>
          <w:p w14:paraId="7F46742F" w14:textId="27BEFDC9" w:rsidR="00F82234" w:rsidRPr="004055C7" w:rsidRDefault="0007608B" w:rsidP="00D60CE2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either: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8576B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5 </w:t>
            </w:r>
            <w:r w:rsidR="00F82234"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="00684540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684540"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="00684540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684540"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="00684540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006212"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="00006212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006212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OH + </w:t>
            </w:r>
            <w:r w:rsidR="00D60CE2" w:rsidRPr="004055C7">
              <w:rPr>
                <w:rFonts w:ascii="Arial" w:hAnsi="Arial" w:cs="Arial"/>
                <w:sz w:val="22"/>
                <w:szCs w:val="22"/>
                <w:lang w:val="en-AU"/>
              </w:rPr>
              <w:t>4 MnO</w:t>
            </w:r>
            <w:r w:rsidR="00D60CE2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4</w:t>
            </w:r>
            <w:r w:rsidR="00D47DD4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–</w:t>
            </w:r>
            <w:r w:rsidR="00D60CE2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="00D60CE2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+ </w:t>
            </w:r>
            <w:r w:rsidR="007D4DA7" w:rsidRPr="004055C7">
              <w:rPr>
                <w:rFonts w:ascii="Arial" w:hAnsi="Arial" w:cs="Arial"/>
                <w:sz w:val="22"/>
                <w:szCs w:val="22"/>
                <w:lang w:val="en-AU"/>
              </w:rPr>
              <w:t>12 H</w:t>
            </w:r>
            <w:r w:rsidR="007D4DA7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="007D4DA7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7D4DA7"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="007D4DA7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4B1DE9" w:rsidRPr="004055C7">
              <w:rPr>
                <w:rFonts w:ascii="Arial" w:hAnsi="Arial" w:cs="Arial"/>
                <w:sz w:val="22"/>
                <w:szCs w:val="22"/>
                <w:lang w:val="en-AU"/>
              </w:rPr>
              <w:t>5 CH</w:t>
            </w:r>
            <w:r w:rsidR="004B1DE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4B1DE9"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="004B1DE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4B1DE9"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="004B1DE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4B1DE9"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  <w:r w:rsidR="00AB6F3A"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="004B1DE9" w:rsidRPr="004055C7">
              <w:rPr>
                <w:rFonts w:ascii="Arial" w:hAnsi="Arial" w:cs="Arial"/>
                <w:sz w:val="22"/>
                <w:szCs w:val="22"/>
                <w:lang w:val="en-AU"/>
              </w:rPr>
              <w:t>OH</w:t>
            </w:r>
            <w:r w:rsidR="00AB6F3A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+ </w:t>
            </w:r>
            <w:r w:rsidR="00A333AB" w:rsidRPr="004055C7">
              <w:rPr>
                <w:rFonts w:ascii="Arial" w:hAnsi="Arial" w:cs="Arial"/>
                <w:sz w:val="22"/>
                <w:szCs w:val="22"/>
                <w:lang w:val="en-AU"/>
              </w:rPr>
              <w:t>4 Mn</w:t>
            </w:r>
            <w:r w:rsidR="00A333AB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2+</w:t>
            </w:r>
            <w:r w:rsidR="00A333AB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+ </w:t>
            </w:r>
            <w:r w:rsidR="00535E7D" w:rsidRPr="004055C7">
              <w:rPr>
                <w:rFonts w:ascii="Arial" w:hAnsi="Arial" w:cs="Arial"/>
                <w:sz w:val="22"/>
                <w:szCs w:val="22"/>
                <w:lang w:val="en-AU"/>
              </w:rPr>
              <w:t>11 H</w:t>
            </w:r>
            <w:r w:rsidR="00535E7D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535E7D"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</w:p>
          <w:p w14:paraId="1F33F808" w14:textId="213F2131" w:rsidR="0007608B" w:rsidRPr="004055C7" w:rsidRDefault="0007608B" w:rsidP="0007608B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or: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F903B3" w:rsidRPr="004055C7">
              <w:rPr>
                <w:rFonts w:ascii="Arial" w:hAnsi="Arial" w:cs="Arial"/>
                <w:sz w:val="22"/>
                <w:szCs w:val="22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OH + </w:t>
            </w:r>
            <w:r w:rsidR="00A55722" w:rsidRPr="004055C7">
              <w:rPr>
                <w:rFonts w:ascii="Arial" w:hAnsi="Arial" w:cs="Arial"/>
                <w:sz w:val="22"/>
                <w:szCs w:val="22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A55722" w:rsidRPr="004055C7">
              <w:rPr>
                <w:rFonts w:ascii="Arial" w:hAnsi="Arial" w:cs="Arial"/>
                <w:sz w:val="22"/>
                <w:szCs w:val="22"/>
                <w:lang w:val="en-AU"/>
              </w:rPr>
              <w:t>Cr</w:t>
            </w:r>
            <w:r w:rsidR="00A55722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="00A55722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7</w:t>
            </w:r>
            <w:r w:rsidR="00A55722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2–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+ </w:t>
            </w:r>
            <w:r w:rsidR="00A55722" w:rsidRPr="004055C7">
              <w:rPr>
                <w:rFonts w:ascii="Arial" w:hAnsi="Arial" w:cs="Arial"/>
                <w:sz w:val="22"/>
                <w:szCs w:val="22"/>
                <w:lang w:val="en-AU"/>
              </w:rPr>
              <w:t>16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H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A55722" w:rsidRPr="004055C7">
              <w:rPr>
                <w:rFonts w:ascii="Arial" w:hAnsi="Arial" w:cs="Arial"/>
                <w:sz w:val="22"/>
                <w:szCs w:val="22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COOH + 4 </w:t>
            </w:r>
            <w:r w:rsidR="00A55722" w:rsidRPr="004055C7">
              <w:rPr>
                <w:rFonts w:ascii="Arial" w:hAnsi="Arial" w:cs="Arial"/>
                <w:sz w:val="22"/>
                <w:szCs w:val="22"/>
                <w:lang w:val="en-AU"/>
              </w:rPr>
              <w:t>Cr</w:t>
            </w:r>
            <w:r w:rsidR="00A55722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+ 11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</w:p>
          <w:p w14:paraId="262A31A8" w14:textId="066F389B" w:rsidR="0007608B" w:rsidRPr="004055C7" w:rsidRDefault="00A55722" w:rsidP="00D60CE2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or accept equations to produce the aldehyde:</w:t>
            </w:r>
          </w:p>
          <w:p w14:paraId="3814830C" w14:textId="1D4D8E2B" w:rsidR="00A55722" w:rsidRPr="004055C7" w:rsidRDefault="00A55722" w:rsidP="00A55722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either: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5 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OH + </w:t>
            </w:r>
            <w:r w:rsidR="00CB4C90" w:rsidRPr="004055C7">
              <w:rPr>
                <w:rFonts w:ascii="Arial" w:hAnsi="Arial" w:cs="Arial"/>
                <w:sz w:val="22"/>
                <w:szCs w:val="22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MnO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4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–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+ </w:t>
            </w:r>
            <w:r w:rsidR="001C5088" w:rsidRPr="004055C7">
              <w:rPr>
                <w:rFonts w:ascii="Arial" w:hAnsi="Arial" w:cs="Arial"/>
                <w:sz w:val="22"/>
                <w:szCs w:val="22"/>
                <w:lang w:val="en-AU"/>
              </w:rPr>
              <w:t>6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H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5 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  <w:r w:rsidR="00CB4C90" w:rsidRPr="004055C7">
              <w:rPr>
                <w:rFonts w:ascii="Arial" w:hAnsi="Arial" w:cs="Arial"/>
                <w:sz w:val="22"/>
                <w:szCs w:val="22"/>
                <w:lang w:val="en-AU"/>
              </w:rPr>
              <w:t>H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O + </w:t>
            </w:r>
            <w:r w:rsidR="00CB4C90" w:rsidRPr="004055C7">
              <w:rPr>
                <w:rFonts w:ascii="Arial" w:hAnsi="Arial" w:cs="Arial"/>
                <w:sz w:val="22"/>
                <w:szCs w:val="22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Mn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+ </w:t>
            </w:r>
            <w:r w:rsidR="001C5088" w:rsidRPr="004055C7">
              <w:rPr>
                <w:rFonts w:ascii="Arial" w:hAnsi="Arial" w:cs="Arial"/>
                <w:sz w:val="22"/>
                <w:szCs w:val="22"/>
                <w:lang w:val="en-AU"/>
              </w:rPr>
              <w:t>8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</w:p>
          <w:p w14:paraId="5AB418EC" w14:textId="3DB49B65" w:rsidR="00A55722" w:rsidRPr="004055C7" w:rsidRDefault="00A55722" w:rsidP="00D60CE2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or: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F903B3" w:rsidRPr="004055C7">
              <w:rPr>
                <w:rFonts w:ascii="Arial" w:hAnsi="Arial" w:cs="Arial"/>
                <w:sz w:val="22"/>
                <w:szCs w:val="22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F903B3" w:rsidRPr="004055C7">
              <w:rPr>
                <w:rFonts w:ascii="Arial" w:hAnsi="Arial" w:cs="Arial"/>
                <w:sz w:val="22"/>
                <w:szCs w:val="22"/>
                <w:lang w:val="en-AU"/>
              </w:rPr>
              <w:t>OH 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Cr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7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2–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+ </w:t>
            </w:r>
            <w:r w:rsidR="00843856" w:rsidRPr="004055C7">
              <w:rPr>
                <w:rFonts w:ascii="Arial" w:hAnsi="Arial" w:cs="Arial"/>
                <w:sz w:val="22"/>
                <w:szCs w:val="22"/>
                <w:lang w:val="en-AU"/>
              </w:rPr>
              <w:t>8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H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3 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  <w:r w:rsidR="00CB4C90" w:rsidRPr="004055C7">
              <w:rPr>
                <w:rFonts w:ascii="Arial" w:hAnsi="Arial" w:cs="Arial"/>
                <w:sz w:val="22"/>
                <w:szCs w:val="22"/>
                <w:lang w:val="en-AU"/>
              </w:rPr>
              <w:t>H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O + </w:t>
            </w:r>
            <w:r w:rsidR="00F903B3" w:rsidRPr="004055C7">
              <w:rPr>
                <w:rFonts w:ascii="Arial" w:hAnsi="Arial" w:cs="Arial"/>
                <w:sz w:val="22"/>
                <w:szCs w:val="22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Cr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3+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+ </w:t>
            </w:r>
            <w:r w:rsidR="00843856" w:rsidRPr="004055C7">
              <w:rPr>
                <w:rFonts w:ascii="Arial" w:hAnsi="Arial" w:cs="Arial"/>
                <w:sz w:val="22"/>
                <w:szCs w:val="22"/>
                <w:lang w:val="en-AU"/>
              </w:rPr>
              <w:t>7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</w:p>
        </w:tc>
      </w:tr>
      <w:tr w:rsidR="003C44C6" w:rsidRPr="004055C7" w14:paraId="7AAC7C94" w14:textId="77777777" w:rsidTr="003C44C6">
        <w:trPr>
          <w:cantSplit/>
          <w:trHeight w:val="841"/>
        </w:trPr>
        <w:tc>
          <w:tcPr>
            <w:tcW w:w="546" w:type="dxa"/>
            <w:vMerge w:val="restart"/>
            <w:tcBorders>
              <w:bottom w:val="nil"/>
            </w:tcBorders>
            <w:vAlign w:val="center"/>
          </w:tcPr>
          <w:p w14:paraId="5A105AD7" w14:textId="596BFCA2" w:rsidR="00E70F26" w:rsidRPr="004055C7" w:rsidRDefault="00680394" w:rsidP="00733D7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(b</w:t>
            </w:r>
            <w:r w:rsidR="00E70F26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</w:p>
        </w:tc>
        <w:tc>
          <w:tcPr>
            <w:tcW w:w="1584" w:type="dxa"/>
            <w:tcBorders>
              <w:bottom w:val="dotted" w:sz="4" w:space="0" w:color="auto"/>
            </w:tcBorders>
            <w:vAlign w:val="center"/>
          </w:tcPr>
          <w:p w14:paraId="4079E07E" w14:textId="34B1DFCB" w:rsidR="00E70F26" w:rsidRPr="004055C7" w:rsidRDefault="00843856" w:rsidP="00733D7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a solution of </w:t>
            </w:r>
            <w:r w:rsidR="000D7BD7" w:rsidRPr="004055C7">
              <w:rPr>
                <w:rFonts w:ascii="Arial" w:hAnsi="Arial" w:cs="Arial"/>
                <w:sz w:val="22"/>
                <w:szCs w:val="22"/>
                <w:lang w:val="en-AU"/>
              </w:rPr>
              <w:t>methylpropan-2-ol</w:t>
            </w:r>
          </w:p>
        </w:tc>
        <w:tc>
          <w:tcPr>
            <w:tcW w:w="3402" w:type="dxa"/>
            <w:vMerge w:val="restart"/>
            <w:tcBorders>
              <w:bottom w:val="nil"/>
            </w:tcBorders>
          </w:tcPr>
          <w:p w14:paraId="155B4BF2" w14:textId="5C9654DC" w:rsidR="00E70F26" w:rsidRPr="004055C7" w:rsidRDefault="00004883" w:rsidP="00733D70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A</w:t>
            </w:r>
            <w:r w:rsidR="0084385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dd a carbonate (solid or solution) to each of the solutions. </w:t>
            </w:r>
          </w:p>
          <w:p w14:paraId="1EA61B51" w14:textId="6394F0C2" w:rsidR="00843856" w:rsidRPr="004055C7" w:rsidRDefault="00843856" w:rsidP="00733D70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</w:p>
        </w:tc>
        <w:tc>
          <w:tcPr>
            <w:tcW w:w="4110" w:type="dxa"/>
          </w:tcPr>
          <w:p w14:paraId="11149350" w14:textId="77777777" w:rsidR="00E70F26" w:rsidRPr="004055C7" w:rsidRDefault="000D7BD7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methylpropan-2-ol</w:t>
            </w:r>
          </w:p>
          <w:p w14:paraId="7E14E215" w14:textId="77777777" w:rsidR="00B37259" w:rsidRPr="004055C7" w:rsidRDefault="00B37259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6572A839" w14:textId="02322DDA" w:rsidR="00B37259" w:rsidRPr="004055C7" w:rsidRDefault="00B37259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No visible change</w:t>
            </w:r>
          </w:p>
        </w:tc>
      </w:tr>
      <w:tr w:rsidR="003C44C6" w:rsidRPr="004055C7" w14:paraId="67573097" w14:textId="77777777" w:rsidTr="003C44C6">
        <w:trPr>
          <w:cantSplit/>
          <w:trHeight w:val="1024"/>
        </w:trPr>
        <w:tc>
          <w:tcPr>
            <w:tcW w:w="546" w:type="dxa"/>
            <w:vMerge/>
            <w:tcBorders>
              <w:top w:val="nil"/>
              <w:bottom w:val="nil"/>
            </w:tcBorders>
          </w:tcPr>
          <w:p w14:paraId="46342CDB" w14:textId="72933B6A" w:rsidR="00E70F26" w:rsidRPr="004055C7" w:rsidRDefault="00E70F26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1584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A9A765" w14:textId="76480C79" w:rsidR="00E70F26" w:rsidRPr="004055C7" w:rsidRDefault="00843856" w:rsidP="00733D7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a solution of </w:t>
            </w:r>
            <w:r w:rsidR="000D7BD7" w:rsidRPr="004055C7">
              <w:rPr>
                <w:rFonts w:ascii="Arial" w:hAnsi="Arial" w:cs="Arial"/>
                <w:sz w:val="22"/>
                <w:szCs w:val="22"/>
                <w:lang w:val="en-AU"/>
              </w:rPr>
              <w:t>propanoic acid</w:t>
            </w:r>
          </w:p>
        </w:tc>
        <w:tc>
          <w:tcPr>
            <w:tcW w:w="3402" w:type="dxa"/>
            <w:vMerge/>
            <w:tcBorders>
              <w:top w:val="nil"/>
              <w:bottom w:val="single" w:sz="4" w:space="0" w:color="auto"/>
            </w:tcBorders>
          </w:tcPr>
          <w:p w14:paraId="3987C5BA" w14:textId="77777777" w:rsidR="00E70F26" w:rsidRPr="004055C7" w:rsidRDefault="00E70F26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4110" w:type="dxa"/>
          </w:tcPr>
          <w:p w14:paraId="5A15BF2A" w14:textId="77777777" w:rsidR="00E70F26" w:rsidRPr="004055C7" w:rsidRDefault="000D7BD7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propanoic acid</w:t>
            </w:r>
          </w:p>
          <w:p w14:paraId="0F53863B" w14:textId="505F67D2" w:rsidR="00B37259" w:rsidRPr="004055C7" w:rsidRDefault="007E4F2C" w:rsidP="00733D70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olourless gas produced</w:t>
            </w:r>
          </w:p>
          <w:p w14:paraId="28B949F6" w14:textId="63E53364" w:rsidR="00B37259" w:rsidRPr="004055C7" w:rsidRDefault="00B37259" w:rsidP="00733D70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</w:p>
        </w:tc>
      </w:tr>
      <w:tr w:rsidR="00A30786" w:rsidRPr="004055C7" w14:paraId="6381D96C" w14:textId="77777777" w:rsidTr="007E4F2C">
        <w:trPr>
          <w:cantSplit/>
          <w:trHeight w:val="1010"/>
        </w:trPr>
        <w:tc>
          <w:tcPr>
            <w:tcW w:w="546" w:type="dxa"/>
            <w:tcBorders>
              <w:top w:val="nil"/>
            </w:tcBorders>
          </w:tcPr>
          <w:p w14:paraId="3AC06D5B" w14:textId="29BA9374" w:rsidR="00B270B3" w:rsidRPr="004055C7" w:rsidRDefault="00B270B3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9096" w:type="dxa"/>
            <w:gridSpan w:val="3"/>
            <w:tcBorders>
              <w:top w:val="single" w:sz="4" w:space="0" w:color="auto"/>
            </w:tcBorders>
          </w:tcPr>
          <w:p w14:paraId="11734F29" w14:textId="241FD1A6" w:rsidR="007E4F2C" w:rsidRPr="004055C7" w:rsidRDefault="00004883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i/>
                <w:sz w:val="22"/>
                <w:szCs w:val="22"/>
                <w:lang w:val="en-AU"/>
              </w:rPr>
              <w:t>e</w:t>
            </w:r>
            <w:r w:rsidR="00B37259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ither </w:t>
            </w:r>
            <w:r w:rsidR="003C44C6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(</w:t>
            </w:r>
            <w:r w:rsidR="00B37259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for solid</w:t>
            </w:r>
            <w:r w:rsidR="003C44C6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)</w:t>
            </w:r>
            <w:r w:rsidR="00B37259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: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</w:p>
          <w:p w14:paraId="2B0D183E" w14:textId="01BD939F" w:rsidR="00B37259" w:rsidRPr="004055C7" w:rsidRDefault="00F9098B" w:rsidP="00733D7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2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proofErr w:type="gramStart"/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COOH(</w:t>
            </w:r>
            <w:proofErr w:type="spellStart"/>
            <w:proofErr w:type="gramEnd"/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) + Na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CO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(s)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2 Na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 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+  2 CH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COO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–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) + H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(ℓ)</w:t>
            </w:r>
            <w:r w:rsidR="007E4F2C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="00B37259" w:rsidRPr="004055C7">
              <w:rPr>
                <w:rFonts w:ascii="Arial" w:hAnsi="Arial" w:cs="Arial"/>
                <w:sz w:val="22"/>
                <w:szCs w:val="22"/>
                <w:lang w:val="en-AU"/>
              </w:rPr>
              <w:t>+ CO</w:t>
            </w:r>
            <w:r w:rsidR="00B37259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</w:p>
          <w:p w14:paraId="05B69DBB" w14:textId="20445A84" w:rsidR="00B37259" w:rsidRPr="004055C7" w:rsidRDefault="00B37259" w:rsidP="00B3725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or </w:t>
            </w:r>
            <w:r w:rsidR="003C44C6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(for </w:t>
            </w: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solution</w:t>
            </w:r>
            <w:r w:rsidR="003C44C6"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: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proofErr w:type="gramEnd"/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+ 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2–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–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+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(ℓ)</w:t>
            </w:r>
            <w:r w:rsidR="007E4F2C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+ 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7E4F2C" w:rsidRPr="004055C7">
              <w:rPr>
                <w:rFonts w:ascii="Arial" w:hAnsi="Arial" w:cs="Arial"/>
                <w:sz w:val="22"/>
                <w:szCs w:val="22"/>
                <w:lang w:val="en-AU"/>
              </w:rPr>
              <w:t>(g)</w:t>
            </w:r>
          </w:p>
          <w:p w14:paraId="7C01936E" w14:textId="236E8FF2" w:rsidR="007E4F2C" w:rsidRPr="004055C7" w:rsidRDefault="007E4F2C" w:rsidP="00B37259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</w:p>
        </w:tc>
      </w:tr>
    </w:tbl>
    <w:p w14:paraId="00AC0269" w14:textId="764340D4" w:rsidR="003E5356" w:rsidRPr="004055C7" w:rsidRDefault="003E5356" w:rsidP="00A30786">
      <w:pPr>
        <w:pStyle w:val="00shortanswerheading"/>
        <w:tabs>
          <w:tab w:val="clear" w:pos="9637"/>
          <w:tab w:val="right" w:pos="9026"/>
        </w:tabs>
      </w:pPr>
    </w:p>
    <w:tbl>
      <w:tblPr>
        <w:tblStyle w:val="TableGrid"/>
        <w:tblW w:w="9639" w:type="dxa"/>
        <w:tblInd w:w="108" w:type="dxa"/>
        <w:tblLook w:val="04A0" w:firstRow="1" w:lastRow="0" w:firstColumn="1" w:lastColumn="0" w:noHBand="0" w:noVBand="1"/>
      </w:tblPr>
      <w:tblGrid>
        <w:gridCol w:w="8080"/>
        <w:gridCol w:w="1559"/>
      </w:tblGrid>
      <w:tr w:rsidR="003C44C6" w:rsidRPr="004055C7" w14:paraId="7FCEA9D5" w14:textId="77777777" w:rsidTr="003C44C6">
        <w:tc>
          <w:tcPr>
            <w:tcW w:w="8080" w:type="dxa"/>
          </w:tcPr>
          <w:p w14:paraId="19F514C6" w14:textId="77777777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59" w:type="dxa"/>
            <w:vAlign w:val="center"/>
          </w:tcPr>
          <w:p w14:paraId="6A2A9CCF" w14:textId="77777777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3C44C6" w:rsidRPr="004055C7" w14:paraId="66A206A9" w14:textId="77777777" w:rsidTr="003C44C6">
        <w:tc>
          <w:tcPr>
            <w:tcW w:w="8080" w:type="dxa"/>
            <w:vAlign w:val="center"/>
          </w:tcPr>
          <w:p w14:paraId="6C4DB1A0" w14:textId="70E6662C" w:rsidR="003C44C6" w:rsidRPr="004055C7" w:rsidRDefault="003C44C6" w:rsidP="003E107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(a)</w:t>
            </w:r>
          </w:p>
        </w:tc>
        <w:tc>
          <w:tcPr>
            <w:tcW w:w="1559" w:type="dxa"/>
            <w:vAlign w:val="center"/>
          </w:tcPr>
          <w:p w14:paraId="7BA43C16" w14:textId="77777777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</w:tr>
      <w:tr w:rsidR="003C44C6" w:rsidRPr="004055C7" w14:paraId="0E9B6602" w14:textId="77777777" w:rsidTr="003C44C6">
        <w:tc>
          <w:tcPr>
            <w:tcW w:w="8080" w:type="dxa"/>
            <w:vAlign w:val="center"/>
          </w:tcPr>
          <w:p w14:paraId="36563B27" w14:textId="5711A687" w:rsidR="003C44C6" w:rsidRPr="004055C7" w:rsidRDefault="003C44C6" w:rsidP="003E107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test chosen</w:t>
            </w:r>
          </w:p>
        </w:tc>
        <w:tc>
          <w:tcPr>
            <w:tcW w:w="1559" w:type="dxa"/>
            <w:vAlign w:val="center"/>
          </w:tcPr>
          <w:p w14:paraId="25281ADD" w14:textId="4788ACC4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1 </w:t>
            </w:r>
          </w:p>
        </w:tc>
      </w:tr>
      <w:tr w:rsidR="003C44C6" w:rsidRPr="004055C7" w14:paraId="4D1A1339" w14:textId="77777777" w:rsidTr="003C44C6">
        <w:tc>
          <w:tcPr>
            <w:tcW w:w="8080" w:type="dxa"/>
            <w:vAlign w:val="center"/>
          </w:tcPr>
          <w:p w14:paraId="7AA50668" w14:textId="37B6ABCF" w:rsidR="003C44C6" w:rsidRPr="004055C7" w:rsidRDefault="003C44C6" w:rsidP="00EB228B">
            <w:pPr>
              <w:ind w:left="720" w:hanging="720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positive test observation</w:t>
            </w:r>
          </w:p>
        </w:tc>
        <w:tc>
          <w:tcPr>
            <w:tcW w:w="1559" w:type="dxa"/>
            <w:vAlign w:val="center"/>
          </w:tcPr>
          <w:p w14:paraId="27F3C004" w14:textId="4F33279B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1 </w:t>
            </w:r>
          </w:p>
        </w:tc>
      </w:tr>
      <w:tr w:rsidR="003C44C6" w:rsidRPr="004055C7" w14:paraId="16FDBD5C" w14:textId="77777777" w:rsidTr="003C44C6">
        <w:tc>
          <w:tcPr>
            <w:tcW w:w="8080" w:type="dxa"/>
            <w:vAlign w:val="center"/>
          </w:tcPr>
          <w:p w14:paraId="7C604D44" w14:textId="5B039DCB" w:rsidR="003C44C6" w:rsidRPr="004055C7" w:rsidRDefault="003C44C6" w:rsidP="003E107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negative test observation</w:t>
            </w:r>
          </w:p>
        </w:tc>
        <w:tc>
          <w:tcPr>
            <w:tcW w:w="1559" w:type="dxa"/>
            <w:vAlign w:val="center"/>
          </w:tcPr>
          <w:p w14:paraId="1581288F" w14:textId="3F7BC136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1 </w:t>
            </w:r>
          </w:p>
        </w:tc>
      </w:tr>
      <w:tr w:rsidR="003C44C6" w:rsidRPr="004055C7" w14:paraId="5D9A1E9A" w14:textId="77777777" w:rsidTr="003C44C6">
        <w:tc>
          <w:tcPr>
            <w:tcW w:w="8080" w:type="dxa"/>
            <w:vAlign w:val="center"/>
          </w:tcPr>
          <w:p w14:paraId="60A9ED52" w14:textId="5AEB371A" w:rsidR="003C44C6" w:rsidRPr="004055C7" w:rsidRDefault="00DE2E31" w:rsidP="003E1074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 xml:space="preserve">correct half </w:t>
            </w:r>
            <w:r w:rsidR="003C44C6" w:rsidRPr="004055C7">
              <w:rPr>
                <w:rFonts w:ascii="Arial" w:hAnsi="Arial" w:cs="Arial"/>
                <w:sz w:val="22"/>
                <w:szCs w:val="22"/>
                <w:lang w:val="en-AU"/>
              </w:rPr>
              <w:t>equation</w:t>
            </w:r>
            <w:r>
              <w:rPr>
                <w:rFonts w:ascii="Arial" w:hAnsi="Arial" w:cs="Arial"/>
                <w:sz w:val="22"/>
                <w:szCs w:val="22"/>
                <w:lang w:val="en-AU"/>
              </w:rPr>
              <w:t>s</w:t>
            </w:r>
          </w:p>
        </w:tc>
        <w:tc>
          <w:tcPr>
            <w:tcW w:w="1559" w:type="dxa"/>
            <w:vAlign w:val="center"/>
          </w:tcPr>
          <w:p w14:paraId="72024EE8" w14:textId="005A4DFD" w:rsidR="003C44C6" w:rsidRPr="004055C7" w:rsidRDefault="00DE2E31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2</w:t>
            </w:r>
          </w:p>
        </w:tc>
      </w:tr>
      <w:tr w:rsidR="003C44C6" w:rsidRPr="004055C7" w14:paraId="248B4C0C" w14:textId="77777777" w:rsidTr="003C44C6">
        <w:tc>
          <w:tcPr>
            <w:tcW w:w="8080" w:type="dxa"/>
            <w:vAlign w:val="center"/>
          </w:tcPr>
          <w:p w14:paraId="4506AF1B" w14:textId="6B45CB4F" w:rsidR="003C44C6" w:rsidRPr="004055C7" w:rsidRDefault="003C44C6" w:rsidP="003E107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equation balanced</w:t>
            </w:r>
          </w:p>
        </w:tc>
        <w:tc>
          <w:tcPr>
            <w:tcW w:w="1559" w:type="dxa"/>
            <w:vAlign w:val="center"/>
          </w:tcPr>
          <w:p w14:paraId="2C787773" w14:textId="57171BE5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1 </w:t>
            </w:r>
          </w:p>
        </w:tc>
      </w:tr>
      <w:tr w:rsidR="003C44C6" w:rsidRPr="004055C7" w14:paraId="2A8FAE23" w14:textId="77777777" w:rsidTr="003C44C6">
        <w:tc>
          <w:tcPr>
            <w:tcW w:w="8080" w:type="dxa"/>
            <w:vAlign w:val="center"/>
          </w:tcPr>
          <w:p w14:paraId="74EC2250" w14:textId="6B7DD00E" w:rsidR="003C44C6" w:rsidRPr="004055C7" w:rsidRDefault="003C44C6" w:rsidP="003C44C6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(b) </w:t>
            </w:r>
          </w:p>
        </w:tc>
        <w:tc>
          <w:tcPr>
            <w:tcW w:w="1559" w:type="dxa"/>
            <w:vAlign w:val="center"/>
          </w:tcPr>
          <w:p w14:paraId="21ED602F" w14:textId="4495376C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</w:tr>
      <w:tr w:rsidR="003C44C6" w:rsidRPr="004055C7" w14:paraId="5507C31F" w14:textId="77777777" w:rsidTr="003C44C6">
        <w:tc>
          <w:tcPr>
            <w:tcW w:w="8080" w:type="dxa"/>
            <w:vAlign w:val="center"/>
          </w:tcPr>
          <w:p w14:paraId="65711908" w14:textId="31C44083" w:rsidR="003C44C6" w:rsidRPr="004055C7" w:rsidRDefault="003C44C6" w:rsidP="003E107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test chosen</w:t>
            </w:r>
          </w:p>
        </w:tc>
        <w:tc>
          <w:tcPr>
            <w:tcW w:w="1559" w:type="dxa"/>
            <w:vAlign w:val="center"/>
          </w:tcPr>
          <w:p w14:paraId="3EDA3A9F" w14:textId="2B7C1349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3C44C6" w:rsidRPr="004055C7" w14:paraId="341DF143" w14:textId="77777777" w:rsidTr="003C44C6">
        <w:tc>
          <w:tcPr>
            <w:tcW w:w="8080" w:type="dxa"/>
            <w:vAlign w:val="center"/>
          </w:tcPr>
          <w:p w14:paraId="4F73D650" w14:textId="50EBAADE" w:rsidR="003C44C6" w:rsidRPr="004055C7" w:rsidRDefault="003C44C6" w:rsidP="003E107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positive test observation</w:t>
            </w:r>
          </w:p>
        </w:tc>
        <w:tc>
          <w:tcPr>
            <w:tcW w:w="1559" w:type="dxa"/>
            <w:vAlign w:val="center"/>
          </w:tcPr>
          <w:p w14:paraId="29F19640" w14:textId="51FCA452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3C44C6" w:rsidRPr="004055C7" w14:paraId="016B995F" w14:textId="77777777" w:rsidTr="003C44C6">
        <w:tc>
          <w:tcPr>
            <w:tcW w:w="8080" w:type="dxa"/>
            <w:vAlign w:val="center"/>
          </w:tcPr>
          <w:p w14:paraId="4126F514" w14:textId="7C06F936" w:rsidR="003C44C6" w:rsidRPr="004055C7" w:rsidRDefault="003C44C6" w:rsidP="003E107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negative test observation</w:t>
            </w:r>
          </w:p>
        </w:tc>
        <w:tc>
          <w:tcPr>
            <w:tcW w:w="1559" w:type="dxa"/>
            <w:vAlign w:val="center"/>
          </w:tcPr>
          <w:p w14:paraId="0E94E6EC" w14:textId="6438BE98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3C44C6" w:rsidRPr="004055C7" w14:paraId="65AFB72D" w14:textId="77777777" w:rsidTr="003C44C6">
        <w:tc>
          <w:tcPr>
            <w:tcW w:w="8080" w:type="dxa"/>
            <w:vAlign w:val="center"/>
          </w:tcPr>
          <w:p w14:paraId="4BF50323" w14:textId="4517A8F4" w:rsidR="003C44C6" w:rsidRPr="004055C7" w:rsidRDefault="003C44C6" w:rsidP="003C44C6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equation</w:t>
            </w:r>
          </w:p>
        </w:tc>
        <w:tc>
          <w:tcPr>
            <w:tcW w:w="1559" w:type="dxa"/>
            <w:vAlign w:val="center"/>
          </w:tcPr>
          <w:p w14:paraId="11863BC5" w14:textId="6FF4C121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3C44C6" w:rsidRPr="004055C7" w14:paraId="23932608" w14:textId="77777777" w:rsidTr="003C44C6">
        <w:tc>
          <w:tcPr>
            <w:tcW w:w="8080" w:type="dxa"/>
            <w:vAlign w:val="center"/>
          </w:tcPr>
          <w:p w14:paraId="2D2C64C6" w14:textId="625DD3DA" w:rsidR="003C44C6" w:rsidRPr="004055C7" w:rsidRDefault="003C44C6" w:rsidP="003E1074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state symbols</w:t>
            </w:r>
          </w:p>
        </w:tc>
        <w:tc>
          <w:tcPr>
            <w:tcW w:w="1559" w:type="dxa"/>
            <w:vAlign w:val="center"/>
          </w:tcPr>
          <w:p w14:paraId="1B22DD5E" w14:textId="1BA20F1E" w:rsidR="003C44C6" w:rsidRPr="004055C7" w:rsidRDefault="003C44C6" w:rsidP="003E107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3C44C6" w:rsidRPr="004055C7" w14:paraId="23A108AB" w14:textId="77777777" w:rsidTr="003C44C6">
        <w:trPr>
          <w:trHeight w:val="75"/>
        </w:trPr>
        <w:tc>
          <w:tcPr>
            <w:tcW w:w="8080" w:type="dxa"/>
            <w:vAlign w:val="center"/>
          </w:tcPr>
          <w:p w14:paraId="1F5629DF" w14:textId="77777777" w:rsidR="003C44C6" w:rsidRPr="004055C7" w:rsidRDefault="003C44C6" w:rsidP="003E1074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59" w:type="dxa"/>
            <w:vAlign w:val="center"/>
          </w:tcPr>
          <w:p w14:paraId="4791135F" w14:textId="704A982B" w:rsidR="003C44C6" w:rsidRPr="004055C7" w:rsidRDefault="003C44C6" w:rsidP="003E1074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  <w:r w:rsidR="00DE2E31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2FB6E7B8" w14:textId="77777777" w:rsidR="003E5356" w:rsidRPr="004055C7" w:rsidRDefault="003E5356">
      <w:pPr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  <w:r w:rsidRPr="004055C7">
        <w:rPr>
          <w:lang w:val="en-AU"/>
        </w:rPr>
        <w:br w:type="page"/>
      </w:r>
    </w:p>
    <w:p w14:paraId="1E773FB3" w14:textId="61E52B31" w:rsidR="0030012C" w:rsidRPr="004055C7" w:rsidRDefault="00985B65" w:rsidP="00A30786">
      <w:pPr>
        <w:pStyle w:val="00shortanswerheading"/>
        <w:tabs>
          <w:tab w:val="clear" w:pos="9637"/>
          <w:tab w:val="right" w:pos="9026"/>
        </w:tabs>
      </w:pPr>
      <w:r w:rsidRPr="004055C7">
        <w:lastRenderedPageBreak/>
        <w:t>Question 31</w:t>
      </w:r>
      <w:r w:rsidR="0030012C" w:rsidRPr="004055C7">
        <w:tab/>
      </w:r>
      <w:r w:rsidR="00432F94" w:rsidRPr="004055C7">
        <w:t xml:space="preserve"> </w:t>
      </w:r>
      <w:r w:rsidR="0030012C" w:rsidRPr="004055C7">
        <w:t>(6 marks)</w:t>
      </w:r>
    </w:p>
    <w:p w14:paraId="0EE404A3" w14:textId="77777777" w:rsidR="0030012C" w:rsidRPr="004055C7" w:rsidRDefault="0030012C" w:rsidP="00733D70">
      <w:pPr>
        <w:rPr>
          <w:rFonts w:ascii="Arial" w:eastAsia="Times New Roman" w:hAnsi="Arial" w:cs="Arial"/>
          <w:sz w:val="22"/>
          <w:szCs w:val="22"/>
          <w:lang w:val="en-AU"/>
        </w:rPr>
      </w:pPr>
    </w:p>
    <w:p w14:paraId="49AEE783" w14:textId="77777777" w:rsidR="0030012C" w:rsidRPr="004055C7" w:rsidRDefault="0030012C" w:rsidP="00733D70">
      <w:pPr>
        <w:rPr>
          <w:rFonts w:ascii="Arial" w:eastAsia="Times New Roman" w:hAnsi="Arial" w:cs="Arial"/>
          <w:sz w:val="22"/>
          <w:szCs w:val="22"/>
          <w:lang w:val="en-AU"/>
        </w:rPr>
      </w:pPr>
      <w:r w:rsidRPr="004055C7">
        <w:rPr>
          <w:rFonts w:ascii="Arial" w:eastAsia="Times New Roman" w:hAnsi="Arial" w:cs="Arial"/>
          <w:sz w:val="22"/>
          <w:szCs w:val="22"/>
          <w:lang w:val="en-AU"/>
        </w:rPr>
        <w:t>Write observations for the changes occurring when the substances below are mixed. In your answers include the appearance of the reactants and any product(s) that form.</w:t>
      </w:r>
    </w:p>
    <w:p w14:paraId="6BCA01DB" w14:textId="77777777" w:rsidR="0032791E" w:rsidRPr="004055C7" w:rsidRDefault="0032791E" w:rsidP="00733D70">
      <w:pPr>
        <w:ind w:left="720"/>
        <w:rPr>
          <w:rFonts w:ascii="Arial" w:hAnsi="Arial" w:cs="Arial"/>
          <w:sz w:val="22"/>
          <w:szCs w:val="22"/>
          <w:lang w:val="en-AU"/>
        </w:rPr>
      </w:pPr>
    </w:p>
    <w:p w14:paraId="46B79401" w14:textId="0E87E835" w:rsidR="0032791E" w:rsidRPr="004055C7" w:rsidRDefault="0032791E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If no change is observed, you should state this.</w:t>
      </w:r>
    </w:p>
    <w:p w14:paraId="7CD26DD1" w14:textId="77777777" w:rsidR="0030012C" w:rsidRPr="004055C7" w:rsidRDefault="0030012C" w:rsidP="00733D70">
      <w:pPr>
        <w:ind w:firstLine="720"/>
        <w:rPr>
          <w:rFonts w:ascii="Arial" w:hAnsi="Arial" w:cs="Arial"/>
          <w:sz w:val="22"/>
          <w:szCs w:val="22"/>
          <w:lang w:val="en-AU"/>
        </w:rPr>
      </w:pPr>
    </w:p>
    <w:p w14:paraId="5731F0B1" w14:textId="0684C088" w:rsidR="0032791E" w:rsidRPr="004055C7" w:rsidRDefault="0030012C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 xml:space="preserve">Solid </w:t>
      </w:r>
      <w:r w:rsidR="000D7BD7" w:rsidRPr="004055C7">
        <w:rPr>
          <w:rFonts w:ascii="Arial" w:hAnsi="Arial" w:cs="Arial"/>
          <w:sz w:val="22"/>
          <w:szCs w:val="22"/>
          <w:lang w:val="en-AU"/>
        </w:rPr>
        <w:t xml:space="preserve">iodine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is added to </w:t>
      </w:r>
      <w:r w:rsidR="000D7BD7" w:rsidRPr="004055C7">
        <w:rPr>
          <w:rFonts w:ascii="Arial" w:hAnsi="Arial" w:cs="Arial"/>
          <w:sz w:val="22"/>
          <w:szCs w:val="22"/>
          <w:lang w:val="en-AU"/>
        </w:rPr>
        <w:t>a solution of potassium chloride</w:t>
      </w:r>
      <w:r w:rsidR="0032791E" w:rsidRPr="004055C7">
        <w:rPr>
          <w:rFonts w:ascii="Arial" w:hAnsi="Arial" w:cs="Arial"/>
          <w:sz w:val="22"/>
          <w:szCs w:val="22"/>
          <w:lang w:val="en-AU"/>
        </w:rPr>
        <w:t>.</w:t>
      </w:r>
      <w:r w:rsidR="00A30786" w:rsidRPr="004055C7">
        <w:rPr>
          <w:rFonts w:ascii="Arial" w:hAnsi="Arial" w:cs="Arial"/>
          <w:sz w:val="22"/>
          <w:szCs w:val="22"/>
          <w:lang w:val="en-AU"/>
        </w:rPr>
        <w:tab/>
      </w:r>
      <w:r w:rsidR="00A30786" w:rsidRPr="004055C7">
        <w:rPr>
          <w:rFonts w:ascii="Arial" w:hAnsi="Arial" w:cs="Arial"/>
          <w:sz w:val="22"/>
          <w:szCs w:val="22"/>
          <w:lang w:val="en-AU"/>
        </w:rPr>
        <w:tab/>
      </w:r>
      <w:r w:rsidR="00A30786"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>(2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6B7E01DF" w14:textId="77777777" w:rsidTr="00690CE9">
        <w:tc>
          <w:tcPr>
            <w:tcW w:w="6978" w:type="dxa"/>
            <w:vAlign w:val="center"/>
          </w:tcPr>
          <w:p w14:paraId="7DCA09F1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4AEC6F7E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362C0D" w:rsidRPr="004055C7" w14:paraId="21C7EA33" w14:textId="77777777" w:rsidTr="002558FA">
        <w:trPr>
          <w:trHeight w:val="516"/>
        </w:trPr>
        <w:tc>
          <w:tcPr>
            <w:tcW w:w="6978" w:type="dxa"/>
            <w:vAlign w:val="center"/>
          </w:tcPr>
          <w:p w14:paraId="5C1AC4B1" w14:textId="3052E9A5" w:rsidR="00362C0D" w:rsidRPr="004055C7" w:rsidRDefault="00B40760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Grey/purple solid is added to clear colourless solution. N</w:t>
            </w:r>
            <w:r w:rsidR="00362C0D" w:rsidRPr="004055C7">
              <w:rPr>
                <w:rFonts w:ascii="Arial" w:hAnsi="Arial" w:cs="Arial"/>
                <w:sz w:val="22"/>
                <w:szCs w:val="22"/>
                <w:lang w:val="en-AU"/>
              </w:rPr>
              <w:t>o change</w:t>
            </w:r>
          </w:p>
        </w:tc>
        <w:tc>
          <w:tcPr>
            <w:tcW w:w="1504" w:type="dxa"/>
            <w:vAlign w:val="center"/>
          </w:tcPr>
          <w:p w14:paraId="09F89DBC" w14:textId="419525BF" w:rsidR="00362C0D" w:rsidRPr="004055C7" w:rsidRDefault="00362C0D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2</w:t>
            </w:r>
          </w:p>
        </w:tc>
      </w:tr>
      <w:tr w:rsidR="00567F1E" w:rsidRPr="004055C7" w14:paraId="3EE1E684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2CE0FE5C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4E8AD388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2D06ED4A" w14:textId="77777777" w:rsidR="00567F1E" w:rsidRPr="004055C7" w:rsidRDefault="00567F1E" w:rsidP="00733D70">
      <w:pPr>
        <w:rPr>
          <w:rFonts w:ascii="Arial" w:hAnsi="Arial" w:cs="Arial"/>
          <w:sz w:val="22"/>
          <w:szCs w:val="22"/>
          <w:lang w:val="en-AU"/>
        </w:rPr>
      </w:pPr>
    </w:p>
    <w:p w14:paraId="4549B613" w14:textId="77777777" w:rsidR="0030012C" w:rsidRPr="004055C7" w:rsidRDefault="0030012C" w:rsidP="00733D70">
      <w:pPr>
        <w:rPr>
          <w:rFonts w:ascii="Arial" w:hAnsi="Arial" w:cs="Arial"/>
          <w:sz w:val="22"/>
          <w:szCs w:val="22"/>
          <w:lang w:val="en-AU"/>
        </w:rPr>
      </w:pPr>
    </w:p>
    <w:p w14:paraId="6034245E" w14:textId="16E458E2" w:rsidR="0030012C" w:rsidRPr="004055C7" w:rsidRDefault="003E5356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496EB0" w:rsidRPr="004055C7">
        <w:rPr>
          <w:rFonts w:ascii="Arial" w:hAnsi="Arial" w:cs="Arial"/>
          <w:sz w:val="22"/>
          <w:szCs w:val="22"/>
          <w:lang w:val="en-AU"/>
        </w:rPr>
        <w:t>(b</w:t>
      </w:r>
      <w:r w:rsidR="000D7BD7" w:rsidRPr="004055C7">
        <w:rPr>
          <w:rFonts w:ascii="Arial" w:hAnsi="Arial" w:cs="Arial"/>
          <w:sz w:val="22"/>
          <w:szCs w:val="22"/>
          <w:lang w:val="en-AU"/>
        </w:rPr>
        <w:t>)</w:t>
      </w:r>
      <w:r w:rsidR="000D7BD7" w:rsidRPr="004055C7">
        <w:rPr>
          <w:rFonts w:ascii="Arial" w:hAnsi="Arial" w:cs="Arial"/>
          <w:sz w:val="22"/>
          <w:szCs w:val="22"/>
          <w:lang w:val="en-AU"/>
        </w:rPr>
        <w:tab/>
      </w:r>
      <w:proofErr w:type="gramStart"/>
      <w:r w:rsidR="00ED1D44" w:rsidRPr="004055C7">
        <w:rPr>
          <w:rFonts w:ascii="Arial" w:hAnsi="Arial" w:cs="Arial"/>
          <w:sz w:val="22"/>
          <w:szCs w:val="22"/>
          <w:lang w:val="en-AU"/>
        </w:rPr>
        <w:t>Iron(</w:t>
      </w:r>
      <w:proofErr w:type="gramEnd"/>
      <w:r w:rsidR="00ED1D44" w:rsidRPr="004055C7">
        <w:rPr>
          <w:rFonts w:ascii="Arial" w:hAnsi="Arial" w:cs="Arial"/>
          <w:sz w:val="22"/>
          <w:szCs w:val="22"/>
          <w:lang w:val="en-AU"/>
        </w:rPr>
        <w:t>III) chloride</w:t>
      </w:r>
      <w:r w:rsidR="0030012C" w:rsidRPr="004055C7">
        <w:rPr>
          <w:rFonts w:ascii="Arial" w:hAnsi="Arial" w:cs="Arial"/>
          <w:sz w:val="22"/>
          <w:szCs w:val="22"/>
          <w:lang w:val="en-AU"/>
        </w:rPr>
        <w:t xml:space="preserve"> solution is added</w:t>
      </w:r>
      <w:r w:rsidR="00ED1D44" w:rsidRPr="004055C7">
        <w:rPr>
          <w:rFonts w:ascii="Arial" w:hAnsi="Arial" w:cs="Arial"/>
          <w:sz w:val="22"/>
          <w:szCs w:val="22"/>
          <w:lang w:val="en-AU"/>
        </w:rPr>
        <w:t xml:space="preserve"> to solid copper</w:t>
      </w:r>
      <w:r w:rsidR="00496EB0" w:rsidRPr="004055C7">
        <w:rPr>
          <w:rFonts w:ascii="Arial" w:hAnsi="Arial" w:cs="Arial"/>
          <w:sz w:val="22"/>
          <w:szCs w:val="22"/>
          <w:lang w:val="en-AU"/>
        </w:rPr>
        <w:t>.</w:t>
      </w:r>
      <w:r w:rsidR="0030012C" w:rsidRPr="004055C7">
        <w:rPr>
          <w:rFonts w:ascii="Arial" w:hAnsi="Arial" w:cs="Arial"/>
          <w:sz w:val="22"/>
          <w:szCs w:val="22"/>
          <w:lang w:val="en-AU"/>
        </w:rPr>
        <w:tab/>
      </w:r>
      <w:r w:rsidR="0030012C" w:rsidRPr="004055C7">
        <w:rPr>
          <w:rFonts w:ascii="Arial" w:hAnsi="Arial" w:cs="Arial"/>
          <w:sz w:val="22"/>
          <w:szCs w:val="22"/>
          <w:lang w:val="en-AU"/>
        </w:rPr>
        <w:tab/>
      </w:r>
      <w:r w:rsidR="0030012C" w:rsidRPr="004055C7">
        <w:rPr>
          <w:rFonts w:ascii="Arial" w:hAnsi="Arial" w:cs="Arial"/>
          <w:sz w:val="22"/>
          <w:szCs w:val="22"/>
          <w:lang w:val="en-AU"/>
        </w:rPr>
        <w:tab/>
      </w:r>
      <w:r w:rsidR="00A30786" w:rsidRPr="004055C7">
        <w:rPr>
          <w:rFonts w:ascii="Arial" w:hAnsi="Arial" w:cs="Arial"/>
          <w:sz w:val="22"/>
          <w:szCs w:val="22"/>
          <w:lang w:val="en-AU"/>
        </w:rPr>
        <w:tab/>
      </w:r>
      <w:r w:rsidR="0030012C" w:rsidRPr="004055C7">
        <w:rPr>
          <w:rFonts w:ascii="Arial" w:hAnsi="Arial" w:cs="Arial"/>
          <w:sz w:val="22"/>
          <w:szCs w:val="22"/>
          <w:lang w:val="en-AU"/>
        </w:rPr>
        <w:t>(2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21FB10E8" w14:textId="77777777" w:rsidTr="00690CE9">
        <w:tc>
          <w:tcPr>
            <w:tcW w:w="6978" w:type="dxa"/>
            <w:vAlign w:val="center"/>
          </w:tcPr>
          <w:p w14:paraId="0EE6471C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3342BA8A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31885CEE" w14:textId="77777777" w:rsidTr="00690CE9">
        <w:tc>
          <w:tcPr>
            <w:tcW w:w="6978" w:type="dxa"/>
            <w:vAlign w:val="center"/>
          </w:tcPr>
          <w:p w14:paraId="37C466C7" w14:textId="24AA65CF" w:rsidR="00567F1E" w:rsidRPr="004055C7" w:rsidRDefault="00B40760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 xml:space="preserve">Salmon pink solid added to </w:t>
            </w:r>
            <w:r w:rsidR="009B1A93" w:rsidRPr="004055C7">
              <w:rPr>
                <w:rFonts w:ascii="Arial" w:hAnsi="Arial" w:cs="Arial"/>
                <w:sz w:val="22"/>
                <w:szCs w:val="22"/>
                <w:lang w:val="en-AU"/>
              </w:rPr>
              <w:t>pale brown</w:t>
            </w:r>
            <w:r>
              <w:rPr>
                <w:rFonts w:ascii="Arial" w:hAnsi="Arial" w:cs="Arial"/>
                <w:sz w:val="22"/>
                <w:szCs w:val="22"/>
                <w:lang w:val="en-AU"/>
              </w:rPr>
              <w:t xml:space="preserve"> solution</w:t>
            </w:r>
          </w:p>
        </w:tc>
        <w:tc>
          <w:tcPr>
            <w:tcW w:w="1504" w:type="dxa"/>
            <w:vAlign w:val="center"/>
          </w:tcPr>
          <w:p w14:paraId="04A7B99D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40010EDF" w14:textId="77777777" w:rsidTr="00690CE9">
        <w:tc>
          <w:tcPr>
            <w:tcW w:w="6978" w:type="dxa"/>
            <w:vAlign w:val="center"/>
          </w:tcPr>
          <w:p w14:paraId="5761E655" w14:textId="12376E41" w:rsidR="00567F1E" w:rsidRPr="004055C7" w:rsidRDefault="00B40760" w:rsidP="00362C0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 xml:space="preserve">Solution turns </w:t>
            </w:r>
            <w:r w:rsidR="009B1A93" w:rsidRPr="004055C7">
              <w:rPr>
                <w:rFonts w:ascii="Arial" w:hAnsi="Arial" w:cs="Arial"/>
                <w:sz w:val="22"/>
                <w:szCs w:val="22"/>
                <w:lang w:val="en-AU"/>
              </w:rPr>
              <w:t>to pale green / blue (accept green</w:t>
            </w:r>
            <w:r w:rsidR="00362C0D">
              <w:rPr>
                <w:rFonts w:ascii="Arial" w:hAnsi="Arial" w:cs="Arial"/>
                <w:sz w:val="22"/>
                <w:szCs w:val="22"/>
                <w:lang w:val="en-AU"/>
              </w:rPr>
              <w:t>/b</w:t>
            </w:r>
            <w:r w:rsidR="009B1A93" w:rsidRPr="004055C7">
              <w:rPr>
                <w:rFonts w:ascii="Arial" w:hAnsi="Arial" w:cs="Arial"/>
                <w:sz w:val="22"/>
                <w:szCs w:val="22"/>
                <w:lang w:val="en-AU"/>
              </w:rPr>
              <w:t>lue)</w:t>
            </w:r>
          </w:p>
        </w:tc>
        <w:tc>
          <w:tcPr>
            <w:tcW w:w="1504" w:type="dxa"/>
            <w:vAlign w:val="center"/>
          </w:tcPr>
          <w:p w14:paraId="61CE3CD8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73B535BB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03A46A24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5588947C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7B55352F" w14:textId="77777777" w:rsidR="00567F1E" w:rsidRPr="004055C7" w:rsidRDefault="00567F1E" w:rsidP="00733D70">
      <w:pPr>
        <w:rPr>
          <w:rFonts w:ascii="Arial" w:hAnsi="Arial" w:cs="Arial"/>
          <w:sz w:val="22"/>
          <w:szCs w:val="22"/>
          <w:lang w:val="en-AU"/>
        </w:rPr>
      </w:pPr>
    </w:p>
    <w:p w14:paraId="4B641AC4" w14:textId="77777777" w:rsidR="0030012C" w:rsidRPr="004055C7" w:rsidRDefault="0030012C" w:rsidP="00733D70">
      <w:pPr>
        <w:rPr>
          <w:rFonts w:ascii="Arial" w:hAnsi="Arial" w:cs="Arial"/>
          <w:sz w:val="22"/>
          <w:szCs w:val="22"/>
          <w:lang w:val="en-AU"/>
        </w:rPr>
      </w:pPr>
    </w:p>
    <w:p w14:paraId="225035B2" w14:textId="77777777" w:rsidR="0069039F" w:rsidRPr="004055C7" w:rsidRDefault="0069039F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0FF244F4" w14:textId="45A733DC" w:rsidR="0030012C" w:rsidRPr="004055C7" w:rsidRDefault="00496EB0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(c</w:t>
      </w:r>
      <w:r w:rsidR="0030012C" w:rsidRPr="004055C7">
        <w:rPr>
          <w:rFonts w:ascii="Arial" w:hAnsi="Arial" w:cs="Arial"/>
          <w:sz w:val="22"/>
          <w:szCs w:val="22"/>
          <w:lang w:val="en-AU"/>
        </w:rPr>
        <w:t>)</w:t>
      </w:r>
      <w:r w:rsidR="0030012C" w:rsidRPr="004055C7">
        <w:rPr>
          <w:rFonts w:ascii="Arial" w:hAnsi="Arial" w:cs="Arial"/>
          <w:sz w:val="22"/>
          <w:szCs w:val="22"/>
          <w:lang w:val="en-AU"/>
        </w:rPr>
        <w:tab/>
      </w:r>
      <w:r w:rsidR="0022374D" w:rsidRPr="004055C7">
        <w:rPr>
          <w:rFonts w:ascii="Arial" w:hAnsi="Arial" w:cs="Arial"/>
          <w:sz w:val="22"/>
          <w:szCs w:val="22"/>
          <w:lang w:val="en-AU"/>
        </w:rPr>
        <w:t xml:space="preserve">Ethene gas is bubbled through a </w:t>
      </w:r>
      <w:r w:rsidR="00985B65" w:rsidRPr="004055C7">
        <w:rPr>
          <w:rFonts w:ascii="Arial" w:hAnsi="Arial" w:cs="Arial"/>
          <w:sz w:val="22"/>
          <w:szCs w:val="22"/>
          <w:lang w:val="en-AU"/>
        </w:rPr>
        <w:t xml:space="preserve">solution of </w:t>
      </w:r>
      <w:r w:rsidR="0022374D" w:rsidRPr="004055C7">
        <w:rPr>
          <w:rFonts w:ascii="Arial" w:hAnsi="Arial" w:cs="Arial"/>
          <w:sz w:val="22"/>
          <w:szCs w:val="22"/>
          <w:lang w:val="en-AU"/>
        </w:rPr>
        <w:t>aqueous bromine</w:t>
      </w:r>
      <w:r w:rsidR="009952AD" w:rsidRPr="004055C7">
        <w:rPr>
          <w:rFonts w:ascii="Arial" w:hAnsi="Arial" w:cs="Arial"/>
          <w:sz w:val="22"/>
          <w:szCs w:val="22"/>
          <w:lang w:val="en-AU"/>
        </w:rPr>
        <w:t>.</w:t>
      </w:r>
      <w:r w:rsidR="00A30786" w:rsidRPr="004055C7">
        <w:rPr>
          <w:rFonts w:ascii="Arial" w:hAnsi="Arial" w:cs="Arial"/>
          <w:sz w:val="22"/>
          <w:szCs w:val="22"/>
          <w:lang w:val="en-AU"/>
        </w:rPr>
        <w:tab/>
      </w:r>
      <w:r w:rsidR="00A30786" w:rsidRPr="004055C7">
        <w:rPr>
          <w:rFonts w:ascii="Arial" w:hAnsi="Arial" w:cs="Arial"/>
          <w:sz w:val="22"/>
          <w:szCs w:val="22"/>
          <w:lang w:val="en-AU"/>
        </w:rPr>
        <w:tab/>
      </w:r>
      <w:r w:rsidR="0030012C" w:rsidRPr="004055C7">
        <w:rPr>
          <w:rFonts w:ascii="Arial" w:hAnsi="Arial" w:cs="Arial"/>
          <w:sz w:val="22"/>
          <w:szCs w:val="22"/>
          <w:lang w:val="en-AU"/>
        </w:rPr>
        <w:t>(2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107C270C" w14:textId="77777777" w:rsidTr="00690CE9">
        <w:tc>
          <w:tcPr>
            <w:tcW w:w="6978" w:type="dxa"/>
            <w:vAlign w:val="center"/>
          </w:tcPr>
          <w:p w14:paraId="3A7BCFF3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3AE579BD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3355121B" w14:textId="77777777" w:rsidTr="00690CE9">
        <w:tc>
          <w:tcPr>
            <w:tcW w:w="6978" w:type="dxa"/>
            <w:vAlign w:val="center"/>
          </w:tcPr>
          <w:p w14:paraId="05F2B39B" w14:textId="318770E6" w:rsidR="00567F1E" w:rsidRPr="004055C7" w:rsidRDefault="00E82BD2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 xml:space="preserve">Clear colourless gas bubbled through </w:t>
            </w:r>
            <w:r w:rsidR="009B1A93" w:rsidRPr="004055C7">
              <w:rPr>
                <w:rFonts w:ascii="Arial" w:hAnsi="Arial" w:cs="Arial"/>
                <w:sz w:val="22"/>
                <w:szCs w:val="22"/>
                <w:lang w:val="en-AU"/>
              </w:rPr>
              <w:t>orange solution</w:t>
            </w:r>
          </w:p>
        </w:tc>
        <w:tc>
          <w:tcPr>
            <w:tcW w:w="1504" w:type="dxa"/>
            <w:vAlign w:val="center"/>
          </w:tcPr>
          <w:p w14:paraId="4AE0F648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1EA9D92E" w14:textId="77777777" w:rsidTr="00690CE9">
        <w:tc>
          <w:tcPr>
            <w:tcW w:w="6978" w:type="dxa"/>
            <w:vAlign w:val="center"/>
          </w:tcPr>
          <w:p w14:paraId="61A46980" w14:textId="5323138A" w:rsidR="00567F1E" w:rsidRPr="004055C7" w:rsidRDefault="00E82BD2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 xml:space="preserve">Solution </w:t>
            </w:r>
            <w:r w:rsidR="009B1A93" w:rsidRPr="004055C7">
              <w:rPr>
                <w:rFonts w:ascii="Arial" w:hAnsi="Arial" w:cs="Arial"/>
                <w:sz w:val="22"/>
                <w:szCs w:val="22"/>
                <w:lang w:val="en-AU"/>
              </w:rPr>
              <w:t>turns colourless</w:t>
            </w:r>
          </w:p>
        </w:tc>
        <w:tc>
          <w:tcPr>
            <w:tcW w:w="1504" w:type="dxa"/>
            <w:vAlign w:val="center"/>
          </w:tcPr>
          <w:p w14:paraId="7B704F94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4AEE3565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74FD694A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38BD22D6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09DB3B3A" w14:textId="77777777" w:rsidR="00567F1E" w:rsidRPr="004055C7" w:rsidRDefault="00567F1E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5C4C0766" w14:textId="77777777" w:rsidR="0030012C" w:rsidRPr="004055C7" w:rsidRDefault="0030012C" w:rsidP="00733D70">
      <w:pPr>
        <w:rPr>
          <w:rFonts w:ascii="Arial" w:hAnsi="Arial" w:cs="Arial"/>
          <w:sz w:val="22"/>
          <w:szCs w:val="22"/>
          <w:lang w:val="en-AU"/>
        </w:rPr>
      </w:pPr>
    </w:p>
    <w:p w14:paraId="77179ECD" w14:textId="77777777" w:rsidR="0030012C" w:rsidRPr="004055C7" w:rsidRDefault="0030012C" w:rsidP="00733D70">
      <w:pPr>
        <w:rPr>
          <w:rFonts w:ascii="Arial" w:hAnsi="Arial" w:cs="Arial"/>
          <w:sz w:val="22"/>
          <w:szCs w:val="22"/>
          <w:lang w:val="en-AU"/>
        </w:rPr>
      </w:pPr>
    </w:p>
    <w:p w14:paraId="2AA43FB9" w14:textId="77777777" w:rsidR="00304B6A" w:rsidRPr="004055C7" w:rsidRDefault="00304B6A" w:rsidP="00733D70">
      <w:pPr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  <w:r w:rsidRPr="004055C7">
        <w:rPr>
          <w:b/>
          <w:lang w:val="en-AU"/>
        </w:rPr>
        <w:br w:type="page"/>
      </w:r>
    </w:p>
    <w:p w14:paraId="234C18A4" w14:textId="15DCFD71" w:rsidR="00DC034B" w:rsidRPr="004055C7" w:rsidRDefault="00985B65" w:rsidP="0008363E">
      <w:pPr>
        <w:pStyle w:val="00shortanswerheading"/>
        <w:tabs>
          <w:tab w:val="clear" w:pos="9637"/>
          <w:tab w:val="right" w:pos="9026"/>
        </w:tabs>
      </w:pPr>
      <w:r w:rsidRPr="004055C7">
        <w:lastRenderedPageBreak/>
        <w:t>Question 32</w:t>
      </w:r>
      <w:r w:rsidRPr="004055C7">
        <w:tab/>
      </w:r>
      <w:r w:rsidR="00432F94" w:rsidRPr="004055C7">
        <w:t xml:space="preserve"> </w:t>
      </w:r>
      <w:r w:rsidR="00954414" w:rsidRPr="004055C7">
        <w:t>(11</w:t>
      </w:r>
      <w:r w:rsidR="00DC034B" w:rsidRPr="004055C7">
        <w:t xml:space="preserve"> marks)</w:t>
      </w:r>
    </w:p>
    <w:p w14:paraId="395A01FA" w14:textId="77777777" w:rsidR="00DC034B" w:rsidRPr="004055C7" w:rsidRDefault="00DC034B" w:rsidP="00733D70">
      <w:pPr>
        <w:pStyle w:val="ListNumber"/>
        <w:numPr>
          <w:ilvl w:val="0"/>
          <w:numId w:val="0"/>
        </w:numPr>
        <w:spacing w:line="276" w:lineRule="auto"/>
      </w:pPr>
    </w:p>
    <w:p w14:paraId="6E32F656" w14:textId="77777777" w:rsidR="00954414" w:rsidRPr="004055C7" w:rsidRDefault="0022374D" w:rsidP="00954414">
      <w:pPr>
        <w:pStyle w:val="0shortanswer"/>
      </w:pPr>
      <w:r w:rsidRPr="004055C7">
        <w:t>(a)</w:t>
      </w:r>
      <w:r w:rsidRPr="004055C7">
        <w:tab/>
      </w:r>
      <w:r w:rsidR="00954414" w:rsidRPr="004055C7">
        <w:t>20.0 mL of 0.0400 mol L</w:t>
      </w:r>
      <w:r w:rsidR="00954414" w:rsidRPr="004055C7">
        <w:rPr>
          <w:position w:val="6"/>
          <w:vertAlign w:val="superscript"/>
        </w:rPr>
        <w:t xml:space="preserve">-1 </w:t>
      </w:r>
      <w:r w:rsidR="00954414" w:rsidRPr="004055C7">
        <w:t xml:space="preserve">hydrochloric acid solution was added to 45.0 mL </w:t>
      </w:r>
    </w:p>
    <w:p w14:paraId="3421450B" w14:textId="4644A4E6" w:rsidR="00954414" w:rsidRPr="004055C7" w:rsidRDefault="00954414" w:rsidP="00954414">
      <w:pPr>
        <w:pStyle w:val="0shortanswer"/>
      </w:pPr>
      <w:r w:rsidRPr="004055C7">
        <w:tab/>
        <w:t>0.0200 mol L</w:t>
      </w:r>
      <w:r w:rsidRPr="004055C7">
        <w:rPr>
          <w:position w:val="6"/>
          <w:vertAlign w:val="superscript"/>
        </w:rPr>
        <w:t xml:space="preserve">-1 </w:t>
      </w:r>
      <w:r w:rsidRPr="004055C7">
        <w:t>of sodium hydroxide solution. Calculate the pH of the resul</w:t>
      </w:r>
      <w:r w:rsidR="007B2702">
        <w:t>ting solution.</w:t>
      </w:r>
      <w:r w:rsidR="007B2702">
        <w:tab/>
        <w:t xml:space="preserve"> </w:t>
      </w:r>
      <w:r w:rsidR="007B2702">
        <w:tab/>
      </w:r>
      <w:r w:rsidR="007B2702">
        <w:tab/>
        <w:t xml:space="preserve">    </w:t>
      </w:r>
      <w:r w:rsidR="007B2702">
        <w:tab/>
      </w:r>
      <w:r w:rsidR="007B2702">
        <w:tab/>
      </w:r>
      <w:r w:rsidR="007B2702">
        <w:tab/>
      </w:r>
      <w:r w:rsidR="007B2702">
        <w:tab/>
      </w:r>
      <w:r w:rsidR="002D0CDE">
        <w:tab/>
      </w:r>
      <w:r w:rsidR="002D0CDE">
        <w:tab/>
      </w:r>
      <w:r w:rsidR="002D0CDE">
        <w:tab/>
      </w:r>
      <w:r w:rsidRPr="004055C7">
        <w:t>(5 marks)</w:t>
      </w:r>
    </w:p>
    <w:p w14:paraId="04C28FA2" w14:textId="174C8910" w:rsidR="00423AB1" w:rsidRPr="004055C7" w:rsidRDefault="00423AB1" w:rsidP="00733D70">
      <w:pPr>
        <w:pStyle w:val="0shortanswer"/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093B5D" w:rsidRPr="004055C7" w14:paraId="7C7E1AA6" w14:textId="77777777" w:rsidTr="005038FE">
        <w:tc>
          <w:tcPr>
            <w:tcW w:w="6978" w:type="dxa"/>
          </w:tcPr>
          <w:p w14:paraId="4A54A683" w14:textId="77777777" w:rsidR="00093B5D" w:rsidRPr="004055C7" w:rsidRDefault="00093B5D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2C84C4C9" w14:textId="77777777" w:rsidR="00093B5D" w:rsidRPr="004055C7" w:rsidRDefault="00093B5D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038FE" w:rsidRPr="004055C7" w14:paraId="7F96BA7E" w14:textId="77777777" w:rsidTr="007B32E3">
        <w:trPr>
          <w:trHeight w:val="516"/>
        </w:trPr>
        <w:tc>
          <w:tcPr>
            <w:tcW w:w="6978" w:type="dxa"/>
            <w:vAlign w:val="center"/>
          </w:tcPr>
          <w:p w14:paraId="29015853" w14:textId="6E1A6FCB" w:rsidR="005038FE" w:rsidRPr="00952D2E" w:rsidRDefault="005038FE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n(H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 = 0.0400 x 0.020 = 8.00 x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-4</w:t>
            </w:r>
            <w:r w:rsidR="00952D2E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  <w:p w14:paraId="0CD14506" w14:textId="073F9F2F" w:rsidR="005038FE" w:rsidRPr="00952D2E" w:rsidRDefault="005038FE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n(OH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–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 = 0.0200 x 0.0450 = 9.00 x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-4</w:t>
            </w:r>
            <w:r w:rsidR="00952D2E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4" w:type="dxa"/>
            <w:vAlign w:val="center"/>
          </w:tcPr>
          <w:p w14:paraId="5351AE40" w14:textId="7DEA4017" w:rsidR="005038FE" w:rsidRPr="004055C7" w:rsidRDefault="005038FE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38DE48DE" w14:textId="77777777" w:rsidTr="005038FE">
        <w:tc>
          <w:tcPr>
            <w:tcW w:w="6978" w:type="dxa"/>
            <w:vAlign w:val="center"/>
          </w:tcPr>
          <w:p w14:paraId="20ED47F0" w14:textId="2ECA78DC" w:rsidR="00093B5D" w:rsidRPr="00952D2E" w:rsidRDefault="005038FE" w:rsidP="005038FE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n(OH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–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excess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9.00 x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-4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– 8.00 x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-4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1.00 x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-4</w:t>
            </w:r>
            <w:r w:rsidR="00952D2E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4" w:type="dxa"/>
            <w:vAlign w:val="center"/>
          </w:tcPr>
          <w:p w14:paraId="49ED8A45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038FE" w:rsidRPr="004055C7" w14:paraId="4A41FEA2" w14:textId="77777777" w:rsidTr="005038FE">
        <w:tc>
          <w:tcPr>
            <w:tcW w:w="6978" w:type="dxa"/>
            <w:vAlign w:val="center"/>
          </w:tcPr>
          <w:p w14:paraId="19DAF78F" w14:textId="5CE2F45F" w:rsidR="005038FE" w:rsidRPr="00952D2E" w:rsidRDefault="005038FE" w:rsidP="005038FE">
            <w:pPr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[OH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–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]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resulting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1.00 x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-4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="00BF1C3B">
              <w:rPr>
                <w:rFonts w:ascii="Arial" w:hAnsi="Arial" w:cs="Arial"/>
                <w:sz w:val="22"/>
                <w:szCs w:val="22"/>
                <w:lang w:val="en-AU"/>
              </w:rPr>
              <w:t>/ 0.065 = 0.001538461</w:t>
            </w:r>
            <w:r w:rsidR="00952D2E">
              <w:rPr>
                <w:rFonts w:ascii="Arial" w:hAnsi="Arial" w:cs="Arial"/>
                <w:sz w:val="22"/>
                <w:szCs w:val="22"/>
                <w:lang w:val="en-AU"/>
              </w:rPr>
              <w:t xml:space="preserve"> mol L</w:t>
            </w:r>
            <w:r w:rsidR="00952D2E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-1</w:t>
            </w:r>
          </w:p>
        </w:tc>
        <w:tc>
          <w:tcPr>
            <w:tcW w:w="1504" w:type="dxa"/>
            <w:vAlign w:val="center"/>
          </w:tcPr>
          <w:p w14:paraId="0057FAED" w14:textId="60D270F5" w:rsidR="005038FE" w:rsidRPr="004055C7" w:rsidRDefault="005038FE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038FE" w:rsidRPr="004055C7" w14:paraId="1E901EF7" w14:textId="77777777" w:rsidTr="005038FE">
        <w:tc>
          <w:tcPr>
            <w:tcW w:w="6978" w:type="dxa"/>
            <w:vAlign w:val="center"/>
          </w:tcPr>
          <w:p w14:paraId="429E3148" w14:textId="7047D1CA" w:rsidR="005038FE" w:rsidRPr="00952D2E" w:rsidRDefault="005038FE" w:rsidP="005038FE">
            <w:pPr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[H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] = 1.00 x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-14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="00BF1C3B">
              <w:rPr>
                <w:rFonts w:ascii="Arial" w:hAnsi="Arial" w:cs="Arial"/>
                <w:sz w:val="22"/>
                <w:szCs w:val="22"/>
                <w:lang w:val="en-AU"/>
              </w:rPr>
              <w:t>/ 0.0015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3</w:t>
            </w:r>
            <w:r w:rsidR="00BF1C3B">
              <w:rPr>
                <w:rFonts w:ascii="Arial" w:hAnsi="Arial" w:cs="Arial"/>
                <w:sz w:val="22"/>
                <w:szCs w:val="22"/>
                <w:lang w:val="en-AU"/>
              </w:rPr>
              <w:t>8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</w:t>
            </w:r>
            <w:r w:rsidR="00BF1C3B">
              <w:rPr>
                <w:rFonts w:ascii="Arial" w:hAnsi="Arial" w:cs="Arial"/>
                <w:sz w:val="22"/>
                <w:szCs w:val="22"/>
                <w:lang w:val="en-AU"/>
              </w:rPr>
              <w:t>6.5</w:t>
            </w:r>
            <w:r w:rsidR="0008363E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x 10</w:t>
            </w:r>
            <w:r w:rsidR="0008363E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-12</w:t>
            </w:r>
            <w:r w:rsidR="00952D2E">
              <w:rPr>
                <w:rFonts w:ascii="Arial" w:hAnsi="Arial" w:cs="Arial"/>
                <w:sz w:val="22"/>
                <w:szCs w:val="22"/>
                <w:lang w:val="en-AU"/>
              </w:rPr>
              <w:t xml:space="preserve"> mol L</w:t>
            </w:r>
            <w:r w:rsidR="00952D2E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-1</w:t>
            </w:r>
          </w:p>
        </w:tc>
        <w:tc>
          <w:tcPr>
            <w:tcW w:w="1504" w:type="dxa"/>
            <w:vAlign w:val="center"/>
          </w:tcPr>
          <w:p w14:paraId="49D57FAE" w14:textId="77777777" w:rsidR="005038FE" w:rsidRPr="004055C7" w:rsidRDefault="005038FE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8363E" w:rsidRPr="004055C7" w14:paraId="2DC4A85E" w14:textId="77777777" w:rsidTr="005038FE">
        <w:tc>
          <w:tcPr>
            <w:tcW w:w="6978" w:type="dxa"/>
            <w:vAlign w:val="center"/>
          </w:tcPr>
          <w:p w14:paraId="3CEBE786" w14:textId="74F0C40A" w:rsidR="00BE065A" w:rsidRPr="004055C7" w:rsidRDefault="00BF1C3B" w:rsidP="005038FE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pH = -</w:t>
            </w:r>
            <w:proofErr w:type="gramStart"/>
            <w:r>
              <w:rPr>
                <w:rFonts w:ascii="Arial" w:hAnsi="Arial" w:cs="Arial"/>
                <w:sz w:val="22"/>
                <w:szCs w:val="22"/>
                <w:lang w:val="en-AU"/>
              </w:rPr>
              <w:t>log(</w:t>
            </w:r>
            <w:proofErr w:type="gramEnd"/>
            <w:r>
              <w:rPr>
                <w:rFonts w:ascii="Arial" w:hAnsi="Arial" w:cs="Arial"/>
                <w:sz w:val="22"/>
                <w:szCs w:val="22"/>
                <w:lang w:val="en-AU"/>
              </w:rPr>
              <w:t>6.5</w:t>
            </w:r>
            <w:r w:rsidR="00D2478E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x 10</w:t>
            </w:r>
            <w:r w:rsidR="00D2478E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-12</w:t>
            </w:r>
            <w:r w:rsidR="00D2478E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 </w:t>
            </w:r>
          </w:p>
          <w:p w14:paraId="55690116" w14:textId="22777B2D" w:rsidR="0008363E" w:rsidRPr="004055C7" w:rsidRDefault="00BE065A" w:rsidP="005038FE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   </w:t>
            </w:r>
            <w:r w:rsidR="00D2478E"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 xml:space="preserve">= 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11.</w:t>
            </w:r>
            <w:r w:rsidR="00BF1C3B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  <w:tc>
          <w:tcPr>
            <w:tcW w:w="1504" w:type="dxa"/>
            <w:vAlign w:val="center"/>
          </w:tcPr>
          <w:p w14:paraId="385B9DE2" w14:textId="66594AF5" w:rsidR="0008363E" w:rsidRPr="004055C7" w:rsidRDefault="0008363E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038FE" w:rsidRPr="004055C7" w14:paraId="62910C34" w14:textId="77777777" w:rsidTr="005038FE">
        <w:trPr>
          <w:trHeight w:val="75"/>
        </w:trPr>
        <w:tc>
          <w:tcPr>
            <w:tcW w:w="6978" w:type="dxa"/>
            <w:vAlign w:val="center"/>
          </w:tcPr>
          <w:p w14:paraId="1A009AA9" w14:textId="77777777" w:rsidR="005038FE" w:rsidRPr="004055C7" w:rsidRDefault="005038FE" w:rsidP="00021950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243A1053" w14:textId="5825B94A" w:rsidR="005038FE" w:rsidRPr="004055C7" w:rsidRDefault="0008363E" w:rsidP="0002195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5</w:t>
            </w:r>
          </w:p>
        </w:tc>
      </w:tr>
    </w:tbl>
    <w:p w14:paraId="370CF798" w14:textId="77777777" w:rsidR="00423AB1" w:rsidRPr="004055C7" w:rsidRDefault="00423AB1" w:rsidP="00733D70">
      <w:pPr>
        <w:pStyle w:val="ListNumber"/>
        <w:numPr>
          <w:ilvl w:val="0"/>
          <w:numId w:val="0"/>
        </w:numPr>
        <w:spacing w:line="276" w:lineRule="auto"/>
        <w:rPr>
          <w:b/>
          <w:color w:val="000000"/>
        </w:rPr>
      </w:pPr>
    </w:p>
    <w:p w14:paraId="380BF630" w14:textId="77777777" w:rsidR="003833B9" w:rsidRPr="00AB40D4" w:rsidRDefault="003833B9" w:rsidP="003833B9">
      <w:pPr>
        <w:pStyle w:val="0shortanswer"/>
      </w:pPr>
      <w:r w:rsidRPr="00AB40D4">
        <w:t>(b)</w:t>
      </w:r>
      <w:r w:rsidRPr="00AB40D4">
        <w:tab/>
        <w:t>The experiment in (a) was repeated, but this time using 20.0 mL of 0.0400 mol L</w:t>
      </w:r>
      <w:r w:rsidRPr="00AB40D4">
        <w:rPr>
          <w:position w:val="6"/>
          <w:vertAlign w:val="superscript"/>
        </w:rPr>
        <w:t xml:space="preserve">-1 </w:t>
      </w:r>
      <w:r w:rsidRPr="00AB40D4">
        <w:t>ethanoic (acetic) acid solution</w:t>
      </w:r>
      <w:r>
        <w:t xml:space="preserve"> instead of the hydrochloric acid</w:t>
      </w:r>
      <w:r w:rsidRPr="00AB40D4">
        <w:t>.  Would the pH of the final solution be the same or different from the answer calculated in part (a)? Explain your reasoning (no calculations are required).</w:t>
      </w:r>
      <w:r w:rsidRPr="00AB40D4">
        <w:tab/>
      </w:r>
      <w:r>
        <w:tab/>
      </w:r>
      <w:r>
        <w:tab/>
      </w:r>
      <w:r>
        <w:tab/>
        <w:t xml:space="preserve">   </w:t>
      </w:r>
      <w:r w:rsidRPr="00AB40D4">
        <w:t>(3 marks)</w:t>
      </w:r>
    </w:p>
    <w:p w14:paraId="568BB1D4" w14:textId="77777777" w:rsidR="00304B6A" w:rsidRPr="004055C7" w:rsidRDefault="00304B6A" w:rsidP="00733D70">
      <w:pPr>
        <w:pStyle w:val="0shortanswer"/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093B5D" w:rsidRPr="004055C7" w14:paraId="225D3D5E" w14:textId="77777777" w:rsidTr="00021950">
        <w:tc>
          <w:tcPr>
            <w:tcW w:w="6978" w:type="dxa"/>
            <w:vAlign w:val="center"/>
          </w:tcPr>
          <w:p w14:paraId="6B46D804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17DA0778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093B5D" w:rsidRPr="004055C7" w14:paraId="1D5136F3" w14:textId="77777777" w:rsidTr="00690CE9">
        <w:tc>
          <w:tcPr>
            <w:tcW w:w="6978" w:type="dxa"/>
            <w:vAlign w:val="center"/>
          </w:tcPr>
          <w:p w14:paraId="6E081085" w14:textId="6B4DA916" w:rsidR="00093B5D" w:rsidRPr="004055C7" w:rsidRDefault="00BE065A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same</w:t>
            </w:r>
          </w:p>
        </w:tc>
        <w:tc>
          <w:tcPr>
            <w:tcW w:w="1504" w:type="dxa"/>
            <w:vAlign w:val="center"/>
          </w:tcPr>
          <w:p w14:paraId="466EA232" w14:textId="77777777" w:rsidR="00093B5D" w:rsidRPr="004055C7" w:rsidRDefault="00093B5D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7453AB00" w14:textId="77777777" w:rsidTr="00021950">
        <w:trPr>
          <w:trHeight w:val="283"/>
        </w:trPr>
        <w:tc>
          <w:tcPr>
            <w:tcW w:w="6978" w:type="dxa"/>
            <w:vAlign w:val="center"/>
          </w:tcPr>
          <w:p w14:paraId="4FB5D980" w14:textId="28949D5E" w:rsidR="00093B5D" w:rsidRPr="004055C7" w:rsidRDefault="00BE065A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ethanoic acid will totally ionise due to the presence of the strong base, NaOH</w:t>
            </w:r>
          </w:p>
        </w:tc>
        <w:tc>
          <w:tcPr>
            <w:tcW w:w="1504" w:type="dxa"/>
            <w:vAlign w:val="center"/>
          </w:tcPr>
          <w:p w14:paraId="0E65D972" w14:textId="77777777" w:rsidR="00093B5D" w:rsidRPr="004055C7" w:rsidRDefault="00093B5D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03432469" w14:textId="77777777" w:rsidTr="00690CE9">
        <w:tc>
          <w:tcPr>
            <w:tcW w:w="6978" w:type="dxa"/>
            <w:vAlign w:val="center"/>
          </w:tcPr>
          <w:p w14:paraId="48D40EDE" w14:textId="0107969F" w:rsidR="00093B5D" w:rsidRPr="004055C7" w:rsidRDefault="00D615BA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t</w:t>
            </w:r>
            <w:r w:rsidR="00BE065A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herefore, the number of moles of hydrogen/ hydronium ions provided to the solution will be the same </w:t>
            </w:r>
          </w:p>
        </w:tc>
        <w:tc>
          <w:tcPr>
            <w:tcW w:w="1504" w:type="dxa"/>
            <w:vAlign w:val="center"/>
          </w:tcPr>
          <w:p w14:paraId="0A4B3BD6" w14:textId="77777777" w:rsidR="00093B5D" w:rsidRPr="004055C7" w:rsidRDefault="00093B5D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3D586C" w:rsidRPr="004055C7" w14:paraId="06F74651" w14:textId="77777777" w:rsidTr="00690CE9">
        <w:tc>
          <w:tcPr>
            <w:tcW w:w="6978" w:type="dxa"/>
            <w:vAlign w:val="center"/>
          </w:tcPr>
          <w:p w14:paraId="181F7D0B" w14:textId="58D8A797" w:rsidR="003D586C" w:rsidRPr="00F54AD0" w:rsidRDefault="003D586C" w:rsidP="00690CE9">
            <w:pPr>
              <w:rPr>
                <w:rFonts w:ascii="Arial" w:hAnsi="Arial" w:cs="Arial"/>
                <w:i/>
                <w:color w:val="FF0000"/>
                <w:sz w:val="22"/>
                <w:szCs w:val="22"/>
                <w:lang w:val="en-AU"/>
              </w:rPr>
            </w:pPr>
            <w:proofErr w:type="spellStart"/>
            <w:r w:rsidRPr="00F54AD0">
              <w:rPr>
                <w:rFonts w:ascii="Arial" w:hAnsi="Arial" w:cs="Arial"/>
                <w:i/>
                <w:sz w:val="22"/>
                <w:szCs w:val="22"/>
                <w:lang w:val="en-AU"/>
              </w:rPr>
              <w:t>Xs</w:t>
            </w:r>
            <w:proofErr w:type="spellEnd"/>
            <w:r w:rsidRPr="00F54AD0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 OH</w:t>
            </w:r>
            <w:r w:rsidRPr="00F54AD0">
              <w:rPr>
                <w:rFonts w:ascii="Arial" w:hAnsi="Arial" w:cs="Arial"/>
                <w:i/>
                <w:sz w:val="22"/>
                <w:szCs w:val="22"/>
                <w:vertAlign w:val="superscript"/>
                <w:lang w:val="en-AU"/>
              </w:rPr>
              <w:t>-</w:t>
            </w:r>
            <w:r w:rsidRPr="00F54AD0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 so no H</w:t>
            </w:r>
            <w:r w:rsidRPr="00F54AD0">
              <w:rPr>
                <w:rFonts w:ascii="Arial" w:hAnsi="Arial" w:cs="Arial"/>
                <w:i/>
                <w:sz w:val="22"/>
                <w:szCs w:val="22"/>
                <w:vertAlign w:val="superscript"/>
                <w:lang w:val="en-AU"/>
              </w:rPr>
              <w:t>+</w:t>
            </w:r>
            <w:r w:rsidRPr="00F54AD0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 for ethanoate to gain</w:t>
            </w:r>
          </w:p>
        </w:tc>
        <w:tc>
          <w:tcPr>
            <w:tcW w:w="1504" w:type="dxa"/>
            <w:vAlign w:val="center"/>
          </w:tcPr>
          <w:p w14:paraId="0B0CD941" w14:textId="77777777" w:rsidR="003D586C" w:rsidRPr="004055C7" w:rsidRDefault="003D586C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</w:tr>
      <w:tr w:rsidR="00093B5D" w:rsidRPr="004055C7" w14:paraId="598AFCE9" w14:textId="77777777" w:rsidTr="00690CE9">
        <w:trPr>
          <w:trHeight w:val="75"/>
        </w:trPr>
        <w:tc>
          <w:tcPr>
            <w:tcW w:w="6978" w:type="dxa"/>
          </w:tcPr>
          <w:p w14:paraId="41D8954E" w14:textId="77777777" w:rsidR="00093B5D" w:rsidRPr="004055C7" w:rsidRDefault="00093B5D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</w:tcPr>
          <w:p w14:paraId="2CE49DEB" w14:textId="77777777" w:rsidR="00093B5D" w:rsidRPr="004055C7" w:rsidRDefault="00093B5D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651A5D6A" w14:textId="77777777" w:rsidR="00304B6A" w:rsidRPr="004055C7" w:rsidRDefault="00304B6A" w:rsidP="00733D70">
      <w:pPr>
        <w:pStyle w:val="0shortanswer"/>
      </w:pPr>
    </w:p>
    <w:p w14:paraId="368863D3" w14:textId="77777777" w:rsidR="00AC457C" w:rsidRPr="004055C7" w:rsidRDefault="00AC457C" w:rsidP="00733D70">
      <w:pPr>
        <w:pStyle w:val="0shortanswer"/>
      </w:pPr>
    </w:p>
    <w:p w14:paraId="5E75D752" w14:textId="77777777" w:rsidR="003833B9" w:rsidRPr="00AB40D4" w:rsidRDefault="003833B9" w:rsidP="003833B9">
      <w:pPr>
        <w:pStyle w:val="0shortanswer"/>
      </w:pPr>
      <w:r w:rsidRPr="00AB40D4">
        <w:t>(c)</w:t>
      </w:r>
      <w:r w:rsidRPr="00AB40D4">
        <w:tab/>
        <w:t xml:space="preserve">The experiment in (a) was repeated again, but this time using 20.0 mL of </w:t>
      </w:r>
    </w:p>
    <w:p w14:paraId="69D24944" w14:textId="659F9202" w:rsidR="003833B9" w:rsidRPr="00AB40D4" w:rsidRDefault="003833B9" w:rsidP="003833B9">
      <w:pPr>
        <w:pStyle w:val="0shortanswer"/>
      </w:pPr>
      <w:r w:rsidRPr="00AB40D4">
        <w:tab/>
        <w:t>0.0400 mol L</w:t>
      </w:r>
      <w:r w:rsidRPr="00AB40D4">
        <w:rPr>
          <w:vertAlign w:val="superscript"/>
        </w:rPr>
        <w:t>-1</w:t>
      </w:r>
      <w:r w:rsidRPr="00AB40D4">
        <w:t xml:space="preserve"> sulfuric acid solution</w:t>
      </w:r>
      <w:r w:rsidRPr="00045F11">
        <w:t xml:space="preserve"> </w:t>
      </w:r>
      <w:r>
        <w:t>instead of the hydrochloric acid</w:t>
      </w:r>
      <w:r w:rsidRPr="00AB40D4">
        <w:t>. Would the pH of the final solution be the same or different from th</w:t>
      </w:r>
      <w:r w:rsidR="007A2D38">
        <w:t>e answer calculated in part (a)?</w:t>
      </w:r>
      <w:r w:rsidRPr="00AB40D4">
        <w:t xml:space="preserve"> Explain </w:t>
      </w:r>
      <w:r w:rsidR="00254099">
        <w:t>your reasoning</w:t>
      </w:r>
      <w:r w:rsidRPr="00AB40D4">
        <w:t>.</w:t>
      </w:r>
      <w:r w:rsidRPr="00AB40D4">
        <w:tab/>
      </w:r>
      <w:r>
        <w:tab/>
      </w:r>
      <w:r>
        <w:tab/>
        <w:t xml:space="preserve">   </w:t>
      </w:r>
      <w:r w:rsidR="00254099">
        <w:tab/>
      </w:r>
      <w:r w:rsidR="00254099">
        <w:tab/>
      </w:r>
      <w:r w:rsidR="00254099">
        <w:tab/>
      </w:r>
      <w:r w:rsidR="00254099">
        <w:tab/>
      </w:r>
      <w:r w:rsidR="00152068">
        <w:t xml:space="preserve">   </w:t>
      </w:r>
      <w:r w:rsidRPr="00AB40D4">
        <w:t>(3 marks)</w:t>
      </w:r>
    </w:p>
    <w:p w14:paraId="5DF4DC65" w14:textId="77777777" w:rsidR="00304B6A" w:rsidRPr="004055C7" w:rsidRDefault="00304B6A" w:rsidP="00733D70">
      <w:pPr>
        <w:pStyle w:val="0shortanswer"/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9"/>
        <w:gridCol w:w="1477"/>
      </w:tblGrid>
      <w:tr w:rsidR="00093B5D" w:rsidRPr="004055C7" w14:paraId="14D18854" w14:textId="77777777" w:rsidTr="00021950">
        <w:tc>
          <w:tcPr>
            <w:tcW w:w="6978" w:type="dxa"/>
            <w:vAlign w:val="center"/>
          </w:tcPr>
          <w:p w14:paraId="718E0EBD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71D85F6B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093B5D" w:rsidRPr="004055C7" w14:paraId="14BB8FBA" w14:textId="77777777" w:rsidTr="00021950">
        <w:tc>
          <w:tcPr>
            <w:tcW w:w="6978" w:type="dxa"/>
            <w:vAlign w:val="center"/>
          </w:tcPr>
          <w:p w14:paraId="4567CD1E" w14:textId="27DA9871" w:rsidR="00093B5D" w:rsidRPr="004055C7" w:rsidRDefault="00BE065A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different</w:t>
            </w:r>
          </w:p>
        </w:tc>
        <w:tc>
          <w:tcPr>
            <w:tcW w:w="1504" w:type="dxa"/>
            <w:vAlign w:val="center"/>
          </w:tcPr>
          <w:p w14:paraId="3A34C021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1AADB214" w14:textId="77777777" w:rsidTr="00021950">
        <w:tc>
          <w:tcPr>
            <w:tcW w:w="6978" w:type="dxa"/>
            <w:vAlign w:val="center"/>
          </w:tcPr>
          <w:p w14:paraId="1FE261E9" w14:textId="1AED2B76" w:rsidR="00093B5D" w:rsidRPr="004055C7" w:rsidRDefault="00BE065A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sulfuric acid is a diprotic acid</w:t>
            </w:r>
            <w:r w:rsidRPr="004055C7">
              <w:rPr>
                <w:lang w:val="en-AU"/>
              </w:rPr>
              <w:t xml:space="preserve"> </w:t>
            </w:r>
          </w:p>
        </w:tc>
        <w:tc>
          <w:tcPr>
            <w:tcW w:w="1504" w:type="dxa"/>
            <w:vAlign w:val="center"/>
          </w:tcPr>
          <w:p w14:paraId="4AD2F92B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49F406F9" w14:textId="77777777" w:rsidTr="00021950">
        <w:tc>
          <w:tcPr>
            <w:tcW w:w="6978" w:type="dxa"/>
            <w:vAlign w:val="center"/>
          </w:tcPr>
          <w:p w14:paraId="1495595F" w14:textId="2D4682B4" w:rsidR="00093B5D" w:rsidRPr="004055C7" w:rsidRDefault="00BE065A" w:rsidP="00BE065A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so the number of moles of hydrogen/hydronium ions provided to the solution will be more / there will be an excess of hydrogen/ hydronium ions</w:t>
            </w:r>
          </w:p>
        </w:tc>
        <w:tc>
          <w:tcPr>
            <w:tcW w:w="1504" w:type="dxa"/>
            <w:vAlign w:val="center"/>
          </w:tcPr>
          <w:p w14:paraId="40925C84" w14:textId="77777777" w:rsidR="00093B5D" w:rsidRPr="004055C7" w:rsidRDefault="00093B5D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093B5D" w:rsidRPr="004055C7" w14:paraId="28E8961D" w14:textId="77777777" w:rsidTr="00021950">
        <w:trPr>
          <w:trHeight w:val="75"/>
        </w:trPr>
        <w:tc>
          <w:tcPr>
            <w:tcW w:w="6978" w:type="dxa"/>
            <w:vAlign w:val="center"/>
          </w:tcPr>
          <w:p w14:paraId="31BC6230" w14:textId="77777777" w:rsidR="00093B5D" w:rsidRPr="004055C7" w:rsidRDefault="00093B5D" w:rsidP="00021950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230F9C36" w14:textId="3D0E0574" w:rsidR="00093B5D" w:rsidRPr="004055C7" w:rsidRDefault="00093B5D" w:rsidP="0002195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15B7E6A9" w14:textId="77777777" w:rsidR="00304B6A" w:rsidRPr="004055C7" w:rsidRDefault="00304B6A" w:rsidP="00733D70">
      <w:pPr>
        <w:pStyle w:val="0shortanswer"/>
      </w:pPr>
    </w:p>
    <w:p w14:paraId="17B5D614" w14:textId="77777777" w:rsidR="00304B6A" w:rsidRPr="004055C7" w:rsidRDefault="00304B6A" w:rsidP="00733D70">
      <w:pPr>
        <w:pStyle w:val="0shortanswer"/>
        <w:rPr>
          <w:b/>
        </w:rPr>
      </w:pPr>
      <w:r w:rsidRPr="004055C7">
        <w:rPr>
          <w:b/>
        </w:rPr>
        <w:br w:type="page"/>
      </w:r>
    </w:p>
    <w:p w14:paraId="70B27D21" w14:textId="12D64E13" w:rsidR="00DC034B" w:rsidRPr="004055C7" w:rsidRDefault="00432F94" w:rsidP="003C20F2">
      <w:pPr>
        <w:pStyle w:val="00shortanswerheading"/>
        <w:tabs>
          <w:tab w:val="clear" w:pos="9637"/>
          <w:tab w:val="right" w:pos="9026"/>
        </w:tabs>
      </w:pPr>
      <w:r w:rsidRPr="004055C7">
        <w:lastRenderedPageBreak/>
        <w:t>Question 33</w:t>
      </w:r>
      <w:r w:rsidR="00985B65" w:rsidRPr="004055C7">
        <w:tab/>
      </w:r>
      <w:r w:rsidRPr="004055C7">
        <w:t xml:space="preserve"> </w:t>
      </w:r>
      <w:r w:rsidR="00954414" w:rsidRPr="004055C7">
        <w:t>(9</w:t>
      </w:r>
      <w:r w:rsidR="003C20F2" w:rsidRPr="004055C7">
        <w:t xml:space="preserve"> </w:t>
      </w:r>
      <w:r w:rsidR="00F53E4B" w:rsidRPr="004055C7">
        <w:t>m</w:t>
      </w:r>
      <w:r w:rsidR="00DC034B" w:rsidRPr="004055C7">
        <w:t>arks)</w:t>
      </w:r>
    </w:p>
    <w:p w14:paraId="0A773CD9" w14:textId="77777777" w:rsidR="00DC034B" w:rsidRPr="004055C7" w:rsidRDefault="00DC034B" w:rsidP="00733D70">
      <w:pPr>
        <w:rPr>
          <w:rFonts w:ascii="Arial" w:hAnsi="Arial" w:cs="Arial"/>
          <w:b/>
          <w:sz w:val="22"/>
          <w:szCs w:val="22"/>
          <w:lang w:val="en-AU"/>
        </w:rPr>
      </w:pPr>
    </w:p>
    <w:p w14:paraId="63C35678" w14:textId="14D3FE76" w:rsidR="00AC457C" w:rsidRPr="004055C7" w:rsidRDefault="006E3A4B" w:rsidP="00A30786">
      <w:pPr>
        <w:pStyle w:val="0shortanswer"/>
        <w:ind w:left="0" w:firstLine="0"/>
      </w:pPr>
      <w:r>
        <w:t xml:space="preserve">Carbon </w:t>
      </w:r>
      <w:proofErr w:type="spellStart"/>
      <w:r>
        <w:t>disulf</w:t>
      </w:r>
      <w:r w:rsidR="00AC457C" w:rsidRPr="004055C7">
        <w:t>ide</w:t>
      </w:r>
      <w:proofErr w:type="spellEnd"/>
      <w:r w:rsidR="00AC457C" w:rsidRPr="004055C7">
        <w:t xml:space="preserve"> (</w:t>
      </w:r>
      <w:r w:rsidR="008969D1" w:rsidRPr="004055C7">
        <w:t>CS</w:t>
      </w:r>
      <w:r w:rsidR="008969D1" w:rsidRPr="004055C7">
        <w:rPr>
          <w:rStyle w:val="PSubscript"/>
        </w:rPr>
        <w:t>2</w:t>
      </w:r>
      <w:r w:rsidR="008969D1" w:rsidRPr="004055C7">
        <w:t xml:space="preserve">) can be </w:t>
      </w:r>
      <w:r w:rsidR="00AC457C" w:rsidRPr="004055C7">
        <w:t xml:space="preserve">manufactured using </w:t>
      </w:r>
      <w:r w:rsidR="008969D1" w:rsidRPr="004055C7">
        <w:t>an endo</w:t>
      </w:r>
      <w:r w:rsidR="00A30786" w:rsidRPr="004055C7">
        <w:t xml:space="preserve">thermic reaction between </w:t>
      </w:r>
      <w:proofErr w:type="spellStart"/>
      <w:r w:rsidR="00A30786" w:rsidRPr="004055C7">
        <w:t>sulfur</w:t>
      </w:r>
      <w:proofErr w:type="spellEnd"/>
      <w:r w:rsidR="00A30786" w:rsidRPr="004055C7">
        <w:t xml:space="preserve"> </w:t>
      </w:r>
      <w:r w:rsidR="008969D1" w:rsidRPr="004055C7">
        <w:t>trioxide gas</w:t>
      </w:r>
      <w:r w:rsidR="00AC457C" w:rsidRPr="004055C7">
        <w:t xml:space="preserve"> and carbon dioxide as shown below:</w:t>
      </w:r>
    </w:p>
    <w:p w14:paraId="77A12F60" w14:textId="77777777" w:rsidR="00AC457C" w:rsidRPr="004055C7" w:rsidRDefault="00AC457C" w:rsidP="00733D70">
      <w:pPr>
        <w:pStyle w:val="0shortanswer"/>
      </w:pPr>
    </w:p>
    <w:p w14:paraId="3DABBC6B" w14:textId="741D94DD" w:rsidR="00AC457C" w:rsidRPr="004055C7" w:rsidRDefault="004B410A" w:rsidP="00733D70">
      <w:pPr>
        <w:rPr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AC457C" w:rsidRPr="004055C7">
        <w:rPr>
          <w:rFonts w:ascii="Arial" w:hAnsi="Arial" w:cs="Arial"/>
          <w:sz w:val="22"/>
          <w:szCs w:val="22"/>
          <w:lang w:val="en-AU"/>
        </w:rPr>
        <w:t>2 SO</w:t>
      </w:r>
      <w:r w:rsidR="00AC457C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AC457C" w:rsidRPr="004055C7">
        <w:rPr>
          <w:rFonts w:ascii="Arial" w:hAnsi="Arial" w:cs="Arial"/>
          <w:sz w:val="22"/>
          <w:szCs w:val="22"/>
          <w:lang w:val="en-AU"/>
        </w:rPr>
        <w:t>(</w:t>
      </w:r>
      <w:proofErr w:type="gramStart"/>
      <w:r w:rsidR="00AC457C" w:rsidRPr="004055C7">
        <w:rPr>
          <w:rFonts w:ascii="Arial" w:hAnsi="Arial" w:cs="Arial"/>
          <w:sz w:val="22"/>
          <w:szCs w:val="22"/>
          <w:lang w:val="en-AU"/>
        </w:rPr>
        <w:t xml:space="preserve">g) </w:t>
      </w:r>
      <w:r w:rsidR="009E0694" w:rsidRPr="004055C7">
        <w:rPr>
          <w:rFonts w:ascii="Arial" w:hAnsi="Arial" w:cs="Arial"/>
          <w:sz w:val="22"/>
          <w:szCs w:val="22"/>
          <w:lang w:val="en-AU"/>
        </w:rPr>
        <w:t xml:space="preserve">  </w:t>
      </w:r>
      <w:proofErr w:type="gramEnd"/>
      <w:r w:rsidR="00AC457C" w:rsidRPr="004055C7">
        <w:rPr>
          <w:rFonts w:ascii="Arial" w:hAnsi="Arial" w:cs="Arial"/>
          <w:sz w:val="22"/>
          <w:szCs w:val="22"/>
          <w:lang w:val="en-AU"/>
        </w:rPr>
        <w:t>+ CO</w:t>
      </w:r>
      <w:r w:rsidR="00AC457C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AC457C" w:rsidRPr="004055C7">
        <w:rPr>
          <w:rFonts w:ascii="Arial" w:hAnsi="Arial" w:cs="Arial"/>
          <w:sz w:val="22"/>
          <w:szCs w:val="22"/>
          <w:lang w:val="en-AU"/>
        </w:rPr>
        <w:t>(g)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AC457C"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1F1F0D" w:rsidRPr="004055C7">
        <w:rPr>
          <w:rFonts w:ascii="Arial" w:hAnsi="Arial" w:cs="Arial"/>
          <w:noProof/>
          <w:sz w:val="22"/>
          <w:szCs w:val="22"/>
          <w:lang w:val="en-AU" w:eastAsia="en-AU"/>
        </w:rPr>
        <w:drawing>
          <wp:inline distT="0" distB="0" distL="0" distR="0" wp14:anchorId="3666FAEA" wp14:editId="4E273524">
            <wp:extent cx="197485" cy="124460"/>
            <wp:effectExtent l="0" t="0" r="5715" b="2540"/>
            <wp:docPr id="44" name="Picture 44" descr="reversible 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versible arro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2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9E0694" w:rsidRPr="004055C7">
        <w:rPr>
          <w:rFonts w:ascii="Arial" w:hAnsi="Arial" w:cs="Arial"/>
          <w:sz w:val="22"/>
          <w:szCs w:val="22"/>
          <w:lang w:val="en-AU"/>
        </w:rPr>
        <w:t xml:space="preserve">  </w:t>
      </w:r>
      <w:r w:rsidR="00AC457C" w:rsidRPr="004055C7">
        <w:rPr>
          <w:rFonts w:ascii="Arial" w:hAnsi="Arial" w:cs="Arial"/>
          <w:sz w:val="22"/>
          <w:szCs w:val="22"/>
          <w:lang w:val="en-AU"/>
        </w:rPr>
        <w:t>CS</w:t>
      </w:r>
      <w:r w:rsidR="00AC457C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AC457C" w:rsidRPr="004055C7">
        <w:rPr>
          <w:rFonts w:ascii="Arial" w:hAnsi="Arial" w:cs="Arial"/>
          <w:sz w:val="22"/>
          <w:szCs w:val="22"/>
          <w:lang w:val="en-AU"/>
        </w:rPr>
        <w:t xml:space="preserve">(g) </w:t>
      </w:r>
      <w:r w:rsidR="009E0694"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AC457C" w:rsidRPr="004055C7">
        <w:rPr>
          <w:rFonts w:ascii="Arial" w:hAnsi="Arial" w:cs="Arial"/>
          <w:sz w:val="22"/>
          <w:szCs w:val="22"/>
          <w:lang w:val="en-AU"/>
        </w:rPr>
        <w:t xml:space="preserve">+ </w:t>
      </w:r>
      <w:r w:rsidR="009E0694"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AC457C" w:rsidRPr="004055C7">
        <w:rPr>
          <w:rFonts w:ascii="Arial" w:hAnsi="Arial" w:cs="Arial"/>
          <w:sz w:val="22"/>
          <w:szCs w:val="22"/>
          <w:lang w:val="en-AU"/>
        </w:rPr>
        <w:t>4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AC457C" w:rsidRPr="004055C7">
        <w:rPr>
          <w:rFonts w:ascii="Arial" w:hAnsi="Arial" w:cs="Arial"/>
          <w:sz w:val="22"/>
          <w:szCs w:val="22"/>
          <w:lang w:val="en-AU"/>
        </w:rPr>
        <w:t>O</w:t>
      </w:r>
      <w:r w:rsidR="00AC457C"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AC457C" w:rsidRPr="004055C7">
        <w:rPr>
          <w:rFonts w:ascii="Arial" w:hAnsi="Arial" w:cs="Arial"/>
          <w:sz w:val="22"/>
          <w:szCs w:val="22"/>
          <w:lang w:val="en-AU"/>
        </w:rPr>
        <w:t>(g)</w:t>
      </w:r>
    </w:p>
    <w:p w14:paraId="0C476A37" w14:textId="77777777" w:rsidR="00AC457C" w:rsidRPr="004055C7" w:rsidRDefault="00AC457C" w:rsidP="00733D70">
      <w:pPr>
        <w:pStyle w:val="0shortanswer"/>
      </w:pPr>
    </w:p>
    <w:p w14:paraId="0C7D6F41" w14:textId="3DD5A923" w:rsidR="008969D1" w:rsidRPr="004055C7" w:rsidRDefault="00AC457C" w:rsidP="00733D70">
      <w:pPr>
        <w:pStyle w:val="0shortanswer"/>
      </w:pPr>
      <w:r w:rsidRPr="004055C7">
        <w:t>(a)</w:t>
      </w:r>
      <w:r w:rsidRPr="004055C7">
        <w:tab/>
        <w:t>W</w:t>
      </w:r>
      <w:r w:rsidR="008969D1" w:rsidRPr="004055C7">
        <w:t>rite an expression for the equilibrium constant of the reaction.</w:t>
      </w:r>
      <w:r w:rsidR="00A30786" w:rsidRPr="004055C7">
        <w:tab/>
      </w:r>
      <w:r w:rsidR="00A30786" w:rsidRPr="004055C7">
        <w:tab/>
      </w:r>
      <w:r w:rsidR="00954414" w:rsidRPr="004055C7">
        <w:t xml:space="preserve">   (1</w:t>
      </w:r>
      <w:r w:rsidR="00985B65" w:rsidRPr="004055C7">
        <w:t xml:space="preserve"> mark)</w:t>
      </w:r>
    </w:p>
    <w:p w14:paraId="16263B08" w14:textId="77777777" w:rsidR="00954414" w:rsidRPr="004055C7" w:rsidRDefault="00954414" w:rsidP="00733D70">
      <w:pPr>
        <w:pStyle w:val="0shortanswer"/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084458A5" w14:textId="77777777" w:rsidTr="00690CE9">
        <w:tc>
          <w:tcPr>
            <w:tcW w:w="6978" w:type="dxa"/>
            <w:vAlign w:val="center"/>
          </w:tcPr>
          <w:p w14:paraId="5C09D77A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009C53B8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3FA675DE" w14:textId="77777777" w:rsidTr="00954414">
        <w:trPr>
          <w:trHeight w:val="716"/>
        </w:trPr>
        <w:tc>
          <w:tcPr>
            <w:tcW w:w="6978" w:type="dxa"/>
            <w:vAlign w:val="center"/>
          </w:tcPr>
          <w:p w14:paraId="5AFA5CA9" w14:textId="09BC70F6" w:rsidR="00567F1E" w:rsidRPr="004055C7" w:rsidRDefault="00954414" w:rsidP="00690CE9">
            <w:pPr>
              <w:rPr>
                <w:rFonts w:ascii="Arial" w:hAnsi="Arial" w:cs="Arial"/>
                <w:sz w:val="22"/>
                <w:szCs w:val="22"/>
                <w:u w:val="single"/>
                <w:vertAlign w:val="superscript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K =</w:t>
            </w:r>
            <w:proofErr w:type="gramStart"/>
            <w:r w:rsidRPr="004055C7">
              <w:rPr>
                <w:lang w:val="en-AU"/>
              </w:rPr>
              <w:t xml:space="preserve">   </w:t>
            </w:r>
            <w:r w:rsidRPr="004055C7">
              <w:rPr>
                <w:rFonts w:ascii="Arial" w:hAnsi="Arial" w:cs="Arial"/>
                <w:sz w:val="22"/>
                <w:szCs w:val="22"/>
                <w:u w:val="single"/>
                <w:lang w:val="en-AU"/>
              </w:rPr>
              <w:t>[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u w:val="single"/>
                <w:lang w:val="en-AU"/>
              </w:rPr>
              <w:t>CS</w:t>
            </w:r>
            <w:r w:rsidRPr="004055C7">
              <w:rPr>
                <w:rFonts w:ascii="Arial" w:hAnsi="Arial" w:cs="Arial"/>
                <w:sz w:val="22"/>
                <w:szCs w:val="22"/>
                <w:u w:val="single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u w:val="single"/>
                <w:lang w:val="en-AU"/>
              </w:rPr>
              <w:t>][O</w:t>
            </w:r>
            <w:r w:rsidRPr="004055C7">
              <w:rPr>
                <w:rFonts w:ascii="Arial" w:hAnsi="Arial" w:cs="Arial"/>
                <w:sz w:val="22"/>
                <w:szCs w:val="22"/>
                <w:u w:val="single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u w:val="single"/>
                <w:lang w:val="en-AU"/>
              </w:rPr>
              <w:t>]</w:t>
            </w:r>
            <w:r w:rsidRPr="004055C7">
              <w:rPr>
                <w:rFonts w:ascii="Arial" w:hAnsi="Arial" w:cs="Arial"/>
                <w:sz w:val="22"/>
                <w:szCs w:val="22"/>
                <w:u w:val="single"/>
                <w:vertAlign w:val="superscript"/>
                <w:lang w:val="en-AU"/>
              </w:rPr>
              <w:t>4</w:t>
            </w:r>
          </w:p>
          <w:p w14:paraId="653F48F3" w14:textId="0C3A4104" w:rsidR="00954414" w:rsidRPr="004055C7" w:rsidRDefault="00954414" w:rsidP="00690CE9">
            <w:pPr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    [SO</w:t>
            </w:r>
            <w:r w:rsidR="00025144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]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[CO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]</w:t>
            </w:r>
          </w:p>
        </w:tc>
        <w:tc>
          <w:tcPr>
            <w:tcW w:w="1504" w:type="dxa"/>
            <w:vAlign w:val="center"/>
          </w:tcPr>
          <w:p w14:paraId="47DE8BD0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20EE825A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70048E2D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79CF4DF4" w14:textId="2A57F9F9" w:rsidR="00567F1E" w:rsidRPr="004055C7" w:rsidRDefault="00954414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4D78E92A" w14:textId="77777777" w:rsidR="00AC457C" w:rsidRPr="004055C7" w:rsidRDefault="00AC457C" w:rsidP="00733D70">
      <w:pPr>
        <w:pStyle w:val="0shortanswer"/>
      </w:pPr>
    </w:p>
    <w:p w14:paraId="4321CC2E" w14:textId="432C70C3" w:rsidR="008969D1" w:rsidRPr="004055C7" w:rsidRDefault="00AC457C" w:rsidP="00733D70">
      <w:pPr>
        <w:pStyle w:val="0shortanswer"/>
      </w:pPr>
      <w:r w:rsidRPr="004055C7">
        <w:t>(b)</w:t>
      </w:r>
      <w:r w:rsidRPr="004055C7">
        <w:tab/>
      </w:r>
      <w:r w:rsidR="008969D1" w:rsidRPr="004055C7">
        <w:t>Predict how each of the following changes to an equilibrium mixture would affect the yield of CS</w:t>
      </w:r>
      <w:r w:rsidR="008969D1" w:rsidRPr="004055C7">
        <w:rPr>
          <w:rStyle w:val="PSubscript"/>
        </w:rPr>
        <w:t>2</w:t>
      </w:r>
      <w:r w:rsidR="008969D1" w:rsidRPr="004055C7">
        <w:t>.</w:t>
      </w:r>
      <w:r w:rsidR="004B410A" w:rsidRPr="004055C7">
        <w:t xml:space="preserve"> (</w:t>
      </w:r>
      <w:proofErr w:type="gramStart"/>
      <w:r w:rsidR="004B410A" w:rsidRPr="004055C7">
        <w:t>increase</w:t>
      </w:r>
      <w:proofErr w:type="gramEnd"/>
      <w:r w:rsidR="004B410A" w:rsidRPr="004055C7">
        <w:t>, decrease or no effect)</w:t>
      </w:r>
    </w:p>
    <w:p w14:paraId="46CA3F50" w14:textId="77777777" w:rsidR="00AC457C" w:rsidRPr="004055C7" w:rsidRDefault="00AC457C" w:rsidP="00733D70">
      <w:pPr>
        <w:pStyle w:val="0shortanswer"/>
      </w:pPr>
    </w:p>
    <w:p w14:paraId="6B27DE94" w14:textId="461485AE" w:rsidR="00ED3B74" w:rsidRPr="004055C7" w:rsidRDefault="00AC457C" w:rsidP="00733D70">
      <w:pPr>
        <w:pStyle w:val="0shortanswer"/>
      </w:pPr>
      <w:r w:rsidRPr="004055C7">
        <w:tab/>
      </w:r>
      <w:r w:rsidR="00985B65" w:rsidRPr="004055C7">
        <w:t>(i)</w:t>
      </w:r>
      <w:r w:rsidR="00985B65" w:rsidRPr="004055C7">
        <w:tab/>
        <w:t>a</w:t>
      </w:r>
      <w:r w:rsidR="00ED3B74" w:rsidRPr="004055C7">
        <w:t xml:space="preserve">ddition </w:t>
      </w:r>
      <w:r w:rsidR="008969D1" w:rsidRPr="004055C7">
        <w:t xml:space="preserve">of </w:t>
      </w:r>
      <w:r w:rsidR="00ED3B74" w:rsidRPr="004055C7">
        <w:t>C</w:t>
      </w:r>
      <w:r w:rsidR="008969D1" w:rsidRPr="004055C7">
        <w:t>O</w:t>
      </w:r>
      <w:r w:rsidR="008969D1" w:rsidRPr="004055C7">
        <w:rPr>
          <w:rStyle w:val="PSubscript"/>
        </w:rPr>
        <w:t>2</w:t>
      </w:r>
      <w:r w:rsidR="008969D1" w:rsidRPr="004055C7">
        <w:t xml:space="preserve"> (at constant total volume)</w:t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954414" w:rsidRPr="004055C7">
        <w:t xml:space="preserve">  </w:t>
      </w:r>
      <w:proofErr w:type="gramStart"/>
      <w:r w:rsidR="00954414" w:rsidRPr="004055C7">
        <w:t xml:space="preserve">   </w:t>
      </w:r>
      <w:r w:rsidR="00985B65" w:rsidRPr="004055C7">
        <w:t>(</w:t>
      </w:r>
      <w:proofErr w:type="gramEnd"/>
      <w:r w:rsidR="00985B65" w:rsidRPr="004055C7">
        <w:t>1 mark)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5006AF16" w14:textId="77777777" w:rsidTr="00690CE9">
        <w:tc>
          <w:tcPr>
            <w:tcW w:w="6978" w:type="dxa"/>
            <w:vAlign w:val="center"/>
          </w:tcPr>
          <w:p w14:paraId="498CC246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3805C295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757E3E23" w14:textId="77777777" w:rsidTr="00690CE9">
        <w:tc>
          <w:tcPr>
            <w:tcW w:w="6978" w:type="dxa"/>
            <w:vAlign w:val="center"/>
          </w:tcPr>
          <w:p w14:paraId="54082438" w14:textId="0C1D7EC8" w:rsidR="00567F1E" w:rsidRPr="004055C7" w:rsidRDefault="0095441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increase</w:t>
            </w:r>
          </w:p>
        </w:tc>
        <w:tc>
          <w:tcPr>
            <w:tcW w:w="1504" w:type="dxa"/>
            <w:vAlign w:val="center"/>
          </w:tcPr>
          <w:p w14:paraId="576269B6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6D5559CD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0722A873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57A4EE43" w14:textId="3430852B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20AFE586" w14:textId="77777777" w:rsidR="004B410A" w:rsidRPr="004055C7" w:rsidRDefault="004B410A" w:rsidP="00733D70">
      <w:pPr>
        <w:pStyle w:val="0shortanswer"/>
      </w:pPr>
      <w:r w:rsidRPr="004055C7">
        <w:tab/>
      </w:r>
    </w:p>
    <w:p w14:paraId="3EFA2A20" w14:textId="1C59495E" w:rsidR="008969D1" w:rsidRPr="004055C7" w:rsidRDefault="00ED3B74" w:rsidP="00733D70">
      <w:pPr>
        <w:pStyle w:val="0shortanswer"/>
      </w:pPr>
      <w:r w:rsidRPr="004055C7">
        <w:tab/>
        <w:t>(ii)</w:t>
      </w:r>
      <w:r w:rsidRPr="004055C7">
        <w:tab/>
      </w:r>
      <w:r w:rsidR="00985B65" w:rsidRPr="004055C7">
        <w:t>i</w:t>
      </w:r>
      <w:r w:rsidR="008969D1" w:rsidRPr="004055C7">
        <w:t>ncreasing the temperature</w:t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954414" w:rsidRPr="004055C7">
        <w:t xml:space="preserve">  </w:t>
      </w:r>
      <w:proofErr w:type="gramStart"/>
      <w:r w:rsidR="00954414" w:rsidRPr="004055C7">
        <w:t xml:space="preserve">   </w:t>
      </w:r>
      <w:r w:rsidR="00985B65" w:rsidRPr="004055C7">
        <w:t>(</w:t>
      </w:r>
      <w:proofErr w:type="gramEnd"/>
      <w:r w:rsidR="00985B65" w:rsidRPr="004055C7">
        <w:t>1 mark)</w:t>
      </w:r>
    </w:p>
    <w:p w14:paraId="4A14CDF2" w14:textId="77777777" w:rsidR="00567F1E" w:rsidRPr="004055C7" w:rsidRDefault="004B410A" w:rsidP="00733D70">
      <w:pPr>
        <w:pStyle w:val="0shortanswer"/>
      </w:pPr>
      <w:r w:rsidRPr="004055C7">
        <w:tab/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2D025390" w14:textId="77777777" w:rsidTr="00690CE9">
        <w:tc>
          <w:tcPr>
            <w:tcW w:w="6978" w:type="dxa"/>
            <w:vAlign w:val="center"/>
          </w:tcPr>
          <w:p w14:paraId="1B2DAB36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420DF87B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2E819B24" w14:textId="77777777" w:rsidTr="00690CE9">
        <w:tc>
          <w:tcPr>
            <w:tcW w:w="6978" w:type="dxa"/>
            <w:vAlign w:val="center"/>
          </w:tcPr>
          <w:p w14:paraId="4D4C7CB9" w14:textId="62957068" w:rsidR="00567F1E" w:rsidRPr="004055C7" w:rsidRDefault="0095441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increase</w:t>
            </w:r>
          </w:p>
        </w:tc>
        <w:tc>
          <w:tcPr>
            <w:tcW w:w="1504" w:type="dxa"/>
            <w:vAlign w:val="center"/>
          </w:tcPr>
          <w:p w14:paraId="0A59B501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40137A9C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3D297B43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7B6A823E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27F19E21" w14:textId="25A87171" w:rsidR="004B410A" w:rsidRPr="004055C7" w:rsidRDefault="004B410A" w:rsidP="00733D70">
      <w:pPr>
        <w:pStyle w:val="0shortanswer"/>
      </w:pPr>
    </w:p>
    <w:p w14:paraId="1E2EDDF4" w14:textId="286056DE" w:rsidR="008969D1" w:rsidRPr="004055C7" w:rsidRDefault="00985B65" w:rsidP="00733D70">
      <w:pPr>
        <w:pStyle w:val="0shortanswer"/>
      </w:pPr>
      <w:r w:rsidRPr="004055C7">
        <w:tab/>
        <w:t>(iii)</w:t>
      </w:r>
      <w:r w:rsidRPr="004055C7">
        <w:tab/>
        <w:t>a</w:t>
      </w:r>
      <w:r w:rsidR="008969D1" w:rsidRPr="004055C7">
        <w:t>dding a catalyst</w:t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954414" w:rsidRPr="004055C7">
        <w:t xml:space="preserve">  </w:t>
      </w:r>
      <w:proofErr w:type="gramStart"/>
      <w:r w:rsidR="00954414" w:rsidRPr="004055C7">
        <w:t xml:space="preserve">   </w:t>
      </w:r>
      <w:r w:rsidRPr="004055C7">
        <w:t>(</w:t>
      </w:r>
      <w:proofErr w:type="gramEnd"/>
      <w:r w:rsidRPr="004055C7">
        <w:t>1 mark)</w:t>
      </w:r>
    </w:p>
    <w:p w14:paraId="0FC93DAD" w14:textId="77777777" w:rsidR="00567F1E" w:rsidRPr="004055C7" w:rsidRDefault="004B410A" w:rsidP="00733D70">
      <w:pPr>
        <w:pStyle w:val="0shortanswer"/>
      </w:pPr>
      <w:r w:rsidRPr="004055C7">
        <w:tab/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476524D5" w14:textId="77777777" w:rsidTr="00690CE9">
        <w:tc>
          <w:tcPr>
            <w:tcW w:w="6978" w:type="dxa"/>
            <w:vAlign w:val="center"/>
          </w:tcPr>
          <w:p w14:paraId="364FD7DC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3018EDBC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03FAFEB3" w14:textId="77777777" w:rsidTr="00690CE9">
        <w:tc>
          <w:tcPr>
            <w:tcW w:w="6978" w:type="dxa"/>
            <w:vAlign w:val="center"/>
          </w:tcPr>
          <w:p w14:paraId="0E42C990" w14:textId="1A063700" w:rsidR="00567F1E" w:rsidRPr="004055C7" w:rsidRDefault="0095441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no change</w:t>
            </w:r>
          </w:p>
        </w:tc>
        <w:tc>
          <w:tcPr>
            <w:tcW w:w="1504" w:type="dxa"/>
            <w:vAlign w:val="center"/>
          </w:tcPr>
          <w:p w14:paraId="333B460C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69578E66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4F09BF51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43FD594C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197DE33B" w14:textId="465396B3" w:rsidR="004B410A" w:rsidRPr="004055C7" w:rsidRDefault="004B410A" w:rsidP="00733D70">
      <w:pPr>
        <w:pStyle w:val="0shortanswer"/>
      </w:pPr>
    </w:p>
    <w:p w14:paraId="7CD8147D" w14:textId="0002940D" w:rsidR="008969D1" w:rsidRPr="004055C7" w:rsidRDefault="004B410A" w:rsidP="00733D70">
      <w:pPr>
        <w:pStyle w:val="0shortanswer"/>
      </w:pPr>
      <w:r w:rsidRPr="004055C7">
        <w:tab/>
      </w:r>
      <w:r w:rsidR="00ED3B74" w:rsidRPr="004055C7">
        <w:t>(iv)</w:t>
      </w:r>
      <w:r w:rsidR="00ED3B74" w:rsidRPr="004055C7">
        <w:tab/>
        <w:t>i</w:t>
      </w:r>
      <w:r w:rsidR="008969D1" w:rsidRPr="004055C7">
        <w:t xml:space="preserve">ncreasing the </w:t>
      </w:r>
      <w:r w:rsidR="00954414" w:rsidRPr="004055C7">
        <w:t xml:space="preserve">overall </w:t>
      </w:r>
      <w:r w:rsidR="008969D1" w:rsidRPr="004055C7">
        <w:t xml:space="preserve">pressure by introducing argon gas into the reaction </w:t>
      </w:r>
      <w:r w:rsidR="00422106" w:rsidRPr="004055C7">
        <w:tab/>
      </w:r>
      <w:r w:rsidR="008969D1" w:rsidRPr="004055C7">
        <w:t>vessel (at constant volume)</w:t>
      </w:r>
      <w:r w:rsidR="00422106" w:rsidRPr="004055C7">
        <w:tab/>
      </w:r>
      <w:r w:rsidR="00422106" w:rsidRPr="004055C7">
        <w:tab/>
      </w:r>
      <w:r w:rsidR="00422106" w:rsidRPr="004055C7">
        <w:tab/>
      </w:r>
      <w:r w:rsidR="00422106" w:rsidRPr="004055C7">
        <w:tab/>
      </w:r>
      <w:r w:rsidR="00422106" w:rsidRPr="004055C7">
        <w:tab/>
      </w:r>
      <w:r w:rsidR="00422106" w:rsidRPr="004055C7">
        <w:tab/>
        <w:t xml:space="preserve">  </w:t>
      </w:r>
      <w:proofErr w:type="gramStart"/>
      <w:r w:rsidR="00422106" w:rsidRPr="004055C7">
        <w:t xml:space="preserve">   </w:t>
      </w:r>
      <w:r w:rsidR="00985B65" w:rsidRPr="004055C7">
        <w:t>(</w:t>
      </w:r>
      <w:proofErr w:type="gramEnd"/>
      <w:r w:rsidR="00985B65" w:rsidRPr="004055C7">
        <w:t>1 mark)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6"/>
        <w:gridCol w:w="1480"/>
      </w:tblGrid>
      <w:tr w:rsidR="00567F1E" w:rsidRPr="004055C7" w14:paraId="35FD04E6" w14:textId="77777777" w:rsidTr="00690CE9">
        <w:tc>
          <w:tcPr>
            <w:tcW w:w="6978" w:type="dxa"/>
            <w:vAlign w:val="center"/>
          </w:tcPr>
          <w:p w14:paraId="5EFEDE6E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72A81A11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567F1E" w:rsidRPr="004055C7" w14:paraId="3C4910EB" w14:textId="77777777" w:rsidTr="00690CE9">
        <w:tc>
          <w:tcPr>
            <w:tcW w:w="6978" w:type="dxa"/>
            <w:vAlign w:val="center"/>
          </w:tcPr>
          <w:p w14:paraId="46B1B5CF" w14:textId="7B78C015" w:rsidR="00567F1E" w:rsidRPr="004055C7" w:rsidRDefault="0095441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no change</w:t>
            </w:r>
          </w:p>
        </w:tc>
        <w:tc>
          <w:tcPr>
            <w:tcW w:w="1504" w:type="dxa"/>
            <w:vAlign w:val="center"/>
          </w:tcPr>
          <w:p w14:paraId="2A98A044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67F1E" w:rsidRPr="004055C7" w14:paraId="597582F8" w14:textId="77777777" w:rsidTr="00690CE9">
        <w:trPr>
          <w:trHeight w:val="75"/>
        </w:trPr>
        <w:tc>
          <w:tcPr>
            <w:tcW w:w="6978" w:type="dxa"/>
            <w:vAlign w:val="center"/>
          </w:tcPr>
          <w:p w14:paraId="5A1AD465" w14:textId="77777777" w:rsidR="00567F1E" w:rsidRPr="004055C7" w:rsidRDefault="00567F1E" w:rsidP="00690CE9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4" w:type="dxa"/>
            <w:vAlign w:val="center"/>
          </w:tcPr>
          <w:p w14:paraId="52531C67" w14:textId="77777777" w:rsidR="00567F1E" w:rsidRPr="004055C7" w:rsidRDefault="00567F1E" w:rsidP="00690CE9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3E6DFE73" w14:textId="77777777" w:rsidR="004B410A" w:rsidRPr="004055C7" w:rsidRDefault="004B410A" w:rsidP="00733D70">
      <w:pPr>
        <w:pStyle w:val="0shortanswer"/>
      </w:pPr>
    </w:p>
    <w:p w14:paraId="070AA18A" w14:textId="37312900" w:rsidR="004B410A" w:rsidRPr="004055C7" w:rsidRDefault="000D5044" w:rsidP="00733D70">
      <w:pPr>
        <w:pStyle w:val="0shortanswer"/>
      </w:pPr>
      <w:r w:rsidRPr="004055C7">
        <w:t xml:space="preserve"> </w:t>
      </w:r>
      <w:r w:rsidR="004B410A" w:rsidRPr="004055C7">
        <w:t>(c)</w:t>
      </w:r>
      <w:r w:rsidR="004B410A" w:rsidRPr="004055C7">
        <w:tab/>
        <w:t>In the prod</w:t>
      </w:r>
      <w:r w:rsidR="00954414" w:rsidRPr="004055C7">
        <w:t xml:space="preserve">uction plant, the carbon </w:t>
      </w:r>
      <w:proofErr w:type="spellStart"/>
      <w:r w:rsidR="00D33701">
        <w:t>disulf</w:t>
      </w:r>
      <w:r w:rsidRPr="004055C7">
        <w:t>ide</w:t>
      </w:r>
      <w:proofErr w:type="spellEnd"/>
      <w:r w:rsidR="004B410A" w:rsidRPr="004055C7">
        <w:t xml:space="preserve"> is removed from the reaction vessel on </w:t>
      </w:r>
      <w:r w:rsidR="00C82398">
        <w:t xml:space="preserve">a regular basis. Using </w:t>
      </w:r>
      <w:r w:rsidR="009F28DA" w:rsidRPr="004055C7">
        <w:t>collision theory, explain how this technique will increase the yield of the reaction.</w:t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A30786" w:rsidRPr="004055C7">
        <w:tab/>
      </w:r>
      <w:r w:rsidR="00422106" w:rsidRPr="004055C7">
        <w:t xml:space="preserve">   </w:t>
      </w:r>
      <w:r w:rsidR="00985B65" w:rsidRPr="004055C7">
        <w:t>(4 marks)</w:t>
      </w:r>
    </w:p>
    <w:p w14:paraId="29816538" w14:textId="77777777" w:rsidR="00AC457C" w:rsidRPr="004055C7" w:rsidRDefault="00AC457C" w:rsidP="00733D70">
      <w:pPr>
        <w:pStyle w:val="PKQ3"/>
        <w:tabs>
          <w:tab w:val="clear" w:pos="1700"/>
          <w:tab w:val="clear" w:pos="3140"/>
        </w:tabs>
        <w:rPr>
          <w:rFonts w:ascii="Calibri" w:hAnsi="Calibri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875AE4" w:rsidRPr="004055C7" w14:paraId="0CB10C38" w14:textId="77777777" w:rsidTr="00021950">
        <w:tc>
          <w:tcPr>
            <w:tcW w:w="7654" w:type="dxa"/>
            <w:vAlign w:val="center"/>
          </w:tcPr>
          <w:p w14:paraId="2AE43BF6" w14:textId="77777777" w:rsidR="00875AE4" w:rsidRPr="004055C7" w:rsidRDefault="00875AE4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83" w:type="dxa"/>
            <w:vAlign w:val="center"/>
          </w:tcPr>
          <w:p w14:paraId="10DD1666" w14:textId="77777777" w:rsidR="00875AE4" w:rsidRPr="004055C7" w:rsidRDefault="00875AE4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875AE4" w:rsidRPr="004055C7" w14:paraId="41CE502F" w14:textId="77777777" w:rsidTr="00021950">
        <w:tc>
          <w:tcPr>
            <w:tcW w:w="7654" w:type="dxa"/>
            <w:vAlign w:val="center"/>
          </w:tcPr>
          <w:p w14:paraId="7F2E668E" w14:textId="6913C39B" w:rsidR="00875AE4" w:rsidRPr="004055C7" w:rsidRDefault="0095441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con</w:t>
            </w:r>
            <w:r w:rsidR="00C82398">
              <w:rPr>
                <w:rFonts w:ascii="Arial" w:hAnsi="Arial" w:cs="Arial"/>
                <w:sz w:val="22"/>
                <w:szCs w:val="22"/>
                <w:lang w:val="en-AU"/>
              </w:rPr>
              <w:t xml:space="preserve">centration of the carbon </w:t>
            </w:r>
            <w:proofErr w:type="spellStart"/>
            <w:r w:rsidR="00C82398">
              <w:rPr>
                <w:rFonts w:ascii="Arial" w:hAnsi="Arial" w:cs="Arial"/>
                <w:sz w:val="22"/>
                <w:szCs w:val="22"/>
                <w:lang w:val="en-AU"/>
              </w:rPr>
              <w:t>disulf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ide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is reduced</w:t>
            </w:r>
          </w:p>
        </w:tc>
        <w:tc>
          <w:tcPr>
            <w:tcW w:w="1583" w:type="dxa"/>
            <w:vAlign w:val="center"/>
          </w:tcPr>
          <w:p w14:paraId="322147DA" w14:textId="77777777" w:rsidR="00875AE4" w:rsidRPr="004055C7" w:rsidRDefault="00875AE4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875AE4" w:rsidRPr="004055C7" w14:paraId="37BF742F" w14:textId="77777777" w:rsidTr="00021950">
        <w:tc>
          <w:tcPr>
            <w:tcW w:w="7654" w:type="dxa"/>
            <w:vAlign w:val="center"/>
          </w:tcPr>
          <w:p w14:paraId="22E6FAAF" w14:textId="572A55F7" w:rsidR="00875AE4" w:rsidRPr="004055C7" w:rsidRDefault="0095441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this reduces the rate of the reverse reaction due to less collisions</w:t>
            </w:r>
          </w:p>
        </w:tc>
        <w:tc>
          <w:tcPr>
            <w:tcW w:w="1583" w:type="dxa"/>
            <w:vAlign w:val="center"/>
          </w:tcPr>
          <w:p w14:paraId="122BDCBA" w14:textId="77777777" w:rsidR="00875AE4" w:rsidRPr="004055C7" w:rsidRDefault="00875AE4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875AE4" w:rsidRPr="004055C7" w14:paraId="70D6A96E" w14:textId="77777777" w:rsidTr="00021950">
        <w:tc>
          <w:tcPr>
            <w:tcW w:w="7654" w:type="dxa"/>
            <w:vAlign w:val="center"/>
          </w:tcPr>
          <w:p w14:paraId="46D8F3C9" w14:textId="23A007DD" w:rsidR="00875AE4" w:rsidRPr="004055C7" w:rsidRDefault="00954414" w:rsidP="00690CE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the rate of the forward reaction is not </w:t>
            </w:r>
            <w:r w:rsidR="006A5A94">
              <w:rPr>
                <w:rFonts w:ascii="Arial" w:hAnsi="Arial" w:cs="Arial"/>
                <w:sz w:val="22"/>
                <w:szCs w:val="22"/>
                <w:lang w:val="en-AU"/>
              </w:rPr>
              <w:t xml:space="preserve">initially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affected</w:t>
            </w:r>
          </w:p>
        </w:tc>
        <w:tc>
          <w:tcPr>
            <w:tcW w:w="1583" w:type="dxa"/>
            <w:vAlign w:val="center"/>
          </w:tcPr>
          <w:p w14:paraId="0C0D2F27" w14:textId="77777777" w:rsidR="00875AE4" w:rsidRPr="004055C7" w:rsidRDefault="00875AE4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875AE4" w:rsidRPr="004055C7" w14:paraId="73CBA29B" w14:textId="77777777" w:rsidTr="00021950">
        <w:tc>
          <w:tcPr>
            <w:tcW w:w="7654" w:type="dxa"/>
            <w:vAlign w:val="center"/>
          </w:tcPr>
          <w:p w14:paraId="46DB998F" w14:textId="2B8EB65F" w:rsidR="00875AE4" w:rsidRPr="004055C7" w:rsidRDefault="000D5044" w:rsidP="00422106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therefore the</w:t>
            </w:r>
            <w:r w:rsidR="0042210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re is a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‘net </w:t>
            </w:r>
            <w:r w:rsidR="0042210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forward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reaction’ </w:t>
            </w:r>
            <w:r w:rsidR="0042210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/ the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forward</w:t>
            </w:r>
            <w:r w:rsidR="0042210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reaction is favoured/ products are favoured</w:t>
            </w:r>
            <w:r w:rsidR="006A5A94">
              <w:rPr>
                <w:rFonts w:ascii="Arial" w:hAnsi="Arial" w:cs="Arial"/>
                <w:sz w:val="22"/>
                <w:szCs w:val="22"/>
                <w:lang w:val="en-AU"/>
              </w:rPr>
              <w:t xml:space="preserve"> relative to the reverse reaction</w:t>
            </w:r>
            <w:r w:rsidR="00422106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/ the equilibrium shifts to the right</w:t>
            </w:r>
          </w:p>
        </w:tc>
        <w:tc>
          <w:tcPr>
            <w:tcW w:w="1583" w:type="dxa"/>
            <w:vAlign w:val="center"/>
          </w:tcPr>
          <w:p w14:paraId="719ECA81" w14:textId="662A1C4D" w:rsidR="00875AE4" w:rsidRPr="004055C7" w:rsidRDefault="00875AE4" w:rsidP="00021950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875AE4" w:rsidRPr="004055C7" w14:paraId="0F4119D7" w14:textId="77777777" w:rsidTr="00021950">
        <w:trPr>
          <w:trHeight w:val="75"/>
        </w:trPr>
        <w:tc>
          <w:tcPr>
            <w:tcW w:w="7654" w:type="dxa"/>
            <w:vAlign w:val="center"/>
          </w:tcPr>
          <w:p w14:paraId="762EDEFD" w14:textId="77777777" w:rsidR="00875AE4" w:rsidRPr="004055C7" w:rsidRDefault="00875AE4" w:rsidP="00021950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83" w:type="dxa"/>
            <w:vAlign w:val="center"/>
          </w:tcPr>
          <w:p w14:paraId="7F2D7DD4" w14:textId="581B8C74" w:rsidR="00875AE4" w:rsidRPr="004055C7" w:rsidRDefault="00875AE4" w:rsidP="00021950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5CCE0D2F" w14:textId="0AD8413B" w:rsidR="009E3DD4" w:rsidRPr="004055C7" w:rsidRDefault="00DC034B" w:rsidP="00733D70">
      <w:pPr>
        <w:jc w:val="center"/>
        <w:rPr>
          <w:rFonts w:ascii="Arial" w:eastAsia="Times New Roman" w:hAnsi="Arial" w:cs="Arial"/>
          <w:b/>
          <w:spacing w:val="-2"/>
          <w:sz w:val="22"/>
          <w:szCs w:val="22"/>
          <w:lang w:val="en-AU"/>
        </w:rPr>
      </w:pPr>
      <w:r w:rsidRPr="004055C7">
        <w:rPr>
          <w:rFonts w:ascii="Arial" w:hAnsi="Arial" w:cs="Arial"/>
          <w:b/>
          <w:color w:val="000000"/>
          <w:sz w:val="22"/>
          <w:szCs w:val="22"/>
          <w:lang w:val="en-AU"/>
        </w:rPr>
        <w:t>End of Section Two</w:t>
      </w:r>
    </w:p>
    <w:p w14:paraId="6CB03882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3F74D24E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FB4D692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57988FE1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2D499DC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011F4EB7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91B6207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A8C6C15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0B3546D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ABAC4AC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5A17C3B0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5CBB2288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228B551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3EC0AC35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81B0FD3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13AD799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96DE4C8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7EEA6DE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984872A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0C421B1F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5F1724F7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5F1F41F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E2EFB4F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B6C12C9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C19AA6C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FABBF62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AD9FDC0" w14:textId="77777777" w:rsidR="00B54D58" w:rsidRPr="004055C7" w:rsidRDefault="00B54D58" w:rsidP="00B54D58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0CA68E5D" w14:textId="77777777" w:rsidR="00B54D58" w:rsidRPr="004055C7" w:rsidRDefault="00B54D58" w:rsidP="00B54D58">
      <w:pPr>
        <w:jc w:val="center"/>
        <w:rPr>
          <w:rFonts w:ascii="Arial" w:hAnsi="Arial" w:cs="Arial"/>
          <w:b/>
          <w:bCs/>
          <w:sz w:val="22"/>
          <w:szCs w:val="22"/>
          <w:lang w:val="en-AU" w:eastAsia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t>This page has been left blank intentionally</w:t>
      </w:r>
    </w:p>
    <w:p w14:paraId="7D5CEB14" w14:textId="77777777" w:rsidR="00B54D58" w:rsidRPr="004055C7" w:rsidRDefault="00B54D58">
      <w:pPr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br w:type="page"/>
      </w:r>
    </w:p>
    <w:p w14:paraId="7AE269BD" w14:textId="799016D6" w:rsidR="00355786" w:rsidRPr="004055C7" w:rsidRDefault="00355786" w:rsidP="00733D70">
      <w:pPr>
        <w:spacing w:line="276" w:lineRule="auto"/>
        <w:rPr>
          <w:rFonts w:ascii="Arial" w:hAnsi="Arial" w:cs="Arial"/>
          <w:b/>
          <w:color w:val="000000"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lastRenderedPageBreak/>
        <w:t>Section Three: Extended answer</w:t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A30786" w:rsidRPr="004055C7">
        <w:rPr>
          <w:rFonts w:ascii="Arial" w:hAnsi="Arial" w:cs="Arial"/>
          <w:b/>
          <w:sz w:val="22"/>
          <w:szCs w:val="22"/>
          <w:lang w:val="en-AU"/>
        </w:rPr>
        <w:t xml:space="preserve">           </w:t>
      </w:r>
      <w:r w:rsidRPr="004055C7">
        <w:rPr>
          <w:rFonts w:ascii="Arial" w:hAnsi="Arial" w:cs="Arial"/>
          <w:b/>
          <w:sz w:val="22"/>
          <w:szCs w:val="22"/>
          <w:lang w:val="en-AU"/>
        </w:rPr>
        <w:t>40% (80 marks)</w:t>
      </w:r>
    </w:p>
    <w:p w14:paraId="5AFF6E45" w14:textId="77777777" w:rsidR="00355786" w:rsidRPr="004055C7" w:rsidRDefault="00355786" w:rsidP="00733D70">
      <w:pPr>
        <w:spacing w:line="276" w:lineRule="auto"/>
        <w:rPr>
          <w:rFonts w:ascii="Arial" w:hAnsi="Arial" w:cs="Arial"/>
          <w:b/>
          <w:sz w:val="22"/>
          <w:szCs w:val="22"/>
          <w:lang w:val="en-AU"/>
        </w:rPr>
      </w:pPr>
    </w:p>
    <w:p w14:paraId="14363B97" w14:textId="0E319F64" w:rsidR="00355786" w:rsidRPr="004055C7" w:rsidRDefault="00355786" w:rsidP="00733D70">
      <w:pPr>
        <w:autoSpaceDE w:val="0"/>
        <w:autoSpaceDN w:val="0"/>
        <w:adjustRightInd w:val="0"/>
        <w:spacing w:line="276" w:lineRule="auto"/>
        <w:rPr>
          <w:rFonts w:ascii="Arial" w:hAnsi="Arial" w:cs="Arial"/>
          <w:sz w:val="22"/>
          <w:szCs w:val="22"/>
          <w:lang w:val="en-AU" w:eastAsia="en-AU"/>
        </w:rPr>
      </w:pPr>
      <w:r w:rsidRPr="004055C7">
        <w:rPr>
          <w:rFonts w:ascii="Arial" w:hAnsi="Arial" w:cs="Arial"/>
          <w:sz w:val="22"/>
          <w:szCs w:val="22"/>
          <w:lang w:val="en-AU" w:eastAsia="en-AU"/>
        </w:rPr>
        <w:t xml:space="preserve">This section </w:t>
      </w:r>
      <w:r w:rsidR="00954C6D" w:rsidRPr="004055C7">
        <w:rPr>
          <w:rFonts w:ascii="Arial" w:hAnsi="Arial" w:cs="Arial"/>
          <w:sz w:val="22"/>
          <w:szCs w:val="22"/>
          <w:lang w:val="en-AU" w:eastAsia="en-AU"/>
        </w:rPr>
        <w:t>contains five (</w:t>
      </w:r>
      <w:r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>5</w:t>
      </w:r>
      <w:r w:rsidR="00954C6D"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>)</w:t>
      </w:r>
      <w:r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 xml:space="preserve"> </w:t>
      </w:r>
      <w:r w:rsidRPr="004055C7">
        <w:rPr>
          <w:rFonts w:ascii="Arial" w:hAnsi="Arial" w:cs="Arial"/>
          <w:sz w:val="22"/>
          <w:szCs w:val="22"/>
          <w:lang w:val="en-AU" w:eastAsia="en-AU"/>
        </w:rPr>
        <w:t xml:space="preserve">questions. You must answer </w:t>
      </w:r>
      <w:r w:rsidRPr="004055C7">
        <w:rPr>
          <w:rFonts w:ascii="Arial" w:hAnsi="Arial" w:cs="Arial"/>
          <w:b/>
          <w:bCs/>
          <w:sz w:val="22"/>
          <w:szCs w:val="22"/>
          <w:lang w:val="en-AU" w:eastAsia="en-AU"/>
        </w:rPr>
        <w:t xml:space="preserve">all </w:t>
      </w:r>
      <w:r w:rsidRPr="004055C7">
        <w:rPr>
          <w:rFonts w:ascii="Arial" w:hAnsi="Arial" w:cs="Arial"/>
          <w:sz w:val="22"/>
          <w:szCs w:val="22"/>
          <w:lang w:val="en-AU" w:eastAsia="en-AU"/>
        </w:rPr>
        <w:t>questions. Write your answers in the spaces provided.</w:t>
      </w:r>
    </w:p>
    <w:p w14:paraId="7F98C041" w14:textId="77777777" w:rsidR="00355786" w:rsidRPr="004055C7" w:rsidRDefault="00355786" w:rsidP="00733D70">
      <w:pPr>
        <w:autoSpaceDE w:val="0"/>
        <w:autoSpaceDN w:val="0"/>
        <w:adjustRightInd w:val="0"/>
        <w:spacing w:line="276" w:lineRule="auto"/>
        <w:rPr>
          <w:rFonts w:ascii="Arial" w:hAnsi="Arial" w:cs="Arial"/>
          <w:sz w:val="22"/>
          <w:szCs w:val="22"/>
          <w:lang w:val="en-AU" w:eastAsia="en-AU"/>
        </w:rPr>
      </w:pPr>
    </w:p>
    <w:p w14:paraId="091FB62C" w14:textId="693314B0" w:rsidR="00355786" w:rsidRPr="004055C7" w:rsidRDefault="00355786" w:rsidP="00733D70">
      <w:pPr>
        <w:autoSpaceDE w:val="0"/>
        <w:autoSpaceDN w:val="0"/>
        <w:adjustRightInd w:val="0"/>
        <w:spacing w:line="276" w:lineRule="auto"/>
        <w:rPr>
          <w:rFonts w:ascii="Arial" w:hAnsi="Arial" w:cs="Arial"/>
          <w:sz w:val="22"/>
          <w:szCs w:val="22"/>
          <w:lang w:val="en-AU" w:eastAsia="en-AU"/>
        </w:rPr>
      </w:pPr>
      <w:r w:rsidRPr="004055C7">
        <w:rPr>
          <w:rFonts w:ascii="Arial" w:hAnsi="Arial" w:cs="Arial"/>
          <w:sz w:val="22"/>
          <w:szCs w:val="22"/>
          <w:lang w:val="en-AU" w:eastAsia="en-AU"/>
        </w:rPr>
        <w:t>Where questions require an explanation and/or description, marks are awarded for the relevant</w:t>
      </w:r>
      <w:r w:rsidR="00A30786" w:rsidRPr="004055C7">
        <w:rPr>
          <w:rFonts w:ascii="Arial" w:hAnsi="Arial" w:cs="Arial"/>
          <w:sz w:val="22"/>
          <w:szCs w:val="22"/>
          <w:lang w:val="en-AU" w:eastAsia="en-AU"/>
        </w:rPr>
        <w:t xml:space="preserve"> </w:t>
      </w:r>
      <w:r w:rsidRPr="004055C7">
        <w:rPr>
          <w:rFonts w:ascii="Arial" w:hAnsi="Arial" w:cs="Arial"/>
          <w:sz w:val="22"/>
          <w:szCs w:val="22"/>
          <w:lang w:val="en-AU" w:eastAsia="en-AU"/>
        </w:rPr>
        <w:t>chemical content and also for coherence and clarity of expression. Lists or dot points are unlikely to gain full marks.</w:t>
      </w:r>
    </w:p>
    <w:p w14:paraId="209C7BD2" w14:textId="77777777" w:rsidR="00355786" w:rsidRPr="004055C7" w:rsidRDefault="00355786" w:rsidP="00733D70">
      <w:pPr>
        <w:autoSpaceDE w:val="0"/>
        <w:autoSpaceDN w:val="0"/>
        <w:adjustRightInd w:val="0"/>
        <w:spacing w:line="276" w:lineRule="auto"/>
        <w:rPr>
          <w:rFonts w:ascii="Arial" w:hAnsi="Arial" w:cs="Arial"/>
          <w:sz w:val="22"/>
          <w:szCs w:val="22"/>
          <w:lang w:val="en-AU" w:eastAsia="en-AU"/>
        </w:rPr>
      </w:pPr>
    </w:p>
    <w:p w14:paraId="2E46E5DB" w14:textId="77777777" w:rsidR="00355786" w:rsidRPr="004055C7" w:rsidRDefault="00355786" w:rsidP="00733D70">
      <w:pPr>
        <w:autoSpaceDE w:val="0"/>
        <w:autoSpaceDN w:val="0"/>
        <w:adjustRightInd w:val="0"/>
        <w:spacing w:line="276" w:lineRule="auto"/>
        <w:rPr>
          <w:rFonts w:ascii="Arial" w:hAnsi="Arial" w:cs="Arial"/>
          <w:sz w:val="22"/>
          <w:szCs w:val="22"/>
          <w:lang w:val="en-AU" w:eastAsia="en-AU"/>
        </w:rPr>
      </w:pPr>
      <w:r w:rsidRPr="004055C7">
        <w:rPr>
          <w:rFonts w:ascii="Arial" w:hAnsi="Arial" w:cs="Arial"/>
          <w:sz w:val="22"/>
          <w:szCs w:val="22"/>
          <w:lang w:val="en-AU" w:eastAsia="en-AU"/>
        </w:rPr>
        <w:t xml:space="preserve">Final answers to calculations should be expressed to the </w:t>
      </w:r>
      <w:r w:rsidRPr="004055C7">
        <w:rPr>
          <w:rFonts w:ascii="Arial" w:hAnsi="Arial" w:cs="Arial"/>
          <w:b/>
          <w:sz w:val="22"/>
          <w:szCs w:val="22"/>
          <w:lang w:val="en-AU" w:eastAsia="en-AU"/>
        </w:rPr>
        <w:t>appropriate number</w:t>
      </w:r>
      <w:r w:rsidRPr="004055C7">
        <w:rPr>
          <w:rFonts w:ascii="Arial" w:hAnsi="Arial" w:cs="Arial"/>
          <w:sz w:val="22"/>
          <w:szCs w:val="22"/>
          <w:lang w:val="en-AU" w:eastAsia="en-AU"/>
        </w:rPr>
        <w:t xml:space="preserve"> of significant figures.</w:t>
      </w:r>
    </w:p>
    <w:p w14:paraId="70ECCFBB" w14:textId="77777777" w:rsidR="00355786" w:rsidRPr="004055C7" w:rsidRDefault="00355786" w:rsidP="00733D70">
      <w:pPr>
        <w:autoSpaceDE w:val="0"/>
        <w:autoSpaceDN w:val="0"/>
        <w:adjustRightInd w:val="0"/>
        <w:spacing w:line="276" w:lineRule="auto"/>
        <w:rPr>
          <w:rFonts w:ascii="Arial" w:hAnsi="Arial" w:cs="Arial"/>
          <w:sz w:val="22"/>
          <w:szCs w:val="22"/>
          <w:lang w:val="en-AU" w:eastAsia="en-AU"/>
        </w:rPr>
      </w:pPr>
    </w:p>
    <w:p w14:paraId="78D4F746" w14:textId="77777777" w:rsidR="00954C6D" w:rsidRPr="004055C7" w:rsidRDefault="00954C6D" w:rsidP="00733D70">
      <w:pPr>
        <w:pStyle w:val="csbullet"/>
        <w:numPr>
          <w:ilvl w:val="0"/>
          <w:numId w:val="0"/>
        </w:numPr>
        <w:tabs>
          <w:tab w:val="clear" w:pos="-851"/>
        </w:tabs>
        <w:suppressAutoHyphens/>
        <w:spacing w:before="0" w:after="0" w:line="240" w:lineRule="auto"/>
        <w:rPr>
          <w:rFonts w:ascii="Arial" w:hAnsi="Arial" w:cs="Arial"/>
          <w:sz w:val="22"/>
          <w:szCs w:val="22"/>
        </w:rPr>
      </w:pPr>
      <w:r w:rsidRPr="004055C7">
        <w:rPr>
          <w:rFonts w:ascii="Arial" w:hAnsi="Arial" w:cs="Arial"/>
          <w:sz w:val="22"/>
          <w:szCs w:val="22"/>
        </w:rPr>
        <w:t xml:space="preserve">Additional working space pages at the end of this Question/Answer booklet are for planning or continuing an answer. If you use these pages for planning, indicate at the original answer, the page number it is planned/continued on and write the question number being planned/continued on the additional working space page. </w:t>
      </w:r>
    </w:p>
    <w:p w14:paraId="01F7779C" w14:textId="77777777" w:rsidR="00355786" w:rsidRPr="004055C7" w:rsidRDefault="00355786" w:rsidP="00733D70">
      <w:pPr>
        <w:spacing w:line="276" w:lineRule="auto"/>
        <w:rPr>
          <w:rFonts w:ascii="Arial" w:hAnsi="Arial" w:cs="Arial"/>
          <w:sz w:val="22"/>
          <w:szCs w:val="22"/>
          <w:lang w:val="en-AU"/>
        </w:rPr>
      </w:pPr>
    </w:p>
    <w:p w14:paraId="0DB45A51" w14:textId="77777777" w:rsidR="00355786" w:rsidRPr="004055C7" w:rsidRDefault="00355786" w:rsidP="00733D70">
      <w:pPr>
        <w:spacing w:line="276" w:lineRule="auto"/>
        <w:rPr>
          <w:rFonts w:ascii="Arial" w:hAnsi="Arial" w:cs="Arial"/>
          <w:i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Suggested working time: 70 minutes</w:t>
      </w:r>
      <w:r w:rsidRPr="004055C7">
        <w:rPr>
          <w:rFonts w:ascii="Arial" w:hAnsi="Arial" w:cs="Arial"/>
          <w:i/>
          <w:sz w:val="22"/>
          <w:szCs w:val="22"/>
          <w:lang w:val="en-AU"/>
        </w:rPr>
        <w:t>.</w:t>
      </w:r>
    </w:p>
    <w:p w14:paraId="5AF98335" w14:textId="77777777" w:rsidR="00355786" w:rsidRPr="004055C7" w:rsidRDefault="00355786" w:rsidP="00733D70">
      <w:pPr>
        <w:pBdr>
          <w:bottom w:val="single" w:sz="4" w:space="1" w:color="auto"/>
        </w:pBdr>
        <w:spacing w:line="276" w:lineRule="auto"/>
        <w:rPr>
          <w:rFonts w:ascii="Arial" w:hAnsi="Arial" w:cs="Arial"/>
          <w:i/>
          <w:color w:val="FF0000"/>
          <w:sz w:val="22"/>
          <w:szCs w:val="22"/>
          <w:lang w:val="en-AU"/>
        </w:rPr>
      </w:pPr>
    </w:p>
    <w:p w14:paraId="312B786C" w14:textId="77777777" w:rsidR="00355786" w:rsidRPr="004055C7" w:rsidRDefault="00355786" w:rsidP="00733D70">
      <w:pPr>
        <w:spacing w:line="276" w:lineRule="auto"/>
        <w:rPr>
          <w:rFonts w:ascii="Arial" w:hAnsi="Arial" w:cs="Arial"/>
          <w:b/>
          <w:bCs/>
          <w:sz w:val="22"/>
          <w:szCs w:val="22"/>
          <w:lang w:val="en-AU"/>
        </w:rPr>
      </w:pPr>
    </w:p>
    <w:p w14:paraId="543CF3E1" w14:textId="5BD402AE" w:rsidR="00693ED0" w:rsidRPr="004055C7" w:rsidRDefault="009E0694" w:rsidP="00690DC3">
      <w:pPr>
        <w:pStyle w:val="00shortanswerheading"/>
        <w:tabs>
          <w:tab w:val="clear" w:pos="9637"/>
        </w:tabs>
      </w:pPr>
      <w:r w:rsidRPr="004055C7">
        <w:t>Question 34</w:t>
      </w:r>
      <w:r w:rsidR="007047B0" w:rsidRPr="004055C7">
        <w:t xml:space="preserve"> </w:t>
      </w:r>
      <w:r w:rsidR="007047B0" w:rsidRPr="004055C7">
        <w:tab/>
      </w:r>
      <w:r w:rsidR="00DC3C46">
        <w:tab/>
      </w:r>
      <w:r w:rsidR="00DC3C46">
        <w:tab/>
      </w:r>
      <w:r w:rsidR="00DC3C46">
        <w:tab/>
      </w:r>
      <w:r w:rsidR="00DC3C46">
        <w:tab/>
      </w:r>
      <w:r w:rsidR="00DC3C46">
        <w:tab/>
      </w:r>
      <w:r w:rsidR="00DC3C46">
        <w:tab/>
      </w:r>
      <w:r w:rsidR="00DC3C46">
        <w:tab/>
      </w:r>
      <w:r w:rsidR="00DC3C46">
        <w:tab/>
      </w:r>
      <w:r w:rsidR="00DC3C46">
        <w:tab/>
      </w:r>
      <w:r w:rsidR="00690DC3" w:rsidRPr="004055C7">
        <w:t>(19</w:t>
      </w:r>
      <w:r w:rsidR="00693ED0" w:rsidRPr="004055C7">
        <w:t xml:space="preserve"> marks)</w:t>
      </w:r>
    </w:p>
    <w:p w14:paraId="7186ED57" w14:textId="77777777" w:rsidR="003A0F09" w:rsidRPr="004055C7" w:rsidRDefault="003A0F09" w:rsidP="00733D70">
      <w:pPr>
        <w:rPr>
          <w:rFonts w:ascii="Arial" w:hAnsi="Arial" w:cs="Arial"/>
          <w:color w:val="333333"/>
          <w:sz w:val="23"/>
          <w:szCs w:val="23"/>
          <w:lang w:val="en-AU"/>
        </w:rPr>
      </w:pPr>
    </w:p>
    <w:p w14:paraId="4164CEE9" w14:textId="5647A00B" w:rsidR="00693ED0" w:rsidRPr="004055C7" w:rsidRDefault="00693ED0" w:rsidP="00733D70">
      <w:pPr>
        <w:rPr>
          <w:rFonts w:ascii="Arial" w:hAnsi="Arial" w:cs="Arial"/>
          <w:color w:val="333333"/>
          <w:sz w:val="23"/>
          <w:szCs w:val="23"/>
          <w:lang w:val="en-AU"/>
        </w:rPr>
      </w:pPr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The opening of Perth Children’s hospital has been delayed due to lead contamination of the drinking water. </w:t>
      </w:r>
      <w:r w:rsidR="003A0F09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Lead is a neurotoxin that is particularly harmful to children. 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>One of the possible causes of the contamination was brass fittings. Brass is a </w:t>
      </w:r>
      <w:hyperlink r:id="rId24" w:tooltip="Metal" w:history="1">
        <w:r w:rsidRPr="004055C7">
          <w:rPr>
            <w:rFonts w:ascii="Arial" w:hAnsi="Arial" w:cs="Arial"/>
            <w:color w:val="333333"/>
            <w:sz w:val="23"/>
            <w:szCs w:val="23"/>
            <w:lang w:val="en-AU"/>
          </w:rPr>
          <w:t>metal</w:t>
        </w:r>
      </w:hyperlink>
      <w:r w:rsidRPr="004055C7">
        <w:rPr>
          <w:rFonts w:ascii="Arial" w:hAnsi="Arial" w:cs="Arial"/>
          <w:color w:val="333333"/>
          <w:sz w:val="23"/>
          <w:szCs w:val="23"/>
          <w:lang w:val="en-AU"/>
        </w:rPr>
        <w:t> </w:t>
      </w:r>
      <w:hyperlink r:id="rId25" w:tooltip="Alloy" w:history="1">
        <w:r w:rsidRPr="004055C7">
          <w:rPr>
            <w:rFonts w:ascii="Arial" w:hAnsi="Arial" w:cs="Arial"/>
            <w:color w:val="333333"/>
            <w:sz w:val="23"/>
            <w:szCs w:val="23"/>
            <w:lang w:val="en-AU"/>
          </w:rPr>
          <w:t>alloy</w:t>
        </w:r>
      </w:hyperlink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 made of copper and zinc but lead is </w:t>
      </w:r>
      <w:r w:rsidR="00422106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sometimes 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>added to improve its malleability.</w:t>
      </w:r>
    </w:p>
    <w:p w14:paraId="5362A81F" w14:textId="77777777" w:rsidR="00693ED0" w:rsidRPr="004055C7" w:rsidRDefault="00693ED0" w:rsidP="00733D70">
      <w:pPr>
        <w:rPr>
          <w:rFonts w:ascii="Arial" w:hAnsi="Arial" w:cs="Arial"/>
          <w:color w:val="333333"/>
          <w:sz w:val="23"/>
          <w:szCs w:val="23"/>
          <w:lang w:val="en-AU"/>
        </w:rPr>
      </w:pPr>
    </w:p>
    <w:p w14:paraId="7C4024EC" w14:textId="7B8B7836" w:rsidR="00693ED0" w:rsidRPr="004055C7" w:rsidRDefault="00693ED0" w:rsidP="00733D70">
      <w:pPr>
        <w:rPr>
          <w:rFonts w:ascii="Arial" w:hAnsi="Arial" w:cs="Arial"/>
          <w:color w:val="333333"/>
          <w:sz w:val="23"/>
          <w:szCs w:val="23"/>
          <w:lang w:val="en-AU"/>
        </w:rPr>
      </w:pPr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A recent large-scale study on water samples in New South Wales found that </w:t>
      </w:r>
      <w:r w:rsidR="0028152E" w:rsidRPr="004055C7">
        <w:rPr>
          <w:rFonts w:ascii="Arial" w:hAnsi="Arial" w:cs="Arial"/>
          <w:color w:val="333333"/>
          <w:sz w:val="23"/>
          <w:szCs w:val="23"/>
          <w:lang w:val="en-AU"/>
        </w:rPr>
        <w:t>l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>ow-level lead contamination of water is widespread in Australian homes, with brass tap fittings the most likely source. In a subsequent experiment, the researchers tested water before and after it </w:t>
      </w:r>
      <w:r w:rsidRPr="004055C7">
        <w:rPr>
          <w:rFonts w:ascii="Arial" w:hAnsi="Arial" w:cs="Arial"/>
          <w:sz w:val="23"/>
          <w:szCs w:val="23"/>
          <w:bdr w:val="none" w:sz="0" w:space="0" w:color="auto" w:frame="1"/>
          <w:lang w:val="en-AU"/>
        </w:rPr>
        <w:t>passed through brass</w:t>
      </w:r>
      <w:r w:rsidR="0028152E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 taps 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and </w:t>
      </w:r>
      <w:r w:rsidR="003A0F09" w:rsidRPr="004055C7">
        <w:rPr>
          <w:rFonts w:ascii="Arial" w:hAnsi="Arial" w:cs="Arial"/>
          <w:color w:val="333333"/>
          <w:sz w:val="23"/>
          <w:szCs w:val="23"/>
          <w:lang w:val="en-AU"/>
        </w:rPr>
        <w:t>stainless-steel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 taps. Lead was only found in water that had passed through brass ones.</w:t>
      </w:r>
    </w:p>
    <w:p w14:paraId="43D56F17" w14:textId="77777777" w:rsidR="00693ED0" w:rsidRPr="004055C7" w:rsidRDefault="00693ED0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</w:p>
    <w:p w14:paraId="6E139AD9" w14:textId="021C41C1" w:rsidR="00693ED0" w:rsidRPr="004055C7" w:rsidRDefault="00693ED0" w:rsidP="00733D70">
      <w:pPr>
        <w:pStyle w:val="NormalWeb"/>
        <w:spacing w:before="0" w:beforeAutospacing="0" w:after="0" w:afterAutospacing="0"/>
        <w:textAlignment w:val="baseline"/>
        <w:rPr>
          <w:rFonts w:ascii="Arial" w:eastAsia="MS Mincho" w:hAnsi="Arial" w:cs="Arial"/>
          <w:color w:val="333333"/>
          <w:sz w:val="23"/>
          <w:szCs w:val="23"/>
          <w:lang w:val="en-AU"/>
        </w:rPr>
      </w:pPr>
      <w:r w:rsidRPr="004055C7">
        <w:rPr>
          <w:rFonts w:ascii="Arial" w:hAnsi="Arial" w:cs="Arial"/>
          <w:color w:val="333333"/>
          <w:sz w:val="23"/>
          <w:szCs w:val="23"/>
          <w:lang w:val="en-AU"/>
        </w:rPr>
        <w:t>In 2014, the US government mandated a </w:t>
      </w:r>
      <w:r w:rsidR="0028152E" w:rsidRPr="004055C7">
        <w:rPr>
          <w:rFonts w:ascii="Arial" w:hAnsi="Arial" w:cs="Arial"/>
          <w:sz w:val="23"/>
          <w:szCs w:val="23"/>
          <w:bdr w:val="none" w:sz="0" w:space="0" w:color="auto" w:frame="1"/>
          <w:lang w:val="en-AU"/>
        </w:rPr>
        <w:t>lead limit of 0.25 per</w:t>
      </w:r>
      <w:r w:rsidRPr="004055C7">
        <w:rPr>
          <w:rFonts w:ascii="Arial" w:hAnsi="Arial" w:cs="Arial"/>
          <w:sz w:val="23"/>
          <w:szCs w:val="23"/>
          <w:bdr w:val="none" w:sz="0" w:space="0" w:color="auto" w:frame="1"/>
          <w:lang w:val="en-AU"/>
        </w:rPr>
        <w:t>cent in plumbing fittings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>.</w:t>
      </w:r>
    </w:p>
    <w:p w14:paraId="01285A57" w14:textId="2919A944" w:rsidR="00693ED0" w:rsidRPr="004055C7" w:rsidRDefault="00693ED0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  <w:r w:rsidRPr="004055C7">
        <w:rPr>
          <w:rFonts w:ascii="Arial" w:hAnsi="Arial" w:cs="Arial"/>
          <w:color w:val="333333"/>
          <w:sz w:val="23"/>
          <w:szCs w:val="23"/>
          <w:lang w:val="en-AU"/>
        </w:rPr>
        <w:t>Taps in Australia are typically made of brass that contains lead at a level of about </w:t>
      </w:r>
      <w:r w:rsidR="0028152E" w:rsidRPr="004055C7">
        <w:rPr>
          <w:rFonts w:ascii="Arial" w:hAnsi="Arial" w:cs="Arial"/>
          <w:sz w:val="23"/>
          <w:szCs w:val="23"/>
          <w:bdr w:val="none" w:sz="0" w:space="0" w:color="auto" w:frame="1"/>
          <w:lang w:val="en-AU"/>
        </w:rPr>
        <w:t>2 to 4 per</w:t>
      </w:r>
      <w:r w:rsidRPr="004055C7">
        <w:rPr>
          <w:rFonts w:ascii="Arial" w:hAnsi="Arial" w:cs="Arial"/>
          <w:sz w:val="23"/>
          <w:szCs w:val="23"/>
          <w:bdr w:val="none" w:sz="0" w:space="0" w:color="auto" w:frame="1"/>
          <w:lang w:val="en-AU"/>
        </w:rPr>
        <w:t>cent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>.</w:t>
      </w:r>
    </w:p>
    <w:p w14:paraId="041E777A" w14:textId="77777777" w:rsidR="00693ED0" w:rsidRPr="004055C7" w:rsidRDefault="00693ED0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</w:p>
    <w:p w14:paraId="36D3ABA4" w14:textId="4793D6AA" w:rsidR="007047B0" w:rsidRPr="004055C7" w:rsidRDefault="00693ED0" w:rsidP="00690DC3">
      <w:pPr>
        <w:pStyle w:val="NormalWeb"/>
        <w:spacing w:before="0" w:beforeAutospacing="0" w:after="0" w:afterAutospacing="0"/>
        <w:ind w:left="720" w:hanging="72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  <w:r w:rsidRPr="004055C7">
        <w:rPr>
          <w:rFonts w:ascii="Arial" w:hAnsi="Arial" w:cs="Arial"/>
          <w:color w:val="333333"/>
          <w:sz w:val="23"/>
          <w:szCs w:val="23"/>
          <w:lang w:val="en-AU"/>
        </w:rPr>
        <w:t>(a)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ab/>
        <w:t xml:space="preserve">Use evidence from the list of standard reduction potentials on your data sheet to </w:t>
      </w:r>
      <w:r w:rsidR="007047B0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explain 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why lead from brass is more likely </w:t>
      </w:r>
      <w:r w:rsidR="002D1C35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than copper 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>to corrode into drinking water.</w:t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0DC3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180BB0" w:rsidRPr="004055C7">
        <w:rPr>
          <w:rFonts w:ascii="Arial" w:hAnsi="Arial" w:cs="Arial"/>
          <w:color w:val="333333"/>
          <w:sz w:val="23"/>
          <w:szCs w:val="23"/>
          <w:lang w:val="en-AU"/>
        </w:rPr>
        <w:t>(2</w:t>
      </w:r>
      <w:r w:rsidR="007047B0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 marks</w:t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>)</w:t>
      </w:r>
    </w:p>
    <w:p w14:paraId="1235A49E" w14:textId="77777777" w:rsidR="00693ED0" w:rsidRPr="004055C7" w:rsidRDefault="00693ED0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422106" w:rsidRPr="004055C7" w14:paraId="740556CF" w14:textId="77777777" w:rsidTr="00422106">
        <w:tc>
          <w:tcPr>
            <w:tcW w:w="6980" w:type="dxa"/>
            <w:vAlign w:val="center"/>
          </w:tcPr>
          <w:p w14:paraId="10A621D5" w14:textId="77777777" w:rsidR="00422106" w:rsidRPr="004055C7" w:rsidRDefault="00422106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506CABBD" w14:textId="77777777" w:rsidR="00422106" w:rsidRPr="004055C7" w:rsidRDefault="00422106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422106" w:rsidRPr="004055C7" w14:paraId="69C9E396" w14:textId="77777777" w:rsidTr="00422106">
        <w:tc>
          <w:tcPr>
            <w:tcW w:w="6980" w:type="dxa"/>
            <w:vAlign w:val="center"/>
          </w:tcPr>
          <w:p w14:paraId="0BE04BA6" w14:textId="016D78B3" w:rsidR="00422106" w:rsidRPr="004055C7" w:rsidRDefault="002C3E65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(standard) reduction potential for Pb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/Pb is –0.13 V and for Cu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/Cu +0.34 V</w:t>
            </w:r>
          </w:p>
        </w:tc>
        <w:tc>
          <w:tcPr>
            <w:tcW w:w="1502" w:type="dxa"/>
            <w:vAlign w:val="center"/>
          </w:tcPr>
          <w:p w14:paraId="36C2C9F1" w14:textId="77777777" w:rsidR="00422106" w:rsidRPr="004055C7" w:rsidRDefault="00422106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422106" w:rsidRPr="004055C7" w14:paraId="270D9671" w14:textId="77777777" w:rsidTr="00422106">
        <w:tc>
          <w:tcPr>
            <w:tcW w:w="6980" w:type="dxa"/>
            <w:vAlign w:val="center"/>
          </w:tcPr>
          <w:p w14:paraId="012CE4D0" w14:textId="63C28D63" w:rsidR="00422106" w:rsidRPr="004055C7" w:rsidRDefault="002C3E65" w:rsidP="002C3E65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which makes lead metal a stronger reducing agent than copper metal / lead oxidises more readily than copper</w:t>
            </w:r>
          </w:p>
        </w:tc>
        <w:tc>
          <w:tcPr>
            <w:tcW w:w="1502" w:type="dxa"/>
            <w:vAlign w:val="center"/>
          </w:tcPr>
          <w:p w14:paraId="3252A195" w14:textId="77777777" w:rsidR="00422106" w:rsidRPr="004055C7" w:rsidRDefault="00422106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422106" w:rsidRPr="004055C7" w14:paraId="0E3CA964" w14:textId="77777777" w:rsidTr="00422106">
        <w:trPr>
          <w:trHeight w:val="75"/>
        </w:trPr>
        <w:tc>
          <w:tcPr>
            <w:tcW w:w="6980" w:type="dxa"/>
            <w:vAlign w:val="center"/>
          </w:tcPr>
          <w:p w14:paraId="734C4A49" w14:textId="77777777" w:rsidR="00422106" w:rsidRPr="004055C7" w:rsidRDefault="00422106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50CAC6E2" w14:textId="2622726D" w:rsidR="00422106" w:rsidRPr="004055C7" w:rsidRDefault="00422106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1A90C8C0" w14:textId="77777777" w:rsidR="007047B0" w:rsidRPr="004055C7" w:rsidRDefault="007047B0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</w:p>
    <w:p w14:paraId="349B9342" w14:textId="77777777" w:rsidR="002C3E65" w:rsidRPr="004055C7" w:rsidRDefault="002C3E65">
      <w:pPr>
        <w:rPr>
          <w:rFonts w:ascii="Arial" w:eastAsia="Times New Roman" w:hAnsi="Arial" w:cs="Arial"/>
          <w:color w:val="333333"/>
          <w:sz w:val="23"/>
          <w:szCs w:val="23"/>
          <w:lang w:val="en-AU" w:eastAsia="en-US"/>
        </w:rPr>
      </w:pPr>
      <w:r w:rsidRPr="004055C7">
        <w:rPr>
          <w:rFonts w:ascii="Arial" w:hAnsi="Arial" w:cs="Arial"/>
          <w:color w:val="333333"/>
          <w:sz w:val="23"/>
          <w:szCs w:val="23"/>
          <w:lang w:val="en-AU"/>
        </w:rPr>
        <w:br w:type="page"/>
      </w:r>
    </w:p>
    <w:p w14:paraId="2EF8F3DD" w14:textId="26A06B1F" w:rsidR="00693ED0" w:rsidRPr="004055C7" w:rsidRDefault="00DD2FB9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  <w:r w:rsidRPr="004055C7">
        <w:rPr>
          <w:rFonts w:ascii="Arial" w:hAnsi="Arial" w:cs="Arial"/>
          <w:color w:val="333333"/>
          <w:sz w:val="23"/>
          <w:szCs w:val="23"/>
          <w:lang w:val="en-AU"/>
        </w:rPr>
        <w:lastRenderedPageBreak/>
        <w:t xml:space="preserve">(b) 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3ED0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Write an </w:t>
      </w:r>
      <w:r w:rsidR="002C3E65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ionic </w:t>
      </w:r>
      <w:r w:rsidR="00693ED0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equation, including state symbols, for the reaction of sulfuric </w:t>
      </w:r>
      <w:r w:rsidR="00B707FB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B707FB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93ED0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acid </w:t>
      </w:r>
      <w:r w:rsidR="00A30786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with </w:t>
      </w:r>
      <w:r w:rsidR="00693ED0" w:rsidRPr="004055C7">
        <w:rPr>
          <w:rFonts w:ascii="Arial" w:hAnsi="Arial" w:cs="Arial"/>
          <w:color w:val="333333"/>
          <w:sz w:val="23"/>
          <w:szCs w:val="23"/>
          <w:lang w:val="en-AU"/>
        </w:rPr>
        <w:t>metallic lead.</w:t>
      </w:r>
      <w:r w:rsidR="00A30786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B707FB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B707FB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B707FB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B707FB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B707FB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6A3D4E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7047B0" w:rsidRPr="004055C7">
        <w:rPr>
          <w:rFonts w:ascii="Arial" w:hAnsi="Arial" w:cs="Arial"/>
          <w:color w:val="333333"/>
          <w:sz w:val="23"/>
          <w:szCs w:val="23"/>
          <w:lang w:val="en-AU"/>
        </w:rPr>
        <w:t>(2 marks)</w:t>
      </w:r>
    </w:p>
    <w:p w14:paraId="69D382A1" w14:textId="77777777" w:rsidR="002C3E65" w:rsidRPr="004055C7" w:rsidRDefault="002C3E65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</w:p>
    <w:p w14:paraId="6014AC5E" w14:textId="075E29EB" w:rsidR="00EC12FB" w:rsidRPr="004055C7" w:rsidRDefault="002C3E65" w:rsidP="002C3E65">
      <w:pPr>
        <w:pStyle w:val="NormalWeb"/>
        <w:spacing w:before="0" w:beforeAutospacing="0" w:after="0" w:afterAutospacing="0" w:line="480" w:lineRule="auto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  <w:r w:rsidRPr="004055C7">
        <w:rPr>
          <w:rFonts w:ascii="Arial" w:hAnsi="Arial" w:cs="Arial"/>
          <w:color w:val="333333"/>
          <w:sz w:val="23"/>
          <w:szCs w:val="23"/>
          <w:lang w:val="en-AU"/>
        </w:rPr>
        <w:tab/>
        <w:t>Pb(s) + 2 H</w:t>
      </w:r>
      <w:r w:rsidRPr="004055C7">
        <w:rPr>
          <w:rFonts w:ascii="Arial" w:hAnsi="Arial" w:cs="Arial"/>
          <w:color w:val="333333"/>
          <w:sz w:val="23"/>
          <w:szCs w:val="23"/>
          <w:vertAlign w:val="superscript"/>
          <w:lang w:val="en-AU"/>
        </w:rPr>
        <w:t>+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>(</w:t>
      </w:r>
      <w:proofErr w:type="spellStart"/>
      <w:r w:rsidRPr="004055C7">
        <w:rPr>
          <w:rFonts w:ascii="Arial" w:hAnsi="Arial" w:cs="Arial"/>
          <w:color w:val="333333"/>
          <w:sz w:val="23"/>
          <w:szCs w:val="23"/>
          <w:lang w:val="en-AU"/>
        </w:rPr>
        <w:t>aq</w:t>
      </w:r>
      <w:proofErr w:type="spellEnd"/>
      <w:r w:rsidRPr="004055C7">
        <w:rPr>
          <w:rFonts w:ascii="Arial" w:hAnsi="Arial" w:cs="Arial"/>
          <w:color w:val="333333"/>
          <w:sz w:val="23"/>
          <w:szCs w:val="23"/>
          <w:lang w:val="en-AU"/>
        </w:rPr>
        <w:t>)</w:t>
      </w:r>
      <w:r w:rsidR="00AA3479">
        <w:rPr>
          <w:rFonts w:ascii="Arial" w:hAnsi="Arial" w:cs="Arial"/>
          <w:color w:val="333333"/>
          <w:sz w:val="23"/>
          <w:szCs w:val="23"/>
          <w:lang w:val="en-AU"/>
        </w:rPr>
        <w:t xml:space="preserve"> + </w:t>
      </w:r>
      <w:r w:rsidR="00AA3479" w:rsidRPr="004055C7">
        <w:rPr>
          <w:rFonts w:ascii="Arial" w:hAnsi="Arial" w:cs="Arial"/>
          <w:color w:val="333333"/>
          <w:sz w:val="23"/>
          <w:szCs w:val="23"/>
          <w:lang w:val="en-AU"/>
        </w:rPr>
        <w:t>SO</w:t>
      </w:r>
      <w:r w:rsidR="00AA3479" w:rsidRPr="004055C7">
        <w:rPr>
          <w:rFonts w:ascii="Arial" w:hAnsi="Arial" w:cs="Arial"/>
          <w:color w:val="333333"/>
          <w:sz w:val="23"/>
          <w:szCs w:val="23"/>
          <w:vertAlign w:val="subscript"/>
          <w:lang w:val="en-AU"/>
        </w:rPr>
        <w:t>4</w:t>
      </w:r>
      <w:r w:rsidR="00AA3479">
        <w:rPr>
          <w:rFonts w:ascii="Arial" w:hAnsi="Arial" w:cs="Arial"/>
          <w:color w:val="333333"/>
          <w:sz w:val="23"/>
          <w:szCs w:val="23"/>
          <w:vertAlign w:val="subscript"/>
          <w:lang w:val="en-AU"/>
        </w:rPr>
        <w:t xml:space="preserve"> </w:t>
      </w:r>
      <w:r w:rsidR="00AA3479">
        <w:rPr>
          <w:rFonts w:ascii="Arial" w:hAnsi="Arial" w:cs="Arial"/>
          <w:color w:val="333333"/>
          <w:sz w:val="23"/>
          <w:szCs w:val="23"/>
          <w:vertAlign w:val="superscript"/>
          <w:lang w:val="en-AU"/>
        </w:rPr>
        <w:t>2-</w:t>
      </w:r>
      <w:r w:rsidR="00AA3479">
        <w:rPr>
          <w:rFonts w:ascii="Arial" w:hAnsi="Arial" w:cs="Arial"/>
          <w:color w:val="333333"/>
          <w:sz w:val="23"/>
          <w:szCs w:val="23"/>
          <w:lang w:val="en-AU"/>
        </w:rPr>
        <w:t>(</w:t>
      </w:r>
      <w:proofErr w:type="spellStart"/>
      <w:r w:rsidR="00AA3479">
        <w:rPr>
          <w:rFonts w:ascii="Arial" w:hAnsi="Arial" w:cs="Arial"/>
          <w:color w:val="333333"/>
          <w:sz w:val="23"/>
          <w:szCs w:val="23"/>
          <w:lang w:val="en-AU"/>
        </w:rPr>
        <w:t>aq</w:t>
      </w:r>
      <w:proofErr w:type="spellEnd"/>
      <w:r w:rsidR="00AA3479">
        <w:rPr>
          <w:rFonts w:ascii="Arial" w:hAnsi="Arial" w:cs="Arial"/>
          <w:color w:val="333333"/>
          <w:sz w:val="23"/>
          <w:szCs w:val="23"/>
          <w:lang w:val="en-AU"/>
        </w:rPr>
        <w:t xml:space="preserve">) 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 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sym w:font="Symbol" w:char="F0AE"/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 PbSO</w:t>
      </w:r>
      <w:r w:rsidRPr="004055C7">
        <w:rPr>
          <w:rFonts w:ascii="Arial" w:hAnsi="Arial" w:cs="Arial"/>
          <w:color w:val="333333"/>
          <w:sz w:val="23"/>
          <w:szCs w:val="23"/>
          <w:vertAlign w:val="subscript"/>
          <w:lang w:val="en-AU"/>
        </w:rPr>
        <w:t>4</w:t>
      </w:r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(s) + </w:t>
      </w:r>
      <w:r w:rsidRPr="004055C7">
        <w:rPr>
          <w:rFonts w:ascii="Arial" w:hAnsi="Arial" w:cs="Arial"/>
          <w:sz w:val="22"/>
          <w:szCs w:val="22"/>
          <w:lang w:val="en-AU"/>
        </w:rPr>
        <w:t>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="00AA3479">
        <w:rPr>
          <w:rFonts w:ascii="Arial" w:hAnsi="Arial" w:cs="Arial"/>
          <w:sz w:val="22"/>
          <w:szCs w:val="22"/>
          <w:lang w:val="en-AU"/>
        </w:rPr>
        <w:t xml:space="preserve">(g) 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 xml:space="preserve">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422106" w:rsidRPr="004055C7" w14:paraId="1A72FD44" w14:textId="77777777" w:rsidTr="007B32E3">
        <w:tc>
          <w:tcPr>
            <w:tcW w:w="6980" w:type="dxa"/>
            <w:vAlign w:val="center"/>
          </w:tcPr>
          <w:p w14:paraId="1DEEA7C8" w14:textId="77777777" w:rsidR="00422106" w:rsidRPr="004055C7" w:rsidRDefault="00422106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67A75BA0" w14:textId="77777777" w:rsidR="00422106" w:rsidRPr="004055C7" w:rsidRDefault="00422106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422106" w:rsidRPr="004055C7" w14:paraId="46F39998" w14:textId="77777777" w:rsidTr="007B32E3">
        <w:tc>
          <w:tcPr>
            <w:tcW w:w="6980" w:type="dxa"/>
            <w:vAlign w:val="center"/>
          </w:tcPr>
          <w:p w14:paraId="486AE202" w14:textId="5AE5E345" w:rsidR="00422106" w:rsidRPr="004055C7" w:rsidRDefault="002C3E65" w:rsidP="00D615BA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i</w:t>
            </w:r>
            <w:r w:rsidR="00D615BA">
              <w:rPr>
                <w:rFonts w:ascii="Arial" w:hAnsi="Arial" w:cs="Arial"/>
                <w:sz w:val="22"/>
                <w:szCs w:val="22"/>
                <w:lang w:val="en-AU"/>
              </w:rPr>
              <w:t xml:space="preserve">onic equation (maximum 1 mark out of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 if</w:t>
            </w:r>
            <w:r w:rsidR="00D615BA">
              <w:rPr>
                <w:rFonts w:ascii="Arial" w:hAnsi="Arial" w:cs="Arial"/>
                <w:sz w:val="22"/>
                <w:szCs w:val="22"/>
                <w:lang w:val="en-AU"/>
              </w:rPr>
              <w:t xml:space="preserve"> not ionic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</w:p>
        </w:tc>
        <w:tc>
          <w:tcPr>
            <w:tcW w:w="1502" w:type="dxa"/>
            <w:vAlign w:val="center"/>
          </w:tcPr>
          <w:p w14:paraId="476D4B6E" w14:textId="77777777" w:rsidR="00422106" w:rsidRPr="004055C7" w:rsidRDefault="00422106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422106" w:rsidRPr="004055C7" w14:paraId="193A5895" w14:textId="77777777" w:rsidTr="007B32E3">
        <w:tc>
          <w:tcPr>
            <w:tcW w:w="6980" w:type="dxa"/>
            <w:vAlign w:val="center"/>
          </w:tcPr>
          <w:p w14:paraId="0A5845DF" w14:textId="02A775AC" w:rsidR="00422106" w:rsidRPr="004055C7" w:rsidRDefault="002C3E65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state symbols</w:t>
            </w:r>
          </w:p>
        </w:tc>
        <w:tc>
          <w:tcPr>
            <w:tcW w:w="1502" w:type="dxa"/>
            <w:vAlign w:val="center"/>
          </w:tcPr>
          <w:p w14:paraId="777D33D5" w14:textId="77777777" w:rsidR="00422106" w:rsidRPr="004055C7" w:rsidRDefault="00422106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422106" w:rsidRPr="004055C7" w14:paraId="72342A4C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6E651CAD" w14:textId="77777777" w:rsidR="00422106" w:rsidRPr="004055C7" w:rsidRDefault="00422106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3809FCCE" w14:textId="77777777" w:rsidR="00422106" w:rsidRPr="004055C7" w:rsidRDefault="00422106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7D221E42" w14:textId="77777777" w:rsidR="00EC12FB" w:rsidRPr="004055C7" w:rsidRDefault="00EC12FB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</w:p>
    <w:p w14:paraId="7C0C4A3C" w14:textId="0E9F5C8F" w:rsidR="003A0F09" w:rsidRPr="004055C7" w:rsidRDefault="00B707FB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  <w:r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 </w:t>
      </w:r>
      <w:r w:rsidR="002D1C35" w:rsidRPr="004055C7">
        <w:rPr>
          <w:rFonts w:ascii="Arial" w:hAnsi="Arial" w:cs="Arial"/>
          <w:color w:val="333333"/>
          <w:sz w:val="23"/>
          <w:szCs w:val="23"/>
          <w:lang w:val="en-AU"/>
        </w:rPr>
        <w:t>(c)</w:t>
      </w:r>
      <w:r w:rsidR="002D1C35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A97ADA" w:rsidRPr="004055C7">
        <w:rPr>
          <w:rFonts w:ascii="Arial" w:hAnsi="Arial" w:cs="Arial"/>
          <w:color w:val="333333"/>
          <w:sz w:val="23"/>
          <w:szCs w:val="23"/>
          <w:lang w:val="en-AU"/>
        </w:rPr>
        <w:t>I</w:t>
      </w:r>
      <w:r w:rsidR="003A0F09" w:rsidRPr="004055C7">
        <w:rPr>
          <w:rFonts w:ascii="Arial" w:hAnsi="Arial" w:cs="Arial"/>
          <w:color w:val="333333"/>
          <w:sz w:val="23"/>
          <w:szCs w:val="23"/>
          <w:lang w:val="en-AU"/>
        </w:rPr>
        <w:t xml:space="preserve">n the experiment described in the passage above, identify the independent and </w:t>
      </w:r>
      <w:r w:rsidR="003A0F09" w:rsidRPr="004055C7">
        <w:rPr>
          <w:rFonts w:ascii="Arial" w:hAnsi="Arial" w:cs="Arial"/>
          <w:color w:val="333333"/>
          <w:sz w:val="23"/>
          <w:szCs w:val="23"/>
          <w:lang w:val="en-AU"/>
        </w:rPr>
        <w:tab/>
        <w:t>de</w:t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>pendent variable.</w:t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ab/>
      </w:r>
      <w:r w:rsidR="00210A5D" w:rsidRPr="004055C7">
        <w:rPr>
          <w:rFonts w:ascii="Arial" w:hAnsi="Arial" w:cs="Arial"/>
          <w:color w:val="333333"/>
          <w:sz w:val="23"/>
          <w:szCs w:val="23"/>
          <w:lang w:val="en-AU"/>
        </w:rPr>
        <w:tab/>
        <w:t>(2 marks)</w:t>
      </w:r>
    </w:p>
    <w:p w14:paraId="5562E56A" w14:textId="77777777" w:rsidR="00210A5D" w:rsidRPr="004055C7" w:rsidRDefault="00210A5D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85"/>
        <w:gridCol w:w="1471"/>
      </w:tblGrid>
      <w:tr w:rsidR="00B707FB" w:rsidRPr="004055C7" w14:paraId="16F0FF2D" w14:textId="77777777" w:rsidTr="007B32E3">
        <w:tc>
          <w:tcPr>
            <w:tcW w:w="6980" w:type="dxa"/>
            <w:vAlign w:val="center"/>
          </w:tcPr>
          <w:p w14:paraId="614ED10A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27B647E6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B707FB" w:rsidRPr="004055C7" w14:paraId="440E827E" w14:textId="77777777" w:rsidTr="007B32E3">
        <w:tc>
          <w:tcPr>
            <w:tcW w:w="6980" w:type="dxa"/>
            <w:vAlign w:val="center"/>
          </w:tcPr>
          <w:p w14:paraId="367A12CD" w14:textId="54687D7C" w:rsidR="00B707FB" w:rsidRPr="004055C7" w:rsidRDefault="00B707FB" w:rsidP="00B707FB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independent variable = material used to make tap</w:t>
            </w:r>
          </w:p>
        </w:tc>
        <w:tc>
          <w:tcPr>
            <w:tcW w:w="1502" w:type="dxa"/>
            <w:vAlign w:val="center"/>
          </w:tcPr>
          <w:p w14:paraId="043017D2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707FB" w:rsidRPr="004055C7" w14:paraId="0B4D21E0" w14:textId="77777777" w:rsidTr="007B32E3">
        <w:tc>
          <w:tcPr>
            <w:tcW w:w="6980" w:type="dxa"/>
            <w:vAlign w:val="center"/>
          </w:tcPr>
          <w:p w14:paraId="7BB1063E" w14:textId="01B9BA10" w:rsidR="00B707FB" w:rsidRPr="004055C7" w:rsidRDefault="00B707F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dependent variable = level/concentration/amount of lead in water</w:t>
            </w:r>
          </w:p>
        </w:tc>
        <w:tc>
          <w:tcPr>
            <w:tcW w:w="1502" w:type="dxa"/>
            <w:vAlign w:val="center"/>
          </w:tcPr>
          <w:p w14:paraId="51497CFF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707FB" w:rsidRPr="004055C7" w14:paraId="6AF2A894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29193CAF" w14:textId="77777777" w:rsidR="00B707FB" w:rsidRPr="004055C7" w:rsidRDefault="00B707FB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4839C2CA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2176DD84" w14:textId="77777777" w:rsidR="00210A5D" w:rsidRPr="004055C7" w:rsidRDefault="00210A5D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</w:p>
    <w:p w14:paraId="770EFBED" w14:textId="77777777" w:rsidR="00A97ADA" w:rsidRPr="004055C7" w:rsidRDefault="00A97ADA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3"/>
          <w:szCs w:val="23"/>
          <w:lang w:val="en-AU"/>
        </w:rPr>
      </w:pPr>
    </w:p>
    <w:p w14:paraId="02914D0F" w14:textId="3BCD3023" w:rsidR="008E4031" w:rsidRPr="004055C7" w:rsidRDefault="00EC12FB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2"/>
          <w:szCs w:val="22"/>
          <w:lang w:val="en-AU"/>
        </w:rPr>
      </w:pPr>
      <w:r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An experiment was carried out to calculate the percentage of lead in a sample of brass. </w:t>
      </w:r>
      <w:r w:rsidR="00A97ADA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A </w:t>
      </w:r>
    </w:p>
    <w:p w14:paraId="1832892B" w14:textId="333D5E5E" w:rsidR="008E4031" w:rsidRPr="004055C7" w:rsidRDefault="00A97ADA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45.13 g sample of brass was dissolved in </w:t>
      </w:r>
      <w:r w:rsidR="00591208" w:rsidRPr="004055C7">
        <w:rPr>
          <w:rFonts w:ascii="Arial" w:hAnsi="Arial" w:cs="Arial"/>
          <w:color w:val="333333"/>
          <w:sz w:val="22"/>
          <w:szCs w:val="22"/>
          <w:lang w:val="en-AU"/>
        </w:rPr>
        <w:t>excess</w:t>
      </w:r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 6.0</w:t>
      </w:r>
      <w:r w:rsidR="009474E5">
        <w:rPr>
          <w:rFonts w:ascii="Arial" w:hAnsi="Arial" w:cs="Arial"/>
          <w:color w:val="333333"/>
          <w:sz w:val="22"/>
          <w:szCs w:val="22"/>
          <w:lang w:val="en-AU"/>
        </w:rPr>
        <w:t>0</w:t>
      </w:r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 mol L</w:t>
      </w:r>
      <w:r w:rsidR="008E4031" w:rsidRPr="004055C7">
        <w:rPr>
          <w:rFonts w:ascii="Arial" w:hAnsi="Arial" w:cs="Arial"/>
          <w:color w:val="333333"/>
          <w:sz w:val="22"/>
          <w:szCs w:val="22"/>
          <w:vertAlign w:val="superscript"/>
          <w:lang w:val="en-AU"/>
        </w:rPr>
        <w:t xml:space="preserve">-1 </w:t>
      </w:r>
      <w:r w:rsidR="00591208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hydrochloric </w:t>
      </w:r>
      <w:r w:rsidRPr="004055C7">
        <w:rPr>
          <w:rFonts w:ascii="Arial" w:hAnsi="Arial" w:cs="Arial"/>
          <w:color w:val="333333"/>
          <w:sz w:val="22"/>
          <w:szCs w:val="22"/>
          <w:lang w:val="en-AU"/>
        </w:rPr>
        <w:t>acid</w:t>
      </w:r>
      <w:r w:rsidR="00591208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 and any non</w:t>
      </w:r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>-</w:t>
      </w:r>
      <w:r w:rsidR="00591208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metallic insoluble solids were filtered out. Then </w:t>
      </w:r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an </w:t>
      </w:r>
      <w:r w:rsidR="00591208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excess </w:t>
      </w:r>
      <w:r w:rsidR="0090087E" w:rsidRPr="004055C7">
        <w:rPr>
          <w:rFonts w:ascii="Arial" w:hAnsi="Arial" w:cs="Arial"/>
          <w:color w:val="333333"/>
          <w:sz w:val="22"/>
          <w:szCs w:val="22"/>
          <w:lang w:val="en-AU"/>
        </w:rPr>
        <w:t>of 0.50</w:t>
      </w:r>
      <w:r w:rsidR="00B018C3">
        <w:rPr>
          <w:rFonts w:ascii="Arial" w:hAnsi="Arial" w:cs="Arial"/>
          <w:color w:val="333333"/>
          <w:sz w:val="22"/>
          <w:szCs w:val="22"/>
          <w:lang w:val="en-AU"/>
        </w:rPr>
        <w:t>0</w:t>
      </w:r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 mol L</w:t>
      </w:r>
      <w:r w:rsidR="008E4031" w:rsidRPr="004055C7">
        <w:rPr>
          <w:rFonts w:ascii="Arial" w:hAnsi="Arial" w:cs="Arial"/>
          <w:color w:val="333333"/>
          <w:sz w:val="22"/>
          <w:szCs w:val="22"/>
          <w:vertAlign w:val="superscript"/>
          <w:lang w:val="en-AU"/>
        </w:rPr>
        <w:t xml:space="preserve">-1 </w:t>
      </w:r>
      <w:r w:rsidR="00591208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sodium </w:t>
      </w:r>
      <w:proofErr w:type="spellStart"/>
      <w:r w:rsidR="00591208" w:rsidRPr="004055C7">
        <w:rPr>
          <w:rFonts w:ascii="Arial" w:hAnsi="Arial" w:cs="Arial"/>
          <w:color w:val="333333"/>
          <w:sz w:val="22"/>
          <w:szCs w:val="22"/>
          <w:lang w:val="en-AU"/>
        </w:rPr>
        <w:t>sulfate</w:t>
      </w:r>
      <w:proofErr w:type="spellEnd"/>
      <w:r w:rsidR="00591208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 solution was </w:t>
      </w:r>
      <w:r w:rsidR="00591208" w:rsidRPr="004055C7">
        <w:rPr>
          <w:rFonts w:ascii="Arial" w:hAnsi="Arial" w:cs="Arial"/>
          <w:sz w:val="22"/>
          <w:szCs w:val="22"/>
          <w:lang w:val="en-AU"/>
        </w:rPr>
        <w:t xml:space="preserve">added to precipitate </w:t>
      </w:r>
      <w:proofErr w:type="gramStart"/>
      <w:r w:rsidR="00591208" w:rsidRPr="004055C7">
        <w:rPr>
          <w:rFonts w:ascii="Arial" w:hAnsi="Arial" w:cs="Arial"/>
          <w:sz w:val="22"/>
          <w:szCs w:val="22"/>
          <w:lang w:val="en-AU"/>
        </w:rPr>
        <w:t>lead(</w:t>
      </w:r>
      <w:proofErr w:type="gramEnd"/>
      <w:r w:rsidR="00591208" w:rsidRPr="004055C7">
        <w:rPr>
          <w:rFonts w:ascii="Arial" w:hAnsi="Arial" w:cs="Arial"/>
          <w:sz w:val="22"/>
          <w:szCs w:val="22"/>
          <w:lang w:val="en-AU"/>
        </w:rPr>
        <w:t xml:space="preserve">II) </w:t>
      </w:r>
      <w:proofErr w:type="spellStart"/>
      <w:r w:rsidR="00591208" w:rsidRPr="004055C7">
        <w:rPr>
          <w:rFonts w:ascii="Arial" w:hAnsi="Arial" w:cs="Arial"/>
          <w:sz w:val="22"/>
          <w:szCs w:val="22"/>
          <w:lang w:val="en-AU"/>
        </w:rPr>
        <w:t>sulfate</w:t>
      </w:r>
      <w:proofErr w:type="spellEnd"/>
      <w:r w:rsidR="008E4031" w:rsidRPr="004055C7">
        <w:rPr>
          <w:rFonts w:ascii="Arial" w:hAnsi="Arial" w:cs="Arial"/>
          <w:sz w:val="22"/>
          <w:szCs w:val="22"/>
          <w:lang w:val="en-AU"/>
        </w:rPr>
        <w:t>. After washing and drying, this precipitate was had a mass of 2.33 g.</w:t>
      </w:r>
    </w:p>
    <w:p w14:paraId="529FA15A" w14:textId="77777777" w:rsidR="008E4031" w:rsidRPr="004055C7" w:rsidRDefault="008E4031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en-AU"/>
        </w:rPr>
      </w:pPr>
    </w:p>
    <w:p w14:paraId="58AA4053" w14:textId="4D239B7A" w:rsidR="008E4031" w:rsidRPr="004055C7" w:rsidRDefault="008E4031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  <w:t>(i)</w:t>
      </w:r>
      <w:r w:rsidRPr="004055C7">
        <w:rPr>
          <w:rFonts w:ascii="Arial" w:hAnsi="Arial" w:cs="Arial"/>
          <w:sz w:val="22"/>
          <w:szCs w:val="22"/>
          <w:lang w:val="en-AU"/>
        </w:rPr>
        <w:tab/>
        <w:t>Calculate the percentage by mass</w:t>
      </w:r>
      <w:r w:rsidR="00690DC3" w:rsidRPr="004055C7">
        <w:rPr>
          <w:rFonts w:ascii="Arial" w:hAnsi="Arial" w:cs="Arial"/>
          <w:sz w:val="22"/>
          <w:szCs w:val="22"/>
          <w:lang w:val="en-AU"/>
        </w:rPr>
        <w:t xml:space="preserve"> of lead in the sample</w:t>
      </w:r>
      <w:r w:rsidR="00B707FB" w:rsidRPr="004055C7">
        <w:rPr>
          <w:rFonts w:ascii="Arial" w:hAnsi="Arial" w:cs="Arial"/>
          <w:sz w:val="22"/>
          <w:szCs w:val="22"/>
          <w:lang w:val="en-AU"/>
        </w:rPr>
        <w:t>.</w:t>
      </w:r>
      <w:r w:rsidR="00690DC3"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690DC3" w:rsidRPr="004055C7">
        <w:rPr>
          <w:rFonts w:ascii="Arial" w:hAnsi="Arial" w:cs="Arial"/>
          <w:sz w:val="22"/>
          <w:szCs w:val="22"/>
          <w:lang w:val="en-AU"/>
        </w:rPr>
        <w:tab/>
      </w:r>
      <w:r w:rsidR="00690DC3" w:rsidRPr="004055C7">
        <w:rPr>
          <w:rFonts w:ascii="Arial" w:hAnsi="Arial" w:cs="Arial"/>
          <w:sz w:val="22"/>
          <w:szCs w:val="22"/>
          <w:lang w:val="en-AU"/>
        </w:rPr>
        <w:tab/>
      </w:r>
      <w:r w:rsidR="00CF3952" w:rsidRPr="004055C7">
        <w:rPr>
          <w:rFonts w:ascii="Arial" w:hAnsi="Arial" w:cs="Arial"/>
          <w:sz w:val="22"/>
          <w:szCs w:val="22"/>
          <w:lang w:val="en-AU"/>
        </w:rPr>
        <w:t>(5 marks)</w:t>
      </w:r>
    </w:p>
    <w:p w14:paraId="7F893BEC" w14:textId="77777777" w:rsidR="00CF3952" w:rsidRPr="004055C7" w:rsidRDefault="00CF3952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B707FB" w:rsidRPr="004055C7" w14:paraId="6EFF5805" w14:textId="77777777" w:rsidTr="007B32E3">
        <w:tc>
          <w:tcPr>
            <w:tcW w:w="6980" w:type="dxa"/>
            <w:vAlign w:val="center"/>
          </w:tcPr>
          <w:p w14:paraId="40C0D12B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402538C3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461E53" w:rsidRPr="004055C7" w14:paraId="6CB51E61" w14:textId="77777777" w:rsidTr="007B32E3">
        <w:tc>
          <w:tcPr>
            <w:tcW w:w="6980" w:type="dxa"/>
            <w:vAlign w:val="center"/>
          </w:tcPr>
          <w:p w14:paraId="54E0A715" w14:textId="6A515F91" w:rsidR="00461E53" w:rsidRPr="004055C7" w:rsidRDefault="00461E53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n(PbSO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4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 = m / 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  =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2.33  / 303.27  = 7.683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2" w:type="dxa"/>
            <w:vAlign w:val="center"/>
          </w:tcPr>
          <w:p w14:paraId="4976C6CA" w14:textId="4ECC1B69" w:rsidR="00461E53" w:rsidRPr="004055C7" w:rsidRDefault="00461E5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461E53" w:rsidRPr="004055C7" w14:paraId="6D4CA417" w14:textId="77777777" w:rsidTr="007B32E3">
        <w:tc>
          <w:tcPr>
            <w:tcW w:w="6980" w:type="dxa"/>
            <w:vAlign w:val="center"/>
          </w:tcPr>
          <w:p w14:paraId="7B5B57C3" w14:textId="07446DE7" w:rsidR="00461E53" w:rsidRPr="004055C7" w:rsidRDefault="00461E53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n(Pb) = 7.683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2" w:type="dxa"/>
            <w:vAlign w:val="center"/>
          </w:tcPr>
          <w:p w14:paraId="7A42BCA9" w14:textId="6738F9D4" w:rsidR="00461E53" w:rsidRPr="004055C7" w:rsidRDefault="00461E5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461E53" w:rsidRPr="004055C7" w14:paraId="7AA88A3B" w14:textId="77777777" w:rsidTr="007B32E3">
        <w:tc>
          <w:tcPr>
            <w:tcW w:w="6980" w:type="dxa"/>
            <w:vAlign w:val="center"/>
          </w:tcPr>
          <w:p w14:paraId="50FF8498" w14:textId="0FD51BBA" w:rsidR="00461E53" w:rsidRPr="004055C7" w:rsidRDefault="00461E53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m(Pb) = n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  =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7.683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207.2  = 1.592 g</w:t>
            </w:r>
          </w:p>
        </w:tc>
        <w:tc>
          <w:tcPr>
            <w:tcW w:w="1502" w:type="dxa"/>
            <w:vAlign w:val="center"/>
          </w:tcPr>
          <w:p w14:paraId="758E99A0" w14:textId="7D955CA6" w:rsidR="00461E53" w:rsidRPr="004055C7" w:rsidRDefault="00461E5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461E53" w:rsidRPr="004055C7" w14:paraId="4285B7B4" w14:textId="77777777" w:rsidTr="007B32E3">
        <w:tc>
          <w:tcPr>
            <w:tcW w:w="6980" w:type="dxa"/>
            <w:vAlign w:val="center"/>
          </w:tcPr>
          <w:p w14:paraId="0BB1A438" w14:textId="177229FE" w:rsidR="00461E53" w:rsidRPr="004055C7" w:rsidRDefault="00461E53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%(Pb) = (1.592 / </w:t>
            </w:r>
            <w:r w:rsidRPr="004055C7">
              <w:rPr>
                <w:rFonts w:ascii="Arial" w:hAnsi="Arial" w:cs="Arial"/>
                <w:color w:val="333333"/>
                <w:sz w:val="22"/>
                <w:szCs w:val="22"/>
                <w:lang w:val="en-AU"/>
              </w:rPr>
              <w:t xml:space="preserve">45.13) x 100 = </w:t>
            </w:r>
            <w:r w:rsidR="00EC46FF">
              <w:rPr>
                <w:rFonts w:ascii="Arial" w:hAnsi="Arial" w:cs="Arial"/>
                <w:b/>
                <w:color w:val="333333"/>
                <w:sz w:val="22"/>
                <w:szCs w:val="22"/>
                <w:lang w:val="en-AU"/>
              </w:rPr>
              <w:t>3.53</w:t>
            </w:r>
            <w:r w:rsidRPr="004055C7">
              <w:rPr>
                <w:rFonts w:ascii="Arial" w:hAnsi="Arial" w:cs="Arial"/>
                <w:b/>
                <w:color w:val="333333"/>
                <w:sz w:val="22"/>
                <w:szCs w:val="22"/>
                <w:lang w:val="en-AU"/>
              </w:rPr>
              <w:t>%</w:t>
            </w:r>
          </w:p>
        </w:tc>
        <w:tc>
          <w:tcPr>
            <w:tcW w:w="1502" w:type="dxa"/>
            <w:vAlign w:val="center"/>
          </w:tcPr>
          <w:p w14:paraId="38F5A347" w14:textId="18A79C52" w:rsidR="00461E53" w:rsidRPr="004055C7" w:rsidRDefault="00461E5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461E53" w:rsidRPr="004055C7" w14:paraId="2447DE26" w14:textId="77777777" w:rsidTr="007B32E3">
        <w:tc>
          <w:tcPr>
            <w:tcW w:w="6980" w:type="dxa"/>
            <w:vAlign w:val="center"/>
          </w:tcPr>
          <w:p w14:paraId="18A72B15" w14:textId="7124B6F9" w:rsidR="00461E53" w:rsidRPr="004055C7" w:rsidRDefault="00461E53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answer to three significant figures</w:t>
            </w:r>
          </w:p>
        </w:tc>
        <w:tc>
          <w:tcPr>
            <w:tcW w:w="1502" w:type="dxa"/>
            <w:vAlign w:val="center"/>
          </w:tcPr>
          <w:p w14:paraId="602C7315" w14:textId="288C6FB6" w:rsidR="00461E53" w:rsidRPr="004055C7" w:rsidRDefault="00461E5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461E53" w:rsidRPr="004055C7" w14:paraId="40A2F784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303FFA92" w14:textId="77777777" w:rsidR="00461E53" w:rsidRPr="004055C7" w:rsidRDefault="00461E5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217C8264" w14:textId="539FD26C" w:rsidR="00461E53" w:rsidRPr="004055C7" w:rsidRDefault="00461E53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5</w:t>
            </w:r>
          </w:p>
        </w:tc>
      </w:tr>
    </w:tbl>
    <w:p w14:paraId="42D9EA4F" w14:textId="77777777" w:rsidR="008E4031" w:rsidRPr="004055C7" w:rsidRDefault="008E4031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en-AU"/>
        </w:rPr>
      </w:pPr>
    </w:p>
    <w:p w14:paraId="5D34CAC5" w14:textId="77777777" w:rsidR="00CF3952" w:rsidRPr="004055C7" w:rsidRDefault="00CF3952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en-AU"/>
        </w:rPr>
      </w:pPr>
    </w:p>
    <w:p w14:paraId="42D10BFC" w14:textId="77777777" w:rsidR="00B018C3" w:rsidRDefault="008E4031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(ii)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461E53" w:rsidRPr="004055C7">
        <w:rPr>
          <w:rFonts w:ascii="Arial" w:hAnsi="Arial" w:cs="Arial"/>
          <w:sz w:val="22"/>
          <w:szCs w:val="22"/>
          <w:lang w:val="en-AU"/>
        </w:rPr>
        <w:t>Write an ionic equation, including sta</w:t>
      </w:r>
      <w:r w:rsidR="0090087E" w:rsidRPr="004055C7">
        <w:rPr>
          <w:rFonts w:ascii="Arial" w:hAnsi="Arial" w:cs="Arial"/>
          <w:sz w:val="22"/>
          <w:szCs w:val="22"/>
          <w:lang w:val="en-AU"/>
        </w:rPr>
        <w:t>t</w:t>
      </w:r>
      <w:r w:rsidR="00461E53" w:rsidRPr="004055C7">
        <w:rPr>
          <w:rFonts w:ascii="Arial" w:hAnsi="Arial" w:cs="Arial"/>
          <w:sz w:val="22"/>
          <w:szCs w:val="22"/>
          <w:lang w:val="en-AU"/>
        </w:rPr>
        <w:t xml:space="preserve">e symbols, for the precipitation reaction </w:t>
      </w:r>
      <w:r w:rsidR="00461E53" w:rsidRPr="004055C7">
        <w:rPr>
          <w:rFonts w:ascii="Arial" w:hAnsi="Arial" w:cs="Arial"/>
          <w:sz w:val="22"/>
          <w:szCs w:val="22"/>
          <w:lang w:val="en-AU"/>
        </w:rPr>
        <w:tab/>
      </w:r>
      <w:r w:rsidR="00461E53" w:rsidRPr="004055C7">
        <w:rPr>
          <w:rFonts w:ascii="Arial" w:hAnsi="Arial" w:cs="Arial"/>
          <w:sz w:val="22"/>
          <w:szCs w:val="22"/>
          <w:lang w:val="en-AU"/>
        </w:rPr>
        <w:tab/>
        <w:t>used in this experiment and c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alculate the minimum volume </w:t>
      </w:r>
      <w:r w:rsidR="00B05237" w:rsidRPr="004055C7">
        <w:rPr>
          <w:rFonts w:ascii="Arial" w:hAnsi="Arial" w:cs="Arial"/>
          <w:sz w:val="22"/>
          <w:szCs w:val="22"/>
          <w:lang w:val="en-AU"/>
        </w:rPr>
        <w:t xml:space="preserve">(in mL) </w:t>
      </w:r>
      <w:r w:rsidRPr="004055C7">
        <w:rPr>
          <w:rFonts w:ascii="Arial" w:hAnsi="Arial" w:cs="Arial"/>
          <w:sz w:val="22"/>
          <w:szCs w:val="22"/>
          <w:lang w:val="en-AU"/>
        </w:rPr>
        <w:t>of the</w:t>
      </w:r>
    </w:p>
    <w:p w14:paraId="43C3EB9A" w14:textId="7F13AAAE" w:rsidR="00AF6E99" w:rsidRPr="004055C7" w:rsidRDefault="00B018C3" w:rsidP="00B018C3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color w:val="333333"/>
          <w:sz w:val="22"/>
          <w:szCs w:val="22"/>
          <w:lang w:val="en-AU"/>
        </w:rPr>
      </w:pPr>
      <w:r>
        <w:rPr>
          <w:rFonts w:ascii="Arial" w:hAnsi="Arial" w:cs="Arial"/>
          <w:color w:val="333333"/>
          <w:sz w:val="22"/>
          <w:szCs w:val="22"/>
          <w:lang w:val="en-AU"/>
        </w:rPr>
        <w:t>0</w:t>
      </w:r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>.</w:t>
      </w:r>
      <w:r>
        <w:rPr>
          <w:rFonts w:ascii="Arial" w:hAnsi="Arial" w:cs="Arial"/>
          <w:color w:val="333333"/>
          <w:sz w:val="22"/>
          <w:szCs w:val="22"/>
          <w:lang w:val="en-AU"/>
        </w:rPr>
        <w:t xml:space="preserve">500 </w:t>
      </w:r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>mol L</w:t>
      </w:r>
      <w:r w:rsidR="008E4031" w:rsidRPr="004055C7">
        <w:rPr>
          <w:rFonts w:ascii="Arial" w:hAnsi="Arial" w:cs="Arial"/>
          <w:color w:val="333333"/>
          <w:sz w:val="22"/>
          <w:szCs w:val="22"/>
          <w:vertAlign w:val="superscript"/>
          <w:lang w:val="en-AU"/>
        </w:rPr>
        <w:t xml:space="preserve">-1 </w:t>
      </w:r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sodium </w:t>
      </w:r>
      <w:proofErr w:type="spellStart"/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>sulfate</w:t>
      </w:r>
      <w:proofErr w:type="spellEnd"/>
      <w:r w:rsidR="008E4031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 solution</w:t>
      </w:r>
      <w:r w:rsidR="00461E53" w:rsidRPr="004055C7">
        <w:rPr>
          <w:rFonts w:ascii="Arial" w:hAnsi="Arial" w:cs="Arial"/>
          <w:color w:val="333333"/>
          <w:sz w:val="22"/>
          <w:szCs w:val="22"/>
          <w:lang w:val="en-AU"/>
        </w:rPr>
        <w:t xml:space="preserve"> </w:t>
      </w:r>
      <w:r w:rsidR="00764CCE" w:rsidRPr="004055C7">
        <w:rPr>
          <w:rFonts w:ascii="Arial" w:hAnsi="Arial" w:cs="Arial"/>
          <w:color w:val="333333"/>
          <w:sz w:val="22"/>
          <w:szCs w:val="22"/>
          <w:lang w:val="en-AU"/>
        </w:rPr>
        <w:t>required.</w:t>
      </w:r>
      <w:r>
        <w:rPr>
          <w:rFonts w:ascii="Arial" w:hAnsi="Arial" w:cs="Arial"/>
          <w:color w:val="333333"/>
          <w:sz w:val="22"/>
          <w:szCs w:val="22"/>
          <w:lang w:val="en-AU"/>
        </w:rPr>
        <w:tab/>
      </w:r>
      <w:r>
        <w:rPr>
          <w:rFonts w:ascii="Arial" w:hAnsi="Arial" w:cs="Arial"/>
          <w:color w:val="333333"/>
          <w:sz w:val="22"/>
          <w:szCs w:val="22"/>
          <w:lang w:val="en-AU"/>
        </w:rPr>
        <w:tab/>
      </w:r>
      <w:r>
        <w:rPr>
          <w:rFonts w:ascii="Arial" w:hAnsi="Arial" w:cs="Arial"/>
          <w:color w:val="333333"/>
          <w:sz w:val="22"/>
          <w:szCs w:val="22"/>
          <w:lang w:val="en-AU"/>
        </w:rPr>
        <w:tab/>
      </w:r>
      <w:r w:rsidR="00CF3952" w:rsidRPr="004055C7">
        <w:rPr>
          <w:rFonts w:ascii="Arial" w:hAnsi="Arial" w:cs="Arial"/>
          <w:color w:val="333333"/>
          <w:sz w:val="22"/>
          <w:szCs w:val="22"/>
          <w:lang w:val="en-AU"/>
        </w:rPr>
        <w:t>(4 marks)</w:t>
      </w:r>
    </w:p>
    <w:p w14:paraId="08E5C8AD" w14:textId="77777777" w:rsidR="00CF3952" w:rsidRPr="004055C7" w:rsidRDefault="00CF3952" w:rsidP="00733D7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B707FB" w:rsidRPr="004055C7" w14:paraId="414A76E8" w14:textId="77777777" w:rsidTr="007B32E3">
        <w:tc>
          <w:tcPr>
            <w:tcW w:w="6980" w:type="dxa"/>
            <w:vAlign w:val="center"/>
          </w:tcPr>
          <w:p w14:paraId="7F755992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53FA3830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B707FB" w:rsidRPr="004055C7" w14:paraId="41CFB91D" w14:textId="77777777" w:rsidTr="0090087E">
        <w:trPr>
          <w:trHeight w:val="297"/>
        </w:trPr>
        <w:tc>
          <w:tcPr>
            <w:tcW w:w="6980" w:type="dxa"/>
            <w:vAlign w:val="center"/>
          </w:tcPr>
          <w:p w14:paraId="60C08A94" w14:textId="7FB7D2DF" w:rsidR="00B707FB" w:rsidRPr="004055C7" w:rsidRDefault="00461E53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4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2-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  +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Pb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2+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aq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PbSO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4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(s)</w:t>
            </w:r>
          </w:p>
        </w:tc>
        <w:tc>
          <w:tcPr>
            <w:tcW w:w="1502" w:type="dxa"/>
            <w:vAlign w:val="center"/>
          </w:tcPr>
          <w:p w14:paraId="559149F9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707FB" w:rsidRPr="004055C7" w14:paraId="75A33AF9" w14:textId="77777777" w:rsidTr="007B32E3">
        <w:tc>
          <w:tcPr>
            <w:tcW w:w="6980" w:type="dxa"/>
            <w:vAlign w:val="center"/>
          </w:tcPr>
          <w:p w14:paraId="7E383514" w14:textId="350836A7" w:rsidR="00B707FB" w:rsidRPr="004055C7" w:rsidRDefault="0090087E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n(PbSO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4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 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=  n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(Pb) = 7.683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2" w:type="dxa"/>
            <w:vAlign w:val="center"/>
          </w:tcPr>
          <w:p w14:paraId="4D594B1B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707FB" w:rsidRPr="004055C7" w14:paraId="6AA5FF44" w14:textId="77777777" w:rsidTr="007B32E3">
        <w:tc>
          <w:tcPr>
            <w:tcW w:w="6980" w:type="dxa"/>
            <w:vAlign w:val="center"/>
          </w:tcPr>
          <w:p w14:paraId="121A5F71" w14:textId="1DCBA431" w:rsidR="00B707FB" w:rsidRPr="004055C7" w:rsidRDefault="00A10CB1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v</w:t>
            </w:r>
            <w:r w:rsidR="0090087E" w:rsidRPr="004055C7">
              <w:rPr>
                <w:rFonts w:ascii="Arial" w:hAnsi="Arial" w:cs="Arial"/>
                <w:sz w:val="22"/>
                <w:szCs w:val="22"/>
                <w:lang w:val="en-AU"/>
              </w:rPr>
              <w:t>(PbSO</w:t>
            </w:r>
            <w:r w:rsidR="0090087E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4</w:t>
            </w:r>
            <w:r w:rsidR="0090087E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 = n/c = 7.683 </w:t>
            </w:r>
            <w:r w:rsidR="0090087E"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="0090087E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10</w:t>
            </w:r>
            <w:r w:rsidR="0090087E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-3</w:t>
            </w:r>
            <w:r w:rsidR="0090087E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/ </w:t>
            </w:r>
            <w:r w:rsidR="0090087E" w:rsidRPr="004055C7">
              <w:rPr>
                <w:rFonts w:ascii="Arial" w:hAnsi="Arial" w:cs="Arial"/>
                <w:color w:val="333333"/>
                <w:sz w:val="22"/>
                <w:szCs w:val="22"/>
                <w:lang w:val="en-AU"/>
              </w:rPr>
              <w:t>0.50</w:t>
            </w:r>
            <w:r w:rsidR="00B018C3">
              <w:rPr>
                <w:rFonts w:ascii="Arial" w:hAnsi="Arial" w:cs="Arial"/>
                <w:color w:val="333333"/>
                <w:sz w:val="22"/>
                <w:szCs w:val="22"/>
                <w:lang w:val="en-AU"/>
              </w:rPr>
              <w:t>0</w:t>
            </w:r>
            <w:r w:rsidR="0090087E" w:rsidRPr="004055C7">
              <w:rPr>
                <w:rFonts w:ascii="Arial" w:hAnsi="Arial" w:cs="Arial"/>
                <w:color w:val="333333"/>
                <w:sz w:val="22"/>
                <w:szCs w:val="22"/>
                <w:lang w:val="en-AU"/>
              </w:rPr>
              <w:t xml:space="preserve"> </w:t>
            </w:r>
            <w:r w:rsidR="00B05237" w:rsidRPr="004055C7">
              <w:rPr>
                <w:rFonts w:ascii="Arial" w:hAnsi="Arial" w:cs="Arial"/>
                <w:color w:val="333333"/>
                <w:sz w:val="22"/>
                <w:szCs w:val="22"/>
                <w:lang w:val="en-AU"/>
              </w:rPr>
              <w:t>= 0.</w:t>
            </w:r>
            <w:r w:rsidR="00FF212A">
              <w:rPr>
                <w:rFonts w:ascii="Arial" w:hAnsi="Arial" w:cs="Arial"/>
                <w:color w:val="333333"/>
                <w:sz w:val="22"/>
                <w:szCs w:val="22"/>
                <w:lang w:val="en-AU"/>
              </w:rPr>
              <w:t>0</w:t>
            </w:r>
            <w:r w:rsidR="00B05237" w:rsidRPr="004055C7">
              <w:rPr>
                <w:rFonts w:ascii="Arial" w:hAnsi="Arial" w:cs="Arial"/>
                <w:color w:val="333333"/>
                <w:sz w:val="22"/>
                <w:szCs w:val="22"/>
                <w:lang w:val="en-AU"/>
              </w:rPr>
              <w:t>15</w:t>
            </w:r>
            <w:r w:rsidR="00FF212A">
              <w:rPr>
                <w:rFonts w:ascii="Arial" w:hAnsi="Arial" w:cs="Arial"/>
                <w:color w:val="333333"/>
                <w:sz w:val="22"/>
                <w:szCs w:val="22"/>
                <w:lang w:val="en-AU"/>
              </w:rPr>
              <w:t>4</w:t>
            </w:r>
            <w:r w:rsidR="00B05237" w:rsidRPr="004055C7">
              <w:rPr>
                <w:rFonts w:ascii="Arial" w:hAnsi="Arial" w:cs="Arial"/>
                <w:color w:val="333333"/>
                <w:sz w:val="22"/>
                <w:szCs w:val="22"/>
                <w:lang w:val="en-AU"/>
              </w:rPr>
              <w:t xml:space="preserve"> </w:t>
            </w:r>
          </w:p>
        </w:tc>
        <w:tc>
          <w:tcPr>
            <w:tcW w:w="1502" w:type="dxa"/>
            <w:vAlign w:val="center"/>
          </w:tcPr>
          <w:p w14:paraId="18CC24A1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707FB" w:rsidRPr="004055C7" w14:paraId="4EEE2A7C" w14:textId="77777777" w:rsidTr="007B32E3">
        <w:tc>
          <w:tcPr>
            <w:tcW w:w="6980" w:type="dxa"/>
            <w:vAlign w:val="center"/>
          </w:tcPr>
          <w:p w14:paraId="7D3EB82E" w14:textId="341FDF08" w:rsidR="00B707FB" w:rsidRPr="004055C7" w:rsidRDefault="00B05237" w:rsidP="007B32E3">
            <w:pPr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                                                        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= 15</w:t>
            </w:r>
            <w:r w:rsidR="00FF212A">
              <w:rPr>
                <w:rFonts w:ascii="Arial" w:hAnsi="Arial" w:cs="Arial"/>
                <w:b/>
                <w:sz w:val="22"/>
                <w:szCs w:val="22"/>
                <w:lang w:val="en-AU"/>
              </w:rPr>
              <w:t>.4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 xml:space="preserve"> mL</w:t>
            </w:r>
          </w:p>
        </w:tc>
        <w:tc>
          <w:tcPr>
            <w:tcW w:w="1502" w:type="dxa"/>
            <w:vAlign w:val="center"/>
          </w:tcPr>
          <w:p w14:paraId="6A2CACCD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707FB" w:rsidRPr="004055C7" w14:paraId="4007CF67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21E0B41C" w14:textId="77777777" w:rsidR="00B707FB" w:rsidRPr="004055C7" w:rsidRDefault="00B707FB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446A6093" w14:textId="22D439E4" w:rsidR="00B707FB" w:rsidRPr="004055C7" w:rsidRDefault="00B707FB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184ED2D6" w14:textId="77777777" w:rsidR="00B707FB" w:rsidRPr="004055C7" w:rsidRDefault="00B707FB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p w14:paraId="22FB21A7" w14:textId="77777777" w:rsidR="00B707FB" w:rsidRPr="004055C7" w:rsidRDefault="00B707FB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p w14:paraId="1746C934" w14:textId="77777777" w:rsidR="00B707FB" w:rsidRPr="004055C7" w:rsidRDefault="00B707FB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p w14:paraId="11A198F3" w14:textId="77777777" w:rsidR="00B707FB" w:rsidRPr="004055C7" w:rsidRDefault="00B707FB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p w14:paraId="00E8050F" w14:textId="77777777" w:rsidR="00B707FB" w:rsidRPr="004055C7" w:rsidRDefault="00B707FB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br w:type="page"/>
      </w:r>
    </w:p>
    <w:p w14:paraId="5AF0F3B6" w14:textId="6096FBE9" w:rsidR="00AF6E99" w:rsidRPr="004055C7" w:rsidRDefault="002558FA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  <w:r w:rsidRPr="00AB40D4">
        <w:rPr>
          <w:rFonts w:ascii="Arial" w:eastAsia="Times New Roman" w:hAnsi="Arial" w:cs="Arial"/>
          <w:color w:val="333333"/>
          <w:sz w:val="22"/>
          <w:szCs w:val="22"/>
          <w:lang w:val="en-AU"/>
        </w:rPr>
        <w:lastRenderedPageBreak/>
        <w:t xml:space="preserve">Lead </w:t>
      </w:r>
      <w:r>
        <w:rPr>
          <w:rFonts w:ascii="Arial" w:eastAsia="Times New Roman" w:hAnsi="Arial" w:cs="Arial"/>
          <w:color w:val="333333"/>
          <w:sz w:val="22"/>
          <w:szCs w:val="22"/>
          <w:lang w:val="en-AU"/>
        </w:rPr>
        <w:t>acts as a poison</w:t>
      </w:r>
      <w:r w:rsidRPr="00AB40D4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 </w:t>
      </w:r>
      <w:r w:rsidR="00AF6E9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by displacing </w:t>
      </w:r>
      <w:proofErr w:type="gramStart"/>
      <w:r w:rsidR="00AF6E9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biologically-active</w:t>
      </w:r>
      <w:proofErr w:type="gramEnd"/>
      <w:r w:rsidR="00AF6E9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 metal cations, such as calcium and zinc, from their proteins</w:t>
      </w:r>
      <w:r w:rsidR="00B707FB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 that act as enzymes</w:t>
      </w:r>
      <w:r w:rsidR="00AF6E9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. Calmodulin, for example</w:t>
      </w:r>
      <w:r w:rsidR="0028152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 is an enzyme </w:t>
      </w:r>
      <w:r w:rsidR="009E1F02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that </w:t>
      </w:r>
      <w:r w:rsidR="003A0F0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regulates a number of body functions, including muscle contraction, </w:t>
      </w:r>
      <w:proofErr w:type="gramStart"/>
      <w:r w:rsidR="003A0F0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metabolism</w:t>
      </w:r>
      <w:proofErr w:type="gramEnd"/>
      <w:r w:rsidR="003A0F0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 a</w:t>
      </w:r>
      <w:r w:rsidR="0028152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n</w:t>
      </w:r>
      <w:r w:rsidR="003A0F0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d memory</w:t>
      </w:r>
      <w:r w:rsidR="00AF6E9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. L</w:t>
      </w:r>
      <w:r w:rsidR="0028152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ead displaces one calcium atom from the enzyme molecule, thus </w:t>
      </w:r>
      <w:r w:rsidR="00AF6E9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reducing the enzyme’s efficiency. </w:t>
      </w:r>
    </w:p>
    <w:p w14:paraId="0E4340B9" w14:textId="77777777" w:rsidR="003A0F09" w:rsidRPr="004055C7" w:rsidRDefault="003A0F09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p w14:paraId="4516BC6B" w14:textId="00E7B081" w:rsidR="003A0F09" w:rsidRPr="004055C7" w:rsidRDefault="00D86AA0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(e</w:t>
      </w:r>
      <w:r w:rsidR="003A0F0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)</w:t>
      </w:r>
      <w:r w:rsidR="003A0F0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  <w:t xml:space="preserve">Briefly describe </w:t>
      </w:r>
      <w:r w:rsidR="0028152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how </w:t>
      </w:r>
      <w:r w:rsidR="003A0F0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the enzymes </w:t>
      </w:r>
      <w:r w:rsidR="0028152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catalyse chemical reactions occurring in the </w:t>
      </w:r>
      <w:r w:rsidR="00690DC3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28152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body</w:t>
      </w:r>
      <w:r w:rsidR="00764CC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.</w:t>
      </w:r>
      <w:r w:rsidR="00764CC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764CC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764CC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764CC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690DC3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690DC3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690DC3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690DC3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690DC3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690DC3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764CC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(2 marks)</w:t>
      </w:r>
    </w:p>
    <w:p w14:paraId="3BA3F292" w14:textId="77777777" w:rsidR="00B05237" w:rsidRPr="004055C7" w:rsidRDefault="00B05237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B707FB" w:rsidRPr="004055C7" w14:paraId="659B198B" w14:textId="77777777" w:rsidTr="007B32E3">
        <w:tc>
          <w:tcPr>
            <w:tcW w:w="6980" w:type="dxa"/>
            <w:vAlign w:val="center"/>
          </w:tcPr>
          <w:p w14:paraId="76C5D619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1EB374F8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B707FB" w:rsidRPr="004055C7" w14:paraId="2E289457" w14:textId="77777777" w:rsidTr="007B32E3">
        <w:tc>
          <w:tcPr>
            <w:tcW w:w="6980" w:type="dxa"/>
            <w:vAlign w:val="center"/>
          </w:tcPr>
          <w:p w14:paraId="0A2FE655" w14:textId="1B9DAF25" w:rsidR="00B707FB" w:rsidRPr="004055C7" w:rsidRDefault="00B05237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provide an alternative reaction pathway</w:t>
            </w:r>
          </w:p>
        </w:tc>
        <w:tc>
          <w:tcPr>
            <w:tcW w:w="1502" w:type="dxa"/>
            <w:vAlign w:val="center"/>
          </w:tcPr>
          <w:p w14:paraId="6AA3EF84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707FB" w:rsidRPr="004055C7" w14:paraId="0C0700EF" w14:textId="77777777" w:rsidTr="007B32E3">
        <w:tc>
          <w:tcPr>
            <w:tcW w:w="6980" w:type="dxa"/>
            <w:vAlign w:val="center"/>
          </w:tcPr>
          <w:p w14:paraId="65CF8AF8" w14:textId="53370F56" w:rsidR="00B707FB" w:rsidRPr="004055C7" w:rsidRDefault="00B05237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with a lower activation energy </w:t>
            </w: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(accept ‘lowers the activation energy of the chemical reaction’ for 2 marks)</w:t>
            </w:r>
          </w:p>
        </w:tc>
        <w:tc>
          <w:tcPr>
            <w:tcW w:w="1502" w:type="dxa"/>
            <w:vAlign w:val="center"/>
          </w:tcPr>
          <w:p w14:paraId="6613433A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707FB" w:rsidRPr="004055C7" w14:paraId="5D9CE042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6A480EF1" w14:textId="77777777" w:rsidR="00B707FB" w:rsidRPr="004055C7" w:rsidRDefault="00B707FB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69723660" w14:textId="5F936A68" w:rsidR="00B707FB" w:rsidRPr="004055C7" w:rsidRDefault="00B707FB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2A0DA4F8" w14:textId="77777777" w:rsidR="00690DC3" w:rsidRPr="004055C7" w:rsidRDefault="00690DC3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p w14:paraId="71EF2DE8" w14:textId="77777777" w:rsidR="00CF3952" w:rsidRPr="004055C7" w:rsidRDefault="00CF3952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p w14:paraId="12052246" w14:textId="02543076" w:rsidR="00690DC3" w:rsidRPr="004055C7" w:rsidRDefault="00B05237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 </w:t>
      </w:r>
      <w:r w:rsidR="00D86AA0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(f</w:t>
      </w:r>
      <w:r w:rsidR="003A0F0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)</w:t>
      </w:r>
      <w:r w:rsidR="003A0F09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B707FB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Using evidence from the</w:t>
      </w:r>
      <w:r w:rsidR="00764CC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 xml:space="preserve"> periodic table, suggest why the replacement of calcium in </w:t>
      </w:r>
      <w:r w:rsidR="00690DC3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  <w:t xml:space="preserve">an </w:t>
      </w:r>
      <w:r w:rsidR="00764CC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enzyme molecule by lead will significantly affect the function of the enzyme.</w:t>
      </w:r>
      <w:r w:rsidR="0028152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</w:p>
    <w:p w14:paraId="0A8084E3" w14:textId="35C60AF3" w:rsidR="003A0F09" w:rsidRPr="004055C7" w:rsidRDefault="00690DC3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ab/>
      </w:r>
      <w:r w:rsidR="0028152E" w:rsidRPr="004055C7">
        <w:rPr>
          <w:rFonts w:ascii="Arial" w:eastAsia="Times New Roman" w:hAnsi="Arial" w:cs="Arial"/>
          <w:color w:val="333333"/>
          <w:sz w:val="22"/>
          <w:szCs w:val="22"/>
          <w:lang w:val="en-AU"/>
        </w:rPr>
        <w:t>(2 marks)</w:t>
      </w:r>
    </w:p>
    <w:p w14:paraId="30D109C7" w14:textId="77777777" w:rsidR="003A0F09" w:rsidRPr="004055C7" w:rsidRDefault="003A0F09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80"/>
        <w:gridCol w:w="1476"/>
      </w:tblGrid>
      <w:tr w:rsidR="00B707FB" w:rsidRPr="004055C7" w14:paraId="0200A82F" w14:textId="77777777" w:rsidTr="007B32E3">
        <w:tc>
          <w:tcPr>
            <w:tcW w:w="6980" w:type="dxa"/>
            <w:vAlign w:val="center"/>
          </w:tcPr>
          <w:p w14:paraId="66542695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4558FD77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C734F0" w:rsidRPr="004055C7" w14:paraId="4AEBB6A0" w14:textId="77777777" w:rsidTr="00C734F0">
        <w:tc>
          <w:tcPr>
            <w:tcW w:w="8482" w:type="dxa"/>
            <w:gridSpan w:val="2"/>
            <w:vAlign w:val="center"/>
          </w:tcPr>
          <w:p w14:paraId="45222B80" w14:textId="211A065C" w:rsidR="00C734F0" w:rsidRPr="004055C7" w:rsidRDefault="00C734F0" w:rsidP="00C734F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either:</w:t>
            </w:r>
          </w:p>
        </w:tc>
      </w:tr>
      <w:tr w:rsidR="00B707FB" w:rsidRPr="004055C7" w14:paraId="090861AB" w14:textId="77777777" w:rsidTr="007B32E3">
        <w:tc>
          <w:tcPr>
            <w:tcW w:w="6980" w:type="dxa"/>
            <w:vAlign w:val="center"/>
          </w:tcPr>
          <w:p w14:paraId="4FC9EBE5" w14:textId="67E01123" w:rsidR="00B707FB" w:rsidRPr="004055C7" w:rsidRDefault="00B05237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lead atom/ion is significant larger/heavier than the calcium atom/ion</w:t>
            </w:r>
          </w:p>
        </w:tc>
        <w:tc>
          <w:tcPr>
            <w:tcW w:w="1502" w:type="dxa"/>
            <w:vAlign w:val="center"/>
          </w:tcPr>
          <w:p w14:paraId="106B8CE2" w14:textId="77777777" w:rsidR="00B707FB" w:rsidRPr="004055C7" w:rsidRDefault="00B707F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05237" w:rsidRPr="004055C7" w14:paraId="633E0985" w14:textId="77777777" w:rsidTr="007B32E3">
        <w:tc>
          <w:tcPr>
            <w:tcW w:w="6980" w:type="dxa"/>
            <w:vAlign w:val="center"/>
          </w:tcPr>
          <w:p w14:paraId="10218FDC" w14:textId="42D068FB" w:rsidR="00B05237" w:rsidRPr="004055C7" w:rsidRDefault="00B05237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so the structure of the protein/enzyme will be distorted/altered</w:t>
            </w:r>
          </w:p>
        </w:tc>
        <w:tc>
          <w:tcPr>
            <w:tcW w:w="1502" w:type="dxa"/>
            <w:vAlign w:val="center"/>
          </w:tcPr>
          <w:p w14:paraId="7298994D" w14:textId="4389887A" w:rsidR="00B05237" w:rsidRPr="004055C7" w:rsidRDefault="00B05237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734F0" w:rsidRPr="004055C7" w14:paraId="4C2A0471" w14:textId="77777777" w:rsidTr="00C734F0">
        <w:tc>
          <w:tcPr>
            <w:tcW w:w="8482" w:type="dxa"/>
            <w:gridSpan w:val="2"/>
            <w:vAlign w:val="center"/>
          </w:tcPr>
          <w:p w14:paraId="63BC5C33" w14:textId="3ADBF729" w:rsidR="00C734F0" w:rsidRPr="004055C7" w:rsidRDefault="00C734F0" w:rsidP="00C734F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or:</w:t>
            </w:r>
          </w:p>
        </w:tc>
      </w:tr>
      <w:tr w:rsidR="00B05237" w:rsidRPr="004055C7" w14:paraId="5D5E0F13" w14:textId="77777777" w:rsidTr="007B32E3">
        <w:tc>
          <w:tcPr>
            <w:tcW w:w="6980" w:type="dxa"/>
            <w:vAlign w:val="center"/>
          </w:tcPr>
          <w:p w14:paraId="276BEA51" w14:textId="079F4F0F" w:rsidR="00B05237" w:rsidRPr="004055C7" w:rsidRDefault="00B05237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lead atom has four valence electrons compared to calcium that has two valence electrons</w:t>
            </w:r>
          </w:p>
        </w:tc>
        <w:tc>
          <w:tcPr>
            <w:tcW w:w="1502" w:type="dxa"/>
            <w:vAlign w:val="center"/>
          </w:tcPr>
          <w:p w14:paraId="7208F9A4" w14:textId="2B5AEB03" w:rsidR="00B05237" w:rsidRPr="004055C7" w:rsidRDefault="00B05237" w:rsidP="009C3AE1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05237" w:rsidRPr="004055C7" w14:paraId="40A061C4" w14:textId="77777777" w:rsidTr="007B32E3">
        <w:tc>
          <w:tcPr>
            <w:tcW w:w="6980" w:type="dxa"/>
            <w:vAlign w:val="center"/>
          </w:tcPr>
          <w:p w14:paraId="214F4601" w14:textId="7B9395A0" w:rsidR="00B05237" w:rsidRPr="004055C7" w:rsidRDefault="00B05237" w:rsidP="00B0523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therefore the bonding/structure within the protein/enzyme will be changed </w:t>
            </w: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(accept other sensible answers if they are based on a comparison of the properties of lead and calcium atoms or ions)</w:t>
            </w:r>
          </w:p>
        </w:tc>
        <w:tc>
          <w:tcPr>
            <w:tcW w:w="1502" w:type="dxa"/>
            <w:vAlign w:val="center"/>
          </w:tcPr>
          <w:p w14:paraId="793D52DA" w14:textId="59F68CAF" w:rsidR="00B05237" w:rsidRPr="004055C7" w:rsidRDefault="00B05237" w:rsidP="009C3AE1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B707FB" w:rsidRPr="004055C7" w14:paraId="2ACD8B85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52886CFF" w14:textId="77777777" w:rsidR="00B707FB" w:rsidRPr="004055C7" w:rsidRDefault="00B707FB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56CA528B" w14:textId="24158560" w:rsidR="00B707FB" w:rsidRPr="004055C7" w:rsidRDefault="00B707FB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2E161491" w14:textId="77777777" w:rsidR="003A0F09" w:rsidRPr="004055C7" w:rsidRDefault="003A0F09" w:rsidP="00733D70">
      <w:pPr>
        <w:rPr>
          <w:rFonts w:ascii="Arial" w:eastAsia="Times New Roman" w:hAnsi="Arial" w:cs="Arial"/>
          <w:color w:val="333333"/>
          <w:sz w:val="22"/>
          <w:szCs w:val="22"/>
          <w:lang w:val="en-AU"/>
        </w:rPr>
      </w:pPr>
    </w:p>
    <w:p w14:paraId="2A4F824B" w14:textId="77777777" w:rsidR="00BD51E1" w:rsidRPr="004055C7" w:rsidRDefault="00BD51E1" w:rsidP="00733D70">
      <w:pPr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</w:p>
    <w:p w14:paraId="4F158FFB" w14:textId="77777777" w:rsidR="00CF3952" w:rsidRPr="004055C7" w:rsidRDefault="00CF3952">
      <w:pPr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  <w:r w:rsidRPr="004055C7">
        <w:rPr>
          <w:b/>
          <w:lang w:val="en-AU"/>
        </w:rPr>
        <w:br w:type="page"/>
      </w:r>
    </w:p>
    <w:p w14:paraId="4AC5CC1B" w14:textId="1E6BDEF1" w:rsidR="00D63FC2" w:rsidRPr="004055C7" w:rsidRDefault="00BD12CF" w:rsidP="00580203">
      <w:pPr>
        <w:pStyle w:val="00shortanswerheading"/>
        <w:tabs>
          <w:tab w:val="clear" w:pos="9637"/>
          <w:tab w:val="right" w:pos="9026"/>
        </w:tabs>
      </w:pPr>
      <w:r w:rsidRPr="004055C7">
        <w:lastRenderedPageBreak/>
        <w:t>Question 35</w:t>
      </w:r>
      <w:r w:rsidR="00960B6B" w:rsidRPr="004055C7">
        <w:tab/>
      </w:r>
      <w:r w:rsidR="00A16192" w:rsidRPr="004055C7">
        <w:t>(15</w:t>
      </w:r>
      <w:r w:rsidR="00D63FC2" w:rsidRPr="004055C7">
        <w:t xml:space="preserve"> marks)</w:t>
      </w:r>
    </w:p>
    <w:p w14:paraId="68954EDB" w14:textId="77777777" w:rsidR="00BA31E9" w:rsidRPr="004055C7" w:rsidRDefault="00BA31E9" w:rsidP="00BA31E9">
      <w:pPr>
        <w:rPr>
          <w:rFonts w:ascii="Arial" w:hAnsi="Arial" w:cs="Arial"/>
          <w:sz w:val="22"/>
          <w:szCs w:val="22"/>
          <w:lang w:val="en-AU"/>
        </w:rPr>
      </w:pPr>
    </w:p>
    <w:p w14:paraId="6603D2DC" w14:textId="190CEF22" w:rsidR="00BA31E9" w:rsidRPr="004055C7" w:rsidRDefault="00294B74" w:rsidP="00BA31E9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A diprotic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 amino acid,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known to only contain carbon, hydrogen, </w:t>
      </w:r>
      <w:proofErr w:type="gramStart"/>
      <w:r w:rsidRPr="004055C7">
        <w:rPr>
          <w:rFonts w:ascii="Arial" w:hAnsi="Arial" w:cs="Arial"/>
          <w:sz w:val="22"/>
          <w:szCs w:val="22"/>
          <w:lang w:val="en-AU"/>
        </w:rPr>
        <w:t>oxygen</w:t>
      </w:r>
      <w:proofErr w:type="gramEnd"/>
      <w:r w:rsidRPr="004055C7">
        <w:rPr>
          <w:rFonts w:ascii="Arial" w:hAnsi="Arial" w:cs="Arial"/>
          <w:sz w:val="22"/>
          <w:szCs w:val="22"/>
          <w:lang w:val="en-AU"/>
        </w:rPr>
        <w:t xml:space="preserve"> and nitrogen 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underwent analysis to determine its formula. When </w:t>
      </w:r>
      <w:r w:rsidR="00F557BC" w:rsidRPr="004055C7">
        <w:rPr>
          <w:rFonts w:ascii="Arial" w:hAnsi="Arial" w:cs="Arial"/>
          <w:sz w:val="22"/>
          <w:szCs w:val="22"/>
          <w:lang w:val="en-AU"/>
        </w:rPr>
        <w:t>a 12</w:t>
      </w:r>
      <w:r w:rsidR="0029296D" w:rsidRPr="004055C7">
        <w:rPr>
          <w:rFonts w:ascii="Arial" w:hAnsi="Arial" w:cs="Arial"/>
          <w:sz w:val="22"/>
          <w:szCs w:val="22"/>
          <w:lang w:val="en-AU"/>
        </w:rPr>
        <w:t>.</w:t>
      </w:r>
      <w:r w:rsidR="00F557BC" w:rsidRPr="004055C7">
        <w:rPr>
          <w:rFonts w:ascii="Arial" w:hAnsi="Arial" w:cs="Arial"/>
          <w:sz w:val="22"/>
          <w:szCs w:val="22"/>
          <w:lang w:val="en-AU"/>
        </w:rPr>
        <w:t>5</w:t>
      </w:r>
      <w:r w:rsidR="0029296D" w:rsidRPr="004055C7">
        <w:rPr>
          <w:rFonts w:ascii="Arial" w:hAnsi="Arial" w:cs="Arial"/>
          <w:sz w:val="22"/>
          <w:szCs w:val="22"/>
          <w:lang w:val="en-AU"/>
        </w:rPr>
        <w:t>0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 g sample of </w:t>
      </w:r>
      <w:r w:rsidR="00F557BC" w:rsidRPr="004055C7">
        <w:rPr>
          <w:rFonts w:ascii="Arial" w:hAnsi="Arial" w:cs="Arial"/>
          <w:sz w:val="22"/>
          <w:szCs w:val="22"/>
          <w:lang w:val="en-AU"/>
        </w:rPr>
        <w:t xml:space="preserve">the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amino 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acid was combusted in oxygen, </w:t>
      </w:r>
      <w:r w:rsidR="00F557BC" w:rsidRPr="004055C7">
        <w:rPr>
          <w:rFonts w:ascii="Arial" w:hAnsi="Arial" w:cs="Arial"/>
          <w:sz w:val="22"/>
          <w:szCs w:val="22"/>
          <w:lang w:val="en-AU"/>
        </w:rPr>
        <w:t>18</w:t>
      </w:r>
      <w:r w:rsidR="0029296D" w:rsidRPr="004055C7">
        <w:rPr>
          <w:rFonts w:ascii="Arial" w:hAnsi="Arial" w:cs="Arial"/>
          <w:sz w:val="22"/>
          <w:szCs w:val="22"/>
          <w:lang w:val="en-AU"/>
        </w:rPr>
        <w:t>.</w:t>
      </w:r>
      <w:r w:rsidR="000A033A" w:rsidRPr="004055C7">
        <w:rPr>
          <w:rFonts w:ascii="Arial" w:hAnsi="Arial" w:cs="Arial"/>
          <w:sz w:val="22"/>
          <w:szCs w:val="22"/>
          <w:lang w:val="en-AU"/>
        </w:rPr>
        <w:t>6</w:t>
      </w:r>
      <w:r w:rsidR="00161D10">
        <w:rPr>
          <w:rFonts w:ascii="Arial" w:hAnsi="Arial" w:cs="Arial"/>
          <w:sz w:val="22"/>
          <w:szCs w:val="22"/>
          <w:lang w:val="en-AU"/>
        </w:rPr>
        <w:t>9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g of carbon dioxide, </w:t>
      </w:r>
      <w:r w:rsidR="00161D10">
        <w:rPr>
          <w:rFonts w:ascii="Arial" w:hAnsi="Arial" w:cs="Arial"/>
          <w:sz w:val="22"/>
          <w:szCs w:val="22"/>
          <w:lang w:val="en-AU"/>
        </w:rPr>
        <w:t>6.89</w:t>
      </w:r>
      <w:r w:rsidR="001F0DD5" w:rsidRPr="004055C7">
        <w:rPr>
          <w:rFonts w:ascii="Arial" w:hAnsi="Arial" w:cs="Arial"/>
          <w:sz w:val="22"/>
          <w:szCs w:val="22"/>
          <w:lang w:val="en-AU"/>
        </w:rPr>
        <w:t xml:space="preserve"> g</w:t>
      </w:r>
      <w:r w:rsidR="00A732A5" w:rsidRPr="004055C7">
        <w:rPr>
          <w:rFonts w:ascii="Arial" w:hAnsi="Arial" w:cs="Arial"/>
          <w:sz w:val="22"/>
          <w:szCs w:val="22"/>
          <w:lang w:val="en-AU"/>
        </w:rPr>
        <w:t xml:space="preserve"> of water</w:t>
      </w:r>
      <w:r w:rsidR="00161D10">
        <w:rPr>
          <w:rFonts w:ascii="Arial" w:hAnsi="Arial" w:cs="Arial"/>
          <w:sz w:val="22"/>
          <w:szCs w:val="22"/>
          <w:lang w:val="en-AU"/>
        </w:rPr>
        <w:t>, and 3.91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g of nitrogen dioxide</w:t>
      </w:r>
      <w:r w:rsidR="00A732A5"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was </w:t>
      </w:r>
      <w:r w:rsidRPr="004055C7">
        <w:rPr>
          <w:rFonts w:ascii="Arial" w:hAnsi="Arial" w:cs="Arial"/>
          <w:sz w:val="22"/>
          <w:szCs w:val="22"/>
          <w:lang w:val="en-AU"/>
        </w:rPr>
        <w:t>produced.</w:t>
      </w:r>
      <w:r w:rsidR="0029296D" w:rsidRPr="004055C7">
        <w:rPr>
          <w:rFonts w:ascii="Arial" w:hAnsi="Arial" w:cs="Arial"/>
          <w:sz w:val="22"/>
          <w:szCs w:val="22"/>
          <w:lang w:val="en-AU"/>
        </w:rPr>
        <w:t xml:space="preserve"> </w:t>
      </w:r>
    </w:p>
    <w:p w14:paraId="73534C0E" w14:textId="77777777" w:rsidR="00A732A5" w:rsidRPr="004055C7" w:rsidRDefault="00A732A5" w:rsidP="00BA31E9">
      <w:pPr>
        <w:rPr>
          <w:rFonts w:ascii="Arial" w:hAnsi="Arial" w:cs="Arial"/>
          <w:sz w:val="22"/>
          <w:szCs w:val="22"/>
          <w:lang w:val="en-AU"/>
        </w:rPr>
      </w:pPr>
    </w:p>
    <w:p w14:paraId="1A40ED07" w14:textId="0C494666" w:rsidR="00E3316C" w:rsidRPr="004055C7" w:rsidRDefault="00161D10" w:rsidP="00BA31E9">
      <w:pPr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>2.27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 g of </w:t>
      </w:r>
      <w:r w:rsidR="00F557BC" w:rsidRPr="004055C7">
        <w:rPr>
          <w:rFonts w:ascii="Arial" w:hAnsi="Arial" w:cs="Arial"/>
          <w:sz w:val="22"/>
          <w:szCs w:val="22"/>
          <w:lang w:val="en-AU"/>
        </w:rPr>
        <w:t xml:space="preserve">the 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acid </w:t>
      </w:r>
      <w:r w:rsidR="00294B74" w:rsidRPr="004055C7">
        <w:rPr>
          <w:rFonts w:ascii="Arial" w:hAnsi="Arial" w:cs="Arial"/>
          <w:sz w:val="22"/>
          <w:szCs w:val="22"/>
          <w:lang w:val="en-AU"/>
        </w:rPr>
        <w:t>was dissolved in 5</w:t>
      </w:r>
      <w:r w:rsidR="00BA31E9" w:rsidRPr="004055C7">
        <w:rPr>
          <w:rFonts w:ascii="Arial" w:hAnsi="Arial" w:cs="Arial"/>
          <w:sz w:val="22"/>
          <w:szCs w:val="22"/>
          <w:lang w:val="en-AU"/>
        </w:rPr>
        <w:t>0.0 mL of water</w:t>
      </w:r>
      <w:r w:rsidR="00294B74" w:rsidRPr="004055C7">
        <w:rPr>
          <w:rFonts w:ascii="Arial" w:hAnsi="Arial" w:cs="Arial"/>
          <w:sz w:val="22"/>
          <w:szCs w:val="22"/>
          <w:lang w:val="en-AU"/>
        </w:rPr>
        <w:t>. 1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0.0 mL of this solution required </w:t>
      </w:r>
    </w:p>
    <w:p w14:paraId="5D99BBBB" w14:textId="71099D1D" w:rsidR="00A732A5" w:rsidRPr="004055C7" w:rsidRDefault="00430455" w:rsidP="00BA31E9">
      <w:pPr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t>24.7</w:t>
      </w:r>
      <w:r w:rsidR="0076576B">
        <w:rPr>
          <w:rFonts w:ascii="Arial" w:hAnsi="Arial" w:cs="Arial"/>
          <w:sz w:val="22"/>
          <w:szCs w:val="22"/>
          <w:lang w:val="en-AU"/>
        </w:rPr>
        <w:t>0</w:t>
      </w:r>
      <w:r w:rsidR="00294B74" w:rsidRPr="004055C7">
        <w:rPr>
          <w:rFonts w:ascii="Arial" w:hAnsi="Arial" w:cs="Arial"/>
          <w:sz w:val="22"/>
          <w:szCs w:val="22"/>
          <w:lang w:val="en-AU"/>
        </w:rPr>
        <w:t xml:space="preserve"> mL of 0.025</w:t>
      </w:r>
      <w:r w:rsidR="00BA31E9" w:rsidRPr="004055C7">
        <w:rPr>
          <w:rFonts w:ascii="Arial" w:hAnsi="Arial" w:cs="Arial"/>
          <w:sz w:val="22"/>
          <w:szCs w:val="22"/>
          <w:lang w:val="en-AU"/>
        </w:rPr>
        <w:t>0 mol L</w:t>
      </w:r>
      <w:r w:rsidR="00BA31E9" w:rsidRPr="004055C7">
        <w:rPr>
          <w:rFonts w:ascii="Arial" w:hAnsi="Arial" w:cs="Arial"/>
          <w:sz w:val="22"/>
          <w:szCs w:val="22"/>
          <w:vertAlign w:val="superscript"/>
          <w:lang w:val="en-AU"/>
        </w:rPr>
        <w:t>-1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 sodium hydroxide</w:t>
      </w:r>
      <w:r w:rsidR="00580203" w:rsidRPr="004055C7">
        <w:rPr>
          <w:rFonts w:ascii="Arial" w:hAnsi="Arial" w:cs="Arial"/>
          <w:sz w:val="22"/>
          <w:szCs w:val="22"/>
          <w:lang w:val="en-AU"/>
        </w:rPr>
        <w:t xml:space="preserve"> solution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 for complete neutralisation.</w:t>
      </w:r>
    </w:p>
    <w:p w14:paraId="0407496B" w14:textId="77777777" w:rsidR="00BA31E9" w:rsidRPr="004055C7" w:rsidRDefault="00BA31E9" w:rsidP="00BA31E9">
      <w:pPr>
        <w:rPr>
          <w:rFonts w:ascii="Arial" w:hAnsi="Arial" w:cs="Arial"/>
          <w:sz w:val="22"/>
          <w:szCs w:val="22"/>
          <w:lang w:val="en-AU"/>
        </w:rPr>
      </w:pPr>
    </w:p>
    <w:p w14:paraId="1EFA5354" w14:textId="5D294765" w:rsidR="00294B74" w:rsidRPr="004055C7" w:rsidRDefault="00294B74" w:rsidP="00294B74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(a)</w:t>
      </w:r>
      <w:r w:rsidRPr="004055C7">
        <w:rPr>
          <w:rFonts w:ascii="Arial" w:hAnsi="Arial" w:cs="Arial"/>
          <w:sz w:val="22"/>
          <w:szCs w:val="22"/>
          <w:lang w:val="en-AU"/>
        </w:rPr>
        <w:tab/>
        <w:t>Calculate the empirical formula of the amino acid.</w:t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580203" w:rsidRPr="004055C7">
        <w:rPr>
          <w:rFonts w:ascii="Arial" w:hAnsi="Arial" w:cs="Arial"/>
          <w:sz w:val="22"/>
          <w:szCs w:val="22"/>
          <w:lang w:val="en-AU"/>
        </w:rPr>
        <w:t xml:space="preserve">  </w:t>
      </w:r>
      <w:r w:rsidR="00A16192" w:rsidRPr="004055C7">
        <w:rPr>
          <w:rFonts w:ascii="Arial" w:hAnsi="Arial" w:cs="Arial"/>
          <w:sz w:val="22"/>
          <w:szCs w:val="22"/>
          <w:lang w:val="en-AU"/>
        </w:rPr>
        <w:t>(7</w:t>
      </w:r>
      <w:r w:rsidR="00D71F5B" w:rsidRPr="004055C7">
        <w:rPr>
          <w:rFonts w:ascii="Arial" w:hAnsi="Arial" w:cs="Arial"/>
          <w:sz w:val="22"/>
          <w:szCs w:val="22"/>
          <w:lang w:val="en-AU"/>
        </w:rPr>
        <w:t xml:space="preserve"> marks)</w:t>
      </w:r>
    </w:p>
    <w:p w14:paraId="1DC1C7D4" w14:textId="77777777" w:rsidR="00580203" w:rsidRPr="004055C7" w:rsidRDefault="00580203" w:rsidP="00294B74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9369" w:type="dxa"/>
        <w:tblLook w:val="04A0" w:firstRow="1" w:lastRow="0" w:firstColumn="1" w:lastColumn="0" w:noHBand="0" w:noVBand="1"/>
      </w:tblPr>
      <w:tblGrid>
        <w:gridCol w:w="1560"/>
        <w:gridCol w:w="1578"/>
        <w:gridCol w:w="1578"/>
        <w:gridCol w:w="1629"/>
        <w:gridCol w:w="1586"/>
        <w:gridCol w:w="1438"/>
      </w:tblGrid>
      <w:tr w:rsidR="00580203" w:rsidRPr="004055C7" w14:paraId="5F091E9F" w14:textId="77777777" w:rsidTr="007B32E3">
        <w:trPr>
          <w:trHeight w:val="509"/>
        </w:trPr>
        <w:tc>
          <w:tcPr>
            <w:tcW w:w="7931" w:type="dxa"/>
            <w:gridSpan w:val="5"/>
            <w:vAlign w:val="center"/>
          </w:tcPr>
          <w:p w14:paraId="43287B33" w14:textId="6077A353" w:rsidR="00580203" w:rsidRPr="004055C7" w:rsidRDefault="00580203" w:rsidP="001F0DD5">
            <w:pPr>
              <w:spacing w:line="276" w:lineRule="auto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m(C) = </w:t>
            </w:r>
            <w:r w:rsidR="001F0DD5" w:rsidRPr="004055C7">
              <w:rPr>
                <w:rFonts w:ascii="Arial" w:hAnsi="Arial" w:cs="Arial"/>
                <w:sz w:val="22"/>
                <w:szCs w:val="22"/>
                <w:lang w:val="en-AU"/>
              </w:rPr>
              <w:t>18.</w:t>
            </w:r>
            <w:r w:rsidR="000A033A" w:rsidRPr="004055C7">
              <w:rPr>
                <w:rFonts w:ascii="Arial" w:hAnsi="Arial" w:cs="Arial"/>
                <w:sz w:val="22"/>
                <w:szCs w:val="22"/>
                <w:lang w:val="en-AU"/>
              </w:rPr>
              <w:t>6</w:t>
            </w:r>
            <w:r w:rsidR="007A0B4F">
              <w:rPr>
                <w:rFonts w:ascii="Arial" w:hAnsi="Arial" w:cs="Arial"/>
                <w:sz w:val="22"/>
                <w:szCs w:val="22"/>
                <w:lang w:val="en-AU"/>
              </w:rPr>
              <w:t>9</w:t>
            </w:r>
            <w:r w:rsidR="001F0DD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="007A0B4F">
              <w:rPr>
                <w:rFonts w:ascii="Arial" w:hAnsi="Arial" w:cs="Arial"/>
                <w:sz w:val="22"/>
                <w:szCs w:val="22"/>
                <w:lang w:val="en-AU"/>
              </w:rPr>
              <w:t xml:space="preserve"> (12.01/44.01) = 5.100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g</w:t>
            </w:r>
          </w:p>
        </w:tc>
        <w:tc>
          <w:tcPr>
            <w:tcW w:w="1438" w:type="dxa"/>
            <w:vAlign w:val="center"/>
          </w:tcPr>
          <w:p w14:paraId="030B2EA5" w14:textId="77777777" w:rsidR="00580203" w:rsidRPr="004055C7" w:rsidRDefault="0058020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80203" w:rsidRPr="004055C7" w14:paraId="25256AE0" w14:textId="77777777" w:rsidTr="007B32E3">
        <w:trPr>
          <w:trHeight w:val="525"/>
        </w:trPr>
        <w:tc>
          <w:tcPr>
            <w:tcW w:w="7931" w:type="dxa"/>
            <w:gridSpan w:val="5"/>
            <w:vAlign w:val="center"/>
          </w:tcPr>
          <w:p w14:paraId="2561F8E3" w14:textId="22875EA0" w:rsidR="00580203" w:rsidRPr="004055C7" w:rsidRDefault="007A0B4F" w:rsidP="007B32E3">
            <w:pPr>
              <w:spacing w:line="276" w:lineRule="auto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m(H) = 6.89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="000A033A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(2.016/18.016) =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 xml:space="preserve"> 0.771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g</w:t>
            </w:r>
          </w:p>
        </w:tc>
        <w:tc>
          <w:tcPr>
            <w:tcW w:w="1438" w:type="dxa"/>
            <w:vAlign w:val="center"/>
          </w:tcPr>
          <w:p w14:paraId="3A95F003" w14:textId="77777777" w:rsidR="00580203" w:rsidRPr="004055C7" w:rsidRDefault="0058020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1F0DD5" w:rsidRPr="004055C7" w14:paraId="04EE7D64" w14:textId="77777777" w:rsidTr="007B32E3">
        <w:trPr>
          <w:trHeight w:val="525"/>
        </w:trPr>
        <w:tc>
          <w:tcPr>
            <w:tcW w:w="7931" w:type="dxa"/>
            <w:gridSpan w:val="5"/>
            <w:vAlign w:val="center"/>
          </w:tcPr>
          <w:p w14:paraId="502D3CF8" w14:textId="73A46947" w:rsidR="001F0DD5" w:rsidRPr="004055C7" w:rsidRDefault="001F0DD5" w:rsidP="007B32E3">
            <w:pPr>
              <w:spacing w:line="276" w:lineRule="auto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m(N</w:t>
            </w:r>
            <w:r w:rsidR="00A777ED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 =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3</w:t>
            </w:r>
            <w:r w:rsidR="00A777ED" w:rsidRPr="004055C7">
              <w:rPr>
                <w:rFonts w:ascii="Arial" w:hAnsi="Arial" w:cs="Arial"/>
                <w:sz w:val="22"/>
                <w:szCs w:val="22"/>
                <w:lang w:val="en-AU"/>
              </w:rPr>
              <w:t>.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91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B4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(14.01/46.01</w:t>
            </w:r>
            <w:r w:rsidR="00A777ED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 =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  <w:r w:rsidR="00A777ED" w:rsidRPr="004055C7">
              <w:rPr>
                <w:rFonts w:ascii="Arial" w:hAnsi="Arial" w:cs="Arial"/>
                <w:sz w:val="22"/>
                <w:szCs w:val="22"/>
                <w:lang w:val="en-AU"/>
              </w:rPr>
              <w:t>.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190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g</w:t>
            </w:r>
          </w:p>
        </w:tc>
        <w:tc>
          <w:tcPr>
            <w:tcW w:w="1438" w:type="dxa"/>
            <w:vAlign w:val="center"/>
          </w:tcPr>
          <w:p w14:paraId="7288CB5C" w14:textId="21E65C2F" w:rsidR="001F0DD5" w:rsidRPr="004055C7" w:rsidRDefault="006E5921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80203" w:rsidRPr="004055C7" w14:paraId="62CF1476" w14:textId="77777777" w:rsidTr="007B32E3">
        <w:trPr>
          <w:trHeight w:val="407"/>
        </w:trPr>
        <w:tc>
          <w:tcPr>
            <w:tcW w:w="9369" w:type="dxa"/>
            <w:gridSpan w:val="6"/>
            <w:vAlign w:val="center"/>
          </w:tcPr>
          <w:p w14:paraId="731AB643" w14:textId="77777777" w:rsidR="00580203" w:rsidRPr="004055C7" w:rsidRDefault="00580203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Oxygen</w:t>
            </w:r>
          </w:p>
        </w:tc>
      </w:tr>
      <w:tr w:rsidR="00580203" w:rsidRPr="004055C7" w14:paraId="04D911DE" w14:textId="77777777" w:rsidTr="007B32E3">
        <w:trPr>
          <w:trHeight w:val="407"/>
        </w:trPr>
        <w:tc>
          <w:tcPr>
            <w:tcW w:w="7931" w:type="dxa"/>
            <w:gridSpan w:val="5"/>
            <w:vAlign w:val="center"/>
          </w:tcPr>
          <w:p w14:paraId="3D50D0E7" w14:textId="6C3CEC65" w:rsidR="00580203" w:rsidRPr="004055C7" w:rsidRDefault="00CE0E56" w:rsidP="00B85A10">
            <w:pPr>
              <w:spacing w:line="276" w:lineRule="auto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m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(O) = </w:t>
            </w:r>
            <w:r w:rsidR="001F0DD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12.50 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– 5.100</w:t>
            </w:r>
            <w:r w:rsidR="001F0DD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– 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0.771</w:t>
            </w:r>
            <w:r w:rsidR="001F0DD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– </w:t>
            </w:r>
            <w:r w:rsidR="00EA07B4" w:rsidRPr="004055C7">
              <w:rPr>
                <w:rFonts w:ascii="Arial" w:hAnsi="Arial" w:cs="Arial"/>
                <w:sz w:val="22"/>
                <w:szCs w:val="22"/>
                <w:lang w:val="en-AU"/>
              </w:rPr>
              <w:t>1.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190</w:t>
            </w:r>
            <w:r w:rsidR="001F0DD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= 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5.438</w:t>
            </w:r>
            <w:r w:rsidR="000A033A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B85A10" w:rsidRPr="004055C7">
              <w:rPr>
                <w:rFonts w:ascii="Arial" w:hAnsi="Arial" w:cs="Arial"/>
                <w:sz w:val="22"/>
                <w:szCs w:val="22"/>
                <w:lang w:val="en-AU"/>
              </w:rPr>
              <w:t>g</w:t>
            </w:r>
          </w:p>
        </w:tc>
        <w:tc>
          <w:tcPr>
            <w:tcW w:w="1438" w:type="dxa"/>
            <w:vAlign w:val="center"/>
          </w:tcPr>
          <w:p w14:paraId="606B062F" w14:textId="77777777" w:rsidR="00580203" w:rsidRPr="004055C7" w:rsidRDefault="0058020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580203" w:rsidRPr="004055C7" w14:paraId="10B97BAE" w14:textId="77777777" w:rsidTr="00810A4C">
        <w:trPr>
          <w:trHeight w:val="407"/>
        </w:trPr>
        <w:tc>
          <w:tcPr>
            <w:tcW w:w="1560" w:type="dxa"/>
          </w:tcPr>
          <w:p w14:paraId="168F2E7E" w14:textId="77777777" w:rsidR="00580203" w:rsidRPr="004055C7" w:rsidRDefault="00580203" w:rsidP="007B32E3">
            <w:pPr>
              <w:spacing w:line="360" w:lineRule="auto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</w:p>
        </w:tc>
        <w:tc>
          <w:tcPr>
            <w:tcW w:w="1578" w:type="dxa"/>
            <w:vAlign w:val="center"/>
          </w:tcPr>
          <w:p w14:paraId="0DF75E22" w14:textId="77777777" w:rsidR="00580203" w:rsidRPr="004055C7" w:rsidRDefault="00580203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C</w:t>
            </w:r>
          </w:p>
        </w:tc>
        <w:tc>
          <w:tcPr>
            <w:tcW w:w="1578" w:type="dxa"/>
            <w:vAlign w:val="center"/>
          </w:tcPr>
          <w:p w14:paraId="65E30754" w14:textId="77777777" w:rsidR="00580203" w:rsidRPr="004055C7" w:rsidRDefault="00580203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H</w:t>
            </w:r>
          </w:p>
        </w:tc>
        <w:tc>
          <w:tcPr>
            <w:tcW w:w="1629" w:type="dxa"/>
            <w:vAlign w:val="center"/>
          </w:tcPr>
          <w:p w14:paraId="519D1E92" w14:textId="77777777" w:rsidR="00580203" w:rsidRPr="004055C7" w:rsidRDefault="00580203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N</w:t>
            </w:r>
          </w:p>
        </w:tc>
        <w:tc>
          <w:tcPr>
            <w:tcW w:w="1586" w:type="dxa"/>
            <w:vAlign w:val="center"/>
          </w:tcPr>
          <w:p w14:paraId="13AAA6F3" w14:textId="77777777" w:rsidR="00580203" w:rsidRPr="004055C7" w:rsidRDefault="00580203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O</w:t>
            </w:r>
          </w:p>
        </w:tc>
        <w:tc>
          <w:tcPr>
            <w:tcW w:w="1438" w:type="dxa"/>
            <w:vMerge w:val="restart"/>
            <w:vAlign w:val="center"/>
          </w:tcPr>
          <w:p w14:paraId="14D37EF0" w14:textId="77777777" w:rsidR="00580203" w:rsidRPr="004055C7" w:rsidRDefault="0058020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</w:tr>
      <w:tr w:rsidR="00580203" w:rsidRPr="004055C7" w14:paraId="1BEB2D0D" w14:textId="77777777" w:rsidTr="00810A4C">
        <w:trPr>
          <w:trHeight w:val="407"/>
        </w:trPr>
        <w:tc>
          <w:tcPr>
            <w:tcW w:w="1560" w:type="dxa"/>
          </w:tcPr>
          <w:p w14:paraId="36CA886B" w14:textId="197B2987" w:rsidR="00580203" w:rsidRPr="004055C7" w:rsidRDefault="00EA07B4" w:rsidP="002A78A3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mass (g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t>)</w:t>
            </w:r>
          </w:p>
        </w:tc>
        <w:tc>
          <w:tcPr>
            <w:tcW w:w="1578" w:type="dxa"/>
            <w:vAlign w:val="center"/>
          </w:tcPr>
          <w:p w14:paraId="12E05248" w14:textId="142874E8" w:rsidR="00580203" w:rsidRPr="004055C7" w:rsidRDefault="00EA07B4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5.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100</w:t>
            </w:r>
          </w:p>
        </w:tc>
        <w:tc>
          <w:tcPr>
            <w:tcW w:w="1578" w:type="dxa"/>
            <w:vAlign w:val="center"/>
          </w:tcPr>
          <w:p w14:paraId="42C14CBA" w14:textId="3A50EFEF" w:rsidR="00580203" w:rsidRPr="004055C7" w:rsidRDefault="00161D10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0.771</w:t>
            </w:r>
          </w:p>
        </w:tc>
        <w:tc>
          <w:tcPr>
            <w:tcW w:w="1629" w:type="dxa"/>
            <w:vAlign w:val="center"/>
          </w:tcPr>
          <w:p w14:paraId="0CA95ABC" w14:textId="734C4BF9" w:rsidR="00580203" w:rsidRPr="004055C7" w:rsidRDefault="00EA07B4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1.1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90</w:t>
            </w:r>
          </w:p>
        </w:tc>
        <w:tc>
          <w:tcPr>
            <w:tcW w:w="1586" w:type="dxa"/>
            <w:vAlign w:val="center"/>
          </w:tcPr>
          <w:p w14:paraId="580A85A2" w14:textId="463D2F63" w:rsidR="00580203" w:rsidRPr="004055C7" w:rsidRDefault="00161D10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5.438</w:t>
            </w:r>
          </w:p>
        </w:tc>
        <w:tc>
          <w:tcPr>
            <w:tcW w:w="1438" w:type="dxa"/>
            <w:vMerge/>
            <w:vAlign w:val="center"/>
          </w:tcPr>
          <w:p w14:paraId="26B57F8E" w14:textId="77777777" w:rsidR="00580203" w:rsidRPr="004055C7" w:rsidRDefault="0058020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</w:tr>
      <w:tr w:rsidR="00580203" w:rsidRPr="004055C7" w14:paraId="6EC56D27" w14:textId="77777777" w:rsidTr="00810A4C">
        <w:trPr>
          <w:trHeight w:val="407"/>
        </w:trPr>
        <w:tc>
          <w:tcPr>
            <w:tcW w:w="1560" w:type="dxa"/>
          </w:tcPr>
          <w:p w14:paraId="282C039F" w14:textId="77777777" w:rsidR="00580203" w:rsidRPr="004055C7" w:rsidRDefault="00580203" w:rsidP="002A78A3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mole ratio</w:t>
            </w:r>
          </w:p>
        </w:tc>
        <w:tc>
          <w:tcPr>
            <w:tcW w:w="1578" w:type="dxa"/>
            <w:vAlign w:val="center"/>
          </w:tcPr>
          <w:p w14:paraId="3B93B192" w14:textId="63C36325" w:rsidR="00580203" w:rsidRPr="004055C7" w:rsidRDefault="00161D10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5.</w:t>
            </w:r>
            <w:r>
              <w:rPr>
                <w:rFonts w:ascii="Arial" w:hAnsi="Arial" w:cs="Arial"/>
                <w:sz w:val="22"/>
                <w:szCs w:val="22"/>
                <w:lang w:val="en-AU"/>
              </w:rPr>
              <w:t>100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t>/12.01</w:t>
            </w:r>
          </w:p>
        </w:tc>
        <w:tc>
          <w:tcPr>
            <w:tcW w:w="1578" w:type="dxa"/>
            <w:vAlign w:val="center"/>
          </w:tcPr>
          <w:p w14:paraId="2C0FFA78" w14:textId="585B96B9" w:rsidR="00580203" w:rsidRPr="004055C7" w:rsidRDefault="00161D10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0.771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t>/1.008</w:t>
            </w:r>
          </w:p>
        </w:tc>
        <w:tc>
          <w:tcPr>
            <w:tcW w:w="1629" w:type="dxa"/>
            <w:vAlign w:val="center"/>
          </w:tcPr>
          <w:p w14:paraId="7C088B8E" w14:textId="643F7A0B" w:rsidR="00580203" w:rsidRPr="004055C7" w:rsidRDefault="00161D10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1.1</w:t>
            </w:r>
            <w:r>
              <w:rPr>
                <w:rFonts w:ascii="Arial" w:hAnsi="Arial" w:cs="Arial"/>
                <w:sz w:val="22"/>
                <w:szCs w:val="22"/>
                <w:lang w:val="en-AU"/>
              </w:rPr>
              <w:t>90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t>/14.01</w:t>
            </w:r>
          </w:p>
        </w:tc>
        <w:tc>
          <w:tcPr>
            <w:tcW w:w="1586" w:type="dxa"/>
            <w:vAlign w:val="center"/>
          </w:tcPr>
          <w:p w14:paraId="6EDECF1A" w14:textId="0700AEFE" w:rsidR="00580203" w:rsidRPr="004055C7" w:rsidRDefault="00161D10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5.438</w:t>
            </w:r>
            <w:r w:rsidR="00580203" w:rsidRPr="004055C7">
              <w:rPr>
                <w:rFonts w:ascii="Arial" w:hAnsi="Arial" w:cs="Arial"/>
                <w:sz w:val="22"/>
                <w:szCs w:val="22"/>
                <w:lang w:val="en-AU"/>
              </w:rPr>
              <w:t>/16.00</w:t>
            </w:r>
          </w:p>
        </w:tc>
        <w:tc>
          <w:tcPr>
            <w:tcW w:w="1438" w:type="dxa"/>
            <w:vAlign w:val="center"/>
          </w:tcPr>
          <w:p w14:paraId="74BC16D9" w14:textId="77777777" w:rsidR="00580203" w:rsidRPr="004055C7" w:rsidRDefault="0058020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</w:tr>
      <w:tr w:rsidR="00580203" w:rsidRPr="004055C7" w14:paraId="7EAD79A8" w14:textId="77777777" w:rsidTr="00810A4C">
        <w:trPr>
          <w:trHeight w:val="407"/>
        </w:trPr>
        <w:tc>
          <w:tcPr>
            <w:tcW w:w="1560" w:type="dxa"/>
          </w:tcPr>
          <w:p w14:paraId="26F967C8" w14:textId="77777777" w:rsidR="00580203" w:rsidRPr="004055C7" w:rsidRDefault="00580203" w:rsidP="002A78A3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</w:p>
        </w:tc>
        <w:tc>
          <w:tcPr>
            <w:tcW w:w="1578" w:type="dxa"/>
            <w:vAlign w:val="center"/>
          </w:tcPr>
          <w:p w14:paraId="490F2BD0" w14:textId="3EBDD41F" w:rsidR="00580203" w:rsidRPr="004055C7" w:rsidRDefault="00EA07B4" w:rsidP="00EA07B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0.42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5</w:t>
            </w:r>
          </w:p>
        </w:tc>
        <w:tc>
          <w:tcPr>
            <w:tcW w:w="1578" w:type="dxa"/>
            <w:vAlign w:val="center"/>
          </w:tcPr>
          <w:p w14:paraId="6610A154" w14:textId="300D993D" w:rsidR="00580203" w:rsidRPr="004055C7" w:rsidRDefault="00161D10" w:rsidP="00EA07B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0.765</w:t>
            </w:r>
          </w:p>
        </w:tc>
        <w:tc>
          <w:tcPr>
            <w:tcW w:w="1629" w:type="dxa"/>
            <w:vAlign w:val="center"/>
          </w:tcPr>
          <w:p w14:paraId="2709FA65" w14:textId="1E8E0EC8" w:rsidR="00580203" w:rsidRPr="004055C7" w:rsidRDefault="002A78A3" w:rsidP="00EA07B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0.084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9</w:t>
            </w:r>
          </w:p>
        </w:tc>
        <w:tc>
          <w:tcPr>
            <w:tcW w:w="1586" w:type="dxa"/>
            <w:vAlign w:val="center"/>
          </w:tcPr>
          <w:p w14:paraId="44D7B73A" w14:textId="2E9F1D72" w:rsidR="00580203" w:rsidRPr="004055C7" w:rsidRDefault="00161D10" w:rsidP="00EA07B4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0.340</w:t>
            </w:r>
          </w:p>
        </w:tc>
        <w:tc>
          <w:tcPr>
            <w:tcW w:w="1438" w:type="dxa"/>
            <w:vAlign w:val="center"/>
          </w:tcPr>
          <w:p w14:paraId="229D114D" w14:textId="77777777" w:rsidR="00580203" w:rsidRPr="004055C7" w:rsidRDefault="0058020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2A78A3" w:rsidRPr="004055C7" w14:paraId="3457C836" w14:textId="77777777" w:rsidTr="00810A4C">
        <w:trPr>
          <w:trHeight w:val="407"/>
        </w:trPr>
        <w:tc>
          <w:tcPr>
            <w:tcW w:w="1560" w:type="dxa"/>
          </w:tcPr>
          <w:p w14:paraId="60211532" w14:textId="77777777" w:rsidR="002A78A3" w:rsidRPr="004055C7" w:rsidRDefault="002A78A3" w:rsidP="002A78A3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divide by smallest </w:t>
            </w:r>
          </w:p>
        </w:tc>
        <w:tc>
          <w:tcPr>
            <w:tcW w:w="1578" w:type="dxa"/>
            <w:vAlign w:val="center"/>
          </w:tcPr>
          <w:p w14:paraId="7037000B" w14:textId="068EC288" w:rsidR="002A78A3" w:rsidRPr="00867700" w:rsidRDefault="00161D10" w:rsidP="00EA07B4">
            <w:pPr>
              <w:jc w:val="center"/>
              <w:rPr>
                <w:rFonts w:ascii="Arial" w:hAnsi="Arial" w:cs="Arial"/>
                <w:i/>
                <w:lang w:val="en-AU"/>
              </w:rPr>
            </w:pPr>
            <w:r>
              <w:rPr>
                <w:rFonts w:ascii="Arial" w:hAnsi="Arial" w:cs="Arial"/>
                <w:lang w:val="en-AU"/>
              </w:rPr>
              <w:t>0.425</w:t>
            </w:r>
            <w:r w:rsidR="006E5921" w:rsidRPr="00867700">
              <w:rPr>
                <w:rFonts w:ascii="Arial" w:hAnsi="Arial" w:cs="Arial"/>
                <w:lang w:val="en-AU"/>
              </w:rPr>
              <w:t xml:space="preserve"> / 0.084</w:t>
            </w:r>
            <w:r>
              <w:rPr>
                <w:rFonts w:ascii="Arial" w:hAnsi="Arial" w:cs="Arial"/>
                <w:lang w:val="en-AU"/>
              </w:rPr>
              <w:t>9</w:t>
            </w:r>
          </w:p>
        </w:tc>
        <w:tc>
          <w:tcPr>
            <w:tcW w:w="1578" w:type="dxa"/>
            <w:vAlign w:val="center"/>
          </w:tcPr>
          <w:p w14:paraId="0909A0E2" w14:textId="3FD1034F" w:rsidR="002A78A3" w:rsidRPr="00867700" w:rsidRDefault="00161D10" w:rsidP="00EA07B4">
            <w:pPr>
              <w:jc w:val="center"/>
              <w:rPr>
                <w:rFonts w:ascii="Arial" w:hAnsi="Arial" w:cs="Arial"/>
                <w:i/>
                <w:lang w:val="en-AU"/>
              </w:rPr>
            </w:pPr>
            <w:r>
              <w:rPr>
                <w:rFonts w:ascii="Arial" w:hAnsi="Arial" w:cs="Arial"/>
                <w:lang w:val="en-AU"/>
              </w:rPr>
              <w:t>0.765</w:t>
            </w:r>
            <w:r w:rsidR="006E5921" w:rsidRPr="00867700">
              <w:rPr>
                <w:rFonts w:ascii="Arial" w:hAnsi="Arial" w:cs="Arial"/>
                <w:lang w:val="en-AU"/>
              </w:rPr>
              <w:t xml:space="preserve"> / 0.084</w:t>
            </w:r>
            <w:r>
              <w:rPr>
                <w:rFonts w:ascii="Arial" w:hAnsi="Arial" w:cs="Arial"/>
                <w:lang w:val="en-AU"/>
              </w:rPr>
              <w:t>9</w:t>
            </w:r>
          </w:p>
        </w:tc>
        <w:tc>
          <w:tcPr>
            <w:tcW w:w="1629" w:type="dxa"/>
            <w:vAlign w:val="center"/>
          </w:tcPr>
          <w:p w14:paraId="516DAD61" w14:textId="0329F36F" w:rsidR="002A78A3" w:rsidRPr="00867700" w:rsidRDefault="002A78A3" w:rsidP="00EA07B4">
            <w:pPr>
              <w:jc w:val="center"/>
              <w:rPr>
                <w:rFonts w:ascii="Arial" w:hAnsi="Arial" w:cs="Arial"/>
                <w:i/>
                <w:lang w:val="en-AU"/>
              </w:rPr>
            </w:pPr>
            <w:r w:rsidRPr="00867700">
              <w:rPr>
                <w:rFonts w:ascii="Arial" w:hAnsi="Arial" w:cs="Arial"/>
                <w:lang w:val="en-AU"/>
              </w:rPr>
              <w:t>0.084</w:t>
            </w:r>
            <w:r w:rsidR="00161D10">
              <w:rPr>
                <w:rFonts w:ascii="Arial" w:hAnsi="Arial" w:cs="Arial"/>
                <w:lang w:val="en-AU"/>
              </w:rPr>
              <w:t>9</w:t>
            </w:r>
            <w:r w:rsidR="006E5921" w:rsidRPr="00867700">
              <w:rPr>
                <w:rFonts w:ascii="Arial" w:hAnsi="Arial" w:cs="Arial"/>
                <w:lang w:val="en-AU"/>
              </w:rPr>
              <w:t xml:space="preserve"> / 0.084</w:t>
            </w:r>
            <w:r w:rsidR="00161D10">
              <w:rPr>
                <w:rFonts w:ascii="Arial" w:hAnsi="Arial" w:cs="Arial"/>
                <w:lang w:val="en-AU"/>
              </w:rPr>
              <w:t>9</w:t>
            </w:r>
          </w:p>
        </w:tc>
        <w:tc>
          <w:tcPr>
            <w:tcW w:w="1586" w:type="dxa"/>
            <w:vAlign w:val="center"/>
          </w:tcPr>
          <w:p w14:paraId="77A153AD" w14:textId="02068F6F" w:rsidR="002A78A3" w:rsidRPr="00867700" w:rsidRDefault="00161D10" w:rsidP="00EA07B4">
            <w:pPr>
              <w:jc w:val="center"/>
              <w:rPr>
                <w:rFonts w:ascii="Arial" w:hAnsi="Arial" w:cs="Arial"/>
                <w:i/>
                <w:lang w:val="en-AU"/>
              </w:rPr>
            </w:pPr>
            <w:r>
              <w:rPr>
                <w:rFonts w:ascii="Arial" w:hAnsi="Arial" w:cs="Arial"/>
                <w:lang w:val="en-AU"/>
              </w:rPr>
              <w:t>0.340</w:t>
            </w:r>
            <w:r w:rsidR="006E5921" w:rsidRPr="00867700">
              <w:rPr>
                <w:rFonts w:ascii="Arial" w:hAnsi="Arial" w:cs="Arial"/>
                <w:lang w:val="en-AU"/>
              </w:rPr>
              <w:t xml:space="preserve"> / 0.084</w:t>
            </w:r>
            <w:r>
              <w:rPr>
                <w:rFonts w:ascii="Arial" w:hAnsi="Arial" w:cs="Arial"/>
                <w:lang w:val="en-AU"/>
              </w:rPr>
              <w:t>9</w:t>
            </w:r>
          </w:p>
        </w:tc>
        <w:tc>
          <w:tcPr>
            <w:tcW w:w="1438" w:type="dxa"/>
            <w:vAlign w:val="center"/>
          </w:tcPr>
          <w:p w14:paraId="03141434" w14:textId="77777777" w:rsidR="002A78A3" w:rsidRPr="004055C7" w:rsidRDefault="002A78A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</w:tr>
      <w:tr w:rsidR="002A78A3" w:rsidRPr="004055C7" w14:paraId="28870D66" w14:textId="77777777" w:rsidTr="00810A4C">
        <w:trPr>
          <w:trHeight w:val="407"/>
        </w:trPr>
        <w:tc>
          <w:tcPr>
            <w:tcW w:w="1560" w:type="dxa"/>
          </w:tcPr>
          <w:p w14:paraId="26A897BD" w14:textId="77777777" w:rsidR="002A78A3" w:rsidRPr="004055C7" w:rsidRDefault="002A78A3" w:rsidP="002A78A3">
            <w:pPr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</w:p>
        </w:tc>
        <w:tc>
          <w:tcPr>
            <w:tcW w:w="1578" w:type="dxa"/>
            <w:vAlign w:val="center"/>
          </w:tcPr>
          <w:p w14:paraId="2CD1E928" w14:textId="4A32407D" w:rsidR="002A78A3" w:rsidRPr="004055C7" w:rsidRDefault="006E5921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5.0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</w:p>
        </w:tc>
        <w:tc>
          <w:tcPr>
            <w:tcW w:w="1578" w:type="dxa"/>
            <w:vAlign w:val="center"/>
          </w:tcPr>
          <w:p w14:paraId="0BEA5F8D" w14:textId="009D4DFF" w:rsidR="002A78A3" w:rsidRPr="004055C7" w:rsidRDefault="00161D10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9.00</w:t>
            </w:r>
          </w:p>
        </w:tc>
        <w:tc>
          <w:tcPr>
            <w:tcW w:w="1629" w:type="dxa"/>
            <w:vAlign w:val="center"/>
          </w:tcPr>
          <w:p w14:paraId="39606AA8" w14:textId="6750C13C" w:rsidR="002A78A3" w:rsidRPr="004055C7" w:rsidRDefault="006E5921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  <w:tc>
          <w:tcPr>
            <w:tcW w:w="1586" w:type="dxa"/>
            <w:vAlign w:val="center"/>
          </w:tcPr>
          <w:p w14:paraId="42E87EFB" w14:textId="5981D77D" w:rsidR="002A78A3" w:rsidRPr="004055C7" w:rsidRDefault="006E5921" w:rsidP="00EA07B4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4.0</w:t>
            </w:r>
            <w:r w:rsidR="00F81707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</w:p>
        </w:tc>
        <w:tc>
          <w:tcPr>
            <w:tcW w:w="1438" w:type="dxa"/>
            <w:vAlign w:val="center"/>
          </w:tcPr>
          <w:p w14:paraId="6C5C35C1" w14:textId="77777777" w:rsidR="002A78A3" w:rsidRPr="004055C7" w:rsidRDefault="002A78A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2A78A3" w:rsidRPr="004055C7" w14:paraId="0E57E3E2" w14:textId="77777777" w:rsidTr="007B32E3">
        <w:trPr>
          <w:trHeight w:val="407"/>
        </w:trPr>
        <w:tc>
          <w:tcPr>
            <w:tcW w:w="1560" w:type="dxa"/>
          </w:tcPr>
          <w:p w14:paraId="4C14129D" w14:textId="77777777" w:rsidR="002A78A3" w:rsidRPr="004055C7" w:rsidRDefault="002A78A3" w:rsidP="002A78A3">
            <w:pPr>
              <w:rPr>
                <w:rFonts w:ascii="Arial" w:hAnsi="Arial" w:cs="Arial"/>
                <w:b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Empirical Formula</w:t>
            </w:r>
          </w:p>
        </w:tc>
        <w:tc>
          <w:tcPr>
            <w:tcW w:w="6371" w:type="dxa"/>
            <w:gridSpan w:val="4"/>
            <w:vAlign w:val="center"/>
          </w:tcPr>
          <w:p w14:paraId="391B0109" w14:textId="5F165E53" w:rsidR="002A78A3" w:rsidRPr="004055C7" w:rsidRDefault="002A78A3" w:rsidP="006E5921">
            <w:pPr>
              <w:jc w:val="center"/>
              <w:rPr>
                <w:rFonts w:ascii="Arial" w:hAnsi="Arial" w:cs="Arial"/>
                <w:i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C</w:t>
            </w:r>
            <w:r w:rsidR="006E5921" w:rsidRPr="004055C7">
              <w:rPr>
                <w:rFonts w:ascii="Arial" w:hAnsi="Arial" w:cs="Arial"/>
                <w:b/>
                <w:sz w:val="22"/>
                <w:szCs w:val="22"/>
                <w:vertAlign w:val="subscript"/>
                <w:lang w:val="en-AU"/>
              </w:rPr>
              <w:t>5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H</w:t>
            </w:r>
            <w:r w:rsidR="00161D10">
              <w:rPr>
                <w:rFonts w:ascii="Arial" w:hAnsi="Arial" w:cs="Arial"/>
                <w:b/>
                <w:sz w:val="22"/>
                <w:szCs w:val="22"/>
                <w:vertAlign w:val="subscript"/>
                <w:lang w:val="en-AU"/>
              </w:rPr>
              <w:t>9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NO</w:t>
            </w:r>
            <w:r w:rsidR="006E5921" w:rsidRPr="004055C7">
              <w:rPr>
                <w:rFonts w:ascii="Arial" w:hAnsi="Arial" w:cs="Arial"/>
                <w:b/>
                <w:sz w:val="22"/>
                <w:szCs w:val="22"/>
                <w:vertAlign w:val="subscript"/>
                <w:lang w:val="en-AU"/>
              </w:rPr>
              <w:t>4</w:t>
            </w:r>
          </w:p>
        </w:tc>
        <w:tc>
          <w:tcPr>
            <w:tcW w:w="1438" w:type="dxa"/>
            <w:vAlign w:val="center"/>
          </w:tcPr>
          <w:p w14:paraId="5C0386D1" w14:textId="77777777" w:rsidR="002A78A3" w:rsidRPr="004055C7" w:rsidRDefault="002A78A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2A78A3" w:rsidRPr="004055C7" w14:paraId="29CFE7CE" w14:textId="77777777" w:rsidTr="007B32E3">
        <w:trPr>
          <w:trHeight w:val="312"/>
        </w:trPr>
        <w:tc>
          <w:tcPr>
            <w:tcW w:w="7931" w:type="dxa"/>
            <w:gridSpan w:val="5"/>
            <w:vAlign w:val="center"/>
          </w:tcPr>
          <w:p w14:paraId="5CCE146A" w14:textId="77777777" w:rsidR="002A78A3" w:rsidRPr="004055C7" w:rsidRDefault="002A78A3" w:rsidP="007B32E3">
            <w:pPr>
              <w:jc w:val="right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438" w:type="dxa"/>
            <w:vAlign w:val="center"/>
          </w:tcPr>
          <w:p w14:paraId="68F21300" w14:textId="77777777" w:rsidR="002A78A3" w:rsidRPr="004055C7" w:rsidRDefault="002A78A3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7</w:t>
            </w:r>
          </w:p>
        </w:tc>
      </w:tr>
    </w:tbl>
    <w:p w14:paraId="27FC8688" w14:textId="77777777" w:rsidR="00580203" w:rsidRPr="004055C7" w:rsidRDefault="00580203" w:rsidP="00580203">
      <w:pPr>
        <w:rPr>
          <w:rFonts w:ascii="Arial" w:hAnsi="Arial" w:cs="Arial"/>
          <w:sz w:val="22"/>
          <w:szCs w:val="22"/>
          <w:lang w:val="en-AU"/>
        </w:rPr>
      </w:pPr>
    </w:p>
    <w:p w14:paraId="18ABCEE2" w14:textId="77777777" w:rsidR="00294B74" w:rsidRPr="004055C7" w:rsidRDefault="00294B74" w:rsidP="00294B74">
      <w:pPr>
        <w:rPr>
          <w:rFonts w:ascii="Arial" w:hAnsi="Arial" w:cs="Arial"/>
          <w:sz w:val="22"/>
          <w:szCs w:val="22"/>
          <w:lang w:val="en-AU"/>
        </w:rPr>
      </w:pPr>
    </w:p>
    <w:p w14:paraId="26983E47" w14:textId="32F4A0A2" w:rsidR="00BA31E9" w:rsidRPr="004055C7" w:rsidRDefault="00294B74" w:rsidP="00294B74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(b</w:t>
      </w:r>
      <w:r w:rsidR="00BA31E9" w:rsidRPr="004055C7">
        <w:rPr>
          <w:rFonts w:ascii="Arial" w:hAnsi="Arial" w:cs="Arial"/>
          <w:sz w:val="22"/>
          <w:szCs w:val="22"/>
          <w:lang w:val="en-AU"/>
        </w:rPr>
        <w:t xml:space="preserve">) </w:t>
      </w:r>
      <w:r w:rsidR="00BA31E9" w:rsidRPr="004055C7">
        <w:rPr>
          <w:rFonts w:ascii="Arial" w:hAnsi="Arial" w:cs="Arial"/>
          <w:sz w:val="22"/>
          <w:szCs w:val="22"/>
          <w:lang w:val="en-AU"/>
        </w:rPr>
        <w:tab/>
        <w:t xml:space="preserve">Calculate the molecular mass of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the amino </w:t>
      </w:r>
      <w:r w:rsidR="00BA31E9" w:rsidRPr="004055C7">
        <w:rPr>
          <w:rFonts w:ascii="Arial" w:hAnsi="Arial" w:cs="Arial"/>
          <w:sz w:val="22"/>
          <w:szCs w:val="22"/>
          <w:lang w:val="en-AU"/>
        </w:rPr>
        <w:t>acid.</w:t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483A9C" w:rsidRPr="004055C7">
        <w:rPr>
          <w:rFonts w:ascii="Arial" w:hAnsi="Arial" w:cs="Arial"/>
          <w:sz w:val="22"/>
          <w:szCs w:val="22"/>
          <w:lang w:val="en-AU"/>
        </w:rPr>
        <w:t>(4</w:t>
      </w:r>
      <w:r w:rsidR="00D71F5B" w:rsidRPr="004055C7">
        <w:rPr>
          <w:rFonts w:ascii="Arial" w:hAnsi="Arial" w:cs="Arial"/>
          <w:sz w:val="22"/>
          <w:szCs w:val="22"/>
          <w:lang w:val="en-AU"/>
        </w:rPr>
        <w:t xml:space="preserve"> marks)</w:t>
      </w:r>
    </w:p>
    <w:p w14:paraId="7A615052" w14:textId="77777777" w:rsidR="00960B6B" w:rsidRPr="004055C7" w:rsidRDefault="00960B6B" w:rsidP="00294B74">
      <w:pPr>
        <w:rPr>
          <w:rFonts w:ascii="Arial" w:hAnsi="Arial" w:cs="Arial"/>
          <w:i/>
          <w:sz w:val="22"/>
          <w:szCs w:val="22"/>
          <w:lang w:val="en-AU"/>
        </w:rPr>
      </w:pPr>
    </w:p>
    <w:tbl>
      <w:tblPr>
        <w:tblStyle w:val="TableGrid"/>
        <w:tblW w:w="8502" w:type="dxa"/>
        <w:tblInd w:w="760" w:type="dxa"/>
        <w:tblLook w:val="04A0" w:firstRow="1" w:lastRow="0" w:firstColumn="1" w:lastColumn="0" w:noHBand="0" w:noVBand="1"/>
      </w:tblPr>
      <w:tblGrid>
        <w:gridCol w:w="6997"/>
        <w:gridCol w:w="1505"/>
      </w:tblGrid>
      <w:tr w:rsidR="00C92D99" w:rsidRPr="004055C7" w14:paraId="7208D543" w14:textId="77777777" w:rsidTr="001A63BF">
        <w:trPr>
          <w:trHeight w:val="437"/>
        </w:trPr>
        <w:tc>
          <w:tcPr>
            <w:tcW w:w="6997" w:type="dxa"/>
            <w:vAlign w:val="center"/>
          </w:tcPr>
          <w:p w14:paraId="290C75DA" w14:textId="77777777" w:rsidR="00C92D99" w:rsidRPr="004055C7" w:rsidRDefault="00C92D99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5" w:type="dxa"/>
            <w:vAlign w:val="center"/>
          </w:tcPr>
          <w:p w14:paraId="5E11F5A0" w14:textId="77777777" w:rsidR="00C92D99" w:rsidRPr="004055C7" w:rsidRDefault="00C92D99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C92D99" w:rsidRPr="004055C7" w14:paraId="1F865CFB" w14:textId="77777777" w:rsidTr="001A63BF">
        <w:trPr>
          <w:trHeight w:val="393"/>
        </w:trPr>
        <w:tc>
          <w:tcPr>
            <w:tcW w:w="6997" w:type="dxa"/>
            <w:vAlign w:val="center"/>
          </w:tcPr>
          <w:p w14:paraId="57EA58E2" w14:textId="7B4CB768" w:rsidR="00C92D99" w:rsidRPr="004055C7" w:rsidRDefault="00E3316C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n(NaOH)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in 10 mL</w:t>
            </w:r>
            <w:r w:rsidR="00E92B3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0.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250 x </w:t>
            </w:r>
            <w:r w:rsidR="00E92B35" w:rsidRPr="004055C7">
              <w:rPr>
                <w:rFonts w:ascii="Arial" w:hAnsi="Arial" w:cs="Arial"/>
                <w:sz w:val="22"/>
                <w:szCs w:val="22"/>
                <w:lang w:val="en-AU"/>
              </w:rPr>
              <w:t>0.0247</w:t>
            </w:r>
            <w:r w:rsidR="0076576B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  <w:r w:rsidR="00E92B3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0.006175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5" w:type="dxa"/>
            <w:vAlign w:val="center"/>
          </w:tcPr>
          <w:p w14:paraId="5460C585" w14:textId="77777777" w:rsidR="00C92D99" w:rsidRPr="004055C7" w:rsidRDefault="00C92D99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3384B59E" w14:textId="77777777" w:rsidTr="001A63BF">
        <w:trPr>
          <w:trHeight w:val="393"/>
        </w:trPr>
        <w:tc>
          <w:tcPr>
            <w:tcW w:w="6997" w:type="dxa"/>
            <w:vAlign w:val="center"/>
          </w:tcPr>
          <w:p w14:paraId="1D2C0242" w14:textId="18DD427F" w:rsidR="007B32E3" w:rsidRPr="004055C7" w:rsidRDefault="00E3316C" w:rsidP="00E3316C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n(NaOH)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in 50 mL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</w:t>
            </w:r>
            <w:r w:rsidR="00E92B3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0.006175 x (50</w:t>
            </w:r>
            <w:r w:rsidR="0076576B">
              <w:rPr>
                <w:rFonts w:ascii="Arial" w:hAnsi="Arial" w:cs="Arial"/>
                <w:sz w:val="22"/>
                <w:szCs w:val="22"/>
                <w:lang w:val="en-AU"/>
              </w:rPr>
              <w:t>.0</w:t>
            </w:r>
            <w:r w:rsidR="00E92B35" w:rsidRPr="004055C7">
              <w:rPr>
                <w:rFonts w:ascii="Arial" w:hAnsi="Arial" w:cs="Arial"/>
                <w:sz w:val="22"/>
                <w:szCs w:val="22"/>
                <w:lang w:val="en-AU"/>
              </w:rPr>
              <w:t>/10) = 0.03087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5" w:type="dxa"/>
            <w:vAlign w:val="center"/>
          </w:tcPr>
          <w:p w14:paraId="3C5F6A7B" w14:textId="401A7401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59A6F029" w14:textId="77777777" w:rsidTr="001A63BF">
        <w:trPr>
          <w:trHeight w:val="370"/>
        </w:trPr>
        <w:tc>
          <w:tcPr>
            <w:tcW w:w="6997" w:type="dxa"/>
            <w:vAlign w:val="center"/>
          </w:tcPr>
          <w:p w14:paraId="324477A6" w14:textId="4AF042F0" w:rsidR="007B32E3" w:rsidRPr="004055C7" w:rsidRDefault="00E3316C" w:rsidP="00E3316C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diprotic amino acid)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= (1/2) x n(NaOH) = </w:t>
            </w:r>
            <w:r w:rsidR="00E92B35" w:rsidRPr="004055C7">
              <w:rPr>
                <w:rFonts w:ascii="Arial" w:hAnsi="Arial" w:cs="Arial"/>
                <w:sz w:val="22"/>
                <w:szCs w:val="22"/>
                <w:lang w:val="en-AU"/>
              </w:rPr>
              <w:t>0.01544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5" w:type="dxa"/>
            <w:vAlign w:val="center"/>
          </w:tcPr>
          <w:p w14:paraId="07AED826" w14:textId="51E13356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92D99" w:rsidRPr="004055C7" w14:paraId="6DA033B9" w14:textId="77777777" w:rsidTr="001A63BF">
        <w:trPr>
          <w:trHeight w:val="393"/>
        </w:trPr>
        <w:tc>
          <w:tcPr>
            <w:tcW w:w="6997" w:type="dxa"/>
            <w:vAlign w:val="center"/>
          </w:tcPr>
          <w:p w14:paraId="00A9BE9D" w14:textId="1E972B95" w:rsidR="00C92D99" w:rsidRPr="004055C7" w:rsidRDefault="00E3316C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M(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(diprotic amino acid)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 xml:space="preserve"> = m/n = 2.27</w:t>
            </w:r>
            <w:r w:rsidR="00E92B3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/ 0.01544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147.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  <w:r w:rsidR="00E92B35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14</w:t>
            </w:r>
            <w:r w:rsidR="00161D10">
              <w:rPr>
                <w:rFonts w:ascii="Arial" w:hAnsi="Arial" w:cs="Arial"/>
                <w:sz w:val="22"/>
                <w:szCs w:val="22"/>
                <w:lang w:val="en-AU"/>
              </w:rPr>
              <w:t>7</w:t>
            </w:r>
          </w:p>
        </w:tc>
        <w:tc>
          <w:tcPr>
            <w:tcW w:w="1505" w:type="dxa"/>
            <w:vAlign w:val="center"/>
          </w:tcPr>
          <w:p w14:paraId="0B022DB5" w14:textId="77777777" w:rsidR="00C92D99" w:rsidRPr="004055C7" w:rsidRDefault="00C92D99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92D99" w:rsidRPr="004055C7" w14:paraId="3E86732F" w14:textId="77777777" w:rsidTr="001A63BF">
        <w:trPr>
          <w:trHeight w:val="114"/>
        </w:trPr>
        <w:tc>
          <w:tcPr>
            <w:tcW w:w="6997" w:type="dxa"/>
            <w:vAlign w:val="center"/>
          </w:tcPr>
          <w:p w14:paraId="35ED23AD" w14:textId="77777777" w:rsidR="00C92D99" w:rsidRPr="004055C7" w:rsidRDefault="00C92D99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5" w:type="dxa"/>
            <w:vAlign w:val="center"/>
          </w:tcPr>
          <w:p w14:paraId="657E6F73" w14:textId="61AFEB9D" w:rsidR="00C92D99" w:rsidRPr="004055C7" w:rsidRDefault="007B32E3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3999EA4F" w14:textId="77777777" w:rsidR="00BA31E9" w:rsidRPr="004055C7" w:rsidRDefault="00BA31E9" w:rsidP="00BA31E9">
      <w:pPr>
        <w:rPr>
          <w:rFonts w:ascii="Arial" w:hAnsi="Arial" w:cs="Arial"/>
          <w:sz w:val="22"/>
          <w:szCs w:val="22"/>
          <w:lang w:val="en-AU"/>
        </w:rPr>
      </w:pPr>
    </w:p>
    <w:p w14:paraId="26D5ECC6" w14:textId="77777777" w:rsidR="00960B6B" w:rsidRPr="004055C7" w:rsidRDefault="00960B6B" w:rsidP="00BA31E9">
      <w:pPr>
        <w:rPr>
          <w:rFonts w:ascii="Arial" w:hAnsi="Arial" w:cs="Arial"/>
          <w:sz w:val="22"/>
          <w:szCs w:val="22"/>
          <w:lang w:val="en-AU"/>
        </w:rPr>
      </w:pPr>
    </w:p>
    <w:p w14:paraId="4EB3D20C" w14:textId="3D8279B0" w:rsidR="00294B74" w:rsidRPr="004055C7" w:rsidRDefault="00294B74" w:rsidP="00BA31E9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  <w:t>Use your data booklet to name the amino acid.</w:t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D86AA0" w:rsidRPr="004055C7">
        <w:rPr>
          <w:rFonts w:ascii="Arial" w:hAnsi="Arial" w:cs="Arial"/>
          <w:sz w:val="22"/>
          <w:szCs w:val="22"/>
          <w:lang w:val="en-AU"/>
        </w:rPr>
        <w:tab/>
      </w:r>
      <w:r w:rsidR="007E0EA8" w:rsidRPr="004055C7">
        <w:rPr>
          <w:rFonts w:ascii="Arial" w:hAnsi="Arial" w:cs="Arial"/>
          <w:sz w:val="22"/>
          <w:szCs w:val="22"/>
          <w:lang w:val="en-AU"/>
        </w:rPr>
        <w:t xml:space="preserve">    </w:t>
      </w:r>
      <w:r w:rsidR="00EB24A6" w:rsidRPr="004055C7">
        <w:rPr>
          <w:rFonts w:ascii="Arial" w:hAnsi="Arial" w:cs="Arial"/>
          <w:sz w:val="22"/>
          <w:szCs w:val="22"/>
          <w:lang w:val="en-AU"/>
        </w:rPr>
        <w:t>(1 mark)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7B32E3" w:rsidRPr="004055C7" w14:paraId="6D1A39DC" w14:textId="77777777" w:rsidTr="007B32E3">
        <w:tc>
          <w:tcPr>
            <w:tcW w:w="6980" w:type="dxa"/>
            <w:vAlign w:val="center"/>
          </w:tcPr>
          <w:p w14:paraId="21A8A2EC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5D7F061C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0C9AC463" w14:textId="77777777" w:rsidTr="007B32E3">
        <w:tc>
          <w:tcPr>
            <w:tcW w:w="6980" w:type="dxa"/>
            <w:vAlign w:val="center"/>
          </w:tcPr>
          <w:p w14:paraId="49D73D0E" w14:textId="202B5979" w:rsidR="007B32E3" w:rsidRPr="004055C7" w:rsidRDefault="00E92B35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glutamic acid</w:t>
            </w:r>
          </w:p>
        </w:tc>
        <w:tc>
          <w:tcPr>
            <w:tcW w:w="1502" w:type="dxa"/>
            <w:vAlign w:val="center"/>
          </w:tcPr>
          <w:p w14:paraId="614E1C26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3E57FC4B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286CB0A1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6CC0DFD6" w14:textId="72895298" w:rsidR="007B32E3" w:rsidRPr="004055C7" w:rsidRDefault="007B32E3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51E30156" w14:textId="15A6E270" w:rsidR="00294B74" w:rsidRPr="004055C7" w:rsidRDefault="00294B74" w:rsidP="00BA31E9">
      <w:pPr>
        <w:rPr>
          <w:rFonts w:ascii="Arial" w:hAnsi="Arial" w:cs="Arial"/>
          <w:i/>
          <w:sz w:val="22"/>
          <w:szCs w:val="22"/>
          <w:lang w:val="en-AU"/>
        </w:rPr>
      </w:pPr>
      <w:r w:rsidRPr="004055C7">
        <w:rPr>
          <w:rFonts w:ascii="Arial" w:hAnsi="Arial" w:cs="Arial"/>
          <w:i/>
          <w:sz w:val="22"/>
          <w:szCs w:val="22"/>
          <w:lang w:val="en-AU"/>
        </w:rPr>
        <w:lastRenderedPageBreak/>
        <w:t>Note: If you were unable to determine an answer to part (c), use aspartic acid for the remainder of this question</w:t>
      </w:r>
    </w:p>
    <w:p w14:paraId="2D224674" w14:textId="77777777" w:rsidR="00294B74" w:rsidRPr="004055C7" w:rsidRDefault="00294B74" w:rsidP="00BA31E9">
      <w:pPr>
        <w:rPr>
          <w:rFonts w:ascii="Arial" w:hAnsi="Arial" w:cs="Arial"/>
          <w:sz w:val="22"/>
          <w:szCs w:val="22"/>
          <w:lang w:val="en-AU"/>
        </w:rPr>
      </w:pPr>
    </w:p>
    <w:p w14:paraId="1F5A72C8" w14:textId="2E869812" w:rsidR="00D71F5B" w:rsidRPr="004055C7" w:rsidRDefault="00294B74" w:rsidP="00BA31E9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(d)</w:t>
      </w:r>
      <w:r w:rsidRPr="004055C7">
        <w:rPr>
          <w:rFonts w:ascii="Arial" w:hAnsi="Arial" w:cs="Arial"/>
          <w:sz w:val="22"/>
          <w:szCs w:val="22"/>
          <w:lang w:val="en-AU"/>
        </w:rPr>
        <w:tab/>
        <w:t>Draw the structure of the amino acid that would exi</w:t>
      </w:r>
      <w:r w:rsidR="004846E1" w:rsidRPr="004055C7">
        <w:rPr>
          <w:rFonts w:ascii="Arial" w:hAnsi="Arial" w:cs="Arial"/>
          <w:sz w:val="22"/>
          <w:szCs w:val="22"/>
          <w:lang w:val="en-AU"/>
        </w:rPr>
        <w:t>st in a solution with a pH of 10</w:t>
      </w:r>
      <w:r w:rsidRPr="004055C7">
        <w:rPr>
          <w:rFonts w:ascii="Arial" w:hAnsi="Arial" w:cs="Arial"/>
          <w:sz w:val="22"/>
          <w:szCs w:val="22"/>
          <w:lang w:val="en-AU"/>
        </w:rPr>
        <w:t>.</w:t>
      </w:r>
      <w:r w:rsidR="00D71F5B" w:rsidRPr="004055C7">
        <w:rPr>
          <w:rFonts w:ascii="Arial" w:hAnsi="Arial" w:cs="Arial"/>
          <w:sz w:val="22"/>
          <w:szCs w:val="22"/>
          <w:lang w:val="en-AU"/>
        </w:rPr>
        <w:t xml:space="preserve"> </w:t>
      </w:r>
    </w:p>
    <w:p w14:paraId="0D25622C" w14:textId="3FA51E9F" w:rsidR="00294B74" w:rsidRPr="004055C7" w:rsidRDefault="00483A9C" w:rsidP="007E0EA8">
      <w:pPr>
        <w:pStyle w:val="00marksaligned"/>
        <w:tabs>
          <w:tab w:val="clear" w:pos="9637"/>
          <w:tab w:val="right" w:pos="9026"/>
        </w:tabs>
        <w:rPr>
          <w:lang w:val="en-AU"/>
        </w:rPr>
      </w:pPr>
      <w:r w:rsidRPr="004055C7">
        <w:rPr>
          <w:lang w:val="en-AU"/>
        </w:rPr>
        <w:tab/>
      </w:r>
      <w:r w:rsidRPr="004055C7">
        <w:rPr>
          <w:lang w:val="en-AU"/>
        </w:rPr>
        <w:tab/>
        <w:t>(1 mark</w:t>
      </w:r>
      <w:r w:rsidR="00D71F5B" w:rsidRPr="004055C7">
        <w:rPr>
          <w:lang w:val="en-AU"/>
        </w:rPr>
        <w:t>)</w:t>
      </w: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6862"/>
        <w:gridCol w:w="1479"/>
      </w:tblGrid>
      <w:tr w:rsidR="007B32E3" w:rsidRPr="004055C7" w14:paraId="0E708C04" w14:textId="77777777" w:rsidTr="00BC701F">
        <w:tc>
          <w:tcPr>
            <w:tcW w:w="7065" w:type="dxa"/>
            <w:vAlign w:val="center"/>
          </w:tcPr>
          <w:p w14:paraId="57275DAB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1C41413D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44D99A0C" w14:textId="77777777" w:rsidTr="00BC701F">
        <w:tc>
          <w:tcPr>
            <w:tcW w:w="7065" w:type="dxa"/>
            <w:vAlign w:val="center"/>
          </w:tcPr>
          <w:p w14:paraId="3A1431ED" w14:textId="43B965A8" w:rsidR="007B32E3" w:rsidRPr="004055C7" w:rsidRDefault="00BC701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noProof/>
                <w:lang w:val="en-AU" w:eastAsia="en-AU"/>
              </w:rPr>
              <mc:AlternateContent>
                <mc:Choice Requires="wpg">
                  <w:drawing>
                    <wp:anchor distT="0" distB="0" distL="114300" distR="114300" simplePos="0" relativeHeight="251829248" behindDoc="0" locked="0" layoutInCell="1" allowOverlap="1" wp14:anchorId="6FEEA1EB" wp14:editId="512E90B3">
                      <wp:simplePos x="0" y="0"/>
                      <wp:positionH relativeFrom="column">
                        <wp:posOffset>373380</wp:posOffset>
                      </wp:positionH>
                      <wp:positionV relativeFrom="paragraph">
                        <wp:posOffset>58420</wp:posOffset>
                      </wp:positionV>
                      <wp:extent cx="2801620" cy="1597660"/>
                      <wp:effectExtent l="0" t="0" r="0" b="2540"/>
                      <wp:wrapNone/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01620" cy="1597660"/>
                                <a:chOff x="0" y="0"/>
                                <a:chExt cx="2801620" cy="15980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Picture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01620" cy="15976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" name="Text Box 9"/>
                              <wps:cNvSpPr txBox="1"/>
                              <wps:spPr>
                                <a:xfrm flipH="1">
                                  <a:off x="13335" y="1264023"/>
                                  <a:ext cx="313055" cy="334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B369087" w14:textId="6430DCCF" w:rsidR="00AA3479" w:rsidRDefault="00AA3479">
                                    <w:r>
                                      <w:t>–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FEEA1EB" id="Group 10" o:spid="_x0000_s1082" style="position:absolute;margin-left:29.4pt;margin-top:4.6pt;width:220.6pt;height:125.8pt;z-index:251829248;mso-width-relative:margin;mso-height-relative:margin" coordsize="28016,15980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8+r/0sKy/5eJev9cUFD/LS0t/wAAAP8A&#10;AAD/AAAA/wAALf9AUFz/eoGR/7LC0v/q8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zLf/gWdA/wAAAP8A&#10;AAD/AAAA/wAAAP8AAAD/AAAA/wAAAP8AAAD/AAAA/wAAAP8AAAD/AAAA/wAAAP9QcJH/wtf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6sz/iVwt/wAAAP8AAAD/AAAA/wAAAP8AAAD/AAAA/wAAAP8AAAD/AAAA/wAAAP8AAAD/AAAA/wAA&#10;AP8AAAD/AAAA/wAAAP8AAAD/LVyJ/8Lh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cKX/wAAAP8AAAD/AAAA/wAAAP8AAAD/AAAA/wAAAP8AAAD/AAAA/wAA&#10;AP8AAAD/AAAA/wAAAP8AAAD/AAAA/wAAAP8AAAD/AAAA/wAAAP8AAAD/AAAA/3Cl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erev8AAAD/AAAA/wAAAP8AAAD/AAAA/wAA&#10;AP8AAAD/AAAA/wAAAP9QXHD/gYmR/5GRkf+JgXr/Z1xQ/wAAAP8AAAD/AAAA/wAAAP8AAAD/AAAA&#10;/wAAAP8AAAD/AAAA/1CRw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pXD/AAAA/wAA&#10;AP8AAAD/AAAA/wAAAP8AAAD/AAAA/wBQev+yx9z/8/v///////////////////////////////vz&#10;/9zMt/+BXC3/AAAA/wAAAP8AAAD/AAAA/wAAAP8AAAD/AAAA/3Cr3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8yX/wAAAP8AAAD/AAAA/wAAAP8AAAD/AAAA/wAAQP+ewtz/////////////////////&#10;///////////////////////////////////////q0rf/cC0A/wAAAP8AAAD/AAAA/wAAAP8AAAD/&#10;AAAA/6vc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f96AAD/AAAA/wAAAP8AAAD/AAAA/wAAAP8AUIn/1/P/&#10;/////////////////////////////////////////////////////////////////////////+r/&#10;nmct/wAAAP8AAAD/AAAA/wAAAP8AAAD/AC2B/+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Ktn/wAAAP8AAAD/AAAA&#10;/wAAAP8AAAD/LXCr//P/////////////////////////////////////////////////////////&#10;/////////////////////////////+X/iUAA/wAAAP8AAAD/AAAA/wAAAP8AAAD/XJ7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3P9wAAD/AAAA/wAAAP8AAAD/AAAA/wAAcP/c+///////////////////////////////////&#10;////////////////////////////////////////////////////////////6r3/QAAA/wAAAP8A&#10;AAD/AAAA/wAAAP8AAFD/x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r2B/wAAAP8AAAD/AAAA/wAAAP8AAAD/gb3l////////////&#10;////////////////////////////////////////////////////////////////////////////&#10;///////////////XpWf/AAAA/wAAAP8AAAD/AAAA/wAAAP9npd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+eXAD/AAAA/wAAAP8AAAD/&#10;AAAA/wAAev/h////////////////////////////////////////////////////////////////&#10;////////////////////////////////////////////3P96AAD/AAAA/wAAAP8AAAD/AAAA/wBA&#10;l//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M/1AAAP8AAAD/AAAA/wAAAP8AAAD/XJ7S////////////////////////////////////////&#10;/////////////////////////////////////////////////////////////////////////9ee&#10;XP8AAAD/AAAA/wAAAP8AAAD/AABA/8L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157/AAAA/wAAAP8AAAD/AAAA/wAALf+r4fv/////////////&#10;////////////////////////////////////////////////////////////////////////////&#10;////////////////////////++Gr/wAAAP8AAAD/AAAA/wAAAP8AAAD/erL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ylZ/8AAAD/AAAA/wAAAP8A&#10;AAD/AABn/9L2////////////////////////////////////////////////////////////////&#10;////////////////////////////////////////////////////+9z/cAAA/wAAAP8AAAD/AAAA&#10;/wAAAP9Qkc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JdQ/wAAAP8AAAD/AAAA/wAAAP8AQJf/8///////////////////////////////////////&#10;////////////////////////////////////////////////////////////////////////////&#10;////9v+rZy3/AAAA/wAAAP8AAAD/AAAA/wBnq//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+eUAD/AAAA/wAAAP8AAAD/AAAA/0CJwv//////////////&#10;////////////////////////////////////////////////////////////////////////////&#10;/////////////////////////////////9KeXP8AAAD/AAAA/wAAAP8AAAD/AECX/+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/55QAP8AAAD/AAAA/wAA&#10;AP8AAAD/UJHM////////////////////////////////////////////////////////////////&#10;////////////////////////////////////////////////////////////0pdc/wAAAP8AAAD/&#10;AAAA/wAAAP8AQJf/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/nlAA/wAAAP8AAAD/AAAA/wAAAP9Qkcz/////////////////////////////////////&#10;////////////////////////////////////////////////////////////////////////////&#10;///////////Sl1z/AAAA/wAAAP8AAAD/AAAA/wBAl//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+ycC3/AAAA/wAAAP8AAAD/AAAA/wBwvf//////////&#10;////////////////////////////////////////////////////////////////////////////&#10;/////////////////////////////////////9KXXP8AAAD/AAAA/wAAAP8AAAD/AECX/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/5dAAP8AAAD/AAAA&#10;/wAAAP8AAAD/UJfM////////////////////////////////////////////////////////////&#10;////////////////////////////////////////////////////////////////0pdc/wAAAP8A&#10;AAD/AAAA/wAAAP8AUJf/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r/0szM/8zMzP/M&#10;zMz/zMzM/8zS4f/2////////////////////////////////////////////////////////////&#10;///////////////////////////////////l18z/zMzM/8zMzP/MzMz/zMzS/+r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r/0szM/8zMzP/MzMz/zMzM/8zS4f/2////////////////////////&#10;///////////////////////////////////////////////////////////////////////l18z/&#10;zMzM/8zMzP/MzMz/zMzS/+r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r/0szM/8zMzP/MzMz/&#10;zMzM/8zS4f/2////////////////////////////////////////////////////////////////&#10;///////////////////////////////l18z/zMzM/8zMzP/MzMz/zMzS/+r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Mkf8AAAD/AAAA/wAAAP8AAAD/AABA/8fz////////////////////////////////&#10;///////////////////////////////////////////////////////////z/5EtAP8AAAD/AAAA&#10;/wAAAP8AAAD/icf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Mkf8AAAD/AAAA/wAAAP8AAAD/AABA&#10;/8fz////////////////////////////////////////////////////////////////////////&#10;///////////////////z/5EtAP8AAAD/AAAA/wAAAP8AAAD/icf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Mkf8AAAD/AAAA/wAAAP8AAAD/AABA/8fz////////////////////////////////////&#10;///////////////////////////////////////////////////////z/5EtAP8AAAD/AAAA/wAA&#10;AP8AAAD/icf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/6uHX/8e9t/+lpZ7/l5eR/5eX&#10;l/+Xl5f/nqWr/7fCx//X4er/9v//////////////////////////////////////////////////&#10;////////////////////////////////////////////////////////////////////////////&#10;////////////////////////////////////////////////////////////////////////////&#10;///////////////////////////+/v///v7///7+///+/v///v7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iYmP9WVlb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///7+///+&#10;/v///v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FRUV/wAAAP8J&#10;CQn/fX19//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/7+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Fxcf8AAAD/AAAA/wAAAP8BAQH/wcH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19f/BgYG/wAAAP8AAAD/AAAA/1RU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lJSf8AAAD/AAAA/wAA&#10;AP8JCQn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+///+/v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1tbX/AAAA/wAAAP8AAAD/AAAA/3x8f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v/+//7//v/+//7//v7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ygoKP8AAAD/AAAA/wAAAP8bGxv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+//7//v/+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Ojo7/AAAA/wAAAP8AAAD/AAAA&#10;/6Ojo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+//7//v/+//7//v/+//7+///+/v/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xAQEP8AAAD/AAAA/wAAAP84ODj//v7+////////////////////////////////////////////&#10;////////////////jY2N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+//7//v/+//7//v/+//7//v7///7+///+&#10;/v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f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f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f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nZ2f/AAAA/wAAAP8AAAD/AgIC/8nJyf//////////////////////&#10;/////////////////////////////////////7S0tP8AAAD/DQ0N/4eHh/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v/+/v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z/0vv/////////////////////////////////////////////////////////////////&#10;//////////////////////////v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z/0vv/////////////////////////////&#10;//////////////////////////////////////////////////////////////v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z/0vv/////////////////////////////////////////////////////////////////////&#10;//////////////////////v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NDQ/wMDA/8AAAD/AAAA/wAAAP9eXl7/&#10;///////////////////////////////////////////////////////////6+vr/Jycn/wAAAP8A&#10;AAD/AAAA/z4+P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/7//v/+//7+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AP9QcIH/iYmJ/4mJif+JiYn/iYmJ/4mJif+JiYn/iYmJ&#10;/4mJif+JiYn/iYmJ/4mJif+JiYn/iYmJ/4mJif+JiYn/iYmJ/4mJev9AA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AP9QcIH/&#10;iYmJ/4mJif+JiYn/iYmJ/4mJif+JiYn/iYmJ/4mJif+JiYn/iYmJ/4mJif+JiYn/iYmJ/4mJif+J&#10;iYn/iYmJ/4mJev9AA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AP9QcIH/iYmJ/4mJif+JiYn/iYmJ/4mJif+JiYn/iYmJ/4mJ&#10;if+JiYn/iYmJ/4mJif+JiYn/iYmJ/4mJif+JiYn/iYmJ/4mJev9AA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AQED/&#10;AAAA/wAAAP8AAAD/DAwM/+Xl5f//////////////////////////////////////////////////&#10;/////////42Njf8AAAD/AAAA/wAAAP8AAAD/pKS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+//7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AA/wAAAP8AAAD/AAAA&#10;/wAAAP8AAAD/AAAA/wAAAP8AAAD/AAAA/wAAAP8AAAD/AAAA/wAAAP8AAAD/AAAA/wAAAP8AAAD/&#10;AAAA/wAA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AA/wAAAP8AAAD/AAAA/wAA&#10;AP8AAAD/AAAA/wAAAP8AAAD/AAAA/wAAAP8AAAD/AAAA/wAAAP8AAAD/AAAA/wAAAP8AAAD/AAAA&#10;/wAA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6ur/wAAAP8AAAD/AAAA/wAAAP+FhYX/////////////////////////////&#10;///////////////////////////////q6ur/EBAQ/wAAAP8AAAD/AAAA/zk5O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AAAA/wAAAP8AAAD/AAAA/wAAAP8AAAD/AAAA/wAAAP8AAAD/AAAA/wAAAP8AAAD/&#10;AAAA/wAAAP8AAAD/AAAA/wAAAP8AAAD/AA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AD/AAAA/wAAAP8AAAD/AAAA/wAAAP8A&#10;AAD/AAAA/wAAAP8AAAD/AAAA/wAAAP8AAAD/AAAA/wAAAP8AAAD/AAAA/wAAAP8AAAD/AA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AD/AAAA/wAAAP8AAAD/AAAA/wAAAP8AAAD/AAAA/wAAAP8AAAD/AAAA/wAAAP8AAAD/AAAA&#10;/wAAAP8AAAD/AAAA/wAAAP8AAAD/AA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8hISH/AAAA/wAAAP8AAAD/IiIi//j4+P//&#10;/////////////////////////////////////////////////////////2ZmZv8AAAD/AAAA/wAA&#10;AP8CAgL/yc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AP8AAAD/AAAA/wAAAP8AAAD/AAAA/wAAAP8AAAD/&#10;AAAA/wAAAP8AAAD/AAAA/wAAAP8AAAD/AAAA/wAAAP8AAAD/AAAA/wAAAP8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AP8A&#10;AAD/AAAA/wAAAP8AAAD/AAAA/wAAAP8AAAD/AAAA/wAAAP8AAAD/AAAA/wAAAP8AAAD/AAAA/wAA&#10;AP8AAAD/AAAA/wAAAP8AA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AP8AAAD/AAAA/wAAAP8AAAD/AAAA/wAAAP8AAAD/AAAA&#10;/wAAAP8AAAD/AAAA/wAAAP8AAAD/AAAA/wAAAP8AAAD/AAAA/wAAAP8AA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ISE/wAAAP8A&#10;AAD/AAAA/wAAAP+tra3/////////////////////////////////////////////////////////&#10;///Pz8//AwMD/wAAAP8AAAD/AAAA/19fX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+//7//v/+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AA/wAAAP8AAAD/&#10;AAAA/wAAAP8AAAD/AAAA/wAAAP8AAAD/AAAA/wAAAP8AAAD/AAAA/wAAAP8AAAD/AAAA/wAAAP8A&#10;AAD/AAAA/wAA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AA/wAAAP8AAAD/AAAA/wAAAP8AAAD/AAAA/wAAAP8AAAD/AAAA/wAA&#10;AP8AAAD/AAAA/wAAAP8AAAD/AAAA/wAAAP8AAAD/AAAA/wAA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AA/wAAAP8AAAD/AAAA&#10;/wAAAP8AAAD/AAAA/wAAAP8AAAD/AAAA/wAAAP8AAAD/AAAA/wAAAP8AAAD/AAAA/wAAAP8AAAD/&#10;AAAA/wAA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8MDAz/AAAA/wAAAP8AAAD/QUFB////////////////////////////////////&#10;/////////////////////////////z8/P/8AAAD/AAAA/wAAAP8NDQ3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ED/t+Hz//bz8//z8/P/8/Pz//Pz8//z8/P/8/Pz//Pz8//z8/P/8/Pz//Pz8//z&#10;8/P/8/Pz//Pz8//z8/P/8/Pz//Pz8//79uX/kU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ED/t+Hz//bz8//z8/P/8/Pz//Pz&#10;8//z8/P/8/Pz//Pz8//z8/P/8/Pz//Pz8//z8/P/8/Pz//Pz8//z8/P/8/Pz//Pz8//79uX/kU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ED/t+Hz//bz8//z8/P/8/Pz//Pz8//z8/P/8/Pz//Pz8//z8/P/8/Pz//Pz8//z8/P/&#10;8/Pz//Pz8//z8/P/8/Pz//Pz8//79uX/kU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V1d/wAAAP8AAAD/AAAA/wQEBP/R0dH/////////&#10;//////////////////////////////////////////////////+rq6v/AAAA/wAAAP8AAAD/AAAA&#10;/4aGh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jIyP8CAgL/AAAA/wAA&#10;AP8AAAD/aGho////////////////////////////////////////////////////////////9/f3&#10;/yAgIP8AAAD/AAAA/wAAAP8iIiL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v/+//7//v/+//7//v/+//7/&#10;///+/////v////7////+/////v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Nzc3/wAAAP8AAAD/AAAA/xEREf/r6+v/////////////////////////////////////&#10;//////////////////////+Dg4P/AAAA/wAAAP8AAAD/AAAA/62t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+//7//v/+//7//v/+//7//v////7////+/////v////7////+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Kiov8AAAD/AAAA/wAAAP8AAAD/j4+P////////////////&#10;////////////////////////////////////////////5OTk/wwMDP8AAAD/AAAA/wAAAP9CQk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v/+//7//v/+/////v////7////+/////v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P/Gxsb/wAAAP8AAAD/AAAA&#10;/ygoKP/6+vr///////////////////////////////////////////////////////////9cXFz/&#10;AAAA/wAAAP8AAAD/BAQE/9HR0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v/+//7//v/+&#10;//7////+/////v////7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p6ev8AAAD/AAAA/wAAAP8AAAD/tra2////////////////////////////////////////////&#10;////////////////x8fH/wICAv8AAAD/AAAA/wAAAP9paW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////7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CAgI/wAAAP8AAAD/AAAA/0tLS///////////////////////&#10;//////////////////////////////////////7+/v82Njb/AAAA/wAAAP8AAAD/ERER/+vr6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///v////7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NTU/8AAAD/AAAA/wAAAP8GBgb/&#10;2NjY////////////////////////////////////////////////////////////oaGh/wAAAP8A&#10;AAD/AAAA/wAAAP+QkJ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//+/////v////7////+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/v7//&#10;AQEB/wAAAP8AAAD/AAAA/3Jycv//////////////////////////////////////////////////&#10;//////////Pz8/8aGhr/AAAA/wAAAP8AAAD/KSkp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/+//7//v/+//7//v////7////+/////v////7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y8vL/8AAAD/AAAA/wAAAP8WFhb/8PDw////////////////////////&#10;////////////////////////////////////enp6/wAAAP8AAAD/AAAA/wAAA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v/+//7//v/+/////v////7////+&#10;/////v////7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mJj/AAAA/wAAAP8AAAD/AAAA/5mZmf//&#10;/////////////////////////////////////////////////////////97e3v8ICAj/AAAA/wAA&#10;AP8AAAD/S0t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+//7//v/+&#10;//7//v/+//7////+/////v////7////+/////v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v/xUVFf8A&#10;AAD/AAAA/wAAAP8wMDD//f39////////////////////////////////////////////////////&#10;////////UlJS/wAAAP8AAAD/AAAA/wYGBv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+//7//v/+//7//v////7////+/////v////7////+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xcXH/AAAA/wAAAP8AAAD/AQEB/8DAwP//////////////////////////////&#10;/////////////////////////////76+vv8BAQH/AAAA/wAAAP8AAAD/c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v/+//7//v/+//7//v/+/////v////7/&#10;///+/////v//////////////////////////////////////////////////////////////////&#10;////////////////////////////////////////////////////////////////////////////&#10;////////////////////////////////////////89KX/wAAAP8AAAD/AAAA/wAAAP8AAFD/x/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9fX/wYGBv8AAAD/AAAA/wAAAP9UVFT/////////&#10;///////////////////////////////////////////////////8/Pz/Li4u/wAAAP8AAAD/AAAA&#10;/xYWFv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JSUn/AAAA/wAA&#10;AP8AAAD/CQkJ/9/f3///////////////////////////////////////////////////////////&#10;/5eXl/8AAAD/AAAA/wAAAP8AAAD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x/P/////////////////////////////////////&#10;//////////////////////////////////////////////////////P/l1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x/P/&#10;////////////////////////////////////////////////////////////////////////////&#10;//////////////P/l1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x/P/////////////////////////////////////////&#10;//////////////////////////////////////////////////P/l1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bW1/wAAAP8AAAD/AAAA/wAAAP98fHz/////////////////////////////////////&#10;///////////////////////v7+//FRUV/wAAAP8AAAD/AAAA/zAwMP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16X/AAAA/wAAAP8AAAD/AAAA/wAAZ//S9v//////////&#10;////////////////////////////////////////////////////////////////////////////&#10;////8/+eXAD/AAAA/wAAAP8AAAD/AAAA/57S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16X/AAAA&#10;/wAAAP8AAAD/AAAA/wAAZ//S9v//////////////////////////////////////////////////&#10;////////////////////////////////////////8/+eXAD/AAAA/wAAAP8AAAD/AAAA/57S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16X/AAAA/wAAAP8AAAD/AAAA/wAAZ//S9v//////////////&#10;////////////////////////////////////////////////////////////////////////////&#10;8/+eXAD/AAAA/wAAAP8AAAD/AAAA/57S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8oKCj/AAAA/wAAAP8AAAD/Gxsb//T09P//////////&#10;/////////////////////////////////////////////////3BwcP8AAAD/AAAA/wAAAP8BAQH/&#10;wMD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//////////////////////////////////////&#10;////////////////////////////////////////////////////////////////////////////&#10;///////////////////////////////////////////////////////////////////////z0pf/&#10;AAAA/wAAAP8AAAD/AAAA/wAAAP8AAAD/AAAA/wAAAP8AAAD/AAAA/wAAAP8AAAD/AAAA/wAAAP8A&#10;AAD/AAAA/wAAAP8AAAD/AAAA/wAAAP8AAAD/AAAA/wAAAP8AA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o6O/wAAAP8AAAD/AAAA&#10;/wAAAP+jo6P////////////////////////////////////////////////////////////X19f/&#10;BQUF/wAAAP8AAAD/AAAA/1VV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//v////7////+/////v//////////&#10;////////////////////////////////////////////////////////////////////////////&#10;////////////////////////////////////////////////////////////////////////////&#10;//////////////////////PSl/8AAAD/AAAA/wAAAP8AAAD/AAAA/wAAAP8AAAD/AAAA/wAAAP8A&#10;AAD/AAAA/wAAAP8AAAD/AAAA/wAAAP8AAAD/AAAA/wAAAP8AAAD/AAAA/wAAAP8AAAD/AAAA/wAA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QEBD/AAAA/wAAAP8AAAD/ODg4//7+/v//////////////////////////////////////&#10;/////////////////////0lJSf8AAAD/AAAA/wAAAP8JCQn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2dn/wAAAP8AAAD/AAAA/wICAv/Jycn/////////////////&#10;//////////////////////////////////////////+1tbX/AAAA/wAAAP8AAAD/AAAA/3x8f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DQ0P8DAwP/AAAA/wAAAP8AAAD/&#10;Xl5e////////////////////////////////////////////////////////////+vr6/ycnJ/8A&#10;AAD/AAAA/wAAAP8bGxv/9PT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//////v////7////+/////v////7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EBA/wAAAP8AAAD/AAAA/wwMDP/l5eX/////////////////////////////////////////////&#10;//////////////+NjY3/AAAA/wAAAP8AAAD/AAAA/6Ojo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v//&#10;///+/////v////7////+/////v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ysrP8AAAD/AAAA/wAAAP8AAAD/hYWF////////////////////////&#10;////////////////////////////////////6urq/xAQEP8AAAD/AAAA/wAAAP84ODj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7////+//////7////+/////v////7///////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ISEh/wAAAP8AAAD/AAAA/yEhIf/3&#10;9/f///////////////////////////////////////////////////////////9mZmb/AAAA/wAA&#10;AP8AAAD/AgIC/8nJy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//v////7////+////////&#10;/////////////////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SEhP8A&#10;AAD/AAAA/wAAAP8AAAD/ra2t////////////////////////////////////////////////////&#10;////////z8/P/wMDA/8AAAD/AAAA/wAAAP9eXl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/+/////v//////////////////////////////////////////////////////////////&#10;////////////////////////////////////////////////////////////////////////////&#10;//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DAwM/wAAAP8AAAD/AAAA/0FBQf//////////////////////////////&#10;//////////////////////////////////8/Pz//AAAA/wAAAP8AAAD/DQ0N/+Xl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/7////+////////////////////////////////////&#10;////////////////////////////////////////////////////////////////////////////&#10;////////////////////////////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1dXf8AAAD/AAAA/wAAAP8EBAT/0dHR////&#10;////////////////////////////////////////////////////////q6ur/wAAAP8AAAD/AAAA&#10;/wAAAP+Gho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v////7////+////&#10;///////////////////////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yMj/AgIC/wAA&#10;AP8AAAD/AAAA/2hoaP//////////////////////////////////////////////////////////&#10;//f39/8gICD/AAAA/wAAAP8AAAD/IiIi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+/////v////7////+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zc3N/8AAAD/AAAA/wAAAP8RERH/6+vr////////////////////////////////&#10;////////////////////////////hISE/wAAAP8AAAD/AAAA/wAAAP+tra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7////+/////v////7////+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ioqL/AAAA/wAAAP8AAAD/AAAA/4+Pj///////////&#10;/////////////////////////////////////////////////+Tk5P8MDAz/AAAA/wAAAP8AAAD/&#10;QUF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v///v////7////+&#10;/////v////7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l5f+VlZX/lZWV/5WVlf+enp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LCwv+VlZX/lZWV/5WVlf/C&#10;ws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6env+VlZX/lZWV/5WVlf/l5e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xsbG/8AAAD/AAAA&#10;/wAAAP8oKCj/+vr6////////////////////////////////////////////////////////////&#10;XFxc/wAAAP8AAAD/AAAA/wQEBP/R0d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//+/////v////7////+/////v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2tr/wAAAP8AAAD/AAAA/2tra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hYW/wAAAP8AAAD/AAAA/8DAw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7e3v/AAAA/wAAAP8AAAD/AAAA/7a2tv//////////////////////////////////////&#10;/////////////////////8fHx/8CAgL/AAAA/wAAAP8AAAD/aGh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/7////+/////v////7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a2v/AAAA/wAAAP8AAAD/a2t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WFhb/AAAA&#10;/wAAAP8AAAD/wMD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t7e/wgICP8AAAD/AAAA/wAAAP9KSkr/////////////////&#10;///////////////////////////////////////////+/v7/Nzc3/wAAAP8AAAD/AAAA/xEREf/r&#10;6+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v///v////7/&#10;///+/////v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tra/8AAAD/AAAA/wAA&#10;AP9ra2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YWFv8AAAD/AAAA/wAAAP/AwM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TU1P/AAAA/wAAAP8AAAD/&#10;BgYG/9jY2P///////////////////////////////////////////////////////////6Ghof8A&#10;AAD/AAAA/wAAAP8AAAD/j4+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/+/////v////7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2tr/wAAAP8AAAD/AAAA/2tra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hYW/wAAAP8AAAD/AAAA/8DAw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7+//wEBAf8AAAD/AAAA/wAAAP9ycnL/////////////////////////////////////////////&#10;///////////////z8/P/Ghoa/wAAAP8AAAD/AAAA/ygoKP/6+v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7/////////////////////////////&#10;////////////////////////////////////////////////////////////////////////////&#10;////////////////////////////////////////////////////////////////////////////&#10;///////////////////z0pf/AAAA/wAAAP8AAAD/AAAA/wAAUP/H8///////////////////////&#10;////////////////////////////////////////////////////////////////////8/+X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a2v/AAAA/wAAAP8AAAD/a2t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WFhb/&#10;AAAA/wAAAP8AAAD/wMD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8vLy//AAAA/wAAAP8AAAD/FhYW//Dw8P//////////////////&#10;/////////////////////////////////////////3p6ev8AAAD/AAAA/wAAAP8AAAD/tr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tra/8AAAD/AAAA&#10;/wAAAP9ra2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YWFv8AAAD/AAAA/wAAAP/AwM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JiY/wAAAP8AAAD/AAAA/wAAAP+Z&#10;mZn////////////////////////////////////////////////////////////e3t7/CAgI/wAA&#10;AP8AAAD/AAAA/0pKS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7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2tr/wAAAP8AAAD/AAAA/2tra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hYW/wAAAP8AAAD/AAAA/8DAw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7/8V&#10;FRX/AAAA/wAAAP8AAAD/MDAw//39/f//////////////////////////////////////////////&#10;/////////////1NTU/8AAAD/AAAA/wAAAP8GBgb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v7+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a2v/AAAA/wAAAP8AAAD/a2t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W&#10;Fhb/AAAA/wAAAP8AAAD/wMD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cXFx/wAAAP8AAAD/AAAA/wEBAf/AwMD/////////////////////////&#10;//////////////////////////////////++vr7/AQEB/wAAAP8AAAD/AAAA/3Jy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+&#10;/v7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tra/8AAAD/&#10;AAAA/wAAAP9ra2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YWFv8AAAD/AAAA/wAAAP/AwM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jY2P8GBgb/AAAA/wAAAP8AAAD/VFRU////&#10;/////////////////////////////////////////////////////////Pz8/y8vL/8AAAD/AAAA&#10;/wAAAP8WFhb/8PD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7////+//7+/v/+/v7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2tr/wAAAP8AAAD/AAAA/2tra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FhYW/wAAAP8AAAD/AAAA/8DA&#10;w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kpK/wAA&#10;AP8AAAD/AAAA/wkJCf/f39//////////////////////////////////////////////////////&#10;//////+Xl5f/AAAA/wAAAP8AAAD/AAAA/5mZm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///7//v7+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ra2v/AAAA/wAAAP8AAAD/a2t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WFhb/AAAA/wAAAP8AAAD/wMD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W1tf8AAAD/AAAA/wAAAP8AAAD/e3t7////////////////////////////////&#10;////////////////////////////7+/v/xUVFf8AAAD/AAAA/wAAAP8wMDD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//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j4+P+JiYn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tra/8A&#10;AAD/AAAA/wAAAP9ra2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YWFv8AAAD/AAAA/wAAAP/AwM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KCgo/wAAAP8AAAD/AAAA/xsbG//09PT/////&#10;//////////////////////////////////////////////////////9wcHD/AAAA/wAAAP8AAAD/&#10;AQEB/8DAw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7u7v/JiYm&#10;/wAAAP9ra2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2tr/wAAAP8AAAD/AAAA/2tra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hYW/wAAAP8AAAD/AAAA&#10;/8DAw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6Ojv8AAAD/AAAA&#10;/wAAAP8AAAD/o6Oj////////////////////////////////////////////////////////////&#10;19fX/wUFBf8AAAD/AAAA/wAAAP9UVF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JCQ/wEBAf8AAAD/AAAA/wMDA//Kys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2v/AAAA/wAAAP8AAAD/a2t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WFhb/AAAA/wAAAP8AAAD/wMD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EBAQ/wAAAP8AAAD/AAAA/zg4OP/+/v7/////////////////////////////////&#10;//////////////////////////9JSUn/AAAA/wAAAP8AAAD/CQkJ/9/f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L/DAwM/wAAAP8AAAD/AAAA/zMzM/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tr&#10;a/8AAAD/AAAA/wAAAP9ra2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YWFv8AAAD/AAAA/wAAAP/AwM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dnZ/8AAAD/AAAA/wAAAP8CAgL/ycnJ////////////&#10;////////////////////////////////////////////////tbW1/wAAAP8AAAD/AAAA/wAAAP97&#10;e3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jIz/&#10;AAAA/wAAAP8AAAD/AAAA/5KSk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2tr/wAAAP8AAAD/AAAA/2tra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hYW/wAAAP8AAAD/&#10;AAAA/8DAw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0ND/AwMD/wAAAP8AAAD/&#10;AAAA/15eXv////////////////////////////////////////////////////////////r6+v8n&#10;Jyf/AAAA/wAAAP8AAAD/Gxs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+/v///v7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8uLi7/AAAA/wAAAP8AAAD/Dw8P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ra2v/AAAA/wAAAP8AAAD/a2t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WFhb/AAAA/wAAAP8AAAD/wMD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BAQP8AAAD/AAAA/wAAAP8MDAz/5eXl////////////////////////////////////////&#10;////////////////////jY2N/wAAAP8AAAD/AAAA/wAAAP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7+///+/v///v7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8CAgL/AAAA/wAAAP8A&#10;AAD/V1d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tra/8AAAD/AAAA/wAAAP9ra2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YWFv8AAAD/AAAA/wAAAP/AwM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srKz/AAAA/wAAAP8AAAD/AAAA/4WFhf//////////////////&#10;/////////////////////////////////////////+rq6v8QEBD/AAAA/wAAAP8AAAD/ODg4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//v7///7+///+/v/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VlZf8AAAD/AAAA/wAAAP8BAQH/ubm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2tr/wAAAP8AAAD/AAAA/2tra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FhYW/wAAAP8A&#10;AAD/AAAA/8DAw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yEhIf8AAAD/AAAA/wAAAP8h&#10;ISH/9/f3////////////////////////////////////////////////////////////ZmZm/wAA&#10;AP8AAAD/AAAA/wICAv/IyM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v7///7+///+/v///v7///7+///+&#10;/v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3t/xUVFf8AAAD/AAAA/wAAAP8kJCT/9/f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ra2v/AAAA/wAAAP8AAAD/&#10;a2t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WFhb/AAAA/wAAAP8AAAD/wMD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E&#10;hIT/AAAA/wAAAP8AAAD/AAAA/6ysrP//////////////////////////////////////////////&#10;/////////////8/Pz/8DAwP/AAAA/wAAAP8AAAD/Xl5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+&#10;/v///v7///7+///+/v///v7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5+f/wAA&#10;AP8AAAD/AAAA/wAAAP9+fn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tra/8AAAD/AAAA/wAAAP9ra2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YWFv8AAAD/AAAA/wAAAP/AwM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wwMDP8AAAD/AAAA/wAAAP9BQUH/////////////////////////&#10;////////////////////////////////////////Pz8//wAAAP8AAAD/AAAA/wwMDP/l5e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//v7///7+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j4+/wAAAP8AAAD/AAAA/wgICP/Z2d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2tr/wAAAP8AAAD/AAAA/2tra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hYW/wAA&#10;AP8AAAD/AAAA/8DAw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dXV3/AAAA/wAAAP8AAAD/AwMD/9HR&#10;0f///////////////////////////////////////////////////////////6urq/8AAAD/AAAA&#10;/wAAAP8AAAD/hYW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1dX/BgYG/wAAAP8AAAD/AAAA&#10;/0RER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ra2v/AAAA/wAAAP8A&#10;AAD/a2t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WFhb/AAAA/wAAAP8AAAD/wMD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MjI/wIC&#10;Av8AAAD/AAAA/wAAAP9oaGj/////////////////////////////////////////////////////&#10;///////39/f/ICAg/wAAAP8AAAD/AAAA/yEhIf/39/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4eHj/AAAA/wAAAP8AAAD/AAAA/6a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tra/8AAAD/AAAA/wAAAP9ra2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YWFv8AAAD/AAAA/wAAAP/AwM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83Nzf/AAAA/wAAAP8AAAD/ERER/+vr6///////////////////////////&#10;/////////////////////////////////4SEhP8AAAD/AAAA/wAAAP8AAAD/rKy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v7/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8gICD/AAAA/wAAAP8AAAD/GBgY//D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2tr/wAAAP8AAAD/AAAA/2tra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hYW&#10;/wAAAP8AAAD/AAAA/8DAw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oqKi/wAAAP8AAAD/AAAA/wAAAP+Pj4//////&#10;///////////////////////////////////////////////////////k5OT/DAwM/wAAAP8AAAD/&#10;AAAA/0BAQ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Ozs/8BAQH/&#10;AAAA/wAAAP8AAAD/a2t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a2v/AAAA/wAA&#10;AP8AAAD/a2t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WFhb/AAAA/wAAAP8AAAD/wMD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8bGxv/AAAA&#10;/wAAAP8AAAD/KCgo//r6+v//////////////////////////////////////////////////////&#10;/////1xcXP8AAAD/AAAA/wAAAP8DAwP/0ND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RUf8AAAD/AAAA/wAAAP8DAwP/ysr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tra/8AAAD/AAAA/wAAAP9ra2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YWFv8AAAD/AAAA/wAAAP/AwM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3t7/wAAAP8AAAD/AAAA/wAAAP+2trb/////////////////////////////////&#10;///////////////////////////Hx8f/AgIC/wAAAP8AAAD/AAAA/2dnZ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v7+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wwMDP8AAAD/AAAA/wAAAP8z&#10;MzP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2tr/wAAAP8AAAD/AAAA/2tra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FhYW/wAAAP8AAAD/AAAA/8DAw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8JCQn/AAAA/wAAAP8AAAD/SkpK////////////&#10;/////////////////////////////////////////////////v7+/zc3N/8AAAD/AAAA/wAAAP8Q&#10;EB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v7+//7+/v/+/v7/&#10;//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IyM/wAAAP8AAAD/AAAA/wAAAP+Sk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a2v/AAAA&#10;/wAAAP8AAAD/a2t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WFhb/AAAA/wAAAP8AAAD/wMD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1NT/wAAAP8AAAD/&#10;AAAA/wYGBv/Y2Nj///////////////////////////////////////////////////////////+h&#10;oaH/AAAA/wAAAP8AAAD/AAAA/4+Pj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v7+//7+/v////7/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Li4u/wAAAP8AAAD/AAAA/w8PD/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tra/8AAAD/AAAA/wAAAP9ra2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YWFv8AAAD/AAAA/wAAAP/A&#10;wM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+/v/8BAQH/AAAA/wAAAP8AAAD/cnJy////////////////////////////////////////&#10;////////////////////8/Pz/xoaGv8AAAD/AAAA/wAAAP8oKCj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7+/v/+/v7//v7+//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AgIC/wAA&#10;AP8AAAD/AAAA/1dXV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2tr/wAAAP8AAAD/AAAA/2tra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hYW/wAAAP8AAAD/AAAA/8DAw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Ly8v/wAAAP8AAAD/AAAA/xYWFv/w8PD/////////////&#10;//////////////////////////////////////////////96enr/AAAA/wAAAP8AAAD/AAAA/7a2&#10;t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v7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kZGT/AAAA/wAAAP8AAAD/AQEB/7m5u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a2v/&#10;AAAA/wAAAP8AAAD/a2t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WFhb/AAAA/wAAAP8AAAD/wMD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iYmP8AAAD/AAAA/wAAAP8A&#10;AAD/mZmZ////////////////////////////////////////////////////////////3t7e/wgI&#10;CP8AAAD/AAAA/wAAAP9KSk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8VFRX/AAAA/wAAAP8AAAD/JSUl&#10;//f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tra/8AAAD/AAAA/wAAAP9ra2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YWFv8AAAD/AAAA/wAA&#10;AP/AwM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FRUV/wAAAP8AAAD/AAAA/zAwMP/9/f3/////////////////////////////////////////&#10;//////////////////9TU1P/AAAA/wAAAP8AAAD/BgYG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+fn/8AAAD/AAAA/wAAAP8AAAD/f39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2tr/wAAAP8AAAD/AAAA/2tra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FhYW/wAAAP8AAAD/AAAA/8DAw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Fxcf8AAAD/AAAA/wAAAP8BAQH/wMDA////////////////////&#10;////////////////////////////////////////vr6+/wEBAf8AAAD/AAAA/wAAAP9xcX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z4+Pv8AAAD/AAAA/wAAAP8ICAj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r&#10;a2v/AAAA/wAAAP8AAAD/a2t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WFhb/AAAA/wAAAP8AAAD/wMD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2Nj/BgYG/wAAAP8AAAD/AAAA/1RU&#10;VP////////////////////////////////////////////////////////////z8/P8vLy//AAAA&#10;/wAAAP8AAAD/FRUV/+/v7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+/v7//v7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dXV/wYGBv8AAAD/&#10;AAAA/wAAAP9ERE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tra/8AAAD/AAAA/wAAAP9ra2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YWFv8AAAD/AAAA&#10;/wAAAP/AwM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pK&#10;Sv8AAAD/AAAA/wAAAP8JCQn/39/f////////////////////////////////////////////////&#10;////////////l5eX/wAAAP8AAAD/AAAA/wAAAP+YmJ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Hh4/wAAAP8AAAD/AAAA/wAAAP+mpq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2tr/wAAAP8AAAD/AAAA/2tr&#10;a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hYW/wAAAP8AAAD/AAAA/8DAw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trb/AAAA/wAAAP8AAAD/AAAA/3t7e///////////////////////////&#10;/////////////////////////////////+/v7/8VFRX/AAAA/wAAAP8AAAD/Ly8v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//v7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ICAg/wAAAP8AAAD/AAAA/xkZGf/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a2v/AAAA/wAAAP8AAAD/a2t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WFhb/AAAA/wAAAP8AAAD/wMD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ygoKP8AAAD/AAAA/wAAAP8bGxv/9PT0&#10;////////////////////////////////////////////////////////////cHBw/wAAAP8AAAD/&#10;AAAA/wEBAf+/v7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//+/v7//v7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s7P/AQEB/wAAAP8AAAD/AAAA/2tra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tra/8AAAD/AAAA/wAAAP9ra2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YWFv8AAAD/&#10;AAAA/wAAAP/AwM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Ojo7/AAAA&#10;/wAAAP8AAAD/AAAA/6Ojo///////////////////////////////////////////////////////&#10;/////9fX1/8FBQX/AAAA/wAAAP8AAAD/U1N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v//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UVH/AAAA/wAAAP8AAAD/AwMD/8vLy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2tr/wAAAP8AAAD/AAAA&#10;/2tra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hYW/wAAAP8AAAD/AAAA/8DAw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xAQEP8AAAD/AAAA/wAAAP84ODj//v7+////////////////////////////&#10;////////////////////////////////SUlJ/wAAAP8AAAD/AAAA/wkJCf/f39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////v7+//7+/v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8MDAz/AAAA/wAA&#10;AP8AAAD/MzMz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ra2v/AAAA/wAAAP8AAAD/a2t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WFhb/AAAA/wAAAP8AAAD/wMD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nZ2f/AAAA/wAAAP8AAAD/AgIC/8jIyP//////&#10;/////////////////////////////////////////////////////7W1tf8AAAD/AAAA/wAAAP8A&#10;AAD/e3t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uLi/8AAAD/AAAA/wAAAP8AAAD/kpK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tra/8AAAD/AAAA/wAAAP9ra2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YWFv8A&#10;AAD/AAAA/wAAAP/AwM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NDQ/wMDA/8AAAD/&#10;AAAA/wAAAP9eXl7////////////////////////////////////////////////////////////6&#10;+vr/Jycn/wAAAP8AAAD/AAAA/xsbG/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v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y4uLv8AAAD/AAAA/wAAAP8PDw/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2tr/wAAAP8AAAD/&#10;AAAA/2tra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hYW/wAAAP8AAAD/AAAA/8DAw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AQED/AAAA/wAAAP8AAAD/DAwM/+Xl5f//////////////////////////////////&#10;/////////////////////////46Ojv8AAAD/AAAA/wAAAP8AAAD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wICAv8AAAD/AAAA/wAAAP9YWF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ra2v/AAAA/wAAAP8AAAD/a2t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WFhb/AAAA/wAAAP8AAAD/wMD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Kys/wAAAP8AAAD/AAAA/wAAAP+FhYX/////////////&#10;///////////////////////////////////////////////q6ur/EBAQ/wAAAP8AAAD/AAAA/zc3&#10;N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GRk/wAAAP8AAAD/AAAA/wEBAf+5ub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tra/8AAAD/AAAA/wAAAP9ra2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YW&#10;Fv8AAAD/AAAA/wAAAP/AwM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8hISH/AAAA/wAAAP8A&#10;AAD/ISEh//f39////////////////////////////////////////////////////////////2Zm&#10;Zv8AAAD/AAAA/wAAAP8CAgL/yMj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7e3/FRUV/wAAAP8AAAD/&#10;AAAA/yUlJf/3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2tr/wAAAP8A&#10;AAD/AAAA/2tra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hYW/wAAAP8AAAD/AAAA/8DAw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YWF/wAAAP8AAAD/AAAA/wAAAP+srKz/////////////////////////////////////////&#10;///////////////////Q0ND/AwMD/wAAAP8AAAD/AAAA/11dX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+/v/////+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n5//AAAA/wAAAP8AAAD/AAAA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ra2v/AAAA/wAAAP8AAAD/a2t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WFhb/AAAA/wAAAP8AAAD/wMD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l5f8MDAz/AAAA/wAAAP8AAAD/QUFB////////////////////&#10;/////////////////////////////////////////////0BAQP8AAAD/AAAA/wAAAP8MDAz/5eX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//v7///7+//////7////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8+Pj7/AAAA/wAAAP8AAAD/CAgI/9ra2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tra/8AAAD/AAAA/wAAAP9ra2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YWFv8AAAD/AAAA/wAAAP/AwM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V1d/wAAAP8AAAD/AAAA/wMD&#10;A//R0dH///////////////////////////////////////////////////////////+rq6v/AAAA&#10;/wAAAP8AAAD/AAAA/4SEh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+/v///v7/&#10;/////v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TU1P8G&#10;Bgb/AAAA/wAAAP8AAAD/RER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2tr/wAA&#10;AP8AAAD/AAAA/2tra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hYW/wAAAP8AAAD/AAAA/8DAw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jI&#10;yP8CAgL/AAAA/wAAAP8AAAD/aGho////////////////////////////////////////////////&#10;////////////9/f3/yAgIP8AAAD/AAAA/wAAAP8hISH/9/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+/v////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AAAA/wAAAP8AAAD/pqa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a2v/AAAA/wAAAP8AAAD/a2t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WFhb/AAAA/wAAAP8AAAD/&#10;wMD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Nzc3/wAAAP8AAAD/AAAA/xEREf/r6+v/////////////////////&#10;//////////////////////////////////////+EhIT/AAAA/wAAAP8AAAD/AAAA/6urq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7+//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yAgIP8AAAD/AAAA/wAA&#10;AP8ZGRn/8P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tra/8AAAD/AAAA/wAAAP9ra2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YWFv8AAAD/AAAA/wAAAP/AwM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Kiov8AAAD/AAAA/wAAAP8AAAD/j4+P&#10;////////////////////////////////////////////////////////////5OTk/wwMDP8AAAD/&#10;AAAA/wAAAP9AQE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//+/v//&#10;/v7/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rKy/wEBAf8AAAD/AAAA/wAAAP9ra2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2tr&#10;/wAAAP8AAAD/AAAA/2tra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YW/wAAAP8AAAD/AAAA/8DAw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9PT/Gxsb&#10;/wAAAP8AAAD/AAAA/ygoKP/6+vr/////////////////////////////////////////////////&#10;//////////9dXV3/AAAA/wAAAP8AAAD/AwMD/9DQ0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FBQ/wAAAP8AAAD/AAAA/wMDA//Ly8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a2v/AAAA/wAAAP8AAAD/a2t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WFhb/AAAA/wAAAP8A&#10;AAD/wMD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t7e/8AAAD/AAAA/wAAAP8AAAD/tra2////////////////////////////&#10;////////////////////////////////x8fH/wICAv8AAAD/AAAA/wAAAP9nZ2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DAwM&#10;/wAAAP8AAAD/AAAA/zMzM/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tra/8AAAD/AAAA/wAAAP9ra2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YWFv8AAAD/AAAA/wAAAP/AwM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39//CQkJ/wAAAP8AAAD/AAAA/0pKSv//////&#10;//////////////////////////////////////////////////////7+/v83Nzf/AAAA/wAAAP8A&#10;AAD/EBAQ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Li4v/AAAA/wAAAP8AAAD/AAAA/5OTk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2tr/wAAAP8AAAD/AAAA/2tra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hYW/wAAAP8AAAD/AAAA/8DAw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RUVP8AAAD/&#10;AAAA/wAAAP8GBgb/2NjY////////////////////////////////////////////////////////&#10;////oaGh/wAAAP8AAAD/AAAA/wAAAP+Oj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8uLi7/AAAA/wAAAP8AAAD/&#10;Dw8P/+bm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ra2v/AAAA/wAAAP8AAAD/a2t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WFhb/AAAA/wAA&#10;AP8AAAD/wMD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/v7//AQEB/wAAAP8AAAD/AAAA/3Fxcf//////////////////////////////////&#10;//////////////////////////Pz8/8aGhr/AAAA/wAAAP8AAAD/Jycn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xf8CAgL/AAAA/wAAAP8AAAD/WFh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tra/8AAAD/AAAA/wAAAP9r&#10;a2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YWFv8AAAD/AAAA/wAAAP/AwM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y8vL/8AAAD/AAAA/wAAAP8VFRX/8PDw////////&#10;////////////////////////////////////////////////////enp6/wAAAP8AAAD/AAAA/wAA&#10;AP+1tb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RkZP8AAAD/AAAA/wAAAP8BAQH/urq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2tr/wAAAP8AAAD/AAAA/2tra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hYW/wAAAP8AAAD/AAAA/8DAw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YmJj/AAAA/wAAAP8A&#10;AAD/AAAA/5mZmf///////////////////////////////////////////////////////////97e&#10;3v8ICAj/AAAA/wAAAP8AAAD/SUl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xUVFf8A&#10;AAD/AAAA/wAAAP8lJSX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ra2v/AAAA/wAAAP8AAAD/a2t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WFhb/AAAA&#10;/wAAAP8AAAD/wMD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+/v/xUVFf8AAAD/AAAA/wAAAP8wMDD//f39////////////////////////////////////&#10;////////////////////////U1NT/wAAAP8AAAD/AAAA/wUFBf/X19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n5+f/wAAAP8AAAD/AAAA/wAAAP9/f3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tra/8AAAD/AAAA/wAA&#10;AP9ra2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YWFv8AAAD/AAAA/wAAAP/AwM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xcXH/AAAA/wAAAP8AAAD/AQEB/8DAwP//////////////&#10;/////////////////////////////////////////////76+vv8BAQH/AAAA/wAAAP8AAAD/cHB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Pj4+/wAAAP8AAAD/AAAA/wgI&#10;CP/a2t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2tr/wAAAP8AAAD/AAAA/2tra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hYW/wAAAP8AAAD/AAAA/8DAw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NjY/wYGBv8AAAD/AAAA/wAA&#10;AP9UVFT////////////////////////////////////////////////////////////8/Pz/Ly8v&#10;/wAAAP8AAAD/AAAA/xUVFf/v7+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1NT/BgYG/wAAAP8AAAD/AAAA/0V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a2v/AAAA/wAAAP8AAAD/a2t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WFhb/&#10;AAAA/wAAAP8AAAD/wMD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KSkr/AAAA/wAAAP8AAAD/CQkJ/9/f3///////////////////////////////////////////&#10;/////////////////5eXl/8AAAD/AAAA/wAAAP8AAAD/mJi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3d3f/AAAA/wAAAP8AAAD/AAAA/6amp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tra/8AAAD/AAAA&#10;/wAAAP9ra2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YWFv8AAAD/AAAA/wAAAP/AwM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ra2/wAAAP8AAAD/AAAA/wAAAP97e3v/////////////////////&#10;///////////////////////////////////////v7+//FRUV/wAAAP8AAAD/AAAA/y8vL/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19f8gICD/AAAA&#10;/wAAAP8AAAD/GRkZ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2tr/wAAAP8AAAD/AAAA/2tra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hYW/wAAAP8AAAD/AAAA/8DAw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oKCj/AAAA/wAAAP8AAAD/Gxsb&#10;//T09P///////////////////////////////////////////////////////////3BwcP8AAAD/&#10;AAAA/wAAAP8BAQH/vr6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v7+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Kysv8BAQH/AAAA/wAAAP8AAAD/bGx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a2v/AAAA/wAAAP8AAAD/a2t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W&#10;Fhb/AAAA/wAAAP8AAAD/wMD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kJCQ&#10;/wAAAP8AAAD/AAAA/wAAAP+ioqL/////////////////////////////////////////////////&#10;///////////X19f/BQUF/wAAAP8AAAD/AAAA/1NTU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BQUP8AAAD/AAAA/wAAAP8DAwP/&#10;y8v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tra/8AAAD/&#10;AAAA/wAAAP9ra2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YWFv8AAAD/AAAA/wAAAP/AwM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ZWVl/wMDA/8AAAD/ODg4//7+/v//////////////////////&#10;/////////////////////////////////////0lJSf8AAAD/AAAA/wAAAP8ICAj/3t7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7+/v/+/v7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i/wwMDP8AAAD/AAAA/wAAAP80NDT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8DAwP/AwMD/wMDA&#10;/8XFx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ra/8DAwP/AwMD/wMDA/9ra2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cXF/8DAwP/AwMD/wMDA//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z8/P/0BAQP/IyMj/&#10;//////////////////////////////////////////////////////////+1tbX/AAAA/wAAAP8A&#10;AAD/AAAA/3p6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+/////v///v7+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i4uL/wAAAP8AAAD/AAAA/wAAAP+Tk5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ycnJ/8AAAD/AAAA/wAAAP8aGhr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//+&#10;///+/v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LS0t/wAAAP8A&#10;AAD/AAAA/w8PD//m5u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Ojo7/AAAA/wAAAP8AAAD/AAAA/6Gho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xMT/AgIC/wAAAP8FBQX/dXV1//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xAQEP8AAAD/AAAA/wAA&#10;AP83Nzf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kZGT/PT09/9PT0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mZmb/AAAA/wAAAP8AAAD/AgIC/8fHx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NDQ/wMDA/8AAAD/AAAA/wAAAP9cXF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QED/AAAA/wAAAP8AAAD/DAwM&#10;/+Tk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v/+//7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1paWv8BAQH/AAAA/wAAAP+EhI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//v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TExP8zMzP/ICAg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//v/+//7//v/+///+/v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f39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+//7//v/+//7//v/+//7///7+///+/v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v///v7///7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/+//7//v/+///+/v/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l/8zHzP/MzMz/zMzM/8zMzP/H&#10;zNf/8///////////////////////////////////////////////////////////////////////&#10;////////////////////////6tzS/8fMzP/MzMz/zMzM/8zM0v/q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Pq/9LCsv+XiXr/XFBQ&#10;/y0tLf8AAAD/AAAA/wAAAP8ALS3/UFxn/4GRpf/C0uH/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Pq/9LCsv+XiXr/XFBQ/y0tLf8AAAD/AAAA/wAAAP8ALS3/UFxn/4GRpf/C&#10;0uH/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Pq/9LCsv+XiXr/XFBQ/y0t&#10;Lf8AAAD/AAAA/wAAAP8ALS3/UFxn/4GRpf/C0uH/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8+r/0sKy/5eJev9cUFD/LS0t/wAAAP8AAAD/AAAA/wAtLf9QXGf/gZGl/8LS4f/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+//7///7+///+&#10;/v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zJH/AAAA/wAAAP8AAAD/AAAA/wAAAP9npdf/////////////////////////////////////////&#10;////////////////////////////////////////////////8/+RLQD/AAAA/wAAAP8AAAD/AAAA&#10;/4nH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dK9&#10;/4lnUP8AAAD/AAAA/wAAAP8AAAD/AAAA/wAAAP8AAAD/AAAA/wAAAP8AAAD/AAAA/wAAAP8AAFD/&#10;iavH/+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dK9/4lnUP8AAAD/AAAA/wAAAP8AAAD/AAAA/wAAAP8A&#10;AAD/AAAA/wAAAP8AAAD/AAAA/wAAAP8AAFD/iavH/+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dK9/4ln&#10;UP8AAAD/AAAA/wAAAP8AAAD/AAAA/wAAAP8AAAD/AAAA/wAAAP8AAAD/AAAA/wAAAP8AAFD/iavH&#10;/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0r3/iWdQ/wAAAP8AAAD/AAAA/wAAAP8AAAD/AAAA/wAAAP8AAAD/&#10;AAAA/wAAAP8AAAD/AAAA/wAAUP+Jq8f/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AA/wAALf+35fv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tKy/3BAAP8AAAD/AAAA/wAAAP8AAAD/AAAA/wAAAP8AAAD/AAAA/wAAAP8AAAD/&#10;AAAA/wAAAP8AAAD/AAAA/wAAAP8AAAD/AABQ/6XH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tKy/3BAAP8AAAD/AAAA/wAAAP8A&#10;AAD/AAAA/wAAAP8AAAD/AAAA/wAAAP8AAAD/AAAA/wAAAP8AAAD/AAAA/wAAAP8AAAD/AABQ/6XH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tKy/3BAAP8AAAD/AAAA/wAAAP8AAAD/AAAA/wAAAP8AAAD/AAAA/wAAAP8AAAD/AAAA&#10;/wAAAP8AAAD/AAAA/wAAAP8AAAD/AABQ/6XH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0rL/cEAA/wAAAP8AAAD/AAAA/wAAAP8AAAD/&#10;AAAA/wAAAP8AAAD/AAAA/wAAAP8AAAD/AAAA/wAAAP8AAAD/AAAA/wAAAP8AAFD/pcf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v/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AD/AAAA/wBAkf/u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/72RXP8AAAD/AAAA/wAAAP8AAAD/AAAA/wAAAP8AAAD/&#10;AAAA/wAAAP8AAAD/AAAA/wAAAP8AAAD/AAAA/wAAAP8AAAD/AAAA/wAAAP8AAAD/AAAA/1yXwv/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/72RXP8A&#10;AAD/AAAA/wAAAP8AAAD/AAAA/wAAAP8AAAD/AAAA/wAAAP8AAAD/AAAA/wAAAP8AAAD/AAAA/wAA&#10;AP8AAAD/AAAA/wAAAP8AAAD/AAAA/1yXwv/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/72RXP8AAAD/AAAA/wAAAP8AAAD/AAAA/wAAAP8AAAD/AAAA&#10;/wAAAP8AAAD/AAAA/wAAAP8AAAD/AAAA/wAAAP8AAAD/AAAA/wAAAP8AAAD/AAAA/1yXwv/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/vZFc/wAAAP8AAAD/&#10;AAAA/wAAAP8AAAD/AAAA/wAAAP8AAAD/AAAA/wAAAP8AAAD/AAAA/wAAAP8AAAD/AAAA/wAAAP8A&#10;AAD/AAAA/wAAAP8AAAD/XJfC/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AP8AAAD/AAAA/2el1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+3ekD/AAAA/wAAAP8AAAD/&#10;AAAA/wAAAP8AAAD/AAAA/wAAAP8ALUD/Z3B6/4mRkf+RkZH/iYF6/1xALf8AAAD/AAAA/wAAAP8A&#10;AAD/AAAA/wAAAP8AAAD/AAAA/1yXx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+3ekD/AAAA/wAAAP8AAAD/AAAA/wAAAP8AAAD/AAAA/wAAAP8ALUD/Z3B6/4mR&#10;kf+RkZH/iYF6/1xALf8AAAD/AAAA/wAAAP8AAAD/AAAA/wAAAP8AAAD/AAAA/1yXx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+3ekD/AAAA/wAAAP8AAAD/AAAA&#10;/wAAAP8AAAD/AAAA/wAAAP8ALUD/Z3B6/4mRkf+RkZH/iYF6/1xALf8AAAD/AAAA/wAAAP8AAAD/&#10;AAAA/wAAAP8AAAD/AAAA/1yXx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/7d6QP8AAAD/AAAA/wAAAP8AAAD/AAAA/wAAAP8AAAD/AAAA/wAtQP9ncHr/iZGR/5GRkf+J&#10;gXr/XEAt/wAAAP8AAAD/AAAA/wAAAP8AAAD/AAAA/wAAAP8AAAD/XJf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v/+//7//v///v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AA/wAAAP8AAAD/AAAt&#10;/7Ll+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Jdc/wAAAP8AAAD/AAAA/wAAAP8AAAD/AAAA/wAAAP9niaX/0uHu////////////////////////&#10;//////////bu4f+3l3r/AAAA/wAAAP8AAAD/AAAA/wAAAP8AAAD/AAAA/4nC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Jdc/wAAAP8AAAD/AAAA/wAAAP8AAAD/AAAA/wAA&#10;AP9niaX/0uHu//////////////////////////////////bu4f+3l3r/AAAA/wAAAP8AAAD/AAAA&#10;/wAAAP8AAAD/AAAA/4nC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Jdc&#10;/wAAAP8AAAD/AAAA/wAAAP8AAAD/AAAA/wAAAP9niaX/0uHu////////////////////////////&#10;//////bu4f+3l3r/AAAA/wAAAP8AAAD/AAAA/wAAAP8AAAD/AAAA/4nC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l1z/AAAA/wAAAP8AAAD/AAAA/wAAAP8AAAD/AAAA/2eJpf/S&#10;4e7/////////////////////////////////9u7h/7eXev8AAAD/AAAA/wAAAP8AAAD/AAAA/wAA&#10;AP8AAAD/icL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7//v/+//7//v/+///+/v///v7/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AAAA/wAAAP8AAAD/AECR/+7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Ml/8AAAD/AAAA/wAAAP8AAAD/AAAA/wAAAP8tZ5f/1+77////////&#10;////////////////////////////////////////////////7tf/l2ct/wAAAP8AAAD/AAAA/wAA&#10;AP8AAAD/AABQ/8f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Ml/8AAAD/AAAA/wAA&#10;AP8AAAD/AAAA/wAAAP8tZ5f/1+77////////////////////////////////////////////////&#10;////////7tf/l2ct/wAAAP8AAAD/AAAA/wAAAP8AAAD/AABQ/8f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Ml/8AAAD/AAAA/wAAAP8AAAD/AAAA/wAAAP8tZ5f/1+77////////////&#10;////////////////////////////////////////////7tf/l2ct/wAAAP8AAAD/AAAA/wAAAP8A&#10;AAD/AABQ/8f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8yX/wAAAP8AAAD/AAAA/wAAAP8A&#10;AAD/AAAA/y1nl//X7vv////////////////////////////////////////////////////////u&#10;1/+XZy3/AAAA/wAAAP8AAAD/AAAA/wAAAP8AAFD/x+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v/+//7//v/+//7/&#10;//7+//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AP8AAAD/AAAA/wAAAP8AAAD/Z6XX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9f/cAAA/wAAAP8AAAD/AAAA/wAAAP8A&#10;AAD/XJfH////////////////////////////////////////////////////////////////////&#10;//////P/pWcA/wAAAP8AAAD/AAAA/wAAAP8AAAD/LYH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9f/cAAA/wAAAP8AAAD/AAAA/wAAAP8AAAD/XJfH////////////////////////////////&#10;//////////////////////////////////////////P/pWcA/wAAAP8AAAD/AAAA/wAAAP8AAAD/&#10;LYH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9f/cAAA/wAAAP8AAAD/AAAA/wAAAP8AAAD/&#10;XJfH////////////////////////////////////////////////////////////////////////&#10;//P/pWcA/wAAAP8AAAD/AAAA/wAAAP8AAAD/LYH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1/9w&#10;AAD/AAAA/wAAAP8AAAD/AAAA/wAAAP9cl8f/////////////////////////////////////////&#10;////////////////////////////////8/+lZwD/AAAA/wAAAP8AAAD/AAAA/wAAAP8tgc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+//7//v/+//7//v/+//7//v///v7///7+///+/v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AA/wAAAP8AAAD/&#10;AAAA/wAAAP8AAC3/suH7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eJQP8A&#10;AAD/AAAA/wAAAP8AAAD/AAAA/0CBvf//////////////////////////////////////////////&#10;////////////////////////////////////88z/UAAA/wAAAP8AAAD/AAAA/wAAAP8AAFD/x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eJQP8AAAD/AAAA/wAAAP8AAAD/AAAA/0CBvf//////////&#10;////////////////////////////////////////////////////////////////////////88z/&#10;UAAA/wAAAP8AAAD/AAAA/wAAAP8AAFD/x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eJQP8AAAD/&#10;AAAA/wAAAP8AAAD/AAAA/0CBvf//////////////////////////////////////////////////&#10;////////////////////////////////88z/UAAA/wAAAP8AAAD/AAAA/wAAAP8AAFD/x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4lA/wAAAP8AAAD/AAAA/wAAAP8AAAD/QIG9////////////////////&#10;///////////////////////////////////////////////////////////////zzP9QAAD/AAAA&#10;/wAAAP8AAAD/AAAA/wAAUP/H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v/+//7//v/+///+/v///v7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AD/AAAA/wAAAP8AAAD/AAAA/wAAAP8AQJH/6v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sL/QAAA/wAAAP8AAAD/AAAA/wAAAP8ALYn/5f//////////////////////&#10;///////////////////////////////////////////////////////////////////XpWf/AAAA&#10;/wAAAP8AAAD/AAAA/wAAAP9wsu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sL/QAAA/wAAAP8AAAD/AAAA&#10;/wAAAP8ALYn/5f//////////////////////////////////////////////////////////////&#10;///////////////////////////XpWf/AAAA/wAAAP8AAAD/AAAA/wAAAP9wsu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sL/QAAA/wAAAP8AAAD/AAAA/wAAAP8ALYn/5f//////////////////////////&#10;///////////////////////////////////////////////////////////////XpWf/AAAA/wAA&#10;AP8AAAD/AAAA/wAAAP9wsu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wv9AAAD/AAAA/wAAAP8AAAD/AAAA/wAt&#10;if/l////////////////////////////////////////////////////////////////////////&#10;/////////////////9elZ/8AAAD/AAAA/wAAAP8AAAD/AAAA/3Cy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+//7//v/+//7//v/+&#10;//7///7+///+/v///v7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2eet/+lZy3/AAAA/wAAAP8AAAD/AAAA/wAAAP9c&#10;ntL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yrcP8AAAD/AAAA/wAAAP8AAAD/AAAA/4nH&#10;7v//////////////////////////////////////////////////////////////////////////&#10;///////////////////20v9cAAD/AAAA/wAAAP8AAAD/AAAA/wBAnv/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yrcP8AAAD/AAAA/wAAAP8AAAD/AAAA/4nH7v//////////////////////////////////////&#10;///////////////////////////////////////////////////////20v9cAAD/AAAA/wAAAP8A&#10;AAD/AAAA/wBAnv/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yrcP8AAAD/AAAA/wAAAP8AAAD/AAAA/4nH7v//&#10;////////////////////////////////////////////////////////////////////////////&#10;///////////////20v9cAAD/AAAA/wAAAP8AAAD/AAAA/wBAnv/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Ktw/wAA&#10;AP8AAAD/AAAA/wAAAP8AAAD/icfu////////////////////////////////////////////////&#10;//////////////////////////////////////////////bS/1wAAP8AAAD/AAAA/wAAAP8AAAD/&#10;AECe/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//v/+//7//v///v7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UJfX///zwv9A&#10;AAD/AAAA/wAAAP8AAAD/AAAA/wAALf+y4fv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/nlAA/wAA&#10;AP8AAAD/AAAA/wAAAP8ALYH/5f//////////////////////////////////////////////////&#10;/////////////////////////////////////////////////8eJQP8AAAD/UFxw/5Gesv/H1+H/&#10;7vb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/nlAA/wAAAP8AAAD/AAAA/wAAAP8ALYH/5f//////////////&#10;////////////////////////////////////////////////////////////////////////////&#10;/////////8eJQP8AAAD/UFxw/5Gesv/H1+H/7vb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/nlAA/wAAAP8A&#10;AAD/AAAA/wAAAP8ALYH/5f//////////////////////////////////////////////////////&#10;/////////////////////////////////////////////8eJQP8AAAD/UFxw/5Gesv/H1+H/7vb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+eUAD/AAAA/wAAAP8AAAD/AAAA/wAtgf/l////////////////////////&#10;////////////////////////////////////////////////////////////////////////////&#10;x4lA/wAAAP9QXHD/kZ6y/8fX4f/u9v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+//7//v/+//7//v/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9Qkcz//////9yycP8AAAD/AAAA/wAAAP8AAAD/AAAA/wBAkf/q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x/9QAAD/AAAA/wAAAP8AAAD/AAAA/1CX0v//////////////////////////&#10;////////////////////////////////////////////////////////////////////////////&#10;//v2//b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x/9QAAD/AAAA/wAAAP8AAAD/&#10;AAAA/1CX0v//////////////////////////////////////////////////////////////////&#10;//////////////////////////////////////v2//b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x/9QAAD/AAAA/wAAAP8AAAD/AAAA/1CX0v//////////////////////////////&#10;//////////////////////////////////////////////////////////////////////////v2&#10;//b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H/1AAAP8AAAD/AAAA/wAAAP8AAAD/UJfS&#10;////////////////////////////////////////////////////////////////////////////&#10;////////////////////////////+/b/9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1CRzP/////////z/55cAP8AAAD/AAAA/wAA&#10;AP8AAAD/AAAA/1ye0v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seR/wAAAP8AAAD/AAAA/wAAAP8AAAD/ntL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seR/wAAAP8AAAD/AAAA/wAAAP8AAAD/ntL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seR/wAAAP8AAAD/AAAA/wAAAP8AAAD/ntL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x5H/AAAA&#10;/wAAAP8AAAD/AAAA/wAAAP+e0v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v/+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UJHM////&#10;/////////+rC/0AAAP8AAAD/AAAA/wAAAP8AAAD/AAAt/7Lh+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l1D/AAAA&#10;/wAAAP8AAAD/AAAA/wAAUP/M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l1D/AAAA/wAAAP8AAAD/AAAA/wAAUP/M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l1D/AAAA/wAA&#10;AP8AAAD/AAAA/wAAUP/M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yXUP8AAAD/AAAA/wAAAP8AAAD/AABQ/8z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7//v/+//7//v/+//7//v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9Qkcz/////////////////4bJw/wAAAP8AAAD/AAAA/wAAAP8AAAD/AECR&#10;/+r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KXXP8AAAD/AAAA/wAAAP8AAAD/AECR/+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KXXP8AAAD/AAAA/wAAAP8A&#10;AAD/AECR/+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KXXP8AAAD/AAAA/wAAAP8AAAD/AECR/+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pdc/wAAAP8AAAD/AAAA/wAAAP8AQJH/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/7//v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1CRzP////////////////////P/nlwA&#10;/wAAAP8AAAD/AAAA/wAAAP8AAAD/XJ7S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pdc/wAAAP8AAAD/AAAA/wAAAP8AQJf/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pdc/wAAAP8AAAD/AAAA/wAAAP8AQJf/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pdc/wAAAP8AAAD/AAAA/wAAAP8AQJf/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l1z/&#10;AAAA/wAAAP8AAAD/AAAA/wBAl//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v/+//7//v/+//7//v/+//7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UJHM&#10;////////////////////////6sL/QAAA/wAAAP8AAAD/AAAA/wAAAP8AAC3/q+H7////////////&#10;///////////////////z/55QAP8AAAD/AAAA/wAAAP8AAAD/kczu////////////////////////&#10;//////////////////////////////////////////////////////////////+pqan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6mpqf//////////////////////////////////////////////////////&#10;///////////////////z/55cAP8AAAD/AAAA/wAAAP8AAAD/QIn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v/+//7//v/+//7//v/+//7//v/+//7/&#10;/v/+//7//v/+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9Qkcz////////////////////////////hsnD/AAAA/wAAAP8AAAD/&#10;AAAA/wAAAP8ALYn/6v////////////////////////////P/nlAA/wAAAP8AAAD/AAAA/wAAAP+R&#10;zO7/////////////////////////////////////////////////////////////////////////&#10;/////////////2tra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2tr////////////////////////////&#10;//////////////////////////////////////////////P/l1AA/wAAAP8AAAD/AAAA/wAAAP9Q&#10;kc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+//7//v/+//7//v/+//7//v/+//7//v/+//7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1CRzP//////////////////////&#10;////////8/+lXAD/AAAA/wAAAP8AAAD/AAAA/wAAAP9cl9L/////////////////////////8/+e&#10;UAD/AAAA/wAAAP8AAAD/AAAA/5HM7v//////////////////////////////////////////////&#10;////////////////////////////////////////a2tr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ra2v/&#10;////////////////////////////////////////////////////////////////////////8/+X&#10;UAD/AAAA/wAAAP8AAAD/AAAA/1CR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//v/+//7//v/+//7//v/+//7//v/+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UJHM///////////////////////////////////uwv9AAAD/AAAA/wAAAP8AAAD/AAAA/wAALf+r&#10;4fv////////////////////z/55QAP8AAAD/AAAA/wAAAP8AAAD/kczu////////////////////&#10;//////////////////////////////////////////////////////////////////9ra2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2tra///////////////////////////////////////////////////&#10;/////////////////////////8yXUP8AAAD/AAAA/wAAAP8AAAD/AFCX/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+//7//v/+//7//v/+&#10;//7//v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9Qkcz//////////////////////////////////////+Gyev8A&#10;AAD/AAAA/wAAAP8AAAD/AAAA/wAtif/l//////////////////P/nlAA/wAAAP8AAAD/AAAA/wAA&#10;AP+RzO7/////////////////////////////////////////////////////////////////////&#10;/////////////////6mpqf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+//7//v/+//7//v/+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1CRzP//////////////////&#10;///////////////////////z/6VcAP8AAAD/AAAA/wAAAP8AAAD/AAAA/1CXzP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JFQ/wAAAP8AAAD/AAAA/wAA&#10;AP8AAHr/4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JFQ/wAAAP8AAAD/AAAA/wAAAP8AAHr/4f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JFQ/wAAAP8AAAD/AAAA/wAAAP8A&#10;AHr/4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kVD/AAAA/wAAAP8AAAD/AAAA/wAAev/h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+//7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UJHM/////////////////////////////////////////////+7C/0AAAP8AAAD/AAAA/wAA&#10;AP8AAAD/AAAA/6vc9v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won/AAAA/wAAAP8AAAD/AAAA/wAAQP+96v//////////////////////////////////////&#10;//////////////////////////////////////////////////////////////////////////v/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won/AAAA/wAAAP8AAAD/AAAA/wAAQP+96v//&#10;////////////////////////////////////////////////////////////////////////////&#10;//////////////////////////////////v/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won/AAAA/wAAAP8AAAD/AAAA/wAAQP+96v//////////////////////////////////////////&#10;//////////////////////////////////////////////////////////////////////v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Cif8AAAD/AAAA/wAAAP8AAAD/AABA/73q////////////&#10;////////////////////////////////////////////////////////////////////////////&#10;////////////////////////+//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9Qkcz/////////////////////////////////////////&#10;////////4bJ6/wAAAP8AAAD/AAAA/wAAAP8AAAD/AC2J/+X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x/9AAAD/AAAA/wAAAP8AAAD/AAAA/4G96v//////////&#10;////////////////////////////////////////////////////////////////////////////&#10;//////////////////vX/2cAAP8ALVD/cImX/7fC0v/l7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x/9AAAD/&#10;AAAA/wAAAP8AAAD/AAAA/4G96v//////////////////////////////////////////////////&#10;//////////////////////////////////////////////////////vX/2cAAP8ALVD/cImX/7fC&#10;0v/l7v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x/9AAAD/AAAA/wAAAP8AAAD/AAAA/4G96v//////////////&#10;////////////////////////////////////////////////////////////////////////////&#10;//////////////vX/2cAAP8ALVD/cImX/7fC0v/l7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H/0AAAP8AAAD/AAAA&#10;/wAAAP8AAAD/gb3q////////////////////////////////////////////////////////////&#10;////////////////////////////////////////////+9f/ZwAA/wAtUP9wiZf/t8LS/+Xu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+/v////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1CRzP//////////////&#10;//////////////////////////////////////P/pVwA/wAAAP8AAAD/AAAA/wAAAP8AAAD/UJfS&#10;////9v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/5FAAP8AAAD/AAAA&#10;/wAAAP8AAAD/LXC3////////////////////////////////////////////////////////////&#10;///////////////////////////////////////////20p7/AA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/5FAAP8AAAD/AAAA/wAAAP8AAAD/LXC3////////////////////////&#10;////////////////////////////////////////////////////////////////////////////&#10;///20p7/AA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/5FAAP8AAAD/AAAA/wAA&#10;AP8AAAD/LXC3////////////////////////////////////////////////////////////////&#10;///////////////////////////////////////20p7/AA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/kUAA/wAAAP8AAAD/AAAA/wAAAP8tcLf/////////////////////////////////&#10;//////////////////////////////////////////////////////////////////////bSnv8A&#10;A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////7////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UJHM////////////////////////////////////////////////////////7sL/UAAA&#10;/wAAAP8AAAD/AAAA/wAAAP8AAC3/suHq/6tc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JFQ/wAAAP8AAAD/AAAA/wAAAP8AAFD/wu7/////////////////////////////&#10;/////////////////////////////////////////////////////////////////////8KJQP8A&#10;AAD/AAAA/wAAAP8AAAD/AABA/73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JFQ/wAAAP8AAAD/AAAA/wAAAP8A&#10;AFD/wu7/////////////////////////////////////////////////////////////////////&#10;/////////////////////////////8KJQP8AAAD/AAAA/wAAAP8AAAD/AABA/73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JFQ/wAAAP8AAAD/AAAA/wAAAP8AAFD/wu7/////////////////////////////////&#10;/////////////////////////////////////////////////////////////////8KJQP8AAAD/&#10;AAAA/wAAAP8AAAD/AABA/73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kVD/AAAA/wAAAP8AAAD/AAAA/wAAUP/C7v//&#10;////////////////////////////////////////////////////////////////////////////&#10;////////////////////wolA/wAAAP8AAAD/AAAA/wAAAP8AAED/ve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+/v///v7/&#10;/////v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9Qkcz/////////////////////////////////////&#10;///////////////////////ht3r/AAAA/wAAAP8AAAD/AAAA/wAAAP8AQGf/Z1At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3KX/AAAA/wAAAP8AAAD/AAAA/wAAAP9AicL/&#10;////////////////////////////////////////////////////////////////////////////&#10;////////////////88f/UAAA/wAAAP8AAAD/AAAA/wAAAP8AUJ7/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3KX/AAAA/wAAAP8AAAD/AAAA/wAAAP9AicL/////////////////////////////////////////&#10;////////////////////////////////////////////////////88f/UAAA/wAAAP8AAAD/AAAA&#10;/wAAAP8AUJ7/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3KX/AAAA/wAAAP8AAAD/AAAA/wAAAP9AicL/////&#10;////////////////////////////////////////////////////////////////////////////&#10;////////////88f/UAAA/wAAAP8AAAD/AAAA/wAAAP8AUJ7/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cpf8AAAD/&#10;AAAA/wAAAP8AAAD/AAAA/0CJwv//////////////////////////////////////////////////&#10;///////////////////////////////////////////zx/9QAAD/AAAA/wAAAP8AAAD/AAAA/wBQ&#10;nv/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+/v////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1CRzP//////////&#10;////////////////////////////////////////////////////8/+lXAD/AAAA/wAAAP8AAAD/&#10;AAAA/y0AAP8AAAD/AC0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v+XUAD/&#10;AAAA/wAAAP8AAAD/AAAA/wAAAP+r3Pv/////////////////////////////////////////////&#10;///////////////////////////////////////7/7d6Lf8AAAD/AAAA/wAAAP8AAAD/AAAA/3Cy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v+XUAD/AAAA/wAAAP8AAAD/AAAA/wAAAP+r3Pv/////////&#10;///////////////////////////////////////////////////////////////////////////7&#10;/7d6Lf8AAAD/AAAA/wAAAP8AAAD/AAAA/3Cy4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v+XUAD/AAAA&#10;/wAAAP8AAAD/AAAA/wAAAP+r3Pv/////////////////////////////////////////////////&#10;///////////////////////////////////7/7d6Lf8AAAD/AAAA/wAAAP8AAAD/AAAA/3Cy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/5dQAP8AAAD/AAAA/wAAAP8AAAD/AAAA/6vc+///////////////////&#10;//////////////////////////////////////////////////////////////////v/t3ot/wAA&#10;AP8AAAD/AAAA/wAAAP8AAAD/cLL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7+//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UJHM////////////////////////////////////////////////////////////&#10;///////uwv9QAAD/AAAA/wAAAP8AAAD/AAAA/wAA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AA/wAtgf/h////////////////&#10;///////////////////////////////////////////////////////////////lvYH/AAAA/wAA&#10;AP8AAAD/AAAA/wAAAP8AAGf/0v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AA/wAtgf/h////////////////////////////////////////////////////////&#10;///////////////////////lvYH/AAAA/wAAAP8AAAD/AAAA/wAAAP8AAGf/0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AA/wAtgf/h////////////////////&#10;///////////////////////////////////////////////////////////lvYH/AAAA/wAAAP8A&#10;AAD/AAAA/wAAAP8AAGf/0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AD/AC2B/+H/////////////////////////////////////////////////////////////////&#10;/////////////+W9gf8AAAD/AAAA/wAAAP8AAAD/AAAA/wAAZ//S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//+/v//&#10;/v7/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9Qkcz/////////////////////////////////&#10;/////////////////////////////////////+G3ev8AAAD/AAAA/wAAAP8AAAD/AA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/6tnAP8AAAD/AAAA/wAAAP8A&#10;AAD/AAAA/wBQkf/h+///////////////////////////////////////////////////////////&#10;////////4b2R/wAAAP8AAAD/AAAA/wAAAP8AAAD/AAAA/2er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/6tnAP8AAAD/AAAA/wAAAP8AAAD/AAAA/wBQkf/h+///////////////////////&#10;////////////////////////////////////////////4b2R/wAAAP8AAAD/AAAA/wAAAP8AAAD/&#10;AAAA/2er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/6tnAP8AAAD/AAAA/wAAAP8AAAD/&#10;AAAA/wBQkf/h+///////////////////////////////////////////////////////////////&#10;////4b2R/wAAAP8AAAD/AAAA/wAAAP8AAAD/AAAA/2er3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/q2cA/wAAAP8AAAD/AAAA/wAAAP8AAAD/AFCR/+H7////////////////////////////////&#10;///////////////////////////////////hvZH/AAAA/wAAAP8AAAD/AAAA/wAAAP8AAAD/Z6v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1CRzP//////&#10;///////////////////////////////////////////////////////////////////2/6VnAP8A&#10;AAD/AAAA/wAAAP8AA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C/0AAAP8AAAD/AAAA/wAAAP8AAAD/AAAA/wAAQP+Rssf/8///////////////////////&#10;//////////////////////////Pc/6V6UP8AAAD/AAAA/wAAAP8AAAD/AAAA/wAAAP8AUJf/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C/0AAAP8AAAD/AAAA/wAAAP8AAAD/AAAA&#10;/wAAQP+Rssf/8/////////////////////////////////////////////////Pc/6V6UP8AAAD/&#10;AAAA/wAAAP8AAAD/AAAA/wAAAP8AUJf/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C/0AAAP8AAAD/AAAA/wAAAP8AAAD/AAAA/wAAQP+Rssf/8///////////////////////////&#10;//////////////////////Pc/6V6UP8AAAD/AAAA/wAAAP8AAAD/AAAA/wAAAP8AUJf/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sL/QAAA/wAAAP8AAAD/AAAA/wAAAP8AAAD/AABA/5Gy&#10;x//z////////////////////////////////////////////////89z/pXpQ/wAAAP8AAAD/AAAA&#10;/wAAAP8AAAD/AAAA/wBQl//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UJHM////////////////////////////////////////////////////////&#10;/////////////////////+7H/1AAAP8AAAD/AAAA/wAA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b2B/wAAAP8AAAD/AAAA/wAAAP8AAAD/AAAA/wAA&#10;AP8AAED/epGl/8fX4f/u8/b/+/v/////+//28+7/4dLC/56BZ/8AAAD/AAAA/wAAAP8AAAD/AAAA&#10;/wAAAP8AAAD/AABQ/8f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b2B&#10;/wAAAP8AAAD/AAAA/wAAAP8AAAD/AAAA/wAAAP8AAED/epGl/8fX4f/u8/b/+/v/////+//28+7/&#10;4dLC/56BZ/8AAAD/AAAA/wAAAP8AAAD/AAAA/wAAAP8AAAD/AABQ/8f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b2B/wAAAP8AAAD/AAAA/wAAAP8AAAD/AAAA/wAAAP8A&#10;AED/epGl/8fX4f/u8/b/+/v/////+//28+7/4dLC/56BZ/8AAAD/AAAA/wAAAP8AAAD/AAAA/wAA&#10;AP8AAAD/AABQ/8f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vYH/AAAA/wAA&#10;AP8AAAD/AAAA/wAAAP8AAAD/AAAA/wAAQP96kaX/x9fh/+7z9v/7+//////7//bz7v/h0sL/noFn&#10;/wAAAP8AAAD/AAAA/wAAAP8AAAD/AAAA/wAAAP8AAFD/x+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9Qkcz/////////////////////////////&#10;////////////////////////////////////////////////////5bd6/wAAAP8AAAD/AA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5dc/wAA&#10;AP8AAAD/AAAA/wAAAP8AAAD/AAAA/wAAAP8AAAD/AAAA/wAAAP8AAAD/AAAA/wAAAP8AAAD/AAAA&#10;/wAAAP8AAAD/AAAA/wAAAP8AAAD/AAAA/wAALf+y3P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5dc/wAAAP8AAAD/AAAA/wAAAP8AAAD/AAAA/wAAAP8AAAD/&#10;AAAA/wAAAP8AAAD/AAAA/wAAAP8AAAD/AAAA/wAAAP8AAAD/AAAA/wAAAP8AAAD/AAAA/wAALf+y&#10;3P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5dc/wAAAP8A&#10;AAD/AAAA/wAAAP8AAAD/AAAA/wAAAP8AAAD/AAAA/wAAAP8AAAD/AAAA/wAAAP8AAAD/AAAA/wAA&#10;AP8AAAD/AAAA/wAAAP8AAAD/AAAA/wAALf+y3P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l1z/AAAA/wAAAP8AAAD/AAAA/wAAAP8AAAD/AAAA/wAAAP8AAAD/AAAA&#10;/wAAAP8AAAD/AAAA/wAAAP8AAAD/AAAA/wAAAP8AAAD/AAAA/wAAAP8AAAD/AAAt/7Lc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1CRzP//&#10;////////////////////////////////////////////////////////////////////////////&#10;//////b/pWcA/wAAAP8AA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KV6/wAAAP8AAAD/AAAA/wAAAP8AAAD/AAAA/wAAAP8AAAD/AAAA&#10;/wAAAP8AAAD/AAAA/wAAAP8AAAD/AAAA/wAAAP8AAAD/AAAA/wAAAP8ALXD/wuX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zKV6/wAAAP8AAAD/&#10;AAAA/wAAAP8AAAD/AAAA/wAAAP8AAAD/AAAA/wAAAP8AAAD/AAAA/wAAAP8AAAD/AAAA/wAAAP8A&#10;AAD/AAAA/wAAAP8ALXD/wuX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KV6/wAAAP8AAAD/AAAA/wAAAP8AAAD/AAAA/wAAAP8AAAD/AAAA/wAA&#10;AP8AAAD/AAAA/wAAAP8AAAD/AAAA/wAAAP8AAAD/AAAA/wAAAP8ALXD/wuX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pXr/AAAA/wAAAP8AAAD/AAAA&#10;/wAAAP8AAAD/AAAA/wAAAP8AAAD/AAAA/wAAAP8AAAD/AAAA/wAAAP8AAAD/AAAA/wAAAP8AAAD/&#10;AAAA/wAtcP/C5f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v7///7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UJHM////////////////////////////////////////////////////&#10;////////////////////////////////////7sf/UAAA/wAA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rS/556UP8AAAD/AAAA&#10;/wAAAP8AAAD/AAAA/wAAAP8AAAD/AAAA/wAAAP8AAAD/AAAA/wAAAP8AAAD/AAAA/wAAAP8AAAD/&#10;gaXC/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+rS/556UP8AAAD/AAAA/wAAAP8AAAD/AAAA/wAAAP8AAAD/AAAA/wAAAP8A&#10;AAD/AAAA/wAAAP8AAAD/AAAA/wAAAP8AAAD/gaXC/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+rS/556UP8AAAD/AAAA/wAA&#10;AP8AAAD/AAAA/wAAAP8AAAD/AAAA/wAAAP8AAAD/AAAA/wAAAP8AAAD/AAAA/wAAAP8AAAD/gaXC&#10;/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6tL/nnpQ/wAAAP8AAAD/AAAA/wAAAP8AAAD/AAAA/wAAAP8AAAD/AAAA/wAAAP8AAAD/&#10;AAAA/wAAAP8AAAD/AAAA/wAAAP+BpcL/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v7///7+///+/v///v7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e/wAAAP8AAAD/AAAA/wAAAP9cntL/////////////////////////&#10;///////////////////////////////////////////////////////////////////lt4H/AAAA&#10;/wAAAP8AAAD/AAAA/wAAAP+e1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q3P+ynoH/UC0A/wAAAP8AAAD/AAAA/wAAAP8AAAD/AAAA/wAAAP8AAAD/&#10;AAAA/wAAAP8ALVD/iaW9/+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q3P+ynoH/UC0A/wAAAP8A&#10;AAD/AAAA/wAAAP8AAAD/AAAA/wAAAP8AAAD/AAAA/wAAAP8ALVD/iaW9/+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q3P+ynoH/UC0A/wAAAP8AAAD/AAAA/wAAAP8AAAD/AAAA/wAAAP8AAAD/AAAA&#10;/wAAAP8ALVD/iaW9/+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urc/7Kegf9QLQD/AAAA/wAAAP8AAAD/&#10;AAAA/wAAAP8AAAD/AAAA/wAAAP8AAAD/AAAA/wAtUP+Jpb3/5f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+/v///v7///7+///+/v///v7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+rh/9LHvf+ypZ7/&#10;l5GR/5GRl/+Xl5f/kZGX/5eepf+3wsf/3OX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+rh/9LHvf+ypZ7/l5GR/5GRl/+Xl5f/kZGX/5eepf+3wsf/3OX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+rh/9LHvf+ypZ7/l5GR&#10;/5GRl/+Xl5f/kZGX/5eepf+3wsf/3OX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6uH/0se9/7Klnv+XkZH/kZGX/5eXl/+RkZf/l56l/7fCx//c5e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/+/v///v7///7+///+/v///v7/&#10;//7+///+/v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+///+/v///v7///7+///+/v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v7///7+///+/v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v7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8XFxf/OTk5&#10;/8HBw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5GRkf8RERH/aW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ICA/wAAAP8AAAD/AQEB/01NTf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7Ozv8qKir/AAAA/wAAAP8EBAT/0tL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//+/v/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8NDQ3/AAAA/wAAAP8AAAD/U1N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wsLC/8AAAD/AAAA/wAAAP9CQk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v7///7+//7+///+/v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bGxs/wAAAP8AAAD/&#10;AAAA/wQEBP/Y2N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YGB/wAAAP8AAAD/AAAA/wAAAP+urq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v7//v7/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GBgb/AAAA/wAAAP8AAAD/Zm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9vb/Hh4e/wAAAP8AAAD/AAAA/yIiIv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///7+///+&#10;/v/+/v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VlZ/wAAAP8AAAD/AAAA/wsLC//l5e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oqKj/AAAA/wAAAP8A&#10;AAD/AAAA/4eHh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//v7///7+//7+//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3Nzf8CAgL/AAAA/wAAAP8A&#10;AAD/en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9PT3/AAAA/wAAAP8AAAD/DQ0N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7//v7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UVF/wAAAP8AAAD/AAAA/xMTE/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3Nzf8DAwP/AAAA/wAAAP8AAAD/YGB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+/v/+/v//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u7u/8AAAD/AAAA/wAAAP8AAAD/jY2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/AwMD/wMDA/8DAwP/Fxc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NDQ/8DAwP/AwMD/wMDA/+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wMDA/8DAwP/AwMD/wMDA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Nj&#10;Y/8AAAD/AAAA/wAAAP8CAgL/ysr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/7+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MzMz/wAAAP8AAAD/AAAA/x8f&#10;H/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AQED/AAAA/wAAAP8AAAD/lZW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w8PD/8AAAD/AAAA/wAAAP85OTn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en&#10;p/8AAAD/AAAA/wAAAP8AAAD/oaG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QP8AAAD/AAAA/wAAAP+VlZ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i4uL/wAAAP8AAAD/AAAA&#10;/wAAAP+kpK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IyMj/wAAAP8AAAD/AAAA/y4uLv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EBA/wAAAP8AAAD/AAAA&#10;/5WVl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JSUl/wAAAP8AAAD/AAAA/xwcHP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OTk/8AAAD/AAAA/wAAAP8AAAD/tLS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AAAA/wAAAP8AAAD/lZW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rL/AAAA/wAAAP8AAAD/AAAA/319f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FxcX&#10;/wAAAP8AAAD/AAAA/z8/P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BAQP8AAAD/AAAA/wAAAP+VlZ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GRkb/&#10;AAAA/wAAAP8AAAD/CQkJ/+Dg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+//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CAgP8AAAD/AAAA/wAAAP8BAQH/x8f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EBA/wAAAP8AAAD/&#10;AAAA/5WVl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XV1f8FBQX/AAAA/wAAAP8AAAD/VlZ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v////7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DQ0N/wAAAP8AAAD/AAAA/1JSU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AQED/AAAA/wAAAP8AAAD/lZW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1tbf8AAAD/AAAA/wAAAP8B&#10;AQH/wcH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xsbP8AAAD/&#10;AAAA/wAAAP8EBAT/2N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BAQP8AAAD/AAAA/wAAAP+VlZ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3t/xMTE/8AAAD/AAAA/wAAAP8xMTH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z/BgYG/wAAAP8AAAD/AAAA/2ZmZ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EBA/wAAAP8A&#10;AAD/AAAA/5WVl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JSU/wAAAP8AAAD/AAAA/wAAAP+bm5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lZWf8AAAD/AAAA/wAAAP8KCgr/5e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QED/AAAA/wAAAP8AAAD/lZW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6v8AAAD/AAAA/wAAAP8AAAD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LCws/wAA&#10;AP8AAAD/AAAA/xcXF/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Nzc3/AgIC/wAAAP8A&#10;AAD/AAAA/3l5e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BAQP8AAAD/AAAA/wAAAP+VlZ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wAAAP8AAAD/AAAA/wAAAP/q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7u7v/AQEB/wAAAP8AAAD/AAAA/3Nzc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VFRf8AAAD/AAAA/wAAAP8TExP/8P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EBA/wAA&#10;AP8AAAD/AAAA/5WVl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AAA/wAAAP8AAAD/AAAA/+rq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QUFD/AAAA/wAAAP8AAAD/BgYG&#10;/9ra2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v7///7+/////v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7u7v/AAAA/wAAAP8AAAD/AAAA/42Nj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AQED/AAAA/wAAAP8AAAD/lZW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AAAD/AAAA/wAAAP8AAAD/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P8HBwf/AAAA/wAAAP8AAAD/TEx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zMzM/8AAAD/AAAA/wAA&#10;AP8fHx/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BAQP8AAAD/AAAA/wAAAP+VlZ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/wAAAP8AAAD/AAAA/wAAAP/q6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d3d/8AAAD/AAAA/wAAAP8BAQH/uLi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7+///+/v////7/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np6f/AAAA/wAAAP8AAAD/AAAA/6Cgo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EBA&#10;/wAAAP8AAAD/AAAA/5WVl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ur/AAAA/wAAAP8AAAD/AAAA/+rq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xgYGP8AAAD/&#10;AAAA/wAAAP8qKir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7+/////v//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yMjI/8AAAD/AAAA/wAAAP8tLS3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AQED/AAAA/wAAAP8AAAD/lZW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6v8AAAD/AAAA/wAAAP8A&#10;AAD/6ur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np6e/wAAAP8AAAD/AAAA/wAAAP+RkZ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v7///7+///+/v//&#10;/v7///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Tk5P/AAAA/wAAAP8AAAD/AAAA&#10;/7S0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BAQP8AAAD/AAAA/wAAAP+VlZ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urq/wAAAP8AAAD/AAAA/wAAAP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NDQ0/wAAAP8AAAD/AAAA/xISEv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v7///7+///+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xcXF/8AAAD/AAAA/wAAAP8+Pj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EBA/wAAAP8AAAD/AAAA/5WVl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ur/AAAA/wAAAP8AAAD/AAAA/+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xcX/AQEB/wAAAP8AAAD/AAAA/2pqa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v7///7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AgID/AAAA/wAAAP8AAAD/AQEB/8fHx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AQED/AAAA/wAAAP8AAAD/lZW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6v8AAAD/AAAA/wAA&#10;AP8AAAD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ZWVn/AAAA/wAAAP8AAAD/BAQE/9LS0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+&#10;/v///v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w0NDf8AAAD/AAAA/wAAAP9SUl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BAQP8AAAD/AAAA/wAAAP+V&#10;lZ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urq/wAAAP8AAAD/AAAA/wAAAP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8LCwv/AAAA/wAA&#10;AP8AAAD/Q0N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bGz/&#10;AAAA/wAAAP8AAAD/BAQE/9fX1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EBA/wAAAP8AAAD/AAAA/5WVl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8AAAD/AAAA/+r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GBgf8AAAD/AAAA/wAAAP8AAAD/r6+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wYGBv8AAAD/AAAA/wAAAP9lZW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QED/AAAA/wAAAP8AAAD/lZW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6v8AAAD/AAAA&#10;/wAAAP8AAAD/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b2/x4eHv8AAAD/AAAA/wAAAP8jIyP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YWFj/AAAA/wAAAP8AAAD/CgoK/+Xl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BAQP8AAAD/AAAA/wAA&#10;AP+VlZ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q/wAAAP8AAAD/AAAA/wAAAP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Kio&#10;/wAAAP8AAAD/AAAA/wAAAP+Hh4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c3N/wICAv8A&#10;AAD/AAAA/wAAAP9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EBA/wAAAP8AAAD/AAAA/5WVl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AAA/wAAAP8AAAD/AAAA/+r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T09/wAAAP8AAAD/AAAA/w0NDf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RUX/AAAA/wAAAP8AAAD/ExMT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AQED/AAAA/wAAAP8AAAD/lZW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q6v8AAAD/&#10;AAAA/wAAAP8AAA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zc3/AwMD/wAAAP8AAAD/&#10;AAAA/2BgY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7u7/wAAAP8AAAD/AAAA/wAAAP+NjY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BAQP8AAAD/AAAA&#10;/wAAAP+VlZ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wAAAP8AAAD/AAAA/wAAAP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jY2P/AAAA/wAAAP8AAAD/AgIC/8rKy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8zMzP/AAAA/wAA&#10;AP8AAAD/Hx8f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EBA/wAAAP8AAAD/AAAA/5WVl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6ur/AAAA/wAAAP8AAAD/AAAA/+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8PDw//AAAA/wAAAP8AAAD/Ojo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6en/wAAAP8AAAD/AAAA/wAAAP+goK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AQED/AAAA/wAAAP8AAAD/lZW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q6v8A&#10;AAD/AAAA/wAAAP8AAAD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qKiv8A&#10;AAD/AAAA/wAAAP8AAAD/paW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8jIyP/AAAA/wAAAP8AAAD/LS0t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BAQP8AAAD/&#10;AAAA/wAAAP+VlZ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wAAA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yUlJf8AAAD/AAAA/wAAAP8dHR3/9fX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k5OT/wAAAP8AAAD/AAAA&#10;/wAAAP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EBA/wAAAP8AAAD/AAAA/5WVl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AAAA/wAAAP8AAAD/AAAA/+rq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Ky/wAAAP8AAAD/AAAA/wAA&#10;AP9+fn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8XFxf/AAAA/wAAAP8AAAD/Pj4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AQED/AAAA/wAAAP8AAAD/lZW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q&#10;6v8AAAD/AAAA/wAAAP8AAAD/6ur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kZG/wAAAP8AAAD/AAAA/woKCv/h4e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ICA/wAAAP8AAAD/AAAA/wEBAf/Hx8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BAQP8A&#10;AAD/AAAA/wAAAP+VlZ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wAAAP8AAAD/AAAA/wAAAP/q6u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1dX/BQUF/wAAAP8AAAD/AAAA/1dXV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8NDQ3/AAAA/wAAAP8AAAD/&#10;UVF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EBA/wAAAP8AAAD/AAAA/5WVl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6ur/AAAA/wAAAP8AAAD/AAAA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tbW3/AAAA&#10;/wAAAP8AAAD/AQEB/8LCw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bGxs/wAAAP8AAAD/AAAA/wQEBP/X19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AQED/AAAA/wAAAP8AAAD/lZW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q6v8AAAD/AAAA/wAAAP8AAAD/6u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8TExP/AAAA/wAAAP8AAAD/MjIy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3P8GBgb/AAAA/wAAAP8AAAD/ZWV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BA&#10;QP8AAAD/AAAA/wAAAP+VlZ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wAAAP8AAAD/AAAA/wAAAP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SUlP8AAAD/AAAA/wAAAP8AAAD/&#10;m5u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FhY/wAAAP8AAAD/AAAA/woKCv/l&#10;5e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EBA/wAAAP8AAAD/AAAA/5WVl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AAAA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ywsLP8AAAD/AAAA/wAAAP8XFxf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3Nzf8C&#10;AgL/AAAA/wAAAP8AAAD/eXl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QED/AAAA/wAAAP8AAAD/lZW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6v8AAAD/AAAA/wAAAP8AAAD/6ur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7u7/wEBAf8AAAD/AAAA/wAAAP90dH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UVF/wAAAP8AAAD/AAAA/xMTE/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BAQP8AAAD/AAAA/wAAAP+VlZ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urq/wAAAP8AAAD/AAAA/wAAAP/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FBQ/wAAAP8A&#10;AAD/AAAA/wcHB//a2t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q6uv8AAAD/AAAA/wAAAP8AAAD/jIy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EBA/wAAAP8AAAD/AAAA/5WVl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6ur/AAAA/wAAAP8A&#10;AAD/AAAA/+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3Nz/BwcH/wAAAP8AAAD/AAAA/01N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MzMz/wAA&#10;AP8AAAD/AAAA/x4eHv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AQED/AAAA/wAAAP8AAAD/&#10;lZW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v8AAAD/AAAA/wAAAP8AAAD/6u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3d3f/AAAA/wAAAP8AAAD/AQEB/7m5&#10;u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enp/8AAAD/AAAA/wAAAP8AAAD/oKC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BAQP8AAAD/AAAA/wAAAP+VlZ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wAAAP8AAAD/AAAA/wAAAP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8YGBj/AAAA/wAAAP8AAAD/Kioq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IyMj/wAAAP8AAAD/AAAA/y0tL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EBA/wAAAP8AAAD/AAAA/5WVl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AAAA/wAA&#10;AP8AAAD/AAAA/+rq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6env8AAAD/AAAA/wAAAP8AAAD/kpK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7/&#10;/v/+//7//v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OTk/8AAAD/AAAA&#10;/wAAAP8AAAD/s7O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AQED/AAAA/wAAAP8A&#10;AAD/lZW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8AAA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zQ0NP8AAAD/AAAA&#10;/wAAAP8SEhL/7O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+//7//v/+//7///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FxcX/wAAAP8AAAD/AAAA/z4+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BAQP8AAAD/AAAA/wAAAP+VlZ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AAAP8AAAD/AAAA/wAAAP/q6u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MTE/wEBAf8AAAD/AAAA/wAAAP9qam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v/+//7//v/+//7//v//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8AAAD/AAAA/wAAAP8BAQH/xsb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EBA/wAAAP8AAAD/AAAA/5WVl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ur/AAAA&#10;/wAAAP8AAAD/AAAA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VlZ/wAAAP8AAAD/AAAA/wQEBP/T09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/7//v/+///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DQ0N/wAAAP8AAAD/&#10;AAAA/1FRU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AQED/AAAA/wAA&#10;AP8AAAD/lZW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q6v8AAAD/AAAA/wAAAP8AAAD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CwsL/wAAAP8AAAD/AAAA/0NDQ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v/+//7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xsbP8AAAD/AAAA/wAAAP8EBAT/19f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BAQP8AAAD/AAAA/wAAAP+VlZ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urq/wAAAP8AAAD/AAAA/wAAAP/q6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BgYH/AAAA/wAAAP8AAAD/AAAA/6+vr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v/+//7//v/+//7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BgYG/wAAAP8AAAD/AAAA/2Vl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EBA/wAAAP8AAAD/AAAA/5WVl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AAAA/wAAAP8AAAD/AAAA/+rq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eHh7/AAAA/wAAAP8A&#10;AAD/IyMj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+fn/8FBQX/AAAA/wAAAP8K&#10;Cgr/5OT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AQED/AAAA&#10;/wAAAP8AAAD/lZW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q6v8AAAD/AAAA/wAAAP8AAAD/6u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ioqP8AAAD/AAAA/wAAAP8AAAD/iIi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+//7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ra2v9VVVX/AQEB/3h4e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BAQP8AAAD/AAAA/wAAAP+VlZ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wAAA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09Pf8AAAD/AAAA/wAAAP8ODg7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yMj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EBA/wAAAP8AAAD/AAAA/5WVl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8AAAD/AAAA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c3N/wMD&#10;A/8AAAD/AAAA/wAAAP9hYW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AQED/&#10;AAAA/wAAAP8AAAD/lZW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6v8AAAD/AAAA/wAAAP8AAAD/6u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2Nj/wAAAP8AAAD/AAAA/wICAv/Ly8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BAQP8AAAD/AAAA/wAAAP+VlZ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AAAP8AAAD/AAAA/wAA&#10;AP/q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o6Oj/Dw8P/wAAAP8AAAD/AAAA&#10;/zs7O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7/&#10;//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EBA/wAAAP8AAAD/AAAA/5WVl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6ur/AAAA/wAAAP8AAAD/AAAA/+rq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Kior/AAAA/wAAAP8AAAD/AAAA/6a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v////7/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A&#10;QED/AAAA/wAAAP8AAAD/lZW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AAAA/wAAAP8AAAD/6u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8lJSX/AAAA/wAAAP8AAAD/HR0d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BAQP8AAAD/AAAA/wAAAP+VlZ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wAAAP8AAAD/AAAA&#10;/wAAA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Kysv8AAAD/&#10;AAAA/wAAAP8AAAD/fn5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EBA/wAAAP8AAAD/AAAA/5WV&#10;l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AAAA/wAAAP8AAAD/AAAA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ZGRv8AAAD/AAAA/wAAAP8KCgr/4eH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AQED/AAAA/wAAAP8AAAD/lZW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q6v8AAAD/AAAA/wAAAP8AAAD/6ur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dXV/wUFBf8AAAD/AAAA/wAAAP9X&#10;V1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QP8AAAD/AAAA/wAAAP+VlZ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AAAP8AAAD/&#10;AAAA/wAAAP/q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W1t/wAAAP8AAAD/AAAA/wEBAf/Dw8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+//7//v//////////////////////////////////////////////////&#10;////////////////////////////////////////////////////////////////////////////&#10;///////////////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EBA/wAAAP8AAAD/AAAA&#10;/5WVl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6ur/AAAA/wAAAP8AAAD/AAAA/+r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ExMT/wAAAP8AAAD/AAAA/zIyM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7//v/+//7//v/+//7//v//////////////////&#10;////////////////////////////////////////////////////////////////////////////&#10;////////////////////////////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AAAA/wAAAP8AAAD/lZW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v8AAAD/AAAA/wAAAP8AAAD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UlJT/AAAA/wAA&#10;AP8AAAD/AAAA/5ycn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v/+//7//v/+&#10;//7//v/+////////////////////////////////////////////////////////////////////&#10;////////////////////////////////////////////////////////////////////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BAQP8AAAD/AAAA/wAAAP+VlZ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AAAP8A&#10;AAD/AAAA/wAAAP/q6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8sLCz/AAAA/wAAAP8AAAD/FxcX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+//7//v/+//7//v/+//7//v/+///////////////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EBA/wAAAP8AAAD/&#10;AAAA/5WVl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AAAA/wAAAP8AAAD/AAAA/+r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u7u/8BAQH/AAAA/wAAAP8AAAD/dXV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+//7//v/+//7//v/+//7//v/+//7/////////&#10;/////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AQED/AAAA/wAAAP8AAAD/lZW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6v8AAAD/AAAA/wAAAP8AAA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9PT/8AAAD/AAAA/wAAAP8HBwf/2tr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/7//v/+//7/&#10;/v/+//7//v/+//7//v//////////////////////////////////////////////////////////&#10;////////////////////////////////////////////////////////////////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BAQP8AAAD/AAAA/wAAAP+VlZ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wAA&#10;AP8AAAD/AAAA/wAAAP/q6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wcHB/8AAAD/AAAA/wAAAP9OTk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v/+//7//v/+//7//v/+//7/////////////////////////////////////&#10;////////////////////////////////////////////////////////////////////////////&#10;///////////////////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EBA/wAAAP8A&#10;AAD/AAAA/5WVl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ur/AAAA/wAAAP8AAAD/AAAA/+rq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3d3/wAAAP8AAAD/&#10;AAAA/wEBAf+5ub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+//7//v/+//7//v/+//7//v//////////&#10;////////////////////////////////////////////////////////////////////////////&#10;////////////////////////////////////////////////////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wsLD/lZWV/5WVlf+VlZX/09P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+VlZX/lZWV/5WVlf+VlZX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GBgY/wAAAP8AAAD/AAAA/ysrK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v/+&#10;//7//v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enp7/AAAA/wAAAP8AAAD/AAAA/5KS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v7///7+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80&#10;NDT/AAAA/wAAAP8AAAD/EhIS/+z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TExP8BAQH/AAAA/wAAAP8AAAD/a2t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/////////////////////////////////////////////////////&#10;////////////////////////////////////////////////////////////////////////////&#10;///////////////////////////////////////////////////z0pf/AAAA/wAAAP8AAAD/AAAA&#10;/wAAUP/H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lZWf8AAAD/AAAA/wAA&#10;AP8EBAT/09P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7+////////////////////////&#10;////////////////////////////////////////////////////////////////////////////&#10;////////////////////////////////////////////////////////////////////////////&#10;//PSl/8AAAD/AAAA/wAAAP8AAAD/AABc/9L7////////////////////////////////////////&#10;///////////////////////////////////////////////////7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AAAD/AAAA/wAA&#10;AP8WFh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wsLC/8AAAD/AAAA/wAAAP9ERE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A/wAAAP8AAAD/AAAA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ICA/wAAAP8AAAD/AAAA/wAAAP+wsL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wMD/AAAA/wAAAP8AAAD/FhY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Hh4e&#10;/wAAAP8AAAD/AAAA/yQkJP/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+/v///v7///7+////////////////////&#10;////////////////////////////////////////////////////////////////////////////&#10;////////////////////////////////////////////////////////////////////////////&#10;//////PSl/8AAAD/AAAA/wAAAP8AAAD/AAAA/wAAAP8AAAD/AAAA/wAAAP8AAAD/AAAA/wAAAP8A&#10;AAD/AAAA/wAAAP8AAAD/AAAA/wAAAP8AAAD/AAAA/wAAAP8AAAD/AAAA/wAA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8AAAD/AAAA&#10;/wAAAP8WFh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oqKj/AAAA/wAAAP8AAAD/AAAA/4mJi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AAAP8AAAD/AAAA/xYWF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8PDz/AAAA/wAAAP8AAAD/&#10;Dg4O/+f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AAAA/wAAAP8AAAD/FhY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3Nzf8DAwP/AAAA/wAAAP8AAAD/YWF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//////////////////////////////////&#10;////////////////////////////////////////////////////////////////////////////&#10;////////////////////////////////////////////////////////////////////////////&#10;//////////PSl/8AAAD/AAAA/wAAAP8AAAD/AABA/7fh8//28/P/8/Pz//Pz8//z8/P/8/Pz//Pz&#10;8//z8/P/8/Pz//Pz8//z8/P/8/Pz//Pz8//z8/P/8/Pz//Pz8//z8/P/+/bl/5FA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AAAD/&#10;AAAA/wAAAP8WFh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NjY/8AAAD/AAAA/wAAAP8CAgL/y8v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xYW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r/0szM/8zMzP/M&#10;zMz/zMzM/8zS4f/2////////////////////////////////////////////////////////////&#10;///////////////////////////////////l18z/zMzM/8zMzP/MzMz/zMzS/+r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r/0szM/8zMzP/MzMz/zMzM/8zS4f/2////////////////////////&#10;///////////////////////////////////////////////////////////////////////l18z/&#10;zMzM/8zMzP/MzMz/zMzS/+r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w4ODv8A&#10;AAD/AAAA/wAAAP87Oz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wMD/AAAA/wAAAP8AAAD/FhY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Mkf8AAAD/AAAA/wAAAP8AAAD/AABA/8fz////////////////////////////////&#10;///////////////////////////////////////////////////////////z/5EtAP8AAAD/AAAA&#10;/wAAAP8AAAD/icf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Mkf8AAAD/AAAA/wAAAP8AAAD/AABA&#10;/8fz////////////////////////////////////////////////////////////////////////&#10;///////////////////z/5EtAP8AAAD/AAAA/wAAAP8AAAD/icf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ioqK/wAAAP8AAAD/AAAA/wAAAP+mpq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A&#10;AAD/AAAA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JSUl/wAAAP8AAAD/AAAA/x0d&#10;Hf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MDA/wAAAP8AAAD/AAAA/xYWF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xsbH/AAAA/wAAAP8AAAD/AAAA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wMD/AAAA/wAAAP8AAAD/FhY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GRkb/AAAA/wAAAP8AAAD/CgoK/+Hh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DA&#10;wP8AAAD/AAAA/wAAAP8WFh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XV1f8FBQX/AAAA&#10;/wAAAP8AAAD/WFh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AAAP8AAAD/AAAA/xYW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1tbf8AAAD/AAAA/wAAAP8BAQH/w8P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AAAA/wAAAP8AAAD/FhY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t/xMTE/8AAAD/AAAA/wAAAP8zMzP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/7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DAwP8AAAD/AAAA/wAAAP8WFh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lJSU/wAAAP8AAAD/AAAA/wAAAP+dnZ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/+&#10;/v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MDA/wAAAP8AAAD/AAAA/xYW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LCws/wAAAP8AAAD/AAAA/xgYG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7+///+/v///v7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wMD/AAAA/wAAAP8AAAD/&#10;FhY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7u7v/AQEB/wAAAP8A&#10;AAD/AAAA/3V1d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v7///7+///+/v///v7/////&#10;////////////////////////////////////////////////////////////////////////////&#10;////////////////////////////////////////////////////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AAAD/AAAA/wAAAP8WFh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PT0//AAAA/wAAAP8AAAD/BwcH/9vb2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+/v///v7///7+///+/v//////////////////////////////////////////////////////&#10;////////////////////////////////////////////////////////////////////////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HBwf/AAAA/wAAAP8AAAD/Tk5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7+///+/v///v7///7+///+/v/////////////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AAAA/wAAAP8A&#10;AAD/FhY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Q/8f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BQ/8f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Z2&#10;dv8AAAD/AAAA/wAAAP8BAQH/urq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AAAD/AAAA/wAAAP8WFh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Fz/0vv/////////////////////////////////////////////////////////////////&#10;//////////////////////////v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Fz/0vv/////////////////////////////&#10;//////////////////////////////////////////////////////////////v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xgYGP8AAAD/AAAA/wAAAP8rKyv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MDA/wAAAP8AAAD/AAAA/xYWF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AP9QcIH/iYmJ/4mJif+JiYn/iYmJ/4mJif+JiYn/iYmJ&#10;/4mJif+JiYn/iYmJ/4mJif+JiYn/iYmJ/4mJif+JiYn/iYmJ/4mJev9AA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0pf/AAAA/wAAAP8AAAD/AAAA/wAAAP9QcIH/&#10;iYmJ/4mJif+JiYn/iYmJ/4mJif+JiYn/iYmJ/4mJif+JiYn/iYmJ/4mJif+JiYn/iYmJ/4mJif+J&#10;iYn/iYmJ/4mJev9AA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np6e/wAAAP8AAAD/AAAA&#10;/wAAAP+Tk5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7///7+///+/v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MD/AAAA/wAA&#10;AP8AAAD/FhY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AA/wAAAP8AAAD/AAAA&#10;/wAAAP8AAAD/AAAA/wAAAP8AAAD/AAAA/wAAAP8AAAD/AAAA/wAAAP8AAAD/AAAA/wAAAP8AAAD/&#10;AAAA/wAA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NDQ0/wAAAP8AAAD/AAAA/xMTE//t7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v7///7+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AwP8AAAD/AAAA/wAAAP8WFh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AAAA/wAAAP8AAAD/AAAA/wAAAP8AAAD/AAAA/wAAAP8AAAD/AAAA/wAAAP8AAAD/&#10;AAAA/wAAAP8AAAD/AAAA/wAAAP8AAAD/AA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AD/AAAA/wAAAP8AAAD/AAAA/wAAAP8A&#10;AAD/AAAA/wAAAP8AAAD/AAAA/wAAAP8AAAD/AAAA/wAAAP8AAAD/AAAA/wAAAP8AAAD/AA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ExMT/AQEB/wAAAP8AAAD/AAAA/2xsb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MDA/wAAAP8AAAD/AAAA/xYWF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AP8AAAD/AAAA/wAAAP8AAAD/AAAA/wAAAP8AAAD/&#10;AAAA/wAAAP8AAAD/AAAA/wAAAP8AAAD/AAAA/wAAAP8AAAD/AAAA/wAAAP8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0pf/AAAA/wAAAP8AAAD/AAAA/wAAAP8A&#10;AAD/AAAA/wAAAP8AAAD/AAAA/wAAAP8AAAD/AAAA/wAAAP8AAAD/AAAA/wAAAP8AAAD/AAAA/wAA&#10;AP8AAAD/AAAA/wAAAP8AA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ZWVn/&#10;AAAA/wAAAP8AAAD/BAQE/9TU1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AAAA&#10;/wAAAP8AAAD/FhY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AA/wAAAP8AAAD/&#10;AAAA/wAAAP8AAAD/AAAA/wAAAP8AAAD/AAAA/wAAAP8AAAD/AAAA/wAAAP8AAAD/AAAA/wAAAP8A&#10;AAD/AAAA/wAA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Sl/8A&#10;AAD/AAAA/wAAAP8AAAD/AAAA/wAAAP8AAAD/AAAA/wAAAP8AAAD/AAAA/wAAAP8AAAD/AAAA/wAA&#10;AP8AAAD/AAAA/wAAAP8AAAD/AAAA/wAAAP8AAAD/AAAA/wAA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8KCgr/AAAA/wAAAP8AAAD/RUV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AAAD/AAAA/wAAAP8WFh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ED/t+Hz//bz8//z8/P/8/Pz//Pz8//z8/P/8/Pz//Pz8//z8/P/8/Pz//Pz8//z&#10;8/P/8/Pz//Pz8//z8/P/8/Pz//Pz8//79uX/kU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9KX/wAAAP8AAAD/AAAA/wAAAP8AAED/t+Hz//bz8//z8/P/8/Pz//Pz&#10;8//z8/P/8/Pz//Pz8//z8/P/8/Pz//Pz8//z8/P/8/Pz//Pz8//z8/P/8/Pz//Pz8//79uX/kU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CAgP8AAAD/AAAA/wAAAP8A&#10;AAD/sLC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MDA/wAAAP8AAAD/AAAA/xYWF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x4eHv8AAAD/AAAA/wAAAP8kJCT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+/////v//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wMD/&#10;AAAA/wAAAP8AAAD/FhY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6en/wAAAP8AAAD/AAAA/wAAAP+JiY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7////+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DAwP8AAAD/AAAA/wAAAP8WF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Dw8/wAA&#10;AP8AAAD/AAAA/w4ODv/o6O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//v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MDA/wAAAP8AAAD/AAAA/xYW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zc3/AwMD/wAAAP8AAAD/AQEB/5OT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+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AAAA/wAAA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jY2P/AAAA/ywsLP+7u7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7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AAAD/AAAA/wAAAP8WF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jo6P+Wlpb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MDA/wAAAP8AAAD/AAAA/xYW&#10;F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AAAA/wAAAP8AAAD/FhY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WFh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//+/v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MDA/wAAAP8AAAD/AAAA&#10;/xYW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/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AAAA/wAAAP8AAAD/FhY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7+&#10;/////v7///7+///+/v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AAAD/AAAA/wAAAP8WFh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+/v///v7////+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A/wAAAP8AAAD/&#10;AAAA/xYW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AwMD/AAAA/wAAAP8AAAD/FhY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DAwP8AAAD/AAAA/wAAAP8WFh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9KX/wAAAP8AAAD/AAAA/wAAAP8AAFD/x/P/////////////////////////////////////&#10;//////////////////////////////////////////////////////P/l1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x/P/&#10;////////////////////////////////////////////////////////////////////////////&#10;//////////////P/l1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/wAAAP8A&#10;AAD/AAAA/xYW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16X/AAAA/wAAAP8AAAD/AAAA/wAAZ//S9v//////////&#10;////////////////////////////////////////////////////////////////////////////&#10;////8/+eXAD/AAAA/wAAAP8AAAD/AAAA/57S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16X/AAAA&#10;/wAAAP8AAAD/AAAA/wAAZ//S9v//////////////////////////////////////////////////&#10;////////////////////////////////////////8/+eXAD/AAAA/wAAAP8AAAD/AAAA/57S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AAAA/wAAAP8AAAD/FhY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AwP8AAAD/AAAA/wAAAP8WFh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MDA/wAA&#10;AP8AAAD/AAAA/xYWF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AAA/wAAAP8AAAD/FhY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AAAD/AAAA/wAAAP8WFh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wAAAP8AAAD/AAAA/xYWF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AAAA/wAAAP8AAAD/FhY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P8AAAD/AAAA/wAAAP8WFh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xYWF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AwMD/AAAA/wAAAP8AAAD/FhY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AAAD/AAAA/wAAAP8W&#10;Fh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MDA/wAAAP8AAAD/AAAA/xYWF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wMD/AAAA/wAAAP8AAAD/FhY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XFxf8WFhb/FhYW/xYW&#10;Fv8pKS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z6v/SwrL/l4l6/1xQ&#10;UP8tLS3/AAAA/wAAAP8AAAD/AC0t/1BcZ/+BkaX/wtLh//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S&#10;vf+JZ1D/AAAA/wAAAP8AAAD/AAAA/wAAAP8AAAD/AAAA/wAAAP8AAAD/AAAA/wAAAP8AAAD/AABQ&#10;/4mrx//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Ssv9wQAD/AAAA/wAAAP8AAAD/AAAA/wAAAP8AAAD/AAAA/wAAAP8AAAD/AAAA&#10;/wAAAP8AAAD/AAAA/wAAAP8AAAD/AAAA/wAAUP+lx+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+9kVz/AAAA/wAAAP8AAAD/AAAA/wAAAP8AAAD/AAAA&#10;/wAAAP8AAAD/AAAA/wAAAP8AAAD/AAAA/wAAAP8AAAD/AAAA/wAAAP8AAAD/AAAA/wAAAP9cl8L/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/t3pA/wAAAP8AAAD/AAAA&#10;/wAAAP8AAAD/AAAA/wAAAP8AAAD/AC1A/2dwev+JkZH/kZGR/4mBev9cQC3/AAAA/wAAAP8AAAD/&#10;AAAA/wAAAP8AAAD/AAAA/wAAAP9cl8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yXXP8AAAD/AAAA/wAAAP8AAAD/AAAA/wAAAP8AAAD/Z4ml/9Lh7v//////////////////////&#10;///////////27uH/t5d6/wAAAP8AAAD/AAAA/wAAAP8AAAD/AAAA/wAAAP+Jw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zJf/AAAA/wAAAP8AAAD/AAAA/wAAAP8AAAD/LWeX/9fu+///////&#10;/////////////////////////////////////////////////+7X/5dnLf8AAAD/AAAA/wAAAP8A&#10;AAD/AAAA/wAAUP/H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X/3AAAP8AAAD/AAAA/wAAAP8AAAD/&#10;AAAA/1yXx///////////////////////////////////////////////////////////////////&#10;///////z/6VnAP8AAAD/AAAA/wAAAP8AAAD/AAAA/y2Bw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iUD/&#10;AAAA/wAAAP8AAAD/AAAA/wAAAP9Agb3/////////////////////////////////////////////&#10;//////////////////////////////////////PM/1AAAP8AAAD/AAAA/wAAAP8AAAD/AABQ/8f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/+rh1//Hvbf/paWe/5eXkf+Xl5f/l5eX/56lq/+3wsf/&#10;1+Hq//b////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/+/v/+//7//v/+//7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C/0AAAP8AAAD/AAAA/wAAAP8AAAD/AC2J/+X/////////////////////&#10;////////////////////////////////////////////////////////////////////16Vn/wAA&#10;AP8AAAD/AAAA/wAAAP8AAAD/cLL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7+//7//v/+//7//v/+//7//v/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q3D/AAAA/wAAAP8AAAD/AAAA/wAAAP+J&#10;x+7/////////////////////////////////////////////////////////////////////////&#10;////////////////////9tL/XAAA/wAAAP8AAAD/AAAA/wAAAP8AQJ7/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7+///+/v///v7//v/+//7//v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/55QAP8A&#10;AAD/AAAA/wAAAP8AAAD/AC2B/+X/////////////////////////////////////////////////&#10;///////////////////////////////////////////////////HiUD/AAAA/1BccP+RnrL/x9fh&#10;/+72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7+///+/v/+//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8f/UAAA/wAAAP8AAAD/AAAA/wAAAP9Ql9L/////////////////////////&#10;////////////////////////////////////////////////////////////////////////////&#10;///79v/2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7+//7//v/+//7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Hkf8AAAD/AAAA/wAAAP8AAAD/AAAA/57S&#10;8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JdQ/wAA&#10;AP8AAAD/AAAA/wAAAP8AAFD/zP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+//7/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l1z/AAAA/wAAAP8AAAD/AAAA/wBAkf/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7//v/+//7//v/+//7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KXXP8AAAD/AAAA/wAAAP8AAAD/AECX&#10;/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v/+//7//v/+//7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/nlwA&#10;/wAAAP8AAAD/AAAA/wAAAP9Aic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+//7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+XUAD/AAAA/wAAAP8AAAD/AAAA/1CR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v7///7+//7//v/+//7//v/+//7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/5dQAP8AAAD/AAAA/wAAAP8AAAD/&#10;UJH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/7+///+/v///v7//v/+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JdQ/wAAAP8AAAD/AAAA/wAAAP8AUJf/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+/v/+//7/&#10;/v/+//7//v/+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l1z/AAAA/wAAAP8AAAD/AAAA/wBQl//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7//v/+//7//v/+//7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yRUP8AAAD/AAAA/wAAAP8A&#10;AAD/AAB6/+H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v/+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sKJ/wAAAP8AAAD/AAAA/wAAAP8AAED/ver/////////////////////////////////////&#10;///////////////////////////////////////////////////////////////////////////7&#10;/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//+/v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sf/QAAA/wAAAP8AAAD/AAAA/wAAAP+Bver/////////&#10;////////////////////////////////////////////////////////////////////////////&#10;///////////////////71/9nAAD/AC1Q/3CJl/+3wtL/5e7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v+RQAD/AAAA/wAA&#10;AP8AAAD/AAAA/y1wt///////////////////////////////////////////////////////////&#10;////////////////////////////////////////////9tKe/wAAAP8AAAD/AAAA/wAAAP8AAAD/&#10;kczu/////////////////////////////////////////////////////////////////9n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yRUP8AAAD/AAAA/wAAAP8AAAD/AABQ/8Lu////////////////////////////&#10;///////////////////////////////////////////////////////////////////////CiUD/&#10;AAAA/wAAAP8AAAD/AAAA/wAAQP+96v//////////////////////////////////////////////&#10;//////////////+8vLz/AgIC/19fX//m5u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/7+&#10;/v///v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9yl/wAAAP8AAAD/AAAA/wAAAP8AAAD/QInC&#10;////////////////////////////////////////////////////////////////////////////&#10;//////////////////PH/1AAAP8AAAD/AAAA/wAAAP8AAAD/AFCe//P/////////////////////&#10;/////////////////////////////////////Pz8/ywsLP8AAAD/AAAA/w0NDf+Ghob/+Pj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7+//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/l1AA&#10;/wAAAP8AAAD/AAAA/wAAAP8AAAD/q9z7////////////////////////////////////////////&#10;////////////////////////////////////////+/+3ei3/AAAA/wAAAP8AAAD/AAAA/wAAAP9w&#10;suH///////////////////////////////////////////////////////////+Tk5P/AAAA/wAA&#10;AP8AAAD/AAAA/wAAAP8iIiL/rq6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+/v7///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+/v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7+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+/v7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bGxs/wQEBP8AAAD/AAAA/wAAAP8AAAD/AAAA/wMDA/9j&#10;Y2P/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rKy/35+fv/1&#10;9fX/////////////////////////////////////////////////////////////////////////&#10;/////////////////////////////9zc3P9QUFD/AQEB/wAAAP8AAAD/AAAA/wAAAP8AAAD/CQkJ&#10;/319ff/19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k5OT/xMTE/8AAAD/AAAA/wAAAP8A&#10;AAD/AAAA/wAAAP88PDz/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4+P8jIyP/AAAA/x0dHf+lpaX/////////////////////////////////////////&#10;//////////////////////////////////////////////////////////////////+8vLz/LCws&#10;/wAAAP8AAAD/AAAA/wAAAP8AAAD/AAAA/xwcHP+lpaX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rq6/ysrK/8A&#10;AAD/AAAA/wAAAP8AAAD/AAAA/wAAAP8eHh7/qKi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iIiI/wAAAP8AAAD/AAAA/wAAAP86Ojr/y8vL////&#10;////////////////////////////////////////////////////////////////////////////&#10;///////////////////////8/Pz/lJSU/xMTE/8AAAD/AAAA/wAAAP8AAAD/AAAA/wAAAP86Ojr/&#10;ysr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/05OTv8BAQH/AAAA/wAAAP8AAAD/AAAA/wAAAP8LCwv/gICA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8SEhL/AAAA/wAA&#10;AP8AAAD/AAAA/wAAAP8CAgL/YWFh/+fn5///////////////////////////////////////////&#10;////////////////////////////////////////////////////////////7u7u/21tbf8FBQX/&#10;AAAA/wAAAP8AAAD/AAAA/wAAAP8CAgL/YGBg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3Z2dv8HBwf/AAAA/wAAAP8AAAD/AAAA/wAAAP8BAQH/WVlZ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9HR0f/AAAA/wAAAP8AAAD/AAAA/wAAAP8AAAD/DQ0N/4iIiP/4+Pj/////&#10;////////////////////////////////////////////////////////////////////////////&#10;/////////////////////9XV1f9GRkb/AAAA/wAAAP8AAAD/AAAA/wAAAP8AAAD/DQ0N/4eHh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52dnf8YGBj/AAAA/wAAAP8AAAD/AAAA/wAA&#10;AP8AAAD/NDQ0/8TEx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s7P/JiYm/wAAAP8AAAD/AAAA&#10;/wAAAP8AAAD/AAAA/yMjI/+vr6//////////////////////////////////////////////////&#10;//////////////////////////////////////////////////////////+ysrL/JSUl/wAAAP8A&#10;AAD/AAAA/wAAAP8AAAD/AAAA/yMjI/+vr6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PDw/8zMzP/AAAA/wAA&#10;AP8AAAD/AAAA/wAAAP8AAAD/GBgY/56en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i4uL/w8PD/8AAAD/AAAA/wAAAP8AAAD/AAAA/wAAAP9DQ0P/09PT////////////&#10;////////////////////////////////////////////////////////////////////////////&#10;///////////////5+fn/i4uL/w8PD/8AAAD/AAAA/wAAAP8AAAD/AAAA/wAAAP9DQ0P/0tL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+/v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9YWFj/AQEB/wAAAP8AAAD/AAAA/wAAAP8AAAD/BwcH/3d3d/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2RkZP8DAwP/AAAA/wAAAP8AAAD/&#10;AAAA/wAAAP8EBAT/a2tr/+zs7P//////////////////////////////////////////////////&#10;////////////////////////////////////////////////////6Ojo/2NjY/8DAwP/AAAA/wAA&#10;AP8AAAD/AAAA/wAAAP8EBAT/ampq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9/f3//CgoK/wAAAP8AAAD/AAAA/wAAAP8AAAD/AQEB/09PT/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7Ozv89PT3/AAAA/wAAAP8AAAD/AAAA/wAAAP8AAAD/EhIS/5KSkv/7+/v/////////////&#10;////////////////////////////////////////////////////////////////////////////&#10;/////////////83Nzf89PT3/AAAA/wAAAP8AAAD/AAAA/wAAAP8AAAD/EhIS/5GRkf/7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//v7///7+///+/v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np6f/Hh4e/wAAAP8AAAD/AAAA/wAAAP8AAAD/AAAA&#10;/ywsLP+7u7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Hx8f/wAAAP8AAAD/AAAA/wAAAP8A&#10;AAD/AAAA/yoqKv+5ubn/////////////////////////////////////////////////////////&#10;//////////////////////////////////////////////////+oqKj/Hh4e/wAAAP8AAAD/AAAA&#10;/wAAAP8AAAD/AAAA/yoqKv+5ub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v/+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zMz/PDw8/wAAAP8AAAD/AAAA&#10;/wAAAP8AAAD/AAAA/xMTE/+UlJT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9vb/gYGB/wsLC/8AAAD/AAAA/wAAAP8AAAD/AAAA/wEBAf9NTU3/2tra////////////////////&#10;////////////////////////////////////////////////////////////////////////////&#10;///////29vb/gYGB/wsLC/8AAAD/AAAA/wAAAP8AAAD/AAAA/wEBAf9NTU3/2tr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/7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6Oj/YmJi&#10;/wICAv8AAAD/AAAA/wAAAP8AAAD/AAAA/wUFBf9tbW3/7e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j/1paWv8BAQH/AAAA/wAAAP8AAAD/AAAA/wAA&#10;AP8HBwf/dHR0//Hx8f//////////////////////////////////////////////////////////&#10;////////////////////////////////////////////4uLi/1lZWf8BAQH/AAAA/wAAAP8AAAD/&#10;AAAA/wAAAP8GBgb/dHR0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///7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fn/iYmJ/w4ODv8AAAD/AAAA/wAAAP8AAAD/AAAA/wAAAP9GRkb/1dX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81NTX/AAAA/wAAAP8AAAD/AAAA/wAAAP8AAAD/FxcX/5ycnP/9/f3/////////////////////&#10;////////////////////////////////////////////////////////////////////////////&#10;/////8TExP80NDT/AAAA/wAAAP8AAAD/AAAA/wAAAP8AAAD/FxcX/5ubm/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bGx/yQkJP8AAAD/AAAA/wAAAP8AAAD/AAAA/wAAAP8lJSX/&#10;sbG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+fn5//GRkZ/wAAAP8AAAD/AAAA/wAAAP8AAAD/AAAA&#10;/zIyMv/CwsL/////////////////////////////////////////////////////////////////&#10;//////////////////////////////////////7+/v+enp7/GBgY/wAAAP8AAAD/AAAA/wAAAP8A&#10;AAD/AAAA/zIyMv/Cws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NTU/0VFRf8AAAD/AAAA/wAAAP8AAAD/&#10;AAAA/wAAAP8ODg7/ioqK//n5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d3d3&#10;/wcHB/8AAAD/AAAA/wAAAP8AAAD/AAAA/wEBAf9XV1f/4eHh////////////////////////////&#10;///////////////////////////////////////////////////////////////////////////y&#10;8vL/d3d3/wcHB/8AAAD/AAAA/wAAAP8AAAD/AAAA/wEBAf9XV1f/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2xsbP8EBAT/&#10;AAAA/wAAAP8AAAD/AAAA/wAAAP8DAwP/Y2Nj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1BQUP8BAQH/AAAA/wAAAP8AAAD/AAAA/wAAAP8KCgr/&#10;fn5+//X19f//////////////////////////////////////////////////////////////////&#10;////////////////////////////////////3Nzc/1BQUP8BAQH/AAAA/wAAAP8AAAD/AAAA/wAA&#10;AP8KCgr/fn5+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5OTk/8TExP/AAAA/wAAAP8AAAD/AAAA/wAAAP8AAAD/PDw8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y8vP8tLS3/&#10;AAAA/wAAAP8AAAD/AAAA/wAAAP8AAAD/HR0d/6ampv//////////////////////////////////&#10;/////////////////////////////////////////////////////////////////////////7u7&#10;u/8sLCz/AAAA/wAAAP8AAAD/AAAA/wAAAP8AAAD/HR0d/6Wlp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v7+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q6uv8rKyv/AAAA/wAAAP8AAAD/AAAA/wAAAP8AAAD/Hh4e/6io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+VlZX/ExMT/wAAAP8AAAD/AAAA/wAAAP8AAAD/AAAA/zs7O//L&#10;y8v/////////////////////////////////////////////////////////////////////////&#10;//////////////////////////////z8/P+UlJT/ExMT/wAAAP8AAAD/AAAA/wAAAP8AAAD/AAAA&#10;/zo6Ov/Ly8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v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2/9OTk7/AQEB/wAAAP8AAAD/AAAA/wAAAP8A&#10;AAD/CwsL/4CAgP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bW1t/wUFBf8A&#10;AAD/AAAA/wAAAP8AAAD/AAAA/wICAv9hYWH/5+fn////////////////////////////////////&#10;///////////////////////////////////////////////////////////////////t7e3/bW1t&#10;/wUFBf8AAAD/AAAA/wAAAP8AAAD/AAAA/wICAv9hYWH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7+/v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92dnb/BwcH/wAAAP8A&#10;AAD/AAAA/wAAAP8AAAD/AQEB/1lZWf/i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dXV/0ZGRv8AAAD/AAAA/wAAAP8AAAD/AAAA/wAAAP8ODg7/iIiI//j4&#10;+P//////////////////////////////////////////////////////////////////////////&#10;////////////////////////////1dXV/0ZGRv8AAAD/AAAA/wAAAP8AAAD/AAAA/wAAAP8ODg7/&#10;iIiI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7+/v/+/v7//v7+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+d&#10;nZ3/GBgY/wAAAP8AAAD/AAAA/wAAAP8AAAD/AAAA/zQ0NP/ExM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Kysv8lJSX/AAAA/wAA&#10;AP8AAAD/AAAA/wAAAP8AAAD/IyMj/6+vr///////////////////////////////////////////&#10;/////////////////////////////////////////////////////////////////7Gxsf8lJSX/&#10;AAAA/wAAAP8AAAD/AAAA/wAAAP8AAAD/IyMj/6+vr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v7+//7+/v/+/v7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w8P/MzMz/wAAAP8AAAD/AAAA/wAAAP8AAAD/AAAA/xgYGP+enp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+Li4v/Dw8P/wAAAP8AAAD/AAAA/wAAAP8AAAD/AAAA/0RERP/T09P/////&#10;////////////////////////////////////////////////////////////////////////////&#10;//////////////////////n5+f+Kior/Dg4O/wAAAP8AAAD/AAAA/wAAAP8AAAD/AAAA/0RERP/T&#10;09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+/v7//v7+//7+/v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L/WFhY/wEBAf8AAAD/AAAA/wAAAP8AAAD/AAAA/wcH&#10;B/93d3f/8vL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o6Oj/Y2Nj/wMDA/8AAAD/AAAA&#10;/wAAAP8AAAD/AAAA/wQEBP9ra2v/7Ozs////////////////////////////////////////////&#10;///////////////////////////////////////////////////////////o6Oj/Y2Nj/wMDA/8A&#10;AAD/AAAA/wAAAP8AAAD/AAAA/wQEBP9ra2v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+/v7//v7+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fX/f39//woKCv8AAAD/AAAA/wAA&#10;AP8AAAD/AAAA/wEBAf9PT0//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c3N/z09Pf8AAAD/AAAA/wAAAP8AAAD/AAAA/wAAAP8SEhL/kpKS//v7+///////&#10;////////////////////////////////////////////////////////////////////////////&#10;////////////////////zc3N/zw8PP8AAAD/AAAA/wAAAP8AAAD/AAAA/wAAAP8SEhL/kpKS/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6en/x4e&#10;Hv8AAAD/AAAA/wAAAP8AAAD/AAAA/wAAAP8sLCz/u7u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ioqP8eHh7/AAAA/wAAAP8AAAD/&#10;AAAA/wAAAP8AAAD/Kysr/7m5uf//////////////////////////////////////////////////&#10;/////////////////////////////////////////////////////////6ioqP8eHh7/AAAA/wAA&#10;AP8AAAD/AAAA/wAAAP8AAAD/Kysr/7m5u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MzM/zw8PP8AAAD/AAAA/wAAAP8AAAD/AAAA/wAAAP8TExP/lJSU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29v+BgYH/CwsL/wAAAP8AAAD/AAAA/wAAAP8AAAD/AQEB/05OTv/a2tr/////////////&#10;////////////////////////////////////////////////////////////////////////////&#10;//////////////b29v+AgID/CwsL/wAAAP8AAAD/AAAA/wAAAP8AAAD/AQEB/05OTv/b29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7+/v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Ojo/2JiYv8CAgL/AAAA/wAAAP8AAAD/AAAA/wAAAP8FBQX/bW1t&#10;/+3t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L/WVlZ/wEBAf8AAAD/AAAA/wAAAP8A&#10;AAD/AAAA/wcHB/91dXX/8fHx////////////////////////////////////////////////////&#10;///////////////////////////////////////////////////i4uL/WVlZ/wEBAf8AAAD/AAAA&#10;/wAAAP8AAAD/AAAA/wcHB/91dXX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v7+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4mJif8ODg7/AAAA/wAAAP8AAAD/AAAA&#10;/wAAAP8AAAD/RkZG/9XV1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MTE/zQ0NP8AAAD/AAAA/wAAAP8AAAD/AAAA/wAAAP8XFxf/nJyc//39/f//////////////&#10;////////////////////////////////////////////////////////////////////////////&#10;////////////xMTE/zQ0NP8AAAD/AAAA/wAAAP8AAAD/AAAA/wAAAP8XFxf/nJyc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+/v7//v7+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CwsP8kJCT/AAAA&#10;/wAAAP8AAAD/AAAA/wAAAP8AAAD/JSUl/7Gxs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56env8YGBj/AAAA/wAAAP8AAAD/AAAA/wAA&#10;AP8AAAD/MjIy/8PDw///////////////////////////////////////////////////////////&#10;/////////////////////////////////////////////v7+/56env8YGBj/AAAA/wAAAP8AAAD/&#10;AAAA/wAAAP8AAAD/MzMz/8PDw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7+/v/+/v7//v7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TU1P9FRUX/AAAA/wAAAP8AAAD/AAAA/wAAAP8AAAD/Dg4O/4qKiv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93d3f/BwcH/wAAAP8AAAD/AAAA/wAAAP8AAAD/AQEB/1dXV//h4eH/////////////////////&#10;////////////////////////////////////////////////////////////////////////////&#10;//////Ly8v92dnb/BwcH/wAAAP8AAAD/AAAA/wAAAP8AAAD/AQEB/1hYWP/h4e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7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7f9sbGz/BAQE/wAAAP8AAAD/AAAA/wAAAP8AAAD/AwMD/2NjY//o6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T09P/wEBAf8AAAD/AAAA/wAAAP8AAAD/AAAA&#10;/woKCv9/f3//9fX1////////////////////////////////////////////////////////////&#10;///////////////////////////////////////////c3Nz/T09P/wEBAf8AAAD/AAAA/wAAAP8A&#10;AAD/AAAA/woKCv9/f3//9fX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+Tk5P/ExMT/wAAAP8AAAD/AAAA/wAAAP8AAAD/&#10;AAAA/zw8PP/Nzc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7u7&#10;/ywsLP8AAAD/AAAA/wAAAP8AAAD/AAAA/wAAAP8dHR3/pqam////////////////////////////&#10;////////////////////////////////////////////////////////////////////////////&#10;////u7u7/ywsLP8AAAD/AAAA/wAAAP8AAAD/AAAA/wAAAP8dHR3/pqa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7+/v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6urr/Kysr/wAAAP8AAAD/&#10;AAAA/wAAAP8AAAD/AAAA/x4eHv+oqK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5SUlP8TExP/AAAA/wAAAP8AAAD/AAAA/wAAAP8AAAD/&#10;Ozs7/8vLy///////////////////////////////////////////////////////////////////&#10;/////////////////////////////////////Pz8/5SUlP8TExP/AAAA/wAAAP8AAAD/AAAA/wAA&#10;AP8AAAD/Ozs7/8zM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9v/&#10;Tk5O/wEBAf8AAAD/AAAA/wAAAP8AAAD/AAAA/wsLC/+AgID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9tbW3/&#10;BQUF/wAAAP8AAAD/AAAA/wAAAP8AAAD/AgIC/2FhYf/n5+f/////////////////////////////&#10;/////////////////////////////////////////////////////////////////////////+3t&#10;7f9tbW3/BQUF/wAAAP8AAAD/AAAA/wAAAP8AAAD/AgIC/2JiYv/n5+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dnZ2/wcHB/8AAAD/AAAA/wAAAP8AAAD/AAAA/wEBAf9ZWVn/4uL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1NT/RUVF/wAAAP8AAAD/AAAA/wAAAP8AAAD/AAAA/w4ODv+J&#10;iYn/+fn5////////////////////////////////////////////////////////////////////&#10;///////////////////////////////////U1NT/RUVF/wAAAP8AAAD/AAAA/wAAAP8AAAD/AAAA&#10;/w4ODv+JiYn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nZ2d/xgYGP8AAAD/AAAA/wAAAP8AAAD/AAAA/wAAAP80&#10;NDT/xMT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bGx/yUlJf8A&#10;AAD/AAAA/wAAAP8AAAD/AAAA/wAAAP8kJCT/sLCw////////////////////////////////////&#10;////////////////////////////////////////////////////////////////////////sbGx&#10;/yUlJf8AAAD/AAAA/wAAAP8AAAD/AAAA/wAAAP8kJCT/sLC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//v7///7+///+/v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8PD/zMzM/8AAAD/AAAA/wAAAP8A&#10;AAD/AAAA/wAAAP8YGBj/np6e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4qKiv8ODg7/AAAA/wAAAP8AAAD/AAAA/wAAAP8AAAD/RERE/9PT&#10;0///////////////////////////////////////////////////////////////////////////&#10;////////////////////////////+fn5/4qKiv8ODg7/AAAA/wAAAP8AAAD/AAAA/wAAAP8AAAD/&#10;RUVF/9TU1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1hYWP8B&#10;AQH/AAAA/wAAAP8AAAD/AAAA/wAAAP8HBwf/d3d3//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9iYmL/AwMD/wAA&#10;AP8AAAD/AAAA/wAAAP8AAAD/BAQE/2tra//t7e3/////////////////////////////////////&#10;/////////////////////////////////////////////////////////////////+jo6P9jY2P/&#10;AwMD/wAAAP8AAAD/AAAA/wAAAP8AAAD/BAQE/2xsbP/t7e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+/v///v7///7+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39/f/8KCgr/AAAA/wAAAP8AAAD/AAAA/wAAAP8BAQH/T09P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zMz/PDw8/wAAAP8AAAD/AAAA/wAAAP8AAAD/AAAA/xISEv+SkpL/+/v7&#10;////////////////////////////////////////////////////////////////////////////&#10;///////////////////////////MzMz/PDw8/wAAAP8AAAD/AAAA/wAAAP8AAAD/AAAA/xMTE/+T&#10;k5P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7///7+///+/v///v7///7+///+/v///v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enp/8eHh7/AAAA/wAAAP8AAAD/AAAA/wAAAP8AAAD/LCws/7u7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6en/x4eHv8AAAD/AAAA&#10;/wAAAP8AAAD/AAAA/wAAAP8rKyv/urq6////////////////////////////////////////////&#10;////////////////////////////////////////////////////////////////p6en/x4eHv8A&#10;AAD/AAAA/wAAAP8AAAD/AAAA/wAAAP8rKyv/urq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+/v///v7///7+///+/v/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zMzP88PDz/AAAA/wAAAP8AAAD/AAAA/wAA&#10;AP8AAAD/ExMT/5SUl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4CAgP8KCgr/AAAA/wAAAP8AAAD/AAAA/wAAAP8BAQH/Tk5O/9vb2///////&#10;////////////////////////////////////////////////////////////////////////////&#10;////////////////////9vb2/4CAgP8KCgr/AAAA/wAAAP8AAAD/AAAA/wAAAP8BAQH/Tk5O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/+/v///v7///7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9iYmL/AgIC/wAA&#10;AP8AAAD/AAAA/wAAAP8AAAD/BQUF/21tbf/t7e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4v9YWFj/AQEB/wAAAP8AAAD/&#10;AAAA/wAAAP8AAAD/BwcH/3V1df/x8fH/////////////////////////////////////////////&#10;/////////////////////////////////////////////////////////+Li4v9ZWVn/AQEB/wAA&#10;AP8AAAD/AAAA/wAAAP8AAAD/BwcH/3Z2dv/y8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v7///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+JiYn/Dg4O/wAAAP8AAAD/AAAA/wAAAP8AAAD/AAAA/0ZGRv/V1d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xMT/MzMz/wAAAP8AAAD/AAAA/wAAAP8AAAD/AAAA/xgYGP+cnJz//f39////////&#10;////////////////////////////////////////////////////////////////////////////&#10;///////////////////ExMT/NDQ0/wAAAP8AAAD/AAAA/wAAAP8AAAD/AAAA/xgYGP+dnZ3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/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wsLD/JCQk/wAAAP8AAAD/AAAA/wAAAP8AAAD/AAAA/yUlJf+xsb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nZ2d/xgYGP8AAAD/AAAA/wAAAP8A&#10;AAD/AAAA/wAAAP8zMzP/w8PD////////////////////////////////////////////////////&#10;///////////////////////////////////////////////////9/f3/nZ2d/xgYGP8AAAD/AAAA&#10;/wAAAP8AAAD/AAAA/wAAAP8zMzP/xMT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1NT/RUVF/wAAAP8AAAD/AAAA/wAAAP8AAAD/AAAA&#10;/w8PD/+Kior/+f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3Z2dv8HBwf/AAAA/wAAAP8AAAD/AAAA/wAAAP8BAQH/WFhY/+Hh4f//////////////&#10;////////////////////////////////////////////////////////////////////////////&#10;////////////8vLy/3Z2dv8HBwf/AAAA/wAAAP8AAAD/AAAA/wAAAP8BAQH/WVlZ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bGxs/wQEBP8AAAD/AAAA&#10;/wAAAP8AAAD/AAAA/wMDA/9jY2P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vb2/9OTk7/AQEB/wAAAP8AAAD/AAAA/wAA&#10;AP8AAAD/CgoK/39/f//19fX/////////////////////////////////////////////////////&#10;/////////////////////////////////////////////////9vb2/9PT0//AQEB/wAAAP8AAAD/&#10;AAAA/wAAAP8AAAD/CgoK/4CAgP/2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7+&#10;/v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k5OT&#10;/xMTE/8AAAD/AAAA/wAAAP8AAAD/AAAA/wAAAP88PDz/zc3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6urr/Kysr/wAAAP8AAAD/AAAA/wAAAP8AAAD/AAAA/x0dHf+mpqb/////////////////////&#10;////////////////////////////////////////////////////////////////////////////&#10;//////////+7u7v/LCws/wAAAP8AAAD/AAAA/wAAAP8AAAD/AAAA/x4eHv+np6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7+/////v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rq6/ysrK/8AAAD/AAAA/wAAAP8AAAD/AAAA/wAAAP8eHh7/qKi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k5OT/xMTE/8AAAD/AAAA/wAAAP8AAAD/AAAA&#10;/wAAAP87Ozv/zMzM////////////////////////////////////////////////////////////&#10;///////////////////////////////////////////7+/v/k5OT/xMTE/8AAAD/AAAA/wAAAP8A&#10;AAD/AAAA/wAAAP88PDz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+/v7///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9vb/05OTv8BAQH/AAAA/wAAAP8AAAD/AAAA/wAAAP8LCwv/&#10;gICA//b29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3t&#10;/2xsbP8EBAT/AAAA/wAAAP8AAAD/AAAA/wAAAP8CAgL/YmJi/+fn5///////////////////////&#10;////////////////////////////////////////////////////////////////////////////&#10;////7e3t/2xsbP8EBAT/AAAA/wAAAP8AAAD/AAAA/wAAAP8DAwP/Y2Nj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+/v//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3Z2dv8HBwf/AAAA/wAAAP8AAAD/&#10;AAAA/wAAAP8BAQH/WVlZ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TU1P9ERET/AAAA/wAAAP8AAAD/AAAA/wAAAP8AAAD/&#10;Dg4O/4mJif/5+fn/////////////////////////////////////////////////////////////&#10;/////////////////////////////////////////9TU1P9FRUX/AAAA/wAAAP8AAAD/AAAA/wAA&#10;AP8AAAD/Dg4O/4qKiv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7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52dnf8YGBj/&#10;AAAA/wAAAP8AAAD/AAAA/wAAAP8AAAD/NDQ0/8TE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wsLD/&#10;JCQk/wAAAP8AAAD/AAAA/wAAAP8AAAD/AAAA/yQkJP+wsLD/////////////////////////////&#10;////////////////////////////////////////////////////////////////////////////&#10;//+xsbH/JCQk/wAAAP8AAAD/AAAA/wAAAP8AAAD/AAAA/yUlJf+xsb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+/v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PDw/8zMzP/AAAA/wAAAP8AAAD/AAAA/wAAAP8AAAD/GBgY/56en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fn/iYmJ/w4ODv8AAAD/AAAA/wAAAP8AAAD/AAAA/wAAAP9E&#10;RET/1NTU////////////////////////////////////////////////////////////////////&#10;///////////////////////////////////5+fn/ioqK/w4ODv8AAAD/AAAA/wAAAP8AAAD/AAAA&#10;/wAAAP9FRUX/1NT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7+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4v9YWFj/AQEB/wAAAP8AAAD/AAAA/wAAAP8AAAD/BwcH/3d3d//y&#10;8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2JiYv8C&#10;AgL/AAAA/wAAAP8AAAD/AAAA/wAAAP8EBAT/bGxs/+3t7f//////////////////////////////&#10;////////////////////////////////////////////////////////////////////////6Ojo&#10;/2JiYv8CAgL/AAAA/wAAAP8AAAD/AAAA/wAAAP8VFRX/9/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v7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X19f9/f3//CgoK/wAAAP8AAAD/AAAA/wAAAP8A&#10;AAD/AQEB/09PT//c3N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zMzP87Ozv/AAAA/wAAAP8AAAD/AAAA/wAAAP8AAAD/EhIS/5OT&#10;k//7+/v/////////////////////////////////////////////////////////////////////&#10;/////////////////////////////////8zMzP88PDz/AAAA/wAAAP8AAAD/AAAA/46Oj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Pq/9LCsv+XiXr/XFBQ/y0tLf8AAAD/AAAA&#10;/wAAAP8AAC3/QFBc/3qBkf+ywtL/6vP7////////////////////////////////////////////&#10;//////////////////////////////////////////////////////////+np6f/Hh4e/wAAAP8A&#10;AAD/AAAA/wAAAP8AAAD/AAAA/ywsLP+7u7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pqb/HR0d/wAA&#10;AP8AAAD/AAAA/wAAAP8AAAD/AAAA/ysrK/+6urr/////////////////////////////////////&#10;//////////////////////////////////////////////////////////////////////+np6f/&#10;Hh4e/wAAAP8oKCj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/7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cy3/4FnQP8AAAD/AAAA&#10;/wAAAP8AAAD/AAAA/wAAAP8AAAD/AAAA/wAAAP8AAAD/AAAA/wAAAP8AAAD/UHCR/8LX6v//////&#10;///////////////////////////////////////////////////////////////////////////M&#10;zMz/PDw8/wAAAP8AAAD/AAAA/wAAAP8AAAD/AAAA/xMTE/+UlJT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9fX/f39//woKCv8AAAD/AAAA/wAAAP8AAAD/AAAA/wEBAf9OTk7/29vb&#10;////////////////////////////////////////////////////////////////////////////&#10;///////////////////////////19fX/gICA/7i4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rM&#10;/4lcLf8AAAD/AAAA/wAAAP8AAAD/AAAA/wAAAP8AAAD/AAAA/wAAAP8AAAD/AAAA/wAAAP8AAAD/&#10;AAAA/wAAAP8AAAD/AAAA/y1cif/C4fP/////////////////////////////////////////////&#10;////////////////////t7e3/wICAv8AAAD/AAAA/wAAAP8AAAD/AAAA/wUFBf9tbW3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h/1hYWP8BAQH/AAAA&#10;/wAAAP8AAAD/AAAA/wAAAP8HBwf/dXV1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v/////+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Cl/8AAAD/AAAA/wAAAP8AAAD/AAAA/wAAAP8AAAD/AAAA/wAAAP8AAAD/&#10;AAAA/wAAAP8AAAD/AAAA/wAAAP8AAAD/AAAA/wAAAP8AAAD/AAAA/wAAAP9wpcz/////////////&#10;///////////////////////////////////////////////5+fn/JiYm/wAAAP8AAAD/AAAA/wAA&#10;AP9GRkb/1dX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PDw/8zMzP/AAAA/wAAAP8AAAD/AAAA/wAAAP8AAAD/GBgY/52dn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+//////7///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q3r/AAAA/wAAAP8AAAD/AAAA/wAAAP8AAAD/&#10;AAAA/wAAAP8AAAD/UFxw/4GJkf+RkZH/iYF6/2dcUP8AAAD/AAAA/wAAAP8AAAD/AAAA/wAAAP8A&#10;AAD/AAAA/wAAAP9QkcL/////////////////////////////////////////////////////////&#10;//+zs7P/AAAA/wAAAP8lJSX/srK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+cnJz/FxcX/wAAAP8AAAD/&#10;AAAA/wAAAP8AAAD/AAAA/zMzM//Dw8P/////////////////////////////////////////////&#10;////////////////////////////////////////////////////////////////////////////&#10;////////////////////////////////////////////////////////+/Pq/9LCsv+XiXr/XFBQ&#10;/y0tLf8AAAD/AAAA/wAAAP8AAC3/QFBc/3qBkf+ywtL/6vP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v////7//////v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6Vw/wAAAP8AAAD/&#10;AAAA/wAAAP8AAAD/AAAA/wAAAP8AUHr/ssfc//P7///////////////////////////////78//c&#10;zLf/gVwt/wAAAP8AAAD/AAAA/wAAAP8AAAD/AAAA/wAAAP9wq9z/////////////////////////&#10;//////////////////////////////////9VVVX/ioqK//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///v/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Ml/8AAAD/AAAA/wAAAP8AAAD/AAAA/wAAAP8AAED/nsLc////////////////////////&#10;////////////////////////////////////6tK3/3AtAP8AAAD/AAAA/wAAAP8AAAD/AAAA/wAA&#10;AP+r3P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tra/05OTv8BAQH/AAAA/wAAAP8A&#10;AAD/AAAA/wAAAP8KCgr/f39///X19f//////////////////////////////////////////////&#10;////////////////////////////////////////////////////////////////////////////&#10;////////////++rM/4lcLf8AAAD/AAAA/wAAAP8AAAD/AAAA/wAAAP8AAAD/AAAA/wAAAP8AAAD/&#10;AAAA/wAAAP8AAAD/AAAA/wAAAP8AAAD/AAAA/y1cif/C4f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H/egAA/wAAAP8AAAD/AAAA/wAAAP8AAAD/AFCJ/9fz////&#10;///////////////////////////////////////////////////////////////////////q/55n&#10;Lf8AAAD/AAAA/wAAAP8AAAD/AAAA/wAtgf/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yrZ/8AAAD/AAAA/wAAAP8A&#10;AAD/AAAA/y1wq//z////////////////////////////////////////////////////////////&#10;///////////////////////////l/4lAAP8AAAD/AAAA/wAAAP8AAAD/AAAA/1ye0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+SkpL/EhIS/wAAAP8AAAD/AAAA/wAA&#10;AP8AAAD/AAAA/zw8PP/MzMz/////////////////////////////////////////////////////&#10;///////////////////////////////////////////////////////Xq3r/AAAA/wAAAP8AAAD/&#10;AAAA/wAAAP8AAAD/AAAA/wAAAP8AAAD/UFxw/4GJkf+RkZH/iYF6/2dcUP8AAAD/AAAA/wAAAP8A&#10;AAD/AAAA/wAAAP8AAAD/AAAA/wAAAP9Qkc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9z/cAAA/wAAAP8AAAD/AAAA/wAAAP8AAHD/3Pv/////////////////////////////////////&#10;/////////////////////////////////////////////////////////+q9/0AAAP8AAAD/AAAA&#10;/wAAAP8AAAD/AABQ/8f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a2tr/wQEBP8AAAD/AAAA/wAAAP8AAAD/AAAA/wICAv9iYmL/6Ojo////////////////&#10;////////////////////////////////////////////////////////////////////////////&#10;16Vw/wAAAP8AAAD/AAAA/wAAAP8AAAD/AAAA/wAAAP8AUHr/ssfc//P7////////////////////&#10;///////////78//czLf/gVwt/wAAAP8AAAD/AAAA/wAAAP8AAAD/AAAA/wAAAP9wq9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q9gf8AAAD/AAAA/wAAAP8AAAD/AAAA/4G95f//////////////&#10;////////////////////////////////////////////////////////////////////////////&#10;////////////16Vn/wAAAP8AAAD/AAAA/wAAAP8AAAD/Z6X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9PT/0RERP8AAAD/AAAA/wAAAP8AAAD/AAAA&#10;/wAAAP8ODg7/l5eX////////////////////////////////////////////////////////////&#10;//////////////////////PMl/8AAAD/AAAA/wAAAP8AAAD/AAAA/wAAAP8AAED/nsLc////////&#10;////////////////////////////////////////////////////6tK3/3AtAP8AAAD/AAAA/wAA&#10;AP8AAAD/AAAA/wAAAP+r3P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/nlwA/wAAAP8AAAD/AAAA/wAA&#10;AP8AAHr/4f//////////////////////////////////////////////////////////////////&#10;/////////////////////////////////////////9z/egAA/wAAAP8AAAD/AAAA/wAAAP8AQJf/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+vr/8jIyP/AAAA/wAAAP8AAAD/AAAA/wAAAP+ampr/////////////////////////////////&#10;/////////////////////////////////////////////+H/egAA/wAAAP8AAAD/AAAA/wAAAP8A&#10;AAD/AFCJ/9fz////////////////////////////////////////////////////////////////&#10;///////////q/55nLf8AAAD/AAAA/wAAAP8AAAD/AAAA/wAtgf/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//v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zP9QAAD/AAAA/wAAAP8AAAD/AAAA/1ye0v//////////////////////////////////////////&#10;///////////////////////////////////////////////////////////////////////Xnlz/&#10;AAAA/wAAAP8AAAD/AAAA/wAAQP/C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+IiIj/Dg4O/wAAAP8AAAD/MTEx//39/f//////&#10;/////////////////////////////////////////////////////////////////////9yrZ/8A&#10;AAD/AAAA/wAAAP8AAAD/AAAA/y1wq//z////////////////////////////////////////////&#10;///////////////////////////////////////////l/4lAAP8AAAD/AAAA/wAAAP8AAAD/AAAA&#10;/1ye0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tee/wAAAP8AAAD/AAAA/wAAAP8AAC3/q+H7////////////////&#10;////////////////////////////////////////////////////////////////////////////&#10;//////////////////////vhq/8AAAD/AAAA/wAAAP8AAAD/AAAA/3qy4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5+f/&#10;YWFh/wMDA//CwsL/////////////////////////////////////////////////////////////&#10;////////////////+9z/cAAA/wAAAP8AAAD/AAAA/wAAAP8AAHD/3Pv/////////////////////&#10;/////////////////////////////////////////////////////////////////////////+q9&#10;/0AAAP8AAAD/AAAA/wAAAP8AAAD/AABQ/8f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//v////7///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pWf/AAAA/wAAAP8AAAD/AAAA&#10;/wAAZ//S9v//////////////////////////////////////////////////////////////////&#10;//////////////////////////////////////////////////vc/3AAAP8AAAD/AAAA/wAAAP8A&#10;AAD/UJH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////////////////////////////////////////&#10;/////////////////////////////////////////+q9gf8AAAD/AAAA/wAAAP8AAAD/AAAA/4G9&#10;5f//////////////////////////////////////////////////////////////////////////&#10;////////////////////////////16Vn/wAAAP8AAAD/AAAA/wAAAP8AAAD/Z6X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yXUP8AAAD/AAAA/wAAAP8AAAD/AECX//P/////////////////////////////////////////&#10;////////////////////////////////////////////////////////////////////////////&#10;//b/q2ct/wAAAP8AAAD/AAAA/wAAAP8AZ6v/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/nlwA/wAA&#10;AP8AAAD/AAAA/wAAAP8AAHr/4f//////////////////////////////////////////////////&#10;/////////////////////////////////////////////////////////9z/egAA/wAAAP8AAAD/&#10;AAAA/wAAAP8AQJf/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+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/nlAA/wAAAP8AAAD/AAAA/wAAAP9AicL/////////////////&#10;////////////////////////////////////////////////////////////////////////////&#10;///////////////////////////////Snlz/AAAA/wAAAP8AAAD/AAAA/wBAl//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zP9QAAD/AAAA/wAAAP8AAAD/AAAA/1ye0v//////////////////////////&#10;////////////////////////////////////////////////////////////////////////////&#10;///////////Xnlz/AAAA/wAAAP8AAAD/AAAA/wAAQP/C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+eUAD/AAAA/wAAAP8AAAD/&#10;AAAA/1CRzP//////////////////////////////////////////////////////////////////&#10;/////////////////////////////////////////////////////////9KXXP8AAAD/AAAA/wAA&#10;AP8AAAD/AECX/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tee/wAAAP8AAAD/AAAA/wAAAP8AAC3/q+H7&#10;////////////////////////////////////////////////////////////////////////////&#10;//////////////////////////////////////vhq/8AAAD/AAAA/wAAAP8AAAD/AAAA/3qy4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/55QAP8AAAD/AAAA/wAAAP8AAAD/UJHM////////////////////////////////////////&#10;////////////////////////////////////////////////////////////////////////////&#10;////////0pdc/wAAAP8AAAD/AAAA/wAAAP8AQJf/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pWf/AAAA&#10;/wAAAP8AAAD/AAAA/wAAZ//S9v//////////////////////////////////////////////////&#10;//////////////////////////////////////////////////////////////////vc/3AAAP8A&#10;AAD/AAAA/wAAAP8AAAD/UJH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/snAt/wAAAP8AAAD/AAAA/wAAAP8AcL3/////////////&#10;////////////////////////////////////////////////////////////////////////////&#10;///////////////////////////////////Sl1z/AAAA/wAAAP8AAAD/AAAA/wBAl//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yXUP8AAAD/AAAA/wAAAP8AAAD/AECX//P/////////////////////////&#10;////////////////////////////////////////////////////////////////////////////&#10;//////////////////b/q2ct/wAAAP8AAAD/AAAA/wAAAP8AZ6v/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7//v/+//7/&#10;/v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v+XQAD/AAAA/wAAAP8A&#10;AAD/AAAA/1CXzP//////////////////////////////////////////////////////////////&#10;/////////////////////////////////////////////////////////////9KXXP8AAAD/AAAA&#10;/wAAAP8AAAD/AFCX/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/nlAA/wAAAP8AAAD/AAAA/wAAAP9AicL/&#10;////////////////////////////////////////////////////////////////////////////&#10;///////////////////////////////////////////////Snlz/AAAA/wAAAP8AAAD/AAAA/wBA&#10;l//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v/+//7//v/+//7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/6tnLf8AAAD/AAAA/wAAAP8AAAD/QInH////////////////////////////////////&#10;////////////////////////////////////////////////////////////////////////////&#10;////////////x5FQ/wAAAP8AAAD/AAAA/wAAAP8AQJH/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+eUAD/&#10;AAAA/wAAAP8AAAD/AAAA/1CRzP//////////////////////////////////////////////////&#10;/////////////////////////////////////////////////////////////////////////9KX&#10;XP8AAAD/AAAA/wAAAP8AAAD/AECX/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+//7//v/+//7//v/+//7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pdc/wAAAP8AAAD/AAAA/wAAAP8AQJf/7v//////&#10;////////////////////////////////////////////////////////////////////////////&#10;////////////////////////////////////8/+XUAD/AAAA/wAAAP8AAAD/AAAA/0CJ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/55QAP8AAAD/AAAA/wAAAP8AAAD/UJHM////////////////////////&#10;////////////////////////////////////////////////////////////////////////////&#10;////////////////////////0pdc/wAAAP8AAAD/AAAA/wAAAP8AQJf/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+//7//v/+&#10;//7//v/+//7//v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l1z/AAAA/wAA&#10;AP8AAAD/AAAA/wAAXP/S9v//////////////////////////////////////////////////////&#10;//////////////////////////////////////////////////////////////vX/2cAAP8AAAD/&#10;AAAA/wAAAP8AAAD/QJH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/snAt/wAAAP8AAAD/AAAA/wAAAP8A&#10;cL3/////////////////////////////////////////////////////////////////////////&#10;///////////////////////////////////////////////////Sl1z/AAAA/wAAAP8AAAD/AAAA&#10;/wBAl//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//v/+//7//v/+//7//v/+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hq/8AAAD/AAAA/wAAAP8AAAD/AAAA/5fS8///////////////////////////&#10;////////////////////////////////////////////////////////////////////////////&#10;///////////2157/AAAA/wAAAP8AAAD/AAAA/wAAAP+Rx+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v+X&#10;QAD/AAAA/wAAAP8AAAD/AAAA/1CXzP//////////////////////////////////////////////&#10;////////////////////////////////////////////////////////////////////////////&#10;/9KXXP8AAAD/AAAA/wAAAP8AAAD/AFCX//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+//7//v/+//7//v/+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h/3oAAP8AAAD/AAAA/wAAAP8AAAD/LXC3&#10;//v/////////////////////////////////////////////////////////////////////////&#10;/////////////////////////////////////716Lf8AAAD/AAAA/wAAAP8AAAD/AABn/9L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/6tnLf8AAAD/AAAA/wAAAP8AAAD/QInH////////////////////&#10;////////////////////////////////////////////////////////////////////////////&#10;////////////////////////////x5FQ/wAAAP8AAAD/AAAA/wAAAP8AQJH/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7/&#10;/v/+//7//v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4lA&#10;/wAAAP8AAAD/AAAA/wAAAP8AAED/ver/////////////////////////////////////////////&#10;////////////////////////////////////////////////////////////7sL/QAAA/wAAAP8A&#10;AAD/AAAA/wAAAP8AZ7L/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pdc/wAAAP8AAAD/AAAA/wAA&#10;AP8AQJf/7v//////////////////////////////////////////////////////////////////&#10;////////////////////////////////////////////////////8/+XUAD/AAAA/wAAAP8AAAD/&#10;AAAA/0CJw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3KX/AAAA/wAAAP8AAAD/AAAA/wAAAP8terf/////////////////&#10;////////////////////////////////////////////////////////////////////////////&#10;/////////8KJQP8AAAD/AAAA/wAAAP8AAAD/AAAA/4nH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l1z/AAAA/wAAAP8AAAD/AAAA/wAAXP/S9v//////////////////////////////////////&#10;////////////////////////////////////////////////////////////////////////////&#10;//vX/2cAAP8AAAD/AAAA/wAAAP8AAAD/QJH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+lXAD/AAAA/wAAAP8AAAD/&#10;AAAA/wAAAP+Rx+r/////////////////////////////////////////////////////////////&#10;///////////////////////////////z0p7/AAAA/wAAAP8AAAD/AAAA/wAAAP8ALYH/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hq/8AAAD/AAAA/wAAAP8AAAD/AAAA/5fS8///////////&#10;////////////////////////////////////////////////////////////////////////////&#10;///////////////////////////2157/AAAA/wAAAP8AAAD/AAAA/wAAAP+Rx+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bGx//n5+f//////////////////////////////////////////////////////&#10;///////lt/8tAAD/AAAA/wAAAP8AAAD/AAAA/wAALf+ezOr/////////////////////////////&#10;////////////////////////////////////////////////////89er/y0AAP8AA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/3oAAP8AAAD/AAAA&#10;/wAAAP8AAAD/LXC3//v/////////////////////////////////////////////////////////&#10;/////////////////////////////////////////////////////716Lf8AAAD/AAAA/wAAAP8A&#10;AAD/AABn/9L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v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0hISP8AAAD/g4OD////////////////////////////&#10;/////////////////////////////////////9KeXP8AAAD/AAAA/wAAAP8AAAD/AAAA/wAAAP96&#10;q8z//////////////////////////////////////////////////////////////////////9e3&#10;if8AAAD/AAAA/wAAAP8AAAD/AAAA/wAAAP8terf/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4lA/wAAAP8AAAD/AAAA/wAAAP8AAED/ver/////////////////////////////&#10;////////////////////////////////////////////////////////////////////////////&#10;7sL/QAAA/wAAAP8AAAD/AAAA/wAAAP8AZ7L/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+//7//v/+//7//v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4ODg/8JCQn/AAAA/wAAAP8JCQn/&#10;3d3d///////////////////////////////////////////////////////////////u/5dQAP8A&#10;AAD/AAAA/wAAAP8AAAD/AAAA/wAAAP8AXIn/zOX2////////////////////////////////////&#10;//////////////vq1/+XZy3/AAAA/wAAAP8AAAD/AAAA/wAAAP8AAAD/AABw/9z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3KX/AAAA/wAAAP8AAAD/AAAA/wAAAP8terf/&#10;////////////////////////////////////////////////////////////////////////////&#10;/////////////////////////8KJQP8AAAD/AAAA/wAAAP8AAAD/AAAA/4nH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7//v/+//7//v/+//7//v/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29vf8nJyf/&#10;AAAA/wAAAP8AAAD/AAAA/wAAAP9JSUn/////////////////////////////////////////////&#10;//////////////////////PS/2cAAP8AAAD/AAAA/wAAAP8AAAD/AAAA/wAAAP8AAAD/UHCJ/7fM&#10;1//q8/b/+/////////////v/9vPu/9zSwv+Xelz/AAAA/wAAAP8AAAD/AAAA/wAAAP8AAAD/AAAA&#10;/wAAQP+34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+lXAD/&#10;AAAA/wAAAP8AAAD/AAAA/wAAAP+Rx+r/////////////////////////////////////////////&#10;///////////////////////////////////////////////z0p7/AAAA/wAAAP8AAAD/AAAA/wAA&#10;AP8ALYH/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7//v/+//7//v/+//7//v/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jo6P9bW1v/AQEB/wAAAP8AAAD/AAAA/wAAAP8AAAD/Ghoa/6ioqP//////////////////&#10;/////////////////////////////////////////////////////+rH/1wAAP8AAAD/AAAA/wAA&#10;AP8AAAD/AAAA/wAAAP8AAAD/AAAA/wAAAP8AAAD/AAAA/wAAAP8AAAD/AAAA/wAAAP8AAAD/AAAA&#10;/wAAAP8AAAD/AAAA/wAAAP8AAC3/q9f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t/8tAAD/AAAA/wAAAP8AAAD/AAAA/wAALf+ezOr/////////////&#10;////////////////////////////////////////////////////////////////////89er/y0A&#10;AP8AA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v/+//7//v/+//7//v/+&#10;//7//v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+Wlpb/ERER/wAAAP8AAAD/AAAA/wAAAP8AAAD/AwMD/21tbf/x&#10;8fH/////////////////////////////////////////////////////////////////////////&#10;//////////bc/5dnLf8AAAD/AAAA/wAAAP8AAAD/AAAA/wAAAP8AAAD/AAAA/wAAAP8AAAD/AAAA&#10;/wAAAP8AAAD/AAAA/wAAAP8AAAD/AAAA/wAAAP8AAAD/AEB6/8fl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KeXP8AAAD/AAAA/wAAAP8A&#10;AAD/AAAA/wAAAP96q8z/////////////////////////////////////////////////////////&#10;/////////////9e3if8AAAD/AAAA/wAAAP8AAAD/AAAA/wAAAP8terf/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////+//7//v/+//7//v/+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zs7/NjY2/wAAAP8AAAD/AAAA/wAAAP8A&#10;AAD/AAAA/zU1Nf/MzMz/////////////////////////////////////////////////////////&#10;/////////////////////////////////////////////+rXt/96UAD/AAAA/wAAAP8AAAD/AAAA&#10;/wAAAP8AAAD/AAAA/wAAAP8AAAD/AAAA/wAAAP8AAAD/AAAA/wAAAP8AAAD/AEBn/6XC3P/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/5dQAP8AAAD/AAAA/wAAAP8AAAD/AAAA/wAAAP8AXIn/zOX2////////////////////&#10;//////////////////////////////vq1/+XZy3/AAAA/wAAAP8AAAD/AAAA/wAAAP8AAAD/AABw&#10;/9z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v/+//7//v/+//7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b29v/wQEBP8A&#10;AAD/AAAA/wAAAP8AAAD/AAAA/xAQEP+VlZX//f39////////////////////////////////////&#10;////////////////////////////////////////////////////////////////////////////&#10;///////q3Mf/l4Fn/y0AAP8AAAD/AAAA/wAAAP8AAAD/AAAA/wAAAP8AAAD/AAAA/wAAAP8AAC3/&#10;Z3qR/8LS5f/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/2cAAP8AAAD/AAAA/wAAAP8AAAD/AAAA/wAA&#10;AP8AAAD/UHCJ/7fM1//q8/b/+/////////////v/9vPu/9zSwv+Xelz/AAAA/wAAAP8AAAD/AAAA&#10;/wAAAP8AAAD/AAAA/wAAQP+34f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+//7/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qqq/xsbG/8AAAD/AAAA/wAAAP8AAAD/AAAA/wEBAf9aWlr/5+fn////////////////////&#10;////////////////////////////////////////////////////////////////////////////&#10;///////////////////////////////////////////////2/+rh1//Hvbf/paWe/5eXkf+Xl5f/&#10;l5eX/56lq/+3wsf/1+Hq//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H/1wA&#10;AP8AAAD/AAAA/wAAAP8AAAD/AAAA/wAAAP8AAAD/AAAA/wAAAP8AAAD/AAAA/wAAAP8AAAD/AAAA&#10;/wAAAP8AAAD/AAAA/wAAAP8AAAD/AAAA/wAAAP8AAC3/q9f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0hISP8AAAD/AAAA/wAAAP8AAAD/AAAA/wAAAP8mJib/vLy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c/5dnLf8AAAD/AAAA/wAAAP8AAAD/AAAA/wAAAP8AAAD/AAAA&#10;/wAAAP8AAAD/AAAA/wAAAP8AAAD/AAAA/wAAAP8AAAD/AAAA/wAAAP8AAAD/AEB6/8fl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v/+//7//v/+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4ODg/8JCQn/AAAA/wAAAP8AAAD/AAAA/wAA&#10;AP8JCQn/gYGB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Xt/96UAD/AAAA&#10;/wAAAP8AAAD/AAAA/wAAAP8AAAD/AAAA/wAAAP8AAAD/AAAA/wAAAP8AAAD/AAAA/wAAAP8AAAD/&#10;AEBn/6XC3P/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+//7//v/+&#10;//7//v/+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29vf8nJyf/AAAA/wAA&#10;AP8AAAD/AAAA/wAAAP8AAAD/RkZG/9vb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3Mf/l4Fn/y0AAP8AAAD/AAAA/wAAAP8AAAD/AAAA/wAAAP8AAAD/&#10;AAAA/wAAAP8AAC3/Z3qR/8LS5f/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+/v///v7///7//v/+//7//v/+//7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jo&#10;6P9bW1v/AQEB/wAAAP8AAAD/AAAA/wAAAP8AAAD/Ghoa/6ioq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/+rh1//Hvbf/&#10;paWe/5eXkf+Xl5f/l5eX/56lq/+3wsf/1+Hq//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7///7+///+/v///v/+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+Wlpb/ERER/wAAAP8AAAD/AAAA/wAAAP8AAAD/AwMD/25ubv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+/v///v7///7+///+//7/&#10;/v/+//7//v/+//7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zs7/NjY2/wAAAP8AAAD/AAAA/wAAAP8AAAD/AAAA&#10;/zU1Nf/Nzc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/+/v///v7///7//v/+//7//v/+//7//v/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b29v/wQEBP8AAAD/AAAA&#10;/wAAAP8AAAD/AAAA/xAQEP+VlZX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+///+/v///v/+//7//v/+//7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qqq&#10;/xsbG/8AAAD/AAAA/wAAAP8AAAD/AAAA/wEBAf9aWlr/5+f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///7+///+&#10;//7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Nzc/0hISP8AAAD/AAAA/wAAAP8AAAD/AAAA/wAAAP8mJib/vLy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/7//v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4KCgv8JCQn/AAAA/wAAAP8AAAD/AAAA/wAAAP8JCQn/&#10;gYGB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29vf8nJyf/AAAA/wAAAP8AAAD/&#10;AAAA/wAAAP8AAAD/R0dH/9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7///7+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o6P9bW1v/&#10;AQEB/wAAAP8AAAD/AAAA/wAAAP8AAAD/Ghoa/6mp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+/v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+Wlpb/ERER/wAAAP8AAAD/AAAA/wAAAP8AAAD/BAQE/25ubv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///7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Nzc3/NjY2/wAAAP8AAAD/AAAA/wAAAP8AAAD/AAAA/zU1Nf/N&#10;zc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///v7///7+///+/v///v7/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b29v/wQEBP8AAAD/AAAA/wAAAP8A&#10;AAD/AAAA/xAQEP+VlZX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7////+/v///v7///7+///+/v//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xsbG/8A&#10;AAD/AAAA/wAAAP8AAAD/AAAA/wEBAf9aWlr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v//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0dHR/8AAAD/AAAA/wAAAP8AAAD/AAAA/wAAAP8nJyf/vLy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4/4KCgv8JCQn/AAAA/wAAAP8AAAD/AAAA/wAAAP8JCQn/gYGB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+/v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y8vP8nJyf/AAAA/wAAAP8AAAD/AAAA/wAA&#10;AP8AAAD/R0dH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jo6P9bW1v/AQEB/wAA&#10;AP8AAAD/AAAA/wAAAP8AAAD/Ghoa/6mp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+Wlpb/EBAQ/wAAAP8AAAD/AAAA/wAAAP8AAAD/BAQE/25ubv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zc3/NjY2/wAAAP8AAAD/AAAA/wAAAP8AAAD/AAAA/zY2Nv/Nz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+/v///v7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bm5u/wQEBP8AAAD/AAAA/wAAAP8AAAD/AAAA&#10;/xAQEP+VlZX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+/v7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amp/xoaGv8AAAD/AAAA&#10;/wAAAP8AAAD/AAAA/wEBAf9aWlr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/7+//7+/v/+/v7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Nzc&#10;/0dHR/8AAAD/AAAA/wAAAP8AAAD/AAAA/wAAAP8nJyf/vLy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7+/v/+/v7//v7+//7+/v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dHR0/wAAAP8AAAD/&#10;AAAA/wAAAP8AAAD/Ghoa/6mp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v7+//7+/v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z8/P/HR0d/wAAAP8AAAD/BAQE/25ubv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+urq7/AAAA/zY2Nv/Nzc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Sl/8AAAD/AAAA/wAAAP8AAAD/AABQ/8zz////////////////////////////&#10;///////////////////////////////////////////////////////////////z/55QAP8AAAD/&#10;AAAA/wAAAP8AAAD/kczu//////////////////////////////////////////////////////+x&#10;sbH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0pf/AAAA/wAAAP8AAAD/AAAA/wAAUP/H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Sl/8AAAD/AAAA/wAAAP8AAAD/AABc/9L7////////////////&#10;///////////////////////////////////////////////////////////////////////////7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9KX/wAAAP8AAAD/AAAA/wAA&#10;AP8AAAD/UHCB/4mJif+JiYn/iYmJ/4mJif+JiYn/iYmJ/4mJif+JiYn/iYmJ/4mJif+JiYn/iYmJ&#10;/4mJif+JiYn/iYmJ/4mJif+JiXr/QA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0pf/AAAA/wAAAP8AAAD/AAAA/wAAAP8AAAD/AAAA/wAAAP8AAAD/AAAA/wAAAP8AAAD/AAAA&#10;/wAAAP8AAAD/AAAA/wAAAP8AAAD/AAAA/wAAAP8AAAD/AAAA/wAAAP8AA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AA/wAAAP8AAAD/AAAA&#10;/wAAAP8AAAD/AAAA/wAAAP8AAAD/AAAA/wAAAP8AAAD/AAAA/wAAAP8AAAD/AAAA/wAAAP8AAAD/&#10;AAAA/wAA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9KX/wAAAP8AAAD/AAAA&#10;/wAAAP8AAAD/AAAA/wAAAP8AAAD/AAAA/wAAAP8AAAD/AAAA/wAAAP8AAAD/AAAA/wAAAP8AAAD/&#10;AAAA/wAAAP8AAAD/AAAA/wAAAP8AAAD/AA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0pf/AAAA/wAAAP8AAAD/AAAA/wAAAP8AAAD/AAAA/wAAAP8AAAD/AAAA/wAAAP8AAAD/&#10;AAAA/wAAAP8AAAD/AAAA/wAAAP8AAAD/AAAA/wAAAP8AAAD/AAAA/wAAAP8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Sl/8AAAD/AAAA/wAAAP8AAAD/AABA/7fh8//28/P/&#10;8/Pz//Pz8//z8/P/8/Pz//Pz8//z8/P/8/Pz//Pz8//z8/P/8/Pz//Pz8//z8/P/8/Pz//Pz8//z&#10;8/P/+/bl/5FA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PSl/8AAAD/AAAA/wAAAP8A&#10;AAD/AABQ/8fz////////////////////////////////////////////////////////////////&#10;///////////////////////////z/5d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tel/wAAAP8AAAD/AAAA/wAAAP8AAGf/0vb/////////////////////////////////////&#10;//////////////////////////////////////////////////////P/nlwA/wAAAP8AAAD/AAAA&#10;/wAAAP+e0v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">
                      <v:shape id="Picture 7" o:spid="_x0000_s1083" type="#_x0000_t75" style="position:absolute;width:28016;height:15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">
                        <v:imagedata r:id="rId27" o:title=""/>
                      </v:shape>
                      <v:shape id="Text Box 9" o:spid="_x0000_s1084" type="#_x0000_t202" style="position:absolute;left:133;top:12640;width:3130;height:334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" stroked="f">
                        <v:textbox>
                          <w:txbxContent>
                            <w:p w14:paraId="7B369087" w14:textId="6430DCCF" w:rsidR="00AA3479" w:rsidRDefault="00AA3479">
                              <w:r>
                                <w:t>–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3CC2911" w14:textId="2C0B2C90" w:rsidR="00E92B35" w:rsidRPr="004055C7" w:rsidRDefault="00E92B35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2892DA6E" w14:textId="37078DFD" w:rsidR="00BC701F" w:rsidRPr="004055C7" w:rsidRDefault="00BC701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6D70BA4C" w14:textId="77777777" w:rsidR="00BC701F" w:rsidRPr="004055C7" w:rsidRDefault="00BC701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18A7E46E" w14:textId="77777777" w:rsidR="00BC701F" w:rsidRPr="004055C7" w:rsidRDefault="00BC701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7BF31C4F" w14:textId="77777777" w:rsidR="00BC701F" w:rsidRPr="004055C7" w:rsidRDefault="00BC701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3892066D" w14:textId="77777777" w:rsidR="00BC701F" w:rsidRPr="004055C7" w:rsidRDefault="00BC701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550D43A9" w14:textId="77777777" w:rsidR="00BC701F" w:rsidRPr="004055C7" w:rsidRDefault="00BC701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78E98FD8" w14:textId="65C2318E" w:rsidR="00BC701F" w:rsidRPr="004055C7" w:rsidRDefault="00BC701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33404F6D" w14:textId="77777777" w:rsidR="00BC701F" w:rsidRPr="004055C7" w:rsidRDefault="00BC701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6657CE37" w14:textId="77777777" w:rsidR="00E92B35" w:rsidRPr="004055C7" w:rsidRDefault="00E92B35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0EB83A8A" w14:textId="1272C105" w:rsidR="001A63BF" w:rsidRPr="004055C7" w:rsidRDefault="001A63B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need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to have negative charges on both carboxylate groups)</w:t>
            </w:r>
          </w:p>
        </w:tc>
        <w:tc>
          <w:tcPr>
            <w:tcW w:w="1502" w:type="dxa"/>
            <w:vAlign w:val="center"/>
          </w:tcPr>
          <w:p w14:paraId="4CAA85BE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63B397B3" w14:textId="77777777" w:rsidTr="00BC701F">
        <w:trPr>
          <w:trHeight w:val="227"/>
        </w:trPr>
        <w:tc>
          <w:tcPr>
            <w:tcW w:w="7065" w:type="dxa"/>
            <w:vAlign w:val="center"/>
          </w:tcPr>
          <w:p w14:paraId="11C4F382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4BBE6EF5" w14:textId="2C11BD38" w:rsidR="007B32E3" w:rsidRPr="004055C7" w:rsidRDefault="00E92B35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19327567" w14:textId="2F88BEB6" w:rsidR="007B32E3" w:rsidRPr="004055C7" w:rsidRDefault="007B32E3" w:rsidP="007E0EA8">
      <w:pPr>
        <w:pStyle w:val="00marksaligned"/>
        <w:tabs>
          <w:tab w:val="clear" w:pos="9637"/>
          <w:tab w:val="right" w:pos="9026"/>
        </w:tabs>
        <w:rPr>
          <w:lang w:val="en-AU"/>
        </w:rPr>
      </w:pPr>
    </w:p>
    <w:p w14:paraId="10D3BF70" w14:textId="4F574BED" w:rsidR="00A61AD2" w:rsidRPr="004055C7" w:rsidRDefault="00BA31E9" w:rsidP="00A61AD2">
      <w:pPr>
        <w:pStyle w:val="BodyText"/>
        <w:rPr>
          <w:rFonts w:ascii="Arial" w:hAnsi="Arial" w:cs="Arial"/>
          <w:color w:val="FF0000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512A63B5" w14:textId="62E2A206" w:rsidR="00A61AD2" w:rsidRPr="004055C7" w:rsidRDefault="00D86AA0" w:rsidP="007E0EA8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294B74" w:rsidRPr="004055C7">
        <w:rPr>
          <w:rFonts w:ascii="Arial" w:hAnsi="Arial" w:cs="Arial"/>
          <w:sz w:val="22"/>
          <w:szCs w:val="22"/>
          <w:lang w:val="en-AU"/>
        </w:rPr>
        <w:t>(e)</w:t>
      </w:r>
      <w:r w:rsidR="00294B74" w:rsidRPr="004055C7">
        <w:rPr>
          <w:rFonts w:ascii="Arial" w:hAnsi="Arial" w:cs="Arial"/>
          <w:sz w:val="22"/>
          <w:szCs w:val="22"/>
          <w:lang w:val="en-AU"/>
        </w:rPr>
        <w:tab/>
      </w:r>
      <w:r w:rsidR="005E3C68" w:rsidRPr="004055C7">
        <w:rPr>
          <w:rFonts w:ascii="Arial" w:hAnsi="Arial" w:cs="Arial"/>
          <w:sz w:val="22"/>
          <w:szCs w:val="22"/>
          <w:lang w:val="en-AU"/>
        </w:rPr>
        <w:t>Write an equation</w:t>
      </w:r>
      <w:r w:rsidR="00BC701F" w:rsidRPr="004055C7">
        <w:rPr>
          <w:rFonts w:ascii="Arial" w:hAnsi="Arial" w:cs="Arial"/>
          <w:sz w:val="22"/>
          <w:szCs w:val="22"/>
          <w:lang w:val="en-AU"/>
        </w:rPr>
        <w:t>, using structural formulae,</w:t>
      </w:r>
      <w:r w:rsidR="005E3C68" w:rsidRPr="004055C7">
        <w:rPr>
          <w:rFonts w:ascii="Arial" w:hAnsi="Arial" w:cs="Arial"/>
          <w:sz w:val="22"/>
          <w:szCs w:val="22"/>
          <w:lang w:val="en-AU"/>
        </w:rPr>
        <w:t xml:space="preserve"> for the reaction between the amino acid </w:t>
      </w:r>
      <w:r w:rsidR="00BC701F" w:rsidRPr="004055C7">
        <w:rPr>
          <w:rFonts w:ascii="Arial" w:hAnsi="Arial" w:cs="Arial"/>
          <w:sz w:val="22"/>
          <w:szCs w:val="22"/>
          <w:lang w:val="en-AU"/>
        </w:rPr>
        <w:tab/>
      </w:r>
      <w:r w:rsidR="005E3C68" w:rsidRPr="004055C7">
        <w:rPr>
          <w:rFonts w:ascii="Arial" w:hAnsi="Arial" w:cs="Arial"/>
          <w:sz w:val="22"/>
          <w:szCs w:val="22"/>
          <w:lang w:val="en-AU"/>
        </w:rPr>
        <w:t>and glycine</w:t>
      </w:r>
      <w:r w:rsidR="00BC701F" w:rsidRPr="004055C7">
        <w:rPr>
          <w:rFonts w:ascii="Arial" w:hAnsi="Arial" w:cs="Arial"/>
          <w:sz w:val="22"/>
          <w:szCs w:val="22"/>
          <w:lang w:val="en-AU"/>
        </w:rPr>
        <w:t xml:space="preserve"> to form a </w:t>
      </w:r>
      <w:r w:rsidR="00D65278" w:rsidRPr="004055C7">
        <w:rPr>
          <w:rFonts w:ascii="Arial" w:hAnsi="Arial" w:cs="Arial"/>
          <w:sz w:val="22"/>
          <w:szCs w:val="22"/>
          <w:lang w:val="en-AU"/>
        </w:rPr>
        <w:t>dipeptide</w:t>
      </w:r>
      <w:r w:rsidR="005E3C68" w:rsidRPr="004055C7">
        <w:rPr>
          <w:rFonts w:ascii="Arial" w:hAnsi="Arial" w:cs="Arial"/>
          <w:sz w:val="22"/>
          <w:szCs w:val="22"/>
          <w:lang w:val="en-AU"/>
        </w:rPr>
        <w:t xml:space="preserve">. </w:t>
      </w:r>
      <w:r w:rsidR="00BC701F" w:rsidRPr="004055C7">
        <w:rPr>
          <w:rFonts w:ascii="Arial" w:hAnsi="Arial" w:cs="Arial"/>
          <w:sz w:val="22"/>
          <w:szCs w:val="22"/>
          <w:lang w:val="en-AU"/>
        </w:rPr>
        <w:tab/>
      </w:r>
      <w:r w:rsidR="00BC701F" w:rsidRPr="004055C7">
        <w:rPr>
          <w:rFonts w:ascii="Arial" w:hAnsi="Arial" w:cs="Arial"/>
          <w:sz w:val="22"/>
          <w:szCs w:val="22"/>
          <w:lang w:val="en-AU"/>
        </w:rPr>
        <w:tab/>
      </w:r>
      <w:r w:rsidR="00BC701F" w:rsidRPr="004055C7">
        <w:rPr>
          <w:rFonts w:ascii="Arial" w:hAnsi="Arial" w:cs="Arial"/>
          <w:sz w:val="22"/>
          <w:szCs w:val="22"/>
          <w:lang w:val="en-AU"/>
        </w:rPr>
        <w:tab/>
      </w:r>
      <w:r w:rsidR="00BC701F" w:rsidRPr="004055C7">
        <w:rPr>
          <w:rFonts w:ascii="Arial" w:hAnsi="Arial" w:cs="Arial"/>
          <w:sz w:val="22"/>
          <w:szCs w:val="22"/>
          <w:lang w:val="en-AU"/>
        </w:rPr>
        <w:tab/>
      </w:r>
      <w:r w:rsidR="00BC701F" w:rsidRPr="004055C7">
        <w:rPr>
          <w:rFonts w:ascii="Arial" w:hAnsi="Arial" w:cs="Arial"/>
          <w:sz w:val="22"/>
          <w:szCs w:val="22"/>
          <w:lang w:val="en-AU"/>
        </w:rPr>
        <w:tab/>
      </w:r>
      <w:r w:rsidR="00BC701F" w:rsidRPr="004055C7">
        <w:rPr>
          <w:rFonts w:ascii="Arial" w:hAnsi="Arial" w:cs="Arial"/>
          <w:sz w:val="22"/>
          <w:szCs w:val="22"/>
          <w:lang w:val="en-AU"/>
        </w:rPr>
        <w:tab/>
      </w:r>
      <w:r w:rsidR="00A61AD2" w:rsidRPr="004055C7">
        <w:rPr>
          <w:rFonts w:ascii="Arial" w:hAnsi="Arial" w:cs="Arial"/>
          <w:sz w:val="22"/>
          <w:szCs w:val="22"/>
          <w:lang w:val="en-AU"/>
        </w:rPr>
        <w:t>(2 marks)</w:t>
      </w:r>
    </w:p>
    <w:p w14:paraId="7E4E1D0D" w14:textId="4CB1B250" w:rsidR="00BC701F" w:rsidRPr="004055C7" w:rsidRDefault="00D65278" w:rsidP="007E0EA8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w:drawing>
          <wp:anchor distT="0" distB="0" distL="114300" distR="114300" simplePos="0" relativeHeight="251837440" behindDoc="0" locked="0" layoutInCell="1" allowOverlap="1" wp14:anchorId="377EDD99" wp14:editId="02720F14">
            <wp:simplePos x="0" y="0"/>
            <wp:positionH relativeFrom="column">
              <wp:posOffset>1613535</wp:posOffset>
            </wp:positionH>
            <wp:positionV relativeFrom="paragraph">
              <wp:posOffset>108772</wp:posOffset>
            </wp:positionV>
            <wp:extent cx="1156335" cy="880639"/>
            <wp:effectExtent l="0" t="0" r="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156335" cy="880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w:drawing>
          <wp:anchor distT="0" distB="0" distL="114300" distR="114300" simplePos="0" relativeHeight="251836416" behindDoc="0" locked="0" layoutInCell="1" allowOverlap="1" wp14:anchorId="4BEBFC82" wp14:editId="6CB922E4">
            <wp:simplePos x="0" y="0"/>
            <wp:positionH relativeFrom="column">
              <wp:posOffset>3213623</wp:posOffset>
            </wp:positionH>
            <wp:positionV relativeFrom="paragraph">
              <wp:posOffset>106643</wp:posOffset>
            </wp:positionV>
            <wp:extent cx="1765935" cy="1026379"/>
            <wp:effectExtent l="0" t="0" r="1206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1026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D8A50" w14:textId="681A1D8D" w:rsidR="00BC701F" w:rsidRPr="004055C7" w:rsidRDefault="00BC701F" w:rsidP="007E0EA8">
      <w:pPr>
        <w:rPr>
          <w:rFonts w:ascii="Arial" w:hAnsi="Arial" w:cs="Arial"/>
          <w:sz w:val="22"/>
          <w:szCs w:val="22"/>
          <w:lang w:val="en-AU"/>
        </w:rPr>
      </w:pPr>
    </w:p>
    <w:p w14:paraId="236FEC04" w14:textId="42A7454C" w:rsidR="00BC701F" w:rsidRPr="004055C7" w:rsidRDefault="00D65278" w:rsidP="007E0EA8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0203FEE" wp14:editId="157C809D">
                <wp:simplePos x="0" y="0"/>
                <wp:positionH relativeFrom="column">
                  <wp:posOffset>4894729</wp:posOffset>
                </wp:positionH>
                <wp:positionV relativeFrom="paragraph">
                  <wp:posOffset>245445</wp:posOffset>
                </wp:positionV>
                <wp:extent cx="986006" cy="228899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006" cy="2288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035D8A" w14:textId="49913536" w:rsidR="00AA3479" w:rsidRPr="00D65278" w:rsidRDefault="00AA3479" w:rsidP="00BC701F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D6527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+ H</w:t>
                            </w:r>
                            <w:r w:rsidRPr="00D65278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</w:rPr>
                              <w:t>2</w:t>
                            </w:r>
                            <w:r w:rsidRPr="00D6527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03FEE" id="Text Box 30" o:spid="_x0000_s1085" type="#_x0000_t202" style="position:absolute;margin-left:385.4pt;margin-top:19.35pt;width:77.65pt;height:18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" filled="f" stroked="f">
                <v:textbox>
                  <w:txbxContent>
                    <w:p w14:paraId="27035D8A" w14:textId="49913536" w:rsidR="00AA3479" w:rsidRPr="00D65278" w:rsidRDefault="00AA3479" w:rsidP="00BC701F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D65278">
                        <w:rPr>
                          <w:rFonts w:ascii="Arial" w:hAnsi="Arial" w:cs="Arial"/>
                          <w:sz w:val="22"/>
                          <w:szCs w:val="22"/>
                        </w:rPr>
                        <w:t>+ H</w:t>
                      </w:r>
                      <w:r w:rsidRPr="00D65278"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</w:rPr>
                        <w:t>2</w:t>
                      </w:r>
                      <w:r w:rsidRPr="00D65278">
                        <w:rPr>
                          <w:rFonts w:ascii="Arial" w:hAnsi="Arial" w:cs="Arial"/>
                          <w:sz w:val="22"/>
                          <w:szCs w:val="22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4C74BB"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E030C80" wp14:editId="645ED449">
                <wp:simplePos x="0" y="0"/>
                <wp:positionH relativeFrom="column">
                  <wp:posOffset>2832847</wp:posOffset>
                </wp:positionH>
                <wp:positionV relativeFrom="paragraph">
                  <wp:posOffset>128905</wp:posOffset>
                </wp:positionV>
                <wp:extent cx="304688" cy="22860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688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BA041" w14:textId="4E4E887B" w:rsidR="00AA3479" w:rsidRDefault="00AA3479" w:rsidP="00BC701F">
                            <w: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030C80" id="Text Box 31" o:spid="_x0000_s1086" type="#_x0000_t202" style="position:absolute;margin-left:223.05pt;margin-top:10.15pt;width:24pt;height:18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" filled="f" stroked="f">
                <v:textbox>
                  <w:txbxContent>
                    <w:p w14:paraId="35EBA041" w14:textId="4E4E887B" w:rsidR="00AA3479" w:rsidRDefault="00AA3479" w:rsidP="00BC701F">
                      <w: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4C74BB"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24245D3" wp14:editId="2502D8C7">
                <wp:simplePos x="0" y="0"/>
                <wp:positionH relativeFrom="column">
                  <wp:posOffset>1384786</wp:posOffset>
                </wp:positionH>
                <wp:positionV relativeFrom="paragraph">
                  <wp:posOffset>131184</wp:posOffset>
                </wp:positionV>
                <wp:extent cx="223520" cy="2286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2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3C35C" w14:textId="5604B883" w:rsidR="00AA3479" w:rsidRDefault="00AA3479">
                            <w: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4245D3" id="Text Box 21" o:spid="_x0000_s1087" type="#_x0000_t202" style="position:absolute;margin-left:109.05pt;margin-top:10.35pt;width:17.6pt;height:18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" filled="f" stroked="f">
                <v:textbox>
                  <w:txbxContent>
                    <w:p w14:paraId="3133C35C" w14:textId="5604B883" w:rsidR="00AA3479" w:rsidRDefault="00AA3479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BC701F" w:rsidRPr="004055C7">
        <w:rPr>
          <w:rFonts w:ascii="Arial" w:hAnsi="Arial" w:cs="Arial"/>
          <w:noProof/>
          <w:sz w:val="22"/>
          <w:szCs w:val="22"/>
          <w:lang w:val="en-AU" w:eastAsia="en-AU"/>
        </w:rPr>
        <w:drawing>
          <wp:inline distT="0" distB="0" distL="0" distR="0" wp14:anchorId="29458C22" wp14:editId="7942FF1D">
            <wp:extent cx="1384935" cy="761668"/>
            <wp:effectExtent l="0" t="0" r="1206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13581" cy="77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1DD6" w14:textId="450FF4AC" w:rsidR="00BC701F" w:rsidRPr="004055C7" w:rsidRDefault="00BC701F" w:rsidP="007E0EA8">
      <w:pPr>
        <w:rPr>
          <w:rFonts w:ascii="Arial" w:hAnsi="Arial" w:cs="Arial"/>
          <w:sz w:val="22"/>
          <w:szCs w:val="22"/>
          <w:lang w:val="en-AU"/>
        </w:rPr>
      </w:pPr>
    </w:p>
    <w:p w14:paraId="3E5282F1" w14:textId="6E93B791" w:rsidR="00BC701F" w:rsidRPr="004055C7" w:rsidRDefault="00BC701F" w:rsidP="007E0EA8">
      <w:pPr>
        <w:rPr>
          <w:rFonts w:ascii="Arial" w:hAnsi="Arial" w:cs="Arial"/>
          <w:sz w:val="22"/>
          <w:szCs w:val="22"/>
          <w:lang w:val="en-AU"/>
        </w:rPr>
      </w:pPr>
    </w:p>
    <w:p w14:paraId="738B600C" w14:textId="6CCCA719" w:rsidR="00BC701F" w:rsidRPr="004055C7" w:rsidRDefault="00BC701F" w:rsidP="007E0EA8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7B32E3" w:rsidRPr="004055C7" w14:paraId="1B8956CF" w14:textId="77777777" w:rsidTr="007B32E3">
        <w:tc>
          <w:tcPr>
            <w:tcW w:w="6980" w:type="dxa"/>
            <w:vAlign w:val="center"/>
          </w:tcPr>
          <w:p w14:paraId="6761F5DD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34221B98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784F8F8F" w14:textId="77777777" w:rsidTr="007B32E3">
        <w:tc>
          <w:tcPr>
            <w:tcW w:w="6980" w:type="dxa"/>
            <w:vAlign w:val="center"/>
          </w:tcPr>
          <w:p w14:paraId="7ED40CB3" w14:textId="434D68C9" w:rsidR="007B32E3" w:rsidRPr="004055C7" w:rsidRDefault="00D65278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correct species</w:t>
            </w:r>
          </w:p>
        </w:tc>
        <w:tc>
          <w:tcPr>
            <w:tcW w:w="1502" w:type="dxa"/>
            <w:vAlign w:val="center"/>
          </w:tcPr>
          <w:p w14:paraId="27F83680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2CCAF567" w14:textId="77777777" w:rsidTr="007B32E3">
        <w:tc>
          <w:tcPr>
            <w:tcW w:w="6980" w:type="dxa"/>
            <w:vAlign w:val="center"/>
          </w:tcPr>
          <w:p w14:paraId="1F435098" w14:textId="0BB9C67B" w:rsidR="007B32E3" w:rsidRPr="004055C7" w:rsidRDefault="00D65278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balanced with the one water molecule</w:t>
            </w:r>
          </w:p>
        </w:tc>
        <w:tc>
          <w:tcPr>
            <w:tcW w:w="1502" w:type="dxa"/>
            <w:vAlign w:val="center"/>
          </w:tcPr>
          <w:p w14:paraId="7477A391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0F3DDFFB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5DF942FC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3E8BAB78" w14:textId="2CD46B69" w:rsidR="007B32E3" w:rsidRPr="004055C7" w:rsidRDefault="00D65278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7BCFA10A" w14:textId="77777777" w:rsidR="007B32E3" w:rsidRPr="004055C7" w:rsidRDefault="007B32E3" w:rsidP="007E0EA8">
      <w:pPr>
        <w:rPr>
          <w:rFonts w:ascii="Arial" w:hAnsi="Arial" w:cs="Arial"/>
          <w:sz w:val="22"/>
          <w:szCs w:val="22"/>
          <w:lang w:val="en-AU"/>
        </w:rPr>
      </w:pPr>
    </w:p>
    <w:p w14:paraId="01FDFEED" w14:textId="77777777" w:rsidR="00294B74" w:rsidRPr="004055C7" w:rsidRDefault="00294B74" w:rsidP="00733D70">
      <w:pPr>
        <w:rPr>
          <w:rFonts w:ascii="Arial" w:hAnsi="Arial" w:cs="Arial"/>
          <w:sz w:val="22"/>
          <w:szCs w:val="22"/>
          <w:lang w:val="en-AU"/>
        </w:rPr>
      </w:pPr>
    </w:p>
    <w:p w14:paraId="5843893D" w14:textId="77777777" w:rsidR="00A61AD2" w:rsidRPr="004055C7" w:rsidRDefault="00A61AD2" w:rsidP="00A61AD2">
      <w:pPr>
        <w:rPr>
          <w:rFonts w:ascii="Arial" w:hAnsi="Arial" w:cs="Arial"/>
          <w:sz w:val="22"/>
          <w:szCs w:val="22"/>
          <w:lang w:val="en-AU"/>
        </w:rPr>
      </w:pPr>
    </w:p>
    <w:p w14:paraId="1A9E9798" w14:textId="77777777" w:rsidR="00A61AD2" w:rsidRPr="004055C7" w:rsidRDefault="00A61AD2" w:rsidP="00A61AD2">
      <w:pPr>
        <w:rPr>
          <w:rFonts w:ascii="Arial" w:hAnsi="Arial" w:cs="Arial"/>
          <w:b/>
          <w:sz w:val="22"/>
          <w:szCs w:val="22"/>
          <w:lang w:val="en-AU"/>
        </w:rPr>
      </w:pPr>
    </w:p>
    <w:p w14:paraId="69B24523" w14:textId="77777777" w:rsidR="00D71F5B" w:rsidRPr="004055C7" w:rsidRDefault="00D71F5B" w:rsidP="00733D70">
      <w:pPr>
        <w:rPr>
          <w:rFonts w:ascii="Arial" w:hAnsi="Arial" w:cs="Arial"/>
          <w:sz w:val="22"/>
          <w:szCs w:val="22"/>
          <w:lang w:val="en-AU"/>
        </w:rPr>
      </w:pPr>
    </w:p>
    <w:p w14:paraId="3C4A307D" w14:textId="77777777" w:rsidR="00294B74" w:rsidRPr="004055C7" w:rsidRDefault="00294B74" w:rsidP="00733D70">
      <w:pPr>
        <w:rPr>
          <w:rFonts w:ascii="Arial" w:hAnsi="Arial" w:cs="Arial"/>
          <w:sz w:val="22"/>
          <w:szCs w:val="22"/>
          <w:lang w:val="en-AU"/>
        </w:rPr>
      </w:pPr>
    </w:p>
    <w:p w14:paraId="65DD0EBD" w14:textId="77777777" w:rsidR="00C97488" w:rsidRPr="004055C7" w:rsidRDefault="00C97488" w:rsidP="00733D70">
      <w:pPr>
        <w:pStyle w:val="ListNumber"/>
        <w:numPr>
          <w:ilvl w:val="0"/>
          <w:numId w:val="0"/>
        </w:numPr>
        <w:spacing w:line="276" w:lineRule="auto"/>
        <w:rPr>
          <w:b/>
        </w:rPr>
      </w:pPr>
    </w:p>
    <w:p w14:paraId="6EE50723" w14:textId="77777777" w:rsidR="004670B4" w:rsidRPr="004055C7" w:rsidRDefault="004670B4">
      <w:pPr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  <w:r w:rsidRPr="004055C7">
        <w:rPr>
          <w:b/>
          <w:lang w:val="en-AU"/>
        </w:rPr>
        <w:br w:type="page"/>
      </w:r>
    </w:p>
    <w:p w14:paraId="2B8B9DB3" w14:textId="1AA0BA74" w:rsidR="008A4A9E" w:rsidRPr="004055C7" w:rsidRDefault="00BD12CF" w:rsidP="00D86AA0">
      <w:pPr>
        <w:pStyle w:val="00shortanswerheading"/>
        <w:tabs>
          <w:tab w:val="clear" w:pos="9637"/>
          <w:tab w:val="right" w:pos="9026"/>
        </w:tabs>
      </w:pPr>
      <w:r w:rsidRPr="004055C7">
        <w:lastRenderedPageBreak/>
        <w:t>Question 36</w:t>
      </w:r>
      <w:r w:rsidR="00C97488" w:rsidRPr="004055C7">
        <w:tab/>
      </w:r>
      <w:r w:rsidR="0096197F" w:rsidRPr="004055C7">
        <w:t xml:space="preserve"> </w:t>
      </w:r>
      <w:r w:rsidR="00B42C9D" w:rsidRPr="004055C7">
        <w:t>(14</w:t>
      </w:r>
      <w:r w:rsidR="00D86AA0" w:rsidRPr="004055C7">
        <w:t xml:space="preserve"> m</w:t>
      </w:r>
      <w:r w:rsidR="008A4A9E" w:rsidRPr="004055C7">
        <w:t>arks)</w:t>
      </w:r>
    </w:p>
    <w:p w14:paraId="77BAC940" w14:textId="77777777" w:rsidR="008969D1" w:rsidRPr="004055C7" w:rsidRDefault="008969D1" w:rsidP="00733D70">
      <w:pPr>
        <w:pStyle w:val="ListNumber"/>
        <w:numPr>
          <w:ilvl w:val="0"/>
          <w:numId w:val="0"/>
        </w:numPr>
        <w:spacing w:line="276" w:lineRule="auto"/>
        <w:rPr>
          <w:b/>
        </w:rPr>
      </w:pPr>
    </w:p>
    <w:p w14:paraId="2C371AF9" w14:textId="2359895A" w:rsidR="008969D1" w:rsidRPr="004055C7" w:rsidRDefault="008969D1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Pbodybold"/>
          <w:rFonts w:ascii="Arial" w:hAnsi="Arial" w:cs="Arial"/>
          <w:b w:val="0"/>
          <w:sz w:val="22"/>
          <w:szCs w:val="22"/>
          <w:lang w:val="en-AU"/>
        </w:rPr>
      </w:pPr>
      <w:r w:rsidRPr="004055C7">
        <w:rPr>
          <w:rStyle w:val="Pbodybold"/>
          <w:rFonts w:ascii="Arial" w:hAnsi="Arial" w:cs="Arial"/>
          <w:b w:val="0"/>
          <w:sz w:val="22"/>
          <w:szCs w:val="22"/>
          <w:lang w:val="en-AU"/>
        </w:rPr>
        <w:t>The reaction for the production of ethanol from ethene is shown below.</w:t>
      </w:r>
    </w:p>
    <w:p w14:paraId="59129FAB" w14:textId="77777777" w:rsidR="008969D1" w:rsidRPr="004055C7" w:rsidRDefault="008969D1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Pbodybold"/>
          <w:rFonts w:ascii="Arial" w:hAnsi="Arial" w:cs="Arial"/>
          <w:b w:val="0"/>
          <w:sz w:val="22"/>
          <w:szCs w:val="22"/>
          <w:lang w:val="en-AU"/>
        </w:rPr>
      </w:pPr>
    </w:p>
    <w:p w14:paraId="3A843B76" w14:textId="4783D2B4" w:rsidR="008969D1" w:rsidRPr="004055C7" w:rsidRDefault="008969D1" w:rsidP="00733D70">
      <w:pPr>
        <w:rPr>
          <w:rStyle w:val="mo"/>
          <w:lang w:val="en-AU"/>
        </w:rPr>
      </w:pPr>
      <w:r w:rsidRPr="004055C7">
        <w:rPr>
          <w:rStyle w:val="Pbodybold"/>
          <w:rFonts w:ascii="Arial" w:hAnsi="Arial" w:cs="Arial"/>
          <w:b w:val="0"/>
          <w:sz w:val="22"/>
          <w:szCs w:val="22"/>
          <w:lang w:val="en-AU"/>
        </w:rPr>
        <w:tab/>
      </w:r>
      <w:r w:rsidRPr="004055C7">
        <w:rPr>
          <w:rStyle w:val="Pbodybold"/>
          <w:rFonts w:ascii="Arial" w:hAnsi="Arial" w:cs="Arial"/>
          <w:b w:val="0"/>
          <w:sz w:val="22"/>
          <w:szCs w:val="22"/>
          <w:lang w:val="en-AU"/>
        </w:rPr>
        <w:tab/>
        <w:t>CH</w:t>
      </w:r>
      <w:r w:rsidRPr="004055C7">
        <w:rPr>
          <w:rStyle w:val="Pbodybold"/>
          <w:rFonts w:ascii="Arial" w:hAnsi="Arial" w:cs="Arial"/>
          <w:b w:val="0"/>
          <w:sz w:val="22"/>
          <w:szCs w:val="22"/>
          <w:vertAlign w:val="subscript"/>
          <w:lang w:val="en-AU"/>
        </w:rPr>
        <w:t>2</w:t>
      </w:r>
      <w:r w:rsidRPr="004055C7">
        <w:rPr>
          <w:rStyle w:val="Pbodybold"/>
          <w:rFonts w:ascii="Arial" w:hAnsi="Arial" w:cs="Arial"/>
          <w:b w:val="0"/>
          <w:sz w:val="22"/>
          <w:szCs w:val="22"/>
          <w:lang w:val="en-AU"/>
        </w:rPr>
        <w:t>CH</w:t>
      </w:r>
      <w:r w:rsidRPr="004055C7">
        <w:rPr>
          <w:rStyle w:val="Pbodybold"/>
          <w:rFonts w:ascii="Arial" w:hAnsi="Arial" w:cs="Arial"/>
          <w:b w:val="0"/>
          <w:sz w:val="22"/>
          <w:szCs w:val="22"/>
          <w:vertAlign w:val="subscript"/>
          <w:lang w:val="en-AU"/>
        </w:rPr>
        <w:t>2</w:t>
      </w:r>
      <w:r w:rsidRPr="004055C7">
        <w:rPr>
          <w:rStyle w:val="Pbodybold"/>
          <w:rFonts w:ascii="Arial" w:hAnsi="Arial" w:cs="Arial"/>
          <w:b w:val="0"/>
          <w:sz w:val="22"/>
          <w:szCs w:val="22"/>
          <w:lang w:val="en-AU"/>
        </w:rPr>
        <w:t>(</w:t>
      </w:r>
      <w:proofErr w:type="gramStart"/>
      <w:r w:rsidRPr="004055C7">
        <w:rPr>
          <w:rStyle w:val="Pbodybold"/>
          <w:rFonts w:ascii="Arial" w:hAnsi="Arial" w:cs="Arial"/>
          <w:b w:val="0"/>
          <w:sz w:val="22"/>
          <w:szCs w:val="22"/>
          <w:lang w:val="en-AU"/>
        </w:rPr>
        <w:t>g)  +</w:t>
      </w:r>
      <w:proofErr w:type="gramEnd"/>
      <w:r w:rsidRPr="004055C7">
        <w:rPr>
          <w:rStyle w:val="Pbodybold"/>
          <w:rFonts w:ascii="Arial" w:hAnsi="Arial" w:cs="Arial"/>
          <w:b w:val="0"/>
          <w:sz w:val="22"/>
          <w:szCs w:val="22"/>
          <w:lang w:val="en-AU"/>
        </w:rPr>
        <w:t xml:space="preserve">  H</w:t>
      </w:r>
      <w:r w:rsidRPr="004055C7">
        <w:rPr>
          <w:rStyle w:val="Pbodybold"/>
          <w:rFonts w:ascii="Arial" w:hAnsi="Arial" w:cs="Arial"/>
          <w:b w:val="0"/>
          <w:sz w:val="22"/>
          <w:szCs w:val="22"/>
          <w:vertAlign w:val="subscript"/>
          <w:lang w:val="en-AU"/>
        </w:rPr>
        <w:t>2</w:t>
      </w:r>
      <w:r w:rsidRPr="004055C7">
        <w:rPr>
          <w:rStyle w:val="Pbodybold"/>
          <w:rFonts w:ascii="Arial" w:hAnsi="Arial" w:cs="Arial"/>
          <w:b w:val="0"/>
          <w:sz w:val="22"/>
          <w:szCs w:val="22"/>
          <w:lang w:val="en-AU"/>
        </w:rPr>
        <w:t xml:space="preserve">O(g)  </w:t>
      </w:r>
      <w:r w:rsidR="001F1F0D" w:rsidRPr="004055C7">
        <w:rPr>
          <w:rFonts w:ascii="Arial" w:hAnsi="Arial" w:cs="Arial"/>
          <w:noProof/>
          <w:sz w:val="22"/>
          <w:szCs w:val="22"/>
          <w:lang w:val="en-AU" w:eastAsia="en-AU"/>
        </w:rPr>
        <w:drawing>
          <wp:inline distT="0" distB="0" distL="0" distR="0" wp14:anchorId="68FC4001" wp14:editId="1A41FDEA">
            <wp:extent cx="197485" cy="124460"/>
            <wp:effectExtent l="0" t="0" r="5715" b="2540"/>
            <wp:docPr id="45" name="Picture 45" descr="reversible 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versible arro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2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F0D" w:rsidRPr="004055C7">
        <w:rPr>
          <w:rStyle w:val="Pbodybold"/>
          <w:rFonts w:ascii="Arial" w:hAnsi="Arial" w:cs="Arial"/>
          <w:b w:val="0"/>
          <w:sz w:val="22"/>
          <w:szCs w:val="22"/>
          <w:lang w:val="en-AU"/>
        </w:rPr>
        <w:t xml:space="preserve">  </w:t>
      </w:r>
      <w:r w:rsidRPr="004055C7">
        <w:rPr>
          <w:rStyle w:val="mo"/>
          <w:rFonts w:ascii="Arial" w:hAnsi="Arial" w:cs="Arial"/>
          <w:sz w:val="22"/>
          <w:szCs w:val="22"/>
          <w:lang w:val="en-AU"/>
        </w:rPr>
        <w:t>CH</w:t>
      </w:r>
      <w:r w:rsidRPr="004055C7">
        <w:rPr>
          <w:rStyle w:val="mo"/>
          <w:rFonts w:ascii="Arial" w:hAnsi="Arial" w:cs="Arial"/>
          <w:sz w:val="22"/>
          <w:szCs w:val="22"/>
          <w:vertAlign w:val="subscript"/>
          <w:lang w:val="en-AU"/>
        </w:rPr>
        <w:t>3</w:t>
      </w:r>
      <w:r w:rsidRPr="004055C7">
        <w:rPr>
          <w:rStyle w:val="mo"/>
          <w:rFonts w:ascii="Arial" w:hAnsi="Arial" w:cs="Arial"/>
          <w:sz w:val="22"/>
          <w:szCs w:val="22"/>
          <w:lang w:val="en-AU"/>
        </w:rPr>
        <w:t>CH</w:t>
      </w:r>
      <w:r w:rsidRPr="004055C7">
        <w:rPr>
          <w:rStyle w:val="mo"/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Style w:val="mo"/>
          <w:rFonts w:ascii="Arial" w:hAnsi="Arial" w:cs="Arial"/>
          <w:sz w:val="22"/>
          <w:szCs w:val="22"/>
          <w:lang w:val="en-AU"/>
        </w:rPr>
        <w:t>OH(g)</w:t>
      </w:r>
      <w:r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Pr="004055C7">
        <w:rPr>
          <w:rStyle w:val="mo"/>
          <w:rFonts w:ascii="Arial" w:hAnsi="Arial" w:cs="Arial"/>
          <w:sz w:val="22"/>
          <w:szCs w:val="22"/>
          <w:lang w:val="en-AU"/>
        </w:rPr>
        <w:tab/>
        <w:t>∆H = -45 kJ mol</w:t>
      </w:r>
      <w:r w:rsidRPr="004055C7">
        <w:rPr>
          <w:rStyle w:val="mo"/>
          <w:rFonts w:ascii="Arial" w:hAnsi="Arial" w:cs="Arial"/>
          <w:sz w:val="22"/>
          <w:szCs w:val="22"/>
          <w:vertAlign w:val="superscript"/>
          <w:lang w:val="en-AU"/>
        </w:rPr>
        <w:t>–1</w:t>
      </w:r>
    </w:p>
    <w:p w14:paraId="7D2EBF42" w14:textId="77777777" w:rsidR="00733D70" w:rsidRPr="004055C7" w:rsidRDefault="00733D70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</w:p>
    <w:p w14:paraId="0E7541DA" w14:textId="4762FFA7" w:rsidR="00733D70" w:rsidRPr="004055C7" w:rsidRDefault="00B42C9D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  <w:r w:rsidRPr="004055C7">
        <w:rPr>
          <w:rStyle w:val="mo"/>
          <w:rFonts w:ascii="Arial" w:hAnsi="Arial" w:cs="Arial"/>
          <w:sz w:val="22"/>
          <w:szCs w:val="22"/>
          <w:lang w:val="en-AU"/>
        </w:rPr>
        <w:t xml:space="preserve"> (a</w:t>
      </w:r>
      <w:r w:rsidR="00733D70" w:rsidRPr="004055C7">
        <w:rPr>
          <w:rStyle w:val="mo"/>
          <w:rFonts w:ascii="Arial" w:hAnsi="Arial" w:cs="Arial"/>
          <w:sz w:val="22"/>
          <w:szCs w:val="22"/>
          <w:lang w:val="en-AU"/>
        </w:rPr>
        <w:t>)</w:t>
      </w:r>
      <w:r w:rsidR="00733D70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733D70" w:rsidRPr="004055C7">
        <w:rPr>
          <w:rStyle w:val="mo"/>
          <w:rFonts w:ascii="Arial" w:hAnsi="Arial" w:cs="Arial"/>
          <w:sz w:val="22"/>
          <w:szCs w:val="22"/>
          <w:lang w:val="en-AU"/>
        </w:rPr>
        <w:tab/>
        <w:t xml:space="preserve">Use green chemistry principles to explain why it is </w:t>
      </w:r>
      <w:r w:rsidR="004670B4" w:rsidRPr="004055C7">
        <w:rPr>
          <w:rStyle w:val="mo"/>
          <w:rFonts w:ascii="Arial" w:hAnsi="Arial" w:cs="Arial"/>
          <w:sz w:val="22"/>
          <w:szCs w:val="22"/>
          <w:lang w:val="en-AU"/>
        </w:rPr>
        <w:t>beneficial</w:t>
      </w:r>
      <w:r w:rsidR="00733D70" w:rsidRPr="004055C7">
        <w:rPr>
          <w:rStyle w:val="mo"/>
          <w:rFonts w:ascii="Arial" w:hAnsi="Arial" w:cs="Arial"/>
          <w:sz w:val="22"/>
          <w:szCs w:val="22"/>
          <w:lang w:val="en-AU"/>
        </w:rPr>
        <w:t xml:space="preserve"> to achieve a high yield of </w:t>
      </w:r>
      <w:r w:rsidR="004670B4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733D70" w:rsidRPr="004055C7">
        <w:rPr>
          <w:rStyle w:val="mo"/>
          <w:rFonts w:ascii="Arial" w:hAnsi="Arial" w:cs="Arial"/>
          <w:sz w:val="22"/>
          <w:szCs w:val="22"/>
          <w:lang w:val="en-AU"/>
        </w:rPr>
        <w:t xml:space="preserve">ethanol. </w:t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160664" w:rsidRPr="004055C7">
        <w:rPr>
          <w:rStyle w:val="mo"/>
          <w:rFonts w:ascii="Arial" w:hAnsi="Arial" w:cs="Arial"/>
          <w:sz w:val="22"/>
          <w:szCs w:val="22"/>
          <w:lang w:val="en-AU"/>
        </w:rPr>
        <w:t xml:space="preserve">   </w:t>
      </w:r>
      <w:r w:rsidR="004670B4" w:rsidRPr="004055C7">
        <w:rPr>
          <w:rStyle w:val="mo"/>
          <w:rFonts w:ascii="Arial" w:hAnsi="Arial" w:cs="Arial"/>
          <w:sz w:val="22"/>
          <w:szCs w:val="22"/>
          <w:lang w:val="en-AU"/>
        </w:rPr>
        <w:t>(2 marks)</w:t>
      </w:r>
    </w:p>
    <w:p w14:paraId="1B4CE0EE" w14:textId="77777777" w:rsidR="007B32E3" w:rsidRPr="004055C7" w:rsidRDefault="007B32E3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80"/>
        <w:gridCol w:w="1476"/>
      </w:tblGrid>
      <w:tr w:rsidR="007B32E3" w:rsidRPr="004055C7" w14:paraId="4C22B4E7" w14:textId="77777777" w:rsidTr="007B32E3">
        <w:tc>
          <w:tcPr>
            <w:tcW w:w="6980" w:type="dxa"/>
            <w:vAlign w:val="center"/>
          </w:tcPr>
          <w:p w14:paraId="7B634550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2A66FDC8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50C78B3D" w14:textId="77777777" w:rsidTr="007B32E3">
        <w:tc>
          <w:tcPr>
            <w:tcW w:w="6980" w:type="dxa"/>
            <w:vAlign w:val="center"/>
          </w:tcPr>
          <w:p w14:paraId="6A82D430" w14:textId="7C244D0E" w:rsidR="007B32E3" w:rsidRPr="004055C7" w:rsidRDefault="00160664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by achieving a high yield there are less wasted reactants</w:t>
            </w:r>
          </w:p>
        </w:tc>
        <w:tc>
          <w:tcPr>
            <w:tcW w:w="1502" w:type="dxa"/>
            <w:vAlign w:val="center"/>
          </w:tcPr>
          <w:p w14:paraId="38132036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21677A0F" w14:textId="77777777" w:rsidTr="007B32E3">
        <w:tc>
          <w:tcPr>
            <w:tcW w:w="6980" w:type="dxa"/>
            <w:vAlign w:val="center"/>
          </w:tcPr>
          <w:p w14:paraId="071C6443" w14:textId="6CBB3B89" w:rsidR="00160664" w:rsidRPr="004055C7" w:rsidRDefault="00160664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Any one of:</w:t>
            </w:r>
          </w:p>
          <w:p w14:paraId="7FE57428" w14:textId="77777777" w:rsidR="00EA0342" w:rsidRPr="004055C7" w:rsidRDefault="00EA0342" w:rsidP="00EA0342">
            <w:pPr>
              <w:pStyle w:val="ListParagraph"/>
              <w:numPr>
                <w:ilvl w:val="0"/>
                <w:numId w:val="48"/>
              </w:num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saves money</w:t>
            </w:r>
          </w:p>
          <w:p w14:paraId="20055E41" w14:textId="63E878E9" w:rsidR="00EA0342" w:rsidRPr="004055C7" w:rsidRDefault="00EA0342" w:rsidP="00EA0342">
            <w:pPr>
              <w:pStyle w:val="ListParagraph"/>
              <w:numPr>
                <w:ilvl w:val="0"/>
                <w:numId w:val="48"/>
              </w:num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more sustainable use of resources</w:t>
            </w:r>
          </w:p>
          <w:p w14:paraId="78FD9625" w14:textId="77777777" w:rsidR="00EA0342" w:rsidRPr="004055C7" w:rsidRDefault="00EA0342" w:rsidP="00EA0342">
            <w:pPr>
              <w:pStyle w:val="ListParagraph"/>
              <w:numPr>
                <w:ilvl w:val="0"/>
                <w:numId w:val="48"/>
              </w:num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less disposal issues </w:t>
            </w:r>
          </w:p>
          <w:p w14:paraId="123571EA" w14:textId="3375F890" w:rsidR="00EA0342" w:rsidRPr="004055C7" w:rsidRDefault="00EA0342" w:rsidP="00EA0342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(</w:t>
            </w:r>
            <w:proofErr w:type="gramStart"/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>do</w:t>
            </w:r>
            <w:proofErr w:type="gramEnd"/>
            <w:r w:rsidRPr="004055C7">
              <w:rPr>
                <w:rFonts w:ascii="Arial" w:hAnsi="Arial" w:cs="Arial"/>
                <w:i/>
                <w:sz w:val="22"/>
                <w:szCs w:val="22"/>
                <w:lang w:val="en-AU"/>
              </w:rPr>
              <w:t xml:space="preserve"> not accept just ‘better for the environment’)</w:t>
            </w:r>
          </w:p>
        </w:tc>
        <w:tc>
          <w:tcPr>
            <w:tcW w:w="1502" w:type="dxa"/>
            <w:vAlign w:val="center"/>
          </w:tcPr>
          <w:p w14:paraId="275FCDD0" w14:textId="2531C06B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69DB4B49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38622764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288DFACD" w14:textId="6037A0A0" w:rsidR="007B32E3" w:rsidRPr="004055C7" w:rsidRDefault="00EA0342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6F5DC534" w14:textId="77777777" w:rsidR="007B32E3" w:rsidRPr="004055C7" w:rsidRDefault="007B32E3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</w:p>
    <w:p w14:paraId="6D376FE0" w14:textId="77777777" w:rsidR="002558FA" w:rsidRPr="00AB40D4" w:rsidRDefault="002558FA" w:rsidP="002558FA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  <w:r w:rsidRPr="00AB40D4">
        <w:rPr>
          <w:rStyle w:val="mo"/>
          <w:rFonts w:ascii="Arial" w:hAnsi="Arial" w:cs="Arial"/>
          <w:sz w:val="22"/>
          <w:szCs w:val="22"/>
          <w:lang w:val="en-AU"/>
        </w:rPr>
        <w:t>(b)</w:t>
      </w:r>
      <w:r w:rsidRPr="00AB40D4">
        <w:rPr>
          <w:rStyle w:val="mo"/>
          <w:rFonts w:ascii="Arial" w:hAnsi="Arial" w:cs="Arial"/>
          <w:sz w:val="22"/>
          <w:szCs w:val="22"/>
          <w:lang w:val="en-AU"/>
        </w:rPr>
        <w:tab/>
      </w:r>
      <w:r w:rsidRPr="00AB40D4">
        <w:rPr>
          <w:rStyle w:val="mo"/>
          <w:rFonts w:ascii="Arial" w:hAnsi="Arial" w:cs="Arial"/>
          <w:sz w:val="22"/>
          <w:szCs w:val="22"/>
          <w:lang w:val="en-AU"/>
        </w:rPr>
        <w:tab/>
        <w:t xml:space="preserve">Use sustainability principles to explain why it may be beneficial to source ethanol </w:t>
      </w:r>
      <w:r>
        <w:rPr>
          <w:rStyle w:val="mo"/>
          <w:rFonts w:ascii="Arial" w:hAnsi="Arial" w:cs="Arial"/>
          <w:sz w:val="22"/>
          <w:szCs w:val="22"/>
          <w:lang w:val="en-AU"/>
        </w:rPr>
        <w:tab/>
      </w:r>
      <w:r w:rsidRPr="00AB40D4">
        <w:rPr>
          <w:rStyle w:val="mo"/>
          <w:rFonts w:ascii="Arial" w:hAnsi="Arial" w:cs="Arial"/>
          <w:sz w:val="22"/>
          <w:szCs w:val="22"/>
          <w:lang w:val="en-AU"/>
        </w:rPr>
        <w:t>through a fermentation process rather than the reaction shown above.</w:t>
      </w:r>
      <w:r>
        <w:rPr>
          <w:rStyle w:val="mo"/>
          <w:rFonts w:ascii="Arial" w:hAnsi="Arial" w:cs="Arial"/>
          <w:sz w:val="22"/>
          <w:szCs w:val="22"/>
          <w:lang w:val="en-AU"/>
        </w:rPr>
        <w:tab/>
        <w:t xml:space="preserve">   </w:t>
      </w:r>
      <w:r w:rsidRPr="00AB40D4">
        <w:rPr>
          <w:rStyle w:val="mo"/>
          <w:rFonts w:ascii="Arial" w:hAnsi="Arial" w:cs="Arial"/>
          <w:sz w:val="22"/>
          <w:szCs w:val="22"/>
          <w:lang w:val="en-AU"/>
        </w:rPr>
        <w:t>(2 marks)</w:t>
      </w:r>
    </w:p>
    <w:p w14:paraId="1CE40DEF" w14:textId="77777777" w:rsidR="007B32E3" w:rsidRPr="004055C7" w:rsidRDefault="007B32E3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7B32E3" w:rsidRPr="004055C7" w14:paraId="041D0823" w14:textId="77777777" w:rsidTr="007B32E3">
        <w:tc>
          <w:tcPr>
            <w:tcW w:w="6980" w:type="dxa"/>
            <w:vAlign w:val="center"/>
          </w:tcPr>
          <w:p w14:paraId="6E340D70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5DF466EA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74D28933" w14:textId="77777777" w:rsidTr="007B32E3">
        <w:tc>
          <w:tcPr>
            <w:tcW w:w="6980" w:type="dxa"/>
            <w:vAlign w:val="center"/>
          </w:tcPr>
          <w:p w14:paraId="68CDD41F" w14:textId="3375C093" w:rsidR="007B32E3" w:rsidRPr="004055C7" w:rsidRDefault="00EA0342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fermentation uses biomass to produce ethanol</w:t>
            </w:r>
          </w:p>
        </w:tc>
        <w:tc>
          <w:tcPr>
            <w:tcW w:w="1502" w:type="dxa"/>
            <w:vAlign w:val="center"/>
          </w:tcPr>
          <w:p w14:paraId="3B4F85F3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6620A4D1" w14:textId="77777777" w:rsidTr="007B32E3">
        <w:tc>
          <w:tcPr>
            <w:tcW w:w="6980" w:type="dxa"/>
            <w:vAlign w:val="center"/>
          </w:tcPr>
          <w:p w14:paraId="4BE66622" w14:textId="5DA21FFF" w:rsidR="007B32E3" w:rsidRPr="004055C7" w:rsidRDefault="00EA0342" w:rsidP="00EA0342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biomass is renewable whereas ethene is sourced from non-renewable crude oil</w:t>
            </w:r>
          </w:p>
        </w:tc>
        <w:tc>
          <w:tcPr>
            <w:tcW w:w="1502" w:type="dxa"/>
            <w:vAlign w:val="center"/>
          </w:tcPr>
          <w:p w14:paraId="60E902E3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71FFB65B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65D96BD5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610AAF9B" w14:textId="74F44139" w:rsidR="007B32E3" w:rsidRPr="004055C7" w:rsidRDefault="00EA0342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73F73834" w14:textId="77777777" w:rsidR="007B32E3" w:rsidRPr="004055C7" w:rsidRDefault="007B32E3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</w:p>
    <w:p w14:paraId="6BFD52BD" w14:textId="77777777" w:rsidR="0096197F" w:rsidRPr="004055C7" w:rsidRDefault="0096197F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</w:p>
    <w:p w14:paraId="47866B82" w14:textId="6197D935" w:rsidR="00733D70" w:rsidRPr="004055C7" w:rsidRDefault="00B42C9D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  <w:r w:rsidRPr="004055C7">
        <w:rPr>
          <w:rStyle w:val="mo"/>
          <w:rFonts w:ascii="Arial" w:hAnsi="Arial" w:cs="Arial"/>
          <w:sz w:val="22"/>
          <w:szCs w:val="22"/>
          <w:lang w:val="en-AU"/>
        </w:rPr>
        <w:t xml:space="preserve"> (c</w:t>
      </w:r>
      <w:r w:rsidR="004670B4" w:rsidRPr="004055C7">
        <w:rPr>
          <w:rStyle w:val="mo"/>
          <w:rFonts w:ascii="Arial" w:hAnsi="Arial" w:cs="Arial"/>
          <w:sz w:val="22"/>
          <w:szCs w:val="22"/>
          <w:lang w:val="en-AU"/>
        </w:rPr>
        <w:t>)</w:t>
      </w:r>
      <w:r w:rsidR="004670B4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4670B4" w:rsidRPr="004055C7">
        <w:rPr>
          <w:rStyle w:val="mo"/>
          <w:rFonts w:ascii="Arial" w:hAnsi="Arial" w:cs="Arial"/>
          <w:sz w:val="22"/>
          <w:szCs w:val="22"/>
          <w:lang w:val="en-AU"/>
        </w:rPr>
        <w:tab/>
        <w:t xml:space="preserve">It was found that 170.8 kg of ethanol was produced from 200.0 kg of </w:t>
      </w:r>
      <w:r w:rsidR="00FF177D" w:rsidRPr="004055C7">
        <w:rPr>
          <w:rStyle w:val="mo"/>
          <w:rFonts w:ascii="Arial" w:hAnsi="Arial" w:cs="Arial"/>
          <w:sz w:val="22"/>
          <w:szCs w:val="22"/>
          <w:lang w:val="en-AU"/>
        </w:rPr>
        <w:t>ethe</w:t>
      </w:r>
      <w:r w:rsidR="004670B4" w:rsidRPr="004055C7">
        <w:rPr>
          <w:rStyle w:val="mo"/>
          <w:rFonts w:ascii="Arial" w:hAnsi="Arial" w:cs="Arial"/>
          <w:sz w:val="22"/>
          <w:szCs w:val="22"/>
          <w:lang w:val="en-AU"/>
        </w:rPr>
        <w:t xml:space="preserve">ne gas. </w:t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  <w:t xml:space="preserve">Calculate </w:t>
      </w:r>
      <w:r w:rsidR="004670B4" w:rsidRPr="004055C7">
        <w:rPr>
          <w:rStyle w:val="mo"/>
          <w:rFonts w:ascii="Arial" w:hAnsi="Arial" w:cs="Arial"/>
          <w:sz w:val="22"/>
          <w:szCs w:val="22"/>
          <w:lang w:val="en-AU"/>
        </w:rPr>
        <w:t>the percentag</w:t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>e yield of this reaction.</w:t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6321E8" w:rsidRPr="004055C7">
        <w:rPr>
          <w:rStyle w:val="mo"/>
          <w:rFonts w:ascii="Arial" w:hAnsi="Arial" w:cs="Arial"/>
          <w:sz w:val="22"/>
          <w:szCs w:val="22"/>
          <w:lang w:val="en-AU"/>
        </w:rPr>
        <w:tab/>
      </w:r>
      <w:r w:rsidR="00EA0342" w:rsidRPr="004055C7">
        <w:rPr>
          <w:rStyle w:val="mo"/>
          <w:rFonts w:ascii="Arial" w:hAnsi="Arial" w:cs="Arial"/>
          <w:sz w:val="22"/>
          <w:szCs w:val="22"/>
          <w:lang w:val="en-AU"/>
        </w:rPr>
        <w:t xml:space="preserve">   </w:t>
      </w:r>
      <w:r w:rsidR="004670B4" w:rsidRPr="004055C7">
        <w:rPr>
          <w:rStyle w:val="mo"/>
          <w:rFonts w:ascii="Arial" w:hAnsi="Arial" w:cs="Arial"/>
          <w:sz w:val="22"/>
          <w:szCs w:val="22"/>
          <w:lang w:val="en-AU"/>
        </w:rPr>
        <w:t>(4 marks)</w:t>
      </w:r>
    </w:p>
    <w:p w14:paraId="0FF4C423" w14:textId="77777777" w:rsidR="00EA0342" w:rsidRPr="004055C7" w:rsidRDefault="00EA0342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8502" w:type="dxa"/>
        <w:tblInd w:w="760" w:type="dxa"/>
        <w:tblLook w:val="04A0" w:firstRow="1" w:lastRow="0" w:firstColumn="1" w:lastColumn="0" w:noHBand="0" w:noVBand="1"/>
      </w:tblPr>
      <w:tblGrid>
        <w:gridCol w:w="6997"/>
        <w:gridCol w:w="1505"/>
      </w:tblGrid>
      <w:tr w:rsidR="007B32E3" w:rsidRPr="004055C7" w14:paraId="45E02077" w14:textId="77777777" w:rsidTr="00EB72E2">
        <w:trPr>
          <w:trHeight w:val="365"/>
        </w:trPr>
        <w:tc>
          <w:tcPr>
            <w:tcW w:w="6997" w:type="dxa"/>
            <w:vAlign w:val="center"/>
          </w:tcPr>
          <w:p w14:paraId="7B25CF96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5" w:type="dxa"/>
            <w:vAlign w:val="center"/>
          </w:tcPr>
          <w:p w14:paraId="7499A872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07859149" w14:textId="77777777" w:rsidTr="00EB72E2">
        <w:trPr>
          <w:trHeight w:val="343"/>
        </w:trPr>
        <w:tc>
          <w:tcPr>
            <w:tcW w:w="6997" w:type="dxa"/>
            <w:vAlign w:val="center"/>
          </w:tcPr>
          <w:p w14:paraId="424A433B" w14:textId="11708290" w:rsidR="007B32E3" w:rsidRPr="004055C7" w:rsidRDefault="003E226E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n(CH</w:t>
            </w:r>
            <w:r w:rsidR="00660110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  <w:r w:rsidR="00660110" w:rsidRPr="004055C7">
              <w:rPr>
                <w:rFonts w:ascii="Arial" w:hAnsi="Arial" w:cs="Arial"/>
                <w:sz w:val="22"/>
                <w:szCs w:val="22"/>
                <w:lang w:val="en-AU"/>
              </w:rPr>
              <w:t>H</w:t>
            </w:r>
            <w:r w:rsidR="00660110"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="00660110" w:rsidRPr="004055C7">
              <w:rPr>
                <w:rFonts w:ascii="Arial" w:hAnsi="Arial" w:cs="Arial"/>
                <w:sz w:val="22"/>
                <w:szCs w:val="22"/>
                <w:lang w:val="en-AU"/>
              </w:rPr>
              <w:t>) = 200 000 / 28.052 = 7</w:t>
            </w:r>
            <w:r w:rsidR="00FE43F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660110" w:rsidRPr="004055C7">
              <w:rPr>
                <w:rFonts w:ascii="Arial" w:hAnsi="Arial" w:cs="Arial"/>
                <w:sz w:val="22"/>
                <w:szCs w:val="22"/>
                <w:lang w:val="en-AU"/>
              </w:rPr>
              <w:t>129 mol</w:t>
            </w:r>
          </w:p>
        </w:tc>
        <w:tc>
          <w:tcPr>
            <w:tcW w:w="1505" w:type="dxa"/>
            <w:vAlign w:val="center"/>
          </w:tcPr>
          <w:p w14:paraId="36020BA5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6F571573" w14:textId="77777777" w:rsidTr="00EB72E2">
        <w:trPr>
          <w:trHeight w:val="365"/>
        </w:trPr>
        <w:tc>
          <w:tcPr>
            <w:tcW w:w="6997" w:type="dxa"/>
            <w:vAlign w:val="center"/>
          </w:tcPr>
          <w:p w14:paraId="2A2356EB" w14:textId="3F57414A" w:rsidR="007B32E3" w:rsidRPr="004055C7" w:rsidRDefault="00660110" w:rsidP="0066011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expected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= n(CH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 = 7</w:t>
            </w:r>
            <w:r w:rsidR="00FE43F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129 mol</w:t>
            </w:r>
          </w:p>
        </w:tc>
        <w:tc>
          <w:tcPr>
            <w:tcW w:w="1505" w:type="dxa"/>
            <w:vAlign w:val="center"/>
          </w:tcPr>
          <w:p w14:paraId="28CA2E18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736CBAA1" w14:textId="77777777" w:rsidTr="00EB72E2">
        <w:trPr>
          <w:trHeight w:val="343"/>
        </w:trPr>
        <w:tc>
          <w:tcPr>
            <w:tcW w:w="6997" w:type="dxa"/>
            <w:vAlign w:val="center"/>
          </w:tcPr>
          <w:p w14:paraId="7ADEC899" w14:textId="2D08A2B8" w:rsidR="007B32E3" w:rsidRPr="004055C7" w:rsidRDefault="00660110" w:rsidP="0066011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expected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=  7129 x 46.068 = 328</w:t>
            </w:r>
            <w:r w:rsidR="00FE43F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447 g </w:t>
            </w:r>
          </w:p>
        </w:tc>
        <w:tc>
          <w:tcPr>
            <w:tcW w:w="1505" w:type="dxa"/>
            <w:vAlign w:val="center"/>
          </w:tcPr>
          <w:p w14:paraId="4FC27E1B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52DCAE23" w14:textId="77777777" w:rsidTr="00EB72E2">
        <w:trPr>
          <w:trHeight w:val="365"/>
        </w:trPr>
        <w:tc>
          <w:tcPr>
            <w:tcW w:w="6997" w:type="dxa"/>
            <w:vAlign w:val="center"/>
          </w:tcPr>
          <w:p w14:paraId="2D40B71D" w14:textId="5D92A5BC" w:rsidR="007B32E3" w:rsidRPr="004055C7" w:rsidRDefault="00660110" w:rsidP="00660110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% yield = (170800 / 328447) x 100 = 52.0</w:t>
            </w:r>
            <w:r w:rsidR="00855885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%</w:t>
            </w:r>
          </w:p>
        </w:tc>
        <w:tc>
          <w:tcPr>
            <w:tcW w:w="1505" w:type="dxa"/>
            <w:vAlign w:val="center"/>
          </w:tcPr>
          <w:p w14:paraId="26BD9A7E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679C7915" w14:textId="77777777" w:rsidTr="00EB72E2">
        <w:trPr>
          <w:trHeight w:val="105"/>
        </w:trPr>
        <w:tc>
          <w:tcPr>
            <w:tcW w:w="6997" w:type="dxa"/>
            <w:vAlign w:val="center"/>
          </w:tcPr>
          <w:p w14:paraId="771150CC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5" w:type="dxa"/>
            <w:vAlign w:val="center"/>
          </w:tcPr>
          <w:p w14:paraId="6E55AB60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7A03B438" w14:textId="77777777" w:rsidR="007B32E3" w:rsidRPr="004055C7" w:rsidRDefault="007B32E3" w:rsidP="00733D70">
      <w:pPr>
        <w:pStyle w:val="PKQ1a"/>
        <w:tabs>
          <w:tab w:val="clear" w:pos="340"/>
          <w:tab w:val="clear" w:pos="1700"/>
          <w:tab w:val="clear" w:pos="3140"/>
        </w:tabs>
        <w:rPr>
          <w:rStyle w:val="mo"/>
          <w:rFonts w:ascii="Arial" w:hAnsi="Arial" w:cs="Arial"/>
          <w:sz w:val="22"/>
          <w:szCs w:val="22"/>
          <w:lang w:val="en-AU"/>
        </w:rPr>
      </w:pPr>
    </w:p>
    <w:p w14:paraId="2B64FC6D" w14:textId="77777777" w:rsidR="00B42C9D" w:rsidRPr="004055C7" w:rsidRDefault="00B42C9D">
      <w:pPr>
        <w:rPr>
          <w:rFonts w:ascii="Arial" w:eastAsia="Times New Roman" w:hAnsi="Arial" w:cs="Arial"/>
          <w:spacing w:val="-2"/>
          <w:sz w:val="22"/>
          <w:szCs w:val="22"/>
          <w:lang w:val="en-AU" w:eastAsia="en-US"/>
        </w:rPr>
      </w:pPr>
      <w:r w:rsidRPr="004055C7">
        <w:rPr>
          <w:lang w:val="en-AU"/>
        </w:rPr>
        <w:br w:type="page"/>
      </w:r>
    </w:p>
    <w:p w14:paraId="53C79F4C" w14:textId="1974A830" w:rsidR="008969D1" w:rsidRPr="004055C7" w:rsidRDefault="004670B4" w:rsidP="00733D70">
      <w:pPr>
        <w:pStyle w:val="ListNumber"/>
        <w:numPr>
          <w:ilvl w:val="0"/>
          <w:numId w:val="0"/>
        </w:numPr>
        <w:spacing w:line="276" w:lineRule="auto"/>
      </w:pPr>
      <w:r w:rsidRPr="004055C7">
        <w:lastRenderedPageBreak/>
        <w:t xml:space="preserve">The ethanol in this reaction can be used to make ethyl ethanoate. </w:t>
      </w:r>
    </w:p>
    <w:p w14:paraId="082BA10C" w14:textId="77777777" w:rsidR="004670B4" w:rsidRPr="004055C7" w:rsidRDefault="004670B4" w:rsidP="00733D70">
      <w:pPr>
        <w:pStyle w:val="ListNumber"/>
        <w:numPr>
          <w:ilvl w:val="0"/>
          <w:numId w:val="0"/>
        </w:numPr>
        <w:spacing w:line="276" w:lineRule="auto"/>
      </w:pPr>
    </w:p>
    <w:p w14:paraId="410173D3" w14:textId="7E5C5018" w:rsidR="004670B4" w:rsidRPr="004055C7" w:rsidRDefault="00B42C9D" w:rsidP="00733D70">
      <w:pPr>
        <w:pStyle w:val="ListNumber"/>
        <w:numPr>
          <w:ilvl w:val="0"/>
          <w:numId w:val="0"/>
        </w:numPr>
        <w:spacing w:line="276" w:lineRule="auto"/>
      </w:pPr>
      <w:r w:rsidRPr="004055C7">
        <w:t>(d</w:t>
      </w:r>
      <w:r w:rsidR="004670B4" w:rsidRPr="004055C7">
        <w:t>)</w:t>
      </w:r>
      <w:r w:rsidR="004670B4" w:rsidRPr="004055C7">
        <w:tab/>
        <w:t xml:space="preserve">Write an equation for this reaction, and </w:t>
      </w:r>
      <w:r w:rsidR="001745DA" w:rsidRPr="004055C7">
        <w:t xml:space="preserve">state </w:t>
      </w:r>
      <w:r w:rsidR="006321E8" w:rsidRPr="004055C7">
        <w:t>the conditions required.</w:t>
      </w:r>
      <w:r w:rsidR="006321E8" w:rsidRPr="004055C7">
        <w:tab/>
      </w:r>
      <w:r w:rsidR="009474E5">
        <w:t xml:space="preserve">   </w:t>
      </w:r>
      <w:r w:rsidR="00483A9C" w:rsidRPr="004055C7">
        <w:t>(2</w:t>
      </w:r>
      <w:r w:rsidR="004670B4" w:rsidRPr="004055C7">
        <w:t xml:space="preserve"> marks)</w:t>
      </w:r>
    </w:p>
    <w:p w14:paraId="78DE1A87" w14:textId="77777777" w:rsidR="007B32E3" w:rsidRPr="004055C7" w:rsidRDefault="007B32E3" w:rsidP="00733D70">
      <w:pPr>
        <w:pStyle w:val="ListNumber"/>
        <w:numPr>
          <w:ilvl w:val="0"/>
          <w:numId w:val="0"/>
        </w:numPr>
        <w:spacing w:line="276" w:lineRule="auto"/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80"/>
        <w:gridCol w:w="1476"/>
      </w:tblGrid>
      <w:tr w:rsidR="007B32E3" w:rsidRPr="004055C7" w14:paraId="29A03FC5" w14:textId="77777777" w:rsidTr="007B32E3">
        <w:tc>
          <w:tcPr>
            <w:tcW w:w="6980" w:type="dxa"/>
            <w:vAlign w:val="center"/>
          </w:tcPr>
          <w:p w14:paraId="2AD837B3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43DDA8C4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411EC55E" w14:textId="77777777" w:rsidTr="007B32E3">
        <w:tc>
          <w:tcPr>
            <w:tcW w:w="6980" w:type="dxa"/>
            <w:vAlign w:val="center"/>
          </w:tcPr>
          <w:p w14:paraId="03BB36DF" w14:textId="05C34FB7" w:rsidR="007B32E3" w:rsidRPr="004055C7" w:rsidRDefault="00660110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OH + 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COOH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+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</w:t>
            </w:r>
          </w:p>
        </w:tc>
        <w:tc>
          <w:tcPr>
            <w:tcW w:w="1502" w:type="dxa"/>
            <w:vAlign w:val="center"/>
          </w:tcPr>
          <w:p w14:paraId="4034B55F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53A88FB1" w14:textId="77777777" w:rsidTr="007B32E3">
        <w:tc>
          <w:tcPr>
            <w:tcW w:w="6980" w:type="dxa"/>
            <w:vAlign w:val="center"/>
          </w:tcPr>
          <w:p w14:paraId="54868868" w14:textId="0F3708B2" w:rsidR="007B32E3" w:rsidRPr="004055C7" w:rsidRDefault="001745DA" w:rsidP="001745DA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(sulfuric) acid catalyst</w:t>
            </w:r>
          </w:p>
        </w:tc>
        <w:tc>
          <w:tcPr>
            <w:tcW w:w="1502" w:type="dxa"/>
            <w:vAlign w:val="center"/>
          </w:tcPr>
          <w:p w14:paraId="482BCEC7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3559B146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4C037B26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3C982F41" w14:textId="5E2D22AF" w:rsidR="007B32E3" w:rsidRPr="004055C7" w:rsidRDefault="001745DA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7BACAF91" w14:textId="77777777" w:rsidR="007B32E3" w:rsidRPr="004055C7" w:rsidRDefault="007B32E3" w:rsidP="00733D70">
      <w:pPr>
        <w:pStyle w:val="ListNumber"/>
        <w:numPr>
          <w:ilvl w:val="0"/>
          <w:numId w:val="0"/>
        </w:numPr>
        <w:spacing w:line="276" w:lineRule="auto"/>
      </w:pPr>
    </w:p>
    <w:p w14:paraId="697921F4" w14:textId="77777777" w:rsidR="0096197F" w:rsidRPr="004055C7" w:rsidRDefault="0096197F" w:rsidP="0096197F">
      <w:pPr>
        <w:rPr>
          <w:rFonts w:ascii="Arial" w:hAnsi="Arial" w:cs="Arial"/>
          <w:b/>
          <w:sz w:val="22"/>
          <w:szCs w:val="22"/>
          <w:lang w:val="en-AU"/>
        </w:rPr>
      </w:pPr>
    </w:p>
    <w:p w14:paraId="67188AFE" w14:textId="77777777" w:rsidR="0096197F" w:rsidRPr="004055C7" w:rsidRDefault="0096197F" w:rsidP="0096197F">
      <w:pPr>
        <w:rPr>
          <w:rFonts w:ascii="Arial" w:hAnsi="Arial" w:cs="Arial"/>
          <w:sz w:val="22"/>
          <w:szCs w:val="22"/>
          <w:lang w:val="en-AU"/>
        </w:rPr>
      </w:pPr>
    </w:p>
    <w:p w14:paraId="682E2044" w14:textId="3679AAF2" w:rsidR="004670B4" w:rsidRPr="004055C7" w:rsidRDefault="00B42C9D" w:rsidP="00733D70">
      <w:pPr>
        <w:pStyle w:val="ListNumber"/>
        <w:numPr>
          <w:ilvl w:val="0"/>
          <w:numId w:val="0"/>
        </w:numPr>
        <w:spacing w:line="276" w:lineRule="auto"/>
      </w:pPr>
      <w:r w:rsidRPr="004055C7">
        <w:t>(e</w:t>
      </w:r>
      <w:r w:rsidR="004670B4" w:rsidRPr="004055C7">
        <w:t xml:space="preserve">) </w:t>
      </w:r>
      <w:r w:rsidR="004670B4" w:rsidRPr="004055C7">
        <w:tab/>
        <w:t xml:space="preserve">If this </w:t>
      </w:r>
      <w:r w:rsidR="00FF177D" w:rsidRPr="004055C7">
        <w:t>reaction has a yield (efficiency) of 67</w:t>
      </w:r>
      <w:r w:rsidR="001745DA" w:rsidRPr="004055C7">
        <w:t>.0</w:t>
      </w:r>
      <w:r w:rsidR="00FF177D" w:rsidRPr="004055C7">
        <w:t xml:space="preserve">%, calculate the mass of ethanol required </w:t>
      </w:r>
      <w:r w:rsidR="001745DA" w:rsidRPr="004055C7">
        <w:tab/>
        <w:t xml:space="preserve">to </w:t>
      </w:r>
      <w:r w:rsidR="00FF177D" w:rsidRPr="004055C7">
        <w:t>produce 1.00 tonne (1.00 x 10</w:t>
      </w:r>
      <w:r w:rsidR="00FF177D" w:rsidRPr="004055C7">
        <w:rPr>
          <w:vertAlign w:val="superscript"/>
        </w:rPr>
        <w:t>6</w:t>
      </w:r>
      <w:r w:rsidR="00FF177D" w:rsidRPr="004055C7">
        <w:t xml:space="preserve"> g) of the ethyl ethanoate.</w:t>
      </w:r>
      <w:r w:rsidR="006321E8" w:rsidRPr="004055C7">
        <w:tab/>
      </w:r>
      <w:r w:rsidR="006321E8" w:rsidRPr="004055C7">
        <w:tab/>
      </w:r>
      <w:r w:rsidR="006321E8" w:rsidRPr="004055C7">
        <w:tab/>
      </w:r>
      <w:r w:rsidR="009474E5">
        <w:t xml:space="preserve">   </w:t>
      </w:r>
      <w:r w:rsidR="0096197F" w:rsidRPr="004055C7">
        <w:t>(4 marks)</w:t>
      </w:r>
    </w:p>
    <w:p w14:paraId="620AF10A" w14:textId="77777777" w:rsidR="00EB72E2" w:rsidRPr="004055C7" w:rsidRDefault="00EB72E2" w:rsidP="00733D70">
      <w:pPr>
        <w:pStyle w:val="ListNumber"/>
        <w:numPr>
          <w:ilvl w:val="0"/>
          <w:numId w:val="0"/>
        </w:numPr>
        <w:spacing w:line="276" w:lineRule="auto"/>
      </w:pPr>
    </w:p>
    <w:tbl>
      <w:tblPr>
        <w:tblStyle w:val="TableGrid"/>
        <w:tblW w:w="8502" w:type="dxa"/>
        <w:tblInd w:w="760" w:type="dxa"/>
        <w:tblLook w:val="04A0" w:firstRow="1" w:lastRow="0" w:firstColumn="1" w:lastColumn="0" w:noHBand="0" w:noVBand="1"/>
      </w:tblPr>
      <w:tblGrid>
        <w:gridCol w:w="6997"/>
        <w:gridCol w:w="1505"/>
      </w:tblGrid>
      <w:tr w:rsidR="007B32E3" w:rsidRPr="004055C7" w14:paraId="05C9B1FC" w14:textId="77777777" w:rsidTr="00EB72E2">
        <w:trPr>
          <w:trHeight w:val="338"/>
        </w:trPr>
        <w:tc>
          <w:tcPr>
            <w:tcW w:w="6997" w:type="dxa"/>
            <w:vAlign w:val="center"/>
          </w:tcPr>
          <w:p w14:paraId="0FA6AA01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5" w:type="dxa"/>
            <w:vAlign w:val="center"/>
          </w:tcPr>
          <w:p w14:paraId="07D4B252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62776CEC" w14:textId="77777777" w:rsidTr="00EB72E2">
        <w:trPr>
          <w:trHeight w:val="358"/>
        </w:trPr>
        <w:tc>
          <w:tcPr>
            <w:tcW w:w="6997" w:type="dxa"/>
            <w:vAlign w:val="center"/>
          </w:tcPr>
          <w:p w14:paraId="25BDBAE2" w14:textId="60E39C8A" w:rsidR="007B32E3" w:rsidRPr="004055C7" w:rsidRDefault="001745DA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 = 1.00 x 10</w:t>
            </w:r>
            <w:r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6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/ </w:t>
            </w:r>
            <w:r w:rsidR="000B2B8A" w:rsidRPr="004055C7">
              <w:rPr>
                <w:rFonts w:ascii="Arial" w:hAnsi="Arial" w:cs="Arial"/>
                <w:sz w:val="22"/>
                <w:szCs w:val="22"/>
                <w:lang w:val="en-AU"/>
              </w:rPr>
              <w:t>88.104 = 11350 mol</w:t>
            </w:r>
          </w:p>
        </w:tc>
        <w:tc>
          <w:tcPr>
            <w:tcW w:w="1505" w:type="dxa"/>
            <w:vAlign w:val="center"/>
          </w:tcPr>
          <w:p w14:paraId="7AB73BA0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599D5DDD" w14:textId="77777777" w:rsidTr="00EB72E2">
        <w:trPr>
          <w:trHeight w:val="338"/>
        </w:trPr>
        <w:tc>
          <w:tcPr>
            <w:tcW w:w="6997" w:type="dxa"/>
            <w:vAlign w:val="center"/>
          </w:tcPr>
          <w:p w14:paraId="1A9A870F" w14:textId="79331F81" w:rsidR="007B32E3" w:rsidRPr="004055C7" w:rsidRDefault="000B2B8A" w:rsidP="000B2B8A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OH)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requiired</w:t>
            </w:r>
            <w:proofErr w:type="spellEnd"/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(1/1) </w:t>
            </w:r>
            <w:r w:rsidR="003235EA">
              <w:rPr>
                <w:rFonts w:ascii="Arial" w:hAnsi="Arial" w:cs="Arial"/>
                <w:sz w:val="22"/>
                <w:szCs w:val="22"/>
                <w:lang w:val="en-AU"/>
              </w:rPr>
              <w:t>x (100/67.0) x 11350 mol = 16941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5" w:type="dxa"/>
            <w:vAlign w:val="center"/>
          </w:tcPr>
          <w:p w14:paraId="353BFE73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53FEDBC5" w14:textId="77777777" w:rsidTr="00EB72E2">
        <w:trPr>
          <w:trHeight w:val="358"/>
        </w:trPr>
        <w:tc>
          <w:tcPr>
            <w:tcW w:w="6997" w:type="dxa"/>
            <w:vAlign w:val="center"/>
          </w:tcPr>
          <w:p w14:paraId="0526CA32" w14:textId="0FBA9A20" w:rsidR="007B32E3" w:rsidRPr="004055C7" w:rsidRDefault="000B2B8A" w:rsidP="000B2B8A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OH)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requiired</w:t>
            </w:r>
            <w:proofErr w:type="spellEnd"/>
            <w:proofErr w:type="gramEnd"/>
            <w:r w:rsidR="003235EA">
              <w:rPr>
                <w:rFonts w:ascii="Arial" w:hAnsi="Arial" w:cs="Arial"/>
                <w:sz w:val="22"/>
                <w:szCs w:val="22"/>
                <w:lang w:val="en-AU"/>
              </w:rPr>
              <w:t xml:space="preserve"> = 16941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x 46.068</w:t>
            </w:r>
            <w:r w:rsidR="00CC55D7">
              <w:rPr>
                <w:rFonts w:ascii="Arial" w:hAnsi="Arial" w:cs="Arial"/>
                <w:sz w:val="22"/>
                <w:szCs w:val="22"/>
                <w:lang w:val="en-AU"/>
              </w:rPr>
              <w:t xml:space="preserve"> = 780 421</w:t>
            </w:r>
            <w:r w:rsidR="00EB72E2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g = 780 kg</w:t>
            </w:r>
          </w:p>
        </w:tc>
        <w:tc>
          <w:tcPr>
            <w:tcW w:w="1505" w:type="dxa"/>
            <w:vAlign w:val="center"/>
          </w:tcPr>
          <w:p w14:paraId="3C278AA6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3425DF4F" w14:textId="77777777" w:rsidTr="00EB72E2">
        <w:trPr>
          <w:trHeight w:val="358"/>
        </w:trPr>
        <w:tc>
          <w:tcPr>
            <w:tcW w:w="6997" w:type="dxa"/>
            <w:vAlign w:val="center"/>
          </w:tcPr>
          <w:p w14:paraId="7341E9C2" w14:textId="0016E659" w:rsidR="007B32E3" w:rsidRPr="004055C7" w:rsidRDefault="00EB72E2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three significant figures used</w:t>
            </w:r>
          </w:p>
        </w:tc>
        <w:tc>
          <w:tcPr>
            <w:tcW w:w="1505" w:type="dxa"/>
            <w:vAlign w:val="center"/>
          </w:tcPr>
          <w:p w14:paraId="42B1A579" w14:textId="098F85C1" w:rsidR="007B32E3" w:rsidRPr="004055C7" w:rsidRDefault="00EB72E2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6665D716" w14:textId="77777777" w:rsidTr="00EB72E2">
        <w:trPr>
          <w:trHeight w:val="104"/>
        </w:trPr>
        <w:tc>
          <w:tcPr>
            <w:tcW w:w="6997" w:type="dxa"/>
            <w:vAlign w:val="center"/>
          </w:tcPr>
          <w:p w14:paraId="2BF4B710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5" w:type="dxa"/>
            <w:vAlign w:val="center"/>
          </w:tcPr>
          <w:p w14:paraId="661FA0B9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4CF28A0B" w14:textId="77777777" w:rsidR="007B32E3" w:rsidRPr="004055C7" w:rsidRDefault="007B32E3" w:rsidP="00733D70">
      <w:pPr>
        <w:pStyle w:val="ListNumber"/>
        <w:numPr>
          <w:ilvl w:val="0"/>
          <w:numId w:val="0"/>
        </w:numPr>
        <w:spacing w:line="276" w:lineRule="auto"/>
      </w:pPr>
    </w:p>
    <w:p w14:paraId="2B6FE281" w14:textId="77777777" w:rsidR="002A59E2" w:rsidRPr="004055C7" w:rsidRDefault="002A59E2" w:rsidP="00733D70">
      <w:pPr>
        <w:pStyle w:val="ListNumber"/>
        <w:numPr>
          <w:ilvl w:val="0"/>
          <w:numId w:val="0"/>
        </w:numPr>
        <w:spacing w:line="276" w:lineRule="auto"/>
      </w:pPr>
    </w:p>
    <w:p w14:paraId="1078948C" w14:textId="77777777" w:rsidR="004736AF" w:rsidRPr="004055C7" w:rsidRDefault="004736AF" w:rsidP="004736AF">
      <w:pPr>
        <w:rPr>
          <w:rFonts w:ascii="Arial" w:hAnsi="Arial" w:cs="Arial"/>
          <w:b/>
          <w:sz w:val="22"/>
          <w:szCs w:val="22"/>
          <w:lang w:val="en-AU"/>
        </w:rPr>
      </w:pPr>
    </w:p>
    <w:p w14:paraId="553CC8DF" w14:textId="77777777" w:rsidR="004736AF" w:rsidRPr="004055C7" w:rsidRDefault="004736AF">
      <w:pPr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br w:type="page"/>
      </w:r>
    </w:p>
    <w:p w14:paraId="2DEEE363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40962707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5B641E1E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AE4584A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51BDE3C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92964FB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413F26F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3C4872D4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4269F513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5EBAD5F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D66FCAF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2F8CA6D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3D7A6D06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CB54637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15366F2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7A1503F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2903DF3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2A594E8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E6677D5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C102801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454E450C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6BBC31C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4C38FCA3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4140CF88" w14:textId="77777777" w:rsidR="004736AF" w:rsidRPr="004055C7" w:rsidRDefault="004736AF" w:rsidP="004736AF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52252A6" w14:textId="7CE76C90" w:rsidR="004736AF" w:rsidRPr="004055C7" w:rsidRDefault="004736AF" w:rsidP="004736AF">
      <w:pPr>
        <w:jc w:val="center"/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t>This page has been left blank intentionally</w:t>
      </w:r>
    </w:p>
    <w:p w14:paraId="76FAF8A9" w14:textId="77777777" w:rsidR="004736AF" w:rsidRPr="004055C7" w:rsidRDefault="004736AF">
      <w:pPr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</w:p>
    <w:p w14:paraId="5EF66789" w14:textId="77777777" w:rsidR="004736AF" w:rsidRPr="004055C7" w:rsidRDefault="004736AF">
      <w:pPr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  <w:r w:rsidRPr="004055C7">
        <w:rPr>
          <w:b/>
          <w:lang w:val="en-AU"/>
        </w:rPr>
        <w:br w:type="page"/>
      </w:r>
    </w:p>
    <w:p w14:paraId="2AB62004" w14:textId="2CB2A0EA" w:rsidR="00DF7CDA" w:rsidRPr="004055C7" w:rsidRDefault="00BD12CF" w:rsidP="00733D70">
      <w:pPr>
        <w:pStyle w:val="ListNumber"/>
        <w:numPr>
          <w:ilvl w:val="0"/>
          <w:numId w:val="0"/>
        </w:numPr>
        <w:spacing w:line="276" w:lineRule="auto"/>
        <w:rPr>
          <w:b/>
        </w:rPr>
      </w:pPr>
      <w:r w:rsidRPr="004055C7">
        <w:rPr>
          <w:b/>
        </w:rPr>
        <w:lastRenderedPageBreak/>
        <w:t>Question 37</w:t>
      </w:r>
      <w:r w:rsidR="00830FE0" w:rsidRPr="004055C7">
        <w:rPr>
          <w:b/>
        </w:rPr>
        <w:tab/>
      </w:r>
      <w:r w:rsidR="00321F7E" w:rsidRPr="004055C7">
        <w:rPr>
          <w:b/>
        </w:rPr>
        <w:tab/>
      </w:r>
      <w:r w:rsidR="00321F7E" w:rsidRPr="004055C7">
        <w:rPr>
          <w:b/>
        </w:rPr>
        <w:tab/>
      </w:r>
      <w:r w:rsidR="00321F7E" w:rsidRPr="004055C7">
        <w:rPr>
          <w:b/>
        </w:rPr>
        <w:tab/>
      </w:r>
      <w:r w:rsidR="00321F7E" w:rsidRPr="004055C7">
        <w:rPr>
          <w:b/>
        </w:rPr>
        <w:tab/>
      </w:r>
      <w:r w:rsidR="00321F7E" w:rsidRPr="004055C7">
        <w:rPr>
          <w:b/>
        </w:rPr>
        <w:tab/>
      </w:r>
      <w:r w:rsidR="00321F7E" w:rsidRPr="004055C7">
        <w:rPr>
          <w:b/>
        </w:rPr>
        <w:tab/>
      </w:r>
      <w:r w:rsidR="00321F7E" w:rsidRPr="004055C7">
        <w:rPr>
          <w:b/>
        </w:rPr>
        <w:tab/>
      </w:r>
      <w:r w:rsidR="00321F7E" w:rsidRPr="004055C7">
        <w:rPr>
          <w:b/>
        </w:rPr>
        <w:tab/>
      </w:r>
      <w:r w:rsidR="00321F7E" w:rsidRPr="004055C7">
        <w:rPr>
          <w:b/>
        </w:rPr>
        <w:tab/>
      </w:r>
      <w:r w:rsidR="00DC3C46">
        <w:rPr>
          <w:b/>
        </w:rPr>
        <w:t>(20</w:t>
      </w:r>
      <w:r w:rsidR="00DF7CDA" w:rsidRPr="004055C7">
        <w:rPr>
          <w:b/>
        </w:rPr>
        <w:t xml:space="preserve"> marks)</w:t>
      </w:r>
    </w:p>
    <w:p w14:paraId="55CACEAB" w14:textId="77777777" w:rsidR="0032791E" w:rsidRPr="004055C7" w:rsidRDefault="0032791E" w:rsidP="00733D70">
      <w:pPr>
        <w:spacing w:line="276" w:lineRule="auto"/>
        <w:rPr>
          <w:rFonts w:ascii="Arial" w:hAnsi="Arial" w:cs="Arial"/>
          <w:b/>
          <w:sz w:val="22"/>
          <w:szCs w:val="22"/>
          <w:lang w:val="en-AU"/>
        </w:rPr>
      </w:pPr>
    </w:p>
    <w:p w14:paraId="02D2456A" w14:textId="4B4444F1" w:rsidR="00335839" w:rsidRPr="004055C7" w:rsidRDefault="00335839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 xml:space="preserve">A team of </w:t>
      </w:r>
      <w:r w:rsidR="00637A37" w:rsidRPr="004055C7">
        <w:rPr>
          <w:rFonts w:ascii="Arial" w:hAnsi="Arial" w:cs="Arial"/>
          <w:sz w:val="22"/>
          <w:szCs w:val="22"/>
          <w:lang w:val="en-AU"/>
        </w:rPr>
        <w:t>student</w:t>
      </w:r>
      <w:r w:rsidRPr="004055C7">
        <w:rPr>
          <w:rFonts w:ascii="Arial" w:hAnsi="Arial" w:cs="Arial"/>
          <w:sz w:val="22"/>
          <w:szCs w:val="22"/>
          <w:lang w:val="en-AU"/>
        </w:rPr>
        <w:t>s</w:t>
      </w:r>
      <w:r w:rsidR="00637A37" w:rsidRPr="004055C7">
        <w:rPr>
          <w:rFonts w:ascii="Arial" w:hAnsi="Arial" w:cs="Arial"/>
          <w:sz w:val="22"/>
          <w:szCs w:val="22"/>
          <w:lang w:val="en-AU"/>
        </w:rPr>
        <w:t xml:space="preserve"> competing in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a competition to test their titration skills were tasked with using a standard solution of 0.1023 mol L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-1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hydrochloric acid to standardise a solution of sodium hydroxide. They then had to use this sodium hydroxide solution to determine the concentration of a solution of acetic (ethanoic</w:t>
      </w:r>
      <w:r w:rsidR="00FA3684" w:rsidRPr="004055C7">
        <w:rPr>
          <w:rFonts w:ascii="Arial" w:hAnsi="Arial" w:cs="Arial"/>
          <w:sz w:val="22"/>
          <w:szCs w:val="22"/>
          <w:lang w:val="en-AU"/>
        </w:rPr>
        <w:t>) acid</w:t>
      </w:r>
      <w:r w:rsidR="00806372" w:rsidRPr="004055C7">
        <w:rPr>
          <w:rFonts w:ascii="Arial" w:hAnsi="Arial" w:cs="Arial"/>
          <w:sz w:val="22"/>
          <w:szCs w:val="22"/>
          <w:lang w:val="en-AU"/>
        </w:rPr>
        <w:t>, CH</w:t>
      </w:r>
      <w:r w:rsidR="00806372" w:rsidRPr="004055C7">
        <w:rPr>
          <w:rFonts w:ascii="Arial" w:hAnsi="Arial" w:cs="Arial"/>
          <w:sz w:val="22"/>
          <w:szCs w:val="22"/>
          <w:vertAlign w:val="subscript"/>
          <w:lang w:val="en-AU"/>
        </w:rPr>
        <w:t>3</w:t>
      </w:r>
      <w:r w:rsidR="00806372" w:rsidRPr="004055C7">
        <w:rPr>
          <w:rFonts w:ascii="Arial" w:hAnsi="Arial" w:cs="Arial"/>
          <w:sz w:val="22"/>
          <w:szCs w:val="22"/>
          <w:lang w:val="en-AU"/>
        </w:rPr>
        <w:t>COOH</w:t>
      </w:r>
      <w:r w:rsidRPr="004055C7">
        <w:rPr>
          <w:rFonts w:ascii="Arial" w:hAnsi="Arial" w:cs="Arial"/>
          <w:sz w:val="22"/>
          <w:szCs w:val="22"/>
          <w:lang w:val="en-AU"/>
        </w:rPr>
        <w:t>.</w:t>
      </w:r>
    </w:p>
    <w:p w14:paraId="230F13F6" w14:textId="77777777" w:rsidR="00335839" w:rsidRPr="004055C7" w:rsidRDefault="00335839" w:rsidP="00733D70">
      <w:pPr>
        <w:rPr>
          <w:rFonts w:ascii="Arial" w:hAnsi="Arial" w:cs="Arial"/>
          <w:sz w:val="22"/>
          <w:szCs w:val="22"/>
          <w:lang w:val="en-AU"/>
        </w:rPr>
      </w:pPr>
    </w:p>
    <w:p w14:paraId="0785C479" w14:textId="6FC6D85F" w:rsidR="00335839" w:rsidRPr="004055C7" w:rsidRDefault="00335839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They were provided with two indicators, whose names and pH ranges are given below.</w:t>
      </w:r>
    </w:p>
    <w:p w14:paraId="1473A2A5" w14:textId="77777777" w:rsidR="00335839" w:rsidRPr="004055C7" w:rsidRDefault="00335839" w:rsidP="00733D70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4"/>
        <w:gridCol w:w="2064"/>
        <w:gridCol w:w="2065"/>
        <w:gridCol w:w="2065"/>
      </w:tblGrid>
      <w:tr w:rsidR="00335839" w:rsidRPr="004055C7" w14:paraId="7B6DFCE8" w14:textId="52761ACC" w:rsidTr="00152066">
        <w:trPr>
          <w:trHeight w:val="238"/>
        </w:trPr>
        <w:tc>
          <w:tcPr>
            <w:tcW w:w="2064" w:type="dxa"/>
          </w:tcPr>
          <w:p w14:paraId="41205F94" w14:textId="33333FC7" w:rsidR="00335839" w:rsidRPr="00827697" w:rsidRDefault="00335839" w:rsidP="00FE43F7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827697">
              <w:rPr>
                <w:rFonts w:ascii="Arial" w:hAnsi="Arial" w:cs="Arial"/>
                <w:b/>
                <w:sz w:val="22"/>
                <w:szCs w:val="22"/>
                <w:lang w:val="en-AU"/>
              </w:rPr>
              <w:t>Indicator</w:t>
            </w:r>
          </w:p>
        </w:tc>
        <w:tc>
          <w:tcPr>
            <w:tcW w:w="2064" w:type="dxa"/>
          </w:tcPr>
          <w:p w14:paraId="11FF98C5" w14:textId="20BD0F4D" w:rsidR="00335839" w:rsidRPr="00827697" w:rsidRDefault="00335839" w:rsidP="00FE43F7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827697">
              <w:rPr>
                <w:rFonts w:ascii="Arial" w:hAnsi="Arial" w:cs="Arial"/>
                <w:b/>
                <w:sz w:val="22"/>
                <w:szCs w:val="22"/>
                <w:lang w:val="en-AU"/>
              </w:rPr>
              <w:t>Acid colour</w:t>
            </w:r>
          </w:p>
        </w:tc>
        <w:tc>
          <w:tcPr>
            <w:tcW w:w="2065" w:type="dxa"/>
          </w:tcPr>
          <w:p w14:paraId="1594758A" w14:textId="08D28431" w:rsidR="00335839" w:rsidRPr="00827697" w:rsidRDefault="00335839" w:rsidP="00FE43F7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827697">
              <w:rPr>
                <w:rFonts w:ascii="Arial" w:hAnsi="Arial" w:cs="Arial"/>
                <w:b/>
                <w:sz w:val="22"/>
                <w:szCs w:val="22"/>
                <w:lang w:val="en-AU"/>
              </w:rPr>
              <w:t>pH range of colour change</w:t>
            </w:r>
          </w:p>
        </w:tc>
        <w:tc>
          <w:tcPr>
            <w:tcW w:w="2065" w:type="dxa"/>
          </w:tcPr>
          <w:p w14:paraId="17EEF315" w14:textId="0F260DE4" w:rsidR="00335839" w:rsidRPr="00827697" w:rsidRDefault="00335839" w:rsidP="00FE43F7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827697">
              <w:rPr>
                <w:rFonts w:ascii="Arial" w:hAnsi="Arial" w:cs="Arial"/>
                <w:b/>
                <w:sz w:val="22"/>
                <w:szCs w:val="22"/>
                <w:lang w:val="en-AU"/>
              </w:rPr>
              <w:t>Base colour</w:t>
            </w:r>
          </w:p>
        </w:tc>
      </w:tr>
      <w:tr w:rsidR="00335839" w:rsidRPr="004055C7" w14:paraId="6184C877" w14:textId="44F0207B" w:rsidTr="00152066">
        <w:trPr>
          <w:trHeight w:val="247"/>
        </w:trPr>
        <w:tc>
          <w:tcPr>
            <w:tcW w:w="2064" w:type="dxa"/>
          </w:tcPr>
          <w:p w14:paraId="458C3EF3" w14:textId="502272BC" w:rsidR="00335839" w:rsidRPr="004055C7" w:rsidRDefault="00335839" w:rsidP="00FE43F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Phenolphthalein</w:t>
            </w:r>
          </w:p>
        </w:tc>
        <w:tc>
          <w:tcPr>
            <w:tcW w:w="2064" w:type="dxa"/>
          </w:tcPr>
          <w:p w14:paraId="3057D50F" w14:textId="31D72A99" w:rsidR="00335839" w:rsidRPr="004055C7" w:rsidRDefault="00335839" w:rsidP="00FE43F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colourless</w:t>
            </w:r>
          </w:p>
        </w:tc>
        <w:tc>
          <w:tcPr>
            <w:tcW w:w="2065" w:type="dxa"/>
          </w:tcPr>
          <w:p w14:paraId="34955FB1" w14:textId="73AB17C0" w:rsidR="00335839" w:rsidRPr="004055C7" w:rsidRDefault="007B6D11" w:rsidP="00FE43F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8.2 – 10.0</w:t>
            </w:r>
          </w:p>
        </w:tc>
        <w:tc>
          <w:tcPr>
            <w:tcW w:w="2065" w:type="dxa"/>
          </w:tcPr>
          <w:p w14:paraId="4B1ADCD5" w14:textId="27E7B488" w:rsidR="00335839" w:rsidRPr="004055C7" w:rsidRDefault="007B6D11" w:rsidP="00FE43F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d</w:t>
            </w:r>
            <w:r w:rsidR="00335839" w:rsidRPr="004055C7">
              <w:rPr>
                <w:rFonts w:ascii="Arial" w:hAnsi="Arial" w:cs="Arial"/>
                <w:sz w:val="22"/>
                <w:szCs w:val="22"/>
                <w:lang w:val="en-AU"/>
              </w:rPr>
              <w:t>eep pink</w:t>
            </w:r>
          </w:p>
        </w:tc>
      </w:tr>
      <w:tr w:rsidR="00335839" w:rsidRPr="004055C7" w14:paraId="5409BBBA" w14:textId="6096C286" w:rsidTr="00152066">
        <w:trPr>
          <w:trHeight w:val="238"/>
        </w:trPr>
        <w:tc>
          <w:tcPr>
            <w:tcW w:w="2064" w:type="dxa"/>
          </w:tcPr>
          <w:p w14:paraId="3E0B5BCA" w14:textId="15B7DA6B" w:rsidR="00335839" w:rsidRPr="004055C7" w:rsidRDefault="00335839" w:rsidP="00FE43F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Methyl Red</w:t>
            </w:r>
          </w:p>
        </w:tc>
        <w:tc>
          <w:tcPr>
            <w:tcW w:w="2064" w:type="dxa"/>
          </w:tcPr>
          <w:p w14:paraId="54CD3710" w14:textId="0620C2A0" w:rsidR="00335839" w:rsidRPr="004055C7" w:rsidRDefault="00335839" w:rsidP="00FE43F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red</w:t>
            </w:r>
          </w:p>
        </w:tc>
        <w:tc>
          <w:tcPr>
            <w:tcW w:w="2065" w:type="dxa"/>
          </w:tcPr>
          <w:p w14:paraId="5FC6431E" w14:textId="05BB1F88" w:rsidR="00335839" w:rsidRPr="004055C7" w:rsidRDefault="007B6D11" w:rsidP="00FE43F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4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.8 – 6.0</w:t>
            </w:r>
          </w:p>
        </w:tc>
        <w:tc>
          <w:tcPr>
            <w:tcW w:w="2065" w:type="dxa"/>
          </w:tcPr>
          <w:p w14:paraId="12B18525" w14:textId="17CC3C58" w:rsidR="00335839" w:rsidRPr="004055C7" w:rsidRDefault="00335839" w:rsidP="00FE43F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yellow</w:t>
            </w:r>
          </w:p>
        </w:tc>
      </w:tr>
    </w:tbl>
    <w:p w14:paraId="71A096DA" w14:textId="77777777" w:rsidR="00335839" w:rsidRPr="004055C7" w:rsidRDefault="00335839" w:rsidP="00733D70">
      <w:pPr>
        <w:rPr>
          <w:rFonts w:ascii="Arial" w:hAnsi="Arial" w:cs="Arial"/>
          <w:sz w:val="22"/>
          <w:szCs w:val="22"/>
          <w:lang w:val="en-AU"/>
        </w:rPr>
      </w:pPr>
    </w:p>
    <w:p w14:paraId="20FF0503" w14:textId="7CCFAA94" w:rsidR="00B03C2A" w:rsidRPr="004055C7" w:rsidRDefault="00335839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The student</w:t>
      </w:r>
      <w:r w:rsidR="00B03C2A" w:rsidRPr="004055C7">
        <w:rPr>
          <w:rFonts w:ascii="Arial" w:hAnsi="Arial" w:cs="Arial"/>
          <w:sz w:val="22"/>
          <w:szCs w:val="22"/>
          <w:lang w:val="en-AU"/>
        </w:rPr>
        <w:t>s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placed the sodium hydroxide solution in the burette for both titrations and used </w:t>
      </w:r>
      <w:r w:rsidR="00B03C2A" w:rsidRPr="004055C7">
        <w:rPr>
          <w:rFonts w:ascii="Arial" w:hAnsi="Arial" w:cs="Arial"/>
          <w:sz w:val="22"/>
          <w:szCs w:val="22"/>
          <w:lang w:val="en-AU"/>
        </w:rPr>
        <w:t xml:space="preserve">methyl red indicator for the standardisation of the sodium hydroxide and </w:t>
      </w:r>
      <w:r w:rsidRPr="004055C7">
        <w:rPr>
          <w:rFonts w:ascii="Arial" w:hAnsi="Arial" w:cs="Arial"/>
          <w:sz w:val="22"/>
          <w:szCs w:val="22"/>
          <w:lang w:val="en-AU"/>
        </w:rPr>
        <w:t>phenolphthalein for the standardisation of the acetic acid</w:t>
      </w:r>
      <w:r w:rsidR="00B03C2A" w:rsidRPr="004055C7">
        <w:rPr>
          <w:rFonts w:ascii="Arial" w:hAnsi="Arial" w:cs="Arial"/>
          <w:sz w:val="22"/>
          <w:szCs w:val="22"/>
          <w:lang w:val="en-AU"/>
        </w:rPr>
        <w:t>.</w:t>
      </w:r>
    </w:p>
    <w:p w14:paraId="4FD7A08D" w14:textId="77777777" w:rsidR="00B03C2A" w:rsidRPr="004055C7" w:rsidRDefault="00B03C2A" w:rsidP="00733D70">
      <w:pPr>
        <w:rPr>
          <w:rFonts w:ascii="Arial" w:hAnsi="Arial" w:cs="Arial"/>
          <w:sz w:val="22"/>
          <w:szCs w:val="22"/>
          <w:lang w:val="en-AU"/>
        </w:rPr>
      </w:pPr>
    </w:p>
    <w:p w14:paraId="38C81B29" w14:textId="2EEB7CC6" w:rsidR="00335839" w:rsidRPr="004055C7" w:rsidRDefault="00B03C2A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They found that an average of 23.55 mL of sodium hydroxide solution was required to neutralise 20.00 mL of the 0.1023 mol L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-1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hydrochloric acid.</w:t>
      </w:r>
    </w:p>
    <w:p w14:paraId="0C13EC08" w14:textId="77777777" w:rsidR="00815ECD" w:rsidRPr="004055C7" w:rsidRDefault="00815ECD" w:rsidP="00733D70">
      <w:pPr>
        <w:rPr>
          <w:rFonts w:ascii="Arial" w:hAnsi="Arial" w:cs="Arial"/>
          <w:sz w:val="22"/>
          <w:szCs w:val="22"/>
          <w:lang w:val="en-AU"/>
        </w:rPr>
      </w:pPr>
    </w:p>
    <w:p w14:paraId="1B1E8D6D" w14:textId="0D97ADED" w:rsidR="00B03C2A" w:rsidRPr="004055C7" w:rsidRDefault="00FA3684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(a</w:t>
      </w:r>
      <w:r w:rsidR="00B03C2A" w:rsidRPr="004055C7">
        <w:rPr>
          <w:rFonts w:ascii="Arial" w:hAnsi="Arial" w:cs="Arial"/>
          <w:sz w:val="22"/>
          <w:szCs w:val="22"/>
          <w:lang w:val="en-AU"/>
        </w:rPr>
        <w:t>)</w:t>
      </w:r>
      <w:r w:rsidR="00B03C2A" w:rsidRPr="004055C7">
        <w:rPr>
          <w:rFonts w:ascii="Arial" w:hAnsi="Arial" w:cs="Arial"/>
          <w:sz w:val="22"/>
          <w:szCs w:val="22"/>
          <w:lang w:val="en-AU"/>
        </w:rPr>
        <w:tab/>
        <w:t>Calculate the concentration of the sodium hydroxide solution</w:t>
      </w:r>
      <w:r w:rsidR="009E0694" w:rsidRPr="004055C7">
        <w:rPr>
          <w:rFonts w:ascii="Arial" w:hAnsi="Arial" w:cs="Arial"/>
          <w:sz w:val="22"/>
          <w:szCs w:val="22"/>
          <w:lang w:val="en-AU"/>
        </w:rPr>
        <w:t>.</w:t>
      </w:r>
      <w:r w:rsidR="002C1224" w:rsidRPr="004055C7">
        <w:rPr>
          <w:rFonts w:ascii="Arial" w:hAnsi="Arial" w:cs="Arial"/>
          <w:sz w:val="22"/>
          <w:szCs w:val="22"/>
          <w:lang w:val="en-AU"/>
        </w:rPr>
        <w:tab/>
      </w:r>
      <w:r w:rsidR="002C1224" w:rsidRPr="004055C7">
        <w:rPr>
          <w:rFonts w:ascii="Arial" w:hAnsi="Arial" w:cs="Arial"/>
          <w:sz w:val="22"/>
          <w:szCs w:val="22"/>
          <w:lang w:val="en-AU"/>
        </w:rPr>
        <w:tab/>
      </w:r>
      <w:r w:rsidR="00483A9C" w:rsidRPr="004055C7">
        <w:rPr>
          <w:rFonts w:ascii="Arial" w:hAnsi="Arial" w:cs="Arial"/>
          <w:sz w:val="22"/>
          <w:szCs w:val="22"/>
          <w:lang w:val="en-AU"/>
        </w:rPr>
        <w:t>(3</w:t>
      </w:r>
      <w:r w:rsidR="009E0694" w:rsidRPr="004055C7">
        <w:rPr>
          <w:rFonts w:ascii="Arial" w:hAnsi="Arial" w:cs="Arial"/>
          <w:sz w:val="22"/>
          <w:szCs w:val="22"/>
          <w:lang w:val="en-AU"/>
        </w:rPr>
        <w:t xml:space="preserve"> marks)</w:t>
      </w:r>
    </w:p>
    <w:p w14:paraId="6BF946D3" w14:textId="77777777" w:rsidR="007B32E3" w:rsidRPr="004055C7" w:rsidRDefault="007B32E3" w:rsidP="00733D70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9261" w:type="dxa"/>
        <w:tblInd w:w="108" w:type="dxa"/>
        <w:tblLook w:val="04A0" w:firstRow="1" w:lastRow="0" w:firstColumn="1" w:lastColumn="0" w:noHBand="0" w:noVBand="1"/>
      </w:tblPr>
      <w:tblGrid>
        <w:gridCol w:w="7621"/>
        <w:gridCol w:w="1640"/>
      </w:tblGrid>
      <w:tr w:rsidR="007B32E3" w:rsidRPr="004055C7" w14:paraId="7BD810E4" w14:textId="77777777" w:rsidTr="001A63BF">
        <w:tc>
          <w:tcPr>
            <w:tcW w:w="7621" w:type="dxa"/>
            <w:vAlign w:val="center"/>
          </w:tcPr>
          <w:p w14:paraId="1F51CC84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640" w:type="dxa"/>
            <w:vAlign w:val="center"/>
          </w:tcPr>
          <w:p w14:paraId="201FB7BA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2D96C98B" w14:textId="77777777" w:rsidTr="001A63BF">
        <w:tc>
          <w:tcPr>
            <w:tcW w:w="7621" w:type="dxa"/>
            <w:vAlign w:val="center"/>
          </w:tcPr>
          <w:p w14:paraId="2B0CEF1E" w14:textId="4E5CD5E1" w:rsidR="007B32E3" w:rsidRPr="004055C7" w:rsidRDefault="001A63B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 xml:space="preserve">n(HCl) = c  </w:t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sym w:font="Symbol" w:char="F0B4"/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 xml:space="preserve">  V = 0.1023 </w:t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sym w:font="Symbol" w:char="F0B4"/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 xml:space="preserve"> 0.0200 = </w:t>
            </w:r>
            <w:r w:rsidR="00E60937"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0.002046</w:t>
            </w:r>
            <w:r w:rsidR="00E60937"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vertAlign w:val="subscript"/>
                <w:lang w:val="en-AU"/>
              </w:rPr>
              <w:t xml:space="preserve"> </w:t>
            </w:r>
            <w:r w:rsidR="00E60937"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mol</w:t>
            </w:r>
          </w:p>
        </w:tc>
        <w:tc>
          <w:tcPr>
            <w:tcW w:w="1640" w:type="dxa"/>
            <w:vAlign w:val="center"/>
          </w:tcPr>
          <w:p w14:paraId="2A3E2824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70A6AD49" w14:textId="77777777" w:rsidTr="001A63BF">
        <w:tc>
          <w:tcPr>
            <w:tcW w:w="7621" w:type="dxa"/>
            <w:vAlign w:val="center"/>
          </w:tcPr>
          <w:p w14:paraId="0CBE9285" w14:textId="473EA9DB" w:rsidR="007B32E3" w:rsidRPr="004055C7" w:rsidRDefault="001A63BF" w:rsidP="001A63BF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 xml:space="preserve">n(NaOH) </w:t>
            </w:r>
            <w:r w:rsidR="00E60937"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= 0.002046</w:t>
            </w:r>
            <w:r w:rsidR="00E60937"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vertAlign w:val="subscript"/>
                <w:lang w:val="en-AU"/>
              </w:rPr>
              <w:t xml:space="preserve"> </w:t>
            </w:r>
            <w:r w:rsidR="00E60937"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mol</w:t>
            </w:r>
          </w:p>
        </w:tc>
        <w:tc>
          <w:tcPr>
            <w:tcW w:w="1640" w:type="dxa"/>
            <w:vAlign w:val="center"/>
          </w:tcPr>
          <w:p w14:paraId="0607B490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111E6A58" w14:textId="77777777" w:rsidTr="001A63BF">
        <w:tc>
          <w:tcPr>
            <w:tcW w:w="7621" w:type="dxa"/>
            <w:vAlign w:val="center"/>
          </w:tcPr>
          <w:p w14:paraId="4552B378" w14:textId="14B04E05" w:rsidR="007B32E3" w:rsidRPr="004055C7" w:rsidRDefault="001A63BF" w:rsidP="007B32E3">
            <w:pPr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</w:pP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 xml:space="preserve">c(NaOH) </w:t>
            </w:r>
            <w:r w:rsidR="00E60937"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= 0.002046</w:t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 xml:space="preserve"> / 0.02355 </w:t>
            </w:r>
            <w:r w:rsidRPr="004055C7">
              <w:rPr>
                <w:rFonts w:ascii="Arial" w:eastAsia="Libian SC Regular" w:hAnsi="Arial" w:cs="Arial"/>
                <w:b/>
                <w:position w:val="-9"/>
                <w:sz w:val="22"/>
                <w:szCs w:val="22"/>
                <w:lang w:val="en-AU"/>
              </w:rPr>
              <w:t>= 0.</w:t>
            </w:r>
            <w:r w:rsidR="00A043A3">
              <w:rPr>
                <w:rFonts w:ascii="Arial" w:eastAsia="Libian SC Regular" w:hAnsi="Arial" w:cs="Arial"/>
                <w:b/>
                <w:position w:val="-9"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eastAsia="Libian SC Regular" w:hAnsi="Arial" w:cs="Arial"/>
                <w:b/>
                <w:position w:val="-9"/>
                <w:sz w:val="22"/>
                <w:szCs w:val="22"/>
                <w:lang w:val="en-AU"/>
              </w:rPr>
              <w:t>869 mol L</w:t>
            </w:r>
            <w:r w:rsidRPr="004055C7">
              <w:rPr>
                <w:rFonts w:ascii="Arial" w:eastAsia="Libian SC Regular" w:hAnsi="Arial" w:cs="Arial"/>
                <w:b/>
                <w:position w:val="-9"/>
                <w:sz w:val="22"/>
                <w:szCs w:val="22"/>
                <w:vertAlign w:val="superscript"/>
                <w:lang w:val="en-AU"/>
              </w:rPr>
              <w:t>-1</w:t>
            </w:r>
          </w:p>
        </w:tc>
        <w:tc>
          <w:tcPr>
            <w:tcW w:w="1640" w:type="dxa"/>
            <w:vAlign w:val="center"/>
          </w:tcPr>
          <w:p w14:paraId="10BBD671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3BFF3968" w14:textId="77777777" w:rsidTr="001A63BF">
        <w:trPr>
          <w:trHeight w:val="75"/>
        </w:trPr>
        <w:tc>
          <w:tcPr>
            <w:tcW w:w="7621" w:type="dxa"/>
            <w:vAlign w:val="center"/>
          </w:tcPr>
          <w:p w14:paraId="33A5A341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640" w:type="dxa"/>
            <w:vAlign w:val="center"/>
          </w:tcPr>
          <w:p w14:paraId="7474B2E0" w14:textId="387185B2" w:rsidR="007B32E3" w:rsidRPr="004055C7" w:rsidRDefault="001A63BF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551EF2B4" w14:textId="77777777" w:rsidR="007B32E3" w:rsidRPr="004055C7" w:rsidRDefault="007B32E3" w:rsidP="00733D70">
      <w:pPr>
        <w:rPr>
          <w:rFonts w:ascii="Arial" w:hAnsi="Arial" w:cs="Arial"/>
          <w:sz w:val="22"/>
          <w:szCs w:val="22"/>
          <w:lang w:val="en-AU"/>
        </w:rPr>
      </w:pPr>
    </w:p>
    <w:p w14:paraId="3E897944" w14:textId="77777777" w:rsidR="009E0694" w:rsidRPr="004055C7" w:rsidRDefault="009E0694" w:rsidP="009E0694">
      <w:pPr>
        <w:rPr>
          <w:rFonts w:ascii="Arial" w:hAnsi="Arial" w:cs="Arial"/>
          <w:sz w:val="22"/>
          <w:szCs w:val="22"/>
          <w:lang w:val="en-AU"/>
        </w:rPr>
      </w:pPr>
    </w:p>
    <w:p w14:paraId="2BA385E0" w14:textId="77777777" w:rsidR="00483A9C" w:rsidRPr="004055C7" w:rsidRDefault="00483A9C" w:rsidP="00733D70">
      <w:pPr>
        <w:rPr>
          <w:rFonts w:ascii="Arial" w:hAnsi="Arial" w:cs="Arial"/>
          <w:sz w:val="22"/>
          <w:szCs w:val="22"/>
          <w:lang w:val="en-AU"/>
        </w:rPr>
      </w:pPr>
    </w:p>
    <w:p w14:paraId="165B6062" w14:textId="77777777" w:rsidR="00483A9C" w:rsidRPr="004055C7" w:rsidRDefault="00483A9C" w:rsidP="00733D70">
      <w:pPr>
        <w:rPr>
          <w:rFonts w:ascii="Arial" w:hAnsi="Arial" w:cs="Arial"/>
          <w:sz w:val="22"/>
          <w:szCs w:val="22"/>
          <w:lang w:val="en-AU"/>
        </w:rPr>
      </w:pPr>
    </w:p>
    <w:p w14:paraId="4C187D60" w14:textId="507A7223" w:rsidR="00B03C2A" w:rsidRPr="004055C7" w:rsidRDefault="00B03C2A" w:rsidP="00733D7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They then titrated the sodium hydroxide against 25.00 mL of the acetic acid and obtained the following results</w:t>
      </w:r>
      <w:r w:rsidR="00CB5E1B">
        <w:rPr>
          <w:rFonts w:ascii="Arial" w:hAnsi="Arial" w:cs="Arial"/>
          <w:sz w:val="22"/>
          <w:szCs w:val="22"/>
          <w:lang w:val="en-AU"/>
        </w:rPr>
        <w:t>,</w:t>
      </w:r>
      <w:r w:rsidR="00806372" w:rsidRPr="004055C7">
        <w:rPr>
          <w:rFonts w:ascii="Arial" w:hAnsi="Arial" w:cs="Arial"/>
          <w:sz w:val="22"/>
          <w:szCs w:val="22"/>
          <w:lang w:val="en-AU"/>
        </w:rPr>
        <w:t xml:space="preserve"> using phenolphthalein as the </w:t>
      </w:r>
      <w:r w:rsidR="00815ECD" w:rsidRPr="004055C7">
        <w:rPr>
          <w:rFonts w:ascii="Arial" w:hAnsi="Arial" w:cs="Arial"/>
          <w:sz w:val="22"/>
          <w:szCs w:val="22"/>
          <w:lang w:val="en-AU"/>
        </w:rPr>
        <w:t>indicator</w:t>
      </w:r>
      <w:r w:rsidR="00806372" w:rsidRPr="004055C7">
        <w:rPr>
          <w:rFonts w:ascii="Arial" w:hAnsi="Arial" w:cs="Arial"/>
          <w:sz w:val="22"/>
          <w:szCs w:val="22"/>
          <w:lang w:val="en-AU"/>
        </w:rPr>
        <w:t>.</w:t>
      </w:r>
    </w:p>
    <w:p w14:paraId="320F4769" w14:textId="77777777" w:rsidR="00D226BF" w:rsidRPr="004055C7" w:rsidRDefault="00D226BF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tbl>
      <w:tblPr>
        <w:tblpPr w:leftFromText="180" w:rightFromText="180" w:vertAnchor="text" w:horzAnchor="page" w:tblpX="1497" w:tblpY="7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94"/>
        <w:gridCol w:w="872"/>
        <w:gridCol w:w="992"/>
        <w:gridCol w:w="1134"/>
        <w:gridCol w:w="1134"/>
      </w:tblGrid>
      <w:tr w:rsidR="00B03C2A" w:rsidRPr="004055C7" w14:paraId="2788C3E4" w14:textId="0C0E525E" w:rsidTr="002C1224">
        <w:trPr>
          <w:trHeight w:val="245"/>
        </w:trPr>
        <w:tc>
          <w:tcPr>
            <w:tcW w:w="2694" w:type="dxa"/>
            <w:vMerge w:val="restart"/>
            <w:vAlign w:val="center"/>
          </w:tcPr>
          <w:p w14:paraId="73245681" w14:textId="0FE47642" w:rsidR="00B03C2A" w:rsidRPr="00093FDD" w:rsidRDefault="00B03C2A" w:rsidP="002C1224">
            <w:pPr>
              <w:jc w:val="center"/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</w:pPr>
            <w:r w:rsidRPr="00093FDD"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  <w:t>Volume of sodium hydroxide</w:t>
            </w:r>
          </w:p>
        </w:tc>
        <w:tc>
          <w:tcPr>
            <w:tcW w:w="4132" w:type="dxa"/>
            <w:gridSpan w:val="4"/>
            <w:vAlign w:val="center"/>
          </w:tcPr>
          <w:p w14:paraId="1C7A9EF1" w14:textId="3938FE07" w:rsidR="00B03C2A" w:rsidRPr="00093FDD" w:rsidRDefault="00B03C2A" w:rsidP="002C1224">
            <w:pPr>
              <w:ind w:left="-27"/>
              <w:jc w:val="center"/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</w:pPr>
            <w:r w:rsidRPr="00093FDD"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  <w:t>Titrations</w:t>
            </w:r>
          </w:p>
        </w:tc>
      </w:tr>
      <w:tr w:rsidR="00B03C2A" w:rsidRPr="004055C7" w14:paraId="1E7F7920" w14:textId="27305644" w:rsidTr="002C1224">
        <w:trPr>
          <w:trHeight w:val="276"/>
        </w:trPr>
        <w:tc>
          <w:tcPr>
            <w:tcW w:w="2694" w:type="dxa"/>
            <w:vMerge/>
          </w:tcPr>
          <w:p w14:paraId="44CFC138" w14:textId="77777777" w:rsidR="00B03C2A" w:rsidRPr="004055C7" w:rsidRDefault="00B03C2A" w:rsidP="002C1224">
            <w:pPr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</w:p>
        </w:tc>
        <w:tc>
          <w:tcPr>
            <w:tcW w:w="872" w:type="dxa"/>
            <w:vAlign w:val="center"/>
          </w:tcPr>
          <w:p w14:paraId="71344E71" w14:textId="77777777" w:rsidR="00B03C2A" w:rsidRPr="004055C7" w:rsidRDefault="00B03C2A" w:rsidP="002C1224">
            <w:pPr>
              <w:ind w:left="-27"/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1</w:t>
            </w:r>
          </w:p>
        </w:tc>
        <w:tc>
          <w:tcPr>
            <w:tcW w:w="992" w:type="dxa"/>
            <w:vAlign w:val="center"/>
          </w:tcPr>
          <w:p w14:paraId="7EB241BA" w14:textId="77777777" w:rsidR="00B03C2A" w:rsidRPr="004055C7" w:rsidRDefault="00B03C2A" w:rsidP="002C1224">
            <w:pPr>
              <w:ind w:left="-27"/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2</w:t>
            </w:r>
          </w:p>
        </w:tc>
        <w:tc>
          <w:tcPr>
            <w:tcW w:w="1134" w:type="dxa"/>
            <w:vAlign w:val="center"/>
          </w:tcPr>
          <w:p w14:paraId="1790865E" w14:textId="77777777" w:rsidR="00B03C2A" w:rsidRPr="004055C7" w:rsidRDefault="00B03C2A" w:rsidP="002C1224">
            <w:pPr>
              <w:ind w:left="-27"/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3</w:t>
            </w:r>
          </w:p>
        </w:tc>
        <w:tc>
          <w:tcPr>
            <w:tcW w:w="1134" w:type="dxa"/>
          </w:tcPr>
          <w:p w14:paraId="046A2751" w14:textId="71E22B79" w:rsidR="00B03C2A" w:rsidRPr="004055C7" w:rsidRDefault="00B03C2A" w:rsidP="002C1224">
            <w:pPr>
              <w:ind w:left="-27"/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4</w:t>
            </w:r>
          </w:p>
        </w:tc>
      </w:tr>
      <w:tr w:rsidR="00B03C2A" w:rsidRPr="004055C7" w14:paraId="4BF46E42" w14:textId="7772F785" w:rsidTr="002C1224">
        <w:trPr>
          <w:trHeight w:val="375"/>
        </w:trPr>
        <w:tc>
          <w:tcPr>
            <w:tcW w:w="2694" w:type="dxa"/>
            <w:vAlign w:val="center"/>
          </w:tcPr>
          <w:p w14:paraId="1B568436" w14:textId="77777777" w:rsidR="00B03C2A" w:rsidRPr="004055C7" w:rsidRDefault="00B03C2A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Final Reading (mL)</w:t>
            </w:r>
          </w:p>
        </w:tc>
        <w:tc>
          <w:tcPr>
            <w:tcW w:w="872" w:type="dxa"/>
            <w:vAlign w:val="center"/>
          </w:tcPr>
          <w:p w14:paraId="611ADF4F" w14:textId="3498844C" w:rsidR="00B03C2A" w:rsidRPr="004055C7" w:rsidRDefault="00806372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17.</w:t>
            </w:r>
            <w:r w:rsidR="001A63BF"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7</w:t>
            </w:r>
            <w:r w:rsidR="00753C76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0</w:t>
            </w:r>
          </w:p>
        </w:tc>
        <w:tc>
          <w:tcPr>
            <w:tcW w:w="992" w:type="dxa"/>
            <w:vAlign w:val="center"/>
          </w:tcPr>
          <w:p w14:paraId="5EF5D5C7" w14:textId="39444CBE" w:rsidR="00B03C2A" w:rsidRPr="004055C7" w:rsidRDefault="001A63BF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35.1</w:t>
            </w:r>
            <w:r w:rsidR="00806372"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5</w:t>
            </w:r>
          </w:p>
        </w:tc>
        <w:tc>
          <w:tcPr>
            <w:tcW w:w="1134" w:type="dxa"/>
            <w:vAlign w:val="center"/>
          </w:tcPr>
          <w:p w14:paraId="18172BB5" w14:textId="5785A98E" w:rsidR="00B03C2A" w:rsidRPr="004055C7" w:rsidRDefault="00806372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19.45</w:t>
            </w:r>
          </w:p>
        </w:tc>
        <w:tc>
          <w:tcPr>
            <w:tcW w:w="1134" w:type="dxa"/>
            <w:vAlign w:val="center"/>
          </w:tcPr>
          <w:p w14:paraId="108EAE81" w14:textId="000ACED1" w:rsidR="00B03C2A" w:rsidRPr="004055C7" w:rsidRDefault="00864B78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36.85</w:t>
            </w:r>
          </w:p>
        </w:tc>
      </w:tr>
      <w:tr w:rsidR="00B03C2A" w:rsidRPr="004055C7" w14:paraId="547E0F74" w14:textId="4CC94C6D" w:rsidTr="002C1224">
        <w:trPr>
          <w:trHeight w:val="375"/>
        </w:trPr>
        <w:tc>
          <w:tcPr>
            <w:tcW w:w="2694" w:type="dxa"/>
            <w:vAlign w:val="center"/>
          </w:tcPr>
          <w:p w14:paraId="7B36B9F5" w14:textId="77777777" w:rsidR="00B03C2A" w:rsidRPr="004055C7" w:rsidRDefault="00B03C2A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Initial Reading (mL)</w:t>
            </w:r>
          </w:p>
        </w:tc>
        <w:tc>
          <w:tcPr>
            <w:tcW w:w="872" w:type="dxa"/>
            <w:vAlign w:val="center"/>
          </w:tcPr>
          <w:p w14:paraId="7D88DFFD" w14:textId="31E8902F" w:rsidR="00B03C2A" w:rsidRPr="004055C7" w:rsidRDefault="00B03C2A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0.0</w:t>
            </w:r>
            <w:r w:rsidR="00753C76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0</w:t>
            </w:r>
          </w:p>
        </w:tc>
        <w:tc>
          <w:tcPr>
            <w:tcW w:w="992" w:type="dxa"/>
            <w:vAlign w:val="center"/>
          </w:tcPr>
          <w:p w14:paraId="0705F402" w14:textId="2AC1802A" w:rsidR="00B03C2A" w:rsidRPr="004055C7" w:rsidRDefault="00806372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17</w:t>
            </w:r>
            <w:r w:rsidR="00B03C2A"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.</w:t>
            </w:r>
            <w:r w:rsidR="001A63BF"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7</w:t>
            </w:r>
            <w:r w:rsidR="00753C76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0</w:t>
            </w:r>
          </w:p>
        </w:tc>
        <w:tc>
          <w:tcPr>
            <w:tcW w:w="1134" w:type="dxa"/>
            <w:vAlign w:val="center"/>
          </w:tcPr>
          <w:p w14:paraId="0A6EB763" w14:textId="0E12C64A" w:rsidR="00B03C2A" w:rsidRPr="004055C7" w:rsidRDefault="00806372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2.00</w:t>
            </w:r>
          </w:p>
        </w:tc>
        <w:tc>
          <w:tcPr>
            <w:tcW w:w="1134" w:type="dxa"/>
            <w:vAlign w:val="center"/>
          </w:tcPr>
          <w:p w14:paraId="6185C8F6" w14:textId="37C5CBF4" w:rsidR="00B03C2A" w:rsidRPr="004055C7" w:rsidRDefault="00864B78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19.45</w:t>
            </w:r>
          </w:p>
        </w:tc>
      </w:tr>
      <w:tr w:rsidR="00B03C2A" w:rsidRPr="004055C7" w14:paraId="6D41F129" w14:textId="647B7DA0" w:rsidTr="001A63BF">
        <w:trPr>
          <w:trHeight w:val="416"/>
        </w:trPr>
        <w:tc>
          <w:tcPr>
            <w:tcW w:w="2694" w:type="dxa"/>
            <w:vAlign w:val="center"/>
          </w:tcPr>
          <w:p w14:paraId="0323C1B7" w14:textId="77777777" w:rsidR="00B03C2A" w:rsidRPr="004055C7" w:rsidRDefault="00B03C2A" w:rsidP="002C1224">
            <w:pPr>
              <w:jc w:val="center"/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position w:val="-9"/>
                <w:sz w:val="22"/>
                <w:szCs w:val="22"/>
                <w:lang w:val="en-AU"/>
              </w:rPr>
              <w:t>Titre (mL)</w:t>
            </w:r>
          </w:p>
        </w:tc>
        <w:tc>
          <w:tcPr>
            <w:tcW w:w="872" w:type="dxa"/>
            <w:vAlign w:val="center"/>
          </w:tcPr>
          <w:p w14:paraId="0DCB4487" w14:textId="41F023C1" w:rsidR="00B03C2A" w:rsidRPr="004055C7" w:rsidRDefault="001A63BF" w:rsidP="002C1224">
            <w:pPr>
              <w:jc w:val="center"/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  <w:t>17.7</w:t>
            </w:r>
            <w:r w:rsidR="00753C76"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  <w:t>0</w:t>
            </w:r>
          </w:p>
        </w:tc>
        <w:tc>
          <w:tcPr>
            <w:tcW w:w="992" w:type="dxa"/>
            <w:vAlign w:val="center"/>
          </w:tcPr>
          <w:p w14:paraId="4A10A79E" w14:textId="06764576" w:rsidR="00B03C2A" w:rsidRPr="004055C7" w:rsidRDefault="001A63BF" w:rsidP="002C1224">
            <w:pPr>
              <w:jc w:val="center"/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  <w:t>17.45</w:t>
            </w:r>
          </w:p>
        </w:tc>
        <w:tc>
          <w:tcPr>
            <w:tcW w:w="1134" w:type="dxa"/>
            <w:vAlign w:val="center"/>
          </w:tcPr>
          <w:p w14:paraId="7BFB2832" w14:textId="02537DFD" w:rsidR="00B03C2A" w:rsidRPr="004055C7" w:rsidRDefault="001A63BF" w:rsidP="002C1224">
            <w:pPr>
              <w:jc w:val="center"/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  <w:t>17.45</w:t>
            </w:r>
          </w:p>
        </w:tc>
        <w:tc>
          <w:tcPr>
            <w:tcW w:w="1134" w:type="dxa"/>
            <w:vAlign w:val="center"/>
          </w:tcPr>
          <w:p w14:paraId="708F516B" w14:textId="5C5E8A32" w:rsidR="00B03C2A" w:rsidRPr="004055C7" w:rsidRDefault="001A63BF" w:rsidP="001A63BF">
            <w:pPr>
              <w:jc w:val="center"/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  <w:t>17.4</w:t>
            </w:r>
            <w:r w:rsidR="00753C76">
              <w:rPr>
                <w:rFonts w:ascii="Arial" w:hAnsi="Arial" w:cs="Arial"/>
                <w:b/>
                <w:position w:val="-9"/>
                <w:sz w:val="22"/>
                <w:szCs w:val="22"/>
                <w:lang w:val="en-AU"/>
              </w:rPr>
              <w:t>0</w:t>
            </w:r>
          </w:p>
        </w:tc>
      </w:tr>
    </w:tbl>
    <w:p w14:paraId="0F33590B" w14:textId="77777777" w:rsidR="00D226BF" w:rsidRPr="004055C7" w:rsidRDefault="00D226BF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6722965B" w14:textId="77777777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34EF1C77" w14:textId="77777777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5423E14A" w14:textId="77777777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7F86A879" w14:textId="77777777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6BFA2CEE" w14:textId="77777777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15CD9A6C" w14:textId="77777777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0BA9E3B3" w14:textId="77777777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0F9101ED" w14:textId="77777777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7C697499" w14:textId="77777777" w:rsidR="004736AF" w:rsidRPr="004055C7" w:rsidRDefault="004736AF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br w:type="page"/>
      </w:r>
    </w:p>
    <w:p w14:paraId="4903A7E8" w14:textId="49B3A54F" w:rsidR="00337D93" w:rsidRPr="004055C7" w:rsidRDefault="00DC3C46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>
        <w:rPr>
          <w:rFonts w:ascii="Arial" w:hAnsi="Arial" w:cs="Arial"/>
          <w:sz w:val="22"/>
          <w:szCs w:val="22"/>
          <w:lang w:val="en-AU"/>
        </w:rPr>
        <w:lastRenderedPageBreak/>
        <w:t>(b</w:t>
      </w:r>
      <w:r w:rsidR="00337D93" w:rsidRPr="004055C7">
        <w:rPr>
          <w:rFonts w:ascii="Arial" w:hAnsi="Arial" w:cs="Arial"/>
          <w:sz w:val="22"/>
          <w:szCs w:val="22"/>
          <w:lang w:val="en-AU"/>
        </w:rPr>
        <w:t xml:space="preserve">) </w:t>
      </w:r>
      <w:r w:rsidR="00337D93" w:rsidRPr="004055C7">
        <w:rPr>
          <w:rFonts w:ascii="Arial" w:hAnsi="Arial" w:cs="Arial"/>
          <w:sz w:val="22"/>
          <w:szCs w:val="22"/>
          <w:lang w:val="en-AU"/>
        </w:rPr>
        <w:tab/>
      </w:r>
      <w:r w:rsidR="00806372" w:rsidRPr="004055C7">
        <w:rPr>
          <w:rFonts w:ascii="Arial" w:hAnsi="Arial" w:cs="Arial"/>
          <w:sz w:val="22"/>
          <w:szCs w:val="22"/>
          <w:lang w:val="en-AU"/>
        </w:rPr>
        <w:t>Complete the table and c</w:t>
      </w:r>
      <w:r w:rsidR="00337D93" w:rsidRPr="004055C7">
        <w:rPr>
          <w:rFonts w:ascii="Arial" w:hAnsi="Arial" w:cs="Arial"/>
          <w:sz w:val="22"/>
          <w:szCs w:val="22"/>
          <w:lang w:val="en-AU"/>
        </w:rPr>
        <w:t>alculate the con</w:t>
      </w:r>
      <w:r w:rsidR="00A353E7" w:rsidRPr="004055C7">
        <w:rPr>
          <w:rFonts w:ascii="Arial" w:hAnsi="Arial" w:cs="Arial"/>
          <w:sz w:val="22"/>
          <w:szCs w:val="22"/>
          <w:lang w:val="en-AU"/>
        </w:rPr>
        <w:t xml:space="preserve">centration of the </w:t>
      </w:r>
      <w:r w:rsidR="00B03C2A" w:rsidRPr="004055C7">
        <w:rPr>
          <w:rFonts w:ascii="Arial" w:hAnsi="Arial" w:cs="Arial"/>
          <w:sz w:val="22"/>
          <w:szCs w:val="22"/>
          <w:lang w:val="en-AU"/>
        </w:rPr>
        <w:t>acetic acid sol</w:t>
      </w:r>
      <w:r w:rsidR="00806372" w:rsidRPr="004055C7">
        <w:rPr>
          <w:rFonts w:ascii="Arial" w:hAnsi="Arial" w:cs="Arial"/>
          <w:sz w:val="22"/>
          <w:szCs w:val="22"/>
          <w:lang w:val="en-AU"/>
        </w:rPr>
        <w:t>u</w:t>
      </w:r>
      <w:r w:rsidR="00B03C2A" w:rsidRPr="004055C7">
        <w:rPr>
          <w:rFonts w:ascii="Arial" w:hAnsi="Arial" w:cs="Arial"/>
          <w:sz w:val="22"/>
          <w:szCs w:val="22"/>
          <w:lang w:val="en-AU"/>
        </w:rPr>
        <w:t>tion</w:t>
      </w:r>
    </w:p>
    <w:p w14:paraId="053ED148" w14:textId="77777777" w:rsidR="00476204" w:rsidRPr="004055C7" w:rsidRDefault="00476204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55EF745F" w14:textId="13C2C72B" w:rsidR="00476204" w:rsidRPr="004055C7" w:rsidRDefault="00476204" w:rsidP="00733D70">
      <w:pPr>
        <w:ind w:left="720" w:hanging="720"/>
        <w:rPr>
          <w:rFonts w:ascii="Arial" w:hAnsi="Arial" w:cs="Arial"/>
          <w:i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i/>
          <w:sz w:val="22"/>
          <w:szCs w:val="22"/>
          <w:lang w:val="en-AU"/>
        </w:rPr>
        <w:t>Note: if you were unable to calculate the concentration of the sodium hydroxide solution in part (a), use a concentration of 0.1032 mol L</w:t>
      </w:r>
      <w:r w:rsidRPr="004055C7">
        <w:rPr>
          <w:rFonts w:ascii="Arial" w:hAnsi="Arial" w:cs="Arial"/>
          <w:i/>
          <w:sz w:val="22"/>
          <w:szCs w:val="22"/>
          <w:vertAlign w:val="superscript"/>
          <w:lang w:val="en-AU"/>
        </w:rPr>
        <w:t xml:space="preserve">-1 </w:t>
      </w:r>
      <w:r w:rsidRPr="004055C7">
        <w:rPr>
          <w:rFonts w:ascii="Arial" w:hAnsi="Arial" w:cs="Arial"/>
          <w:i/>
          <w:sz w:val="22"/>
          <w:szCs w:val="22"/>
          <w:lang w:val="en-AU"/>
        </w:rPr>
        <w:t>for the rest of this question.</w:t>
      </w:r>
    </w:p>
    <w:p w14:paraId="2CBB30E3" w14:textId="77777777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1053C555" w14:textId="41AE73B5" w:rsidR="00337D93" w:rsidRPr="004055C7" w:rsidRDefault="00337D9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(i)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A353E7" w:rsidRPr="004055C7">
        <w:rPr>
          <w:rFonts w:ascii="Arial" w:hAnsi="Arial" w:cs="Arial"/>
          <w:sz w:val="22"/>
          <w:szCs w:val="22"/>
          <w:lang w:val="en-AU"/>
        </w:rPr>
        <w:t xml:space="preserve">in </w:t>
      </w:r>
      <w:r w:rsidRPr="004055C7">
        <w:rPr>
          <w:rFonts w:ascii="Arial" w:hAnsi="Arial" w:cs="Arial"/>
          <w:sz w:val="22"/>
          <w:szCs w:val="22"/>
          <w:lang w:val="en-AU"/>
        </w:rPr>
        <w:t>moles per litre</w:t>
      </w:r>
      <w:r w:rsidR="002C1224" w:rsidRPr="004055C7">
        <w:rPr>
          <w:rFonts w:ascii="Arial" w:hAnsi="Arial" w:cs="Arial"/>
          <w:sz w:val="22"/>
          <w:szCs w:val="22"/>
          <w:lang w:val="en-AU"/>
        </w:rPr>
        <w:t>.</w:t>
      </w:r>
      <w:r w:rsidR="002C1224" w:rsidRPr="004055C7">
        <w:rPr>
          <w:rFonts w:ascii="Arial" w:hAnsi="Arial" w:cs="Arial"/>
          <w:sz w:val="22"/>
          <w:szCs w:val="22"/>
          <w:lang w:val="en-AU"/>
        </w:rPr>
        <w:tab/>
      </w:r>
      <w:r w:rsidR="002C1224" w:rsidRPr="004055C7">
        <w:rPr>
          <w:rFonts w:ascii="Arial" w:hAnsi="Arial" w:cs="Arial"/>
          <w:sz w:val="22"/>
          <w:szCs w:val="22"/>
          <w:lang w:val="en-AU"/>
        </w:rPr>
        <w:tab/>
      </w:r>
      <w:r w:rsidR="002C1224" w:rsidRPr="004055C7">
        <w:rPr>
          <w:rFonts w:ascii="Arial" w:hAnsi="Arial" w:cs="Arial"/>
          <w:sz w:val="22"/>
          <w:szCs w:val="22"/>
          <w:lang w:val="en-AU"/>
        </w:rPr>
        <w:tab/>
      </w:r>
      <w:r w:rsidR="002C1224" w:rsidRPr="004055C7">
        <w:rPr>
          <w:rFonts w:ascii="Arial" w:hAnsi="Arial" w:cs="Arial"/>
          <w:sz w:val="22"/>
          <w:szCs w:val="22"/>
          <w:lang w:val="en-AU"/>
        </w:rPr>
        <w:tab/>
      </w:r>
      <w:r w:rsidR="002C1224" w:rsidRPr="004055C7">
        <w:rPr>
          <w:rFonts w:ascii="Arial" w:hAnsi="Arial" w:cs="Arial"/>
          <w:sz w:val="22"/>
          <w:szCs w:val="22"/>
          <w:lang w:val="en-AU"/>
        </w:rPr>
        <w:tab/>
      </w:r>
      <w:r w:rsidR="002C1224" w:rsidRPr="004055C7">
        <w:rPr>
          <w:rFonts w:ascii="Arial" w:hAnsi="Arial" w:cs="Arial"/>
          <w:sz w:val="22"/>
          <w:szCs w:val="22"/>
          <w:lang w:val="en-AU"/>
        </w:rPr>
        <w:tab/>
      </w:r>
      <w:r w:rsidR="002C1224" w:rsidRPr="004055C7">
        <w:rPr>
          <w:rFonts w:ascii="Arial" w:hAnsi="Arial" w:cs="Arial"/>
          <w:sz w:val="22"/>
          <w:szCs w:val="22"/>
          <w:lang w:val="en-AU"/>
        </w:rPr>
        <w:tab/>
      </w:r>
      <w:r w:rsidR="00A16192" w:rsidRPr="004055C7">
        <w:rPr>
          <w:rFonts w:ascii="Arial" w:hAnsi="Arial" w:cs="Arial"/>
          <w:sz w:val="22"/>
          <w:szCs w:val="22"/>
          <w:lang w:val="en-AU"/>
        </w:rPr>
        <w:t>(4</w:t>
      </w:r>
      <w:r w:rsidR="003E27B8" w:rsidRPr="004055C7">
        <w:rPr>
          <w:rFonts w:ascii="Arial" w:hAnsi="Arial" w:cs="Arial"/>
          <w:sz w:val="22"/>
          <w:szCs w:val="22"/>
          <w:lang w:val="en-AU"/>
        </w:rPr>
        <w:t xml:space="preserve"> marks)</w:t>
      </w:r>
    </w:p>
    <w:p w14:paraId="09362522" w14:textId="77777777" w:rsidR="00C13139" w:rsidRPr="004055C7" w:rsidRDefault="00C13139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7B32E3" w:rsidRPr="004055C7" w14:paraId="2F8CB93B" w14:textId="77777777" w:rsidTr="007B32E3">
        <w:tc>
          <w:tcPr>
            <w:tcW w:w="6980" w:type="dxa"/>
            <w:vAlign w:val="center"/>
          </w:tcPr>
          <w:p w14:paraId="39AE58FD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7098C364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7CA5A615" w14:textId="77777777" w:rsidTr="007B32E3">
        <w:tc>
          <w:tcPr>
            <w:tcW w:w="6980" w:type="dxa"/>
            <w:vAlign w:val="center"/>
          </w:tcPr>
          <w:p w14:paraId="311E5876" w14:textId="78F81BB4" w:rsidR="00C13139" w:rsidRPr="004055C7" w:rsidRDefault="00C13139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V(NaOH)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average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=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(17.45 + 17.45 + 17.4</w:t>
            </w:r>
            <w:r w:rsidR="00721908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)/3 = 17.43 mL </w:t>
            </w:r>
          </w:p>
          <w:p w14:paraId="44AAE779" w14:textId="2D0C29B4" w:rsidR="007B32E3" w:rsidRPr="004055C7" w:rsidRDefault="00C13139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                             = 0.01743 L</w:t>
            </w:r>
          </w:p>
        </w:tc>
        <w:tc>
          <w:tcPr>
            <w:tcW w:w="1502" w:type="dxa"/>
            <w:vAlign w:val="center"/>
          </w:tcPr>
          <w:p w14:paraId="6B7EDB08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2EF00426" w14:textId="77777777" w:rsidTr="007B32E3">
        <w:tc>
          <w:tcPr>
            <w:tcW w:w="6980" w:type="dxa"/>
            <w:vAlign w:val="center"/>
          </w:tcPr>
          <w:p w14:paraId="79E16E49" w14:textId="46B789C1" w:rsidR="007B32E3" w:rsidRPr="004055C7" w:rsidRDefault="00C13139" w:rsidP="00C1313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 xml:space="preserve">n(NaOH) </w:t>
            </w:r>
            <w:proofErr w:type="gramStart"/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=  0.</w:t>
            </w:r>
            <w:r w:rsidR="005A50EE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869</w:t>
            </w:r>
            <w:proofErr w:type="gramEnd"/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 xml:space="preserve"> x</w:t>
            </w:r>
            <w:r w:rsidRPr="004055C7">
              <w:rPr>
                <w:rFonts w:ascii="Arial" w:eastAsia="Libian SC Regular" w:hAnsi="Arial" w:cs="Arial"/>
                <w:b/>
                <w:position w:val="-9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0.01743 = 0.0</w:t>
            </w:r>
            <w:r w:rsidR="005A50EE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0</w:t>
            </w:r>
            <w:r w:rsidR="00E6093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15143</w:t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2" w:type="dxa"/>
            <w:vAlign w:val="center"/>
          </w:tcPr>
          <w:p w14:paraId="5850CDB2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30486DB1" w14:textId="77777777" w:rsidTr="007B32E3">
        <w:tc>
          <w:tcPr>
            <w:tcW w:w="6980" w:type="dxa"/>
            <w:vAlign w:val="center"/>
          </w:tcPr>
          <w:p w14:paraId="48DC0184" w14:textId="34A43363" w:rsidR="007B32E3" w:rsidRPr="004055C7" w:rsidRDefault="00C13139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COOH) = (</w:t>
            </w:r>
            <w:r w:rsidR="005A50EE">
              <w:rPr>
                <w:rFonts w:ascii="Arial" w:hAnsi="Arial" w:cs="Arial"/>
                <w:sz w:val="22"/>
                <w:szCs w:val="22"/>
                <w:lang w:val="en-AU"/>
              </w:rPr>
              <w:t>1/1) x n(NaOH) = 0.00</w:t>
            </w:r>
            <w:r w:rsidR="00E60937">
              <w:rPr>
                <w:rFonts w:ascii="Arial" w:hAnsi="Arial" w:cs="Arial"/>
                <w:sz w:val="22"/>
                <w:szCs w:val="22"/>
                <w:lang w:val="en-AU"/>
              </w:rPr>
              <w:t>15143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2" w:type="dxa"/>
            <w:vAlign w:val="center"/>
          </w:tcPr>
          <w:p w14:paraId="3B330B61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19E7556C" w14:textId="77777777" w:rsidTr="007B32E3">
        <w:tc>
          <w:tcPr>
            <w:tcW w:w="6980" w:type="dxa"/>
            <w:vAlign w:val="center"/>
          </w:tcPr>
          <w:p w14:paraId="65A4F6E4" w14:textId="32C621F7" w:rsidR="007B32E3" w:rsidRPr="004055C7" w:rsidRDefault="00C13139" w:rsidP="00C13139">
            <w:pPr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COOH) = 0.0</w:t>
            </w:r>
            <w:r w:rsidR="005A50EE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1515 / 0.02500 = 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0.</w:t>
            </w:r>
            <w:r w:rsidR="005A50EE">
              <w:rPr>
                <w:rFonts w:ascii="Arial" w:hAnsi="Arial" w:cs="Arial"/>
                <w:b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606 mol L</w:t>
            </w:r>
            <w:r w:rsidRPr="004055C7">
              <w:rPr>
                <w:rFonts w:ascii="Arial" w:hAnsi="Arial" w:cs="Arial"/>
                <w:b/>
                <w:sz w:val="22"/>
                <w:szCs w:val="22"/>
                <w:vertAlign w:val="superscript"/>
                <w:lang w:val="en-AU"/>
              </w:rPr>
              <w:t>-1</w:t>
            </w:r>
          </w:p>
        </w:tc>
        <w:tc>
          <w:tcPr>
            <w:tcW w:w="1502" w:type="dxa"/>
            <w:vAlign w:val="center"/>
          </w:tcPr>
          <w:p w14:paraId="04A06FA2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1C893424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5AC4D338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4BE7F405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494A1256" w14:textId="77777777" w:rsidR="007B32E3" w:rsidRPr="004055C7" w:rsidRDefault="007B32E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19BF2C08" w14:textId="68EF203A" w:rsidR="00C13139" w:rsidRPr="004055C7" w:rsidRDefault="00FE43F7" w:rsidP="00733D70">
      <w:pPr>
        <w:ind w:left="720" w:hanging="720"/>
        <w:rPr>
          <w:rFonts w:ascii="Arial" w:hAnsi="Arial" w:cs="Arial"/>
          <w:i/>
          <w:sz w:val="22"/>
          <w:szCs w:val="22"/>
          <w:lang w:val="en-AU"/>
        </w:rPr>
      </w:pPr>
      <w:r>
        <w:rPr>
          <w:rFonts w:ascii="Arial" w:hAnsi="Arial" w:cs="Arial"/>
          <w:i/>
          <w:sz w:val="22"/>
          <w:szCs w:val="22"/>
          <w:lang w:val="en-AU"/>
        </w:rPr>
        <w:tab/>
      </w:r>
      <w:r w:rsidR="00C13139" w:rsidRPr="004055C7">
        <w:rPr>
          <w:rFonts w:ascii="Arial" w:hAnsi="Arial" w:cs="Arial"/>
          <w:i/>
          <w:sz w:val="22"/>
          <w:szCs w:val="22"/>
          <w:lang w:val="en-AU"/>
        </w:rPr>
        <w:t>Alternative calculation using given value for c(NaOH)</w:t>
      </w:r>
      <w:r>
        <w:rPr>
          <w:rFonts w:ascii="Arial" w:hAnsi="Arial" w:cs="Arial"/>
          <w:i/>
          <w:sz w:val="22"/>
          <w:szCs w:val="22"/>
          <w:lang w:val="en-AU"/>
        </w:rPr>
        <w:t xml:space="preserve"> </w:t>
      </w:r>
      <w:r w:rsidRPr="004055C7">
        <w:rPr>
          <w:rFonts w:ascii="Arial" w:hAnsi="Arial" w:cs="Arial"/>
          <w:i/>
          <w:sz w:val="22"/>
          <w:szCs w:val="22"/>
          <w:lang w:val="en-AU"/>
        </w:rPr>
        <w:t>of 0.1032 mol L</w:t>
      </w:r>
      <w:r w:rsidRPr="004055C7">
        <w:rPr>
          <w:rFonts w:ascii="Arial" w:hAnsi="Arial" w:cs="Arial"/>
          <w:i/>
          <w:sz w:val="22"/>
          <w:szCs w:val="22"/>
          <w:vertAlign w:val="superscript"/>
          <w:lang w:val="en-AU"/>
        </w:rPr>
        <w:t>-1</w:t>
      </w:r>
      <w:r w:rsidR="00C13139" w:rsidRPr="004055C7">
        <w:rPr>
          <w:rFonts w:ascii="Arial" w:hAnsi="Arial" w:cs="Arial"/>
          <w:i/>
          <w:sz w:val="22"/>
          <w:szCs w:val="22"/>
          <w:lang w:val="en-AU"/>
        </w:rPr>
        <w:t>: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C13139" w:rsidRPr="004055C7" w14:paraId="60E6E423" w14:textId="77777777" w:rsidTr="00CC5528">
        <w:tc>
          <w:tcPr>
            <w:tcW w:w="6980" w:type="dxa"/>
            <w:vAlign w:val="center"/>
          </w:tcPr>
          <w:p w14:paraId="1A141E26" w14:textId="77777777" w:rsidR="00C13139" w:rsidRPr="004055C7" w:rsidRDefault="00C13139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10D545E4" w14:textId="77777777" w:rsidR="00C13139" w:rsidRPr="004055C7" w:rsidRDefault="00C13139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C13139" w:rsidRPr="004055C7" w14:paraId="2C48B566" w14:textId="77777777" w:rsidTr="00CC5528">
        <w:tc>
          <w:tcPr>
            <w:tcW w:w="6980" w:type="dxa"/>
            <w:vAlign w:val="center"/>
          </w:tcPr>
          <w:p w14:paraId="14CB0848" w14:textId="6FDB195D" w:rsidR="00C13139" w:rsidRPr="004055C7" w:rsidRDefault="00C13139" w:rsidP="00CC5528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V(NaOH)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average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=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(17.45 + 17.45 + 17.4</w:t>
            </w:r>
            <w:r w:rsidR="00AF1E59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)/3 = 17.43 mL </w:t>
            </w:r>
          </w:p>
          <w:p w14:paraId="4C096568" w14:textId="77777777" w:rsidR="00C13139" w:rsidRPr="004055C7" w:rsidRDefault="00C13139" w:rsidP="00CC5528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                             = 0.01743 L</w:t>
            </w:r>
          </w:p>
        </w:tc>
        <w:tc>
          <w:tcPr>
            <w:tcW w:w="1502" w:type="dxa"/>
            <w:vAlign w:val="center"/>
          </w:tcPr>
          <w:p w14:paraId="1F8429EA" w14:textId="77777777" w:rsidR="00C13139" w:rsidRPr="004055C7" w:rsidRDefault="00C13139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13139" w:rsidRPr="004055C7" w14:paraId="059B3B44" w14:textId="77777777" w:rsidTr="00CC5528">
        <w:tc>
          <w:tcPr>
            <w:tcW w:w="6980" w:type="dxa"/>
            <w:vAlign w:val="center"/>
          </w:tcPr>
          <w:p w14:paraId="7C63D727" w14:textId="7611BDA5" w:rsidR="00C13139" w:rsidRPr="004055C7" w:rsidRDefault="00C13139" w:rsidP="00C1313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n(NaOH) = 0.1032 x</w:t>
            </w:r>
            <w:r w:rsidRPr="004055C7">
              <w:rPr>
                <w:rFonts w:ascii="Arial" w:eastAsia="Libian SC Regular" w:hAnsi="Arial" w:cs="Arial"/>
                <w:b/>
                <w:position w:val="-9"/>
                <w:sz w:val="22"/>
                <w:szCs w:val="22"/>
                <w:lang w:val="en-AU"/>
              </w:rPr>
              <w:t xml:space="preserve"> </w:t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0.01743 = 0.0</w:t>
            </w:r>
            <w:r w:rsidR="005A50EE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eastAsia="Libian SC Regular" w:hAnsi="Arial" w:cs="Arial"/>
                <w:position w:val="-9"/>
                <w:sz w:val="22"/>
                <w:szCs w:val="22"/>
                <w:lang w:val="en-AU"/>
              </w:rPr>
              <w:t>1799 mol</w:t>
            </w:r>
          </w:p>
        </w:tc>
        <w:tc>
          <w:tcPr>
            <w:tcW w:w="1502" w:type="dxa"/>
            <w:vAlign w:val="center"/>
          </w:tcPr>
          <w:p w14:paraId="1D41EFDA" w14:textId="77777777" w:rsidR="00C13139" w:rsidRPr="004055C7" w:rsidRDefault="00C13139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13139" w:rsidRPr="004055C7" w14:paraId="57EFADEA" w14:textId="77777777" w:rsidTr="00CC5528">
        <w:tc>
          <w:tcPr>
            <w:tcW w:w="6980" w:type="dxa"/>
            <w:vAlign w:val="center"/>
          </w:tcPr>
          <w:p w14:paraId="2F3D549B" w14:textId="5EF949B6" w:rsidR="00C13139" w:rsidRPr="004055C7" w:rsidRDefault="00C13139" w:rsidP="00CC5528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="005A50EE">
              <w:rPr>
                <w:rFonts w:ascii="Arial" w:hAnsi="Arial" w:cs="Arial"/>
                <w:sz w:val="22"/>
                <w:szCs w:val="22"/>
                <w:lang w:val="en-AU"/>
              </w:rPr>
              <w:t>COOH) = (1/1) x n(NaOH) = 0.00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1799 mol</w:t>
            </w:r>
          </w:p>
        </w:tc>
        <w:tc>
          <w:tcPr>
            <w:tcW w:w="1502" w:type="dxa"/>
            <w:vAlign w:val="center"/>
          </w:tcPr>
          <w:p w14:paraId="5EE37AED" w14:textId="77777777" w:rsidR="00C13139" w:rsidRPr="004055C7" w:rsidRDefault="00C13139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13139" w:rsidRPr="004055C7" w14:paraId="3912B5D0" w14:textId="77777777" w:rsidTr="00CC5528">
        <w:tc>
          <w:tcPr>
            <w:tcW w:w="6980" w:type="dxa"/>
            <w:vAlign w:val="center"/>
          </w:tcPr>
          <w:p w14:paraId="20EFBF5A" w14:textId="423F8082" w:rsidR="00C13139" w:rsidRPr="004055C7" w:rsidRDefault="00C13139" w:rsidP="00CC5528">
            <w:pPr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COOH) = 0.0</w:t>
            </w:r>
            <w:r w:rsidR="005A50EE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1799 / 0.02500 = 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0.</w:t>
            </w:r>
            <w:r w:rsidR="00385180">
              <w:rPr>
                <w:rFonts w:ascii="Arial" w:hAnsi="Arial" w:cs="Arial"/>
                <w:b/>
                <w:sz w:val="22"/>
                <w:szCs w:val="22"/>
                <w:lang w:val="en-AU"/>
              </w:rPr>
              <w:t>0720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 xml:space="preserve"> mol L</w:t>
            </w:r>
            <w:r w:rsidRPr="004055C7">
              <w:rPr>
                <w:rFonts w:ascii="Arial" w:hAnsi="Arial" w:cs="Arial"/>
                <w:b/>
                <w:sz w:val="22"/>
                <w:szCs w:val="22"/>
                <w:vertAlign w:val="superscript"/>
                <w:lang w:val="en-AU"/>
              </w:rPr>
              <w:t>-1</w:t>
            </w:r>
          </w:p>
        </w:tc>
        <w:tc>
          <w:tcPr>
            <w:tcW w:w="1502" w:type="dxa"/>
            <w:vAlign w:val="center"/>
          </w:tcPr>
          <w:p w14:paraId="288CB544" w14:textId="77777777" w:rsidR="00C13139" w:rsidRPr="004055C7" w:rsidRDefault="00C13139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13139" w:rsidRPr="004055C7" w14:paraId="2DADF284" w14:textId="77777777" w:rsidTr="00CC5528">
        <w:trPr>
          <w:trHeight w:val="75"/>
        </w:trPr>
        <w:tc>
          <w:tcPr>
            <w:tcW w:w="6980" w:type="dxa"/>
            <w:vAlign w:val="center"/>
          </w:tcPr>
          <w:p w14:paraId="1DD5CAAD" w14:textId="77777777" w:rsidR="00C13139" w:rsidRPr="004055C7" w:rsidRDefault="00C13139" w:rsidP="00CC5528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2DCD07B8" w14:textId="77777777" w:rsidR="00C13139" w:rsidRPr="004055C7" w:rsidRDefault="00C13139" w:rsidP="00CC5528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2A0792F7" w14:textId="77777777" w:rsidR="009E0694" w:rsidRPr="004055C7" w:rsidRDefault="009E0694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310400C5" w14:textId="77777777" w:rsidR="002C1224" w:rsidRPr="004055C7" w:rsidRDefault="009E0694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337D93" w:rsidRPr="004055C7">
        <w:rPr>
          <w:rFonts w:ascii="Arial" w:hAnsi="Arial" w:cs="Arial"/>
          <w:sz w:val="22"/>
          <w:szCs w:val="22"/>
          <w:lang w:val="en-AU"/>
        </w:rPr>
        <w:t>(</w:t>
      </w:r>
      <w:r w:rsidR="00A7381E" w:rsidRPr="004055C7">
        <w:rPr>
          <w:rFonts w:ascii="Arial" w:hAnsi="Arial" w:cs="Arial"/>
          <w:sz w:val="22"/>
          <w:szCs w:val="22"/>
          <w:lang w:val="en-AU"/>
        </w:rPr>
        <w:t>ii)</w:t>
      </w:r>
      <w:r w:rsidR="00A7381E" w:rsidRPr="004055C7">
        <w:rPr>
          <w:rFonts w:ascii="Arial" w:hAnsi="Arial" w:cs="Arial"/>
          <w:sz w:val="22"/>
          <w:szCs w:val="22"/>
          <w:lang w:val="en-AU"/>
        </w:rPr>
        <w:tab/>
      </w:r>
      <w:r w:rsidR="00A353E7" w:rsidRPr="004055C7">
        <w:rPr>
          <w:rFonts w:ascii="Arial" w:hAnsi="Arial" w:cs="Arial"/>
          <w:sz w:val="22"/>
          <w:szCs w:val="22"/>
          <w:lang w:val="en-AU"/>
        </w:rPr>
        <w:t xml:space="preserve">as a </w:t>
      </w:r>
      <w:r w:rsidR="00A7381E" w:rsidRPr="004055C7">
        <w:rPr>
          <w:rFonts w:ascii="Arial" w:hAnsi="Arial" w:cs="Arial"/>
          <w:sz w:val="22"/>
          <w:szCs w:val="22"/>
          <w:lang w:val="en-AU"/>
        </w:rPr>
        <w:t xml:space="preserve">percentage by mass (assume </w:t>
      </w:r>
      <w:r w:rsidR="00337D93" w:rsidRPr="004055C7">
        <w:rPr>
          <w:rFonts w:ascii="Arial" w:hAnsi="Arial" w:cs="Arial"/>
          <w:sz w:val="22"/>
          <w:szCs w:val="22"/>
          <w:lang w:val="en-AU"/>
        </w:rPr>
        <w:t>mass of 25.0 mL sample = 25.0 g)</w:t>
      </w:r>
      <w:r w:rsidR="00A353E7" w:rsidRPr="004055C7">
        <w:rPr>
          <w:rFonts w:ascii="Arial" w:hAnsi="Arial" w:cs="Arial"/>
          <w:sz w:val="22"/>
          <w:szCs w:val="22"/>
          <w:lang w:val="en-AU"/>
        </w:rPr>
        <w:tab/>
      </w:r>
    </w:p>
    <w:p w14:paraId="78C60360" w14:textId="30A7948E" w:rsidR="00337D93" w:rsidRPr="004055C7" w:rsidRDefault="002C1224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A7381E" w:rsidRPr="004055C7">
        <w:rPr>
          <w:rFonts w:ascii="Arial" w:hAnsi="Arial" w:cs="Arial"/>
          <w:sz w:val="22"/>
          <w:szCs w:val="22"/>
          <w:lang w:val="en-AU"/>
        </w:rPr>
        <w:t>(3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9"/>
        <w:gridCol w:w="1477"/>
      </w:tblGrid>
      <w:tr w:rsidR="007B32E3" w:rsidRPr="004055C7" w14:paraId="236364FE" w14:textId="77777777" w:rsidTr="007B32E3">
        <w:tc>
          <w:tcPr>
            <w:tcW w:w="6980" w:type="dxa"/>
            <w:vAlign w:val="center"/>
          </w:tcPr>
          <w:p w14:paraId="238475AB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2BA2E622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0A724AF5" w14:textId="77777777" w:rsidTr="007B32E3">
        <w:tc>
          <w:tcPr>
            <w:tcW w:w="6980" w:type="dxa"/>
            <w:vAlign w:val="center"/>
          </w:tcPr>
          <w:p w14:paraId="3726386B" w14:textId="1931CE79" w:rsidR="007B32E3" w:rsidRPr="004055C7" w:rsidRDefault="00C13139" w:rsidP="00C13139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in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1.00 L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</w:t>
            </w:r>
            <w:r w:rsidR="0060673F" w:rsidRPr="004055C7">
              <w:rPr>
                <w:rFonts w:ascii="Arial" w:hAnsi="Arial" w:cs="Arial"/>
                <w:sz w:val="22"/>
                <w:szCs w:val="22"/>
                <w:lang w:val="en-AU"/>
              </w:rPr>
              <w:t>0.</w:t>
            </w:r>
            <w:r w:rsidR="00385180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  <w:r w:rsidR="0060673F" w:rsidRPr="004055C7">
              <w:rPr>
                <w:rFonts w:ascii="Arial" w:hAnsi="Arial" w:cs="Arial"/>
                <w:sz w:val="22"/>
                <w:szCs w:val="22"/>
                <w:lang w:val="en-AU"/>
              </w:rPr>
              <w:t>606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2" w:type="dxa"/>
            <w:vAlign w:val="center"/>
          </w:tcPr>
          <w:p w14:paraId="504F3A09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17BAE4F7" w14:textId="77777777" w:rsidTr="007B32E3">
        <w:tc>
          <w:tcPr>
            <w:tcW w:w="6980" w:type="dxa"/>
            <w:vAlign w:val="center"/>
          </w:tcPr>
          <w:p w14:paraId="5DB24AC1" w14:textId="081B6CB9" w:rsidR="007B32E3" w:rsidRPr="004055C7" w:rsidRDefault="0060673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in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1.00 L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0.</w:t>
            </w:r>
            <w:r w:rsidR="00385180">
              <w:rPr>
                <w:rFonts w:ascii="Arial" w:hAnsi="Arial" w:cs="Arial"/>
                <w:sz w:val="22"/>
                <w:szCs w:val="22"/>
                <w:lang w:val="en-AU"/>
              </w:rPr>
              <w:t>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606 x 60.052 = 3</w:t>
            </w:r>
            <w:r w:rsidR="00385180">
              <w:rPr>
                <w:rFonts w:ascii="Arial" w:hAnsi="Arial" w:cs="Arial"/>
                <w:sz w:val="22"/>
                <w:szCs w:val="22"/>
                <w:lang w:val="en-AU"/>
              </w:rPr>
              <w:t>.</w:t>
            </w:r>
            <w:r w:rsidR="00BE1391">
              <w:rPr>
                <w:rFonts w:ascii="Arial" w:hAnsi="Arial" w:cs="Arial"/>
                <w:sz w:val="22"/>
                <w:szCs w:val="22"/>
                <w:lang w:val="en-AU"/>
              </w:rPr>
              <w:t>6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4 g</w:t>
            </w:r>
          </w:p>
        </w:tc>
        <w:tc>
          <w:tcPr>
            <w:tcW w:w="1502" w:type="dxa"/>
            <w:vAlign w:val="center"/>
          </w:tcPr>
          <w:p w14:paraId="1BEABF55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41011407" w14:textId="77777777" w:rsidTr="007B32E3">
        <w:tc>
          <w:tcPr>
            <w:tcW w:w="6980" w:type="dxa"/>
            <w:vAlign w:val="center"/>
          </w:tcPr>
          <w:p w14:paraId="77EE9D56" w14:textId="2C67B4C8" w:rsidR="007B32E3" w:rsidRPr="004055C7" w:rsidRDefault="0060673F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%(CH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by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mass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(3</w:t>
            </w:r>
            <w:r w:rsidR="007A1288">
              <w:rPr>
                <w:rFonts w:ascii="Arial" w:hAnsi="Arial" w:cs="Arial"/>
                <w:sz w:val="22"/>
                <w:szCs w:val="22"/>
                <w:lang w:val="en-AU"/>
              </w:rPr>
              <w:t>.6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4 / 1000) x 100 </w:t>
            </w:r>
            <w:r w:rsidR="00487651">
              <w:rPr>
                <w:rFonts w:ascii="Arial" w:hAnsi="Arial" w:cs="Arial"/>
                <w:b/>
                <w:sz w:val="22"/>
                <w:szCs w:val="22"/>
                <w:lang w:val="en-AU"/>
              </w:rPr>
              <w:t>= 0.3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64%</w:t>
            </w:r>
          </w:p>
        </w:tc>
        <w:tc>
          <w:tcPr>
            <w:tcW w:w="1502" w:type="dxa"/>
            <w:vAlign w:val="center"/>
          </w:tcPr>
          <w:p w14:paraId="1816E2A2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78C343D4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1B6055CD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59C86B25" w14:textId="286A984D" w:rsidR="007B32E3" w:rsidRPr="004055C7" w:rsidRDefault="00C13139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56A21820" w14:textId="77777777" w:rsidR="007B32E3" w:rsidRPr="004055C7" w:rsidRDefault="007B32E3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18EFD55E" w14:textId="38B43F37" w:rsidR="00CC6CC2" w:rsidRPr="004055C7" w:rsidRDefault="00FE43F7" w:rsidP="00CC6CC2">
      <w:pPr>
        <w:ind w:left="720" w:hanging="720"/>
        <w:rPr>
          <w:rFonts w:ascii="Arial" w:hAnsi="Arial" w:cs="Arial"/>
          <w:i/>
          <w:sz w:val="22"/>
          <w:szCs w:val="22"/>
          <w:lang w:val="en-AU"/>
        </w:rPr>
      </w:pPr>
      <w:r>
        <w:rPr>
          <w:rFonts w:ascii="Arial" w:hAnsi="Arial" w:cs="Arial"/>
          <w:i/>
          <w:sz w:val="22"/>
          <w:szCs w:val="22"/>
          <w:lang w:val="en-AU"/>
        </w:rPr>
        <w:tab/>
      </w:r>
      <w:r w:rsidR="00CC6CC2" w:rsidRPr="004055C7">
        <w:rPr>
          <w:rFonts w:ascii="Arial" w:hAnsi="Arial" w:cs="Arial"/>
          <w:i/>
          <w:sz w:val="22"/>
          <w:szCs w:val="22"/>
          <w:lang w:val="en-AU"/>
        </w:rPr>
        <w:t>Alternative calculation using given value for c(NaOH):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9"/>
        <w:gridCol w:w="1477"/>
      </w:tblGrid>
      <w:tr w:rsidR="00CC6CC2" w:rsidRPr="004055C7" w14:paraId="3CF43171" w14:textId="77777777" w:rsidTr="00CC5528">
        <w:tc>
          <w:tcPr>
            <w:tcW w:w="6980" w:type="dxa"/>
            <w:vAlign w:val="center"/>
          </w:tcPr>
          <w:p w14:paraId="0955CA5B" w14:textId="77777777" w:rsidR="00CC6CC2" w:rsidRPr="004055C7" w:rsidRDefault="00CC6CC2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3B40B889" w14:textId="77777777" w:rsidR="00CC6CC2" w:rsidRPr="004055C7" w:rsidRDefault="00CC6CC2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CC6CC2" w:rsidRPr="004055C7" w14:paraId="380A158C" w14:textId="77777777" w:rsidTr="00CC5528">
        <w:tc>
          <w:tcPr>
            <w:tcW w:w="6980" w:type="dxa"/>
            <w:vAlign w:val="center"/>
          </w:tcPr>
          <w:p w14:paraId="7F199570" w14:textId="5935745E" w:rsidR="00CC6CC2" w:rsidRPr="004055C7" w:rsidRDefault="00CC6CC2" w:rsidP="00CC5528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in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1.00 L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0.</w:t>
            </w:r>
            <w:r w:rsidR="00487651">
              <w:rPr>
                <w:rFonts w:ascii="Arial" w:hAnsi="Arial" w:cs="Arial"/>
                <w:sz w:val="22"/>
                <w:szCs w:val="22"/>
                <w:lang w:val="en-AU"/>
              </w:rPr>
              <w:t>0720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</w:t>
            </w:r>
          </w:p>
        </w:tc>
        <w:tc>
          <w:tcPr>
            <w:tcW w:w="1502" w:type="dxa"/>
            <w:vAlign w:val="center"/>
          </w:tcPr>
          <w:p w14:paraId="1386DE47" w14:textId="77777777" w:rsidR="00CC6CC2" w:rsidRPr="004055C7" w:rsidRDefault="00CC6CC2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C6CC2" w:rsidRPr="004055C7" w14:paraId="64B197B8" w14:textId="77777777" w:rsidTr="00CC5528">
        <w:tc>
          <w:tcPr>
            <w:tcW w:w="6980" w:type="dxa"/>
            <w:vAlign w:val="center"/>
          </w:tcPr>
          <w:p w14:paraId="75E967D5" w14:textId="2B02777F" w:rsidR="00CC6CC2" w:rsidRPr="004055C7" w:rsidRDefault="00CC6CC2" w:rsidP="00CC5528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m(CH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in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1.00 L</w:t>
            </w:r>
            <w:r w:rsidR="00487651">
              <w:rPr>
                <w:rFonts w:ascii="Arial" w:hAnsi="Arial" w:cs="Arial"/>
                <w:sz w:val="22"/>
                <w:szCs w:val="22"/>
                <w:lang w:val="en-AU"/>
              </w:rPr>
              <w:t xml:space="preserve"> = 0.0720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x 60.052 = 4</w:t>
            </w:r>
            <w:r w:rsidR="00BA53DA">
              <w:rPr>
                <w:rFonts w:ascii="Arial" w:hAnsi="Arial" w:cs="Arial"/>
                <w:sz w:val="22"/>
                <w:szCs w:val="22"/>
                <w:lang w:val="en-AU"/>
              </w:rPr>
              <w:t>.3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 g</w:t>
            </w:r>
          </w:p>
        </w:tc>
        <w:tc>
          <w:tcPr>
            <w:tcW w:w="1502" w:type="dxa"/>
            <w:vAlign w:val="center"/>
          </w:tcPr>
          <w:p w14:paraId="16415DA1" w14:textId="77777777" w:rsidR="00CC6CC2" w:rsidRPr="004055C7" w:rsidRDefault="00CC6CC2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C6CC2" w:rsidRPr="004055C7" w14:paraId="1CFD563C" w14:textId="77777777" w:rsidTr="00CC5528">
        <w:tc>
          <w:tcPr>
            <w:tcW w:w="6980" w:type="dxa"/>
            <w:vAlign w:val="center"/>
          </w:tcPr>
          <w:p w14:paraId="0C164A75" w14:textId="4764FE05" w:rsidR="00CC6CC2" w:rsidRPr="004055C7" w:rsidRDefault="00CC6CC2" w:rsidP="00CC5528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%(CH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3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COOH)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by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 xml:space="preserve"> mass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= (4</w:t>
            </w:r>
            <w:r w:rsidR="00BA53DA">
              <w:rPr>
                <w:rFonts w:ascii="Arial" w:hAnsi="Arial" w:cs="Arial"/>
                <w:sz w:val="22"/>
                <w:szCs w:val="22"/>
                <w:lang w:val="en-AU"/>
              </w:rPr>
              <w:t>.3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2 / 1000) x 100 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 xml:space="preserve">= </w:t>
            </w:r>
            <w:r w:rsidR="00BA53DA">
              <w:rPr>
                <w:rFonts w:ascii="Arial" w:hAnsi="Arial" w:cs="Arial"/>
                <w:b/>
                <w:sz w:val="22"/>
                <w:szCs w:val="22"/>
                <w:lang w:val="en-AU"/>
              </w:rPr>
              <w:t>0.</w:t>
            </w:r>
            <w:r w:rsidR="00DD4C5B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31%</w:t>
            </w:r>
          </w:p>
        </w:tc>
        <w:tc>
          <w:tcPr>
            <w:tcW w:w="1502" w:type="dxa"/>
            <w:vAlign w:val="center"/>
          </w:tcPr>
          <w:p w14:paraId="4E333176" w14:textId="77777777" w:rsidR="00CC6CC2" w:rsidRPr="004055C7" w:rsidRDefault="00CC6CC2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C6CC2" w:rsidRPr="004055C7" w14:paraId="095A818F" w14:textId="77777777" w:rsidTr="00CC5528">
        <w:trPr>
          <w:trHeight w:val="75"/>
        </w:trPr>
        <w:tc>
          <w:tcPr>
            <w:tcW w:w="6980" w:type="dxa"/>
            <w:vAlign w:val="center"/>
          </w:tcPr>
          <w:p w14:paraId="3DE1F185" w14:textId="77777777" w:rsidR="00CC6CC2" w:rsidRPr="004055C7" w:rsidRDefault="00CC6CC2" w:rsidP="00CC5528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1FFB5E39" w14:textId="77777777" w:rsidR="00CC6CC2" w:rsidRPr="004055C7" w:rsidRDefault="00CC6CC2" w:rsidP="00CC5528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2F2426C3" w14:textId="77777777" w:rsidR="00CC6CC2" w:rsidRPr="004055C7" w:rsidRDefault="00CC6CC2" w:rsidP="00733D70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502E308A" w14:textId="38E8A7DB" w:rsidR="00815ECD" w:rsidRPr="004055C7" w:rsidRDefault="00237571" w:rsidP="009404D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DC3C46">
        <w:rPr>
          <w:rFonts w:ascii="Arial" w:hAnsi="Arial" w:cs="Arial"/>
          <w:sz w:val="22"/>
          <w:szCs w:val="22"/>
          <w:lang w:val="en-AU"/>
        </w:rPr>
        <w:t>(c</w:t>
      </w:r>
      <w:r w:rsidR="009404D0" w:rsidRPr="004055C7">
        <w:rPr>
          <w:rFonts w:ascii="Arial" w:hAnsi="Arial" w:cs="Arial"/>
          <w:sz w:val="22"/>
          <w:szCs w:val="22"/>
          <w:lang w:val="en-AU"/>
        </w:rPr>
        <w:t>)</w:t>
      </w:r>
      <w:r w:rsidR="009404D0" w:rsidRPr="004055C7">
        <w:rPr>
          <w:rFonts w:ascii="Arial" w:hAnsi="Arial" w:cs="Arial"/>
          <w:sz w:val="22"/>
          <w:szCs w:val="22"/>
          <w:lang w:val="en-AU"/>
        </w:rPr>
        <w:tab/>
      </w:r>
      <w:r w:rsidR="00815ECD" w:rsidRPr="004055C7">
        <w:rPr>
          <w:rFonts w:ascii="Arial" w:hAnsi="Arial" w:cs="Arial"/>
          <w:sz w:val="22"/>
          <w:szCs w:val="22"/>
          <w:lang w:val="en-AU"/>
        </w:rPr>
        <w:t xml:space="preserve">Describe, including quantities of chemicals, how the method of the experiment can </w:t>
      </w:r>
      <w:r w:rsidR="00476204" w:rsidRPr="004055C7">
        <w:rPr>
          <w:rFonts w:ascii="Arial" w:hAnsi="Arial" w:cs="Arial"/>
          <w:sz w:val="22"/>
          <w:szCs w:val="22"/>
          <w:lang w:val="en-AU"/>
        </w:rPr>
        <w:tab/>
      </w:r>
      <w:r w:rsidR="00815ECD" w:rsidRPr="004055C7">
        <w:rPr>
          <w:rFonts w:ascii="Arial" w:hAnsi="Arial" w:cs="Arial"/>
          <w:sz w:val="22"/>
          <w:szCs w:val="22"/>
          <w:lang w:val="en-AU"/>
        </w:rPr>
        <w:t xml:space="preserve">be revised to ensure that the volumes of the titres of sodium hydroxide from the </w:t>
      </w:r>
      <w:r w:rsidR="00476204" w:rsidRPr="004055C7">
        <w:rPr>
          <w:rFonts w:ascii="Arial" w:hAnsi="Arial" w:cs="Arial"/>
          <w:sz w:val="22"/>
          <w:szCs w:val="22"/>
          <w:lang w:val="en-AU"/>
        </w:rPr>
        <w:tab/>
      </w:r>
      <w:r w:rsidR="00815ECD" w:rsidRPr="004055C7">
        <w:rPr>
          <w:rFonts w:ascii="Arial" w:hAnsi="Arial" w:cs="Arial"/>
          <w:sz w:val="22"/>
          <w:szCs w:val="22"/>
          <w:lang w:val="en-AU"/>
        </w:rPr>
        <w:t>burette are approximately 20.00 mL, thus giving more accurate resul</w:t>
      </w:r>
      <w:r w:rsidR="009E0694" w:rsidRPr="004055C7">
        <w:rPr>
          <w:rFonts w:ascii="Arial" w:hAnsi="Arial" w:cs="Arial"/>
          <w:sz w:val="22"/>
          <w:szCs w:val="22"/>
          <w:lang w:val="en-AU"/>
        </w:rPr>
        <w:t>ts.</w:t>
      </w:r>
      <w:r w:rsidR="00476204" w:rsidRPr="004055C7">
        <w:rPr>
          <w:rFonts w:ascii="Arial" w:hAnsi="Arial" w:cs="Arial"/>
          <w:sz w:val="22"/>
          <w:szCs w:val="22"/>
          <w:lang w:val="en-AU"/>
        </w:rPr>
        <w:tab/>
        <w:t>(4</w:t>
      </w:r>
      <w:r w:rsidR="009E0694" w:rsidRPr="004055C7">
        <w:rPr>
          <w:rFonts w:ascii="Arial" w:hAnsi="Arial" w:cs="Arial"/>
          <w:sz w:val="22"/>
          <w:szCs w:val="22"/>
          <w:lang w:val="en-AU"/>
        </w:rPr>
        <w:t xml:space="preserve"> marks)</w:t>
      </w:r>
    </w:p>
    <w:p w14:paraId="760E109A" w14:textId="77777777" w:rsidR="007B32E3" w:rsidRPr="004055C7" w:rsidRDefault="007B32E3" w:rsidP="009404D0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7B32E3" w:rsidRPr="004055C7" w14:paraId="7D17E41C" w14:textId="77777777" w:rsidTr="007B32E3">
        <w:tc>
          <w:tcPr>
            <w:tcW w:w="6980" w:type="dxa"/>
            <w:vAlign w:val="center"/>
          </w:tcPr>
          <w:p w14:paraId="52E3EFDD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0D75D924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4DB655D3" w14:textId="77777777" w:rsidTr="007B32E3">
        <w:tc>
          <w:tcPr>
            <w:tcW w:w="6980" w:type="dxa"/>
            <w:vAlign w:val="center"/>
          </w:tcPr>
          <w:p w14:paraId="1897028E" w14:textId="41A5DF97" w:rsidR="007B32E3" w:rsidRPr="004055C7" w:rsidRDefault="00F37312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aiming for v</w:t>
            </w:r>
            <w:r w:rsidR="00237571" w:rsidRPr="004055C7">
              <w:rPr>
                <w:rFonts w:ascii="Arial" w:hAnsi="Arial" w:cs="Arial"/>
                <w:sz w:val="22"/>
                <w:szCs w:val="22"/>
                <w:lang w:val="en-AU"/>
              </w:rPr>
              <w:t>(NaOH) = 20.00 mL so need to dilute the NaOH solution</w:t>
            </w:r>
            <w:r w:rsidR="00CC5528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by a factor of 20.0/4.15 ≈ 4.8</w:t>
            </w:r>
            <w:r w:rsidR="003D0EC9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3D0EC9" w:rsidRPr="004055C7">
              <w:rPr>
                <w:rFonts w:ascii="Arial" w:hAnsi="Arial" w:cs="Arial"/>
                <w:sz w:val="22"/>
                <w:szCs w:val="22"/>
                <w:lang w:val="en-AU"/>
              </w:rPr>
              <w:t>≈</w:t>
            </w:r>
            <w:r w:rsidR="003D0EC9">
              <w:rPr>
                <w:rFonts w:ascii="Arial" w:hAnsi="Arial" w:cs="Arial"/>
                <w:sz w:val="22"/>
                <w:szCs w:val="22"/>
                <w:lang w:val="en-AU"/>
              </w:rPr>
              <w:t xml:space="preserve"> 5</w:t>
            </w:r>
          </w:p>
        </w:tc>
        <w:tc>
          <w:tcPr>
            <w:tcW w:w="1502" w:type="dxa"/>
            <w:vAlign w:val="center"/>
          </w:tcPr>
          <w:p w14:paraId="7449C924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601184EC" w14:textId="77777777" w:rsidTr="007B32E3">
        <w:tc>
          <w:tcPr>
            <w:tcW w:w="6980" w:type="dxa"/>
            <w:vAlign w:val="center"/>
          </w:tcPr>
          <w:p w14:paraId="19170027" w14:textId="6CB8EA98" w:rsidR="007B32E3" w:rsidRPr="004055C7" w:rsidRDefault="00CC5528" w:rsidP="00CC5528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pipette </w:t>
            </w:r>
            <w:r w:rsidR="00237571" w:rsidRPr="004055C7">
              <w:rPr>
                <w:rFonts w:ascii="Arial" w:hAnsi="Arial" w:cs="Arial"/>
                <w:sz w:val="22"/>
                <w:szCs w:val="22"/>
                <w:lang w:val="en-AU"/>
              </w:rPr>
              <w:t>20.00 mL of the 0.</w:t>
            </w:r>
            <w:r w:rsidR="003D0EC9">
              <w:rPr>
                <w:rFonts w:ascii="Arial" w:hAnsi="Arial" w:cs="Arial"/>
                <w:sz w:val="22"/>
                <w:szCs w:val="22"/>
                <w:lang w:val="en-AU"/>
              </w:rPr>
              <w:t>0869</w:t>
            </w:r>
            <w:r w:rsidR="00237571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mol L</w:t>
            </w:r>
            <w:r w:rsidR="00237571" w:rsidRPr="004055C7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-1</w:t>
            </w:r>
            <w:r w:rsidR="00F0097B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 xml:space="preserve"> </w:t>
            </w:r>
            <w:r w:rsidR="00237571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NaOH solution </w:t>
            </w:r>
          </w:p>
        </w:tc>
        <w:tc>
          <w:tcPr>
            <w:tcW w:w="1502" w:type="dxa"/>
            <w:vAlign w:val="center"/>
          </w:tcPr>
          <w:p w14:paraId="226D8EF1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31B7B7A4" w14:textId="77777777" w:rsidTr="007B32E3">
        <w:tc>
          <w:tcPr>
            <w:tcW w:w="6980" w:type="dxa"/>
            <w:vAlign w:val="center"/>
          </w:tcPr>
          <w:p w14:paraId="1B25359E" w14:textId="1BDA8E8C" w:rsidR="007B32E3" w:rsidRPr="004055C7" w:rsidRDefault="00CC5528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and make it up to 100 mL in a volumetric flask (or equivalent volumes to perform the same dilution – but must mention correct equipment)</w:t>
            </w:r>
          </w:p>
        </w:tc>
        <w:tc>
          <w:tcPr>
            <w:tcW w:w="1502" w:type="dxa"/>
            <w:vAlign w:val="center"/>
          </w:tcPr>
          <w:p w14:paraId="7D86A6BE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CC5528" w:rsidRPr="004055C7" w14:paraId="67E74346" w14:textId="77777777" w:rsidTr="007B32E3">
        <w:tc>
          <w:tcPr>
            <w:tcW w:w="6980" w:type="dxa"/>
            <w:vAlign w:val="center"/>
          </w:tcPr>
          <w:p w14:paraId="7C840373" w14:textId="500C7A8F" w:rsidR="00CC5528" w:rsidRPr="004055C7" w:rsidRDefault="00CC5528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use this diluted NaOH solution to titrate against the second sample of acetic acid</w:t>
            </w:r>
          </w:p>
        </w:tc>
        <w:tc>
          <w:tcPr>
            <w:tcW w:w="1502" w:type="dxa"/>
            <w:vAlign w:val="center"/>
          </w:tcPr>
          <w:p w14:paraId="6F854CFC" w14:textId="3BED2C0B" w:rsidR="00CC5528" w:rsidRPr="004055C7" w:rsidRDefault="00CC5528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0F7CAF9A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700CE8B7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3A48A207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149FD610" w14:textId="77777777" w:rsidR="007B32E3" w:rsidRPr="004055C7" w:rsidRDefault="007B32E3" w:rsidP="009404D0">
      <w:pPr>
        <w:rPr>
          <w:rFonts w:ascii="Arial" w:hAnsi="Arial" w:cs="Arial"/>
          <w:sz w:val="22"/>
          <w:szCs w:val="22"/>
          <w:lang w:val="en-AU"/>
        </w:rPr>
      </w:pPr>
    </w:p>
    <w:p w14:paraId="073DCCAE" w14:textId="4AA9F425" w:rsidR="00CC5528" w:rsidRPr="004055C7" w:rsidRDefault="00CC5528" w:rsidP="002622BB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 xml:space="preserve"> </w:t>
      </w:r>
      <w:r w:rsidR="00DC3C46">
        <w:rPr>
          <w:rFonts w:ascii="Arial" w:hAnsi="Arial" w:cs="Arial"/>
          <w:sz w:val="22"/>
          <w:szCs w:val="22"/>
          <w:lang w:val="en-AU"/>
        </w:rPr>
        <w:t>(d</w:t>
      </w:r>
      <w:r w:rsidR="009404D0" w:rsidRPr="004055C7">
        <w:rPr>
          <w:rFonts w:ascii="Arial" w:hAnsi="Arial" w:cs="Arial"/>
          <w:sz w:val="22"/>
          <w:szCs w:val="22"/>
          <w:lang w:val="en-AU"/>
        </w:rPr>
        <w:t xml:space="preserve">) </w:t>
      </w:r>
      <w:r w:rsidR="009404D0" w:rsidRPr="004055C7">
        <w:rPr>
          <w:rFonts w:ascii="Arial" w:hAnsi="Arial" w:cs="Arial"/>
          <w:sz w:val="22"/>
          <w:szCs w:val="22"/>
          <w:lang w:val="en-AU"/>
        </w:rPr>
        <w:tab/>
        <w:t xml:space="preserve">Another, less well </w:t>
      </w:r>
      <w:r w:rsidR="00FA3684" w:rsidRPr="004055C7">
        <w:rPr>
          <w:rFonts w:ascii="Arial" w:hAnsi="Arial" w:cs="Arial"/>
          <w:sz w:val="22"/>
          <w:szCs w:val="22"/>
          <w:lang w:val="en-AU"/>
        </w:rPr>
        <w:t>coached team</w:t>
      </w:r>
      <w:r w:rsidR="00A16192" w:rsidRPr="004055C7">
        <w:rPr>
          <w:rFonts w:ascii="Arial" w:hAnsi="Arial" w:cs="Arial"/>
          <w:sz w:val="22"/>
          <w:szCs w:val="22"/>
          <w:lang w:val="en-AU"/>
        </w:rPr>
        <w:t>,</w:t>
      </w:r>
      <w:r w:rsidR="00FA3684" w:rsidRPr="004055C7">
        <w:rPr>
          <w:rFonts w:ascii="Arial" w:hAnsi="Arial" w:cs="Arial"/>
          <w:sz w:val="22"/>
          <w:szCs w:val="22"/>
          <w:lang w:val="en-AU"/>
        </w:rPr>
        <w:t xml:space="preserve"> used the indicators the wrong way, with </w:t>
      </w:r>
      <w:r w:rsidR="0066370E" w:rsidRPr="004055C7">
        <w:rPr>
          <w:rFonts w:ascii="Arial" w:hAnsi="Arial" w:cs="Arial"/>
          <w:sz w:val="22"/>
          <w:szCs w:val="22"/>
          <w:lang w:val="en-AU"/>
        </w:rPr>
        <w:tab/>
        <w:t xml:space="preserve">phenolphthalein </w:t>
      </w:r>
      <w:r w:rsidR="009404D0" w:rsidRPr="004055C7">
        <w:rPr>
          <w:rFonts w:ascii="Arial" w:hAnsi="Arial" w:cs="Arial"/>
          <w:sz w:val="22"/>
          <w:szCs w:val="22"/>
          <w:lang w:val="en-AU"/>
        </w:rPr>
        <w:t xml:space="preserve">indicator for the standardisation of the sodium hydroxide and methyl </w:t>
      </w:r>
      <w:r w:rsidR="0066370E" w:rsidRPr="004055C7">
        <w:rPr>
          <w:rFonts w:ascii="Arial" w:hAnsi="Arial" w:cs="Arial"/>
          <w:sz w:val="22"/>
          <w:szCs w:val="22"/>
          <w:lang w:val="en-AU"/>
        </w:rPr>
        <w:tab/>
      </w:r>
      <w:r w:rsidR="009404D0" w:rsidRPr="004055C7">
        <w:rPr>
          <w:rFonts w:ascii="Arial" w:hAnsi="Arial" w:cs="Arial"/>
          <w:sz w:val="22"/>
          <w:szCs w:val="22"/>
          <w:lang w:val="en-AU"/>
        </w:rPr>
        <w:t xml:space="preserve">red for the standardisation of the acetic acid. </w:t>
      </w:r>
      <w:r w:rsidR="0066370E" w:rsidRPr="004055C7">
        <w:rPr>
          <w:rFonts w:ascii="Arial" w:hAnsi="Arial" w:cs="Arial"/>
          <w:sz w:val="22"/>
          <w:szCs w:val="22"/>
          <w:lang w:val="en-AU"/>
        </w:rPr>
        <w:t>Explain</w:t>
      </w:r>
      <w:r w:rsidR="009404D0" w:rsidRPr="004055C7">
        <w:rPr>
          <w:rFonts w:ascii="Arial" w:hAnsi="Arial" w:cs="Arial"/>
          <w:sz w:val="22"/>
          <w:szCs w:val="22"/>
          <w:lang w:val="en-AU"/>
        </w:rPr>
        <w:t xml:space="preserve"> detail how this error would </w:t>
      </w:r>
      <w:r w:rsidR="0066370E" w:rsidRPr="004055C7">
        <w:rPr>
          <w:rFonts w:ascii="Arial" w:hAnsi="Arial" w:cs="Arial"/>
          <w:sz w:val="22"/>
          <w:szCs w:val="22"/>
          <w:lang w:val="en-AU"/>
        </w:rPr>
        <w:tab/>
      </w:r>
      <w:r w:rsidR="009404D0" w:rsidRPr="004055C7">
        <w:rPr>
          <w:rFonts w:ascii="Arial" w:hAnsi="Arial" w:cs="Arial"/>
          <w:sz w:val="22"/>
          <w:szCs w:val="22"/>
          <w:lang w:val="en-AU"/>
        </w:rPr>
        <w:t>affect their results.</w:t>
      </w:r>
      <w:r w:rsidR="0066370E" w:rsidRPr="004055C7">
        <w:rPr>
          <w:rFonts w:ascii="Arial" w:hAnsi="Arial" w:cs="Arial"/>
          <w:sz w:val="22"/>
          <w:szCs w:val="22"/>
          <w:lang w:val="en-AU"/>
        </w:rPr>
        <w:t xml:space="preserve"> You can use 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sketches of </w:t>
      </w:r>
      <w:r w:rsidR="0066370E" w:rsidRPr="004055C7">
        <w:rPr>
          <w:rFonts w:ascii="Arial" w:hAnsi="Arial" w:cs="Arial"/>
          <w:sz w:val="22"/>
          <w:szCs w:val="22"/>
          <w:lang w:val="en-AU"/>
        </w:rPr>
        <w:t>graphs in your response.</w:t>
      </w:r>
      <w:r w:rsidR="002622BB" w:rsidRPr="004055C7">
        <w:rPr>
          <w:rFonts w:ascii="Arial" w:hAnsi="Arial" w:cs="Arial"/>
          <w:sz w:val="22"/>
          <w:szCs w:val="22"/>
          <w:lang w:val="en-AU"/>
        </w:rPr>
        <w:tab/>
        <w:t xml:space="preserve">  </w:t>
      </w:r>
      <w:r w:rsidR="00D2113B" w:rsidRPr="004055C7">
        <w:rPr>
          <w:rFonts w:ascii="Arial" w:hAnsi="Arial" w:cs="Arial"/>
          <w:sz w:val="22"/>
          <w:szCs w:val="22"/>
          <w:lang w:val="en-AU"/>
        </w:rPr>
        <w:t>(6</w:t>
      </w:r>
      <w:r w:rsidR="009404D0" w:rsidRPr="004055C7">
        <w:rPr>
          <w:rFonts w:ascii="Arial" w:hAnsi="Arial" w:cs="Arial"/>
          <w:sz w:val="22"/>
          <w:szCs w:val="22"/>
          <w:lang w:val="en-AU"/>
        </w:rPr>
        <w:t xml:space="preserve"> marks)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868"/>
        <w:gridCol w:w="1388"/>
      </w:tblGrid>
      <w:tr w:rsidR="007B32E3" w:rsidRPr="004055C7" w14:paraId="17185A0E" w14:textId="77777777" w:rsidTr="00D2113B">
        <w:tc>
          <w:tcPr>
            <w:tcW w:w="6980" w:type="dxa"/>
            <w:vAlign w:val="center"/>
          </w:tcPr>
          <w:p w14:paraId="0E514C50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5FE96018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53D2E4AB" w14:textId="77777777" w:rsidTr="00D2113B">
        <w:trPr>
          <w:trHeight w:val="633"/>
        </w:trPr>
        <w:tc>
          <w:tcPr>
            <w:tcW w:w="6980" w:type="dxa"/>
            <w:vAlign w:val="center"/>
          </w:tcPr>
          <w:p w14:paraId="1C437CB1" w14:textId="5425823B" w:rsidR="00CC5528" w:rsidRPr="004055C7" w:rsidRDefault="00CC5528" w:rsidP="00D2113B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The first titration of the sodium hydroxide and hydrochloric acid is </w:t>
            </w:r>
            <w:r w:rsidR="00D2113B" w:rsidRPr="004055C7">
              <w:rPr>
                <w:rFonts w:ascii="Arial" w:hAnsi="Arial" w:cs="Arial"/>
                <w:sz w:val="22"/>
                <w:szCs w:val="22"/>
                <w:lang w:val="en-AU"/>
              </w:rPr>
              <w:t>between a strong acid and a stro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ng base</w:t>
            </w:r>
            <w:r w:rsidR="002622BB" w:rsidRPr="004055C7">
              <w:rPr>
                <w:rFonts w:ascii="Arial" w:hAnsi="Arial" w:cs="Arial"/>
                <w:sz w:val="22"/>
                <w:szCs w:val="22"/>
                <w:lang w:val="en-AU"/>
              </w:rPr>
              <w:t>.</w:t>
            </w:r>
          </w:p>
        </w:tc>
        <w:tc>
          <w:tcPr>
            <w:tcW w:w="1502" w:type="dxa"/>
            <w:vAlign w:val="center"/>
          </w:tcPr>
          <w:p w14:paraId="64134F37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D2113B" w:rsidRPr="004055C7" w14:paraId="452076F3" w14:textId="77777777" w:rsidTr="002622BB">
        <w:trPr>
          <w:trHeight w:val="4629"/>
        </w:trPr>
        <w:tc>
          <w:tcPr>
            <w:tcW w:w="6980" w:type="dxa"/>
            <w:vAlign w:val="center"/>
          </w:tcPr>
          <w:p w14:paraId="17684EB2" w14:textId="1D8B098D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So th</w:t>
            </w:r>
            <w:r w:rsidR="00A91326">
              <w:rPr>
                <w:rFonts w:ascii="Arial" w:hAnsi="Arial" w:cs="Arial"/>
                <w:sz w:val="22"/>
                <w:szCs w:val="22"/>
                <w:lang w:val="en-AU"/>
              </w:rPr>
              <w:t xml:space="preserve">e phenolphthalein will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still change colour close to the equivalence point. (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can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be shown on titration curve)</w:t>
            </w:r>
          </w:p>
          <w:p w14:paraId="179FC13B" w14:textId="624DB95E" w:rsidR="00D2113B" w:rsidRPr="004055C7" w:rsidRDefault="002622B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noProof/>
                <w:lang w:val="en-AU" w:eastAsia="en-AU"/>
              </w:rPr>
              <mc:AlternateContent>
                <mc:Choice Requires="wpg">
                  <w:drawing>
                    <wp:anchor distT="0" distB="0" distL="114300" distR="114300" simplePos="0" relativeHeight="251860992" behindDoc="0" locked="0" layoutInCell="1" allowOverlap="1" wp14:anchorId="6A481EF4" wp14:editId="50865E54">
                      <wp:simplePos x="0" y="0"/>
                      <wp:positionH relativeFrom="column">
                        <wp:posOffset>-20320</wp:posOffset>
                      </wp:positionH>
                      <wp:positionV relativeFrom="paragraph">
                        <wp:posOffset>172720</wp:posOffset>
                      </wp:positionV>
                      <wp:extent cx="3890645" cy="2286000"/>
                      <wp:effectExtent l="0" t="0" r="0" b="0"/>
                      <wp:wrapThrough wrapText="bothSides">
                        <wp:wrapPolygon edited="0">
                          <wp:start x="987" y="0"/>
                          <wp:lineTo x="0" y="2160"/>
                          <wp:lineTo x="0" y="5520"/>
                          <wp:lineTo x="987" y="7920"/>
                          <wp:lineTo x="987" y="17760"/>
                          <wp:lineTo x="3948" y="19440"/>
                          <wp:lineTo x="7615" y="19440"/>
                          <wp:lineTo x="7615" y="21360"/>
                          <wp:lineTo x="21434" y="21360"/>
                          <wp:lineTo x="21434" y="18720"/>
                          <wp:lineTo x="19178" y="18000"/>
                          <wp:lineTo x="9589" y="15600"/>
                          <wp:lineTo x="15230" y="15600"/>
                          <wp:lineTo x="21293" y="13680"/>
                          <wp:lineTo x="21434" y="7920"/>
                          <wp:lineTo x="11281" y="4080"/>
                          <wp:lineTo x="17627" y="1440"/>
                          <wp:lineTo x="17345" y="960"/>
                          <wp:lineTo x="2538" y="0"/>
                          <wp:lineTo x="987" y="0"/>
                        </wp:wrapPolygon>
                      </wp:wrapThrough>
                      <wp:docPr id="465" name="Group 4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90645" cy="2286000"/>
                                <a:chOff x="0" y="0"/>
                                <a:chExt cx="3890682" cy="2286725"/>
                              </a:xfrm>
                            </wpg:grpSpPr>
                            <wpg:grpSp>
                              <wpg:cNvPr id="466" name="Group 466"/>
                              <wpg:cNvGrpSpPr/>
                              <wpg:grpSpPr>
                                <a:xfrm>
                                  <a:off x="152400" y="0"/>
                                  <a:ext cx="3738282" cy="1945341"/>
                                  <a:chOff x="0" y="0"/>
                                  <a:chExt cx="3738282" cy="1945341"/>
                                </a:xfrm>
                              </wpg:grpSpPr>
                              <wps:wsp>
                                <wps:cNvPr id="467" name="Rectangle 467"/>
                                <wps:cNvSpPr>
                                  <a:spLocks/>
                                </wps:cNvSpPr>
                                <wps:spPr>
                                  <a:xfrm>
                                    <a:off x="1604682" y="349623"/>
                                    <a:ext cx="228600" cy="3422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>
                                    <a:solidFill>
                                      <a:schemeClr val="tx1">
                                        <a:lumMod val="50000"/>
                                        <a:lumOff val="50000"/>
                                      </a:schemeClr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68" name="Text Box 12"/>
                                <wps:cNvSpPr txBox="1">
                                  <a:spLocks/>
                                </wps:cNvSpPr>
                                <wps:spPr>
                                  <a:xfrm>
                                    <a:off x="0" y="0"/>
                                    <a:ext cx="359410" cy="19453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C572A759-6A51-4108-AA02-DFA0A04FC94B}">
    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    </a:ext>
                                  </a:extLst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F393FF0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12</w:t>
                                      </w:r>
                                    </w:p>
                                    <w:p w14:paraId="22569070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6DEFDFA4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2663974F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55B06792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6B823CE1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996B1F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7</w:t>
                                      </w:r>
                                    </w:p>
                                    <w:p w14:paraId="7E6672B4" w14:textId="77777777" w:rsidR="00AA3479" w:rsidRPr="00996B1F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3B4B640B" w14:textId="77777777" w:rsidR="00AA3479" w:rsidRPr="00996B1F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5649CF30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689E526E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1CCD38AE" w14:textId="77777777" w:rsidR="00AA3479" w:rsidRPr="00996B1F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1</w:t>
                                      </w:r>
                                    </w:p>
                                    <w:p w14:paraId="08042236" w14:textId="77777777" w:rsidR="00AA3479" w:rsidRPr="00996B1F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21A13188" w14:textId="77777777" w:rsidR="00AA3479" w:rsidRDefault="00AA3479" w:rsidP="00D2113B"/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69" name="Straight Connector 469"/>
                                <wps:cNvCnPr>
                                  <a:cxnSpLocks/>
                                </wps:cNvCnPr>
                                <wps:spPr>
                                  <a:xfrm>
                                    <a:off x="1757082" y="573741"/>
                                    <a:ext cx="600038" cy="564478"/>
                                  </a:xfrm>
                                  <a:prstGeom prst="line">
                                    <a:avLst/>
                                  </a:prstGeom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70" name="Text Box 470"/>
                                <wps:cNvSpPr txBox="1">
                                  <a:spLocks/>
                                </wps:cNvSpPr>
                                <wps:spPr>
                                  <a:xfrm>
                                    <a:off x="2366682" y="806823"/>
                                    <a:ext cx="1371600" cy="685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FAA26D3D-D897-4be2-8F04-BA451C77F1D7}">
      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    </a:ext>
                                    <a:ext uri="{C572A759-6A51-4108-AA02-DFA0A04FC94B}">
    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    </a:ext>
                                  </a:extLst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FF605EC" w14:textId="77777777" w:rsidR="00AA3479" w:rsidRPr="00747B94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2"/>
                                          <w:szCs w:val="22"/>
                                        </w:rPr>
                                        <w:t xml:space="preserve">End point for </w:t>
                                      </w:r>
                                      <w:proofErr w:type="gramStart"/>
                                      <w:r>
                                        <w:rPr>
                                          <w:rFonts w:ascii="Arial" w:hAnsi="Arial" w:cs="Arial"/>
                                          <w:sz w:val="22"/>
                                          <w:szCs w:val="22"/>
                                        </w:rPr>
                                        <w:t xml:space="preserve">phenolphthalein </w:t>
                                      </w:r>
                                      <w:r w:rsidRPr="00747B94">
                                        <w:rPr>
                                          <w:rFonts w:ascii="Arial" w:hAnsi="Arial" w:cs="Arial"/>
                                          <w:sz w:val="22"/>
                                          <w:szCs w:val="22"/>
                                        </w:rPr>
                                        <w:t xml:space="preserve"> indicator</w:t>
                                      </w:r>
                                      <w:proofErr w:type="gramEnd"/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71" name="Freeform 471"/>
                                <wps:cNvSpPr/>
                                <wps:spPr>
                                  <a:xfrm flipH="1">
                                    <a:off x="304800" y="116541"/>
                                    <a:ext cx="2667000" cy="1714500"/>
                                  </a:xfrm>
                                  <a:custGeom>
                                    <a:avLst/>
                                    <a:gdLst>
                                      <a:gd name="connsiteX0" fmla="*/ 0 w 2220686"/>
                                      <a:gd name="connsiteY0" fmla="*/ 46796 h 1657067"/>
                                      <a:gd name="connsiteX1" fmla="*/ 928150 w 2220686"/>
                                      <a:gd name="connsiteY1" fmla="*/ 170550 h 1657067"/>
                                      <a:gd name="connsiteX2" fmla="*/ 1100030 w 2220686"/>
                                      <a:gd name="connsiteY2" fmla="*/ 1435584 h 1657067"/>
                                      <a:gd name="connsiteX3" fmla="*/ 2220686 w 2220686"/>
                                      <a:gd name="connsiteY3" fmla="*/ 1648715 h 1657067"/>
                                      <a:gd name="connsiteX0" fmla="*/ 0 w 2220686"/>
                                      <a:gd name="connsiteY0" fmla="*/ 14362 h 1621716"/>
                                      <a:gd name="connsiteX1" fmla="*/ 1003818 w 2220686"/>
                                      <a:gd name="connsiteY1" fmla="*/ 290769 h 1621716"/>
                                      <a:gd name="connsiteX2" fmla="*/ 1100030 w 2220686"/>
                                      <a:gd name="connsiteY2" fmla="*/ 1403150 h 1621716"/>
                                      <a:gd name="connsiteX3" fmla="*/ 2220686 w 2220686"/>
                                      <a:gd name="connsiteY3" fmla="*/ 1616281 h 1621716"/>
                                      <a:gd name="connsiteX0" fmla="*/ 0 w 2220686"/>
                                      <a:gd name="connsiteY0" fmla="*/ 421 h 1607775"/>
                                      <a:gd name="connsiteX1" fmla="*/ 1003818 w 2220686"/>
                                      <a:gd name="connsiteY1" fmla="*/ 276828 h 1607775"/>
                                      <a:gd name="connsiteX2" fmla="*/ 1100030 w 2220686"/>
                                      <a:gd name="connsiteY2" fmla="*/ 1389209 h 1607775"/>
                                      <a:gd name="connsiteX3" fmla="*/ 2220686 w 2220686"/>
                                      <a:gd name="connsiteY3" fmla="*/ 1602340 h 1607775"/>
                                      <a:gd name="connsiteX0" fmla="*/ 0 w 2220686"/>
                                      <a:gd name="connsiteY0" fmla="*/ 421 h 1607824"/>
                                      <a:gd name="connsiteX1" fmla="*/ 1003818 w 2220686"/>
                                      <a:gd name="connsiteY1" fmla="*/ 276828 h 1607824"/>
                                      <a:gd name="connsiteX2" fmla="*/ 1191175 w 2220686"/>
                                      <a:gd name="connsiteY2" fmla="*/ 1389719 h 1607824"/>
                                      <a:gd name="connsiteX3" fmla="*/ 2220686 w 2220686"/>
                                      <a:gd name="connsiteY3" fmla="*/ 1602340 h 1607824"/>
                                      <a:gd name="connsiteX0" fmla="*/ 0 w 2220686"/>
                                      <a:gd name="connsiteY0" fmla="*/ 421 h 1602340"/>
                                      <a:gd name="connsiteX1" fmla="*/ 1003818 w 2220686"/>
                                      <a:gd name="connsiteY1" fmla="*/ 276828 h 1602340"/>
                                      <a:gd name="connsiteX2" fmla="*/ 1191175 w 2220686"/>
                                      <a:gd name="connsiteY2" fmla="*/ 1389719 h 1602340"/>
                                      <a:gd name="connsiteX3" fmla="*/ 2220686 w 2220686"/>
                                      <a:gd name="connsiteY3" fmla="*/ 1602340 h 160234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2220686" h="1602340">
                                        <a:moveTo>
                                          <a:pt x="0" y="421"/>
                                        </a:moveTo>
                                        <a:cubicBezTo>
                                          <a:pt x="393048" y="-5305"/>
                                          <a:pt x="805289" y="45278"/>
                                          <a:pt x="1003818" y="276828"/>
                                        </a:cubicBezTo>
                                        <a:cubicBezTo>
                                          <a:pt x="1202347" y="508378"/>
                                          <a:pt x="988364" y="1168800"/>
                                          <a:pt x="1191175" y="1389719"/>
                                        </a:cubicBezTo>
                                        <a:cubicBezTo>
                                          <a:pt x="1393986" y="1610638"/>
                                          <a:pt x="1768141" y="1598334"/>
                                          <a:pt x="2220686" y="160234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chemeClr val="tx1">
                                        <a:lumMod val="50000"/>
                                        <a:lumOff val="5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73" name="Group 3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116541"/>
                                  <a:ext cx="3835900" cy="2170184"/>
                                  <a:chOff x="280035" y="212500"/>
                                  <a:chExt cx="3835900" cy="1543831"/>
                                </a:xfrm>
                              </wpg:grpSpPr>
                              <wps:wsp>
                                <wps:cNvPr id="475" name="Text Box 5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80035" y="291991"/>
                                    <a:ext cx="454024" cy="2470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C4E0E91" w14:textId="77777777" w:rsidR="00AA3479" w:rsidRPr="004628C8" w:rsidRDefault="00AA3479" w:rsidP="00D2113B">
                                      <w:pPr>
                                        <w:jc w:val="right"/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pH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76" name="Straight Connector 335"/>
                                <wps:cNvCnPr/>
                                <wps:spPr bwMode="auto">
                                  <a:xfrm flipV="1">
                                    <a:off x="737235" y="1513381"/>
                                    <a:ext cx="320040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chemeClr val="tx1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77" name="Straight Connector 336"/>
                                <wps:cNvCnPr/>
                                <wps:spPr bwMode="auto">
                                  <a:xfrm flipV="1">
                                    <a:off x="737235" y="212500"/>
                                    <a:ext cx="0" cy="13007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78" name="Text Box 5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09920" y="1568107"/>
                                    <a:ext cx="2406015" cy="18822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991B6BB" w14:textId="77777777" w:rsidR="00AA3479" w:rsidRPr="00082332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 xml:space="preserve">Volume of NaOH added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481EF4" id="Group 465" o:spid="_x0000_s1088" style="position:absolute;margin-left:-1.6pt;margin-top:13.6pt;width:306.35pt;height:180pt;z-index:251860992;mso-width-relative:margin;mso-height-relative:margin" coordsize="38906,22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">
                      <v:group id="Group 466" o:spid="_x0000_s1089" style="position:absolute;left:1524;width:37382;height:19453" coordsize="37382,19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      <v:rect id="Rectangle 467" o:spid="_x0000_s1090" style="position:absolute;left:16046;top:3496;width:2286;height:3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" fillcolor="#d8d8d8 [2732]" strokecolor="gray [1629]">
                          <v:path arrowok="t"/>
                        </v:rect>
                        <v:shape id="_x0000_s1091" type="#_x0000_t202" style="position:absolute;width:3594;height:19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" filled="f" stroked="f">
                          <v:textbox>
                            <w:txbxContent>
                              <w:p w14:paraId="0F393FF0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12</w:t>
                                </w:r>
                              </w:p>
                              <w:p w14:paraId="22569070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6DEFDFA4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2663974F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55B06792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6B823CE1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996B1F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7</w:t>
                                </w:r>
                              </w:p>
                              <w:p w14:paraId="7E6672B4" w14:textId="77777777" w:rsidR="00AA3479" w:rsidRPr="00996B1F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3B4B640B" w14:textId="77777777" w:rsidR="00AA3479" w:rsidRPr="00996B1F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5649CF30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689E526E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1CCD38AE" w14:textId="77777777" w:rsidR="00AA3479" w:rsidRPr="00996B1F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  <w:p w14:paraId="08042236" w14:textId="77777777" w:rsidR="00AA3479" w:rsidRPr="00996B1F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21A13188" w14:textId="77777777" w:rsidR="00AA3479" w:rsidRDefault="00AA3479" w:rsidP="00D2113B"/>
                            </w:txbxContent>
                          </v:textbox>
                        </v:shape>
                        <v:line id="Straight Connector 469" o:spid="_x0000_s1092" style="position:absolute;visibility:visible;mso-wrap-style:square" from="17570,5737" to="23571,11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" strokecolor="black [3213]">
                          <o:lock v:ext="edit" shapetype="f"/>
                        </v:line>
                        <v:shape id="Text Box 470" o:spid="_x0000_s1093" type="#_x0000_t202" style="position:absolute;left:23666;top:8068;width:13716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" filled="f" stroked="f">
                          <v:textbox>
                            <w:txbxContent>
                              <w:p w14:paraId="3FF605EC" w14:textId="77777777" w:rsidR="00AA3479" w:rsidRPr="00747B94" w:rsidRDefault="00AA3479" w:rsidP="00D2113B">
                                <w:pP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  <w:t xml:space="preserve">End point for phenolphthalein </w:t>
                                </w:r>
                                <w:r w:rsidRPr="00747B94"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  <w:t xml:space="preserve"> indicator</w:t>
                                </w:r>
                              </w:p>
                            </w:txbxContent>
                          </v:textbox>
                        </v:shape>
                        <v:shape id="Freeform 471" o:spid="_x0000_s1094" style="position:absolute;left:3048;top:1165;width:26670;height:17145;flip:x;visibility:visible;mso-wrap-style:square;v-text-anchor:middle" coordsize="2220686,1602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" path="m,421c393048,-5305,805289,45278,1003818,276828v198529,231550,-15454,891972,187357,1112891c1393986,1610638,1768141,1598334,2220686,1602340e" filled="f" strokecolor="gray [1629]" strokeweight="1pt">
                          <v:path arrowok="t" o:connecttype="custom" o:connectlocs="0,450;1205566,296205;1430578,1486996;2667000,1714500" o:connectangles="0,0,0,0"/>
                        </v:shape>
                      </v:group>
                      <v:group id="Group 338" o:spid="_x0000_s1095" style="position:absolute;top:1165;width:38359;height:21702" coordorigin="2800,2125" coordsize="38359,15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TS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">
                        <v:shape id="Text Box 51" o:spid="_x0000_s1096" type="#_x0000_t202" style="position:absolute;left:2800;top:2919;width:4540;height:2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" stroked="f">
                          <v:textbox>
                            <w:txbxContent>
                              <w:p w14:paraId="5C4E0E91" w14:textId="77777777" w:rsidR="00AA3479" w:rsidRPr="004628C8" w:rsidRDefault="00AA3479" w:rsidP="00D2113B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pH</w:t>
                                </w:r>
                              </w:p>
                            </w:txbxContent>
                          </v:textbox>
                        </v:shape>
                        <v:line id="Straight Connector 335" o:spid="_x0000_s1097" style="position:absolute;flip:y;visibility:visible;mso-wrap-style:square" from="7372,15133" to="39376,15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" strokecolor="black [3213]" strokeweight="1.25pt"/>
                        <v:line id="Straight Connector 336" o:spid="_x0000_s1098" style="position:absolute;flip:y;visibility:visible;mso-wrap-style:square" from="7372,2125" to="7372,15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" strokeweight="1.25pt"/>
                        <v:shape id="Text Box 54" o:spid="_x0000_s1099" type="#_x0000_t202" style="position:absolute;left:17099;top:15681;width:24060;height:1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" stroked="f">
                          <v:textbox>
                            <w:txbxContent>
                              <w:p w14:paraId="3991B6BB" w14:textId="77777777" w:rsidR="00AA3479" w:rsidRPr="00082332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vertAlign w:val="subscript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Volume of NaOH added </w:t>
                                </w:r>
                              </w:p>
                            </w:txbxContent>
                          </v:textbox>
                        </v:shape>
                      </v:group>
                      <w10:wrap type="through"/>
                    </v:group>
                  </w:pict>
                </mc:Fallback>
              </mc:AlternateContent>
            </w:r>
          </w:p>
          <w:p w14:paraId="66C4C19C" w14:textId="424EC0F8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25445AF6" w14:textId="5FA8C31A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4A624850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377D00B3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5190B27C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371C289F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4E4F32FA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4F638B25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38DDDA9E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3218A083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75D29582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2ABE86DA" w14:textId="77777777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476E036A" w14:textId="080936D4" w:rsidR="00D2113B" w:rsidRPr="004055C7" w:rsidRDefault="00D2113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1502" w:type="dxa"/>
            <w:vAlign w:val="center"/>
          </w:tcPr>
          <w:p w14:paraId="6285E148" w14:textId="610A07BA" w:rsidR="00D2113B" w:rsidRPr="004055C7" w:rsidRDefault="00D2113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D2113B" w:rsidRPr="004055C7" w14:paraId="4153F41F" w14:textId="77777777" w:rsidTr="00D2113B">
        <w:tc>
          <w:tcPr>
            <w:tcW w:w="6980" w:type="dxa"/>
            <w:vAlign w:val="center"/>
          </w:tcPr>
          <w:p w14:paraId="64042F4D" w14:textId="39F97E9A" w:rsidR="00D2113B" w:rsidRPr="004055C7" w:rsidRDefault="00D2113B" w:rsidP="00D2113B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Therefore this will lead to small amount of (systematic) error in the concentration of the concentration o</w:t>
            </w:r>
            <w:r w:rsidR="00D47211">
              <w:rPr>
                <w:rFonts w:ascii="Arial" w:hAnsi="Arial" w:cs="Arial"/>
                <w:sz w:val="22"/>
                <w:szCs w:val="22"/>
                <w:lang w:val="en-AU"/>
              </w:rPr>
              <w:t>f the sodium hydroxide solution.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(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higher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volume recorded so </w:t>
            </w:r>
            <w:r w:rsidR="002622BB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calculated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concentration will be lower than actual value)</w:t>
            </w:r>
          </w:p>
        </w:tc>
        <w:tc>
          <w:tcPr>
            <w:tcW w:w="1502" w:type="dxa"/>
            <w:vAlign w:val="center"/>
          </w:tcPr>
          <w:p w14:paraId="0F977AF0" w14:textId="6EA87E3D" w:rsidR="00D2113B" w:rsidRPr="004055C7" w:rsidRDefault="002622B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36446C0B" w14:textId="77777777" w:rsidTr="00D2113B">
        <w:tc>
          <w:tcPr>
            <w:tcW w:w="6980" w:type="dxa"/>
            <w:vAlign w:val="center"/>
          </w:tcPr>
          <w:p w14:paraId="4108A072" w14:textId="7FCAE201" w:rsidR="007B32E3" w:rsidRPr="004055C7" w:rsidRDefault="00D2113B" w:rsidP="002622BB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The second titration of the sodium hydroxide and ethanoic acid is </w:t>
            </w:r>
            <w:r w:rsidR="002622BB" w:rsidRPr="004055C7">
              <w:rPr>
                <w:rFonts w:ascii="Arial" w:hAnsi="Arial" w:cs="Arial"/>
                <w:sz w:val="22"/>
                <w:szCs w:val="22"/>
                <w:lang w:val="en-AU"/>
              </w:rPr>
              <w:t>between a weak acid and a stro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ng base so the </w:t>
            </w:r>
            <w:r w:rsidR="002622BB" w:rsidRPr="004055C7">
              <w:rPr>
                <w:rFonts w:ascii="Arial" w:hAnsi="Arial" w:cs="Arial"/>
                <w:sz w:val="22"/>
                <w:szCs w:val="22"/>
                <w:lang w:val="en-AU"/>
              </w:rPr>
              <w:t>equivalence point will be basic.</w:t>
            </w:r>
          </w:p>
        </w:tc>
        <w:tc>
          <w:tcPr>
            <w:tcW w:w="1502" w:type="dxa"/>
            <w:vAlign w:val="center"/>
          </w:tcPr>
          <w:p w14:paraId="03001C25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2622BB" w:rsidRPr="004055C7" w14:paraId="31A7159B" w14:textId="77777777" w:rsidTr="00D2113B">
        <w:tc>
          <w:tcPr>
            <w:tcW w:w="6980" w:type="dxa"/>
            <w:vAlign w:val="center"/>
          </w:tcPr>
          <w:p w14:paraId="78AAA302" w14:textId="3059B8CD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So the end point will be significantly different from the equivalence point. (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can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be shown on titration curve)</w:t>
            </w:r>
          </w:p>
          <w:p w14:paraId="453C86C7" w14:textId="7989E683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noProof/>
                <w:lang w:val="en-AU" w:eastAsia="en-AU"/>
              </w:rPr>
              <mc:AlternateContent>
                <mc:Choice Requires="wpg">
                  <w:drawing>
                    <wp:anchor distT="0" distB="0" distL="114300" distR="114300" simplePos="0" relativeHeight="251863040" behindDoc="0" locked="0" layoutInCell="1" allowOverlap="1" wp14:anchorId="00119024" wp14:editId="2B7ABC19">
                      <wp:simplePos x="0" y="0"/>
                      <wp:positionH relativeFrom="column">
                        <wp:posOffset>-3201035</wp:posOffset>
                      </wp:positionH>
                      <wp:positionV relativeFrom="paragraph">
                        <wp:posOffset>95885</wp:posOffset>
                      </wp:positionV>
                      <wp:extent cx="3890010" cy="2280920"/>
                      <wp:effectExtent l="0" t="0" r="0" b="5080"/>
                      <wp:wrapThrough wrapText="bothSides">
                        <wp:wrapPolygon edited="0">
                          <wp:start x="987" y="0"/>
                          <wp:lineTo x="0" y="2165"/>
                          <wp:lineTo x="0" y="5532"/>
                          <wp:lineTo x="987" y="7938"/>
                          <wp:lineTo x="987" y="17800"/>
                          <wp:lineTo x="3949" y="19483"/>
                          <wp:lineTo x="7757" y="19483"/>
                          <wp:lineTo x="7757" y="21408"/>
                          <wp:lineTo x="21438" y="21408"/>
                          <wp:lineTo x="21438" y="18521"/>
                          <wp:lineTo x="2821" y="15635"/>
                          <wp:lineTo x="11565" y="15635"/>
                          <wp:lineTo x="21297" y="13710"/>
                          <wp:lineTo x="21438" y="7938"/>
                          <wp:lineTo x="10155" y="4089"/>
                          <wp:lineTo x="17348" y="962"/>
                          <wp:lineTo x="17066" y="481"/>
                          <wp:lineTo x="2539" y="0"/>
                          <wp:lineTo x="987" y="0"/>
                        </wp:wrapPolygon>
                      </wp:wrapThrough>
                      <wp:docPr id="479" name="Group 4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90010" cy="2280920"/>
                                <a:chOff x="0" y="0"/>
                                <a:chExt cx="3890682" cy="2281836"/>
                              </a:xfrm>
                            </wpg:grpSpPr>
                            <wpg:grpSp>
                              <wpg:cNvPr id="480" name="Group 480"/>
                              <wpg:cNvGrpSpPr/>
                              <wpg:grpSpPr>
                                <a:xfrm>
                                  <a:off x="152400" y="0"/>
                                  <a:ext cx="3738282" cy="1945341"/>
                                  <a:chOff x="0" y="0"/>
                                  <a:chExt cx="3738282" cy="1945341"/>
                                </a:xfrm>
                              </wpg:grpSpPr>
                              <wps:wsp>
                                <wps:cNvPr id="481" name="Rectangle 481"/>
                                <wps:cNvSpPr>
                                  <a:spLocks/>
                                </wps:cNvSpPr>
                                <wps:spPr>
                                  <a:xfrm>
                                    <a:off x="1398762" y="836075"/>
                                    <a:ext cx="197207" cy="3422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>
                                    <a:solidFill>
                                      <a:schemeClr val="tx1">
                                        <a:lumMod val="50000"/>
                                        <a:lumOff val="50000"/>
                                      </a:schemeClr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82" name="Text Box 12"/>
                                <wps:cNvSpPr txBox="1">
                                  <a:spLocks/>
                                </wps:cNvSpPr>
                                <wps:spPr>
                                  <a:xfrm>
                                    <a:off x="0" y="0"/>
                                    <a:ext cx="359410" cy="19453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C572A759-6A51-4108-AA02-DFA0A04FC94B}">
    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    </a:ext>
                                  </a:extLst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4208DE17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12</w:t>
                                      </w:r>
                                    </w:p>
                                    <w:p w14:paraId="693CF185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620A5B00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4251E71E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5B1C34C0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64209532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996B1F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7</w:t>
                                      </w:r>
                                    </w:p>
                                    <w:p w14:paraId="51088B23" w14:textId="77777777" w:rsidR="00AA3479" w:rsidRPr="00996B1F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4FCE8DBD" w14:textId="77777777" w:rsidR="00AA3479" w:rsidRPr="00996B1F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42206533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6FD731B0" w14:textId="77777777" w:rsidR="00AA3479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2D9A16D0" w14:textId="77777777" w:rsidR="00AA3479" w:rsidRPr="00996B1F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1</w:t>
                                      </w:r>
                                    </w:p>
                                    <w:p w14:paraId="0B69F65E" w14:textId="77777777" w:rsidR="00AA3479" w:rsidRPr="00996B1F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  <w:p w14:paraId="7B1D2E97" w14:textId="77777777" w:rsidR="00AA3479" w:rsidRDefault="00AA3479" w:rsidP="00D2113B"/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83" name="Straight Connector 483"/>
                                <wps:cNvCnPr>
                                  <a:cxnSpLocks/>
                                  <a:stCxn id="485" idx="2"/>
                                </wps:cNvCnPr>
                                <wps:spPr>
                                  <a:xfrm>
                                    <a:off x="1500899" y="1043179"/>
                                    <a:ext cx="897600" cy="3596"/>
                                  </a:xfrm>
                                  <a:prstGeom prst="line">
                                    <a:avLst/>
                                  </a:prstGeom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84" name="Text Box 484"/>
                                <wps:cNvSpPr txBox="1">
                                  <a:spLocks/>
                                </wps:cNvSpPr>
                                <wps:spPr>
                                  <a:xfrm>
                                    <a:off x="2366682" y="806823"/>
                                    <a:ext cx="1371600" cy="685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FAA26D3D-D897-4be2-8F04-BA451C77F1D7}">
      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    </a:ext>
                                    <a:ext uri="{C572A759-6A51-4108-AA02-DFA0A04FC94B}">
    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    </a:ext>
                                  </a:extLst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45EE4168" w14:textId="6A33D978" w:rsidR="00AA3479" w:rsidRPr="00747B94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2"/>
                                          <w:szCs w:val="22"/>
                                        </w:rPr>
                                      </w:pPr>
                                      <w:proofErr w:type="gramStart"/>
                                      <w:r>
                                        <w:rPr>
                                          <w:rFonts w:ascii="Arial" w:hAnsi="Arial" w:cs="Arial"/>
                                          <w:sz w:val="22"/>
                                          <w:szCs w:val="22"/>
                                        </w:rPr>
                                        <w:t>End point</w:t>
                                      </w:r>
                                      <w:proofErr w:type="gramEnd"/>
                                      <w:r>
                                        <w:rPr>
                                          <w:rFonts w:ascii="Arial" w:hAnsi="Arial" w:cs="Arial"/>
                                          <w:sz w:val="22"/>
                                          <w:szCs w:val="22"/>
                                        </w:rPr>
                                        <w:t xml:space="preserve"> for methyl red indicator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85" name="Freeform 485"/>
                                <wps:cNvSpPr/>
                                <wps:spPr>
                                  <a:xfrm flipH="1">
                                    <a:off x="264477" y="82936"/>
                                    <a:ext cx="2667000" cy="1107157"/>
                                  </a:xfrm>
                                  <a:custGeom>
                                    <a:avLst/>
                                    <a:gdLst>
                                      <a:gd name="connsiteX0" fmla="*/ 0 w 2220686"/>
                                      <a:gd name="connsiteY0" fmla="*/ 46796 h 1657067"/>
                                      <a:gd name="connsiteX1" fmla="*/ 928150 w 2220686"/>
                                      <a:gd name="connsiteY1" fmla="*/ 170550 h 1657067"/>
                                      <a:gd name="connsiteX2" fmla="*/ 1100030 w 2220686"/>
                                      <a:gd name="connsiteY2" fmla="*/ 1435584 h 1657067"/>
                                      <a:gd name="connsiteX3" fmla="*/ 2220686 w 2220686"/>
                                      <a:gd name="connsiteY3" fmla="*/ 1648715 h 1657067"/>
                                      <a:gd name="connsiteX0" fmla="*/ 0 w 2220686"/>
                                      <a:gd name="connsiteY0" fmla="*/ 14362 h 1621716"/>
                                      <a:gd name="connsiteX1" fmla="*/ 1003818 w 2220686"/>
                                      <a:gd name="connsiteY1" fmla="*/ 290769 h 1621716"/>
                                      <a:gd name="connsiteX2" fmla="*/ 1100030 w 2220686"/>
                                      <a:gd name="connsiteY2" fmla="*/ 1403150 h 1621716"/>
                                      <a:gd name="connsiteX3" fmla="*/ 2220686 w 2220686"/>
                                      <a:gd name="connsiteY3" fmla="*/ 1616281 h 1621716"/>
                                      <a:gd name="connsiteX0" fmla="*/ 0 w 2220686"/>
                                      <a:gd name="connsiteY0" fmla="*/ 421 h 1607775"/>
                                      <a:gd name="connsiteX1" fmla="*/ 1003818 w 2220686"/>
                                      <a:gd name="connsiteY1" fmla="*/ 276828 h 1607775"/>
                                      <a:gd name="connsiteX2" fmla="*/ 1100030 w 2220686"/>
                                      <a:gd name="connsiteY2" fmla="*/ 1389209 h 1607775"/>
                                      <a:gd name="connsiteX3" fmla="*/ 2220686 w 2220686"/>
                                      <a:gd name="connsiteY3" fmla="*/ 1602340 h 1607775"/>
                                      <a:gd name="connsiteX0" fmla="*/ 0 w 2220686"/>
                                      <a:gd name="connsiteY0" fmla="*/ 421 h 1607824"/>
                                      <a:gd name="connsiteX1" fmla="*/ 1003818 w 2220686"/>
                                      <a:gd name="connsiteY1" fmla="*/ 276828 h 1607824"/>
                                      <a:gd name="connsiteX2" fmla="*/ 1191175 w 2220686"/>
                                      <a:gd name="connsiteY2" fmla="*/ 1389719 h 1607824"/>
                                      <a:gd name="connsiteX3" fmla="*/ 2220686 w 2220686"/>
                                      <a:gd name="connsiteY3" fmla="*/ 1602340 h 1607824"/>
                                      <a:gd name="connsiteX0" fmla="*/ 0 w 2220686"/>
                                      <a:gd name="connsiteY0" fmla="*/ 421 h 1602340"/>
                                      <a:gd name="connsiteX1" fmla="*/ 1003818 w 2220686"/>
                                      <a:gd name="connsiteY1" fmla="*/ 276828 h 1602340"/>
                                      <a:gd name="connsiteX2" fmla="*/ 1191175 w 2220686"/>
                                      <a:gd name="connsiteY2" fmla="*/ 1389719 h 1602340"/>
                                      <a:gd name="connsiteX3" fmla="*/ 2220686 w 2220686"/>
                                      <a:gd name="connsiteY3" fmla="*/ 1602340 h 160234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2220686" h="1602340">
                                        <a:moveTo>
                                          <a:pt x="0" y="421"/>
                                        </a:moveTo>
                                        <a:cubicBezTo>
                                          <a:pt x="393048" y="-5305"/>
                                          <a:pt x="805289" y="45278"/>
                                          <a:pt x="1003818" y="276828"/>
                                        </a:cubicBezTo>
                                        <a:cubicBezTo>
                                          <a:pt x="1202347" y="508378"/>
                                          <a:pt x="988364" y="1168800"/>
                                          <a:pt x="1191175" y="1389719"/>
                                        </a:cubicBezTo>
                                        <a:cubicBezTo>
                                          <a:pt x="1393986" y="1610638"/>
                                          <a:pt x="1768141" y="1598334"/>
                                          <a:pt x="2220686" y="160234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12700">
                                    <a:solidFill>
                                      <a:schemeClr val="tx1">
                                        <a:lumMod val="50000"/>
                                        <a:lumOff val="5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86" name="Group 3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116541"/>
                                  <a:ext cx="3853815" cy="2165295"/>
                                  <a:chOff x="280035" y="212500"/>
                                  <a:chExt cx="3853815" cy="1540353"/>
                                </a:xfrm>
                              </wpg:grpSpPr>
                              <wps:wsp>
                                <wps:cNvPr id="487" name="Text Box 5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80035" y="291991"/>
                                    <a:ext cx="454024" cy="2470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8C7AF87" w14:textId="77777777" w:rsidR="00AA3479" w:rsidRPr="004628C8" w:rsidRDefault="00AA3479" w:rsidP="00D2113B">
                                      <w:pPr>
                                        <w:jc w:val="right"/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pH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88" name="Straight Connector 335"/>
                                <wps:cNvCnPr/>
                                <wps:spPr bwMode="auto">
                                  <a:xfrm flipV="1">
                                    <a:off x="737235" y="1513381"/>
                                    <a:ext cx="320040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chemeClr val="tx1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89" name="Straight Connector 336"/>
                                <wps:cNvCnPr/>
                                <wps:spPr bwMode="auto">
                                  <a:xfrm flipV="1">
                                    <a:off x="737235" y="212500"/>
                                    <a:ext cx="0" cy="130075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58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0" name="Text Box 5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27835" y="1594684"/>
                                    <a:ext cx="2406015" cy="15816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5288C9B" w14:textId="77777777" w:rsidR="00AA3479" w:rsidRPr="00082332" w:rsidRDefault="00AA3479" w:rsidP="00D2113B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vertAlign w:val="subscript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 xml:space="preserve">Volume of NaOH added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119024" id="Group 479" o:spid="_x0000_s1100" style="position:absolute;margin-left:-252.05pt;margin-top:7.55pt;width:306.3pt;height:179.6pt;z-index:251863040;mso-width-relative:margin;mso-height-relative:margin" coordsize="38906,22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">
                      <v:group id="Group 480" o:spid="_x0000_s1101" style="position:absolute;left:1524;width:37382;height:19453" coordsize="37382,19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TqC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">
                        <v:rect id="Rectangle 481" o:spid="_x0000_s1102" style="position:absolute;left:13987;top:8360;width:1972;height:3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" fillcolor="#d8d8d8 [2732]" strokecolor="gray [1629]">
                          <v:path arrowok="t"/>
                        </v:rect>
                        <v:shape id="_x0000_s1103" type="#_x0000_t202" style="position:absolute;width:3594;height:19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4TS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tV7C75l4BGT6AwAA//8DAFBLAQItABQABgAIAAAAIQDb4fbL7gAAAIUBAAATAAAAAAAAAAAA&#10;AAAAAAAAAABbQ29udGVudF9UeXBlc10ueG1sUEsBAi0AFAAGAAgAAAAhAFr0LFu/AAAAFQEAAAsA&#10;AAAAAAAAAAAAAAAAHwEAAF9yZWxzLy5yZWxzUEsBAi0AFAAGAAgAAAAhAHNzhNLEAAAA3AAAAA8A&#10;AAAAAAAAAAAAAAAABwIAAGRycy9kb3ducmV2LnhtbFBLBQYAAAAAAwADALcAAAD4AgAAAAA=&#10;" filled="f" stroked="f">
                          <v:textbox>
                            <w:txbxContent>
                              <w:p w14:paraId="4208DE17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12</w:t>
                                </w:r>
                              </w:p>
                              <w:p w14:paraId="693CF185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620A5B00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4251E71E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5B1C34C0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64209532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996B1F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7</w:t>
                                </w:r>
                              </w:p>
                              <w:p w14:paraId="51088B23" w14:textId="77777777" w:rsidR="00AA3479" w:rsidRPr="00996B1F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4FCE8DBD" w14:textId="77777777" w:rsidR="00AA3479" w:rsidRPr="00996B1F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42206533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6FD731B0" w14:textId="77777777" w:rsidR="00AA3479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2D9A16D0" w14:textId="77777777" w:rsidR="00AA3479" w:rsidRPr="00996B1F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  <w:p w14:paraId="0B69F65E" w14:textId="77777777" w:rsidR="00AA3479" w:rsidRPr="00996B1F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7B1D2E97" w14:textId="77777777" w:rsidR="00AA3479" w:rsidRDefault="00AA3479" w:rsidP="00D2113B"/>
                            </w:txbxContent>
                          </v:textbox>
                        </v:shape>
                        <v:line id="Straight Connector 483" o:spid="_x0000_s1104" style="position:absolute;visibility:visible;mso-wrap-style:square" from="15008,10431" to="23984,10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" strokecolor="black [3213]">
                          <o:lock v:ext="edit" shapetype="f"/>
                        </v:line>
                        <v:shape id="Text Box 484" o:spid="_x0000_s1105" type="#_x0000_t202" style="position:absolute;left:23666;top:8068;width:13716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" filled="f" stroked="f">
                          <v:textbox>
                            <w:txbxContent>
                              <w:p w14:paraId="45EE4168" w14:textId="6A33D978" w:rsidR="00AA3479" w:rsidRPr="00747B94" w:rsidRDefault="00AA3479" w:rsidP="00D2113B">
                                <w:pP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  <w:t>End point for methyl red indicator</w:t>
                                </w:r>
                              </w:p>
                            </w:txbxContent>
                          </v:textbox>
                        </v:shape>
                        <v:shape id="Freeform 485" o:spid="_x0000_s1106" style="position:absolute;left:2644;top:829;width:26670;height:11071;flip:x;visibility:visible;mso-wrap-style:square;v-text-anchor:middle" coordsize="2220686,1602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" path="m,421c393048,-5305,805289,45278,1003818,276828v198529,231550,-15454,891972,187357,1112891c1393986,1610638,1768141,1598334,2220686,1602340e" filled="f" strokecolor="gray [1629]" strokeweight="1pt">
                          <v:path arrowok="t" o:connecttype="custom" o:connectlocs="0,291;1205566,191278;1430578,960244;2667000,1107157" o:connectangles="0,0,0,0"/>
                        </v:shape>
                      </v:group>
                      <v:group id="Group 338" o:spid="_x0000_s1107" style="position:absolute;top:1165;width:38538;height:21653" coordorigin="2800,2125" coordsize="38538,15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    <v:shape id="Text Box 51" o:spid="_x0000_s1108" type="#_x0000_t202" style="position:absolute;left:2800;top:2919;width:4540;height:2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" stroked="f">
                          <v:textbox>
                            <w:txbxContent>
                              <w:p w14:paraId="78C7AF87" w14:textId="77777777" w:rsidR="00AA3479" w:rsidRPr="004628C8" w:rsidRDefault="00AA3479" w:rsidP="00D2113B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pH</w:t>
                                </w:r>
                              </w:p>
                            </w:txbxContent>
                          </v:textbox>
                        </v:shape>
                        <v:line id="Straight Connector 335" o:spid="_x0000_s1109" style="position:absolute;flip:y;visibility:visible;mso-wrap-style:square" from="7372,15133" to="39376,15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" strokecolor="black [3213]" strokeweight="1.25pt"/>
                        <v:line id="Straight Connector 336" o:spid="_x0000_s1110" style="position:absolute;flip:y;visibility:visible;mso-wrap-style:square" from="7372,2125" to="7372,15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" strokeweight="1.25pt"/>
                        <v:shape id="Text Box 54" o:spid="_x0000_s1111" type="#_x0000_t202" style="position:absolute;left:17278;top:15946;width:24060;height:1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kS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XYX44&#10;E46AXH8BAAD//wMAUEsBAi0AFAAGAAgAAAAhANvh9svuAAAAhQEAABMAAAAAAAAAAAAAAAAAAAAA&#10;AFtDb250ZW50X1R5cGVzXS54bWxQSwECLQAUAAYACAAAACEAWvQsW78AAAAVAQAACwAAAAAAAAAA&#10;AAAAAAAfAQAAX3JlbHMvLnJlbHNQSwECLQAUAAYACAAAACEAyvh5Er0AAADcAAAADwAAAAAAAAAA&#10;AAAAAAAHAgAAZHJzL2Rvd25yZXYueG1sUEsFBgAAAAADAAMAtwAAAPECAAAAAA==&#10;" stroked="f">
                          <v:textbox>
                            <w:txbxContent>
                              <w:p w14:paraId="35288C9B" w14:textId="77777777" w:rsidR="00AA3479" w:rsidRPr="00082332" w:rsidRDefault="00AA3479" w:rsidP="00D2113B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vertAlign w:val="subscript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Volume of NaOH added </w:t>
                                </w:r>
                              </w:p>
                            </w:txbxContent>
                          </v:textbox>
                        </v:shape>
                      </v:group>
                      <w10:wrap type="through"/>
                    </v:group>
                  </w:pict>
                </mc:Fallback>
              </mc:AlternateContent>
            </w:r>
          </w:p>
          <w:p w14:paraId="3E0B4E4B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52C77075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483210D8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43BD0E3A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46D7A627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5A0E1343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6905DD29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21025659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71B74FBF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207B542A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365899D0" w14:textId="77777777" w:rsidR="002622BB" w:rsidRPr="004055C7" w:rsidRDefault="002622BB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  <w:p w14:paraId="79F1A91A" w14:textId="77777777" w:rsidR="002622BB" w:rsidRPr="004055C7" w:rsidRDefault="002622BB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</w:p>
        </w:tc>
        <w:tc>
          <w:tcPr>
            <w:tcW w:w="1502" w:type="dxa"/>
            <w:vAlign w:val="center"/>
          </w:tcPr>
          <w:p w14:paraId="46F149C0" w14:textId="77777777" w:rsidR="002622BB" w:rsidRPr="004055C7" w:rsidRDefault="002622BB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2622BB" w:rsidRPr="004055C7" w14:paraId="28F16FC0" w14:textId="77777777" w:rsidTr="00D2113B">
        <w:trPr>
          <w:trHeight w:val="75"/>
        </w:trPr>
        <w:tc>
          <w:tcPr>
            <w:tcW w:w="6980" w:type="dxa"/>
            <w:vAlign w:val="center"/>
          </w:tcPr>
          <w:p w14:paraId="05C79750" w14:textId="23499E82" w:rsidR="002622BB" w:rsidRPr="004055C7" w:rsidRDefault="00FE43F7" w:rsidP="002622BB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>
              <w:rPr>
                <w:rFonts w:ascii="Arial" w:hAnsi="Arial" w:cs="Arial"/>
                <w:sz w:val="22"/>
                <w:szCs w:val="22"/>
                <w:lang w:val="en-AU"/>
              </w:rPr>
              <w:t>T</w:t>
            </w:r>
            <w:r w:rsidR="002622BB" w:rsidRPr="004055C7">
              <w:rPr>
                <w:rFonts w:ascii="Arial" w:hAnsi="Arial" w:cs="Arial"/>
                <w:sz w:val="22"/>
                <w:szCs w:val="22"/>
                <w:lang w:val="en-AU"/>
              </w:rPr>
              <w:t>he volume recorded for the NaOH will be significantly less than the correct reading and therefore the calculated concentration of the sodium hydroxide will be much higher than the actual value</w:t>
            </w:r>
            <w:r>
              <w:rPr>
                <w:rFonts w:ascii="Arial" w:hAnsi="Arial" w:cs="Arial"/>
                <w:sz w:val="22"/>
                <w:szCs w:val="22"/>
                <w:lang w:val="en-AU"/>
              </w:rPr>
              <w:t>.</w:t>
            </w:r>
          </w:p>
        </w:tc>
        <w:tc>
          <w:tcPr>
            <w:tcW w:w="1502" w:type="dxa"/>
            <w:vAlign w:val="center"/>
          </w:tcPr>
          <w:p w14:paraId="550481B9" w14:textId="25B8747D" w:rsidR="002622BB" w:rsidRPr="004055C7" w:rsidRDefault="002622BB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  <w:tr w:rsidR="002622BB" w:rsidRPr="004055C7" w14:paraId="0BDD4213" w14:textId="77777777" w:rsidTr="00D2113B">
        <w:trPr>
          <w:trHeight w:val="75"/>
        </w:trPr>
        <w:tc>
          <w:tcPr>
            <w:tcW w:w="6980" w:type="dxa"/>
            <w:vAlign w:val="center"/>
          </w:tcPr>
          <w:p w14:paraId="71F4A064" w14:textId="77777777" w:rsidR="002622BB" w:rsidRPr="004055C7" w:rsidRDefault="002622BB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50BA084D" w14:textId="042DCAC7" w:rsidR="002622BB" w:rsidRPr="004055C7" w:rsidRDefault="002622BB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6</w:t>
            </w:r>
          </w:p>
        </w:tc>
      </w:tr>
    </w:tbl>
    <w:p w14:paraId="3D695E3E" w14:textId="77777777" w:rsidR="007B32E3" w:rsidRPr="004055C7" w:rsidRDefault="007B32E3" w:rsidP="00A16192">
      <w:pPr>
        <w:pStyle w:val="00marksaligned"/>
        <w:tabs>
          <w:tab w:val="clear" w:pos="9637"/>
          <w:tab w:val="right" w:pos="9026"/>
        </w:tabs>
        <w:rPr>
          <w:lang w:val="en-AU"/>
        </w:rPr>
      </w:pPr>
    </w:p>
    <w:p w14:paraId="411CDFDD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0BC4F429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DD77854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E2FE12A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3DDE005E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08C0F696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DC08333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0D7629E6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09322577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3D3EF97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549B57E2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68765BF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35738C2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4296BA6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413C533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35812625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36A13395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144A24F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21139FF8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08ECBCD2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7D1481F4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6CA5A4A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BF68B0B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6C410DBE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16B92FD5" w14:textId="77777777" w:rsidR="00B42C9D" w:rsidRPr="004055C7" w:rsidRDefault="00B42C9D" w:rsidP="00B42C9D">
      <w:pPr>
        <w:jc w:val="center"/>
        <w:rPr>
          <w:rFonts w:ascii="Arial" w:hAnsi="Arial" w:cs="Arial"/>
          <w:b/>
          <w:sz w:val="22"/>
          <w:szCs w:val="22"/>
          <w:lang w:val="en-AU"/>
        </w:rPr>
      </w:pPr>
    </w:p>
    <w:p w14:paraId="326E00AE" w14:textId="77777777" w:rsidR="00B42C9D" w:rsidRPr="004055C7" w:rsidRDefault="00B42C9D" w:rsidP="00B42C9D">
      <w:pPr>
        <w:jc w:val="center"/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t>This page has been left blank intentionally</w:t>
      </w:r>
    </w:p>
    <w:p w14:paraId="39CD71C8" w14:textId="77777777" w:rsidR="00B42C9D" w:rsidRPr="004055C7" w:rsidRDefault="00B42C9D">
      <w:pPr>
        <w:rPr>
          <w:rFonts w:ascii="Arial" w:eastAsia="Times New Roman" w:hAnsi="Arial" w:cs="Arial"/>
          <w:b/>
          <w:spacing w:val="-2"/>
          <w:sz w:val="22"/>
          <w:szCs w:val="22"/>
          <w:lang w:val="en-AU" w:eastAsia="en-US"/>
        </w:rPr>
      </w:pPr>
      <w:r w:rsidRPr="004055C7">
        <w:rPr>
          <w:lang w:val="en-AU"/>
        </w:rPr>
        <w:br w:type="page"/>
      </w:r>
    </w:p>
    <w:p w14:paraId="2B2FD9E6" w14:textId="596CB0F4" w:rsidR="0062445B" w:rsidRPr="004055C7" w:rsidRDefault="00EE4948" w:rsidP="00602D4C">
      <w:pPr>
        <w:pStyle w:val="00shortanswerheading"/>
      </w:pPr>
      <w:r w:rsidRPr="004055C7">
        <w:lastRenderedPageBreak/>
        <w:t>Question 38</w:t>
      </w:r>
      <w:r w:rsidR="00602D4C" w:rsidRPr="004055C7">
        <w:tab/>
        <w:t xml:space="preserve"> </w:t>
      </w:r>
      <w:r w:rsidR="00A16192" w:rsidRPr="004055C7">
        <w:t>(</w:t>
      </w:r>
      <w:r w:rsidR="00B42C9D" w:rsidRPr="004055C7">
        <w:t>12</w:t>
      </w:r>
      <w:r w:rsidR="00D2113B" w:rsidRPr="004055C7">
        <w:t xml:space="preserve"> </w:t>
      </w:r>
      <w:r w:rsidR="0062445B" w:rsidRPr="004055C7">
        <w:t>marks)</w:t>
      </w:r>
    </w:p>
    <w:p w14:paraId="65C712C3" w14:textId="77777777" w:rsidR="0062445B" w:rsidRPr="004055C7" w:rsidRDefault="0062445B" w:rsidP="0062445B">
      <w:pPr>
        <w:rPr>
          <w:rFonts w:ascii="Arial" w:hAnsi="Arial" w:cs="Arial"/>
          <w:sz w:val="22"/>
          <w:szCs w:val="22"/>
          <w:lang w:val="en-AU"/>
        </w:rPr>
      </w:pPr>
    </w:p>
    <w:p w14:paraId="2127A440" w14:textId="38FF3E38" w:rsidR="0062445B" w:rsidRPr="004055C7" w:rsidRDefault="0062445B" w:rsidP="0062445B">
      <w:pPr>
        <w:rPr>
          <w:rFonts w:ascii="Arial" w:hAnsi="Arial" w:cs="Arial"/>
          <w:color w:val="FF0000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The following diagram represents a phosphoric acid fuel cell.</w:t>
      </w:r>
      <w:r w:rsidR="00E54430" w:rsidRPr="004055C7">
        <w:rPr>
          <w:rFonts w:ascii="Arial" w:hAnsi="Arial" w:cs="Arial"/>
          <w:sz w:val="22"/>
          <w:szCs w:val="22"/>
          <w:lang w:val="en-AU"/>
        </w:rPr>
        <w:t xml:space="preserve"> These cells operate at temperatures between 150–200°</w:t>
      </w:r>
      <w:r w:rsidR="009C722D" w:rsidRPr="004055C7">
        <w:rPr>
          <w:rFonts w:ascii="Arial" w:hAnsi="Arial" w:cs="Arial"/>
          <w:sz w:val="22"/>
          <w:szCs w:val="22"/>
          <w:lang w:val="en-AU"/>
        </w:rPr>
        <w:t xml:space="preserve">C </w:t>
      </w:r>
      <w:r w:rsidR="00367878" w:rsidRPr="004055C7">
        <w:rPr>
          <w:rFonts w:ascii="Arial" w:hAnsi="Arial" w:cs="Arial"/>
          <w:sz w:val="22"/>
          <w:szCs w:val="22"/>
          <w:lang w:val="en-AU"/>
        </w:rPr>
        <w:t>and are</w:t>
      </w:r>
      <w:r w:rsidR="00E54430" w:rsidRPr="004055C7">
        <w:rPr>
          <w:rFonts w:ascii="Arial" w:hAnsi="Arial" w:cs="Arial"/>
          <w:sz w:val="22"/>
          <w:szCs w:val="22"/>
          <w:lang w:val="en-AU"/>
        </w:rPr>
        <w:t xml:space="preserve"> used as </w:t>
      </w:r>
      <w:r w:rsidR="001D3650" w:rsidRPr="004055C7">
        <w:rPr>
          <w:rFonts w:ascii="Arial" w:hAnsi="Arial" w:cs="Arial"/>
          <w:sz w:val="22"/>
          <w:szCs w:val="22"/>
          <w:lang w:val="en-AU"/>
        </w:rPr>
        <w:t>backup</w:t>
      </w:r>
      <w:r w:rsidR="00A56F1B">
        <w:rPr>
          <w:rFonts w:ascii="Arial" w:hAnsi="Arial" w:cs="Arial"/>
          <w:sz w:val="22"/>
          <w:szCs w:val="22"/>
          <w:lang w:val="en-AU"/>
        </w:rPr>
        <w:t xml:space="preserve"> power and energy supply</w:t>
      </w:r>
      <w:r w:rsidR="00E54430" w:rsidRPr="004055C7">
        <w:rPr>
          <w:rFonts w:ascii="Arial" w:hAnsi="Arial" w:cs="Arial"/>
          <w:sz w:val="22"/>
          <w:szCs w:val="22"/>
          <w:lang w:val="en-AU"/>
        </w:rPr>
        <w:t xml:space="preserve"> for </w:t>
      </w:r>
      <w:r w:rsidR="00367878" w:rsidRPr="004055C7">
        <w:rPr>
          <w:rFonts w:ascii="Arial" w:hAnsi="Arial" w:cs="Arial"/>
          <w:sz w:val="22"/>
          <w:szCs w:val="22"/>
          <w:lang w:val="en-AU"/>
        </w:rPr>
        <w:t>places like banks and hospitals</w:t>
      </w:r>
      <w:r w:rsidR="009C722D" w:rsidRPr="004055C7">
        <w:rPr>
          <w:rFonts w:ascii="Arial" w:hAnsi="Arial" w:cs="Arial"/>
          <w:sz w:val="22"/>
          <w:szCs w:val="22"/>
          <w:lang w:val="en-AU"/>
        </w:rPr>
        <w:t>.</w:t>
      </w:r>
    </w:p>
    <w:p w14:paraId="685402B0" w14:textId="4CA3DBF5" w:rsidR="00E65E5C" w:rsidRPr="004055C7" w:rsidRDefault="00B6600F" w:rsidP="00E65E5C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DDAAB9B" wp14:editId="7BE0068C">
                <wp:simplePos x="0" y="0"/>
                <wp:positionH relativeFrom="column">
                  <wp:posOffset>1912620</wp:posOffset>
                </wp:positionH>
                <wp:positionV relativeFrom="paragraph">
                  <wp:posOffset>21590</wp:posOffset>
                </wp:positionV>
                <wp:extent cx="300550" cy="318770"/>
                <wp:effectExtent l="0" t="0" r="0" b="1143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55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77BB9" w14:textId="77777777" w:rsidR="00AA3479" w:rsidRPr="0083149A" w:rsidRDefault="00AA3479" w:rsidP="0062445B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B9B" id="Text Box 202" o:spid="_x0000_s1112" type="#_x0000_t202" style="position:absolute;left:0;text-align:left;margin-left:150.6pt;margin-top:1.7pt;width:23.65pt;height:25.1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" filled="f" stroked="f">
                <v:textbox>
                  <w:txbxContent>
                    <w:p w14:paraId="49E77BB9" w14:textId="77777777" w:rsidR="00AA3479" w:rsidRPr="0083149A" w:rsidRDefault="00AA3479" w:rsidP="0062445B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–</w:t>
                      </w:r>
                    </w:p>
                  </w:txbxContent>
                </v:textbox>
              </v:shape>
            </w:pict>
          </mc:Fallback>
        </mc:AlternateConten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0FC2648" wp14:editId="48E9370C">
                <wp:simplePos x="0" y="0"/>
                <wp:positionH relativeFrom="column">
                  <wp:posOffset>3302411</wp:posOffset>
                </wp:positionH>
                <wp:positionV relativeFrom="paragraph">
                  <wp:posOffset>19797</wp:posOffset>
                </wp:positionV>
                <wp:extent cx="300550" cy="318770"/>
                <wp:effectExtent l="0" t="0" r="0" b="1143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55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B3330" w14:textId="77777777" w:rsidR="00AA3479" w:rsidRPr="0083149A" w:rsidRDefault="00AA3479" w:rsidP="0062445B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C2648" id="Text Box 200" o:spid="_x0000_s1113" type="#_x0000_t202" style="position:absolute;left:0;text-align:left;margin-left:260.05pt;margin-top:1.55pt;width:23.65pt;height:25.1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" filled="f" stroked="f">
                <v:textbox>
                  <w:txbxContent>
                    <w:p w14:paraId="12FB3330" w14:textId="77777777" w:rsidR="00AA3479" w:rsidRPr="0083149A" w:rsidRDefault="00AA3479" w:rsidP="0062445B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62445B" w:rsidRPr="004055C7">
        <w:rPr>
          <w:rFonts w:ascii="Arial" w:hAnsi="Arial" w:cs="Arial"/>
          <w:b/>
          <w:sz w:val="22"/>
          <w:szCs w:val="22"/>
          <w:lang w:val="en-AU"/>
        </w:rPr>
        <w:t xml:space="preserve"> </w:t>
      </w:r>
      <w:r w:rsidR="00E65E5C"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B93033F" wp14:editId="01F06FBE">
                <wp:simplePos x="0" y="0"/>
                <wp:positionH relativeFrom="column">
                  <wp:posOffset>3505200</wp:posOffset>
                </wp:positionH>
                <wp:positionV relativeFrom="paragraph">
                  <wp:posOffset>110835</wp:posOffset>
                </wp:positionV>
                <wp:extent cx="0" cy="474055"/>
                <wp:effectExtent l="25400" t="0" r="25400" b="34290"/>
                <wp:wrapNone/>
                <wp:docPr id="494" name="Straight Connector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74055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6D9BFA" id="Straight Connector 494" o:spid="_x0000_s1026" style="position:absolute;z-index:251876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6pt,8.75pt" to="276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" strokeweight="3pt">
                <v:shadow color="black" opacity="49150f" offset=".74833mm,.74833mm"/>
              </v:line>
            </w:pict>
          </mc:Fallback>
        </mc:AlternateContent>
      </w:r>
      <w:r w:rsidR="00E65E5C"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FFB7634" wp14:editId="6CF2B335">
                <wp:simplePos x="0" y="0"/>
                <wp:positionH relativeFrom="column">
                  <wp:posOffset>2132194</wp:posOffset>
                </wp:positionH>
                <wp:positionV relativeFrom="paragraph">
                  <wp:posOffset>111125</wp:posOffset>
                </wp:positionV>
                <wp:extent cx="1405" cy="457200"/>
                <wp:effectExtent l="25400" t="25400" r="49530" b="25400"/>
                <wp:wrapNone/>
                <wp:docPr id="495" name="Straight Connector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05" cy="45720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725149" id="Straight Connector 495" o:spid="_x0000_s1026" style="position:absolute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7.9pt,8.75pt" to="168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" strokeweight="3pt">
                <v:shadow color="black" opacity="49150f" offset=".74833mm,.74833mm"/>
              </v:line>
            </w:pict>
          </mc:Fallback>
        </mc:AlternateContent>
      </w:r>
      <w:r w:rsidR="00E65E5C" w:rsidRPr="004055C7">
        <w:rPr>
          <w:rFonts w:ascii="Arial" w:hAnsi="Arial" w:cs="Arial"/>
          <w:b/>
          <w:sz w:val="22"/>
          <w:szCs w:val="22"/>
          <w:lang w:val="en-AU"/>
        </w:rPr>
        <w:t xml:space="preserve"> </w:t>
      </w:r>
      <w:r w:rsidR="00E65E5C" w:rsidRPr="004055C7">
        <w:rPr>
          <w:rFonts w:ascii="Arial" w:hAnsi="Arial" w:cs="Arial"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sz w:val="22"/>
          <w:szCs w:val="22"/>
          <w:lang w:val="en-AU"/>
        </w:rPr>
        <w:tab/>
      </w:r>
    </w:p>
    <w:p w14:paraId="79F809F4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Pr="004055C7">
        <w:rPr>
          <w:rFonts w:ascii="Arial" w:hAnsi="Arial" w:cs="Arial"/>
          <w:b/>
          <w:sz w:val="22"/>
          <w:szCs w:val="22"/>
          <w:lang w:val="en-AU"/>
        </w:rPr>
        <w:tab/>
      </w:r>
    </w:p>
    <w:p w14:paraId="3BA2C4AF" w14:textId="6A08707D" w:rsidR="00E65E5C" w:rsidRPr="004055C7" w:rsidRDefault="00FE43F7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3C5DAA2" wp14:editId="5E138C1F">
                <wp:simplePos x="0" y="0"/>
                <wp:positionH relativeFrom="column">
                  <wp:posOffset>2289490</wp:posOffset>
                </wp:positionH>
                <wp:positionV relativeFrom="paragraph">
                  <wp:posOffset>20160</wp:posOffset>
                </wp:positionV>
                <wp:extent cx="1063310" cy="1600835"/>
                <wp:effectExtent l="0" t="0" r="3810" b="0"/>
                <wp:wrapNone/>
                <wp:docPr id="145" name="Rectangl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3310" cy="1600835"/>
                        </a:xfrm>
                        <a:prstGeom prst="rect">
                          <a:avLst/>
                        </a:prstGeom>
                        <a:pattFill prst="pct30">
                          <a:fgClr>
                            <a:srgbClr val="C0C0C0"/>
                          </a:fgClr>
                          <a:bgClr>
                            <a:schemeClr val="bg1"/>
                          </a:bgClr>
                        </a:patt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D4D3E" id="Rectangle 145" o:spid="_x0000_s1026" style="position:absolute;margin-left:180.25pt;margin-top:1.6pt;width:83.75pt;height:126.0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" fillcolor="silver" stroked="f">
                <v:fill r:id="rId31" o:title="" color2="white [3212]" type="pattern"/>
              </v:rect>
            </w:pict>
          </mc:Fallback>
        </mc:AlternateContent>
      </w:r>
      <w:r w:rsidR="00E65E5C"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27518" behindDoc="0" locked="0" layoutInCell="1" allowOverlap="1" wp14:anchorId="35D1F503" wp14:editId="60D052F6">
                <wp:simplePos x="0" y="0"/>
                <wp:positionH relativeFrom="column">
                  <wp:posOffset>3349991</wp:posOffset>
                </wp:positionH>
                <wp:positionV relativeFrom="paragraph">
                  <wp:posOffset>21575</wp:posOffset>
                </wp:positionV>
                <wp:extent cx="307609" cy="1602614"/>
                <wp:effectExtent l="0" t="0" r="22860" b="23495"/>
                <wp:wrapNone/>
                <wp:docPr id="147" name="Rectangl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7609" cy="1602614"/>
                        </a:xfrm>
                        <a:prstGeom prst="rect">
                          <a:avLst/>
                        </a:prstGeom>
                        <a:pattFill prst="sphere">
                          <a:fgClr>
                            <a:srgbClr val="808080"/>
                          </a:fgClr>
                          <a:bgClr>
                            <a:schemeClr val="bg1">
                              <a:lumMod val="85000"/>
                            </a:schemeClr>
                          </a:bgClr>
                        </a:patt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71F7D" id="Rectangle 147" o:spid="_x0000_s1026" style="position:absolute;margin-left:263.8pt;margin-top:1.7pt;width:24.2pt;height:126.2pt;z-index:2516275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" fillcolor="gray">
                <v:fill r:id="rId32" o:title="" color2="#d8d8d8 [2732]" type="pattern"/>
              </v:rect>
            </w:pict>
          </mc:Fallback>
        </mc:AlternateContent>
      </w:r>
      <w:r w:rsidR="00E65E5C"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28543" behindDoc="0" locked="0" layoutInCell="1" allowOverlap="1" wp14:anchorId="1F3CD686" wp14:editId="11474BDC">
                <wp:simplePos x="0" y="0"/>
                <wp:positionH relativeFrom="column">
                  <wp:posOffset>1979661</wp:posOffset>
                </wp:positionH>
                <wp:positionV relativeFrom="paragraph">
                  <wp:posOffset>20103</wp:posOffset>
                </wp:positionV>
                <wp:extent cx="304425" cy="1600074"/>
                <wp:effectExtent l="0" t="0" r="26035" b="26035"/>
                <wp:wrapNone/>
                <wp:docPr id="146" name="Rectangl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425" cy="1600074"/>
                        </a:xfrm>
                        <a:prstGeom prst="rect">
                          <a:avLst/>
                        </a:prstGeom>
                        <a:pattFill prst="sphere">
                          <a:fgClr>
                            <a:srgbClr val="808080"/>
                          </a:fgClr>
                          <a:bgClr>
                            <a:schemeClr val="bg1">
                              <a:lumMod val="75000"/>
                            </a:schemeClr>
                          </a:bgClr>
                        </a:patt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AF5A5" id="Rectangle 146" o:spid="_x0000_s1026" style="position:absolute;margin-left:155.9pt;margin-top:1.6pt;width:23.95pt;height:126pt;z-index:2516285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" fillcolor="gray">
                <v:fill r:id="rId32" o:title="" color2="#bfbfbf [2412]" type="pattern"/>
              </v:rect>
            </w:pict>
          </mc:Fallback>
        </mc:AlternateContent>
      </w:r>
      <w:r w:rsidR="00E65E5C"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0EE815C" wp14:editId="08E5A7FA">
                <wp:simplePos x="0" y="0"/>
                <wp:positionH relativeFrom="column">
                  <wp:posOffset>1677606</wp:posOffset>
                </wp:positionH>
                <wp:positionV relativeFrom="paragraph">
                  <wp:posOffset>18254</wp:posOffset>
                </wp:positionV>
                <wp:extent cx="2296277" cy="15"/>
                <wp:effectExtent l="0" t="0" r="15240" b="25400"/>
                <wp:wrapNone/>
                <wp:docPr id="142" name="Straight Connector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96277" cy="1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952791" id="Straight Connector 142" o:spid="_x0000_s1026" style="position:absolute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1pt,1.45pt" to="312.9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" strokeweight="1.5pt">
                <v:shadow color="black" opacity="49150f" offset=".74833mm,.74833mm"/>
              </v:line>
            </w:pict>
          </mc:Fallback>
        </mc:AlternateContent>
      </w:r>
      <w:r w:rsidR="00E65E5C"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D69D78B" wp14:editId="107ED268">
                <wp:simplePos x="0" y="0"/>
                <wp:positionH relativeFrom="column">
                  <wp:posOffset>1675900</wp:posOffset>
                </wp:positionH>
                <wp:positionV relativeFrom="paragraph">
                  <wp:posOffset>18414</wp:posOffset>
                </wp:positionV>
                <wp:extent cx="500" cy="228073"/>
                <wp:effectExtent l="0" t="0" r="25400" b="26035"/>
                <wp:wrapNone/>
                <wp:docPr id="144" name="Straight Connector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00" cy="228073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926475" id="Straight Connector 144" o:spid="_x0000_s1026" style="position:absolute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95pt,1.45pt" to="132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" strokeweight="1.5pt">
                <v:shadow color="black" opacity="49150f" offset=".74833mm,.74833mm"/>
              </v:line>
            </w:pict>
          </mc:Fallback>
        </mc:AlternateContent>
      </w:r>
      <w:r w:rsidR="00E65E5C"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C5A8A43" wp14:editId="68772C2A">
                <wp:simplePos x="0" y="0"/>
                <wp:positionH relativeFrom="column">
                  <wp:posOffset>3962400</wp:posOffset>
                </wp:positionH>
                <wp:positionV relativeFrom="paragraph">
                  <wp:posOffset>17362</wp:posOffset>
                </wp:positionV>
                <wp:extent cx="2809" cy="229653"/>
                <wp:effectExtent l="0" t="0" r="48260" b="50165"/>
                <wp:wrapNone/>
                <wp:docPr id="143" name="Straight Connector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09" cy="229653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0F4220" id="Straight Connector 143" o:spid="_x0000_s1026" style="position:absolute;flip:x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2pt,1.35pt" to="312.2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" strokeweight="1.5pt">
                <v:shadow color="black" opacity="49150f" offset=".74833mm,.74833mm"/>
              </v:line>
            </w:pict>
          </mc:Fallback>
        </mc:AlternateContent>
      </w:r>
      <w:r w:rsidR="00E65E5C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b/>
          <w:sz w:val="22"/>
          <w:szCs w:val="22"/>
          <w:lang w:val="en-AU"/>
        </w:rPr>
        <w:tab/>
      </w:r>
      <w:r w:rsidR="00E65E5C" w:rsidRPr="004055C7">
        <w:rPr>
          <w:rFonts w:ascii="Arial" w:hAnsi="Arial" w:cs="Arial"/>
          <w:sz w:val="22"/>
          <w:szCs w:val="22"/>
          <w:lang w:val="en-AU"/>
        </w:rPr>
        <w:t xml:space="preserve"> </w:t>
      </w:r>
    </w:p>
    <w:p w14:paraId="6E604EE7" w14:textId="77777777" w:rsidR="00E65E5C" w:rsidRPr="004055C7" w:rsidRDefault="00E65E5C" w:rsidP="00E65E5C">
      <w:pPr>
        <w:rPr>
          <w:rFonts w:ascii="Arial" w:hAnsi="Arial" w:cs="Arial"/>
          <w:b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EE642F7" wp14:editId="22A3D34D">
                <wp:simplePos x="0" y="0"/>
                <wp:positionH relativeFrom="column">
                  <wp:posOffset>284</wp:posOffset>
                </wp:positionH>
                <wp:positionV relativeFrom="paragraph">
                  <wp:posOffset>86035</wp:posOffset>
                </wp:positionV>
                <wp:extent cx="1147984" cy="344480"/>
                <wp:effectExtent l="0" t="0" r="0" b="1143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984" cy="34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27A90" w14:textId="77777777" w:rsidR="00AA3479" w:rsidRPr="0083149A" w:rsidRDefault="00AA3479" w:rsidP="00E65E5C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Hydrogen gas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642F7" id="Text Box 198" o:spid="_x0000_s1114" type="#_x0000_t202" style="position:absolute;margin-left:0;margin-top:6.75pt;width:90.4pt;height:27.1pt;z-index:25188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" filled="f" stroked="f">
                <v:textbox>
                  <w:txbxContent>
                    <w:p w14:paraId="33627A90" w14:textId="77777777" w:rsidR="00AA3479" w:rsidRPr="0083149A" w:rsidRDefault="00AA3479" w:rsidP="00E65E5C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Hydrogen gas</w:t>
                      </w:r>
                    </w:p>
                  </w:txbxContent>
                </v:textbox>
              </v:shap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69184" behindDoc="0" locked="0" layoutInCell="0" allowOverlap="1" wp14:anchorId="01EDF516" wp14:editId="20E004BE">
                <wp:simplePos x="0" y="0"/>
                <wp:positionH relativeFrom="column">
                  <wp:posOffset>1217795</wp:posOffset>
                </wp:positionH>
                <wp:positionV relativeFrom="paragraph">
                  <wp:posOffset>86360</wp:posOffset>
                </wp:positionV>
                <wp:extent cx="458605" cy="2107"/>
                <wp:effectExtent l="0" t="0" r="49530" b="48895"/>
                <wp:wrapNone/>
                <wp:docPr id="140" name="Straight Connector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8605" cy="2107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5F6ACB" id="Straight Connector 140" o:spid="_x0000_s1026" style="position:absolute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5.9pt,6.8pt" to="132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" o:allowincell="f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D22A5E5" wp14:editId="45432DDD">
                <wp:simplePos x="0" y="0"/>
                <wp:positionH relativeFrom="column">
                  <wp:posOffset>3960994</wp:posOffset>
                </wp:positionH>
                <wp:positionV relativeFrom="paragraph">
                  <wp:posOffset>84252</wp:posOffset>
                </wp:positionV>
                <wp:extent cx="458605" cy="2107"/>
                <wp:effectExtent l="0" t="0" r="49530" b="48895"/>
                <wp:wrapNone/>
                <wp:docPr id="139" name="Straight Connector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8605" cy="2107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395EAC7" id="Straight Connector 139" o:spid="_x0000_s1026" style="position:absolute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1.9pt,6.65pt" to="348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D4351CD" wp14:editId="5AA5E922">
                <wp:simplePos x="0" y="0"/>
                <wp:positionH relativeFrom="column">
                  <wp:posOffset>4591946</wp:posOffset>
                </wp:positionH>
                <wp:positionV relativeFrom="paragraph">
                  <wp:posOffset>111835</wp:posOffset>
                </wp:positionV>
                <wp:extent cx="1220209" cy="287580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0209" cy="287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4C6E5" w14:textId="77777777" w:rsidR="00AA3479" w:rsidRPr="0083149A" w:rsidRDefault="00AA3479" w:rsidP="00E65E5C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Oxygen gas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51CD" id="Text Box 199" o:spid="_x0000_s1115" type="#_x0000_t202" style="position:absolute;margin-left:361.55pt;margin-top:8.8pt;width:96.1pt;height:22.6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" filled="f" stroked="f">
                <v:textbox>
                  <w:txbxContent>
                    <w:p w14:paraId="6404C6E5" w14:textId="77777777" w:rsidR="00AA3479" w:rsidRPr="0083149A" w:rsidRDefault="00AA3479" w:rsidP="00E65E5C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Oxygen gas in</w:t>
                      </w:r>
                    </w:p>
                  </w:txbxContent>
                </v:textbox>
              </v:shape>
            </w:pict>
          </mc:Fallback>
        </mc:AlternateContent>
      </w:r>
      <w:r w:rsidRPr="004055C7">
        <w:rPr>
          <w:rFonts w:ascii="Arial" w:hAnsi="Arial" w:cs="Arial"/>
          <w:b/>
          <w:sz w:val="22"/>
          <w:szCs w:val="22"/>
          <w:lang w:val="en-AU"/>
        </w:rPr>
        <w:t xml:space="preserve"> </w:t>
      </w: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67136" behindDoc="0" locked="0" layoutInCell="0" allowOverlap="1" wp14:anchorId="29ED9804" wp14:editId="1AEDA30D">
                <wp:simplePos x="0" y="0"/>
                <wp:positionH relativeFrom="column">
                  <wp:posOffset>1750060</wp:posOffset>
                </wp:positionH>
                <wp:positionV relativeFrom="paragraph">
                  <wp:posOffset>110490</wp:posOffset>
                </wp:positionV>
                <wp:extent cx="0" cy="0"/>
                <wp:effectExtent l="0" t="0" r="0" b="0"/>
                <wp:wrapNone/>
                <wp:docPr id="141" name="Straight Connector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0AAB49" id="Straight Connector 141" o:spid="_x0000_s1026" style="position:absolute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7.8pt,8.7pt" to="137.8pt,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" o:allowincell="f">
                <v:shadow color="black" opacity="49150f" offset=".74833mm,.74833mm"/>
              </v:line>
            </w:pict>
          </mc:Fallback>
        </mc:AlternateContent>
      </w:r>
    </w:p>
    <w:p w14:paraId="7FBFF23E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994FC25" wp14:editId="5399E9C9">
                <wp:simplePos x="0" y="0"/>
                <wp:positionH relativeFrom="column">
                  <wp:posOffset>4113112</wp:posOffset>
                </wp:positionH>
                <wp:positionV relativeFrom="paragraph">
                  <wp:posOffset>41477</wp:posOffset>
                </wp:positionV>
                <wp:extent cx="491251" cy="0"/>
                <wp:effectExtent l="25400" t="76200" r="0" b="101600"/>
                <wp:wrapNone/>
                <wp:docPr id="134" name="Straight Connector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1251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med" len="med"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CFC3CC" id="Straight Connector 134" o:spid="_x0000_s1026" style="position:absolute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85pt,3.25pt" to="362.55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">
                <v:stroke startarrow="block"/>
                <v:shadow color="black" opacity="49150f" offset=".74833mm,.74833mm"/>
              </v:line>
            </w:pict>
          </mc:Fallback>
        </mc:AlternateContent>
      </w:r>
      <w:r w:rsidRPr="004055C7"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2AAB5C3" wp14:editId="7A0BC956">
                <wp:simplePos x="0" y="0"/>
                <wp:positionH relativeFrom="column">
                  <wp:posOffset>3960994</wp:posOffset>
                </wp:positionH>
                <wp:positionV relativeFrom="paragraph">
                  <wp:posOffset>154305</wp:posOffset>
                </wp:positionV>
                <wp:extent cx="458605" cy="1053"/>
                <wp:effectExtent l="0" t="0" r="49530" b="50165"/>
                <wp:wrapNone/>
                <wp:docPr id="47" name="Straight Connector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8605" cy="1053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2C6E8BB" id="Straight Connector 47" o:spid="_x0000_s1026" style="position:absolute;flip:y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1.9pt,12.15pt" to="348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137DDBB" wp14:editId="47422194">
                <wp:simplePos x="0" y="0"/>
                <wp:positionH relativeFrom="column">
                  <wp:posOffset>1672888</wp:posOffset>
                </wp:positionH>
                <wp:positionV relativeFrom="paragraph">
                  <wp:posOffset>151145</wp:posOffset>
                </wp:positionV>
                <wp:extent cx="3512" cy="231760"/>
                <wp:effectExtent l="0" t="0" r="47625" b="48260"/>
                <wp:wrapNone/>
                <wp:docPr id="60" name="Straight Connector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12" cy="23176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C6D2E6" id="Straight Connector 60" o:spid="_x0000_s1026" style="position:absolute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7pt,11.9pt" to="132pt,3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68160" behindDoc="0" locked="0" layoutInCell="0" allowOverlap="1" wp14:anchorId="4F0F1204" wp14:editId="103308D6">
                <wp:simplePos x="0" y="0"/>
                <wp:positionH relativeFrom="column">
                  <wp:posOffset>1217794</wp:posOffset>
                </wp:positionH>
                <wp:positionV relativeFrom="paragraph">
                  <wp:posOffset>154305</wp:posOffset>
                </wp:positionV>
                <wp:extent cx="458605" cy="1053"/>
                <wp:effectExtent l="0" t="0" r="49530" b="50165"/>
                <wp:wrapNone/>
                <wp:docPr id="133" name="Straight Connector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8605" cy="1053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C70EAA" id="Straight Connector 133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5.9pt,12.15pt" to="132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" o:allowincell="f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0E6A401" wp14:editId="7B2E7EEB">
                <wp:simplePos x="0" y="0"/>
                <wp:positionH relativeFrom="column">
                  <wp:posOffset>914175</wp:posOffset>
                </wp:positionH>
                <wp:positionV relativeFrom="paragraph">
                  <wp:posOffset>42293</wp:posOffset>
                </wp:positionV>
                <wp:extent cx="393001" cy="0"/>
                <wp:effectExtent l="0" t="76200" r="39370" b="101600"/>
                <wp:wrapNone/>
                <wp:docPr id="135" name="Straight Connector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3001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5FE962" id="Straight Connector 135" o:spid="_x0000_s1026" style="position:absolute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in,3.35pt" to="102.95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">
                <v:stroke endarrow="block"/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1C8054B" wp14:editId="317FD4E8">
                <wp:simplePos x="0" y="0"/>
                <wp:positionH relativeFrom="column">
                  <wp:posOffset>3962400</wp:posOffset>
                </wp:positionH>
                <wp:positionV relativeFrom="paragraph">
                  <wp:posOffset>155357</wp:posOffset>
                </wp:positionV>
                <wp:extent cx="2809" cy="684747"/>
                <wp:effectExtent l="0" t="0" r="48260" b="26670"/>
                <wp:wrapNone/>
                <wp:docPr id="14" name="Straight Connector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09" cy="684747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8964EC" id="Straight Connector 14" o:spid="_x0000_s1026" style="position:absolute;flip:x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pt,12.25pt" to="312.2pt,6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01BD3E52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01786C6" wp14:editId="719A2023">
                <wp:simplePos x="0" y="0"/>
                <wp:positionH relativeFrom="column">
                  <wp:posOffset>-702</wp:posOffset>
                </wp:positionH>
                <wp:positionV relativeFrom="paragraph">
                  <wp:posOffset>107950</wp:posOffset>
                </wp:positionV>
                <wp:extent cx="1220209" cy="425338"/>
                <wp:effectExtent l="0" t="0" r="0" b="698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0209" cy="4253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4F1E34" w14:textId="77777777" w:rsidR="00AA3479" w:rsidRPr="0083149A" w:rsidRDefault="00AA3479" w:rsidP="00E65E5C">
                            <w:pPr>
                              <w:jc w:val="right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Excess hydrogen gas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786C6" id="Text Box 22" o:spid="_x0000_s1116" type="#_x0000_t202" style="position:absolute;margin-left:-.05pt;margin-top:8.5pt;width:96.1pt;height:33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" filled="f" stroked="f">
                <v:textbox>
                  <w:txbxContent>
                    <w:p w14:paraId="264F1E34" w14:textId="77777777" w:rsidR="00AA3479" w:rsidRPr="0083149A" w:rsidRDefault="00AA3479" w:rsidP="00E65E5C">
                      <w:pPr>
                        <w:jc w:val="right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Excess hydrogen gas out</w:t>
                      </w:r>
                    </w:p>
                  </w:txbxContent>
                </v:textbox>
              </v:shape>
            </w:pict>
          </mc:Fallback>
        </mc:AlternateContent>
      </w:r>
    </w:p>
    <w:p w14:paraId="540C84C3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92736" behindDoc="0" locked="0" layoutInCell="0" allowOverlap="1" wp14:anchorId="40CFC01F" wp14:editId="7D0A4431">
                <wp:simplePos x="0" y="0"/>
                <wp:positionH relativeFrom="column">
                  <wp:posOffset>1219200</wp:posOffset>
                </wp:positionH>
                <wp:positionV relativeFrom="paragraph">
                  <wp:posOffset>61595</wp:posOffset>
                </wp:positionV>
                <wp:extent cx="456714" cy="0"/>
                <wp:effectExtent l="0" t="0" r="26035" b="25400"/>
                <wp:wrapNone/>
                <wp:docPr id="55" name="Straight Connector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6714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9BB138" id="Straight Connector 55" o:spid="_x0000_s1026" style="position:absolute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6pt,4.85pt" to="131.95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" o:allowincell="f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DE71154" wp14:editId="74906B00">
                <wp:simplePos x="0" y="0"/>
                <wp:positionH relativeFrom="column">
                  <wp:posOffset>1703106</wp:posOffset>
                </wp:positionH>
                <wp:positionV relativeFrom="paragraph">
                  <wp:posOffset>147399</wp:posOffset>
                </wp:positionV>
                <wp:extent cx="1768503" cy="548623"/>
                <wp:effectExtent l="0" t="0" r="34925" b="36195"/>
                <wp:wrapNone/>
                <wp:docPr id="137" name="Straight Connector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768503" cy="548623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C6CDB9" id="Straight Connector 137" o:spid="_x0000_s1026" style="position:absolute;flip:x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1pt,11.6pt" to="273.3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7F4E16CA" w14:textId="77777777" w:rsidR="00E65E5C" w:rsidRPr="004055C7" w:rsidRDefault="00E65E5C" w:rsidP="00E65E5C">
      <w:pPr>
        <w:rPr>
          <w:rFonts w:ascii="Arial" w:hAnsi="Arial" w:cs="Arial"/>
          <w:i/>
          <w:sz w:val="22"/>
          <w:szCs w:val="22"/>
          <w:vertAlign w:val="subscript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365D4A3" wp14:editId="549B51F2">
                <wp:simplePos x="0" y="0"/>
                <wp:positionH relativeFrom="column">
                  <wp:posOffset>1676400</wp:posOffset>
                </wp:positionH>
                <wp:positionV relativeFrom="paragraph">
                  <wp:posOffset>129540</wp:posOffset>
                </wp:positionV>
                <wp:extent cx="702" cy="685382"/>
                <wp:effectExtent l="0" t="0" r="50165" b="26035"/>
                <wp:wrapNone/>
                <wp:docPr id="131" name="Straight Connector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2" cy="685382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79C28B" id="Straight Connector 131" o:spid="_x0000_s1026" style="position:absolute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10.2pt" to="132.05pt,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91712" behindDoc="0" locked="0" layoutInCell="0" allowOverlap="1" wp14:anchorId="65A39DDC" wp14:editId="50EBDECE">
                <wp:simplePos x="0" y="0"/>
                <wp:positionH relativeFrom="column">
                  <wp:posOffset>1217795</wp:posOffset>
                </wp:positionH>
                <wp:positionV relativeFrom="paragraph">
                  <wp:posOffset>129180</wp:posOffset>
                </wp:positionV>
                <wp:extent cx="458605" cy="360"/>
                <wp:effectExtent l="0" t="0" r="24130" b="25400"/>
                <wp:wrapNone/>
                <wp:docPr id="51" name="Straight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58605" cy="36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745864" id="Straight Connector 51" o:spid="_x0000_s1026" style="position:absolute;flip:x y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5.9pt,10.15pt" to="132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" o:allowincell="f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3CF7588" wp14:editId="48DC9D13">
                <wp:simplePos x="0" y="0"/>
                <wp:positionH relativeFrom="column">
                  <wp:posOffset>1222188</wp:posOffset>
                </wp:positionH>
                <wp:positionV relativeFrom="paragraph">
                  <wp:posOffset>44039</wp:posOffset>
                </wp:positionV>
                <wp:extent cx="354554" cy="784"/>
                <wp:effectExtent l="25400" t="76200" r="0" b="100965"/>
                <wp:wrapNone/>
                <wp:docPr id="15" name="Straight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54554" cy="784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AD5DF1" id="Straight Connector 15" o:spid="_x0000_s1026" style="position:absolute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25pt,3.45pt" to="124.1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">
                <v:stroke endarrow="block"/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282C45B" wp14:editId="7DB3CAD2">
                <wp:simplePos x="0" y="0"/>
                <wp:positionH relativeFrom="column">
                  <wp:posOffset>1703106</wp:posOffset>
                </wp:positionH>
                <wp:positionV relativeFrom="paragraph">
                  <wp:posOffset>78839</wp:posOffset>
                </wp:positionV>
                <wp:extent cx="589501" cy="365749"/>
                <wp:effectExtent l="0" t="0" r="20320" b="41275"/>
                <wp:wrapNone/>
                <wp:docPr id="138" name="Straight Connector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89501" cy="365749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087620" id="Straight Connector 138" o:spid="_x0000_s1026" style="position:absolute;flip:x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1pt,6.2pt" to="180.5pt,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71CD2E14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578CC7A" wp14:editId="69B33B87">
                <wp:simplePos x="0" y="0"/>
                <wp:positionH relativeFrom="column">
                  <wp:posOffset>4647235</wp:posOffset>
                </wp:positionH>
                <wp:positionV relativeFrom="paragraph">
                  <wp:posOffset>81737</wp:posOffset>
                </wp:positionV>
                <wp:extent cx="1220209" cy="575487"/>
                <wp:effectExtent l="0" t="0" r="0" b="889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0209" cy="575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7A8705" w14:textId="1BFFA1DB" w:rsidR="00AA3479" w:rsidRDefault="00AA3479" w:rsidP="00E65E5C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Excess Oxygen and hot water </w:t>
                            </w:r>
                          </w:p>
                          <w:p w14:paraId="444670A8" w14:textId="73B6B01E" w:rsidR="00AA3479" w:rsidRPr="0083149A" w:rsidRDefault="00AA3479" w:rsidP="00E65E5C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and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steam)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8CC7A" id="Text Box 18" o:spid="_x0000_s1117" type="#_x0000_t202" style="position:absolute;margin-left:365.9pt;margin-top:6.45pt;width:96.1pt;height:45.3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" filled="f" stroked="f">
                <v:textbox>
                  <w:txbxContent>
                    <w:p w14:paraId="1E7A8705" w14:textId="1BFFA1DB" w:rsidR="00AA3479" w:rsidRDefault="00AA3479" w:rsidP="00E65E5C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Excess Oxygen and hot water </w:t>
                      </w:r>
                    </w:p>
                    <w:p w14:paraId="444670A8" w14:textId="73B6B01E" w:rsidR="00AA3479" w:rsidRPr="0083149A" w:rsidRDefault="00AA3479" w:rsidP="00E65E5C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(and steam) out</w:t>
                      </w:r>
                    </w:p>
                  </w:txbxContent>
                </v:textbox>
              </v:shape>
            </w:pict>
          </mc:Fallback>
        </mc:AlternateContent>
      </w:r>
    </w:p>
    <w:p w14:paraId="676DA847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799C653" wp14:editId="215A3A04">
                <wp:simplePos x="0" y="0"/>
                <wp:positionH relativeFrom="column">
                  <wp:posOffset>4268511</wp:posOffset>
                </wp:positionH>
                <wp:positionV relativeFrom="paragraph">
                  <wp:posOffset>152374</wp:posOffset>
                </wp:positionV>
                <wp:extent cx="393001" cy="0"/>
                <wp:effectExtent l="0" t="76200" r="39370" b="101600"/>
                <wp:wrapNone/>
                <wp:docPr id="16" name="Straight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3001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457C67" id="Straight Connector 16" o:spid="_x0000_s1026" style="position:absolute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1pt,12pt" to="367.05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">
                <v:stroke endarrow="block"/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D707975" wp14:editId="7EF03459">
                <wp:simplePos x="0" y="0"/>
                <wp:positionH relativeFrom="column">
                  <wp:posOffset>3960994</wp:posOffset>
                </wp:positionH>
                <wp:positionV relativeFrom="paragraph">
                  <wp:posOffset>34722</wp:posOffset>
                </wp:positionV>
                <wp:extent cx="458605" cy="2107"/>
                <wp:effectExtent l="0" t="0" r="49530" b="48895"/>
                <wp:wrapNone/>
                <wp:docPr id="132" name="Straight Connector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8605" cy="2107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F01692" id="Straight Connector 132" o:spid="_x0000_s1026" style="position:absolute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1.9pt,2.75pt" to="34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0153909" wp14:editId="2939EE1B">
                <wp:simplePos x="0" y="0"/>
                <wp:positionH relativeFrom="column">
                  <wp:posOffset>376237</wp:posOffset>
                </wp:positionH>
                <wp:positionV relativeFrom="paragraph">
                  <wp:posOffset>39113</wp:posOffset>
                </wp:positionV>
                <wp:extent cx="1351475" cy="420827"/>
                <wp:effectExtent l="0" t="0" r="0" b="1143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475" cy="4208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5CA69C" w14:textId="77777777" w:rsidR="00AA3479" w:rsidRPr="0083149A" w:rsidRDefault="00AA3479" w:rsidP="00E65E5C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Porous carbon- platinum electrodes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53909" id="Text Box 197" o:spid="_x0000_s1118" type="#_x0000_t202" style="position:absolute;margin-left:29.6pt;margin-top:3.1pt;width:106.4pt;height:33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" filled="f" stroked="f">
                <v:textbox>
                  <w:txbxContent>
                    <w:p w14:paraId="5D5CA69C" w14:textId="77777777" w:rsidR="00AA3479" w:rsidRPr="0083149A" w:rsidRDefault="00AA3479" w:rsidP="00E65E5C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Porous carbon- platinum electrodes</w:t>
                      </w:r>
                    </w:p>
                  </w:txbxContent>
                </v:textbox>
              </v:shape>
            </w:pict>
          </mc:Fallback>
        </mc:AlternateContent>
      </w:r>
    </w:p>
    <w:p w14:paraId="74DDA519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E704180" wp14:editId="238D8E1D">
                <wp:simplePos x="0" y="0"/>
                <wp:positionH relativeFrom="column">
                  <wp:posOffset>3960994</wp:posOffset>
                </wp:positionH>
                <wp:positionV relativeFrom="paragraph">
                  <wp:posOffset>104775</wp:posOffset>
                </wp:positionV>
                <wp:extent cx="458605" cy="1053"/>
                <wp:effectExtent l="0" t="0" r="49530" b="50165"/>
                <wp:wrapNone/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8605" cy="1053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2C3EA3" id="Straight Connector 13" o:spid="_x0000_s1026" style="position:absolute;flip:y;z-index:251894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1.9pt,8.25pt" to="348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891B45F" wp14:editId="58C15F13">
                <wp:simplePos x="0" y="0"/>
                <wp:positionH relativeFrom="column">
                  <wp:posOffset>3962400</wp:posOffset>
                </wp:positionH>
                <wp:positionV relativeFrom="paragraph">
                  <wp:posOffset>104775</wp:posOffset>
                </wp:positionV>
                <wp:extent cx="2809" cy="242476"/>
                <wp:effectExtent l="0" t="0" r="48260" b="37465"/>
                <wp:wrapNone/>
                <wp:docPr id="136" name="Straight Connector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09" cy="242476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F0E52E" id="Straight Connector 136" o:spid="_x0000_s1026" style="position:absolute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pt,8.25pt" to="312.2pt,2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D694F72" wp14:editId="1C197F57">
                <wp:simplePos x="0" y="0"/>
                <wp:positionH relativeFrom="column">
                  <wp:posOffset>2976753</wp:posOffset>
                </wp:positionH>
                <wp:positionV relativeFrom="paragraph">
                  <wp:posOffset>17880</wp:posOffset>
                </wp:positionV>
                <wp:extent cx="982501" cy="548623"/>
                <wp:effectExtent l="0" t="0" r="33655" b="36195"/>
                <wp:wrapNone/>
                <wp:docPr id="130" name="Straight Connector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2501" cy="548623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35EEDD" id="Straight Connector 130" o:spid="_x0000_s1026" style="position:absolute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4pt,1.4pt" to="311.75pt,4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sz w:val="22"/>
          <w:szCs w:val="22"/>
          <w:lang w:val="en-AU"/>
        </w:rPr>
        <w:t xml:space="preserve">         </w:t>
      </w:r>
    </w:p>
    <w:p w14:paraId="7613B334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</w:p>
    <w:p w14:paraId="6CCECD4C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70208" behindDoc="0" locked="0" layoutInCell="0" allowOverlap="1" wp14:anchorId="1936E58E" wp14:editId="6A112DDC">
                <wp:simplePos x="0" y="0"/>
                <wp:positionH relativeFrom="column">
                  <wp:posOffset>1675701</wp:posOffset>
                </wp:positionH>
                <wp:positionV relativeFrom="paragraph">
                  <wp:posOffset>11720</wp:posOffset>
                </wp:positionV>
                <wp:extent cx="2295039" cy="1270"/>
                <wp:effectExtent l="0" t="0" r="41910" b="49530"/>
                <wp:wrapNone/>
                <wp:docPr id="126" name="Straight Connector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95039" cy="127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1B6B0E" id="Straight Connector 126" o:spid="_x0000_s1026" style="position:absolute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1.95pt,.9pt" to="312.6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" o:allowincell="f" strokeweight="1.5pt">
                <v:shadow color="black" opacity="49150f" offset=".74833mm,.74833mm"/>
              </v:line>
            </w:pict>
          </mc:Fallback>
        </mc:AlternateContent>
      </w: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0193062" wp14:editId="5161E2D0">
                <wp:simplePos x="0" y="0"/>
                <wp:positionH relativeFrom="column">
                  <wp:posOffset>4016749</wp:posOffset>
                </wp:positionH>
                <wp:positionV relativeFrom="paragraph">
                  <wp:posOffset>100330</wp:posOffset>
                </wp:positionV>
                <wp:extent cx="1893610" cy="571499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3610" cy="5714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7096BF" w14:textId="77777777" w:rsidR="00AA3479" w:rsidRPr="008F130E" w:rsidRDefault="00AA3479" w:rsidP="00E65E5C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</w:t>
                            </w:r>
                            <w:r w:rsidRPr="0083149A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lectrolyte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(liquid H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PO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vertAlign w:val="subscript"/>
                              </w:rPr>
                              <w:t xml:space="preserve">4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in a silicon carbide ceramic matrix)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93062" id="Text Box 195" o:spid="_x0000_s1119" type="#_x0000_t202" style="position:absolute;margin-left:316.3pt;margin-top:7.9pt;width:149.1pt;height:4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" filled="f" stroked="f">
                <v:textbox>
                  <w:txbxContent>
                    <w:p w14:paraId="467096BF" w14:textId="77777777" w:rsidR="00AA3479" w:rsidRPr="008F130E" w:rsidRDefault="00AA3479" w:rsidP="00E65E5C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E</w:t>
                      </w:r>
                      <w:r w:rsidRPr="0083149A">
                        <w:rPr>
                          <w:rFonts w:ascii="Arial" w:hAnsi="Arial" w:cs="Arial"/>
                          <w:sz w:val="20"/>
                          <w:szCs w:val="20"/>
                        </w:rPr>
                        <w:t>lectrolyte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(liquid H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  <w:vertAlign w:val="subscript"/>
                        </w:rPr>
                        <w:t>3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PO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  <w:vertAlign w:val="subscript"/>
                        </w:rPr>
                        <w:t xml:space="preserve">4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in a silicon carbide ceramic matrix)</w:t>
                      </w:r>
                    </w:p>
                  </w:txbxContent>
                </v:textbox>
              </v:shape>
            </w:pict>
          </mc:Fallback>
        </mc:AlternateContent>
      </w:r>
    </w:p>
    <w:p w14:paraId="54A6BCBE" w14:textId="77777777" w:rsidR="00E65E5C" w:rsidRPr="004055C7" w:rsidRDefault="00E65E5C" w:rsidP="00E65E5C">
      <w:pPr>
        <w:pStyle w:val="Heading3"/>
        <w:rPr>
          <w:rFonts w:ascii="Arial" w:hAnsi="Arial" w:cs="Arial"/>
          <w:sz w:val="22"/>
          <w:szCs w:val="22"/>
        </w:rPr>
      </w:pPr>
      <w:r w:rsidRPr="004055C7">
        <w:rPr>
          <w:rFonts w:ascii="Arial" w:hAnsi="Arial" w:cs="Arial"/>
          <w:sz w:val="22"/>
          <w:szCs w:val="22"/>
        </w:rPr>
        <w:tab/>
      </w:r>
      <w:r w:rsidRPr="004055C7">
        <w:rPr>
          <w:rFonts w:ascii="Arial" w:hAnsi="Arial" w:cs="Arial"/>
          <w:sz w:val="22"/>
          <w:szCs w:val="22"/>
        </w:rPr>
        <w:tab/>
      </w:r>
      <w:r w:rsidRPr="004055C7">
        <w:rPr>
          <w:rFonts w:ascii="Arial" w:hAnsi="Arial" w:cs="Arial"/>
          <w:sz w:val="22"/>
          <w:szCs w:val="22"/>
        </w:rPr>
        <w:tab/>
      </w:r>
      <w:r w:rsidRPr="004055C7">
        <w:rPr>
          <w:rFonts w:ascii="Arial" w:hAnsi="Arial" w:cs="Arial"/>
          <w:sz w:val="22"/>
          <w:szCs w:val="22"/>
        </w:rPr>
        <w:tab/>
      </w:r>
      <w:r w:rsidRPr="004055C7">
        <w:rPr>
          <w:rFonts w:ascii="Arial" w:hAnsi="Arial" w:cs="Arial"/>
          <w:sz w:val="22"/>
          <w:szCs w:val="22"/>
        </w:rPr>
        <w:tab/>
      </w:r>
    </w:p>
    <w:p w14:paraId="1BA3A0AA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  <w:t xml:space="preserve">      </w:t>
      </w:r>
    </w:p>
    <w:p w14:paraId="6F5752DA" w14:textId="77777777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The half-equations for this cell are:</w:t>
      </w:r>
    </w:p>
    <w:p w14:paraId="04125EC6" w14:textId="77777777" w:rsidR="00E65E5C" w:rsidRPr="004055C7" w:rsidRDefault="00E65E5C" w:rsidP="00E65E5C">
      <w:pPr>
        <w:pStyle w:val="BodyText"/>
        <w:spacing w:after="0"/>
        <w:ind w:firstLine="720"/>
        <w:rPr>
          <w:rFonts w:ascii="Arial" w:hAnsi="Arial" w:cs="Arial"/>
          <w:i/>
          <w:sz w:val="22"/>
          <w:szCs w:val="22"/>
          <w:vertAlign w:val="subscript"/>
          <w:lang w:val="en-AU"/>
        </w:rPr>
      </w:pPr>
      <w:r w:rsidRPr="004055C7">
        <w:rPr>
          <w:rFonts w:ascii="Arial" w:eastAsia="MS Mincho" w:hAnsi="Arial" w:cs="Arial"/>
          <w:sz w:val="22"/>
          <w:szCs w:val="22"/>
          <w:lang w:val="en-AU" w:eastAsia="en-GB"/>
        </w:rPr>
        <w:t>Anode:</w:t>
      </w:r>
      <w:r w:rsidRPr="004055C7">
        <w:rPr>
          <w:rFonts w:ascii="Arial" w:eastAsia="MS Mincho" w:hAnsi="Arial" w:cs="Arial"/>
          <w:sz w:val="22"/>
          <w:szCs w:val="22"/>
          <w:lang w:val="en-AU" w:eastAsia="en-GB"/>
        </w:rPr>
        <w:tab/>
      </w:r>
      <w:r w:rsidRPr="004055C7">
        <w:rPr>
          <w:rFonts w:ascii="Arial" w:eastAsia="MS Mincho" w:hAnsi="Arial" w:cs="Arial"/>
          <w:sz w:val="22"/>
          <w:szCs w:val="22"/>
          <w:lang w:val="en-AU" w:eastAsia="en-GB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>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(g) 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Pr="004055C7">
        <w:rPr>
          <w:rFonts w:ascii="Arial" w:hAnsi="Arial" w:cs="Arial"/>
          <w:sz w:val="22"/>
          <w:szCs w:val="22"/>
          <w:lang w:val="en-AU"/>
        </w:rPr>
        <w:tab/>
        <w:t xml:space="preserve">   </w:t>
      </w:r>
      <w:r w:rsidRPr="004055C7">
        <w:rPr>
          <w:rFonts w:ascii="Arial" w:hAnsi="Arial" w:cs="Arial"/>
          <w:sz w:val="22"/>
          <w:szCs w:val="22"/>
          <w:lang w:val="en-AU"/>
        </w:rPr>
        <w:sym w:font="Symbol" w:char="F0AE"/>
      </w:r>
      <w:r w:rsidRPr="004055C7">
        <w:rPr>
          <w:rFonts w:ascii="Arial" w:hAnsi="Arial" w:cs="Arial"/>
          <w:sz w:val="22"/>
          <w:szCs w:val="22"/>
          <w:lang w:val="en-AU"/>
        </w:rPr>
        <w:t xml:space="preserve">   2 H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+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 + 2 e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–</w:t>
      </w:r>
      <w:r w:rsidRPr="004055C7">
        <w:rPr>
          <w:rFonts w:ascii="Arial" w:hAnsi="Arial" w:cs="Arial"/>
          <w:sz w:val="22"/>
          <w:szCs w:val="22"/>
          <w:lang w:val="en-AU"/>
        </w:rPr>
        <w:t xml:space="preserve">   </w:t>
      </w:r>
    </w:p>
    <w:p w14:paraId="4FCA82DB" w14:textId="23A8A9BB" w:rsidR="00E65E5C" w:rsidRPr="004055C7" w:rsidRDefault="00E65E5C" w:rsidP="00E65E5C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Cathode:</w:t>
      </w:r>
      <w:r w:rsidRPr="004055C7">
        <w:rPr>
          <w:rFonts w:ascii="Arial" w:hAnsi="Arial" w:cs="Arial"/>
          <w:sz w:val="22"/>
          <w:szCs w:val="22"/>
          <w:lang w:val="en-AU"/>
        </w:rPr>
        <w:tab/>
        <w:t>O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(g) + 4 H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>+</w:t>
      </w:r>
      <w:r w:rsidRPr="004055C7">
        <w:rPr>
          <w:rFonts w:ascii="Arial" w:hAnsi="Arial" w:cs="Arial"/>
          <w:sz w:val="22"/>
          <w:szCs w:val="22"/>
          <w:lang w:val="en-AU"/>
        </w:rPr>
        <w:t>(</w:t>
      </w:r>
      <w:proofErr w:type="spellStart"/>
      <w:r w:rsidRPr="004055C7">
        <w:rPr>
          <w:rFonts w:ascii="Arial" w:hAnsi="Arial" w:cs="Arial"/>
          <w:sz w:val="22"/>
          <w:szCs w:val="22"/>
          <w:lang w:val="en-AU"/>
        </w:rPr>
        <w:t>aq</w:t>
      </w:r>
      <w:proofErr w:type="spellEnd"/>
      <w:r w:rsidRPr="004055C7">
        <w:rPr>
          <w:rFonts w:ascii="Arial" w:hAnsi="Arial" w:cs="Arial"/>
          <w:sz w:val="22"/>
          <w:szCs w:val="22"/>
          <w:lang w:val="en-AU"/>
        </w:rPr>
        <w:t>) + 4 e</w:t>
      </w:r>
      <w:r w:rsidRPr="004055C7">
        <w:rPr>
          <w:rFonts w:ascii="Arial" w:hAnsi="Arial" w:cs="Arial"/>
          <w:sz w:val="22"/>
          <w:szCs w:val="22"/>
          <w:vertAlign w:val="superscript"/>
          <w:lang w:val="en-AU"/>
        </w:rPr>
        <w:t xml:space="preserve">–   </w:t>
      </w:r>
      <w:r w:rsidRPr="004055C7">
        <w:rPr>
          <w:rFonts w:ascii="Arial" w:hAnsi="Arial" w:cs="Arial"/>
          <w:sz w:val="22"/>
          <w:szCs w:val="22"/>
          <w:lang w:val="en-AU"/>
        </w:rPr>
        <w:sym w:font="Symbol" w:char="F0AE"/>
      </w:r>
      <w:r w:rsidRPr="004055C7">
        <w:rPr>
          <w:rFonts w:ascii="Arial" w:hAnsi="Arial" w:cs="Arial"/>
          <w:sz w:val="22"/>
          <w:szCs w:val="22"/>
          <w:lang w:val="en-AU"/>
        </w:rPr>
        <w:t xml:space="preserve">   2 </w:t>
      </w:r>
      <w:proofErr w:type="gramStart"/>
      <w:r w:rsidRPr="004055C7">
        <w:rPr>
          <w:rFonts w:ascii="Arial" w:hAnsi="Arial" w:cs="Arial"/>
          <w:sz w:val="22"/>
          <w:szCs w:val="22"/>
          <w:lang w:val="en-AU"/>
        </w:rPr>
        <w:t>H</w:t>
      </w:r>
      <w:r w:rsidRPr="004055C7">
        <w:rPr>
          <w:rFonts w:ascii="Arial" w:hAnsi="Arial" w:cs="Arial"/>
          <w:sz w:val="22"/>
          <w:szCs w:val="22"/>
          <w:vertAlign w:val="subscript"/>
          <w:lang w:val="en-AU"/>
        </w:rPr>
        <w:t>2</w:t>
      </w:r>
      <w:r w:rsidRPr="004055C7">
        <w:rPr>
          <w:rFonts w:ascii="Arial" w:hAnsi="Arial" w:cs="Arial"/>
          <w:sz w:val="22"/>
          <w:szCs w:val="22"/>
          <w:lang w:val="en-AU"/>
        </w:rPr>
        <w:t>O(</w:t>
      </w:r>
      <w:proofErr w:type="gramEnd"/>
      <w:r w:rsidRPr="004055C7">
        <w:rPr>
          <w:rFonts w:ascii="Arial" w:hAnsi="Arial" w:cs="Arial"/>
          <w:sz w:val="22"/>
          <w:szCs w:val="22"/>
          <w:lang w:val="en-AU"/>
        </w:rPr>
        <w:t>ℓ</w:t>
      </w:r>
      <w:r w:rsidR="0016069E">
        <w:rPr>
          <w:rFonts w:ascii="Arial" w:hAnsi="Arial" w:cs="Arial"/>
          <w:sz w:val="22"/>
          <w:szCs w:val="22"/>
          <w:lang w:val="en-AU"/>
        </w:rPr>
        <w:t xml:space="preserve"> an</w:t>
      </w:r>
      <w:r w:rsidR="00A773C8">
        <w:rPr>
          <w:rFonts w:ascii="Arial" w:hAnsi="Arial" w:cs="Arial"/>
          <w:sz w:val="22"/>
          <w:szCs w:val="22"/>
          <w:lang w:val="en-AU"/>
        </w:rPr>
        <w:t>d g</w:t>
      </w:r>
      <w:r w:rsidRPr="004055C7">
        <w:rPr>
          <w:rFonts w:ascii="Arial" w:hAnsi="Arial" w:cs="Arial"/>
          <w:sz w:val="22"/>
          <w:szCs w:val="22"/>
          <w:lang w:val="en-AU"/>
        </w:rPr>
        <w:t>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270AFCDA" w14:textId="77777777" w:rsidR="00E65E5C" w:rsidRPr="004055C7" w:rsidRDefault="00E65E5C" w:rsidP="00E65E5C">
      <w:pPr>
        <w:pStyle w:val="BodyText"/>
        <w:ind w:left="720"/>
        <w:rPr>
          <w:rFonts w:ascii="Arial" w:hAnsi="Arial" w:cs="Arial"/>
          <w:sz w:val="22"/>
          <w:szCs w:val="22"/>
          <w:lang w:val="en-AU"/>
        </w:rPr>
      </w:pPr>
    </w:p>
    <w:p w14:paraId="0769683A" w14:textId="48E5CFD2" w:rsidR="00AA789A" w:rsidRPr="004055C7" w:rsidRDefault="00AA789A" w:rsidP="00E65E5C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0507407F" w14:textId="782E65AA" w:rsidR="001D3650" w:rsidRPr="004055C7" w:rsidRDefault="00650C0F" w:rsidP="0062445B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(a</w:t>
      </w:r>
      <w:r w:rsidR="0062445B" w:rsidRPr="004055C7">
        <w:rPr>
          <w:rFonts w:ascii="Arial" w:hAnsi="Arial" w:cs="Arial"/>
          <w:sz w:val="22"/>
          <w:szCs w:val="22"/>
          <w:lang w:val="en-AU"/>
        </w:rPr>
        <w:t>)</w:t>
      </w:r>
      <w:r w:rsidR="0062445B" w:rsidRPr="004055C7">
        <w:rPr>
          <w:rFonts w:ascii="Arial" w:hAnsi="Arial" w:cs="Arial"/>
          <w:sz w:val="22"/>
          <w:szCs w:val="22"/>
          <w:lang w:val="en-AU"/>
        </w:rPr>
        <w:tab/>
      </w:r>
      <w:r w:rsidR="001D3650" w:rsidRPr="004055C7">
        <w:rPr>
          <w:rFonts w:ascii="Arial" w:hAnsi="Arial" w:cs="Arial"/>
          <w:sz w:val="22"/>
          <w:szCs w:val="22"/>
          <w:lang w:val="en-AU"/>
        </w:rPr>
        <w:t>Examine the diagram and:</w:t>
      </w:r>
    </w:p>
    <w:p w14:paraId="3886C5E6" w14:textId="77777777" w:rsidR="001D3650" w:rsidRPr="004055C7" w:rsidRDefault="001D3650" w:rsidP="0062445B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02450EA0" w14:textId="2C418064" w:rsidR="0062445B" w:rsidRPr="004055C7" w:rsidRDefault="001B0100" w:rsidP="0062445B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(i)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D31A3A" w:rsidRPr="004055C7">
        <w:rPr>
          <w:rFonts w:ascii="Arial" w:hAnsi="Arial" w:cs="Arial"/>
          <w:sz w:val="22"/>
          <w:szCs w:val="22"/>
          <w:lang w:val="en-AU"/>
        </w:rPr>
        <w:t>describe the specific role of the phosphoric acid in this cell.</w:t>
      </w:r>
      <w:r w:rsidR="00D31A3A" w:rsidRPr="004055C7">
        <w:rPr>
          <w:rFonts w:ascii="Arial" w:hAnsi="Arial" w:cs="Arial"/>
          <w:sz w:val="22"/>
          <w:szCs w:val="22"/>
          <w:lang w:val="en-AU"/>
        </w:rPr>
        <w:tab/>
      </w:r>
      <w:r w:rsidR="00D31A3A" w:rsidRPr="004055C7">
        <w:rPr>
          <w:rFonts w:ascii="Arial" w:hAnsi="Arial" w:cs="Arial"/>
          <w:sz w:val="22"/>
          <w:szCs w:val="22"/>
          <w:lang w:val="en-AU"/>
        </w:rPr>
        <w:tab/>
        <w:t xml:space="preserve">  </w:t>
      </w:r>
      <w:r w:rsidR="001D3650" w:rsidRPr="004055C7">
        <w:rPr>
          <w:rFonts w:ascii="Arial" w:hAnsi="Arial" w:cs="Arial"/>
          <w:sz w:val="22"/>
          <w:szCs w:val="22"/>
          <w:lang w:val="en-AU"/>
        </w:rPr>
        <w:t>(2</w:t>
      </w:r>
      <w:r w:rsidR="0062445B" w:rsidRPr="004055C7">
        <w:rPr>
          <w:rFonts w:ascii="Arial" w:hAnsi="Arial" w:cs="Arial"/>
          <w:sz w:val="22"/>
          <w:szCs w:val="22"/>
          <w:lang w:val="en-AU"/>
        </w:rPr>
        <w:t xml:space="preserve"> marks)</w:t>
      </w:r>
    </w:p>
    <w:p w14:paraId="05FC7D7D" w14:textId="77777777" w:rsidR="007B32E3" w:rsidRPr="004055C7" w:rsidRDefault="007B32E3" w:rsidP="0062445B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7B32E3" w:rsidRPr="004055C7" w14:paraId="5DD2858A" w14:textId="77777777" w:rsidTr="007B32E3">
        <w:tc>
          <w:tcPr>
            <w:tcW w:w="6980" w:type="dxa"/>
            <w:vAlign w:val="center"/>
          </w:tcPr>
          <w:p w14:paraId="27FBDD67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04697C4F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3786C58A" w14:textId="77777777" w:rsidTr="007B32E3">
        <w:tc>
          <w:tcPr>
            <w:tcW w:w="6980" w:type="dxa"/>
            <w:vAlign w:val="center"/>
          </w:tcPr>
          <w:p w14:paraId="7059EABA" w14:textId="4FF515D0" w:rsidR="007B32E3" w:rsidRPr="004055C7" w:rsidRDefault="009D3E8D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to allow the flow of </w:t>
            </w:r>
            <w:r w:rsidR="00091A8A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hydrogen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ions</w:t>
            </w:r>
          </w:p>
        </w:tc>
        <w:tc>
          <w:tcPr>
            <w:tcW w:w="1502" w:type="dxa"/>
            <w:vAlign w:val="center"/>
          </w:tcPr>
          <w:p w14:paraId="448EDB7B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6865D8E5" w14:textId="77777777" w:rsidTr="007B32E3">
        <w:tc>
          <w:tcPr>
            <w:tcW w:w="6980" w:type="dxa"/>
            <w:vAlign w:val="center"/>
          </w:tcPr>
          <w:p w14:paraId="5ED017ED" w14:textId="6978448A" w:rsidR="007B32E3" w:rsidRPr="004055C7" w:rsidRDefault="00091A8A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from the anode to the cathode</w:t>
            </w:r>
          </w:p>
        </w:tc>
        <w:tc>
          <w:tcPr>
            <w:tcW w:w="1502" w:type="dxa"/>
            <w:vAlign w:val="center"/>
          </w:tcPr>
          <w:p w14:paraId="7032D016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2690398C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263EC19A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509606D0" w14:textId="6DDE4DD8" w:rsidR="007B32E3" w:rsidRPr="004055C7" w:rsidRDefault="002622BB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423C8D0C" w14:textId="77777777" w:rsidR="007B32E3" w:rsidRPr="004055C7" w:rsidRDefault="007B32E3" w:rsidP="0062445B">
      <w:pPr>
        <w:ind w:left="720" w:hanging="720"/>
        <w:rPr>
          <w:rFonts w:ascii="Arial" w:hAnsi="Arial" w:cs="Arial"/>
          <w:sz w:val="22"/>
          <w:szCs w:val="22"/>
          <w:lang w:val="en-AU"/>
        </w:rPr>
      </w:pPr>
    </w:p>
    <w:p w14:paraId="75E17FBE" w14:textId="4EEE78A1" w:rsidR="001D3650" w:rsidRPr="004055C7" w:rsidRDefault="001B0100" w:rsidP="001D3650">
      <w:pPr>
        <w:ind w:left="720" w:hanging="720"/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(ii)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D31A3A" w:rsidRPr="004055C7">
        <w:rPr>
          <w:rFonts w:ascii="Arial" w:hAnsi="Arial" w:cs="Arial"/>
          <w:sz w:val="22"/>
          <w:szCs w:val="22"/>
          <w:lang w:val="en-AU"/>
        </w:rPr>
        <w:t xml:space="preserve">explain why the porous nature of the electrode aids the process occurring at </w:t>
      </w:r>
      <w:r w:rsidR="00D31A3A" w:rsidRPr="004055C7">
        <w:rPr>
          <w:rFonts w:ascii="Arial" w:hAnsi="Arial" w:cs="Arial"/>
          <w:sz w:val="22"/>
          <w:szCs w:val="22"/>
          <w:lang w:val="en-AU"/>
        </w:rPr>
        <w:tab/>
        <w:t>the anode.</w:t>
      </w:r>
      <w:r w:rsidR="001D3650" w:rsidRPr="004055C7">
        <w:rPr>
          <w:rFonts w:ascii="Arial" w:hAnsi="Arial" w:cs="Arial"/>
          <w:sz w:val="22"/>
          <w:szCs w:val="22"/>
          <w:lang w:val="en-AU"/>
        </w:rPr>
        <w:tab/>
      </w:r>
      <w:r w:rsidR="001D3650" w:rsidRPr="004055C7">
        <w:rPr>
          <w:rFonts w:ascii="Arial" w:hAnsi="Arial" w:cs="Arial"/>
          <w:sz w:val="22"/>
          <w:szCs w:val="22"/>
          <w:lang w:val="en-AU"/>
        </w:rPr>
        <w:tab/>
        <w:t xml:space="preserve">  </w:t>
      </w:r>
      <w:r w:rsidR="00D31A3A" w:rsidRPr="004055C7">
        <w:rPr>
          <w:rFonts w:ascii="Arial" w:hAnsi="Arial" w:cs="Arial"/>
          <w:sz w:val="22"/>
          <w:szCs w:val="22"/>
          <w:lang w:val="en-AU"/>
        </w:rPr>
        <w:tab/>
      </w:r>
      <w:r w:rsidR="00D31A3A" w:rsidRPr="004055C7">
        <w:rPr>
          <w:rFonts w:ascii="Arial" w:hAnsi="Arial" w:cs="Arial"/>
          <w:sz w:val="22"/>
          <w:szCs w:val="22"/>
          <w:lang w:val="en-AU"/>
        </w:rPr>
        <w:tab/>
      </w:r>
      <w:r w:rsidR="00D31A3A" w:rsidRPr="004055C7">
        <w:rPr>
          <w:rFonts w:ascii="Arial" w:hAnsi="Arial" w:cs="Arial"/>
          <w:sz w:val="22"/>
          <w:szCs w:val="22"/>
          <w:lang w:val="en-AU"/>
        </w:rPr>
        <w:tab/>
      </w:r>
      <w:r w:rsidR="00D31A3A" w:rsidRPr="004055C7">
        <w:rPr>
          <w:rFonts w:ascii="Arial" w:hAnsi="Arial" w:cs="Arial"/>
          <w:sz w:val="22"/>
          <w:szCs w:val="22"/>
          <w:lang w:val="en-AU"/>
        </w:rPr>
        <w:tab/>
      </w:r>
      <w:r w:rsidR="00D31A3A" w:rsidRPr="004055C7">
        <w:rPr>
          <w:rFonts w:ascii="Arial" w:hAnsi="Arial" w:cs="Arial"/>
          <w:sz w:val="22"/>
          <w:szCs w:val="22"/>
          <w:lang w:val="en-AU"/>
        </w:rPr>
        <w:tab/>
      </w:r>
      <w:r w:rsidR="00D31A3A" w:rsidRPr="004055C7">
        <w:rPr>
          <w:rFonts w:ascii="Arial" w:hAnsi="Arial" w:cs="Arial"/>
          <w:sz w:val="22"/>
          <w:szCs w:val="22"/>
          <w:lang w:val="en-AU"/>
        </w:rPr>
        <w:tab/>
        <w:t xml:space="preserve">  </w:t>
      </w:r>
      <w:r w:rsidR="001D3650" w:rsidRPr="004055C7">
        <w:rPr>
          <w:rFonts w:ascii="Arial" w:hAnsi="Arial" w:cs="Arial"/>
          <w:sz w:val="22"/>
          <w:szCs w:val="22"/>
          <w:lang w:val="en-AU"/>
        </w:rPr>
        <w:t>(2 marks)</w:t>
      </w:r>
    </w:p>
    <w:p w14:paraId="2E4EC866" w14:textId="77777777" w:rsidR="0062445B" w:rsidRPr="004055C7" w:rsidRDefault="0062445B" w:rsidP="0062445B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1D3650" w:rsidRPr="004055C7" w14:paraId="57D9DFDD" w14:textId="77777777" w:rsidTr="00CC5528">
        <w:tc>
          <w:tcPr>
            <w:tcW w:w="6980" w:type="dxa"/>
            <w:vAlign w:val="center"/>
          </w:tcPr>
          <w:p w14:paraId="35EF1FDE" w14:textId="77777777" w:rsidR="001D3650" w:rsidRPr="004055C7" w:rsidRDefault="001D3650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31A66768" w14:textId="77777777" w:rsidR="001D3650" w:rsidRPr="004055C7" w:rsidRDefault="001D3650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1D3650" w:rsidRPr="004055C7" w14:paraId="4C25A6E6" w14:textId="77777777" w:rsidTr="00CC5528">
        <w:tc>
          <w:tcPr>
            <w:tcW w:w="6980" w:type="dxa"/>
            <w:vAlign w:val="center"/>
          </w:tcPr>
          <w:p w14:paraId="5C6E0E61" w14:textId="0D976CA3" w:rsidR="001D3650" w:rsidRPr="004055C7" w:rsidRDefault="00091A8A" w:rsidP="00D31A3A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to </w:t>
            </w:r>
            <w:r w:rsidR="00D31A3A" w:rsidRPr="004055C7">
              <w:rPr>
                <w:rFonts w:ascii="Arial" w:hAnsi="Arial" w:cs="Arial"/>
                <w:sz w:val="22"/>
                <w:szCs w:val="22"/>
                <w:lang w:val="en-AU"/>
              </w:rPr>
              <w:t>increase the surface area of the electrode</w:t>
            </w:r>
          </w:p>
        </w:tc>
        <w:tc>
          <w:tcPr>
            <w:tcW w:w="1502" w:type="dxa"/>
            <w:vAlign w:val="center"/>
          </w:tcPr>
          <w:p w14:paraId="052A8B10" w14:textId="77777777" w:rsidR="001D3650" w:rsidRPr="004055C7" w:rsidRDefault="001D3650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1D3650" w:rsidRPr="004055C7" w14:paraId="0466A46D" w14:textId="77777777" w:rsidTr="00CC5528">
        <w:tc>
          <w:tcPr>
            <w:tcW w:w="6980" w:type="dxa"/>
            <w:vAlign w:val="center"/>
          </w:tcPr>
          <w:p w14:paraId="624189AF" w14:textId="0B3D36E2" w:rsidR="001D3650" w:rsidRPr="004055C7" w:rsidRDefault="00091A8A" w:rsidP="00CC5528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to </w:t>
            </w:r>
            <w:r w:rsidR="00D31A3A" w:rsidRPr="004055C7">
              <w:rPr>
                <w:rFonts w:ascii="Arial" w:hAnsi="Arial" w:cs="Arial"/>
                <w:sz w:val="22"/>
                <w:szCs w:val="22"/>
                <w:lang w:val="en-AU"/>
              </w:rPr>
              <w:t>allow the hydrogen gas maximum contact with the electrode /</w:t>
            </w:r>
            <w:r w:rsidR="007A0ADD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  <w:r w:rsidR="00D31A3A" w:rsidRPr="004055C7">
              <w:rPr>
                <w:rFonts w:ascii="Arial" w:hAnsi="Arial" w:cs="Arial"/>
                <w:sz w:val="22"/>
                <w:szCs w:val="22"/>
                <w:lang w:val="en-AU"/>
              </w:rPr>
              <w:t>external circuit</w:t>
            </w:r>
          </w:p>
        </w:tc>
        <w:tc>
          <w:tcPr>
            <w:tcW w:w="1502" w:type="dxa"/>
            <w:vAlign w:val="center"/>
          </w:tcPr>
          <w:p w14:paraId="074BDCEA" w14:textId="77777777" w:rsidR="001D3650" w:rsidRPr="004055C7" w:rsidRDefault="001D3650" w:rsidP="00CC5528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1D3650" w:rsidRPr="004055C7" w14:paraId="59451D60" w14:textId="77777777" w:rsidTr="00CC5528">
        <w:trPr>
          <w:trHeight w:val="75"/>
        </w:trPr>
        <w:tc>
          <w:tcPr>
            <w:tcW w:w="6980" w:type="dxa"/>
            <w:vAlign w:val="center"/>
          </w:tcPr>
          <w:p w14:paraId="70BE8B8A" w14:textId="77777777" w:rsidR="001D3650" w:rsidRPr="004055C7" w:rsidRDefault="001D3650" w:rsidP="00CC5528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58FC11D6" w14:textId="0C15F1F1" w:rsidR="001D3650" w:rsidRPr="004055C7" w:rsidRDefault="002622BB" w:rsidP="00CC5528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2</w:t>
            </w:r>
          </w:p>
        </w:tc>
      </w:tr>
    </w:tbl>
    <w:p w14:paraId="076FB718" w14:textId="77777777" w:rsidR="00B6385E" w:rsidRPr="004055C7" w:rsidRDefault="00B6385E" w:rsidP="0062445B">
      <w:pPr>
        <w:rPr>
          <w:rFonts w:ascii="Arial" w:hAnsi="Arial" w:cs="Arial"/>
          <w:sz w:val="22"/>
          <w:szCs w:val="22"/>
          <w:lang w:val="en-AU"/>
        </w:rPr>
      </w:pPr>
    </w:p>
    <w:p w14:paraId="24F6122C" w14:textId="6CF8435D" w:rsidR="00B6385E" w:rsidRPr="004055C7" w:rsidRDefault="001B0100" w:rsidP="0062445B">
      <w:pPr>
        <w:rPr>
          <w:rFonts w:ascii="Arial" w:hAnsi="Arial" w:cs="Arial"/>
          <w:sz w:val="20"/>
          <w:szCs w:val="20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  <w:t>(iii)</w:t>
      </w:r>
      <w:r w:rsidRPr="004055C7">
        <w:rPr>
          <w:rFonts w:ascii="Arial" w:hAnsi="Arial" w:cs="Arial"/>
          <w:sz w:val="22"/>
          <w:szCs w:val="22"/>
          <w:lang w:val="en-AU"/>
        </w:rPr>
        <w:tab/>
        <w:t>s</w:t>
      </w:r>
      <w:r w:rsidR="001D3650" w:rsidRPr="004055C7">
        <w:rPr>
          <w:rFonts w:ascii="Arial" w:hAnsi="Arial" w:cs="Arial"/>
          <w:sz w:val="22"/>
          <w:szCs w:val="22"/>
          <w:lang w:val="en-AU"/>
        </w:rPr>
        <w:t xml:space="preserve">uggest </w:t>
      </w:r>
      <w:r w:rsidR="007A0ADD" w:rsidRPr="004055C7">
        <w:rPr>
          <w:rFonts w:ascii="Arial" w:hAnsi="Arial" w:cs="Arial"/>
          <w:sz w:val="22"/>
          <w:szCs w:val="22"/>
          <w:lang w:val="en-AU"/>
        </w:rPr>
        <w:t xml:space="preserve">specifically </w:t>
      </w:r>
      <w:r w:rsidR="001D3650" w:rsidRPr="004055C7">
        <w:rPr>
          <w:rFonts w:ascii="Arial" w:hAnsi="Arial" w:cs="Arial"/>
          <w:sz w:val="22"/>
          <w:szCs w:val="22"/>
          <w:lang w:val="en-AU"/>
        </w:rPr>
        <w:t xml:space="preserve">why the </w:t>
      </w:r>
      <w:r w:rsidR="007A0ADD" w:rsidRPr="004055C7">
        <w:rPr>
          <w:rFonts w:ascii="Arial" w:hAnsi="Arial" w:cs="Arial"/>
          <w:sz w:val="22"/>
          <w:szCs w:val="22"/>
          <w:lang w:val="en-AU"/>
        </w:rPr>
        <w:t>high temperature is used in this cell</w:t>
      </w:r>
      <w:r w:rsidR="007A0ADD" w:rsidRPr="004055C7">
        <w:rPr>
          <w:rFonts w:ascii="Arial" w:hAnsi="Arial" w:cs="Arial"/>
          <w:sz w:val="20"/>
          <w:szCs w:val="20"/>
          <w:lang w:val="en-AU"/>
        </w:rPr>
        <w:t>.</w:t>
      </w:r>
      <w:r w:rsidR="00B42C9D" w:rsidRPr="004055C7">
        <w:rPr>
          <w:rFonts w:ascii="Arial" w:hAnsi="Arial" w:cs="Arial"/>
          <w:sz w:val="20"/>
          <w:szCs w:val="20"/>
          <w:lang w:val="en-AU"/>
        </w:rPr>
        <w:tab/>
        <w:t xml:space="preserve">    (1</w:t>
      </w:r>
      <w:r w:rsidR="001D3650" w:rsidRPr="004055C7">
        <w:rPr>
          <w:rFonts w:ascii="Arial" w:hAnsi="Arial" w:cs="Arial"/>
          <w:sz w:val="20"/>
          <w:szCs w:val="20"/>
          <w:lang w:val="en-AU"/>
        </w:rPr>
        <w:t xml:space="preserve"> marks)</w:t>
      </w:r>
    </w:p>
    <w:p w14:paraId="42A28DB4" w14:textId="77777777" w:rsidR="00B42C9D" w:rsidRPr="004055C7" w:rsidRDefault="00B42C9D" w:rsidP="0062445B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2622BB" w:rsidRPr="004055C7" w14:paraId="5C13DB2E" w14:textId="77777777" w:rsidTr="004055C7">
        <w:tc>
          <w:tcPr>
            <w:tcW w:w="6980" w:type="dxa"/>
            <w:vAlign w:val="center"/>
          </w:tcPr>
          <w:p w14:paraId="1E874D79" w14:textId="77777777" w:rsidR="002622BB" w:rsidRPr="004055C7" w:rsidRDefault="002622BB" w:rsidP="004055C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47B3E98F" w14:textId="77777777" w:rsidR="002622BB" w:rsidRPr="004055C7" w:rsidRDefault="002622BB" w:rsidP="004055C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2622BB" w:rsidRPr="004055C7" w14:paraId="4EFF0BE5" w14:textId="77777777" w:rsidTr="004055C7">
        <w:tc>
          <w:tcPr>
            <w:tcW w:w="6980" w:type="dxa"/>
            <w:vAlign w:val="center"/>
          </w:tcPr>
          <w:p w14:paraId="00CC5173" w14:textId="0A556F52" w:rsidR="002622BB" w:rsidRPr="00D456F2" w:rsidRDefault="00D31A3A" w:rsidP="007A0AD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to </w:t>
            </w:r>
            <w:r w:rsidR="007A0ADD" w:rsidRPr="004055C7">
              <w:rPr>
                <w:rFonts w:ascii="Arial" w:hAnsi="Arial" w:cs="Arial"/>
                <w:sz w:val="22"/>
                <w:szCs w:val="22"/>
                <w:lang w:val="en-AU"/>
              </w:rPr>
              <w:t>increase the conductivity of the (liquid) phosphoric acid</w:t>
            </w:r>
            <w:r w:rsidR="00D456F2">
              <w:rPr>
                <w:rFonts w:ascii="Arial" w:hAnsi="Arial" w:cs="Arial"/>
                <w:sz w:val="22"/>
                <w:szCs w:val="22"/>
                <w:lang w:val="en-AU"/>
              </w:rPr>
              <w:t xml:space="preserve"> OR </w:t>
            </w:r>
            <w:r w:rsidR="00B73114">
              <w:rPr>
                <w:rFonts w:ascii="Arial" w:hAnsi="Arial" w:cs="Arial"/>
                <w:sz w:val="22"/>
                <w:szCs w:val="22"/>
                <w:lang w:val="en-AU"/>
              </w:rPr>
              <w:t>the heated water (and steam) produced is used for heating in the buildings</w:t>
            </w:r>
            <w:r w:rsidR="00D456F2">
              <w:rPr>
                <w:rFonts w:ascii="Arial" w:hAnsi="Arial" w:cs="Arial"/>
                <w:sz w:val="22"/>
                <w:szCs w:val="22"/>
                <w:lang w:val="en-AU"/>
              </w:rPr>
              <w:t xml:space="preserve"> i.e. at 150-200 </w:t>
            </w:r>
            <w:proofErr w:type="spellStart"/>
            <w:r w:rsidR="00D456F2">
              <w:rPr>
                <w:rFonts w:ascii="Arial" w:hAnsi="Arial" w:cs="Arial"/>
                <w:sz w:val="22"/>
                <w:szCs w:val="22"/>
                <w:vertAlign w:val="superscript"/>
                <w:lang w:val="en-AU"/>
              </w:rPr>
              <w:t>o</w:t>
            </w:r>
            <w:r w:rsidR="00D456F2">
              <w:rPr>
                <w:rFonts w:ascii="Arial" w:hAnsi="Arial" w:cs="Arial"/>
                <w:sz w:val="22"/>
                <w:szCs w:val="22"/>
                <w:lang w:val="en-AU"/>
              </w:rPr>
              <w:t>C</w:t>
            </w:r>
            <w:proofErr w:type="spellEnd"/>
            <w:r w:rsidR="00D456F2">
              <w:rPr>
                <w:rFonts w:ascii="Arial" w:hAnsi="Arial" w:cs="Arial"/>
                <w:sz w:val="22"/>
                <w:szCs w:val="22"/>
                <w:lang w:val="en-AU"/>
              </w:rPr>
              <w:t xml:space="preserve"> of the cell produces heated and vapourised water that can be used</w:t>
            </w:r>
            <w:r w:rsidR="00B44EC0">
              <w:rPr>
                <w:rFonts w:ascii="Arial" w:hAnsi="Arial" w:cs="Arial"/>
                <w:sz w:val="22"/>
                <w:szCs w:val="22"/>
                <w:lang w:val="en-AU"/>
              </w:rPr>
              <w:t xml:space="preserve"> OR increases the rate of charge flow</w:t>
            </w:r>
          </w:p>
        </w:tc>
        <w:tc>
          <w:tcPr>
            <w:tcW w:w="1502" w:type="dxa"/>
            <w:vAlign w:val="center"/>
          </w:tcPr>
          <w:p w14:paraId="395D652C" w14:textId="77777777" w:rsidR="002622BB" w:rsidRPr="004055C7" w:rsidRDefault="002622BB" w:rsidP="004055C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2622BB" w:rsidRPr="004055C7" w14:paraId="10F82C47" w14:textId="77777777" w:rsidTr="004055C7">
        <w:trPr>
          <w:trHeight w:val="75"/>
        </w:trPr>
        <w:tc>
          <w:tcPr>
            <w:tcW w:w="6980" w:type="dxa"/>
            <w:vAlign w:val="center"/>
          </w:tcPr>
          <w:p w14:paraId="5DDD2212" w14:textId="77777777" w:rsidR="002622BB" w:rsidRPr="004055C7" w:rsidRDefault="002622BB" w:rsidP="004055C7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0770E46F" w14:textId="1BA90AA5" w:rsidR="002622BB" w:rsidRPr="004055C7" w:rsidRDefault="00D31A3A" w:rsidP="004055C7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1</w:t>
            </w:r>
          </w:p>
        </w:tc>
      </w:tr>
    </w:tbl>
    <w:p w14:paraId="562DE22B" w14:textId="77777777" w:rsidR="00B6385E" w:rsidRPr="004055C7" w:rsidRDefault="00B6385E" w:rsidP="0062445B">
      <w:pPr>
        <w:rPr>
          <w:rFonts w:ascii="Arial" w:hAnsi="Arial" w:cs="Arial"/>
          <w:sz w:val="22"/>
          <w:szCs w:val="22"/>
          <w:lang w:val="en-AU"/>
        </w:rPr>
      </w:pPr>
    </w:p>
    <w:p w14:paraId="194AA454" w14:textId="77777777" w:rsidR="001D3650" w:rsidRPr="004055C7" w:rsidRDefault="001D3650">
      <w:pPr>
        <w:rPr>
          <w:rFonts w:ascii="Arial" w:hAnsi="Arial" w:cs="Arial"/>
          <w:sz w:val="22"/>
          <w:szCs w:val="22"/>
          <w:lang w:val="en-AU"/>
        </w:rPr>
      </w:pPr>
    </w:p>
    <w:p w14:paraId="1BC74AE1" w14:textId="75080023" w:rsidR="002622BB" w:rsidRPr="004055C7" w:rsidRDefault="001B0100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br w:type="page"/>
      </w:r>
      <w:r w:rsidR="001D3650" w:rsidRPr="004055C7">
        <w:rPr>
          <w:rFonts w:ascii="Arial" w:hAnsi="Arial" w:cs="Arial"/>
          <w:sz w:val="22"/>
          <w:szCs w:val="22"/>
          <w:lang w:val="en-AU"/>
        </w:rPr>
        <w:lastRenderedPageBreak/>
        <w:t>(b)</w:t>
      </w:r>
      <w:r w:rsidR="001D3650" w:rsidRPr="004055C7">
        <w:rPr>
          <w:rFonts w:ascii="Arial" w:hAnsi="Arial" w:cs="Arial"/>
          <w:sz w:val="22"/>
          <w:szCs w:val="22"/>
          <w:lang w:val="en-AU"/>
        </w:rPr>
        <w:tab/>
        <w:t xml:space="preserve">Write the overall redox reaction from the fuel cell and describe one advantage and </w:t>
      </w:r>
      <w:r w:rsidR="001D3650" w:rsidRPr="004055C7">
        <w:rPr>
          <w:rFonts w:ascii="Arial" w:hAnsi="Arial" w:cs="Arial"/>
          <w:sz w:val="22"/>
          <w:szCs w:val="22"/>
          <w:lang w:val="en-AU"/>
        </w:rPr>
        <w:tab/>
        <w:t xml:space="preserve">one disadvantage of the use of the fuel cell </w:t>
      </w:r>
      <w:r w:rsidR="007A0ADD" w:rsidRPr="004055C7">
        <w:rPr>
          <w:rFonts w:ascii="Arial" w:hAnsi="Arial" w:cs="Arial"/>
          <w:sz w:val="22"/>
          <w:szCs w:val="22"/>
          <w:lang w:val="en-AU"/>
        </w:rPr>
        <w:t xml:space="preserve">directly related to this equation. </w:t>
      </w:r>
      <w:r w:rsidR="001D3650" w:rsidRPr="004055C7">
        <w:rPr>
          <w:rFonts w:ascii="Arial" w:hAnsi="Arial" w:cs="Arial"/>
          <w:sz w:val="22"/>
          <w:szCs w:val="22"/>
          <w:lang w:val="en-AU"/>
        </w:rPr>
        <w:t>(3 marks)</w:t>
      </w:r>
    </w:p>
    <w:p w14:paraId="620F9CDA" w14:textId="77777777" w:rsidR="001B0100" w:rsidRPr="004055C7" w:rsidRDefault="001B0100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2622BB" w:rsidRPr="004055C7" w14:paraId="1D51D3B4" w14:textId="77777777" w:rsidTr="004055C7">
        <w:tc>
          <w:tcPr>
            <w:tcW w:w="6980" w:type="dxa"/>
            <w:vAlign w:val="center"/>
          </w:tcPr>
          <w:p w14:paraId="087B8B4D" w14:textId="77777777" w:rsidR="002622BB" w:rsidRPr="004055C7" w:rsidRDefault="002622BB" w:rsidP="004055C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069BAD3E" w14:textId="77777777" w:rsidR="002622BB" w:rsidRPr="004055C7" w:rsidRDefault="002622BB" w:rsidP="004055C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2622BB" w:rsidRPr="004055C7" w14:paraId="7CA0A5AD" w14:textId="77777777" w:rsidTr="004055C7">
        <w:tc>
          <w:tcPr>
            <w:tcW w:w="6980" w:type="dxa"/>
            <w:vAlign w:val="center"/>
          </w:tcPr>
          <w:p w14:paraId="6733725C" w14:textId="69629108" w:rsidR="002622BB" w:rsidRPr="004055C7" w:rsidRDefault="007A0ADD" w:rsidP="004055C7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2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(</w:t>
            </w:r>
            <w:proofErr w:type="gram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g)  +</w:t>
            </w:r>
            <w:proofErr w:type="gram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O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(g)   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sym w:font="Symbol" w:char="F0AE"/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2 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O(l)</w:t>
            </w:r>
          </w:p>
        </w:tc>
        <w:tc>
          <w:tcPr>
            <w:tcW w:w="1502" w:type="dxa"/>
            <w:vAlign w:val="center"/>
          </w:tcPr>
          <w:p w14:paraId="3BB728AF" w14:textId="77777777" w:rsidR="002622BB" w:rsidRPr="004055C7" w:rsidRDefault="002622BB" w:rsidP="004055C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A0ADD" w:rsidRPr="004055C7" w14:paraId="24580722" w14:textId="77777777" w:rsidTr="004055C7">
        <w:tc>
          <w:tcPr>
            <w:tcW w:w="6980" w:type="dxa"/>
            <w:vAlign w:val="center"/>
          </w:tcPr>
          <w:p w14:paraId="601676BF" w14:textId="77777777" w:rsidR="007A0ADD" w:rsidRPr="004055C7" w:rsidRDefault="007A0ADD" w:rsidP="007A0AD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Advantage: </w:t>
            </w:r>
          </w:p>
          <w:p w14:paraId="1C62C211" w14:textId="58D65D98" w:rsidR="007A0ADD" w:rsidRPr="004055C7" w:rsidRDefault="007A0ADD" w:rsidP="007A0AD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the only product of the cell is water (which is a safe substance)</w:t>
            </w:r>
          </w:p>
        </w:tc>
        <w:tc>
          <w:tcPr>
            <w:tcW w:w="1502" w:type="dxa"/>
            <w:vAlign w:val="center"/>
          </w:tcPr>
          <w:p w14:paraId="13BBBD40" w14:textId="32D172C0" w:rsidR="007A0ADD" w:rsidRPr="004055C7" w:rsidRDefault="007A0ADD" w:rsidP="004055C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2622BB" w:rsidRPr="004055C7" w14:paraId="12F2E053" w14:textId="77777777" w:rsidTr="004055C7">
        <w:tc>
          <w:tcPr>
            <w:tcW w:w="6980" w:type="dxa"/>
            <w:vAlign w:val="center"/>
          </w:tcPr>
          <w:p w14:paraId="5044773A" w14:textId="6D9ED98A" w:rsidR="007A0ADD" w:rsidRPr="004055C7" w:rsidRDefault="007A0ADD" w:rsidP="007A0AD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Disadvantage:</w:t>
            </w:r>
          </w:p>
          <w:p w14:paraId="3A00D176" w14:textId="0E6779A9" w:rsidR="002622BB" w:rsidRPr="004055C7" w:rsidRDefault="007A0ADD" w:rsidP="007A0AD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hydrogen and oxygen need to be continuously supplied to the cell</w:t>
            </w:r>
          </w:p>
        </w:tc>
        <w:tc>
          <w:tcPr>
            <w:tcW w:w="1502" w:type="dxa"/>
            <w:vAlign w:val="center"/>
          </w:tcPr>
          <w:p w14:paraId="4C708032" w14:textId="77777777" w:rsidR="002622BB" w:rsidRPr="004055C7" w:rsidRDefault="002622BB" w:rsidP="004055C7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2622BB" w:rsidRPr="004055C7" w14:paraId="70960220" w14:textId="77777777" w:rsidTr="004055C7">
        <w:trPr>
          <w:trHeight w:val="75"/>
        </w:trPr>
        <w:tc>
          <w:tcPr>
            <w:tcW w:w="6980" w:type="dxa"/>
            <w:vAlign w:val="center"/>
          </w:tcPr>
          <w:p w14:paraId="0A9481AF" w14:textId="77777777" w:rsidR="002622BB" w:rsidRPr="004055C7" w:rsidRDefault="002622BB" w:rsidP="004055C7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7E3FCC85" w14:textId="051F5771" w:rsidR="002622BB" w:rsidRPr="004055C7" w:rsidRDefault="001B0100" w:rsidP="004055C7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3</w:t>
            </w:r>
          </w:p>
        </w:tc>
      </w:tr>
    </w:tbl>
    <w:p w14:paraId="1E6A2C4C" w14:textId="77777777" w:rsidR="001B0100" w:rsidRPr="004055C7" w:rsidRDefault="001B0100" w:rsidP="0062445B">
      <w:pPr>
        <w:rPr>
          <w:rFonts w:ascii="Arial" w:hAnsi="Arial" w:cs="Arial"/>
          <w:sz w:val="22"/>
          <w:szCs w:val="22"/>
          <w:lang w:val="en-AU"/>
        </w:rPr>
      </w:pPr>
    </w:p>
    <w:p w14:paraId="1F6AB458" w14:textId="01C92BF9" w:rsidR="0062445B" w:rsidRPr="004055C7" w:rsidRDefault="00B42C9D" w:rsidP="0062445B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>(c)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D54483" w:rsidRPr="004055C7">
        <w:rPr>
          <w:rFonts w:ascii="Arial" w:hAnsi="Arial" w:cs="Arial"/>
          <w:sz w:val="22"/>
          <w:szCs w:val="22"/>
          <w:lang w:val="en-AU"/>
        </w:rPr>
        <w:t xml:space="preserve">The hydrogen </w:t>
      </w:r>
      <w:r w:rsidR="00081EC0" w:rsidRPr="004055C7">
        <w:rPr>
          <w:rFonts w:ascii="Arial" w:hAnsi="Arial" w:cs="Arial"/>
          <w:sz w:val="22"/>
          <w:szCs w:val="22"/>
          <w:lang w:val="en-AU"/>
        </w:rPr>
        <w:t xml:space="preserve">used in </w:t>
      </w:r>
      <w:r w:rsidR="00D54483" w:rsidRPr="004055C7">
        <w:rPr>
          <w:rFonts w:ascii="Arial" w:hAnsi="Arial" w:cs="Arial"/>
          <w:sz w:val="22"/>
          <w:szCs w:val="22"/>
          <w:lang w:val="en-AU"/>
        </w:rPr>
        <w:t>for fuel cells can be synthesised using a range of reaction</w:t>
      </w:r>
      <w:r w:rsidR="00081EC0" w:rsidRPr="004055C7">
        <w:rPr>
          <w:rFonts w:ascii="Arial" w:hAnsi="Arial" w:cs="Arial"/>
          <w:sz w:val="22"/>
          <w:szCs w:val="22"/>
          <w:lang w:val="en-AU"/>
        </w:rPr>
        <w:t>s</w:t>
      </w:r>
      <w:r w:rsidR="00D54483" w:rsidRPr="004055C7">
        <w:rPr>
          <w:rFonts w:ascii="Arial" w:hAnsi="Arial" w:cs="Arial"/>
          <w:sz w:val="22"/>
          <w:szCs w:val="22"/>
          <w:lang w:val="en-AU"/>
        </w:rPr>
        <w:t xml:space="preserve">. 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D54483" w:rsidRPr="004055C7">
        <w:rPr>
          <w:rFonts w:ascii="Arial" w:hAnsi="Arial" w:cs="Arial"/>
          <w:sz w:val="22"/>
          <w:szCs w:val="22"/>
          <w:lang w:val="en-AU"/>
        </w:rPr>
        <w:t xml:space="preserve">One example is the </w:t>
      </w:r>
      <w:r w:rsidR="001312A6" w:rsidRPr="004055C7">
        <w:rPr>
          <w:rFonts w:ascii="Arial" w:hAnsi="Arial" w:cs="Arial"/>
          <w:sz w:val="22"/>
          <w:szCs w:val="22"/>
          <w:lang w:val="en-AU"/>
        </w:rPr>
        <w:t xml:space="preserve">endothermic </w:t>
      </w:r>
      <w:r w:rsidR="00D54483" w:rsidRPr="004055C7">
        <w:rPr>
          <w:rFonts w:ascii="Arial" w:hAnsi="Arial" w:cs="Arial"/>
          <w:sz w:val="22"/>
          <w:szCs w:val="22"/>
          <w:lang w:val="en-AU"/>
        </w:rPr>
        <w:t>d</w:t>
      </w:r>
      <w:r w:rsidR="00081EC0" w:rsidRPr="004055C7">
        <w:rPr>
          <w:rFonts w:ascii="Arial" w:hAnsi="Arial" w:cs="Arial"/>
          <w:sz w:val="22"/>
          <w:szCs w:val="22"/>
          <w:lang w:val="en-AU"/>
        </w:rPr>
        <w:t>e</w:t>
      </w:r>
      <w:r w:rsidR="00D54483" w:rsidRPr="004055C7">
        <w:rPr>
          <w:rFonts w:ascii="Arial" w:hAnsi="Arial" w:cs="Arial"/>
          <w:sz w:val="22"/>
          <w:szCs w:val="22"/>
          <w:lang w:val="en-AU"/>
        </w:rPr>
        <w:t xml:space="preserve">hydrogenation of </w:t>
      </w:r>
      <w:r w:rsidR="00081EC0" w:rsidRPr="004055C7">
        <w:rPr>
          <w:rFonts w:ascii="Arial" w:hAnsi="Arial" w:cs="Arial"/>
          <w:sz w:val="22"/>
          <w:szCs w:val="22"/>
          <w:lang w:val="en-AU"/>
        </w:rPr>
        <w:t xml:space="preserve">methyl cyclohexane into 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D54483" w:rsidRPr="004055C7">
        <w:rPr>
          <w:rFonts w:ascii="Arial" w:hAnsi="Arial" w:cs="Arial"/>
          <w:sz w:val="22"/>
          <w:szCs w:val="22"/>
          <w:lang w:val="en-AU"/>
        </w:rPr>
        <w:t>methylbenzene (toluene)</w:t>
      </w:r>
      <w:r w:rsidR="00C13502" w:rsidRPr="004055C7">
        <w:rPr>
          <w:rFonts w:ascii="Arial" w:hAnsi="Arial" w:cs="Arial"/>
          <w:sz w:val="22"/>
          <w:szCs w:val="22"/>
          <w:lang w:val="en-AU"/>
        </w:rPr>
        <w:t xml:space="preserve"> shown below</w:t>
      </w:r>
      <w:r w:rsidR="00081EC0" w:rsidRPr="004055C7">
        <w:rPr>
          <w:rFonts w:ascii="Arial" w:hAnsi="Arial" w:cs="Arial"/>
          <w:sz w:val="22"/>
          <w:szCs w:val="22"/>
          <w:lang w:val="en-AU"/>
        </w:rPr>
        <w:t xml:space="preserve">. </w:t>
      </w:r>
      <w:r w:rsidR="001D3650" w:rsidRPr="004055C7">
        <w:rPr>
          <w:rFonts w:ascii="Arial" w:hAnsi="Arial" w:cs="Arial"/>
          <w:sz w:val="22"/>
          <w:szCs w:val="22"/>
          <w:lang w:val="en-AU"/>
        </w:rPr>
        <w:t xml:space="preserve">To maximise the yield the reaction </w:t>
      </w:r>
      <w:r w:rsidR="00362FF5" w:rsidRPr="004055C7">
        <w:rPr>
          <w:rFonts w:ascii="Arial" w:hAnsi="Arial" w:cs="Arial"/>
          <w:sz w:val="22"/>
          <w:szCs w:val="22"/>
          <w:lang w:val="en-AU"/>
        </w:rPr>
        <w:t xml:space="preserve">occurs at </w:t>
      </w: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362FF5" w:rsidRPr="004055C7">
        <w:rPr>
          <w:rFonts w:ascii="Arial" w:hAnsi="Arial" w:cs="Arial"/>
          <w:sz w:val="22"/>
          <w:szCs w:val="22"/>
          <w:lang w:val="en-AU"/>
        </w:rPr>
        <w:t xml:space="preserve">a high pressure and temperature. </w:t>
      </w:r>
    </w:p>
    <w:p w14:paraId="5FB77F56" w14:textId="64AE6A5A" w:rsidR="00A67279" w:rsidRPr="004055C7" w:rsidRDefault="00A67279" w:rsidP="0062445B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noProof/>
          <w:sz w:val="22"/>
          <w:szCs w:val="22"/>
          <w:lang w:val="en-AU" w:eastAsia="en-AU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1232E174" wp14:editId="2EB1158A">
                <wp:simplePos x="0" y="0"/>
                <wp:positionH relativeFrom="column">
                  <wp:posOffset>860612</wp:posOffset>
                </wp:positionH>
                <wp:positionV relativeFrom="paragraph">
                  <wp:posOffset>159385</wp:posOffset>
                </wp:positionV>
                <wp:extent cx="4474060" cy="1304253"/>
                <wp:effectExtent l="0" t="0" r="0" b="0"/>
                <wp:wrapThrough wrapText="bothSides">
                  <wp:wrapPolygon edited="0">
                    <wp:start x="9198" y="0"/>
                    <wp:lineTo x="0" y="842"/>
                    <wp:lineTo x="0" y="21042"/>
                    <wp:lineTo x="5151" y="21042"/>
                    <wp:lineTo x="15330" y="21042"/>
                    <wp:lineTo x="17292" y="20201"/>
                    <wp:lineTo x="21339" y="15992"/>
                    <wp:lineTo x="21462" y="7996"/>
                    <wp:lineTo x="20849" y="7575"/>
                    <wp:lineTo x="15085" y="6734"/>
                    <wp:lineTo x="15085" y="0"/>
                    <wp:lineTo x="9198" y="0"/>
                  </wp:wrapPolygon>
                </wp:wrapThrough>
                <wp:docPr id="493" name="Group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060" cy="1304253"/>
                          <a:chOff x="0" y="0"/>
                          <a:chExt cx="4474060" cy="1304253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3270" y="0"/>
                            <a:ext cx="1133475" cy="1272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1718"/>
                            <a:ext cx="1050290" cy="1232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27"/>
                        <wps:cNvSpPr txBox="1"/>
                        <wps:spPr>
                          <a:xfrm>
                            <a:off x="3182470" y="457200"/>
                            <a:ext cx="1291590" cy="5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9EBAFD" w14:textId="04C91865" w:rsidR="00AA3479" w:rsidRPr="005A4F26" w:rsidRDefault="00AA3479" w:rsidP="005A4F26">
                              <w:pPr>
                                <w:spacing w:before="240"/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5A4F26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+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    </w:t>
                              </w:r>
                              <w:r w:rsidRPr="005A4F26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>3 H</w:t>
                              </w:r>
                              <w:r w:rsidRPr="005A4F2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vertAlign w:val="subscript"/>
                                </w:rPr>
                                <w:t>2</w:t>
                              </w:r>
                              <w:r w:rsidRPr="005A4F26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>(g)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2E174" id="Group 493" o:spid="_x0000_s1120" style="position:absolute;margin-left:67.75pt;margin-top:12.55pt;width:352.3pt;height:102.7pt;z-index:251801600" coordsize="44740,1304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0r3/iWdQ/wAAAP8AAAD/AAAA&#10;/wAAAP8AAAD/AAAA/wAAAP8AAAD/AAAA/wAAAP8AAAD/AAAA/wAAUP+Jq8f/7v//////////////&#10;//////////////////////////////////////////////////////PMkf8AAAD/AAAA/wAAAP8A&#10;AAD/AABA/8fz////////////////////////////////////////////////////////////////&#10;///////////////////////////z/5EtAP8AAAD/AAAA/wAAAP8AAAD/icf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0rL/cEAA/wAAAP8AAAD/AAAA/wAAAP8AAAD/AAAA/wAAAP8AAAD/AAAA/wAAAP8AAAD/AAAA/wAA&#10;AP8AAAD/AAAA/wAAAP8AAFD/pcfl///////////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/vZFc/wAAAP8AAAD/AAAA/wAAAP8AAAD/AAAA/wAAAP8AAAD/&#10;AAAA/wAAAP8AAAD/AAAA/wAAAP8AAAD/AAAA/wAAAP8AAAD/AAAA/wAAAP8AAAD/XJfC//v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/7d6QP8AAAD/AAAA/wAA&#10;AP8AAAD/AAAA/wAAAP8AAAD/AAAA/wAtQP9ncHr/iZGR/5GRkf+JgXr/XEAt/wAAAP8AAAD/AAAA&#10;/wAAAP8AAAD/AAAA/wAAAP8AAAD/XJfH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l1z/AAAA/wAAAP8AAAD/AAAA/wAAAP8AAAD/AAAA/2eJpf/S4e7/////////////&#10;////////////////////9u7h/7eXev8AAAD/AAAA/wAAAP8AAAD/AAAA/wAAAP8AAAD/icLq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8yX/wAAAP8AAAD/AAAA/wAAAP8AAAD/AAAA&#10;/y1nl//X7vv////////////////////////////////////////////////////////u1/+XZy3/&#10;AAAA/wAAAP8AAAD/AAAA/wAAAP8AAFD/x+7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1/9w&#10;AAD/AAAA/wAAAP8AAAD/AAAA/wAAAP9cl8f/////////////////////////////////////////&#10;////////////////////////////////8/+lZwD/AAAA/wAAAP8AAAD/AAAA/wAAAP8tgcL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4lA/wAAAP8AAAD/AAAA/wAAAP8AAAD/QIG9////////////&#10;///////////////////////////////////////////////////////////////////////zzP9Q&#10;AAD/AAAA/wAAAP8AAAD/AAAA/wAAUP/H8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wv9AAAD/AAAA/wAA&#10;AP8AAAD/AAAA/wAtif/l////////////////////////////////////////////////////////&#10;/////////////////////////////////9elZ/8AAAD/AAAA/wAAAP8AAAD/AAAA/3Cy4f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Ktw/wAAAP8AAAD/AAAA/wAAAP8AAAD/icfu////////////////////////&#10;//////////////////////////////////////////////////////////////////////bS/1wA&#10;AP8AAAD/AAAA/wAAAP8AAAD/AECe//P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+eUAD/AAAA/wAAAP8AAAD/AAAA&#10;/wAtgf/l////////////////////////////////////////////////////////////////////&#10;////////////////////////////////x4lA/wAAAP9QXHD/kZ6y/8fX4f/u9vv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H/1AAAP8AAAD/AAAA/wAAAP8AAAD/UJfS////////////////////////////////////&#10;////////////////////////////////////////////////////////////////////+/b/9vv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x5H/AAAA/wAAAP8AAAD/AAAA/wAAAP+e0vP/&#10;////////////////////////////////////////////////////////////////////////////&#10;////////////////////////////////////////////////////////////////////////////&#10;//////////////PSl/8AAAD/AAAA/wAAAP8AAAD/AABQ/8f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pdc/wAAAP8AAAD/AAAA/wAAAP8AUJf/8///////////////////////////////&#10;////////////////////////////////////////////////////////////////////////////&#10;///////////////////////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kVD/AAAA/wAAAP8AAAD/AAAA/wAA&#10;ev/h+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Cif8AAAD/AAAA/wAAAP8AAAD/AABA/73q////////////////////////////////////&#10;////////////////////////////////////////////////////////////////////////////&#10;+//7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H/0AAAP8AAAD/AAAA/wAAAP8AAAD/gb3q&#10;////////////////////////////////////////////////////////////////////////////&#10;////////////////////////////+9f/ZwAA/wAtUP9wiZf/t8LS/+Xu9v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+/v7//v7+//7/&#10;/v/+//7//v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/kUAA/wAAAP8AAAD/AAAA/wAAAP8tcLf/////////////////////////////////////////&#10;//////////////////////////////////////////////////////////////bSnv8AAAD/AAAA&#10;/wAAAP8AAAD/AAAA/5HM7v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v7+//7+/v/+/v7//v/+//7//v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kVD/AAAA/wAAAP8AAAD/AAAA/wAAUP/C7v//&#10;////////////////////////////////////////////////////////////////////////////&#10;////////////////////wolA/wAAAP8AAAD/AAAA/wAAAP8AAED/ver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7+/v/+/v7//v7+//7+/v/+//7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c&#10;pf8AAAD/AAAA/wAAAP8AAAD/AAAA/0CJwv//////////////////////////////////////////&#10;///////////////////////////////////////////////////zx/9QAAD/AAAA/wAAAP8AAAD/&#10;AAAA/wBQnv/z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+&#10;/v7//v7+//7+/v/+/v7//v7+//7//v/+//7//v/+//7//v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/5dQAP8AAAD/AAAA/wAAAP8AAAD/AAAA/6vc+///&#10;////////////////////////////////////////////////////////////////////////////&#10;//////v/t3ot/wAAAP8AAAD/AAAA/wAAAP8AAAD/cLLh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7+/v/+/v7//v7+//7+/v/+/v7//v/+//7//v/+//7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9KX&#10;/wAAAP8AAAD/AAAA/wAAAP8AAAD/AC2B/+H/////////////////////////////////////////&#10;/////////////////////////////////////+W9gf8AAAD/AAAA/wAAAP8AAAD/AAAA/wAAZ//S&#10;9v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v7+//7+&#10;/v/+/v7//v7+//7+/v/+//7//v/+//7//v/+//7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6uH/0se9/7Klnv+XkZH/kZGX/5eXl/+RkZf/l56l/7fCx//c5e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/&#10;5de9/3pAAP8AAAD/AAAA/wBnq//7////////////////////////////////////////////////&#10;///////////////////////////////////////////+/////v////7////+/////v///v7///7+&#10;///+/v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olQ/wAAAP8AAAD/AAAA/wAAAP8ALZH/6v//////////////////&#10;////////////////////////////////////////////////////////////////////////////&#10;//7////+/////v////7////+///+/v///v7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v+RLQD/AAAA/wAAAP8A&#10;AAD/AAAA/wAAQP+ex+X/////////////////////////////////////////////////////////&#10;/////////////////////////////////////v////7////+/////v////7/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Xx//CzNf/3NLC/5FnQP8AAAD/AAAA/wAAAP+XzO7/////////////////&#10;///////////////////////////////////////////////////////////////////////+////&#10;/v////7////+/////v///v7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eR&#10;XP8AAAD/AAAA/wBcpf/2////////////////////////////////////////////////////////&#10;///////////////////////////////////+/////v////7////+///+/v///v7///7+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c/3AAAP8AAAD/AABn/9L2////////////////////&#10;//////////////////////////////////////////////////////////////////////7////+&#10;/////v////7/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/18e9/6ull/+rwuX///////////////////////////////b/pVwA&#10;/wAAAP8AAFD/x/P/////////////////////////////////////////////////////////////&#10;///////////////////////////////////////+/////v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x/9AAAD/AAAA/wBAl//z&#10;///////////////////////////71/9nAAD/AAAA/wAtev/h////////////////////////////&#10;////////////////////////////////////////////////////////////////////////////&#10;///+/v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c/3AAAP8AAAD/AAAA/57S8///////////////////////x5Fc/wAAAP8AAAD/&#10;AFyl//b/////////////////////////////////////////////////////////////////////&#10;///////////////////////////+/v///v7///7+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55c/wAAAP8AAAD/AAAt/5G3&#10;0v/u9vb/8+rc/6WBUP8AAAD/AAAA/wAAAP+l1/b/////////////////////////////////////&#10;/////////////////////////////////////////////////////////v7///7+///+/v///v7/&#10;/v7+//7+/v/+/v7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/nlwA/wAAAP8AAAD/AAAA/wAAAP8AAAD/AAAA/wAAAP8AAAD/cKvX////////&#10;////////////////////////////////////////////////////////////////////////////&#10;//////////7+///+/v///v7///7+///+/v/+/v7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/x6WB/y0AAP8AAAD/AAAA&#10;/wAAAP8AAAD/AEBw/7fX7v//////////////////////////////////////////////////////&#10;/////////////////////////////////////////////v7///7+///+/v///v7///7+//7+/v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z/+Xc1//c5eX/3NfX/+Hq8///////////////////////////////&#10;////////////////////////////////////////////////////////////////////////////&#10;///+/v///v7///7+///+/v///v7//v7+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v7///7+///+/v/+/v7//v7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7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+/v///v7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+/v7//v7+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//+&#10;//7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v7+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///v/+/v7/&#10;/v7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/+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v7+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ra2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9vb3/AgIC&#10;/2BgYP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y0tLf8AAAD/AAAA/w4ODv+Xl5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Wlpb/AAAA/wAAAP8AAAD/&#10;AAAA/5mZm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7//v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u/xQUFP8AAAD/AAAA/wAAAP8wMDD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ubm7/AAAA/wAAAP8AAAD/AQEB/8DAw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v/+//7/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tbW&#10;/wUFBf8AAAD/AAAA/wAAAP9UVF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v/+//7/&#10;/v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HR0f/AAAA/wAAAP8AAAD/CQkJ/9/f3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+//7//v/+//7//v/+//7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7Oz/wAAAP8AAAD/&#10;AAAA/wAAAP98fH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7//v/+//7//v/+//7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mJib/AAAA/wAAAP8AAAD/Gxsb//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//v/+//7//v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IyM/wAAAP8AAAD/AAAA/wAAAP+j&#10;o6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7//v/+//7//v/+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8PDw//AAAA/wAAAP8AAAD/ODg4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/+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GRk/wAAAP8AAAD/AAAA/wICAv/Jyc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7Ozv8DAwP/&#10;AAAA/wAAAP8AAAD/Xl5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j4+/wAAAP8AAAD/AAAA/w0NDf/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+/v///v7////+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hoa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/7+///+/v////7/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Hx8f/wAAAP8AAAD/AAAA/yIiIv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/7+/////v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KCgv8AAAD/AAAA/wAAAP8AAAD/ra2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v7///7+///+/v//&#10;/v7///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CwsL/wAAAP8AAAD/AAAA/0FB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+/v///v7///7+///+/v////7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tbW/8AAAD/AAAA/wAAAP8EBAT/0dH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///7+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xsb/AQEB/wAAAP8A&#10;AAD/AAAA/2ho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//+/v///v7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zU1Nf8AAAD/AAAA/wAAAP8RERH/6+v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fn5//AAAA/wAAAP8AAAD/AAAA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xkZGf8AAAD/AAAA/wAAAP8pKSn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7//v/+//7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4eHj/AAAA/wAAAP8AAAD/AQEB/7e3t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+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wgICP8A&#10;AAD/AAAA/wAAAP9LS0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v/+//7//v/+//7////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UVH/AAAA/wAAAP8AAAD/BgYG/9nZ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+//7//v/+&#10;//7//v/+//7//v////7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Ly8/wEBAf8AAAD/AAAA/wAA&#10;AP9ycn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/7//v/+//7//v/+/////v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8tLS3/AAAA/wAAAP8AAAD/FhYW//D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v/+//7//v/+//7/&#10;/v/+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ZWV/wAAAP8AAAD/AAAA/wAAAP+amp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+//7//v/+//7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8U&#10;FBT/AAAA/wAAAP8AAAD/MTEx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+//7//v/+//7//v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m5u/wAAAP8AAAD/AAAA/wEBAf/Bwc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8FBQX/AAAA/wAA&#10;AP8AAAD/VVV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0dH/wAAAP8AAAD/AAAA/wkJCf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Ozs/8AAAD/AAAA/wAAAP8AAAD/fX1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7/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JiYm/wAAAP8AAAD/AAAA/xwcHP/09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uLi/8AAAD/AAAA/wAAAP8AAAD/pKS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+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/Dw8P/wAA&#10;AP8AAAD/AAAA/zk5O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/7/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RkZP8AAAD/AAAA/wAAAP8CAgL/ysr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//v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Ozs7/AwMD/wAAAP8AAAD/AAAA&#10;/19fX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09Pf8AAAD/AAAA/wAAAP8NDQ3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4eHh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x8f&#10;H/8AAAD/AAAA/wAAAP8iIiL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7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CgoL/AAAA/wAAAP8AAAD/AAAA/66ur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7//v/+&#10;//7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wsLC/8AAAD/AAAA&#10;/wAAAP9CQk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/+//7//v/+//7//v/+//7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Wlr/AAAA/wAAAP8AAAD/BAQE/9LS0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7+/v/+//7//v/+//7/&#10;/v/+//7//v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cXF/wEBAf8AAAD/AAAA/wAAAP9paW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v7+//7//v/+//7//v/+//7//v/+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81NTX/AAAA/wAAAP8AAAD/ERER/+zs7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+/v7//v/+//7//v/+//7//v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5+f/wAAAP8AAAD/AAAA/wAAAP+RkZ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+&#10;/v7//v7+//7+/v/+//7//v/+//7//v/+//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8ZGRn/AAAA&#10;/wAAAP8AAAD/KSkp//v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7+/v/+/v7//v7+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Hh4/wAAAP8AAAD/AAAA/wEBAf+4uL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7+&#10;/v/+/v7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ICAj/AAAA/wAAAP8AAAD/&#10;TEx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FBQ/wAAAP8AAAD/AAAA/wYGBv/Z2d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y8vP8BAQH/AAAA/wAAAP8AAAD/c3N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LS0t&#10;/wAAAP8AAAD/AAAA/xcXF/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WVlf8AAAD/AAAA/wAAAP8AAAD/m5u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FBQU/wAAAP8AAAD/&#10;AAAA/zExM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5ubv8AAAD/AAAA/wAAAP8BAQH/wcH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1dX/BQUF/wAAAP8AAAD/AAAA/1ZWV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dHR/8AAAD/AAAA/wAAAP8JCQn/4OD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srL/AAAA/wAAAP8AAAD/AAAA/319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yUlJf8AAAD/&#10;AAAA/wAAAP8cHBz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Li4v/AAAA/wAAAP8AAAD/AAAA/6Wlp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w8PD/8AAAD/AAAA/wAAAP86&#10;Ojr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kZGT/AAAA/wAAAP8AAAD/AgIC/8rKy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c3N/wMDA/8AAAD/AAAA/wAAAP9gYG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9PT3/&#10;AAAA/wAAAP8AAAD/DQ0N/+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+Hh4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29v8fHx//AAAA/wAAAP8A&#10;AAD/IyMj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YGB/wAAAP8AAAD/AAAA/wAAAP+vr6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Pj4/8LCwv/AAAA/wAAAP8AAAD/Q0N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lpa/wAAAP8AAAD/AAAA/wQEBP/S0t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XFxf8BAQH/AAAA/wAAAP8AAAD/amp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NTU1/wAAAP8A&#10;AAD/AAAA/xISEv/s7O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v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+fn/8AAAD/AAAA/wAAAP8AAAD/kZG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v/+//7//v/+&#10;//7///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GRkZ/wAAAP8AAAD/AAAA/yoq&#10;Kv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+//7//v/+//7//v////7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d3d/8AAAD/AAAA/wAAAP8BAQH/ubm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+//7//v/+////&#10;/v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BwcH/wAAAP8AAAD/AAAA/01N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7//v/+//7////+///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BQUP8A&#10;AAD/AAAA/wAAAP8GBgb/2tr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v/+//7//v/+//7//v//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8vLz/AQEB/wAAAP8AAAD/AAAA/3R0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//v/+//7//v/+//7//v/+////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y0tLf8AAAD/AAAA/wAA&#10;AP8XFxf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7//v/+//7//v/+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VlZX/AAAA/wAAAP8AAAD/AAAA/5ub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7//v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7u/xMTE/8AAAD/AAAA/wAAAP8yMjL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t&#10;bW3/AAAA/wAAAP8AAAD/AQEB/8LC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v///v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dXV/wUFBf8AAAD/AAAA/wAAAP9XV1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+/v7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GRkb/AAAA/wAA&#10;AP8AAAD/CgoK/+Hh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7+//7+/v/+/v7//v7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rKy/wAAAP8AAAD/AAAA/wAAAP9+fn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//v7//v7+//7+/v/+/v7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8lJSX/AAAA/wAAAP8AAAD/HR0d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v7///7+///+/v/+&#10;/v7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i4uL/wAAAP8AAAD/AAAA/wAAAP+lpa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7+///+/v///v7///7+//7+/v/+/v7//v7+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6P8PDw//AAAA/wAAAP8AAAD/Ojo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7+///+/v///v7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GRk/wAA&#10;AP8AAAD/AAAA/wICAv/Ly8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7+///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3Nzf8DAwP/AAAA/wAAAP8AAAD/YWF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T09/wAAAP8AAAD/AAAA&#10;/w4ODv/n5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ioqP8AAAD/AAAA/wAAAP8AAAD/iIi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v7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Hx8f/wAAAP8AAAD/AAAA/yMjI/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+/v///v7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GB&#10;gf8AAAD/AAAA/wAAAP8AAAD/r6+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///7+///+/v///v7///7+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CwsL/wAAAP8AAAD/AAAA/0RER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//v7///7+///+/v///v7/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paWv8AAAD/AAAA&#10;/wAAAP8EBAT/09P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+///+/v///v7///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xcX/AQEB/wAAAP8AAAD/AAAA/2tra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7/&#10;//7+//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zQ0NP8AAAD/AAAA/wAAAP8SEhL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enp7/AAAA/wAAAP8AAAD/AAAA/5KSk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xkZGf8AAAD/AAAA/wAAAP8rKyv/+/v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3d3f/AAAA&#10;/wAAAP8AAAD/AQEB/7m5u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wcHB/8AAAD/AAAA/wAAAP9OTk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QUFD/AAAA/wAAAP8AAAD/&#10;BwcH/9ra2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v//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Ly8/wEBAf8AAAD/AAAA/wAAAP91dX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+//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8sLCz/AAAA/wAAAP8AAAD/FxcX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/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lJSU&#10;/wAAAP8AAAD/AAAA/wAAAP+cnJ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7v8TExP/AAAA/wAAAP8AAAD/MzMz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/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bW1t/wAAAP8AAAD/&#10;AAAA/wEBAf/Dw8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v/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XV1f8FBQX/AAAA/wAAAP8AAAD/WFh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kZG/wAAAP8AAAD/AAAA/woKCv/h&#10;4e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ra2v8JCQn/AAAA/wAAAP8AAAD/f39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Pq/9LCsv+XiXr/XFBQ/y0tLf8AAAD/AAAA/wAAAP8ALS3/UFxn/4GRpf/C0uH/9v//////////&#10;////////////////////////////////////////////////////////////////++r/0szM/8zM&#10;zP/MzMz/zMzM/8zS4f/2////////////////////////////////////////////////////////&#10;///////////////////////////////////////l18z/zMzM/8zMzP/MzMz/zMzS/+r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4P9WVlb/AQEB/x0dHf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wsL/uLi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//v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tKy/3BAAP8AAAD/AAAA/wAAAP8A&#10;AAD/AAAA/wAAAP8AAAD/AAAA/wAAAP8AAAD/AAAA/wAAAP8AAAD/AAAA/wAAAP8AAAD/AABQ/6XH&#10;5f/////////////////////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/+/v///v7/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/72RXP8AAAD/AAAA/wAAAP8AAAD/AAAA/wAAAP8AAAD/AAAA/wAAAP8AAAD/AAAA/wAAAP8AAAD/&#10;AAAA/wAAAP8AAAD/AAAA/wAAAP8AAAD/AAAA/1yXwv/7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7+/v/+/v7///7+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+3ekD/AAAA/wAAAP8AAAD/AAAA/wAAAP8AAAD/AAAA/wAA&#10;AP8ALUD/Z3B6/4mRkf+RkZH/iYF6/1xALf8AAAD/AAAA/wAAAP8AAAD/AAAA/wAAAP8AAAD/AAAA&#10;/1yXx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7+/v///v7/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zJdc/wAAAP8AAAD/&#10;AAAA/wAAAP8AAAD/AAAA/wAAAP9niaX/0uHu//////////////////////////////////bu4f+3&#10;l3r/AAAA/wAAAP8AAAD/AAAA/wAAAP8AAAD/AAAA/4nC6v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v7//v7+///+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Ml/8AAAD/AAAA/wAAAP8AAAD/AAAA/wAAAP8tZ5f/1+77////////////////&#10;////////////////////////////////////////7tf/l2ct/wAAAP8AAAD/AAAA/wAAAP8AAAD/&#10;AABQ/8fu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v7+//7+/v/+/v7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9f/cAAA/wAAAP8AAAD/AAAA/wAAAP8A&#10;AAD/XJfH////////////////////////////////////////////////////////////////////&#10;//////P/pWcA/wAAAP8AAAD/AAAA/wAAAP8AAAD/LYHC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/7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eJQP8AAAD/AAAA/wAAAP8AAAD/AAAA/0CBvf//////////////////////////////////////&#10;////////////////////////////////////////////88z/UAAA/wAAAP8AAAD/AAAA/wAAAP8A&#10;AFD/x/P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Pq/9LCsv+XiXr/&#10;XFBQ/y0tLf8AAAD/AAAA/wAAAP8ALS3/UFxn/4GRpf/C0uH/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v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8PDw////////////////////////////&#10;////////////////////////////////////////////////////////////////////////////&#10;////////////////////////////////////////////////////////////////////////////&#10;////////5dK9/4lnUP8AAAD/AAAA/wAAAP8AAAD/AAAA/wAAAP8AAAD/AAAA/wAAAP8AAAD/AAAA&#10;/wAAAP8AAFD/iavH/+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/q6ur/////////////////////////////////////////////////////////////////////&#10;////////////////////////////////////////////////////////////////////////////&#10;////////////////////////////////6tKy/3BAAP8AAAD/AAAA/wAAAP8AAAD/AAAA/wAAAP8A&#10;AAD/AAAA/wAAAP8AAAD/AAAA/wAAAP8AAAD/AAAA/wAAAP8AAAD/AABQ/6XH5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+rq6v//////////////////////////////////&#10;////////////////////////////////////////////////////////////////////////////&#10;///////////////////////////////////////////////////////////2/72RXP8AAAD/AAAA&#10;/wAAAP8AAAD/AAAA/wAAAP8AAAD/AAAA/wAAAP8AAAD/AAAA/wAAAP8AAAD/AAAA/wAAAP8AAAD/&#10;AAAA/wAAAP8AAAD/AAAA/1yXwv/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6urq&#10;////////////////////////////////////////////////////////////////////////////&#10;////////////////////////////////////////////////////////////////////////////&#10;////////////9v+3ekD/AAAA/wAAAP8AAAD/AAAA/wAAAP8AAAD/AAAA/wAAAP8ALUD/Z3B6/4mR&#10;kf+RkZH/iYF6/1xALf8AAAD/AAAA/wAAAP8AAAD/AAAA/wAAAP8AAAD/AAAA/1yXx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l1D/AAAA/wAAAP8AAAD/AAAA/wAA&#10;UP/M8///////////////////////////////////////////////////////////////////////&#10;////////////////////////////////////////////////////////////////////////////&#10;////////////////89KX/wAAAP8AAAD/AAAA/wAAAP8AAFz/0vv/////////////////////////&#10;//////////////////////////////////////////////////////////////////v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M&#10;l/8AAAD/AAAA/wAAAP8AAAD/AAAA/wAAAP8tZ5f/1+77////////////////////////////////&#10;////////////////////////7tf/l2ct/wAAAP8AAAD/AAAA/wAAAP8AAAD/AABQ/8f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9f/cAAA/wAAAP8AAAD/AAAA/wAAAP8AAAD/XJfH////////&#10;//////////////////////////////////////////////////////////////////P/pWcA/wAA&#10;AP8AAAD/AAAA/wAAAP8AAAD/LYH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pdc/wAAAP8AAAD/AAAA/wAAAP8AQJf/7v//&#10;////////////////////////////////////////////////////////////////////////////&#10;////////////////////////////////////////////////////////////////////////////&#10;//////////PSl/8AAAD/AAAA/wAAAP8AAAD/AAAA/wAAAP8AAAD/AAAA/wAAAP8AAAD/AAAA/wAA&#10;AP8AAAD/AAAA/wAAAP8AAAD/AAAA/wAAAP8AAAD/AAAA/wAAAP8AAAD/AAAA/wAA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eJQP8AAAD/AAAA&#10;/wAAAP8AAAD/AAAA/0CBvf//////////////////////////////////////////////////////&#10;////////////////////////////88z/UAAA/wAAAP8AAAD/AAAA/wAAAP8AAFD/x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sL/QAAA/wAAAP8AAAD/AAAA/wAAAP8ALYn/5f//////////////////////&#10;///////////////////////////////////////////////////////////////////XpWf/AAAA&#10;/wAAAP8AAAD/AAAA/wAAAP9wsu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yrcP8AAAD/AAAA/wAAAP8AAAD/&#10;AAAA/4nH7v//////////////////////////////////////////////////////////////////&#10;///////////////////////////20v9cAAD/AAAA/wAAAP8AAAD/AAAA/wBAnv/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/nlAA/wAAAP8AAAD/AAAA/wAAAP8ALYH/5f//////////////////////////////////&#10;/////////////////////////////////////////////////////////////////8eJQP8AAAD/&#10;UFxw/5Gesv/H1+H/7vb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x/9QAAD/AAAA/wAAAP8AAAD/AAAA/1CX0v//&#10;////////////////////////////////////////////////////////////////////////////&#10;//////////////////////////v2//b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+//7//v/+//7/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KXXP8AAAD/AAAA&#10;/wAAAP8AAAD/AFCX//P/////////////////////////////////////////////////////////&#10;////////////////////////////////////////////////////////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seR&#10;/wAAAP8AAAD/AAAA/wAAAP8AAAD/ntL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+//7//v/+//7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JFQ/wAAAP8AAAD/AAAA/wAAAP8AAHr/4fv/////////////////////&#10;////////////////////////////////////////////////////////////////////////////&#10;///////////////////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l1D/AAAA/wAAAP8AAAD/AAAA/wAAUP/M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7//v/+//7//v/+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won/AAAA/wAAAP8AAAD/&#10;AAAA/wAAQP+96v//////////////////////////////////////////////////////////////&#10;//////////////////////////////////////////////////v/+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KXXP8AAAD/&#10;AAAA/wAAAP8AAAD/AECR/+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//v/+//7//v/+//7//v/+//7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x/9AAAD/AAAA/wAAAP8AAAD/AAAA/4G96v//////////////////////////&#10;////////////////////////////////////////////////////////////////////////////&#10;//vX/2cAAP8ALVD/cImX/7fC0v/l7vb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pdc/wAAAP8AAAD/AAAA/wAAAP8AQJf/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/7//v/+//7//v/+//7//v/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6urq/+rq6v/q6ur/6urq/+rq6v/+/v7/////&#10;////////////////////////////////////////////////////////////////////////////&#10;////////////////////////////////////////////////////////8/+eXAD/AAAA/wAAAP8A&#10;AAD/AAAA/0CJx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7/&#10;/v/+//7//v/+//7//v/+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+rq6v//////////////////////////////////////////////&#10;////////////////////////////////////////////////////////////////////////////&#10;///////////////z/5dQAP8AAAD/AAAA/wAAAP8AAAD/UJH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v/+//7//v/+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6urq////////////&#10;////////////////////////////////////////////////////////////////////////////&#10;//////////////////////////////////////////////////P/l1AA/wAAAP8AAAD/AAAA/wAA&#10;AP9Qkc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/7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/q6ur/////////////////////////////////////////////////////&#10;////////////////////////////////////////////////////////////////////////////&#10;///////////Ml1D/AAAA/wAAAP8AAAD/AAAA/wBQl//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+rq6v//////////////////&#10;////////////////////////////////////////////////////////////////////////////&#10;/////////////////////////////////////////////9KXXP8AAAD/AAAA/wAAAP8AAAD/AFCX&#10;//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6urq/+rq6v/q6ur/6urq/+rq6v/q6ur/6urq&#10;/+rq6v/q6ur//v7+////////////////////////////////////////////////////////////&#10;////////////////////////////////////////////////////////////////////////////&#10;////zJFQ/wAAAP8AAAD/AAAA/wAAAP8AAHr/4f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C/0AAAP8AAAD/AAAA/wAAAP8AAAD/&#10;AAAA/wAAQP+Rssf/8/////////////////////////////////////////////////Pc/6V6UP8A&#10;AAD/AAAA/wAAAP8AAAD/AAAA/wAAAP8AUJf/7v//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won/AAAA/wAAAP8AAAD/AAAA/wAAQP+96v//&#10;////////////////////////////////////////////////////////////////////////////&#10;//////////////////////////////////v/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b2B/wAAAP8AAAD/AAAA/wAAAP8AAAD/AAAA/wAAAP8AAED/epGl/8fX4f/u8/b/+/v/&#10;////+//28+7/4dLC/56BZ/8AAAD/AAAA/wAAAP8AAAD/AAAA/wAAAP8AAAD/AABQ/8fu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x/9AAAD/AAAA/wAAAP8AAAD/AAAA/4G96v//////////////////////////////////////////&#10;//////////////////////////////////////////////////////////////vX/2cAAP8ALVD/&#10;cImX/7fC0v/l7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/7+/v/+/v7//v7+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5dc/wAAAP8AAAD/AAAA/wAAAP8A&#10;AAD/AAAA/wAAAP8AAAD/AAAA/wAAAP8AAAD/AAAA/wAAAP8AAAD/AAAA/wAAAP8AAAD/AAAA/wAA&#10;AP8AAAD/AAAA/wAALf+y3Pb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/5FAAP8AAAD/AAAA/wAAAP8AAAD/LXC3////////&#10;////////////////////////////////////////////////////////////////////////////&#10;///////////////////20p7/AA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v7+//7+&#10;/v/+/v7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KV6/wAAAP8AAAD/AAAA/wAAAP8AAAD/AAAA/wAAAP8AAAD/AAAA/wAAAP8AAAD/&#10;AAAA/wAAAP8AAAD/AAAA/wAAAP8AAAD/AAAA/wAAAP8ALXD/wuX7///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JFQ&#10;/wAAAP8AAAD/AAAA/wAAAP8AAFD/wu7/////////////////////////////////////////////&#10;/////////////////////////////////////////////////////8KJQP8AAAD/AAAA/wAAAP8A&#10;AAD/AABA/73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7////+///+/v7//v7+//7+/v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+rS/556UP8AAAD/AAAA/wAA&#10;AP8AAAD/AAAA/wAAAP8AAAD/AAAA/wAAAP8AAAD/AAAA/wAAAP8AAAD/AAAA/wAAAP8AAAD/gaXC&#10;//P/////////////////////////////////////////////////////////89KX/wAAAP8AAAD/&#10;AAAA/wAAAP8AAFD/x/P/////////////////////////////////////////////////////////&#10;//////////////////////////////////P/l1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3KX/AAAA/wAAAP8AAAD/AAAA/wAAAP9AicL/////////&#10;////////////////////////////////////////////////////////////////////////////&#10;////////88f/UAAA/wAAAP8AAAD/AAAA/wAAAP8AUJ7/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///7///7+/v/+/v7//v7+&#10;//7+/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v+XUAD/&#10;AAAA/wAAAP8AAAD/AAAA/wAAAP+r3Pv/////////////////////////////////////////////&#10;///////////////////////////////////////7/7d6Lf8AAAD/AAAA/wAAAP8AAAD/AAAA/3Cy&#10;4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v///v7+//7+/v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+rh&#10;/9LHvf+ypZ7/l5GR/5GRl/+Xl5f/kZGX/5eepf+3wsf/3OX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AA/wAtgf/h////////&#10;///////////////////////////////////////////////////////////////////////lvYH/&#10;AAAA/wAAAP8AAAD/AAAA/wAAAP8AAGf/0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+/v7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/6tnAP8A&#10;AAD/AAAA/wAAAP8AAAD/AAAA/wBQkf/h+///////////////////////////////////////////&#10;////////////////////////4b2R/wAAAP8AAAD/AAAA/wAAAP8AAAD/AAAA/2er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C/0AAAP8AAAD/AAAA/wAAAP8AAAD/AAAA/wAAQP+Rssf/&#10;8/////////////////////////////////////////////////Pc/6V6UP8AAAD/AAAA/wAAAP8A&#10;AAD/AAAA/wAAAP8AUJf/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b2B/wAA&#10;AP8AAAD/AAAA/wAAAP8AAAD/AAAA/wAAAP8AAED/epGl/8fX4f/u8/b/+/v/////+//28+7/4dLC&#10;/56BZ/8AAAD/AAAA/wAAAP8AAAD/AAAA/wAAAP8AAAD/AABQ/8f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5dc/wAAAP8AAAD/AAAA/wAAAP8AAAD/AAAA/wAAAP8A&#10;AAD/AAAA/wAAAP8AAAD/AAAA/wAAAP8AAAD/AAAA/wAAAP8AAAD/AAAA/wAAAP8AAAD/AAAA/wAA&#10;Lf+y3P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7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KV6&#10;/wAAAP8AAAD/AAAA/wAAAP8AAAD/AAAA/wAAAP8AAAD/AAAA/wAAAP8AAAD/AAAA/wAAAP8AAAD/&#10;AAAA/wAAAP8AAAD/AAAA/wAAAP8ALXD/wuX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v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+rS/556UP8AAAD/AAAA/wAAAP8AAAD/AAAA/wAA&#10;AP8AAAD/AAAA/wAAAP8AAAD/AAAA/wAAAP8AAAD/AAAA/wAAAP8AAAD/gaXC/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v/+///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q3P+ynoH/UC0A/wAAAP8AAAD/AAAA/wAAAP8AAAD/AAAA/wAAAP8AAAD/AAAA/wAAAP8A&#10;LVD/iaW9/+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+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+rh/9LHvf+ypZ7/l5GR&#10;/5GRl/+Xl5f/kZGX/5eepf+3wsf/3OX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v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d3d/+vr6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fHx8/7W1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xsb/AQEB/wAAAP9ERET/1NT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aWl/xwcHP8AAAD/JiYm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zY2Nv8AAAD/AAAA/wAAAP8VFRX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Ozs/8A&#10;AAD/AAAA/wAAAP8AAAD/jIy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goKD/AAAA/wAA&#10;AP8AAAD/AAAA/4+Pj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zg4OP8AAAD/AAAA/wAAAP8PDw//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7/&#10;//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z/xkZGf8AAAD/AAAA/wAAAP8oKCj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cnJ/wIC&#10;Av8AAAD/AAAA/wAAAP9kZG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v////7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5eXn/AAAA/wAAAP8AAAD/AAAA&#10;/7a2t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l5e/wAAAP8AAAD/AAAA/wMDA//Ozs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+/////v/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/wgICP8AAAD/AAAA/wAAAP9KSk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5eX/DQ0N&#10;/wAAAP8AAAD/AAAA/z4+P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UVH/AAAA/wAAAP8AAAD/BgYG/9jY2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Ghob/AAAA/wAAAP8AAAD/AAAA/6mp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b29/wEB&#10;Af8AAAD/AAAA/wAAAP9xcX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8iIiL/&#10;AAAA/wAAAP8AAAD/Hx8f//b2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8uLi7/AAAA/wAAAP8AAAD/FRUV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2trf8AAAD/AAAA/wAAAP8AAAD/goK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7//v/+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paW/wAAAP8AAAD/AAAA&#10;/wAAAP+ZmZ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FBQf8A&#10;AAD/AAAA/wAAAP8LCwv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v/+//7//v/+//7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UFBT/AAAA/wAAAP8AAAD/MDAw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dHR/wQEBP8AAAD/AAAA/wAAAP9bW1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//v/+//7//v/+//7//v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b29v/wAAAP8AAAD/AAAA/wEBAf/AwM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ho/wAA&#10;AP8AAAD/AAAA/wEBAf/Gxs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7//v/+//7//v/+//7//v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8FBQX/AAAA/wAAAP8AAAD/VFR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6+v/ERER/wAAAP8AAAD/AAAA/zU1N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v////7//v/+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EhI/wAAAP8AAAD/AAAA/wkJCf/f39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j4//AAAA&#10;/wAAAP8AAAD/AAAA/5+fn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//&#10;/v/+//7//v/+//7//v/+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S0tP8AAAD/AAAA&#10;/wAAAP8AAAD/e3t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8pKSn/AAAA/wAAAP8AAAD/GRkZ//Pz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//+//7//v/+//7//v/+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JiYm/wAAAP8AAAD/AAAA/xsbG/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e3t/8AAAD/&#10;AAAA/wAAAP8AAAD/eHh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v////7//v/+&#10;//7//v/+//7//v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2Njf8AAAD/AAAA/wAAAP8AAAD/&#10;oqK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tLS/8AAAD/AAAA/wAAAP8ICAj/3d3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+//7//v/+//7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EBAQ/wAAAP8AAAD/AAAA/zg4O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NjY/wYGBv8A&#10;AAD/AAAA/wAAAP9RUV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7//v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VlZf8AAAD/AAAA/wAAAP8CAgL/yMj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cnJy/wAAAP8AAAD/AAAA/wEBAf+9vb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wMD&#10;/wAAAP8AAAD/AAAA/15eX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FhYW/wAA&#10;AP8AAAD/AAAA/y0tLf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8/P/8AAAD/AAAA/wAAAP8MDAz/5eX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mZn/AAAA/wAAAP8AAAD/AAAA/5aWl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qqqr/AAAA/wAAAP8AAAD/&#10;AAAA/4WFh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8wMDD/AAAA&#10;/wAAAP8AAAD/FBQU/+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yAgIP8AAAD/AAAA/wAAAP8hISH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DAwP8BAQH/AAAA/wAAAP8AAAD/b29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Dg4P/AAAA/wAAAP8AAAD/AAAA/6ysr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VVVf8AAAD/&#10;AAAA/wAAAP8FBQX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k&#10;/wsLC/8AAAD/AAAA/wAAAP9BQU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9/f/wkJCf8AAAD/AAAA/wAAAP9HR0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cXFz/AAAA/wAAAP8AAAD/AwMD/9DQ0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fHx8/wAAAP8A&#10;AAD/AAAA/wAAAP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8fH/wICAv8AAAD/&#10;AAAA/wAAAP9oaG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Gxsb/wAAAP8AAAD/AAAA/yYmJv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82Njb/AAAA/wAAAP8AAAD/ERER/+vr6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jo6P/AAAA/wAA&#10;AP8AAAD/AAAA/4yMj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KCg/wAAAP8AAAD/AAAA/wAAAP+P&#10;j4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84ODj/AAAA/wAAAP8AAAD/Dw8P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z8/8aGhr/AAAA/wAAAP8AAAD/KCgo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nJyf8CAgL/AAAA&#10;/wAAAP8AAAD/ZWV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Xl5/wAAAP8AAAD/AAAA/wAAAP+2tr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5eXv8AAAD/AAAA/wAAAP8DAwP/zs7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7+///+/v///v7+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8ICAj/&#10;AAAA/wAAAP8AAAD/Skp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eXl/w0NDf8AAAD/&#10;AAAA/wAAAP8+Pj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v///v7///7+///+/v7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lJS/wAAAP8AAAD/AAAA/wYGBv/Y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oaG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v7///7+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6+vv8BAQH/AAAA/wAAAP8A&#10;AAD/cXF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Pj/IiIi/wAAAP8A&#10;AAD/AAAA/yAgIP/3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/7+///+/v///v7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Li4u/wAAAP8AAAD/AAAA/xUVFf/v7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ra3/AAAA/wAAAP8AAAD/AAAA/4ODg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/7+///+/v7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eXl/8AAAD/AAAA/wAAAP8AAAD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BQUH/AAAA/wAA&#10;AP8AAAD/CwsL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v7///7+///+/v//&#10;/v7///7+/v/+/v7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7+//&#10;FRUV/wAAAP8AAAD/AAAA/zAwMP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HR0f8EBAT/AAAA/wAAAP8AAAD/W1t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/7+///+/v/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BwcP8AAAD/AAAA/wAAAP8BAQH/v7+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hoaP8AAAD/AAAA&#10;/wAAAP8CAgL/xsb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//+/v///v7///7+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19f/BQUF/wAAAP8A&#10;AAD/AAAA/1RUV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/xEREf8AAAD/AAAA/wAAAP82Njb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hISP8AAAD/AAAA/wAAAP8JCQn/39/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j4+P/wAAAP8AAAD/&#10;AAAA/wAAAP+goK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+//7//v7/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0tLT/AAAA/wAAAP8AAAD/AAAA/3t7&#10;e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KCgo/wAAAP8AAAD/AAAA/xoaG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7//v/+/v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/ycnJ/8AAAD/AAAA/wAAAP8bGxv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3t7f/AAAA/wAAAP8A&#10;AAD/AAAA/3l5e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v/+//7//v/+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NjY3/AAAA/wAAAP8AAAD/AAAA/6Kio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LS0v/AAAA/wAAAP8AAAD/CAgI/93d3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7//v/+//7//v/+//7//v7/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xAQEP8A&#10;AAD/AAAA/wAAAP84ODj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jY2P8GBgb/AAAA/wAA&#10;AP8AAAD/Ul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7//v/+//7//v/+//7//v/+/v///v7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mZmb/AAAA/wAAAP8AAAD/AgIC/8jIy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Jycv8AAAD/AAAA/wAAAP8BAQH/vb2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7/&#10;/v/+//7//v/+//7+///+/v///v7///7+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8/P/wMDA/8AAAD/AAAA/wAA&#10;AP9eXl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xYWFv8AAAD/AAAA&#10;/wAAAP8uLi7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v/+//7//v/+//7//v/+//7//v7///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/Pz//AAAA/wAAAP8AAAD/DAwM/+Xl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wAAAP8AAAD/AAAA/wAAAP+Wlp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+//7//v/+&#10;//7//v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6ur/wAAAP8AAAD/AAAA/wAAAP+FhY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MDAw/wAAAP8AAAD/&#10;AAAA/xQUFP/v7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/7//v/+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8g&#10;ICD/AAAA/wAAAP8AAAD/ISEh//f3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wMD/AQEB/wAAAP8AAAD/AAAA/29vb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ISE/wAAAP8AAAD/AAAA/wAAAP+srK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UVFT/AAAA/wAAAP8A&#10;AAD/BQUF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///7/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8MDAz/AAAA/wAA&#10;AP8AAAD/QEB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/f3/8JCQn/AAAA/wAAAP8AAAD/SEh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Fxc/wAAAP8AAAD/AAAA/wMDA//Q0N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x8fP8AAAD/AAAA/wAA&#10;AP8AAAD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fHx/8CAgL/AAAA/wAAAP8AAAD/Z2d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xsbG/8AAAD/AAAA/wAAAP8nJyf/+v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///7////+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Nzc3/wAAAP8AAAD/AAAA/xAQEP/r6+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6Oj/wAAAP8AAAD/AAAA&#10;/wAAAP+NjY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v////7///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Ghof8AAAD/AAAA/wAAAP8AAAD/j4+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ODg4/wAAAP8AAAD/AAAA/xAQEP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///v//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Ghoa/wAA&#10;AP8AAAD/AAAA/ygoKP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ycn/AgIC/wAAAP8AAAD/&#10;AAAA/2ZmZ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p6ev8AAAD/AAAA/wAAAP8AAAD/tr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eXl7/AAAA/wAAAP8AAAD/AwMD/8/Pz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e3t7/CAgI/wAAAP8AAAD/AAAA&#10;/0pKS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8MDAz/AAAA/wAAAP8A&#10;AAD/Pz8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NTU/8AAAD/AAAA/wAAAP8GBgb/2N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WFhf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7//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+vr7/AQEB/wAAAP8AAAD/AAAA/3Fxc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f3/yIiIv8AAAD/AAAA/wAA&#10;AP8gICD/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//v/+//7//v/+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y8v&#10;L/8AAAD/AAAA/wAAAP8VFRX/7+/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wAAAP8AAAD/AAAA/wAAAP+Dg4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//v/+//7//v/+//7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Xl5f/AAAA/wAAAP8AAAD/AAAA/5iYm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UFB/wAAAP8AAAD/AAAA&#10;/wwMDP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v7///7+///+//7/&#10;/v/+//7//v/+//7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xUVFf8AAAD/AAAA&#10;/wAAAP8vLy/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0dH/BAQE/wAAAP8AAAD/AAAA/1xcX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+/v///v7///7//v/+//7//v/+//7//v/+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wcHD/AAAA/wAAAP8AAAD/AQEB/7+/v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oaGj/AAAA/wAAAP8AAAD/&#10;AgIC/8fHx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v7///7+///+/v///v/+//7//v/+&#10;//7//v/+//7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9fX/wUFBf8AAAD/AAAA/wAAAP9UVF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8RERH/AAAA/wAAAP8AAAD/NjY2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+/v///v7///7+///+//7//v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JSUn/AAAA/wAAAP8AAAD/CQkJ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+Pj/8AAAD/AAAA/wAAAP8A&#10;AAD/oaG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7///7//v/+//7//v/+//7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bW1/wAAAP8AAAD/AAAA/wAAAP97e3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ygoKP8AAAD/AAAA/wAAAP8aGhr/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/+/v///v/+//7//v/+//7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8nJyf/AAAA&#10;/wAAAP8AAAD/Gxsb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ra2/wAAAP8AAAD/AAAA/wAA&#10;AP96e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/+//7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jo6O/wAAAP8AAAD/AAAA/wAAAP+ioq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kpK/wAAAP8AAAD/AAAA/wgICP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QEBD/AAAA/wAAAP8AAAD/&#10;ODg4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2Nj/BgYG/wAAAP8AAAD/AAAA&#10;/1JSU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2dn/wAAAP8AAAD/AAAA/wICAv/IyM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ycnL/AAAA/wAAAP8AAAD/AQEB/76+v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/7+&#10;/v/+/v///v7/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DQ0P8DAwP/AAAA/wAAAP8AAAD/XV1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WFhb/AAAA/wAAAP8AAAD/&#10;Li4u//z8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7+///+/v/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EBA&#10;/wAAAP8AAAD/AAAA/wwMDP/l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Zmf8AAAD/AAAA/wAAAP8AAAD/l5e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v7/&#10;//7+///+/v//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urq/8AAAD/AAAA/wAAAP8AAAD/hYW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zAwMP8AAAD/AAAA/wAAAP8V&#10;FRX/7+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v7+//7+/v/+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ISEh/wAAAP8AAAD/&#10;AAAA/yEhIf/3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MDA/wEBAf8AAAD/AAAA/wAAAP9wcH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+/v7//v7+//7+///+/v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SEhP8AAAD/AAAA/wAAAP8AAAD/rKy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FRU/wAAAP8AAAD/AAAA/wUF&#10;Bf/X19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7+/v/+/v7//v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DAwM/wAAAP8AAAD/AAAA/0BAQ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CQkJ/wAAAP8AAAD/AAAA/0lJS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v7+//7+/v/+/v///v7///7+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1dXf8AAAD/AAAA/wAAAP8DAwP/0ND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7e3v/AAAA/wAAAP8AAAD/AAAA&#10;/7W1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v7+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yMj/AgIC/wAAAP8AAAD/AAAA/2dnZ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8bGxv/AAAA/wAAAP8AAAD/Jycn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zc3N/8AAAD/&#10;AAAA/wAAAP8QEBD/6ur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Ojo/8AAAD/AAAA/wAAAP8AAAD/&#10;jY2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ioqL/AAAA/wAAAP8AAAD/AAAA/46Oj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zg4OP8AAAD/AAAA/wAAAP8QEB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xsbG/8AAAD/AAAA/wAAAP8o&#10;KCj/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cnJ/wICAv8AAAD/AAAA/wAAAP9m&#10;Zm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7e3v/AAAA/wAAAP8AAAD/AAAA/7a2t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l5e/wAAAP8AAAD/AAAA/wMDA//Pz8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t7e/wgICP8AAAD/AAAA/wAAAP9KSk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DAwM/wAAAP8AAAD/AAAA/z8/&#10;P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TU1P/&#10;AAAA/wAAAP8AAAD/BgYG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hYX/AAAA/wAAAP8AAAD/AAAA/6urq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7+//wEBAf8AAAD/AAAA/wAAAP9xcX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8hISH/AAAA/wAAAP8AAAD/ICAg&#10;//f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8vLy//AAAA/wAAAP8A&#10;AAD/FRUV/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ysrP8AAAD/AAAA/wAAAP8AAAD/hIS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JiY/wAAAP8AAAD/AAAA/wAAAP+YmJ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FBQf8AAAD/AAAA/wAAAP8MDAz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VFRX/AAAA/wAAAP8AAAD/Ly8v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dHR/wQEBP8AAAD/AAAA/wAAAP9dXV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XFx/wAAAP8AAAD/AAAA/wEBAf+/v7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ho/wAAAP8AAAD/AAAA/wICAv/H&#10;x8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v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jY2P8GBgb/AAAA/wAAAP8AAAD/VFR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6+v/ERER/wAAAP8AAAD/AAAA/zc3N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7//v/+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kpK/wAAAP8A&#10;AAD/AAAA/wkJCf/f39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j4//AAAA/wAAAP8AAAD/AAAA/6Gh&#10;o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+//7//v/+//7//v//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a2tv8AAAD/AAAA/wAAAP8AAAD/e3t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8oKCj/AAAA/wAAAP8AAAD/Ghoa//Pz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v/+//7//v/+//7/&#10;/v/+//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KCgo/wAAAP8AAAD/AAAA/xsb&#10;G//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a2tv8AAAD/AAAA/wAAAP8AAAD/en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v/+//7//v/+//7//v/+//7///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6Ojv8AAAD/AAAA/wAAAP8AAAD/oqK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pKSv8AAAD/AAAA/wAAAP8ICAj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+//7//v/+//7//v//&#10;//7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EBAQ/wAAAP8AAAD/AAAA/zc3N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NjY/wYGBv8AAAD/AAAA/wAAAP9TU1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v/+//7//v/+//7//v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dnZ/8A&#10;AAD/AAAA/wAAAP8CAgL/yMj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nJy/wAAAP8AAAD/AAAA/wEBAf+/v7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+//7////+////&#10;/v////7///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0ND/AwMD/wAAAP8AAAD/AAAA/11d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D/FhYW/wAAAP8AAAD/AAAA/y8vL/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v/+//7//v/+//7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BAQP8AAAD/AAAA/wAA&#10;AP8MDAz/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mZn/AAAA/wAAAP8AAAD/AAAA/5iYm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7//v/+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srKz/AAAA/wAAAP8AAAD/AAAA/4WFh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8wMDD/AAAA/wAAAP8AAAD/FRUV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3/yEhIf8AAAD/AAAA/wAAAP8hISH/9/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DAwP8BAQH/AAAA/wAAAP8AAAD/cXF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F&#10;hYX/AAAA/wAAAP8AAAD/AAAA/6ysr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RUVP8AAAD/AAAA/wAAAP8GBgb/19f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+//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Xl/wwMDP8AAAD/AAAA/wAAAP9AQE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wkJCf8AAAD/AAAA/wAAAP9JSU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/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eXl7/AAAA/wAA&#10;AP8AAAD/AwMD/9DQ0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3t7/wAAAP8AAAD/AAAA/wAAAP+1tb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MjI/wICAv8AAAD/AAAA/wAAAP9nZ2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Gxsb/wAAAP8AAAD/AAAA/ygoKP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/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84ODj/AAAA/wAAAP8AAAD/EBAQ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jo6P/AAAA/wAAAP8AAAD/AAAA/46Oj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v/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qKi/wAAAP8AAAD/AAAA/wAAAP+Oj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84ODj/AAAA/wAAAP8AAAD/EBAQ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8bGxv/AAAA/wAAAP8AAAD/KCgo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jIyP8CAgL/AAAA/wAAAP8AAAD/Z2d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3t7/wAA&#10;AP8AAAD/AAAA/wAAAP+2tr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5eXv8AAAD/AAAA/wAAAP8DAwP/0ND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8JCQn/AAAA/wAAAP8AAAD/Skp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wwMDP8AAAD/AAAA/wAAAP9AQE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FRU/wAAAP8AAAD/AAAA&#10;/wYGBv/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YWF/wAAAP8AAAD/AAAA/wAAAP+srK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cnJz/FxcX/wAAAP8AAAD/cXF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ISEh/wAAAP8AAAD/PDw8/8/Pz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/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dXV1/xwcHP/v7+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srKz/Hh4e/6ioq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/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////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///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/&#10;/////v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//v////7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+/v7//v7+//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7+/v/+/v7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7+/v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v7//v7+///+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7+/v/+/v7/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tKy/3BA&#10;AP8AAAD/AAAA/wAAAP8AAAD/AAAA/wAAAP8AAAD/AAAA/wAAAP8AAAD/AAAA/wAAAP8AAAD/AAAA&#10;/wAAAP8AAAD/AABQ/6XH5f//////////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/72RXP8AAAD/AAAA/wAAAP8AAAD/AAAA/wAAAP8AAAD/AAAA/wAAAP8A&#10;AAD/AAAA/wAAAP8AAAD/AAAA/wAAAP8AAAD/AAAA/wAAAP8AAAD/AAAA/1yXwv/7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v////7////+/////v////7//v/+//7/&#10;/v/+//7//v/+//7/////////////////////////////////////////////////////////////&#10;///////////////////////////////////////////////////////2/7d6QP8AAAD/AAAA/wAA&#10;AP8AAAD/AAAA/wAAAP8AAAD/AAAA/wAtQP9ncHr/iZGR/5GRkf+JgXr/XEAt/wAAAP8AAAD/AAAA&#10;/wAAAP8AAAD/AAAA/wAAAP8AAAD/XJfH////////////////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+3ekD/AAAA/wAAAP8AAAD/AAAA&#10;/wAAAP8AAAD/AAAA/wAAAP8ALUD/Z3B6/4mRkf+RkZH/iYF6/1xALf8AAAD/AAAA/wAAAP8AAAD/&#10;AAAA/wAAAP8AAAD/AAAA/1yXx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7/&#10;///+/////v////7////+/////v/+//7//v/+//7//v/+//7//v//////////////////////////&#10;////////////////////////////////////////////////////////////////////////////&#10;///////////Ml1z/AAAA/wAAAP8AAAD/AAAA/wAAAP8AAAD/AAAA/2eJpf/S4e7/////////////&#10;////////////////////9u7h/7eXev8AAAD/AAAA/wAAAP8AAAD/AAAA/wAAAP8AAAD/icLq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Jdc/wAAAP8AAAD/AAAA/wAAAP8AAAD/AAAA/wAAAP9niaX/0uHu////////////////////&#10;//////////////bu4f+3l3r/AAAA/wAAAP8AAAD/AAAA/wAAAP8AAAD/AAAA/4nC6v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Ml/8AAAD/AAAA/wAAAP8AAAD/AAAA/wAAAP8tZ5f/&#10;1+77////////////////////////////////////////////////////////7tf/l2ct/wAAAP8A&#10;AAD/AAAA/wAAAP8AAAD/AABQ/8fu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+/////v//&#10;//7////+/////v////7//v/+//7//v/+//7//v/+//7/////////////////////////////////&#10;///////////////////////////////////////////////////////////////////////71/9w&#10;AAD/AAAA/wAAAP8AAAD/AAAA/wAAAP9cl8f/////////////////////////////////////////&#10;////////////////////////////////8/+lZwD/AAAA/wAAAP8AAAD/AAAA/wAAAP8tgcL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f/cAAA/wAA&#10;AP8AAAD/AAAA/wAAAP8AAAD/XJfH////////////////////////////////////////////////&#10;//////////////////////////P/pWcA/wAAAP8AAAD/AAAA/wAAAP8AAAD/LYHC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eJQP8AAAD/AAAA/wAAAP8AAAD/AAAA/0CBvf//////////////////&#10;////////////////////////////////////////////////////////////////88z/UAAA/wAA&#10;AP8AAAD/AAAA/wAAAP8AAFD/x/P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7////+////&#10;/v////7////+//7//v/+//7//v/+//7/////////////////////////////////////////////&#10;///////////////////////////////////////////////////////////uwv9AAAD/AAAA/wAA&#10;AP8AAAD/AAAA/wAtif/l////////////////////////////////////////////////////////&#10;/////////////////////////////////9elZ/8AAAD/AAAA/wAAAP8AAAD/AAAA/3Cy4f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sL/QAAA/wAAAP8AAAD/AAAA&#10;/wAAAP8ALYn/5f//////////////////////////////////////////////////////////////&#10;///////////////////////////XpWf/AAAA/wAAAP8AAAD/AAAA/wAAAP9wsuH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yrcP8AAAD/AAAA/wAAAP8AAAD/AAAA/4nH7v//////////////////////////////&#10;///////////////////////////////////////////////////////////////20v9cAAD/AAAA&#10;/wAAAP8AAAD/AAAA/wBAnv/z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v////7////+&#10;////////////////////////////////////////////////////////////////////////////&#10;////////////////////////////////////////////////8/+eUAD/AAAA/wAAAP8AAAD/AAAA&#10;/wAtgf/l////////////////////////////////////////////////////////////////////&#10;////////////////////////////////x4lA/wAAAP9QXHD/kZ6y/8fX4f/u9vv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/nlAA/wAAAP8AAAD/AAAA/wAAAP8ALYH/&#10;5f//////////////////////////////////////////////////////////////////////////&#10;/////////////////////////8eJQP8AAAD/UFxw/5Gesv/H1+H/7vb7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+////////////////////////////////////////&#10;////////////////////////////////////////////////////////////////////////////&#10;//////PH/1AAAP8AAAD/AAAA/wAAAP8AAAD/UJfS////////////////////////////////////&#10;////////////////////////////////////////////////////////////////////+/b/9vv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x/9QAAD/AAAA/wAAAP8AAAD/AAAA/1CX0v//////////////////////////////////////////&#10;//////////////////////////////////////////////////////////////v2//b7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seR/wAAAP8AAAD/AAAA/wAAAP8AAAD/ntLz////////&#10;////////////////////////////////////////////////////////////////////////////&#10;////////////////////////////////////////////////////////////////////////////&#10;//PSl/8AAAD/AAAA/wAAAP8AAAD/AABQ/8f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l1D/AAAA/wAAAP8AAAD/AAAA/wBQ&#10;l//z////////////////////////////////////////////////////////////////////////&#10;////////////////////////////////////////////////////////////////////////////&#10;////////////////89KX/wAAAP8AAAD/AAAA/wAAAP8AAED/t+Hz//bz8//z8/P/8/Pz//Pz8//z&#10;8/P/8/Pz//Pz8//z8/P/8/Pz//Pz8//z8/P/8/Pz//Pz8//z8/P/8/Pz//Pz8//79uX/kU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KXXP8AAAD/AAAA/wAAAP8AAAD/AFCX//P/////////////////////////////////////&#10;////////////////////////////////////////////////////////////////////////////&#10;////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7+//7+/v/+/v7//v7+////////////////////////////////////////////////////////&#10;///////////////////////////////////////////////MkVD/AAAA/wAAAP8AAAD/AAAA/wAA&#10;ev/h+///////////////////////////////////////////////////////////////////////&#10;////////////////////////////////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JFQ/wAAAP8AAAD/AAAA/wAAAP8AAHr/4fv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won/AAAA/wAAAP8AAAD/AAAA/wAAQP+96v//////////////////////////////////////////&#10;//////////////////////////////////////////////////////////////////////v/+///&#10;//////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+/v///v7///7+///+/v/+&#10;/v7//v7+//7+/v/+/v7//v7+////////////////////////////////////////////////////&#10;/////////////////////////////////////////+7H/0AAAP8AAAD/AAAA/wAAAP8AAAD/gb3q&#10;////////////////////////////////////////////////////////////////////////////&#10;////////////////////////////+9f/ZwAA/wAtUP9wiZf/t8LS/+Xu9v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x/9AAAD/AAAA/wAAAP8AAAD/AAAA/4G96v//////&#10;////////////////////////////////////////////////////////////////////////////&#10;//////////////////////vX/2cAAP8ALVD/cImX/7fC0v/l7vb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/5FA&#10;AP8AAAD/AAAA/wAAAP8AAAD/LXC3////////////////////////////////////////////////&#10;///////////////////////////////////////////////////////20p7/AAAA/wAAAP8AAAD/&#10;AAAA/wAAAP+RzO7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+/v///v7///7+///+/v///v7//v7+//7+&#10;/v/+/v7//v7+//7+/v//////////////////////////////////////////////////////////&#10;///////////////////////////////////////MkVD/AAAA/wAAAP8AAAD/AAAA/wAAUP/C7v//&#10;////////////////////////////////////////////////////////////////////////////&#10;////////////////////wolA/wAAAP8AAAD/AAAA/wAAAP8AAED/ver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JFQ/wAAAP8AAAD/AAAA/wAAAP8AAFD/wu7/////////&#10;////////////////////////////////////////////////////////////////////////////&#10;/////////////8KJQP8AAAD/AAAA/wAAAP8AAAD/AABA/73q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3KX/AAAA&#10;/wAAAP8AAAD/AAAA/wAAAP9AicL/////////////////////////////////////////////////&#10;////////////////////////////////////////////88f/UAAA/wAAAP8AAAD/AAAA/wAAAP8A&#10;UJ7/8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v7///7+///+/v///v7///7+//7+/v/+/v7//v7+&#10;//7+/v//////////////////////////////////////////////////////////////////////&#10;///////////////////////////////////u/5dQAP8AAAD/AAAA/wAAAP8AAAD/AAAA/6vc+///&#10;////////////////////////////////////////////////////////////////////////////&#10;//////v/t3ot/wAAAP8AAAD/AAAA/wAAAP8AAAD/cLLh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v+XUAD/AAAA/wAAAP8AAAD/AAAA/wAAAP+r3Pv/////////&#10;///////////////////////////////////////////////////////////////////////////7&#10;/7d6Lf8AAAD/AAAA/wAAAP8AAAD/AAAA/3Cy4f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Sl/8AAAD/&#10;AAAA/wAAAP8AAAD/AAAA/wAtgf/h////////////////////////////////////////////////&#10;///////////////////////////////lvYH/AAAA/wAAAP8AAAD/AAAA/wAAAP8AAGf/0vb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/6tnAP8AAAD/AAAA/wAAAP8AAAD/AAAA/wBQkf/h+///////&#10;////////////////////////////////////////////////////////////4b2R/wAAAP8AAAD/&#10;AAAA/wAAAP8AAAD/AAAA/2er3P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+&#10;/v///v7///7+//7/////////////////////////////////////////////////////////////&#10;////////////////////////////////////////////////////////////////////////7sL/&#10;QAAA/wAAAP8AAAD/AAAA/wAAAP8AAAD/AABA/5Gyx//z////////////////////////////////&#10;////////////////89z/pXpQ/wAAAP8AAAD/AAAA/wAAAP8AAAD/AAAA/wBQl//u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C/0AAAP8A&#10;AAD/AAAA/wAAAP8AAAD/AAAA/wAAQP+Rssf/8///////////////////////////////////////&#10;//////////Pc/6V6UP8AAAD/AAAA/wAAAP8AAAD/AAAA/wAAAP8AUJf/7v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///////////&#10;////////////////////////////////////////////////////////////////////////////&#10;///////////////////////////////////lvYH/AAAA/wAAAP8AAAD/AAAA/wAAAP8AAAD/AAAA&#10;/wAAQP96kaX/x9fh/+7z9v/7+//////7//bz7v/h0sL/noFn/wAAAP8AAAD/AAAA/wAAAP8AAAD/&#10;AAAA/wAAAP8AAFD/x+7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b2B/wAAAP8AAAD/AAAA/wAAAP8AAAD/AAAA/wAAAP8AAED/&#10;epGl/8fX4f/u8/b/+/v/////+//28+7/4dLC/56BZ/8AAAD/AAAA/wAAAP8AAAD/AAAA/wAAAP8A&#10;AAD/AABQ/8fu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+/////v//&#10;//7////+/////v////7////+////////////////////////////////////////////////////&#10;///////////////////////////////////////////////////////////////////////////H&#10;l1z/AAAA/wAAAP8AAAD/AAAA/wAAAP8AAAD/AAAA/wAAAP8AAAD/AAAA/wAAAP8AAAD/AAAA/wAA&#10;AP8AAAD/AAAA/wAAAP8AAAD/AAAA/wAAAP8AAAD/AAAt/7Lc9v/////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5dc/wAA&#10;AP8AAAD/AAAA/wAAAP8AAAD/AAAA/wAAAP8AAAD/AAAA/wAAAP8AAAD/AAAA/wAAAP8AAAD/AAAA&#10;/wAAAP8AAAD/AAAA/wAAAP8AAAD/AAAA/wAALf+y3Pb///////////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KV6/wAAAP8AAAD/AAAA/wAAAP8AAAD/AAAA/wAAAP8A&#10;AAD/AAAA/wAAAP8AAAD/AAAA/wAAAP8AAAD/AAAA/wAAAP8AAAD/AAAA/wAAAP8ALXD/wuX7////&#10;//////////////////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+rh/9LHvf+ypZ7/l5GR/5GRl/+Xl5f/kZGX/5eepf+3wsf/3OX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7////+////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v7///7+/////v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+&#10;/v///v7///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7///7+///+/v////7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v7///7+&#10;/////v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2VlZf/Z2d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SUlP+Wlpb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//+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4yMjP8PDw//AAAA/0tL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DQ0N/wAAAP8uLi7/vr6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+/v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Hh4f/AAAA/wAAAP8AAAD/AQEB/7e3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BgYP8AAAD/AAAA/wAAAP8DAwP/3d3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//v7///7+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8ZGRn/&#10;AAAA/wAAAP8AAAD/KSkp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ysr/AgIC/wAAAP8AAAD/AAAA/2NjY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+/v///v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6env8AAAD/AAAA/wAAAP8AAAD/kJC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zk5Of8AAAD/AAAA/wAAAP8PDw/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zQ0NP8A&#10;AAD/AAAA/wAAAP8RERH/6+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kpKT/AAAA/wAA&#10;AP8AAAD/AAAA/4qKi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wEBAf8AAAD/AAAA/wAAAP9paW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xwcHP8AAAD/AAAA/wAAAP8lJSX/+f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/7+///+/v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lpa/wAA&#10;AP8AAAD/AAAA/wQEBP/S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9fX3/AAAA/wAAAP8AAAD/AAAA&#10;/7Kys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//v7/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/CwsL/////////////////////////////////&#10;///////////////////////////j4+P/CwsL/wAAAP8AAAD/AAAA/0JC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ODg/wkJCf8AAAD/AAAA/wAAAP9GRkb/////////////////////////////////////////&#10;////////////////////////s7Oz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v7//v7+///+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+Xl5f/FRUV/xIS&#10;Ev/s7Oz///////////////////////////////////////////////////////////+BgYH/AAAA&#10;/wAAAP8AAAD/AAAA/66ur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WVlb/AAAA/wAAAP8AAAD/BQUF/9XV1f//////&#10;/////////////////////////////////////////////////////6ampv8AAAD/ODg4/8jIy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v7+//7+/v/+/v7///7+///+/v///v7/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Ly8v/wAAAP8AAAD/AAAA/2pqav//////////////////////////////////&#10;//////////////////////////b29v8fHx//AAAA/wAAAP8AAAD/IiIi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cHB/wEB&#10;Af8AAAD/AAAA/wAAAP9tbW3/////////////////////////////////////////////////////&#10;///////19fX/HR0d/wAAAP8AAAD/AgIC/3t7e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+/v7//v7+//7+&#10;/v///v7///7+///+/v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bW1v/AAAA/wAAAP8AAAD/BAQE&#10;/9PT0////////////////////////////////////////////////////////////6ioqP8AAAD/&#10;AAAA/wAAAP8AAAD/h4e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8xMTH/AAAA/wAAAP8AAAD/ExMT/+3t7f//////////////////&#10;/////////////////////////////////////////39/f/8AAAD/AAAA/wAAAP8AAAD/srK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7+/v/+/v7//v7+///+/v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LCwv/AAAA/wAAAP8AAAD/Q0ND////////////////////////////////////&#10;/////////////////////////////z09Pf8AAAD/AAAA/wAAAP8NDQ3/5u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pqa/wAAAP8AAAD/AAAA&#10;/wAAAP+UlJT////////////////////////////////////////////////////////////h4eH/&#10;CgoK/wAAAP8AAAD/AAAA/0ZGR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/7+&#10;///+/v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KCgv8AAAD/AAAA/wAAAP8AAAD/&#10;r6+v////////////////////////////////////////////////////////////zc3N/wMDA/8A&#10;AAD/AAAA/wAAAP9fX1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WFhb/AAAA/wAAAP8AAAD/LCws//z8/P//////////////////////////////&#10;/////////////////////////////1dXV/8AAAD/AAAA/wAAAP8FBQX/1dX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x8fH/8AAAD/AAAA/wAAAP8jIyP/+Pj4////////////////////////////////&#10;////////////////////////////ZGRk/wAAAP8AAAD/AAAA/wICAv/Kys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3Nz/wAAAP8AAAD/AAAA/wEBAf+8vLz/&#10;///////////////////////////////////////////////////////////Dw8P/AQEB/wAAAP8A&#10;AAD/AAAA/25ub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+I&#10;iIj////////////////////////////////////////////////////////////o6Oj/Dw8P/wAA&#10;AP8AAAD/AAAA/zk5O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nZ&#10;2f8GBgb/AAAA/wAAAP8AAAD/UFBQ////////////////////////////////////////////////&#10;/////////////f39/zIyMv8AAAD/AAAA/wAAAP8UFBT/7u7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j4+/wAAAP8AAAD/AAAA/w0NDf/n5+f/////////////////////////////////&#10;//////////////////////////+Li4v/AAAA/wAAAP8AAAD/AAAA/6Skp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ExM/wAAAP8AAAD/AAAA/wcHB//c3Nz/////////////&#10;//////////////////////////////////////////////+cnJz/AAAA/wAAAP8AAAD/AAAA/5WV&#10;l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+//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zs7/AwMD/wAAAP8AAAD/AAAA/2Fh&#10;Yf////////////////////////////////////////////////////////////n5+f8lJSX/AAAA&#10;/wAAAP8AAAD/HBwc//T0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i4uP8BAQH/AAAA&#10;/wAAAP8AAAD/d3d3////////////////////////////////////////////////////////////&#10;8fHx/xcXF/8AAAD/AAAA/wAAAP8tLS3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7//v/+//7//v/+//7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kZGT/AAAA/wAAAP8AAAD/AgIC/8vLy///////////////////////////////////&#10;/////////////////////////7Kysv8AAAD/AAAA/wAAAP8AAAD/fX1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KSkp/wAAAP8AAAD/AAAA/xkZGf/y8vL/////////////////////////&#10;//////////////////////////////////91dXX/AAAA/wAAAP8AAAD/AQEB/7y8v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///7//v/+//7//v/+//7//v/+//7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8PDw//AAAA/wAAAP8AAAD/Ojo6&#10;/////////////////////////////////////////////////////////////////0ZGRv8AAAD/&#10;AAAA/wAAAP8JCQn/4OD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CQkP8AAAD/AAAA/wAAAP8AAAD/&#10;np6e////////////////////////////////////////////////////////////2tra/wcHB/8A&#10;AAD/AAAA/wAAAP9QUF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//v/+//7//v/+//7//v/+//7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yMjP8AAAD/AAAA/wAAAP8AAAD/paWl////////////////////////////////////&#10;////////////////////////1dXV/wUFBf8AAAD/AAAA/wAAAP9WVl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/ERER/wAAAP8AAAD/AAAA/zQ0NP/+/v7/////////////////////////////////////&#10;//////////////////////9NTU3/AAAA/wAAAP8AAAD/CAgI/93d3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/7//v/+//7//v/+//7//v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fn5/yYmJv8AAAD/AAAA/wAAAP8dHR3/&#10;9fX1////////////////////////////////////////////////////////////bW1t/wAAAP8A&#10;AAD/AAAA/wEBAf/Bwc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lpaf8AAAD/AAAA/wAAAP8BAQH/xcXF////////&#10;////////////////////////////////////////////////////ubm5/wEBAf8AAAD/AAAA/wAA&#10;AP94eH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/&#10;//7//v/+//7//v/+//7//v/+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7Oz/wAAAP8AAAD/AAAA/wAAAP9+fn7/////////////////////////////////////&#10;///////////////////////u7u7/ExMT/wAAAP8AAAD/AAAA/zExMf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0tL/BAQE&#10;/wAAAP8AAAD/AAAA/1paWv//////////////////////////////////////////////////////&#10;//////v7+/8qKir/AAAA/wAAAP8AAAD/GRkZ//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v/+//7//v/+//7//v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0dH/wAAAP8AAAD/AAAA/woKCv/h&#10;4eH///////////////////////////////////////////////////////////+VlZX/AAAA/wAA&#10;AP8AAAD/AAAA/5qam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JCQv8AAAD/AAAA/wAAAP8LCwv/4+Pj////////////////////&#10;////////////////////////////////////////kpKS/wAAAP8AAAD/AAAA/wAAAP+fn5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7/&#10;/v/+//7//v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1tb/BQUF/wAAAP8AAAD/AAAA/1dXV///////////////////////////////////////&#10;//////////////////////z8/P8sLCz/AAAA/wAAAP8AAAD/FhYW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urq7/AAAA/wAAAP8AAAD/&#10;AAAA/4GBgf///////////////////////////////////////////////////////////+zs7P8S&#10;EhL/AAAA/wAAAP8AAAD/NTU1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ubm7/AAAA/wAAAP8AAAD/AQEB/8LC&#10;wv///////////////////////////////////////////////////////////7y8vP8BAQH/AAAA&#10;/wAAAP8AAAD/c3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4/yIiIv8AAAD/AAAA/wAAAP8fHx//9vb2////////////////////////////////&#10;////////////////////////////ampq/wAAAP8AAAD/AAAA/wEBAf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u7v8UFBT/AAAA/wAAAP8AAAD/MjIy//39/f//////////////////////////////////&#10;/////////////////////////1BQUP8AAAD/AAAA/wAAAP8GBgb/2d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Hh4f/AAAA/wAAAP8AAAD/AAAA/6ioqP//&#10;/////////////////////////////////////////////////////////9PT0/8EBAT/AAAA/wAA&#10;AP8AAAD/Wlp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WVlf8AAAD/AAAA/wAAAP8AAAD/nJyc&#10;////////////////////////////////////////////////////////////3Nzc/wcHB/8AAAD/&#10;AAAA/wAAAP9MTE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ubm&#10;/w0NDf8AAAD/AAAA/wAAAP89PT3/////////////////////////////////////////////////&#10;////////////////Q0ND/wAAAP8AAAD/AAAA/wsLC/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y0tLf8AAAD/AAAA/wAAAP8XFxf/8fHx////////////////////////////////////&#10;////////////////////////d3d3/wAAAP8AAAD/AAAA/wEBAf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fX1//AAAA/wAAAP8AAAD/AwMD/83Nzf//////////////&#10;/////////////////////////////////////////////6+vr/8AAAD/AAAA/wAAAP8AAAD/goK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Ly8/wEBAf8AAAD/AAAA/wAAAP90dHT/&#10;///////////////////////////////////////////////////////////y8vL/GRkZ/wAAAP8A&#10;AAD/AAAA/yoqKv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srK/wICAv8AAAD/&#10;AAAA/wAAAP9kZGT////////////////////////////////////////////////////////////4&#10;+Pj/IyMj/wAAAP8AAAD/AAAA/x8fH/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VFR/wAAAP8AAAD/AAAA/wcHB//a2tr/////////////////////////////////////&#10;//////////////////////+enp7/AAAA/wAAAP8AAAD/AAAA/5GRk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85OTn/AAAA/wAAAP8AAAD/Dw8P/+np6f//////////////////////////&#10;/////////////////////////////////4iIiP8AAAD/AAAA/wAAAP8AAAD/qam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CAgI/wAAAP8AAAD/AAAA/01NTf//&#10;//////////////////////////////////////////////////////////7+/v80NDT/AAAA/wAA&#10;AP8AAAD/EhIS/+zs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KSk/wAAAP8AAAD/AAAA/wAAAP+L&#10;i4v////////////////////////////////////////////////////////////n5+f/DQ0N/wAA&#10;AP8AAAD/AAAA/z4+P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4eHj/AAAA/wAAAP8AAAD/AQEB/7m5uf//////////////////////////////////////&#10;/////////////////////8XFxf8BAQH/AAAA/wAAAP8AAAD/amp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T09P8cHBz/AAAA/wAAAP8AAAD/JiYm//n5+f//////////////////////////////////////&#10;/////////////////////2BgYP8AAAD/AAAA/wAAAP8DAwP/zs7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8ZGRn/AAAA/wAAAP8AAAD/Kioq//v7&#10;+////////////////////////////////////////////////////////////1paWv8AAAD/AAAA&#10;/wAAAP8EBAT/0tL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X19/wAAAP8AAAD/AAAA/wAAAP+ysrL/////////&#10;///////////////////////////////////////////////////Ly8v/AgIC/wAAAP8AAAD/AAAA&#10;/2Rk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+fn/8AAAD/AAAA/wAAAP8AAAD/kpKS////////////////////////////////////////&#10;////////////////////4+Pj/wsLC/8AAAD/AAAA/wAAAP9DQ0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8JCQn/&#10;AAAA/wAAAP8AAAD/R0dH////////////////////////////////////////////////////////&#10;/////////zo6Ov8AAAD/AAAA/wAAAP8PDw//6e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zU1Nf8AAAD/AAAA/wAAAP8SEhL/7Ozs&#10;////////////////////////////////////////////////////////////gYGB/wAAAP8AAAD/&#10;AAAA/wAAAP+urq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VVV/wAAAP8AAAD/AAAA/wUFBf/V1dX/////////////////////&#10;//////////////////////////////////////+lpaX/AAAA/wAAAP8AAAD/AAAA/4yMj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cXF/wEBAf8AAAD/AAAA/wAAAP9ra2v/////////////////////////////////////////&#10;///////////////////29vb/Hx8f/wAAAP8AAAD/AAAA/yMjI//4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HBwf8BAQH/AAAA/wAAAP8A&#10;AAD/bm5u////////////////////////////////////////////////////////////9fX1/x0d&#10;Hf8AAAD/AAAA/wAAAP8mJib/+fn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lpa/wAAAP8AAAD/AAAA/wQEBP/T09P/&#10;//////////////////////////////////////////////////////////+oqKj/AAAA/wAAAP8A&#10;AAD/AAAA/4eHh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MTEx/wAAAP8AAAD/AAAA/xQUFP/u7u7/////////////////////////////////&#10;//////////////////////////9+fn7/AAAA/wAAAP8AAAD/AAAA/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CwsL/wAAAP8AAAD/AAAA/0NDQ///////////////////////////////////////////&#10;//////////////////////89PT3/AAAA/wAAAP8AAAD/DQ0N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qamv8AAAD/AAAA/wAAAP8AAAD/lZWV////&#10;////////////////////////////////////////////////////////4eHh/woKCv8AAAD/AAAA&#10;/wAAAP9HR0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CgoL/AAAA/wAAAP8AAAD/AAAA/6+vr///&#10;/////////////////////////////////////////////////////////83Nzf8DAwP/AAAA/wAA&#10;AP8AAAD/YGB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FhYW/wAAAP8AAAD/AAAA/y0tLf/8/Pz/////////////////////////////////////////////&#10;//////////////9WVlb/AAAA/wAAAP8AAAD/BQUF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8fHx//AAAA/wAAAP8AAAD/IyMj//j4+P//////////////////////////////////////&#10;/////////////////////2NjY/8AAAD/AAAA/wAAAP8CAgL/ysr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Nzc/8AAAD/AAAA/wAAAP8BAQH/vLy8////////////////&#10;////////////////////////////////////////////wsLC/wEBAf8AAAD/AAAA/wAAAP9vb2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iIiI////&#10;////////////////////////////////////////////////////////6Ojo/w8PD/8AAAD/AAAA&#10;/wAAAP86Ojr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2dn/BgYG/wAAAP8A&#10;AAD/AAAA/1FRUf////////////////////////////////////////////////////////////39&#10;/f8yMjL/AAAA/wAAAP8AAAD/FBQU/+7u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4+Pv8AAAD/AAAA/wAAAP8ODg7/5+fn////////////////////////////////////////&#10;////////////////////i4uL/wAAAP8AAAD/AAAA/wAAAP+lpa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xMTP8AAAD/AAAA/wAAAP8ICAj/3d3d////////////////////////////&#10;////////////////////////////////m5ub/wAAAP8AAAD/AAAA/wAAAP+Wlp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s7O/wMDA/8AAAD/AAAA/wAAAP9hYWH/////&#10;///////////////////////////////////////////////////////5+fn/JSUl/wAAAP8AAAD/&#10;AAAA/xwcHP/19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3t7f/AQEB/wAAAP8AAAD/AAAA/3h4&#10;eP////////////////////////////////////////////////////////////Hx8f8XFxf/AAAA&#10;/wAAAP8AAAD/LS0t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GRk/wAAAP8AAAD/AAAA/wICAv/Ly8v/////////////////////////////////////////&#10;//////////////////+ysrL/AAAA/wAAAP8AAAD/AAAA/35+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ykpKf8AAAD/AAAA/wAAAP8ZGRn/8vLy////////////////////////////////////////&#10;////////////////////dHR0/wAAAP8AAAD/AAAA/wEBAf+9vb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Dw8P/wAAAP8AAAD/AAAA/zo6Ov//////&#10;//////////////////////////////////////////////////////////9GRkb/AAAA/wAAAP8A&#10;AAD/CgoK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QkJD/AAAA/wAAAP8AAAD/AAAA/5+fn///////////&#10;/////////////////////////////////////////////////9ra2v8GBgb/AAAA/wAAAP8AAAD/&#10;UVF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Li4v/AAAA/wAAAP8AAAD/AAAA/6Wlpf//////////////////////////////////////////&#10;/////////////////9XV1f8FBQX/AAAA/wAAAP8AAAD/VlZ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+vr/xEREf8A&#10;AAD/AAAA/wAAAP81NTX//v7+////////////////////////////////////////////////////&#10;////////TExM/wAAAP8AAAD/AAAA/wgICP/d3d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+//7//v/+/v7//v7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mJib/AAAA/wAAAP8AAAD/HR0d//X19f//&#10;/////////////////////////////////////////////////////////21tbf8AAAD/AAAA/wAA&#10;AP8BAQH/wsL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paWn/AAAA/wAAAP8AAAD/AQEB/8bGxv//////////////////////&#10;/////////////////////////////////////7i4uP8BAQH/AAAA/wAAAP8AAAD/eXl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+//7//v/+//7//v/+//7+/v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Ozs/8AAAD/AAAA/wAAAP8AAAD/fn5+////////////////////////////////////////////&#10;////////////////7u7u/xMTE/8AAAD/AAAA/wAAAP8yMjL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tLS/wQEBP8AAAD/AAAA/wAA&#10;AP9bW1v////////////////////////////////////////////////////////////7+/v/Kioq&#10;/wAAAP8AAAD/AAAA/xkZGf/z8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v/+//7//v/+//7//v/+//7//v7+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dHR/8AAAD/AAAA/wAAAP8KCgr/4eHh////&#10;////////////////////////////////////////////////////////lJSU/wAAAP8AAAD/AAAA&#10;/wAAAP+bm5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CQkL/AAAA/wAAAP8AAAD/CwsL/+Pj4///////////////////////////////////&#10;/////////////////////////5GRkf8AAAD/AAAA/wAAAP8AAAD/oKC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+//7//v/+//7//v/+//7//v/+/v7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tbW/wUFBf8AAAD/AAAA/wAAAP9XV1f/////////////////////////////////////////////&#10;///////////////8/Pz/LCws/wAAAP8AAAD/AAAA/xcXF/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q6u/wAAAP8AAAD/AAAA/wAAAP+CgoL/////&#10;///////////////////////////////////////////////////////s7Oz/EhIS/wAAAP8AAAD/&#10;AAAA/zY2N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//v/+//7//v/+//7+/v/+/v7//v7+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m5u/wAAAP8AAAD/AAAA/wEBAf/CwsL/////&#10;//////////////////////////////////////////////////////+8vLz/AQEB/wAAAP8AAAD/&#10;AAAA/3R0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8i&#10;IiL/AAAA/wAAAP8AAAD/Hx8f//b29v//////////////////////////////////////////////&#10;/////////////2pqav8AAAD/AAAA/wAAAP8CAgL/xsb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v/+//7//v/+//7//v7+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FBQU/wAAAP8AAAD/AAAA/zIyMv/9/f3/////////////////////////////////////////&#10;//////////////////9QUFD/AAAA/wAAAP8AAAD/BgYG/9ra2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oaG/wAAAP8AAAD/AAAA/wAAAP+pqan/////////////////&#10;///////////////////////////////////////////S0tL/BAQE/wAAAP8AAAD/AAAA/1tbW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v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VlZX/AAAA/wAAAP8AAAD/AAAA/5ycnP//////&#10;/////////////////////////////////////////////////////9zc3P8HBwf/AAAA/wAAAP8A&#10;AAD/TU1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bm5v8NDQ3/AAAA/wAA&#10;AP8AAAD/Pj4+////////////////////////////////////////////////////////////////&#10;/0NDQ/8AAAD/AAAA/wAAAP8LCwv/5OT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7//v/+//7//v/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8tLS3/AAAA/wAAAP8AAAD/FxcX//Hx8f//////////////////////////////////////////&#10;/////////////////3d3d/8AAAD/AAAA/wAAAP8BAQH/ubm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19f/wAAAP8AAAD/AAAA/wMDA//Ozs7/////////////////////////////&#10;//////////////////////////////+urq7/AAAA/wAAAP8AAAD/AAAA/4ODg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y8vP8BAQH/AAAA/wAAAP8AAAD/dHR0////////&#10;////////////////////////////////////////////////////8vLy/xkZGf8AAAD/AAAA/wAA&#10;AP8qKir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nJyf8CAgL/AAAA/wAAAP8AAAD/ZWVl&#10;////////////////////////////////////////////////////////////+Pj4/yMjI/8AAAD/&#10;AAAA/wAAAP8gICD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FRUf8AAAD/AAAA/wAAAP8HBwf/2tra////////////////////////////////////////////&#10;////////////////np6e/wAAAP8AAAD/AAAA/wAAAP+RkZ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OTk5/wAAAP8AAAD/AAAA/w8PD//p6en/////////////////////////////////////////&#10;//////////////////+Hh4f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///v////7////+///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/wgICP8AAAD/AAAA/wAAAP9NTU3/////////&#10;///////////////////////////////////////////////////+/v7/NDQ0/wAAAP8AAAD/AAAA&#10;/xISEv/s7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SkpP8AAAD/AAAA/wAAAP8AAAD/jIyM////////////&#10;////////////////////////////////////////////////5ubm/w0NDf8AAAD/AAAA/wAAAP8+&#10;Pj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//+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Hh4/wAAAP8AAAD/AAAA/wEBAf+5ubn/////////////////////////////////////////////&#10;///////////////FxcX/AQEB/wAAAP8AAAD/AAAA/2pqa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HBwc/wAA&#10;AP8AAAD/AAAA/yYmJv/6+vr/////////////////////////////////////////////////////&#10;//////9gYGD/AAAA/wAAAP8AAAD/AwMD/8/Pz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/7///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GRkZ/wAAAP8AAAD/AAAA/yoqKv/7+/v/////&#10;//////////////////////////////////////////////////////9aWlr/AAAA/wAAAP8AAAD/&#10;BAQE/9PT0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x8fP8AAAD/AAAA/wAAAP8AAAD/s7Oz////////////////////////&#10;////////////////////////////////////ysrK/wICAv8AAAD/AAAA/wAAAP9lZW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v///////v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f&#10;n5//AAAA/wAAAP8AAAD/AAAA/5KSkv//////////////////////////////////////////////&#10;/////////////+Li4v8LCwv/AAAA/wAAAP8AAAD/Q0N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CQkJ/wAAAP8AAAD/AAAA&#10;/0dHR/////////////////////////////////////////////////////////////7+/v85OTn/&#10;AAAA/wAAAP8AAAD/EBAQ/+np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//+///////+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81NTX/AAAA/wAAAP8AAAD/EhIS/+zs7P//////&#10;/////////////////////////////////////////////////////4GBgf8AAAD/AAAA/wAAAP8A&#10;AAD/r6+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VVVf8AAAD/AAAA/wAAAP8FBQX/1tbW////////////////////////////////////&#10;////////////////////////pKSk/wAAAP8AAAD/AAAA/wAAAP+NjY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///////7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8BAQH/AAAA/wAAAP8AAAD/a2tr////////////////////////////////////////////////&#10;////////////9vb2/x4eHv8AAAD/AAAA/wAAAP8jIyP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wcH/AQEB/wAAAP8AAAD/AAAA/29vb///////&#10;//////////////////////////////////////////////////////T09P8cHBz/AAAA/wAAAP8A&#10;AAD/Jycn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//////v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paWv8AAAD/AAAA/wAAAP8EBAT/09PT////////&#10;////////////////////////////////////////////////////qKio/wAAAP8AAAD/AAAA/wAA&#10;AP+IiI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zEx&#10;Mf8AAAD/AAAA/wAAAP8UFBT/7u7u////////////////////////////////////////////////&#10;////////////fX19/wAAAP8AAAD/AAAA/wAAAP+0t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wsLC/8AAAD/AAAA/wAAAP9ERET/////////////////////////////////////////////////&#10;////////////////PT09/wAAAP8AAAD/AAAA/w0NDf/n5+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ampr/AAAA/wAAAP8AAAD/AAAA/5aWlv//////////////////&#10;/////////////////////////////////////////+Dg4P8JCQn/AAAA/wAAAP8AAAD/SEh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goKC/wAAAP8AAAD/AAAA/wAAAP+vr6//////////&#10;///////////////////////////////////////////////////Nzc3/AwMD/wAAAP8AAAD/AAAA&#10;/2FhY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xYWFv8AAAD/AAAA&#10;/wAAAP8uLi7//Pz8////////////////////////////////////////////////////////////&#10;VlZW/wAAAP8AAAD/AAAA/wUFBf/W1t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Hx8f/wAAAP8AAAD/AAAA/yMjI//4+Pj/////////////////////////////////////////////&#10;//////////////9jY2P/AAAA/wAAAP8AAAD/AgIC/8vLy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zc3P/AAAA/wAAAP8AAAD/AQEB/729vf//////////////////////////////&#10;/////////////////////////////8HBwf8BAQH/AAAA/wAAAP8AAAD/b29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+//7//v/+//7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4iIiP//////////&#10;/////////////////////////////////////////////////+jo6P8PDw//AAAA/wAAAP8AAAD/&#10;Ojo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dnZ/wYGBv8AAAD/AAAA/wAAAP9RUVH/&#10;///////////////////////////////////////////////////////////9/f3/MTEx/wAAAP8A&#10;AAD/AAAA/xQUFP/v7+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7//v/+//7//v/+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9&#10;PT3/AAAA/wAAAP8AAAD/Dg4O/+fn5///////////////////////////////////////////////&#10;/////////////4uLi/8AAAD/AAAA/wAAAP8AAAD/paW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LS0v/AAAA/wAAAP8AAAD/CAgI/93d3f//////////////////////////////////////////&#10;/////////////////5qamv8AAAD/AAAA/wAAAP8AAAD/l5e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v////7//v/+//7//v/+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7Ozv8DAwP/AAAA/wAAAP8AAAD/YWFh////////////&#10;////////////////////////////////////////////////+fn5/yUlJf8AAAD/AAAA/wAAAP8d&#10;HR3/9fX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7e3/wEBAf8AAAD/AAAA/wAAAP95eXn/////////////&#10;///////////////////////////////////////////////w8PD/FhYW/wAAAP8AAAD/AAAA/y4u&#10;Lv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+/////v/+&#10;//7//v/+//7//v/+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Rk&#10;ZP8AAAD/AAAA/wAAAP8CAgL/y8vL////////////////////////////////////////////////&#10;////////////srKy/wAAAP8AAAD/AAAA/wAAAP9+fn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8pKSn/AAAA&#10;/wAAAP8AAAD/Ghoa//Pz8///////////////////////////////////////////////////////&#10;/////3Nzc/8AAAD/AAAA/wAAAP8BAQH/vr6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/+//7//v/+//7//v/+//7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w8PD/8AAAD/AAAA/wAAAP87Ozv/////////////&#10;////////////////////////////////////////////////////RkZG/wAAAP8AAAD/AAAA/woK&#10;Cv/h4e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JCQ/wAAAP8AAAD/AAAA/wAAAP+goKD/////////////////////////&#10;///////////////////////////////////Z2dn/BgYG/wAAAP8AAAD/AAAA/1JSU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v////7//v/+//7/&#10;/v/+//7//v/+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4uL&#10;/wAAAP8AAAD/AAAA/wAAAP+mpqb/////////////////////////////////////////////////&#10;///////////V1dX/BQUF/wAAAP8AAAD/AAAA/1dXV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6/8RERH/AAAA/wAAAP8AAAD/&#10;NjY2//7+/v///////////////////////////////////////////////////////////0xMTP8A&#10;AAD/AAAA/wAAAP8ICAj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/+/////v/+//7//v/+//7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JiYm/wAAAP8AAAD/AAAA/x0dHf/19fX/////////&#10;//////////////////////////////////////////////////9tbW3/AAAA/wAAAP8AAAD/AQEB&#10;/8LCw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Wlp/wAAAP8AAAD/AAAA/wICAv/Gxsb/////////////////////////////////////&#10;//////////////////////+3t7f/AQEB/wAAAP8AAAD/AAAA/3l5e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//+//7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s7P/&#10;AAAA/wAAAP8AAAD/AAAA/35+fv//////////////////////////////////////////////////&#10;/////////+3t7f8TExP/AAAA/wAAAP8AAAD/MjIy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HR0f8EBAT/AAAA/wAAAP8AAAD/W1tb////////&#10;////////////////////////////////////////////////////+/v7/ykpKf8AAAD/AAAA/wAA&#10;AP8aGhr/8/P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HR0f/AAAA/wAAAP8AAAD/CgoK/+Hh4f//////////&#10;/////////////////////////////////////////////////5SUlP8AAAD/AAAA/wAAAP8AAAD/&#10;nJy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kJC&#10;/wAAAP8AAAD/AAAA/wsLC//k5OT/////////////////////////////////////////////////&#10;//////////+QkJD/AAAA/wAAAP8AAAD/AAAA/6Gho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XV1f8F&#10;BQX/AAAA/wAAAP8AAAD/V1dX////////////////////////////////////////////////////&#10;/////////Pz8/ywsLP8AAAD/AAAA/wAAAP8XFxf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2trf8AAAD/AAAA/wAAAP8AAAD/g4OD////////////////////&#10;////////////////////////////////////////6+vr/xEREf8AAAD/AAAA/wAAAP82Njb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5ubv8AAAD/AAAA/wAAAP8BAQH/wsLC////////////&#10;////////////////////////////////////////////////u7u7/wEBAf8AAAD/AAAA/wAAAP91&#10;dX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IiIi/wAAAP8AAAD/&#10;AAAA/yAgIP/39/f///////////////////////////////////////////////////////////9p&#10;aWn/AAAA/wAAAP8AAAD/AgIC/8fHx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//+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7u/xQU&#10;FP8AAAD/AAAA/wAAAP8yMjL//f39////////////////////////////////////////////////&#10;////////////UFBQ/wAAAP8AAAD/AAAA/wcHB//a2t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aGhv8AAAD/AAAA/wAAAP8AAAD/qqqq////////////////////////////////&#10;////////////////////////////0tLS/wQEBP8AAAD/AAAA/wAAAP9cXF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///7+///+/v///v7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lZWV/wAAAP8AAAD/AAAA/wAAAP+cnJz/////////////&#10;///////////////////////////////////////////////c3Nz/BwcH/wAAAP8AAAD/AAAA/01N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ub/DQ0N/wAAAP8AAAD/AAAA/z8/P///&#10;//////////////////////////////////////////////////////////////9CQkL/AAAA/wAA&#10;AP8AAAD/DAwM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v///v7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LS0t&#10;/wAAAP8AAAD/AAAA/xcXF//x8fH/////////////////////////////////////////////////&#10;//////////93d3f/AAAA/wAAAP8AAAD/AQEB/7m5u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8AAAD/AAAA/wAAAP8DAwP/z8/P////////////////////////////////////////////&#10;////////////////ra2t/wAAAP8AAAD/AAAA/wAAAP+Dg4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7////+///+&#10;/v///v7///7+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8vLz/AQEB/wAAAP8AAAD/AAAA/3V1df//////////////&#10;//////////////////////////////////////////////Ly8v8ZGRn/AAAA/wAAAP8AAAD/Kysr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ycn/AgIC/wAAAP8AAAD/AAAA/2VlZf//////////////&#10;//////////////////////////////////////////////j4+P8iIiL/AAAA/wAAAP8AAAD/ICAg&#10;//f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7////+/////v////7///7+///+/v///v7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UFD/&#10;AAAA/wAAAP8AAAD/BwcH/9ra2v//////////////////////////////////////////////////&#10;/////////56env8AAAD/AAAA/wAAAP8AAAD/kpK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zk5Of8AAAD/&#10;AAAA/wAAAP8QEBD/6enp////////////////////////////////////////////////////////&#10;////hoaG/wAAAP8AAAD/AAAA/wAAAP+rq6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v7/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P8ICAj/AAAA/wAAAP8AAAD/TU1N////////////////&#10;/////////////////////////////////////////////v7+/zQ0NP8AAAD/AAAA/wAAAP8SEhL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o6P/AAAA/wAAAP8AAAD/AAAA/42Njf//////////////////////////&#10;/////////////////////////////////+bm5v8NDQ3/AAAA/wAAAP8AAAD/Pz8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AAAA/wAAAP8BAQH/ubm5////////////////////////////////////////////////////&#10;////////xcXF/wEBAf8AAAD/AAAA/wAAAP9ra2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xwcHP8AAAD/AAAA/wAAAP8n&#10;Jyf/+vr6////////////////////////////////////////////////////////////X19f/wAA&#10;AP8AAAD/AAAA/wMDA//Pz8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xkZGf8AAAD/AAAA/wAAAP8qKir/+/v7////////////&#10;////////////////////////////////////////////////WVlZ/wAAAP8AAAD/AAAA/wQEBP/T&#10;09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8fHz/AAAA/wAAAP8AAAD/AAAA/7S0tP//////////////////////////////////////&#10;/////////////////////8nJyf8CAgL/AAAA/wAAAP8AAAD/ZmZ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//v/+//7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5+f/wAA&#10;AP8AAAD/AAAA/wAAAP+SkpL/////////////////////////////////////////////////////&#10;///////i4uL/CwsL/wAAAP8AAAD/AAAA/0RER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g/wkJCf8AAAD/AAAA/wAAAP9ISEj/////////&#10;///////////////////////////////////////////////////+/v7/OTk5/wAAAP8AAAD/AAAA&#10;/xAQEP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v/+//7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NTU1/wAAAP8AAAD/AAAA/xISEv/s7Oz/////////////&#10;//////////////////////////////////////////////+BgYH/AAAA/wAAAP8AAAD/AAAA/7Cw&#10;s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VVVX/&#10;AAAA/wAAAP8AAAD/BQUF/9fX1///////////////////////////////////////////////////&#10;/////////6Ojo/8AAAD/AAAA/wAAAP8AAAD/jY2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//v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xcX/AQEB&#10;/wAAAP8AAAD/AAAA/2tra///////////////////////////////////////////////////////&#10;//////b29v8eHh7/AAAA/wAAAP8AAAD/JCQk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MDA/wEBAf8AAAD/AAAA/wAAAP9vb2//////////////////////&#10;///////////////////////////////////////09PT/HBwc/wAAAP8AAAD/AAAA/ycnJ//6+v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/7////+//7//v/+//7//v/+//7/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Wlr/AAAA/wAAAP8AAAD/BAQE/9PT0///////////////&#10;/////////////////////////////////////////////6ioqP8AAAD/AAAA/wAAAP8AAAD/iIi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8wMDD/AAAA/wAAAP8A&#10;AAD/FBQU/+/v7////////////////////////////////////////////////////////////3x8&#10;fP8AAAD/AAAA/wAAAP8AAAD/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//&#10;/v////7//v/+//7//v/+//7//v/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LCwv/&#10;AAAA/wAAAP8AAAD/RERE////////////////////////////////////////////////////////&#10;/////////z09Pf8AAAD/AAAA/wAAAP8ODg7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pqa/wAAAP8AAAD/AAAA/wAAAP+Xl5f/////////////////////////////////&#10;///////////////////////////f39//CQkJ/wAAAP8AAAD/AAAA/0lJS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//+/////v/+//7//v/+//7//v/+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GBgf8AAAD/AAAA/wAAAP8AAAD/r6+v////////////////&#10;////////////////////////////////////////////zc3N/wMDA/8AAAD/AAAA/wAAAP9hYW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8P8WFhb/AAAA/wAAAP8AAAD/Li4u//z8&#10;/P///////////////////////////////////////////////////////////1VVVf8AAAD/AAAA&#10;/wAAAP8FBQX/19f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v////7////+&#10;//7//v/+//7//v/+//7//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x8fH/8A&#10;AAD/AAAA/wAAAP8jIyP/+Pj4////////////////////////////////////////////////////&#10;////////Y2Nj/wAAAP8AAAD/AAAA/wICAv/Ly8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nJy/wAAAP8AAAD/AAAA/wEBAf++vr7/////////////////////////////////////////////&#10;///////////////AwMD/AQEB/wAAAP8AAAD/AAAA/3Bwc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v////7//v/+//7//v/+//7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+IiIj/////////////////&#10;///////////////////////////////////////////o6Oj/Dw8P/wAAAP8AAAD/AAAA/zs7O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nZ2f8GBgb/AAAA/wAAAP8AAAD/UlJS////////////////&#10;/////////////////////////////////////////////f39/zAwMP8AAAD/AAAA/wAAAP8VFRX/&#10;7+/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///v/+//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T09/wAA&#10;AP8AAAD/AAAA/w4ODv/n5+f/////////////////////////////////////////////////////&#10;//////+Kior/AAAA/wAAAP8AAAD/AAAA/6a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0tL/wAAAP8A&#10;AAD/AAAA/wgICP/e3t7/////////////////////////////////////////////////////////&#10;//+ZmZn/AAAA/wAAAP8AAAD/AAAA/5eXl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zs7/AwMD/wAAAP8AAAD/AAAA/2FhYf//////////////////&#10;//////////////////////////////////////////n5+f8lJSX/AAAA/wAAAP8AAAD/HR0d//X1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e3t/8AAAD/AAAA/wAAAP8AAAD/eXl5////////////////////////////&#10;////////////////////////////////8PDw/xYWFv8AAAD/AAAA/wAAAP8vLy/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kZGT/AAAA&#10;/wAAAP8AAAD/AgIC/8vLy///////////////////////////////////////////////////////&#10;/////7Kysv8AAAD/AAAA/wAAAP8AAAD/f39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KSkp/wAAAP8AAAD/AAAA/xoa&#10;Gv/z8/P///////////////////////////////////////////////////////////9ycnL/AAAA&#10;/wAAAP8AAAD/AQEB/76+v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8PDw//AAAA/wAAAP8AAAD/Ozs7////////////////////&#10;/////////////////////////////////////////////0ZGRv8AAAD/AAAA/wAAAP8KCgr/4eH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kP8AAAD/AAAA/wAAAP8AAAD/oaGh////////////////////////////////////////&#10;////////////////////2dnZ/wYGBv8AAAD/AAAA/wAAAP9TU1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i/8AAAD/&#10;AAAA/wAAAP8AAAD/pqam////////////////////////////////////////////////////////&#10;////1dXV/wUFBf8AAAD/AAAA/wAAAP9YWF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ERER/wAAAP8AAAD/AAAA/zY2Nv/+/v7/////&#10;//////////////////////////////////////////////////////9LS0v/AAAA/wAAAP8AAAD/&#10;CAgI/9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+/v7//v7+/////v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fn5/yYmJv8AAAD/AAAA/wAAAP8dHR3/9fX1////////////////&#10;////////////////////////////////////////////bW1t/wAAAP8AAAD/AAAA/wEBAf/Dw8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hoaP8A&#10;AAD/AAAA/wAAAP8CAgL/x8fH////////////////////////////////////////////////////&#10;////////t7e3/wAAAP8AAAD/AAAA/wAAAP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v7+//7+/v/+/v7////+//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rKy/wAAAP8A&#10;AAD/AAAA/wAAAP9+fn7/////////////////////////////////////////////////////////&#10;///t7e3/ExMT/wAAAP8AAAD/AAAA/zMzM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0dH/BAQE/wAAAP8AAAD/AAAA/1xcXP//////////////////////&#10;//////////////////////////////////////r6+v8pKSn/AAAA/wAAAP8AAAD/Ghoa//Pz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+/v//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0dH/wAAAP8AAAD/AAAA/woKCv/h4eH/////////////////&#10;//////////////////////////////////////////+UlJT/AAAA/wAAAP8AAAD/AAAA/5ycn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FBQf8AAAD/AAAA/wAA&#10;AP8MDAz/5OTk////////////////////////////////////////////////////////////j4+P&#10;/wAAAP8AAAD/AAAA/wAAAP+hoa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7+/v/+/v7//v7+////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1dX/BQUF/wAA&#10;AP8AAAD/AAAA/1dXV///////////////////////////////////////////////////////////&#10;//z8/P8sLCz/AAAA/wAAAP8AAAD/GBgY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AAAA/wAAAP8AAAD/AAAA/4ODg///////////////////////////////////&#10;/////////////////////////+vr6/8RERH/AAAA/wAAAP8AAAD/Nzc3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v7+//7+/v/+/v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bm7/AAAA/wAAAP8AAAD/AQEB/8PDw///////////////////&#10;/////////////////////////////////////////7u7u/8BAQH/AAAA/wAAAP8AAAD/dXV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yIiIv8AAAD/AAAA/wAAAP8gICD/9/f3&#10;////////////////////////////////////////////////////////////aGho/wAAAP8AAAD/&#10;AAAA/wICAv/Hx8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7+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8UFBT/AAAA&#10;/wAAAP8AAAD/MjIy//39/f//////////////////////////////////////////////////////&#10;/////1BQUP8AAAD/AAAA/wAAAP8HBwf/2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G&#10;hob/AAAA/wAAAP8AAAD/AAAA/6urq///////////////////////////////////////////////&#10;/////////////9HR0f8EBAT/AAAA/wAAAP8AAAD/XV1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WVlf8AAAD/AAAA/wAAAP8AAAD/nJyc////////////////////&#10;////////////////////////////////////////3Nzc/wcHB/8AAAD/AAAA/wAAAP9OTk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w0NDf8AAAD/AAAA/wAAAP8/Pz//////////////////&#10;////////////////////////////////////////////////QUFB/wAAAP8AAAD/AAAA/wwMDP/l&#10;5e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7+///+/v/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y0tLf8AAAD/&#10;AAAA/wAAAP8XFxf/8fHx////////////////////////////////////////////////////////&#10;////d3d3/wAAAP8AAAD/AAAA/wEBAf+6ur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fX1//AAAA/wAA&#10;AP8AAAD/AwMD/8/Pz///////////////////////////////////////////////////////////&#10;/62trf8AAAD/AAAA/wAAAP8AAAD/hIS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7+/v///v7///7+///+&#10;/v//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Ly8/wEBAf8AAAD/AAAA/wAAAP91dXX/////////////////////&#10;///////////////////////////////////////y8vL/GBgY/wAAAP8AAAD/AAAA/ysrK/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cnJ/wICAv8AAAD/AAAA/wAAAP9mZmb/////////////////////////////&#10;///////////////////////////////4+Pj/IiIi/wAAAP8AAAD/AAAA/yEhIf/39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v7+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FBQ/wAAAP8A&#10;AAD/AAAA/wcHB//a2tr/////////////////////////////////////////////////////////&#10;//+enp7/AAAA/wAAAP8AAAD/AAAA/5OTk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84ODj/AAAA/wAAAP8AAAD/EBAQ&#10;/+rq6v///////////////////////////////////////////////////////////4WFhf8AAAD/&#10;AAAA/wAAAP8AAAD/q6u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7+/v/+/v7///7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z/CAgI/wAAAP8AAAD/AAAA/01NTf//////////////////////&#10;//////////////////////////////////////7+/v80NDT/AAAA/wAAAP8AAAD/EhIS/+3t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6Oj/wAAAP8AAAD/AAAA/wAAAP+Ojo7/////////////////////////////////////////&#10;///////////////////l5eX/DAwM/wAAAP8AAAD/AAAA/0BAQ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+&#10;/v7//v7+//7+/v///v7///7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4eHj/AAAA/wAA&#10;AP8AAAD/AQEB/7m5uf//////////////////////////////////////////////////////////&#10;/8TExP8BAQH/AAAA/wAAAP8AAAD/bGx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8bGxv/AAAA/wAAAP8AAAD/Jycn//r6+v//////&#10;/////////////////////////////////////////////////////15eXv8AAAD/AAAA/wAAAP8D&#10;AwP/0ND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7+/v/+/v7//v7+///+/v///v7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8ZGRn/AAAA/wAAAP8AAAD/Kysr//v7+///////////////////&#10;/////////////////////////////////////////1lZWf8AAAD/AAAA/wAAAP8EBAT/1NT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Hx8/wAA&#10;AP8AAAD/AAAA/wAAAP+1tbX/////////////////////////////////////////////////////&#10;///////Jycn/AgIC/wAAAP8AAAD/AAAA/2dnZ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/7+&#10;/v/+/v7///7+///+/v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+fn/8AAAD/AAAA&#10;/wAAAP8AAAD/kpKS////////////////////////////////////////////////////////////&#10;4uLi/wsLC/8AAAD/AQEB/1VVVf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1tbX/JiYm/wAAAP8AAAD/SUlJ////////////////////////&#10;/////////////////////////////////////v7+/zg4OP8AAAD/AAAA/wAAAP8QEB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7+/v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zU1Nf8AAAD/AAAA/wAAAP8SEhL/7Ozs////////////////////&#10;////////////////////////////////////////gYGB/zExMf/Bwc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jIyM&#10;/xQUFP/X19f///////////////////////////////////////////////////////////+jo6P/&#10;AAAA/wAAAP8AAAD/AAAA/46Oj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/+/v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wEBAf8AAAD/&#10;AAAA/wAAAP9ra2v////////////////////////////////////////////////////////////5&#10;+fn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///////////////////////////////////&#10;////////////////////////9PT0/xsbG/8AAAD/AAAA/wAAAP8oKCj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+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lpa/wAAAP8AAAD/AAAA/wQEBP/T09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7e3v/AAAA/wAAAP8A&#10;AAD/AAAA/7W1t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CwsL/wAAAP8A&#10;AAD/AAAA/0RER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wkJCf8AAAD/AAAA/wAAAP9KSk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BgYH/AAAA/wAAAP8AAAD/AAAA/7Cws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UVFT/AAAA/wAAAP8AAAD/BgYG/9jY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7+///+/v/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fHx//AAAA/wAA&#10;AP8AAAD/JCQk//j4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EBAf8AAAD/AAAA/wAAAP9xcX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//v////7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iIi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8wMDD/AAAA/wAAAP8AAAD/FRUV/+/v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7///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09Pf8AAAD/AAAA&#10;/wAAAP9YWF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x8fH/8A&#10;AAD/AAAA/wAAAP+YmJ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7+///+/v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s7O/wMDA/8pKSn/t7e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4KCgv8LCwv/Ly8v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//v7///7+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7u7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/S0t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///v7///7+///+&#10;/v///v7////+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///v7///7+///+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///v7///7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+//7//v7+&#10;//7+/v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//v/+//7//v/+/v7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+//7//v/+//7//v/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+//7//v7+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v/+//7//v/+//7//v/+/v7//v7+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/7//v/+//7+/v/+/v7//v7+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+//7//v/+//7//v/+//7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z6v/SwrL/l4l6/1xQUP8tLS3/AAAA/wAAAP8AAAD/AC0t/1BcZ/+BkaX/wtLh//b/////////&#10;//////////////////////////////////////////////////////////////////vq/9LMzP/M&#10;zMz/zMzM/8zMzP/M0uH/9v//////////////////////////////////////////////////////&#10;////////////////////////////////////////5dfM/8zMzP/MzMz/zMzM/8zM0v/q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8+r/0sKy/5eJev9cUFD/LS0t/wAA&#10;AP8AAAD/AAAA/wAtLf9QXGf/gZGl/8LS4f/2////////////////////////////////////////&#10;///////////////////////////////////76v/SzMz/zMzM/8zMzP/MzMz/zNLh//b/////////&#10;////////////////////////////////////////////////////////////////////////////&#10;/////////+XXzP/MzMz/zMzM/8zMzP/MzNL/6v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v/+//7/&#10;/v/+//7//v/+/v7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0r3/&#10;iWdQ/wAAAP8AAAD/AAAA/wAAAP8AAAD/AAAA/wAAAP8AAAD/AAAA/wAAAP8AAAD/AAAA/wAAUP+J&#10;q8f/7v//////////////////////////////////////////////////////////////88yR/wAA&#10;AP8AAAD/AAAA/wAAAP8AAED/x/P/////////////////////////////////////////////////&#10;//////////////////////////////////////////P/kS0A/wAAAP8AAAD/AAAA/wAAAP+Jx+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v/+//7//v/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Ssv9wQAD/AAAA/wAAAP8AAAD/&#10;AAAA/wAAAP8AAAD/AAAA/wAAAP8AAAD/AAAA/wAAAP8AAAD/AAAA/wAAAP8AAAD/AAAA/wAAUP+l&#10;x+X////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0rL/cEAA/wAAAP8AAAD/AAAA/wAAAP8AAAD/AAAA/wAAAP8AAAD/AAAA&#10;/wAAAP8AAAD/AAAA/wAAAP8AAAD/AAAA/wAAAP8AAFD/pcfl/////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+9kVz/AAAA/wAAAP8AAAD/AAAA/wAAAP8AAAD/AAAA/wAAAP8AAAD/AAAA/wAAAP8AAAD/AAAA&#10;/wAAAP8AAAD/AAAA/wAAAP8AAAD/AAAA/wAAAP9cl8L/+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/vZFc/wAAAP8AAAD/AAAA/wAAAP8A&#10;AAD/AAAA/wAAAP8AAAD/AAAA/wAAAP8AAAD/AAAA/wAAAP8AAAD/AAAA/wAAAP8AAAD/AAAA/wAA&#10;AP8AAAD/XJfC//v/////////////////////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/t3pA/wAAAP8AAAD/AAAA/wAAAP8AAAD/AAAA/wAAAP8A&#10;AAD/AC1A/2dwev+JkZH/kZGR/4mBev9cQC3/AAAA/wAAAP8AAAD/AAAA/wAAAP8AAAD/AAAA/wAA&#10;AP9cl8f/////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/7d6QP8AAAD/AAAA/wAAAP8AAAD/AAAA/wAAAP8AAAD/AAAA/wAtQP9ncHr/iZGR/5GRkf+JgXr/&#10;XEAt/wAAAP8AAAD/AAAA/wAAAP8AAAD/AAAA/wAAAP8AAAD/XJfH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yXXP8AAAD/AAAA&#10;/wAAAP8AAAD/AAAA/wAAAP8AAAD/Z4ml/9Lh7v/////////////////////////////////27uH/&#10;t5d6/wAAAP8AAAD/AAAA/wAAAP8AAAD/AAAA/wAAAP+Jwur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l1z/AAAA/wAAAP8AAAD/AAAA/wAAAP8AAAD/AAAA/2eJ&#10;pf/S4e7/////////////////////////////////9u7h/7eXev8AAAD/AAAA/wAAAP8AAAD/AAAA&#10;/wAAAP8AAAD/icLq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zJf/AAAA/wAAAP8AAAD/AAAA/wAAAP8AAAD/LWeX/9fu+///////////////&#10;/////////////////////////////////////////+7X/5dnLf8AAAD/AAAA/wAAAP8AAAD/AAAA&#10;/wAAUP/H7v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8yX/wAAAP8AAAD/&#10;AAAA/wAAAP8AAAD/AAAA/y1nl//X7vv/////////////////////////////////////////////&#10;///////////u1/+XZy3/AAAA/wAAAP8AAAD/AAAA/wAAAP8AAFD/x+7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X/3AAAP8AAAD/AAAA/wAAAP8AAAD/&#10;AAAA/1yXx///////////////////////////////////////////////////////////////////&#10;///////z/6VnAP8AAAD/AAAA/wAAAP8AAAD/AAAA/y2Bwv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1/9wAAD/AAAA/wAAAP8AAAD/AAAA/wAAAP9cl8f/////////////////////&#10;////////////////////////////////////////////////////8/+lZwD/AAAA/wAAAP8AAAD/&#10;AAAA/wAAAP8tgcL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iUD/AAAA/wAAAP8AAAD/AAAA/wAAAP9Agb3/////////////////////////////////////&#10;//////////////////////////////////////////////PM/1AAAP8AAAD/AAAA/wAAAP8AAAD/&#10;AABQ/8fz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4lA/wAAAP8AAAD/AAAA/wAAAP8A&#10;AAD/QIG9////////////////////////////////////////////////////////////////////&#10;///////////////zzP9QAAD/AAAA/wAAAP8AAAD/AAAA/wAAUP/H8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C/0AAAP8AAAD/AAAA/wAAAP8AAAD/AC2J/+X/////&#10;////////////////////////////////////////////////////////////////////////////&#10;////////16Vn/wAAAP8AAAD/AAAA/wAAAP8AAAD/cLLh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wv9AAAD/AAAA/wAAAP8AAAD/AAAA/wAtif/l////////////////////////////////////&#10;/////////////////////////////////////////////////////9elZ/8AAAD/AAAA/wAAAP8A&#10;AAD/AAAA/3Cy4f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q3D/AAAA&#10;/wAAAP8AAAD/AAAA/wAAAP+Jx+7/////////////////////////////////////////////////&#10;////////////////////////////////////////////9tL/XAAA/wAAAP8AAAD/AAAA/wAAAP8A&#10;QJ7/8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Ktw/wAAAP8AAAD/AAAA/wAAAP8AAAD/icfu////&#10;////////////////////////////////////////////////////////////////////////////&#10;//////////////bS/1wAAP8AAAD/AAAA/wAAAP8AAAD/AECe//P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/55QAP8AAAD/AAAA/wAAAP8AAAD/AC2B/+X/////////////////&#10;////////////////////////////////////////////////////////////////////////////&#10;///////HiUD/AAAA/1BccP+RnrL/x9fh/+72+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+eUAD/&#10;AAAA/wAAAP8AAAD/AAAA/wAtgf/l////////////////////////////////////////////////&#10;////////////////////////////////////////////////////x4lA/wAAAP9QXHD/kZ6y/8fX&#10;4f/u9vv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8f/UAAA/wAAAP8AAAD/&#10;AAAA/wAAAP9Ql9L/////////////////////////////////////////////////////////////&#10;///////////////////////////////////////////79v/2+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H/1AAAP8AAAD/AAAA/wAAAP8AAAD/UJfS////////////////&#10;////////////////////////////////////////////////////////////////////////////&#10;////////////+/b/9vv///////////////////////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Hkf8AAAD/AAAA/wAAAP8AAAD/AAAA/57S8///////////////////////////&#10;////////////////////////////////////////////////////////////////////////////&#10;///////////////////////////////////////////////////////////z0pf/AAAA/wAAAP8A&#10;AAD/AAAA/wAAUP/H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x5H/AAAA/wAAAP8A&#10;AAD/AAAA/wAAAP+e0vP/////////////////////////////////////////////////////////&#10;////////////////////////////////////////////////////////////////////////////&#10;////////////////////////////89KX/wAAAP8AAAD/AAAA/wAAAP8AAFD/x/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JdQ/wAAAP8AAAD/AAAA/wAAAP8A&#10;AFD/zPP/////////////////////////////////////////////////////////////////////&#10;////////////////////////////////////////////////////////////////////////////&#10;//////////////////PSl/8AAAD/AAAA/wAAAP8AAAD/AABc/9L7////////////////////////&#10;///////////////////////////////////////////////////////////////////7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pdc/wAAAP8AAAD/AAAA/wAA&#10;AP8AQJH/7v//////////////////////////////////////////////////////////////////&#10;////////////////////////////////////////////////////////////////////////////&#10;//////////////////////PSl/8AAAD/AAAA/wAAAP8AAAD/AAAA/1Bwgf+JiYn/iYmJ/4mJif+J&#10;iYn/iYmJ/4mJif+JiYn/iYmJ/4mJif+JiYn/iYmJ/4mJif+JiYn/iYmJ/4mJif+JiYn/iYl6/0AA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KXXP8AAAD/AAAA/wAAAP8AAAD/AECX/+7/&#10;////////////////////////////////////////////////////////////////////////////&#10;////////////////////////////////////////////////////////////////////////////&#10;///////////z0pf/AAAA/wAAAP8AAAD/AAAA/wAAAP8AAAD/AAAA/wAAAP8AAAD/AAAA/wAAAP8A&#10;AAD/AAAA/wAAAP8AAAD/AAAA/wAAAP8AAAD/AAAA/wAAAP8AAAD/AAAA/wAAAP8AA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FhYW////////////////////////////0pdc/wAAAP8AAAD/AAAA/wAAAP8AUJf/8//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yRUP8AAAD/AAAA/wAAAP8AAAD/AAB6/+H7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6+vr/6urq/+rq6v/q6ur/6urq/+rq6v/q6ur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sKJ/wAAAP8AAAD/AAAA&#10;/wAAAP8AAED/ver/////////////////////////////////////////////////////////////&#10;///////////////////////////////////////////////////7//v////////////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Cif8AAAD/AAAA/wAAAP8AAAD/AABA/73q////////////////&#10;////////////////////////////////////////////////////////////////////////////&#10;////////////////////+//7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sf/QAAA/wAAAP8AAAD/AAAA/wAAAP+Bver/////////////////////////&#10;////////////////////////////////////////////////////////////////////////////&#10;///71/9nAAD/AC1Q/3CJl/+3wtL/5e72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H/0AAAP8AAAD/&#10;AAAA/wAAAP8AAAD/gb3q////////////////////////////////////////////////////////&#10;////////////////////////////////////////////////+9f/ZwAA/wAtUP9wiZf/t8LS/+Xu&#10;9v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v+RQAD/AAAA/wAAAP8AAAD/&#10;AAAA/y1wt///////////////////////////////////////////////////////////////////&#10;////////////////////////////////////9tKe/wAAAP8AAAD/AAAA/wAAAP8AAAD/kczu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/kUAA/wAAAP8AAAD/AAAA/wAAAP8tcLf/////////////////////&#10;////////////////////////////////////////////////////////////////////////////&#10;//////bSnv8AAAD/AAAA/wAAAP8AAAD/AAAA/5HM7v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yRUP8AAAD/AAAA/wAAAP8AAAD/AABQ/8Lu////////////////////////////&#10;///////////////////////////////////////////////////////////////////////CiUD/&#10;AAAA/wAAAP8AAAD/AAAA/wAAQP+96v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kVD/AAAA/wAAAP8A&#10;AAD/AAAA/wAAUP/C7v//////////////////////////////////////////////////////////&#10;////////////////////////////////////////wolA/wAAAP8AAAD/AAAA/wAAAP8AAED/ver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9yl/wAAAP8AAAD/AAAA/wAAAP8A&#10;AAD/QInC////////////////////////////////////////////////////////////////////&#10;//////////////////////////PH/1AAAP8AAAD/AAAA/wAAAP8AAAD/AFCe//P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cpf8AAAD/AAAA/wAAAP8AAAD/AAAA/0CJwv//////////////////////&#10;///////////////////////////////////////////////////////////////////////zx/9Q&#10;AAD/AAAA/wAAAP8AAAD/AAAA/wBQnv/z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/l1AA/wAAAP8AAAD/AAAA/wAAAP8AAAD/q9z7////////////////////////////&#10;////////////////////////////////////////////////////////+/+3ei3/AAAA/wAAAP8A&#10;AAD/AAAA/wAAAP9wsuH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/5dQAP8AAAD/AAAA/wAA&#10;AP8AAAD/AAAA/6vc+///////////////////////////////////////////////////////////&#10;//////////////////////////v/t3ot/wAAAP8AAAD/AAAA/wAAAP8AAAD/cLLh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0pf/AAAA/wAAAP8AAAD/AAAA/wAA&#10;AP8ALYH/4f//////////////////////////////////////////////////////////////////&#10;////////////5b2B/wAAAP8AAAD/AAAA/wAAAP8AAAD/AABn/9L2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9KX/wAAAP8AAAD/AAAA/wAAAP8AAAD/AC2B/+H/////////////////////&#10;/////////////////////////////////////////////////////////+W9gf8AAAD/AAAA/wAA&#10;AP8AAAD/AAAA/wAAZ//S9v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+rZwD/AAAA/wAAAP8AAAD/AAAA/wAAAP8AUJH/4fv/////////////////////////&#10;/////////////////////////////////////////+G9kf8AAAD/AAAA/wAAAP8AAAD/AAAA/wAA&#10;AP9nq9z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/q2cA/wAAAP8AAAD/AAAA&#10;/wAAAP8AAAD/AFCR/+H7////////////////////////////////////////////////////////&#10;///////////hvZH/AAAA/wAAAP8AAAD/AAAA/wAAAP8AAAD/Z6vc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wv9AAAD/AAAA/wAAAP8AAAD/AAAA&#10;/wAAAP8AAED/kbLH//P////////////////////////////////////////////////z3P+lelD/&#10;AAAA/wAAAP8AAAD/AAAA/wAAAP8AAAD/AFCX/+7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sL/QAAA/wAAAP8AAAD/AAAA/wAAAP8AAAD/AABA/5Gyx//z////////////&#10;////////////////////////////////////89z/pXpQ/wAAAP8AAAD/AAAA/wAAAP8AAAD/AAAA&#10;/wBQl//u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W9gf8AAAD/AAAA/wAAAP8AAAD/AAAA/wAAAP8AAAD/AABA/3qRpf/H1+H/7vP2//v7&#10;//////v/9vPu/+HSwv+egWf/AAAA/wAAAP8AAAD/AAAA/wAAAP8AAAD/AAAA/wAAUP/H7v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vYH/AAAA/wAAAP8AAAD/&#10;AAAA/wAAAP8AAAD/AAAA/wAAQP96kaX/x9fh/+7z9v/7+//////7//bz7v/h0sL/noFn/wAAAP8A&#10;AAD/AAAA/wAAAP8AAAD/AAAA/wAAAP8AAFD/x+7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eXXP8AAAD/AAAA/wAAAP8AAAD/&#10;AAAA/wAAAP8AAAD/AAAA/wAAAP8AAAD/AAAA/wAAAP8AAAD/AAAA/wAAAP8AAAD/AAAA/wAAAP8A&#10;AAD/AAAA/wAAAP8AAC3/stz2///////////////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l1z/AAAA/wAAAP8AAAD/AAAA/wAAAP8AAAD/AAAA/wAAAP8AAAD/AAAA&#10;/wAAAP8AAAD/AAAA/wAAAP8AAAD/AAAA/wAAAP8AAAD/AAAA/wAAAP8AAAD/AAAt/7Lc9v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ylev8AAAD/AAAA/wAAAP8AAAD/AAAA/wAAAP8AAAD/AAAA/wAAAP8AAAD/AAAA&#10;/wAAAP8AAAD/AAAA/wAAAP8AAAD/AAAA/wAAAP8AAAD/AC1w/8Ll+///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pXr/AAAA/wAAAP8A&#10;AAD/AAAA/wAAAP8AAAD/AAAA/wAAAP8AAAD/AAAA/wAAAP8AAAD/AAAA/wAAAP8AAAD/AAAA/wAA&#10;AP8AAAD/AAAA/wAtcP/C5fv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q0v+eelD/AAAA/wAAAP8A&#10;AAD/AAAA/wAAAP8AAAD/AAAA/wAAAP8AAAD/AAAA/wAAAP8AAAD/AAAA/wAAAP8AAAD/AAAA/4Gl&#10;wv/z//////////////////////////////////////////////////////////PSl/8AAAD/AAAA&#10;/wAAAP8AAAD/AABQ/8fz////////////////////////////////////////////////////////&#10;///////////////////////////////////z/5d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urc/7Ke&#10;gf9QLQD/AAAA/wAAAP8AAAD/AAAA/wAAAP8AAAD/AAAA/wAAAP8AAAD/AAAA/wAtUP+Jpb3/5fb/&#10;//////////////////////////////////////////////////////////////////bXpf8AAAD/&#10;AAAA/wAAAP8AAAD/AABn/9L2////////////////////////////////////////////////////&#10;///////////////////////////////////////z/55cAP8AAAD/AAAA/wAAAP8AAAD/ntL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q&#10;4f/Sx73/sqWe/5eRkf+RkZf/l5eX/5GRl/+XnqX/t8LH/9zl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6uH/0se9/7Klnv+XkZH/kZGX/5eXl/+R&#10;kZf/l56l/7fCx//c5e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8+r/0sKy/5eJev9cUFD/LS0t/wAAAP8AAAD/&#10;AAAA/wAtLf9QXGf/gZGl/8LS4f/2////////////////////////////////////////////////&#10;////////////////////////////////++r/0szM/8zMzP/MzMz/zMzM/8zS4f/2////////////&#10;////////////////////////////////////////////////////////////////////////////&#10;///////l18z/zMzM/8zMzP/MzMz/zMzS/+r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0r3/iWdQ/wAAAP8A&#10;AAD/AAAA/wAAAP8AAAD/AAAA/wAAAP8AAAD/AAAA/wAAAP8AAAD/AAAA/wAAUP+Jq8f/7v//////&#10;//////////////////////////////////////////////////////////////PMkf8AAAD/AAAA&#10;/wAAAP8AAAD/AABA/8fz////////////////////////////////////////////////////////&#10;///////////////////////////////////z/5EtAP8AAAD/AAAA/wAAAP8AAAD/icf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0rL/cEAA/wAAAP8AAAD/AAAA/wAAAP8AAAD/AAAA/wAAAP8AAAD/AAAA/wAAAP8AAAD/AAAA&#10;/wAAAP8AAAD/AAAA/wAAAP8AAFD/pcfl////////////////////////////////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/vZFc/wAAAP8AAAD/AAAA/wAAAP8AAAD/AAAA/wAAAP8AAAD/&#10;AAAA/wAAAP8AAAD/AAAA/wAAAP8AAAD/AAAA/wAAAP8AAAD/AAAA/wAAAP8AAAD/XJfC//v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/7d6QP8AAAD/AAAA/wAAAP8A&#10;AAD/AAAA/wAAAP8AAAD/AAAA/wAtQP9ncHr/iZGR/5GRkf+JgXr/XEAt/wAAAP8AAAD/AAAA/wAA&#10;AP8AAAD/AAAA/wAAAP8AAAD/XJfH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l1z/AAAA/wAAAP8AAAD/AAAA/wAAAP8AAAD/AAAA/2eJpf/S4e7/////////////////////&#10;////////////9u7h/7eXev8AAAD/AAAA/wAAAP8AAAD/AAAA/wAAAP8AAAD/icLq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8yX/wAAAP8AAAD/AAAA/wAAAP8AAAD/AAAA/y1nl//X7vv/&#10;///////////////////////////////////////////////////////u1/+XZy3/AAAA/wAAAP8A&#10;AAD/AAAA/wAAAP8AAFD/x+7////////////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1/9wAAD/AAAA/wAAAP8A&#10;AAD/AAAA/wAAAP9cl8f/////////////////////////////////////////////////////////&#10;////////////////8/+lZwD/AAAA/wAAAP8AAAD/AAAA/wAAAP8tgcL////////////////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4lA/wAAAP8AAAD/AAAA/wAAAP8AAAD/QIG9////////////////////////////////&#10;///////////////////////////////////////////////////zzP9QAAD/AAAA/wAAAP8AAAD/&#10;AAAA/wAAUP/H8///////////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wv9AAAD/AAAA/wAAAP8AAAD/AAAA/wAtif/l////&#10;////////////////////////////////////////////////////////////////////////////&#10;/////////9elZ/8AAAD/AAAA/wAAAP8AAAD/AAAA/3Cy4f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Ktw/wAAAP8A&#10;AAD/AAAA/wAAAP8AAAD/icfu////////////////////////////////////////////////////&#10;//////////////////////////////////////////bS/1wAAP8AAAD/AAAA/wAAAP8AAAD/AECe&#10;//P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+eUAD/AAAA/wAAAP8AAAD/AAAA/wAtgf/l////////////////////////&#10;////////////////////////////////////////////////////////////////////////////&#10;x4lA/wAAAP9QXHD/kZ6y/8fX4f/u9vv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H/1AAAP8AAAD/AAAA/wAAAP8AAAD/&#10;UJfS////////////////////////////////////////////////////////////////////////&#10;////////////////////////////////+/b/9vv/////////////////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x5H/AAAA/wAAAP8AAAD/AAAA/wAAAP+e0vP/////////////////////////////////////////&#10;////////////////////////////////////////////////////////////////////////////&#10;//////////////////////////////////////////////////PSl/8AAAD/AAAA/wAAAP8AAAD/&#10;AABQ/8f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/55cAP8AAAD/AAAA/wAAAP8AAAD/QInH&#10;////////////////////////////////////////////////////////////////////////////&#10;////////////////////////////////////////////////////////////////////////////&#10;////////////////////89KX/wAAAP8AAAD/AAAA/wAAAP8AAAD/AAAA/wAAAP8AAAD/AAAA/wAA&#10;AP8AAAD/AAAA/wAAAP8AAAD/AAAA/wAAAP8AAAD/AAAA/wAAAP8AAAD/AAAA/wAAAP8AAAD/AA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pdc/wAAAP8AAAD/AAAA/wAAAP8AUJf/8///////////////////////////&#10;////////////////////////////////////////////////////////////////////////////&#10;////////////////////////////////////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kVD/AAAA/wAAAP8AAAD/AAAA/wAA&#10;ev/h+///////////////////////////////////////////////////////////////////////&#10;////////////////////////////////////////////////////////////////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Cif8AAAD/AAAA/wAAAP8AAAD/AABA/73q////////////////////////////////////////&#10;////////////////////////////////////////////////////////////////////////+//7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H/0AAAP8AAAD/AAAA/wAAAP8AAAD/gb3q////////&#10;////////////////////////////////////////////////////////////////////////////&#10;////////////////////+9f/ZwAA/wAtUP9wiZf/t8LS/+Xu9v/////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/kUAA/wAA&#10;AP8AAAD/AAAA/wAAAP8tcLf/////////////////////////////////////////////////////&#10;//////////////////////////////////////////////////bSnv8AAAD/AAAA/wAAAP8AAAD/&#10;AAAA/5HM7v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kVD/AAAA/wAAAP8AAAD/AAAA/wAAUP/C7v//////////////////&#10;////////////////////////////////////////////////////////////////////////////&#10;////wolA/wAAAP8AAAD/AAAA/wAAAP8AAED/ver/////////////////////////////89KX/wAA&#10;AP8AAAD/AAAA/wAAAP8AAFD/zP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cpf8AAAD/AAAA/wAAAP8A&#10;AAD/AAAA/0CJwv//////////////////////////////////////////////////////////////&#10;///////////////////////////////zx/9QAAD/AAAA/wAAAP8AAAD/AAAA/wBQnv/z////////&#10;///////////////////////z0pf/AAAA/wAAAP8AAAD/AAAA/wAAUP/M8///////////////////&#10;////////////////////////////////////////////////////////////////////////8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/5dQAP8AAAD/AAAA/wAAAP8AAAD/AAAA/6vc+///////////////////////////&#10;//////////////////////////////////////////////////////////v/t3ot/wAAAP8AAAD/&#10;AAAA/wAAAP8AAAD/cLLh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9KX/wAAAP8AAAD/AAAA/wAAAP8AAAD/&#10;AC2B/+H/////////////////////////////////////////////////////////////////////&#10;/////////+W9gf8AAAD/AAAA/wAAAP8AAAD/AAAA/wAAZ//S9v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7+//7+/v/+/v7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7+/v/+/v7//v7+//7+&#10;/v/+/v7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v7+&#10;//7+/v/+/v7//v7+//7+/v/+/v7//v7+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7+/v/+/v7//v7+//7+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7+/v/+/v7//v7+//7+&#10;/v/+/v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6uH/0se9/7Klnv+XkZH/kZGX/5eXl/+RkZf/&#10;l56l/7fCx//c5e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/5de9/3pAAP8AAAD/AAAA/wBnq//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7+//7+/v/+/v7//v7+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olQ/wAAAP8AAAD/AAAA/wAAAP8ALZH/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v7+//7+/v/+/v7//v7+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v+RLQD/AAAA&#10;/wAAAP8AAAD/AAAA/wAAQP+ex+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7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rXx//CzNf/3NLC/5FnQP8AAAD/AAAA/wAAAP+X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eR&#10;XP8AAAD/AAAA/wBcpf/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c/3AAAP8AAAD/AABn/9L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/18e9/6ull/+rwuX///////////////////////////////b/pVwA/wAAAP8A&#10;AFD/x/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x/9AAAD/AAAA/wBAl//z////////////&#10;///////////////71/9nAAD/AAAA/wAtev/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c&#10;/3AAAP8AAAD/AAAA/57S8///////////////////////x5Fc/wAAAP8AAAD/AFyl//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55c/wAAAP8AAAD/AAAt/5G30v/u9vb/8+rc/6WBUP8A&#10;AAD/AAAA/wAAAP+l1/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/nlwA/wAA&#10;AP8AAAD/AAAA/wAAAP8AAAD/AAAA/wAAAP8AAAD/cKv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/x6WB/y0AAP8AAAD/AAAA/wAAAP8AAAD/AEBw/7fX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+///+/v//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z/+Xc1//c&#10;5eX/3NfX/+Hq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+/v7//v7+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7+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///7//v7+//7+/v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+/////v/+/v7//v7+//7+/v/+/v7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7////+//7+/v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v7+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+/v7//v7+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7+/v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v/+//7//v/+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7//v/+//7//v/+//7//v7/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7//v/+//7/&#10;/v/+//7//v/+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/Gxsb/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/+//7//v/+//7+///+/v///v7///7+///+/v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7+//wAAAP8LCwv/Q0ND/4WFh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+//7//v/+//7//v/+//7//v/+//7//v7/&#10;//7+//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AAAA/wAAAP8AAAD/NjY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//v/+//7//v/+//7//v/+/v///v7///7+///+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RERP8AAAD/AAAA/wAAAP90dH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+//7//v/+//7//v/+//7//v/+//7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CwsL/wAAAP8AAAD/&#10;AAAA/7Gxs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v/+//7//v/+&#10;//7//v/+//7//v7///7+///+/v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jIyP8AAAD/AAAA/wAAAP8CAgL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+//7//v/+//7//v/+//7//v/+/v/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ioqK/wAAAP8AAAD/AAAA/y4uL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v/+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MTEz/&#10;AAAA/wAAAP8AAAD/a2t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+//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xEREf8AAAD/AAAA/wAAAP+pqa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0ND/AAAA/wAAAP8AAAD/AQEB&#10;/+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OTk/8AAAD/AAAA/wAAAP8lJS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+/v7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VVV/wAAAP8AAAD/AAAA/2JiY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YGBj/AAAA&#10;/wAAAP8AAAD/oKC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dnZ/wAAAP8AAAD/AAAA/wAAAP/d3d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cnJz/AAAA/wAAAP8AAAD/HBw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7+/v/+/v7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eXv8AAAD/AAAA/wAAAP9ZWV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ISEh/wAAAP8AAAD/AAAA/5eXl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4v8BAQH/AAAA/wAA&#10;AP8AAAD/1dX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KSk/wAAAP8AAAD/AAAA/xQUF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nZ2f/AAAA/wAAAP8AAAD/UVF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ykp&#10;Kf8AAAD/AAAA/wAAAP+Oj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6ur/AQEB/wAAAP8AAAD/AAAA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///v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2trf8AAAD/AAAA/wAAAP8O&#10;Dg7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7+//7+/v/+/v7////+///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HBw/wAAAP8AAAD/AAAA/0hIS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7+/v////7////+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yMjL/AAAA/wAAAP8AAAD/hYW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v7+&#10;//7+/v/+/v7//v7+/////v////7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MDA/8A&#10;AAD/AAAA/wAAAP/Dw8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7+/v/+/v7////+//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2trb/AAAA/wAAAP8AAAD/CQkJ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+/v7//v7+//7+&#10;/v////7////+////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l5ef8AAAD/AAAA/wAAAP8/Pz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7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zs7/wAAAP8AAAD/AAAA/319f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7+/v/+/v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8HBwf/AAAA/wAAAP8AAAD/urq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7+/v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7+//wAAAP8AAAD/&#10;AAAA/wUFBf/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BgYH/AAAA/wAAAP8AAAD/NjY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RERP8AAAD/AAAA/wAAAP90dH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v////7////+/////v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CwsL/wAAAP8AAAD/AAAA/7Gxs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+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jIyP8AAAD/AAAA/wAAAP8CAgL/7e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///7////+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ioqK/wAAAP8AAAD/AAAA&#10;/y0tL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////v///v////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NTU3/AAAA/wAAAP8AAAD/a2t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7/&#10;///+///+/////v////7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xEREf8AAAD/AAAA/wAAAP+pqa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v////7///7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0dH/AAAA&#10;/wAAAP8AAAD/AQEB/+b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v////7/&#10;///+//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OTk/8AAAD/AAAA/wAAAP8lJS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/+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lZW/wAAAP8AAAD/AAAA/2Ji&#10;Y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YGBj/AAAA/wAAAP8AAAD/oKC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v//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tra/wAAAP8AAAD/AAAA/wAAAP/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cnJz/AAAA/wAA&#10;AP8AAAD/HBw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7///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5eXv8AAAD/AAAA/wAAAP9ZWV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/v////7////+/////v///v////7////+/////v///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ISEh/wAAAP8AAAD/AAAA/5eXl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/+/////v////7////+////&#10;/v//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8BAQH/AAAA/wAAAP8AAAD/1NT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///v////7////+////&#10;/v////7///7////+/////v////7////+////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aWl/wAAAP8AAAD/AAAA/xQUF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+/////v///v////7////+/////v////7///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nZ2f/AAAA/wAAAP8A&#10;AAD/UVF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7////+///+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yoqKv8AAAD/AAAA/wAAAP+Oj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/7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ur/AQEB/wAAAP8AAAD/AAAA/8zM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6urv8A&#10;AAD/AAAA/wAAAP8ODg7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HBw/wAAAP8AAAD/AAAA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///v////7/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zMzP/AAAA/wAAAP8AAAD/&#10;hYW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QEBP8AAAD/AAAA/wAAAP/Dw8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3t7f/AAAA/wAAAP8AAAD/CQkJ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v7/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l5ef8AAAD/&#10;AAAA/wAAAP8/Pz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///7////+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zs7/wAAAP8AAAD/AAAA/3x8f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//+/////v////7+///+/v///v7///7+///+/v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HBwf/AAAA/wAAAP8AAAD/urq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7////+/////v7/&#10;//7+//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7+//wAAAP8AAAD/AAAA/wUFBf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v////7////+/v///v7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CgoL/AAAA/wAAAP8AAAD/NjY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///7+///+/v///v7///7+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RERP8AAAD/AAAA&#10;/wAAAP90dH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////+//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DAwM/wAAAP8AAAD/AAAA/7Gxs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jIyP8AAAD/AAAA/wAAAP8CAgL/7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4uL&#10;/wAAAP8AAAD/AAAA/y0tL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NTU3/AAAA/wAAAP8AAAD/a2t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xISEv8AAAD/AAAA/wAA&#10;AP+oqK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0dH/AAAA/wAAAP8AAAD/AQEB/+bm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OTk/8AAAD/AAAA/wAAAP8lJS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lZW/wAA&#10;AP8AAAD/AAAA/2JiY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ZGRn/AAAA/wAAAP8AAAD/oKC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tra/wAAAP8AAAD/AAAA/wAAAP/d&#10;3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cnJz/AAAA/wAAAP8AAAD/HBw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9fX/8AAAD/AAAA/wAAAP9ZWV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ISEh/wAAAP8A&#10;AAD/AAAA/5eXl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4/8BAQH/AAAA/wAAAP8AAAD/1NT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/+/v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aWl/wAAAP8AAAD/AAAA/xQUF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/7+///+/v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o&#10;aGj/AAAA/wAAAP8AAAD/UFB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//v7///7+/////v7///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oqKv8AAAD/AAAA/wAAAP+Oj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+/v///v7/&#10;///+/v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6+v/AQEB/wAAAP8AAAD/&#10;AAAA/8zM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v7///7+///+/v////7+///+/v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6urv8AAAD/AAAA/wAAAP8ODg7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7///7+/////v7///7+///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HBw/wAAAP8AAAD/AAAA/0hIS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/7+///+/v///v7////+/v///v7///7+///+/v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zMzP/&#10;AAAA/wAAAP8AAAD/hYW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//v7///7+///+/v////7+///+/v///v7///7+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QEBP8AAAD/AAAA/wAAAP/Dw8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v7///7+&#10;/////v7///7+///+/v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3t7f/AAAA/wAAAP8AAAD/CQkJ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7+///+/v///v7///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l5ef8AAAD/AAAA/wAAAP8/Pz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7+///+/v/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Dw8/wAAAP8AAAD/AAAA/3x8f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8HBwf/AAAA&#10;/wAAAP8AAAD/urq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wAAAP8AAAD/AAAA/wUFBf/z8/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CgoL/AAAA/wAAAP8AAAD/NjY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VFRf8AAAD/AAAA/wAAAP90dH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DAwM/wAAAP8AAAD/AAAA/7Gxs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nJyf8AAAD/AAAA/wAA&#10;AP8CAgL/7e3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i4uL/wAAAP8AAAD/AAAA/y0tL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NTU3/AAAA/wAAAP8AAAD/a2t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xIS&#10;Ev8AAAD/AAAA/wAAAP+oqK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0dH/AAAA/wAAAP8AAAD/AQEB/+b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SUlP8AAAD/AAAA/wAAAP8k&#10;JC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lZW/wAAAP8AAAD/AAAA/2JiY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ZGRn/AAAA/wAAAP8AAAD/n5+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/+/v///v7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tra/wAAAP8A&#10;AAD/AAAA/wAAAP/d3d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///7+///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dnZ3/AAAA/wAAAP8AAAD/HBw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/7+///+/v///v7///7+/////v7///7+///+/v///v7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9fX/8AAAD/AAAA/wAAAP9ZWV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v7////+/v///v7/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IiIi/wAAAP8AAAD/AAAA/5eXl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v7///7+&#10;///+/v////7+///+/v///v7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4/8BAQH/AAAA/wAAAP8AAAD/1NT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7+///+/v///v7///7+/////v7///7+///+/v///v7/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qam/wAAAP8AAAD/&#10;AAAA/xQUF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v7///7+///+/v///v7////+/v/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oaGj/AAAA/wAAAP8AAAD/UFB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//+/v///v7///7+///+/v////7+///+/v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yoqKv8AAAD/AAAA/wAAAP+Oj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/7+/////v7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AgIC/wAAAP8AAAD/AAAA/8vLy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+&#10;/v///v7/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6urv8AAAD/AAAA/wAAAP8ODg7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cXFx/wAAAP8AAAD/AAAA&#10;/0hIS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zMzP/AAAA/wAAAP8AAAD/hYW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/+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QEBP8AAAD/AAAA/wAAAP/Dw8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//+//////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3t7f/AAAA&#10;/wAAAP8AAAD/CQkJ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///7////+////&#10;/v////7//////v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p6ev8AAAD/AAAA/wAAAP8/Pz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/7////+/////v/////+/////v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Dw8/wAAAP8AAAD/AAAA/3x8&#10;f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///7////+//////7/&#10;//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8HBwf/AAAA/wAAAP8AAAD/urq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v////7////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MDA/wAAAP8AAAD/AAAA/wUFBf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///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CgoL/AAAA/wAA&#10;AP8AAAD/NjY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////+//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VFRf8AAAD/AAAA/wAAAP9zc3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DAwM/wAAAP8AAAD/AAAA/7Gxs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v/+//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nJ&#10;yf8AAAD/AAAA/wAAAP8CAgL/7e3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v/+//7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i4uL/wAAAP8AAAD/AAAA/y0tL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+/v/+//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OTk7/AAAA/wAAAP8A&#10;AAD/a2t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+&#10;/v///v7///7+//7//v/+//7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xISEv8AAAD/AAAA/wAAAP+oqK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///v7///7+///+/v///v7//v/+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Tk5O/xMTE/8AAAD/AQEB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/+/v///v7///7+///+/v/+&#10;//7//v/+//7//v/+//7//v/+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9PT0/+hoa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v7///7+//7//v/+//7//v/+//7//v/+//7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/+/v///v7//v/+//7//v/+//7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7+///+/v/+//7//v/+//7//v/+//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/7+//7//v/+//7//v/+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v/+//7//v/+//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+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7+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0r3/iWdQ/wAAAP8AAAD/AAAA&#10;/wAAAP8AAAD/AAAA/wAAAP8AAAD/AAAA/wAAAP8AAAD/AAAA/wAAUP+Jq8f/7v//////////////&#10;////////////////////////////////////////////////88yR/wAAAP8AAAD/AAAA/wAAAP8A&#10;AED/x/P/////////////////////////////////////////////////////////////////////&#10;//////////////////////P/kS0A/wAAAP8AAAD/AAAA/wAAAP+Jx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0rL/&#10;cEAA/wAAAP8AAAD/AAAA/wAAAP8AAAD/AAAA/wAAAP8AAAD/AAAA/wAAAP8AAAD/AAAA/wAAAP8A&#10;AAD/AAAA/wAAAP8AAFD/pcfl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/vZFc/wAAAP8AAAD/AAAA/wAAAP8AAAD/AAAA/wAAAP8AAAD/AAAA/wAA&#10;AP8AAAD/AAAA/wAAAP8AAAD/AAAA/wAAAP8AAAD/AAAA/wAAAP8AAAD/XJfC//v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+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/7d6QP8AAAD/AAAA/wAAAP8AAAD/AAAA&#10;/wAAAP8AAAD/AAAA/wAtQP9ncHr/iZGR/5GRkf+JgXr/XEAt/wAAAP8AAAD/AAAA/wAAAP8AAAD/&#10;AAAA/wAAAP8AAAD/XJfH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7+&#10;/v/+/v7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l1z/&#10;AAAA/wAAAP8AAAD/AAAA/wAAAP8AAAD/AAAA/2eJpf/S4e7/////////////////////////////&#10;////9u7h/7eXev8AAAD/AAAA/wAAAP8AAAD/AAAA/wAAAP8AAAD/icLq///////////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v7+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yX/wAAAP8AAAD/AAAA/wAAAP8AAAD/AAAA/y1nl//X7vv/////////&#10;///////////////////////////////////////////////u1/+XZy3/AAAA/wAAAP8AAAD/AAAA&#10;/wAAAP8AAFD/x+7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1/9wAAD/AAAA/wAAAP8AAAD/AAAA&#10;/wAAAP9cl8f/////////////////////////////////////////////////////////////////&#10;////////8/+lZwD/AAAA/wAAAP8AAAD/AAAA/wAAAP8tgcL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4lA/wAAAP8AAAD/AAAA/wAAAP8AAAD/QIG9////////////////////////////////////////&#10;///////////////////////////////////////////zzP9QAAD/AAAA/wAAAP8AAAD/AAAA/wAA&#10;UP/H8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wv9AAAD/AAAA/wAAAP8AAAD/AAAA/wAtif/l////////////&#10;////////////////////////////////////////////////////////////////////////////&#10;/9elZ/8AAAD/AAAA/wAAAP8AAAD/AAAA/3Cy4f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Ktw/wAAAP8AAAD/AAAA&#10;/wAAAP8AAAD/icfu////////////////////////////////////////////////////////////&#10;//////////////////////////////////bS/1wAAP8AAAD/AAAA/wAAAP8AAAD/AECe//P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+eUAD/AAAA/wAAAP8AAAD/AAAA/wAtgf/l////////////////////////////////&#10;////////////////////////////////////////////////////////////////////x4lA/wAA&#10;AP9QXHD/kZ6y/8fX4f/u9vv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H/1AAAP8AAAD/AAAA/wAAAP8AAAD/UJfS////&#10;////////////////////////////////////////////////////////////////////////////&#10;////////////////////////+/b/9vv////////////////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////+/////v//&#10;//7///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Pq&#10;/9LCsv+XiXr/XFBQ/y0tLf8AAAD/AAAA/wAAAP8ALS3/UFxn/4GRpf/C0uH/9v//////////////&#10;//////////////////////////////////////////////////////////////////vq/9LMzP/M&#10;zMz/zMzM/8zMzP/M0uH/9v//////////////////////////////////////////////////////&#10;////////////////////////////////////////5dfM/8zMzP/MzMz/zMzM/8zM0v/q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x5H/AAAA&#10;/wAAAP8AAAD/AAAA/wAAAP+e0vP/////////////////////////////////////////////////&#10;////////////////////////////////////////////////////////////////////////////&#10;////////////////////////////////////89KX/wAAAP8AAAD/AAAA/wAAAP8AAFD/x/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//v////7////+/////v////7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v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tKy/3BAAP8AAAD/AAAA/wAAAP8AAAD/AAAA/wAA&#10;AP8AAAD/AAAA/wAAAP8AAAD/AAAA/wAAAP8AAAD/AAAA/wAAAP8AAAD/AABQ/6XH5f//////////&#10;///////////////////////////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pdc/wAAAP8AAAD/AAAA/wAA&#10;AP8AQJH/7v//////////////////////////////////////////////////////////////////&#10;////////////////////////////////////////////////////////////////////////////&#10;//////////////////////PSl/8AAAD/AAAA/wAAAP8AAAD/AAAA/1Bwgf+JiYn/iYmJ/4mJif+J&#10;iYn/iYmJ/4mJif+JiYn/iYmJ/4mJif+JiYn/iYmJ/4mJif+JiYn/iYmJ/4mJif+JiYn/iYl6/0AA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//v////7////+///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/72RXP8AAAD/AAAA&#10;/wAAAP8AAAD/AAAA/wAAAP8AAAD/AAAA/wAAAP8AAAD/AAAA/wAAAP8AAAD/AAAA/wAAAP8AAAD/&#10;AAAA/wAAAP8AAAD/AAAA/1yXwv/7////////////////////////////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////v////7////+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+3ekD/AAAA/wAAAP8AAAD/AAAA/wAAAP8AAAD/AAAA/wAAAP8ALUD/Z3B6/4mRkf+R&#10;kZH/iYF6/1xALf8AAAD/AAAA/wAAAP8AAAD/AAAA/wAAAP8AAAD/AAAA/1yXx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7/&#10;///+//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Jdc/wAAAP8AAAD/AAAA/wAAAP8AAAD/AAAA/wAA&#10;AP9niaX/0uHu//////////////////////////////////bu4f+3l3r/AAAA/wAAAP8AAAD/AAAA&#10;/wAAAP8AAAD/AAAA/4nC6v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UFBQ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//+/////v////7////+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Ml/8AAAD/AAAA&#10;/wAAAP8AAAD/AAAA/wAAAP8tZ5f/1+77////////////////////////////////////////////&#10;////////////7tf/l2ct/wAAAP8AAAD/AAAA/wAAAP8AAAD/AABQ/8fu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9A&#10;QE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9f/cAAA/wAAAP8AAAD/AAAA/wAAAP8AAAD/XJfH////////////////////////&#10;//////////////////////////////////////////////////P/pWcA/wAAAP8AAAD/AAAA/wAA&#10;AP8AAAD/LYHC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0BAQ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eJQP8AAAD/AAAA/wAAAP8AAAD/AAAA/0CB&#10;vf//////////////////////////////////////////////////////////////////////////&#10;////////88z/UAAA/wAAAP8AAAD/AAAA/wAAAP8AAFD/x/P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QEB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v/+//7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sL/QAAA&#10;/wAAAP8AAAD/AAAA/wAAAP8ALYn/5f//////////////////////////////////////////////&#10;///////////////////////////////////////////XpWf/AAAA/wAAAP8AAAD/AAAA/wAAAP9w&#10;suH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Q0N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7//v/+//7//v/+//7/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yrcP8AAAD/AAAA/wAAAP8AAAD/AAAA/4nH7v//////////////////&#10;///////////////////////////////////////////////////////////////////////////2&#10;0v9cAAD/AAAA/wAAAP8AAAD/AAAA/wBAnv/z/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v/+//7//v/+//7//v/+//7//v/+//7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/nlAA/wAAAP8AAAD/AAAA/wAA&#10;AP8ALYH/5f//////////////////////////////////////////////////////////////////&#10;/////////////////////////////////8eJQP8AAAD/UFxw/5Gesv/H1+H/7vb7//////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7//v/+//7//v/+//7//v/+//7/&#10;/v/+//7//v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x/9QAAD/AAAA/wAAAP8AAAD/AAAA/1CX0v//////////////////////////////////////&#10;//////////////////////////////////////////////////////////////////v2//b7////&#10;///////////////////////////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/kUAA/wAAAP8AAAD/&#10;AAAA/wAAAP8tcLf/////////////////////////////////////////////////////////////&#10;//////////////////////////////////////////bSnv8AAAD/AAAA/wAAAP8AAAD/AAAA/5HM&#10;7v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+&#10;//7//v/+//7//v/+//7//v/+//7//v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seR/wAAAP8AAAD/AAAA/wAAAP8AAAD/ntLz////////&#10;////////////////////////////////////////////////////////////////////////////&#10;////////////////////////////////////////////////////////////////////////////&#10;///////z0pf/AAAA/wAAAP8AAAD/AAAA/wAAUP/H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kVD/AAAA/wAAAP8AAAD/AAAA/wAAUP/C7v//////////////////////////&#10;////////////////////////////////////////////////////////////////////////wolA&#10;/wAAAP8AAAD/AAAA/wAAAP8AAED/ver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//v/+//7//v/+//7//v/+//7//v/+//7//v/+//7//v/+&#10;//7//v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cpf8AAAD/AAAA/wAAAP8AAAD/AAAA&#10;/0CJwv//////////////////////////////////////////////////////////////////////&#10;///////////////////////zx/9QAAD/AAAA/wAAAP8AAAD/AAAA/wBQnv/z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+//7//v/+//7//v/+//7/&#10;/v/+//7//v/+//7//v/+//7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/5dQAP8AAAD/AAAA/wAAAP8AAAD/AAAA/6vc+///////////////////////////////////&#10;//////////////////////////////////////////////////v/t3ot/wAAAP8AAAD/AAAA/wAA&#10;AP8AAAD/cLLh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v/+//7//v/+//7//v/+//7//v/+//7//v/+//7//v/+//7//v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9KX/wAAAP8AAAD/AAAA/wAAAP8AAAD/AC2B/+H/&#10;////////////////////////////////////////////////////////////////////////////&#10;/+W9gf8AAAD/AAAA/wAAAP8AAAD/AAAA/wAAZ//S9v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v/+//7//v/+//7//v/+//7//v/+&#10;//7//v/+//7//v/+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+//7//v/+//7//v/+//7//v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/7//v/+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+&#10;//7//v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7+/v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JFQ/wAAAP8AAAD/AAAA/wAAAP8AAHr/4fv/////////////////////////////////////&#10;////////////////////////////////////////////////////////////////////////////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v7+///+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won/AAAA/wAAAP8AAAD/AAAA/wAAQP+96v//////&#10;////////////////////////////////////////////////////////////////////////////&#10;//////////////////////////////v/+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+/v7///7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x/9AAAD/&#10;AAAA/wAAAP8AAAD/AAAA/4G96v//////////////////////////////////////////////////&#10;//////////////////////////////////////////////////////vX/2cAAP8ALVD/cImX/7fC&#10;0v/l7vb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6uH/0se9/7Klnv+XkZH/kZGX/5eXl/+RkZf/l56l/7fC&#10;x//c5e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l1z/AAAA/wAAAP9Akc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+/v7/&#10;/v7+//7+/v///v////7////+/////v////7///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/5FAAP8AAAD/AAAA/wAAAP8AAAD/LXC3////////////////////&#10;////////////////////////////////////////////////////////////////////////////&#10;///////20p7/AAAA/wAAAP8AAAD/AAAA/wAAAP+RzO7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b2J/wAAAP8AAAD/AAAt/7Lh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+/v7//v7+///+/////v////7////+/////v//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JFQ/wAAAP8AAAD/AAAA&#10;/wAAAP8AAFD/wu7/////////////////////////////////////////////////////////////&#10;/////////////////////////////////////8KJQP8AAAD/AAAA/wAAAP8AAAD/AABA/73q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Hl/8A&#10;AAD/AAAA/wAAAP9Ql8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v7+//7+/v/+/v7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3KX/AAAA/wAAAP8AAAD/AAAA/wAAAP9AicL/////////////////////////////&#10;////////////////////////////////////////////////////////////////88f/UAAA/wAA&#10;AP8AAAD/AAAA/wAAAP8AUJ7/8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wpf/AAAA/wAAAP8AAAD/LXCy//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v7+//7+/v/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v+XUAD/AAAA/wAAAP8AAAD/AAAA/wAA&#10;AP+r3Pv/////////////////////////////////////////////////////////////////////&#10;///////////////7/7d6Lf8AAAD/AAAA/wAAAP8AAAD/AAAA/3Cy4f///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zKV6/wAAAP8AAAD/AAAA/y16sv/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+/v7//v7+///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Sl/8AAAD/AAAA/wAAAP8AAAD/AAAA/wAtgf/h////////////////////////////////////&#10;///////////////////////////////////////////lvYH/AAAA/wAAAP8AAAD/AAAA/wAAAP8A&#10;AGf/0vb///////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/6t6QP8A&#10;AAD/AAAA/wAAAP9Qib3/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7+/v/+/v7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/6tnAP8AAAD/AAAA/wAAAP8AAAD/AAAA/wBQkf/h&#10;+///////////////////////////////////////////////////////////////////4b2R/wAA&#10;AP8AAAD/AAAA/wAAAP8AAAD/AAAA/2er3P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v+eXAD/AAAA/wAAAP8AAAD/gbL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7+/v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C/0AA&#10;AP8AAAD/AAAA/wAAAP8AAAD/AAAA/wAAQP+Rssf/8///////////////////////////////////&#10;//////////////Pc/6V6UP8AAAD/AAAA/wAAAP8AAAD/AAAA/wAAAP8AUJf/7v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/pWcA/wAAAP8AAAD/AAAt/57M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7/&#10;/v/+//7//v/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b2B/wAAAP8AAAD/AAAA/wAAAP8AAAD/AAAA/wAAAP8AAED/&#10;epGl/8fX4f/u8/b/+/v/////+//28+7/4dLC/56BZ/8AAAD/AAAA/wAAAP8AAAD/AAAA/wAAAP8A&#10;AAD/AABQ/8fu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elZ/8A&#10;AAD/AAAA/wAAXP+9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///v////7//v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5dc/wAAAP8A&#10;AAD/AAAA/wAAAP8AAAD/AAAA/wAAAP8AAAD/AAAA/wAAAP8AAAD/AAAA/wAAAP8AAAD/AAAA/wAA&#10;AP8AAAD/AAAA/wAAAP8AAAD/AAAA/wAALf+y3Pb///////////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z/XAAA/wAAAP8AAAD/AAAt/4mRif+BeoH/gYGB/4GBgf+BgYH/gYGB&#10;/4F6ev+Bl8L/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////7////+/////v/+//7//v/+//7//v/+&#10;//7//v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KV6/wAAAP8AAAD/AAAA/wAAAP8AAAD/AAAA/wAAAP8AAAD/AAAA&#10;/wAAAP8AAAD/AAAA/wAAAP8AAAD/AAAA/wAAAP8AAAD/AAAA/wAAAP8ALXD/wuX7////////////&#10;////////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Hif8AAAD/AAAA/wAAAP8AAAD/&#10;AAAA/wAAAP8AAAD/AAAA/wAAAP8AAAD/AAAA/wAtkf/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/7//v/+//7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rS/556UP8AAAD/&#10;AAAA/wAAAP8AAAD/AAAA/wAAAP8AAAD/AAAA/wAAAP8AAAD/AAAA/wAAAP8AAAD/AAAA/wAAAP8A&#10;AAD/gaXC//P///////////////////////////////////////////////////////////////PS&#10;l/8AAAD/AAAA/wAAAP8AAAD/AABQ/8fz////////////////////////////////////////////&#10;///////////////////////////////////////////////z/5dQ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bd6/wAAAP8AAAD/AAAA/wAAAP8AAAD/AAAA/wAAAP8AAAD/AAAA/wAAAP8AAAD/AFye/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v////7//v/+//7//v/+//7//v/+//7//v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+/////v/+&#10;//7//v/+//7//v/+//7//v/+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+rh&#10;/9LHvf+ypZ7/l5GR/5GRl/+Xl5f/kZGX/5eepf+3wsf/3OX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//+//7//v/+//7//v/+//7//v/+//7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///v////7////+/////v////7//v/+//7//v/+//7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+/////v/+//7//v/+//7//v/+//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/7//v/+//7//v/+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v/+//7/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+//7//v/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//v/+//7//v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/+/v///v/+//7//v/+//7//v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//v7///7+///+//7//v/+//7//v/+//7//v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zo6Ov+fn5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+/v///v7/&#10;//7//v/+//7//v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E&#10;hIT/AAAA/wAAAP81NTX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+/v///v7///7+///+/v///v/+//7//v/+//7//v/+//7//v/+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wwMDP8AAAD/AAAA/wAAAP9CQk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7///7+///+//7//v/+//7/&#10;/v/+//7//v/+//7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dXV3/AAAA/wAAAP8AAAD/&#10;BAQE/9HR0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/7+///+/v///v7///7//v/+//7//v/+//7//v/+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MjI/wICAv8AAAD/AAAA/wAAAP9oaG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+Tk5P/l5e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+///+/v///v/+//7//v/+//7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83Nzf/AAAA/wAAAP8AAAD/ERER/+vr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8vLz/LCws/wAAAP8PDw//6Oj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v7///7+&#10;///+//7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oqKi/wAAAP8AAAD/&#10;AAAA/wAAAP+Pj4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dnZ/wICAv8AAAD/&#10;AAAA/wAAAP9kZG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//+/v///v7/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z8/8bGxv/AAAA/wAAAP8AAAD/KCgo//r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19f/wAAAP8AAAD/AAAA/wMDA//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+/v/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np6/wAAAP8AAAD/AAAA/wAAAP+3t7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DQ0N/wAAAP8AAAD/AAAA&#10;/z09P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+//7//v/+//7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8ICAj/&#10;AAAA/wAAAP8AAAD/S0t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Ghob/AAAA/wAAAP8AAAD/AAAA/6ioq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///v7///7+//7//v/+//7//v/+//7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1NT/wAAAP8AAAD/AAAA/wYGBv/Y2N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8iIiL/AAAA/wAAAP8AAAD/Hx8f//b2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//+/v//&#10;/v7//v/+//7//v/+//7//v/+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+/v/8BAQH/AAAA/wAAAP8AAAD/c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6urv8AAAD/AAAA/wAAAP8AAAD/gYG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/7+///+/v/+//7//v/+//7//v/+//7//v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Ly8v/wAAAP8AAAD/AAAA/xYWFv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JCQv8AAAD/AAAA/wAAAP8LCwv/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/+/v///v7///7+//7//v/+//7/&#10;/v/+//7//v/+//7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iYmP8AAAD/AAAA/wAAAP8AAAD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tLS/wQE&#10;BP8AAAD/AAAA/wAAAP9aWl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/+/v//&#10;/v7///7+///+/v///v7//v/+//7//v/+//7//v/+//7//v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7+//FRUV/wAAAP8AAAD/AAAA&#10;/zAwMP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Wlp/wAAAP8AAAD/AAAA/wEBAf/Fxc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/7+///+/v/+//7//v/+//7//v/+//7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Fxcf8AAAD/AAAA/wAAAP8BAQH/wMD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6+v/ERER/wAAAP8A&#10;AAD/AAAA/zQ0N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7+//7//v/+//7//v/+//7//v/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19f/BgYG/wAAAP8AAAD/AAAA/1RU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QkJD/AAAA/wAAAP8AAAD/AAAA/56en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v/+//7//v/+//7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lJSf8AAAD/AAAA&#10;/wAAAP8JCQn/39/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8pKSn/AAAA/wAAAP8AAAD/&#10;GRkZ//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+//7//v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1tbX/AAAA/wAAAP8AAAD/AAAA/3x8f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i4uP8BAQH/AAAA/wAAAP8AAAD/d3d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///v7///7+//7//v/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ygoKP8AAAD/AAAA/wAAAP8bGxv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xMTP8AAAD/AAAA/wAAAP8HBwf/3N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/v7///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Ojo7/AAAA&#10;/wAAAP8AAAD/AAAA/6Ojo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dnZ/wYGBv8AAAD/AAAA/wAAAP9QUF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xAQEP8AAAD/AAAA/wAAAP84ODj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c3Nz/wAAAP8AAAD/AAAA/wEBAf+8vL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nZ2f/AAAA/wAAAP8AAAD/AgIC/8nJ&#10;y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FhYW&#10;/wAAAP8AAAD/AAAA/ywsLP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/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NDQ&#10;/wMDA/8AAAD/AAAA/wAAAP9eXl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ampr/AAAA/wAAAP8AAAD/AAAA/5SU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///7+//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AQED/AAAA/wAAAP8AAAD/DAwM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8xMTH/AAAA/wAA&#10;AP8AAAD/ExMT/+7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///v7/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6ur/wAAAP8AAAD/AAAA/wAA&#10;AP+FhY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HBwf8BAQH/AAAA/wAAAP8AAAD/bW1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/+/v///v7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39/8hISH/AAAA/wAAAP8AAAD/IiIi//f3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ZWVv8AAAD/AAAA/wAAAP8F&#10;BQX/1dX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ISE/wAAAP8AAAD/AAAA/wAAAP+tra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wkJCf8AAAD/AAAA/wAAAP9GRk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l5f8MDAz/AAAA/wAA&#10;AP8AAAD/QUF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X19/wAAAP8AAAD/AAAA/wAAAP+ysr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V1d/wAAAP8AAAD/AAAA/wQEBP/R0d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HBwc/wAAAP8AAAD/AAAA/yUlJf/5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jIyP8CAgL/AAAA/wAAAP8AAAD/aGh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kpKT/AAAA/wAAAP8AAAD/AAAA/4uLi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Nzc3/wAA&#10;AP8AAAD/AAAA/xEREf/r6+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86Ojr/&#10;AAAA/wAAAP8AAAD/Dw8P/+jo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v////7////+////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Kiov8AAAD/AAAA/wAAAP8AAAD/j4+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rKyv8CAgL/AAAA/wAAA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+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P/Gxsb/wAAAP8AAAD/AAAA/ygoK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BgYP8AAAD/AAAA&#10;/wAAAP8DAwP/zc3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////+/////v////7////+//7////+/////v////7///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p6&#10;ev8AAAD/AAAA/wAAAP8AAAD/tra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w0NDf8AAAD/AAAA/wAAAP89PT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7////+/////v////7//v////7/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CAgI/wAAAP8AAAD/AAAA/0tLS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4eH/wAAAP8AAAD/AAAA/wAA&#10;AP+oqK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//+/////v////7/&#10;///+/////v/+/////v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NTU/8AAAD/AAAA/wAAAP8G&#10;Bgb/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IyMj/wAAAP8AAAD/AAAA/x4eHv/29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//+//7////+/////v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/v7//AQEB/wAAAP8AAAD/AAAA/3Jy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urq7/AAAA/wAAAP8AAAD/AAAA/4GBg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/7//v//&#10;//7////+///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y8vL/8AAAD/AAAA/wAAAP8WFhb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DQ0P/AAAA/wAAAP8AAAD/CwsL/+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v/+/////v////7////+////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YmJj/AAAA/wAAAP8A&#10;AAD/AAAA/5mZm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LS0v8EBAT/AAAA/wAAAP8AAAD/WVl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xUVFf8AAAD/AAAA/wAAAP8wMDD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pqav8A&#10;AAD/AAAA/wAAAP8BAQH/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xcXH/AAAA/wAAAP8AAAD/AQEB/8DAw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Ozs/xISEv8AAAD/AAAA/wAAAP80NDT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NjY/wYGBv8A&#10;AAD/AAAA/wAAAP9UVF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ZGR/wAAAP8AAAD/&#10;AAAA/wAAAP+enp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JSUn/AAAA/wAAAP8AAAD/CQkJ/9/f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Kioq/wAAAP8AAAD/AAAA/xgYGP/y8v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+//7//v7+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bW1/wAAAP8AAAD/AAAA/wAAAP98fH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4uLj/AQEB/wAAAP8AAAD/AAAA&#10;/3d3d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v/+//7//v/+//7//v/+/v7//v7+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8o&#10;KCj/AAAA/wAAAP8AAAD/Gxsb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NTU3/AAAA/wAAAP8AAAD/BwcH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7/&#10;/v/+//7//v/+//7+/v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o6O/wAAAP8AAAD/AAAA/wAAAP+jo6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ra2v8GBgb/AAAA/wAAAP8AAAD/UFB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//v/+//7//v7+//7+/v/+/v7//v7+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rq6v8QEBD/AAAA/wAAAP8AAAD/&#10;ODg4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8AAAD/AAAA/wAAAP8BAQH/u7u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v/+//7//v/+//7//v/+//7//v/+&#10;/v7//v7+//7+/v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2dn/wAAAP8AAAD/AAAA/wICAv/Jyc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xcXF/8AAAD/AAAA/wAAAP8sLCz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+//7//v/+//7+/v/+/v7//v7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DQ0P8DAwP/AAAA/wAAAP8AAAD/Xl5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5ub/wAA&#10;AP8AAAD/AAAA/wAAAP+UlJ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/7//v/+//7//v/+//7//v7+//7+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EBA/wAAAP8AAAD/&#10;AAAA/wwMDP/l5e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MjIy/wAAAP8AAAD/AAAA/xMTE//t7e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v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ysrP8AAAD/AAAA/wAAAP8AAAD/hYW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wsL/AQEB/wAAAP8A&#10;AAD/AAAA/21tb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+//7//v/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ISEh/wAAAP8AAAD/AAAA/yEhIf/39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XV1f/AAAA/wAAAP8AAAD/BQUF/9XV1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7//v/+//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SEhP8AAAD/&#10;AAAA/wAAAP8AAAD/ra2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KCgr/AAAA/wAAAP8AAAD/&#10;RkZ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5eX/DAwM/wAAAP8AAAD/AAAA/0FBQ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5+fv8AAAD/AAAA/wAAAP8AAAD/srK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1dXf8AAAD/AAAA/wAAAP8EBAT/0dH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1/x0dHf8AAAD/AAAA/wAAAP8lJSX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v7+//7+/v/+/v7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yMj/&#10;AgIC/wAAAP8AAAD/AAAA/2ho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aWl/wAAAP8AAAD/AAAA/wAAAP+Kio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+/v7//v7+//7+/v/+/v7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zc3N/8AAAD/AAAA/wAAAP8RERH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jo6/wAAAP8AAAD/AAAA/w8PD/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7+/v/+/v7//v7+&#10;//7+/v/+/v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ioqL/AAAA/wAAAP8AAAD/AAAA&#10;/4+P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y8v/AgIC&#10;/wAAAP8AAAD/AAAA/2NjY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v7+//7+/v/+/v7//v7+//7+/v/+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xsbG/8AAAD/AAAA/wAAAP8oKCj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hYWH/AAAA/wAAAP8AAAD/AwMD/83Nz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+/v7//v7+//7+/v/+/v7//v7+//7+&#10;/v/+/v7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7e3v/AAAA/wAAAP8AAAD/AAAA/7a2t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8ODg7/AAAA/wAA&#10;AP8AAAD/PT0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v7+&#10;//7+/v/+/v7//v7+//7+/v/+/v7//v7+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wkJCf8AAAD/AAAA&#10;/wAAAP9KSk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iIiP8AAAD/AAAA/wAAAP8AAAD/qKi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v7+//7+/v/+/v7//v7+//7+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TU1P/AAAA/wAAAP8AAAD/BgYG/9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yMjI/8AAAD/AAAA/wAAAP8e&#10;Hh7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+/v7//v7+//7+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7+//wEBAf8AAAD/AAAA/wAAAP9ycn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6+v/wAAAP8AAAD/AAAA/wAAAP+AgI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+/v7//v7+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8vLy//AAAA&#10;/wAAAP8AAAD/FhYW//Dw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ERE/wAAAP8AAAD/AAAA/wsLC/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/+//7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JiY/wAAAP8AAAD/AAAA/wAAAP+ZmZ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09P/BAQE/wAAAP8AAAD/AAAA/1lZW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/7//v/+//7//v/+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8VFRX/AAAA/wAAAP8AAAD/MDAw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a2v/AAAA/wAAAP8AAAD/AQEB/8TEx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v7+//7//v/+//7//v/+//7//v/+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cXFx&#10;/wAAAP8AAAD/AAAA/wEBAf/AwM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zs7P8SEhL/&#10;AAAA/wAAAP8AAAD/NDQ0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7+/v/+&#10;/v7//v/+//7//v/+//7//v/+//7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jY2P8GBgb/AAAA/wAAAP8AAAD/VFR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KSkv8AAAD/AAAA/wAAAP8AAAD/np6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7+//7+/v/+//7//v/+//7//v/+//7//v/+//7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kpK/wAAAP8AAAD/AAAA/wkJ&#10;Cf/f39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ysrK/8AAAD/AAAA&#10;/wAAAP8YGBj/8vL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+/v7//v7+//7//v/+//7/&#10;/v/+//7//v/+//7//v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a2tv8AAAD/AAAA/wAAAP8AAAD/e3t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bm5/wEBAf8AAAD/AAAA/wAAAP93d3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+&#10;/v7//v7+//7+/v/+/v7//v/+//7//v/+//7//v/+//7//v/+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KCgo/wAAAP8AAAD/AAAA/xsbG//09P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U1N/wAAAP8AAAD/AAAA/wcH&#10;B//c3N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+/v7//v7+//7+/v/+//7//v/+//7//v/+//7//v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6Ojv8AAAD/AAAA/wAA&#10;AP8AAAD/o6O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2tr/BwcH/wAAAP8AAAD/AAAA/09P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7+/v/+/v7/&#10;/v7+//7//v/+//7//v/+//7//v/+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EBAQ/wAAAP8AAAD/AAAA/zg4O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1dXX/AAAA/wAAAP8AAAD/AQEB/7u7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+/v7//v/+//7//v/+//7/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dnZ/8AAAD/AAAA/wAAAP8CAgL/yMj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XFxf/AAAA/wAAAP8AAAD/LCws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/7//v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0ND/AwMD/wAA&#10;AP8AAAD/AAAA/15eX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ycnP8AAAD/AAAA/wAAAP8AAAD/lJS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7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BAQP8AAAD/AAAA/wAAAP8MDAz/5eX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zIyMv8A&#10;AAD/AAAA/wAAAP8TExP/7e3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srKz/AAAA/wAAAP8AAAD/AAAA/4WFh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8PD/wEBAf8AAAD/AAAA/wAAAP9tbW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7///////7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yEh&#10;If8AAAD/AAAA/wAAAP8hISH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1dX/wAAAP8AAAD/&#10;AAAA/wUFBf/U1N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///v//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FhYX/AAAA/wAAAP8AAAD/AAAA/6ys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H/CgoK/wAAAP8AAAD/AAAA/0VFR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/+/////v////7////+///////+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eXl/wwMDP8AAAD/AAAA/wAAAP9B&#10;QU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/f3//AAAA/wAAAP8AAAD/AAAA&#10;/7Gxs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//&#10;//7////+/////v////7///////7///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dXV3/AAAA/wAAAP8AAAD/AwMD/9HR0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9f8dHR3/AAAA/wAAAP8AAAD/JSUl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//+/////v////7////+/////v///////v////7////+/////v//&#10;//7////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MjI/wICAv8AAAD/AAAA/wAAAP9oaG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ampv8AAAD/AAAA/wAAAP8AAAD/ioq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7////+/////v////7/&#10;///+///////+/////v/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83Nzf/AAAA/wAAAP8A&#10;AAD/ERER/+v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s7O/8AAAD/AAAA/wAAAP8ODg7/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/////7////+/////v////7////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qKi/wAAAP8AAAD/AAAA/wAAAP+Pj4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8vL/wICAv8AAAD/AAAA/wAAAP9jY2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9P8bGxv/AAAA/wAAAP8AAAD/KCgo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WFh/wAA&#10;AP8AAAD/AAAA/wMDA//Nzc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3t7/wAAAP8A&#10;AAD/AAAA/wAAAP+2tr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5+f/Dg4O/wAAAP8AAAD/AAAA/zw8P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/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8JCQn/AAAA/wAAAP8AAAD/Skp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JiYn/AAAA/wAAAP8A&#10;AAD/AAAA/6enp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FRU/wAAAP8AAAD/AAAA/wYGBv/Y2N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8kJCT/AAAA/wAAAP8AAAD/Hh4e//b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+/v/8B&#10;AQH/AAAA/wAAAP8AAAD/cXF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CwsP8AAAD/AAAA/wAAAP8AAAD/&#10;gIC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///v7///7+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Ly8v/wAAAP8AAAD/AAAA/xYWFv/w8P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RERP8AAAD/AAAA/wAAAP8KCgr/4u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+/v///v7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iYmP8AAAD/AAAA/wAAAP8AAAD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NTU/wQEBP8AAAD/AAAA/wAAAP9ZWV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7+//FRUV/wAAAP8AAAD/AAAA/zAwMP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2tr/wAAAP8AAAD/AAAA/wEBAf/ExM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Fxcf8AAAD/AAAA/wAAAP8BAQH/wMD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EhIS/wAAAP8AAAD/AAAA/zQ0NP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2Nj/BgYG/wAAAP8AAAD/&#10;AAAA/1RU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k5P/AAAA&#10;/wAAAP8AAAD/AAAA/56en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v7///7+///+/v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pKSv8AAAD/AAAA/wAAAP8JCQn/39/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8rKyv/AAAA/wAAAP8AAAD/GBgY//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2trb/AAAA/wAAAP8AAAD/AAAA/3t7e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q6uv8BAQH/AAAA/wAA&#10;AP8AAAD/dnZ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+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ygoKP8AAAD/&#10;AAAA/wAAAP8bGxv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5OTv8AAAD/AAAA/wAAAP8HBwf/3Nz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Ojo7/AAAA/wAAAP8AAAD/AAAA/6Kio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/wcHB/8AAAD/AAAA/wAAAP9P&#10;T0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//+/v///v7///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xAQEP8AAAD/AAAA/wAAAP84ODj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XV1/wAAAP8AAAD/AAAA/wEBAf+7u7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/+&#10;/v///v7///7+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nZ2f/&#10;AAAA/wAAAP8AAAD/AgIC/8jIy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GBgY/wAAAP8AAAD/AAAA/ywsLP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7//v/+//7//v/+//7///7+//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NDQ/wMDA/8AAAD/AAAA/wAAAP9eXl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d&#10;nZ3/AAAA/wAAAP8AAAD/AAAA/5SU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+//7//v/+//7//v/+//7//v///v7/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QED/AAAA/wAAAP8AAAD/DAwM&#10;/+Xl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8zMzP/AAAA/wAAAP8AAAD/ExMT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7//v/+//7/&#10;/v/+//7//v/+///+/v///v7/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Kys/wAAAP8AAAD/AAAA/wAAAP+FhY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PDw/8BAQH/&#10;AAAA/wAAAP8AAAD/bGx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+//7//v/+//7//v/+//7//v/+//7///7+///+/v///v7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39/8hISH/AAAA/wAAAP8AAAD/ISEh//f3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hYWP8AAAD/AAAA/wAAAP8FBQX/1NT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7//v/+//7//v/+//7//v/+//7//v//&#10;/v7///7+///+/v///v7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YWF/wAAAP8AAAD/AAAA&#10;/wAAAP+srK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woKCv8AAAD/AAAA&#10;/wAAAP9FR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v/+//7//v/+//7//v/+//7//v/+///+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Xl5f8MDAz/AAAA/wAAAP8AAAD/QUF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ICA/wAAAP8AAAD/AAAA/wAAAP+xsb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/7//v/+//7//v/+//7/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V1d/wAAAP8AAAD/AAAA/wMDA//R0d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fX/Hh4e/wAAAP8AAAD/AAAA/yUl&#10;Jf/5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jIyP8CAgL/AAAA&#10;/wAAAP8AAAD/aGh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np6f/AAAA/wAAAP8AAAD/AAAA/4qKi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/+//7//v/+//7//v/+///+/v///v7///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ODg4/wAAAP8AAAD/AAAA/xEREf/r6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8PDz/AAAA/wAAAP8AAAD/Dg4O/+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/+//7//v/+//7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Kiov8AAAD/AAAA/wAAAP8AAAD/j4+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M&#10;zP8CAgL/AAAA/wAAA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Gxsb&#10;/wAAAP8AAAD/AAAA/ygoKP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JiYv8AAAD/AAAA/wAAAP8DAwP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7//v/+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urq7/IyMj/wAAAP8AAAD/tra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Ojo/w4ODv8A&#10;AAD/AAAA/wAAAP88PD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/&#10;/v/+//7//v/+//7//v7///7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j/iIiI/1dX&#10;V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ioqK/wAAAP8AAAD/AAAA/wAAAP+np6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+//7//v/+//7//v/+//7//v/+/v///v7///7+///+/v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JCQk/wAAAP8AAAD/&#10;AAAA/x4eHv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7//v/+//7//v/+//7//v/+&#10;//7+///+/v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sbH/AAAA/wAAAP8AAAD/AAAA/4CAg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+//7//v/+//7//v/+//7//v/+//7//v7///7+///+/v/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FRUX/AAAA/wAAAP8oKCj/uLi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/7//v/+//7//v/+//7//v/+//7//v/+/v///v7/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TU1P8UFBT/jo6O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+//7//v/+//7+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//v/+//7//v/+//7//v/+//7//v7///7+///+/v//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//v/+//7//v/+//7/&#10;/v/+/v///v7///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v/+//7//v/+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7////+/////v//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7//v/+//7//v/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+//7//v/+//7//v/+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v/+//7//v/+//7//v/+&#10;//7///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+//7//v/+//7//v/+//7//v////7///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v/+//7//v/+//7//v/+//7//v/+/////v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+//7//v/+&#10;//7//v/+//7//v/+//7////+///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7//v/+//7//v/+//7//v/+//7//v////7////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/7//v/+//7//v/+//7/&#10;/v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/7//v/+//7//v/+//7/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v/+//7//v/+//7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7//v/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+/v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/7+/v/+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v7+//7+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7////+///+/v7//v7+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///7///7+/v/+/v7//v7+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//+&#10;/////v///v7+//7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tKy/3BAAP8A&#10;AAD/AAAA/wAAAP8AAAD/AAAA/wAAAP8AAAD/AAAA/wAAAP8AAAD/AAAA/wAAAP8AAAD/AAAA/wAA&#10;AP8AAAD/AABQ/6XH5f//////////////////////////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v////7////+///+//7//v/+////////////&#10;////////////////////////////////////////////////////////////////////////////&#10;//////////////////////////////////////////////////b/vZFc/wAAAP8AAAD/AAAA/wAA&#10;AP8AAAD/AAAA/wAAAP8AAAD/AAAA/wAAAP8AAAD/AAAA/wAAAP8AAAD/AAAA/wAAAP8AAAD/AAAA&#10;/wAAAP8AAAD/XJfC//v///////////////////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/72RXP8AAAD/AAAA/wAAAP8AAAD/AAAA/wAAAP8AAAD/AAAA/wAAAP8AAAD/AAAA&#10;/wAAAP8AAAD/AAAA/wAAAP8AAAD/AAAA/wAAAP8AAAD/AAAA/1yXwv/7//////////////////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+&#10;//7//v/+//7//v/+//7//v/+////////////////////////////////////////////////////&#10;///////////////////////////////////////////////////////////////////////////2&#10;/7d6QP8AAAD/AAAA/wAAAP8AAAD/AAAA/wAAAP8AAAD/AAAA/wAtQP9ncHr/iZGR/5GRkf+JgXr/&#10;XEAt/wAAAP8AAAD/AAAA/wAAAP8AAAD/AAAA/wAAAP8AAAD/XJfH///////////////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+3ekD/AAAA/wAAAP8AAAD/AAAA/wAAAP8AAAD/&#10;AAAA/wAAAP8ALUD/Z3B6/4mRkf+RkZH/iYF6/1xALf8AAAD/AAAA/wAAAP8AAAD/AAAA/wAAAP8A&#10;AAD/AAAA/1yXx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Jdc/wAAAP8A&#10;AAD/AAAA/wAAAP8AAAD/AAAA/wAAAP9niaX/0uHu//////////////////////////////////bu&#10;4f+3l3r/AAAA/wAAAP8AAAD/AAAA/wAAAP8AAAD/AAAA/4nC6v//////////////////////////&#10;////////////89KX/wAAAP8AAAD/AAAA/wAAAP8AAFD/zP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eJQP8A&#10;AAD/AAAA/wAAAP8AAAD/AAAA/0CBvf//////////////////////////////////////////////&#10;////////////////////////////////////88z/UAAA/wAAAP8AAAD/AAAA/wAAAP8AAFD/x/P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sL/QAAA/wAAAP8AAAD/AAAA/wAAAP8ALYn/5f//////////////////&#10;///////////////////////////////////////////////////////////////////////XpWf/&#10;AAAA/wAAAP8AAAD/AAAA/wAAAP9wsuH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yrcP8AAAD/AAAA/wAAAP8AAAD/&#10;AAAA/4nH7v//////////////////////////////////////////////////////////////////&#10;///////////////////////////20v9cAAD/AAAA/wAAAP8AAAD/AAAA/wBAnv/z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/nlAA/wAAAP8AAAD/AAAA/wAAAP8ALYH/5f//////////////////////////////////////&#10;/////////////////////////////////////////////////////////////8eJQP8AAAD/UFxw&#10;/5Gesv/H1+H/7vb7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x/9QAAD/AAAA/wAAAP8AAAD/AAAA/1CX0v//////////&#10;////////////////////////////////////////////////////////////////////////////&#10;//////////////////v2//b7////////////////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seR/wAAAP8AAAD/&#10;AAAA/wAAAP8AAAD/ntLz////////////////////////////////////////////////////////&#10;////////////////////////////////////////////////////////////////////////////&#10;//////////////////////////////PSl/8AAAD/AAAA/wAAAP8AAAD/AABQ/8f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KXXP8AAAD/AAAA/wAAAP8AAAD/AFCX//P/////////////////////////////////////////&#10;////////////////////////////////////////////////////////////////////////////&#10;//////////////////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7////+/////v////7////+/////v////7////+/////v////7/////////////////////&#10;///////////////////////////////////////////////////////////////////////MkVD/&#10;AAAA/wAAAP8AAAD/AAAA/wAAev/h+///////////////////////////////////////////////&#10;////////////////////////////////////////////////////////////////////////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3KX/AAAA/wAAAP8AAAD/AAAA/wAAAP9AicL/&#10;////////////////////////////////////////////////////////////////////////////&#10;////////////////88f/UAAA/wAAAP8AAAD/AAAA/wAAAP8AUJ7/8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v+X&#10;UAD/AAAA/wAAAP8AAAD/AAAA/wAAAP+r3Pv/////////////////////////////////////////&#10;///////////////////////////////////////////7/7d6Lf8AAAD/AAAA/wAAAP8AAAD/AAAA&#10;/3Cy4f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Sl/8AAAD/AAAA/wAAAP8AAAD/AAAA/wAtgf/h////////&#10;///////////////////////////////////////////////////////////////////////lvYH/&#10;AAAA/wAAAP8AAAD/AAAA/wAAAP8AAGf/0vb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l1z/AAAA/wAAAP9Akc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+rh/9LHvf+ypZ7/l5GR/5GRl/+Xl5f/kZGX/5eepf+3wsf/3OX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sz/XAAA/wAAAP8AAFD/x/P/////////////////////////////////////////////&#10;//////////////////////////////////////////////////////7//v/+//7///7+///+/v//&#10;/v7///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b2J/wAAAP8AAAD/AAAt/7Lh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/4lAAP8AAAD/AAAA/y16t//7////////////////&#10;//////////////////////////////////////////////////////////////////////////7/&#10;/v/+//7//v/+//7//v///v7///7+///+/v//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Hl/8AAAD/AAAA/wAAAP9Ql8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v+XXAD/AAAA/wAA&#10;AP8AAFz/zPP/////////////////////////////////////////////////////////////////&#10;/////////////////////////////v/+//7//v/+//7//v/+///+/v///v7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wpf/AAAA/wAAAP8AAAD/LXCy&#10;//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/l1wA/wAAAP8AAAD/AAAt/6vc9v//////////////////////////////////////&#10;//////////////////////////////////////////////////////7//v/+//7//v/+//7//v/+&#10;//7///7+///+/v///v7///7+///+/v//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KV6/wAAAP8AAAD/AAAA/y16sv/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M/3otAP8AAAD/AAAA/wAAQP+r3PP/////////////&#10;////////////////////////////////////////////////////////////////////////////&#10;///+//7//v/+//7//v/+//7//v/+//7//v///v7///7+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/6t6QP8AAAD/AAAA/wAAAP9Qib3/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Xq/9AAAD/AAAA/wAA&#10;AP8AAFz/veH2////////////////////////////////////////////////////////////////&#10;//////////////////////////////////7//v/+//7//v/+//7//v/+//7//v/+///+/v///v7/&#10;//7+///+/v//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v+eXAD/AAAA/wAAAP8AAAD/gbL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zJ7/AAAA/wAAAP8AAAD/AECB/9fz////////////////////////////////////////&#10;/////////////////////////////////////////////////////////////////v/+//7//v/+&#10;//7//v/+//7//v/+//7///7+///+/v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/&#10;pWcA/wAAAP8AAAD/AAAt/57M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9el/wAAAP8AAAD/AAAA/wBnnv/q////////////////&#10;////////////////////////////////////////////////////////////////////////////&#10;/////////////////////////v/+//7//v/+//7//v/+//7//v///v7/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elZ/8AAAD/AAAA/wAAXP+95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1/9nAAD/AAAA/wAA&#10;AP9Qib3/////////////////////////////////////////////////////////////////////&#10;///////////////////////////////////////////////////////+//7//v/+//7//v/+//7/&#10;/v/+//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z/XAAA/wAAAP8AAAD/AAAt&#10;/4mRif+BeoH/gYGB/4GBgf+BgYH/gYGB/4F6ev+Bl8L/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pdc/wAAAP8ALQD/AAAA/y16if+JgYH/gYGB/4GBgf+BgYH/gYGB/4GBgf96cIH/&#10;veH2////////////////////////////////////////////////////////////////////////&#10;///////////////+//7//v/+//7//v/+//7///7+///+/v/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Hif8AAAD/AAAA/wAAAP8AAAD/AAAA/wAAAP8AAAD/AAAA/wAAAP8AAAD/AAAA/wAtkf/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v+RQAD/AAAA/wAAAP8AAAD/AAAA/wAAAP8A&#10;AAD/AAAA/wAAAP8AAAD/AAAA/wAAAP+Jx+7/////////////////////////////////////////&#10;///////////////////////////////////////////////////+//7//v/+//7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bd6/wAAAP8AAAD/AAAA/wAAAP8AAAD/AAAA/wAA&#10;AP8AAAD/AAAA/wAAAP8AAAD/AFye/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/4Et&#10;AP8AAAD/AAAA/wAAAP8AAAD/AAAA/wAAAP8AAAD/AAAA/wAAAP8AAAD/AAAA/57S8///////////&#10;////////////////////////////////////////////////////////////////////////////&#10;//////////////////7///7////+////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v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v////7/&#10;///+//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///7///7////+/////v////7////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+/////v///v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7////+///+///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////v////7////+/////v////7///7////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//+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7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////+/////v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hISE/1RU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+/v///v7///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qqq/yAgIP8AAAD/AAAA/7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//&#10;/v7///7+//7+///+/v///v7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cHBz/AAAA/wAAAP8AAAD/Jycn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///7+///+/v///v7//v7///7+///+/v///v7///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SkpP8AAAD/AAAA/wAAAP8AAAD/jY2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+/v/+/v//&#10;/v7///7+///+/v//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zk5Of8AAAD/AAAA/wAAAP8QEBD/6ur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9cXFz/2tr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+/v///v7///7+//7+///+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srK&#10;/wICAv8AAAD/AAAA/wAAAP9mZm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3Nz/wAAAP8GBgb/dHR0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//+/v///v7///7+///+/v///v7//v7/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19f/wAAAP8AAAD/AAAA/wMDA//Pz8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nZ2f8G&#10;Bgb/AAAA/wAAAP8AAAD/YGB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7+///+/v/+/v///v7///7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5ub/DQ0N/wAA&#10;AP8AAAD/AAAA/z8/P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ExM/wAAAP8AAAD/AAAA/wcHB/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/7+//7+///+/v///v7/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Hh4f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i4uP8BAQH/AAAA/wAAAP8AAAD/&#10;d3d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//v7//v7/&#10;//7+///+/v///v7///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8iIiL/AAAA/wAAAP8A&#10;AAD/ICAg/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KSkp/wAAAP8AAAD/AAAA/xgYGP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+/v/+/v///v7///7+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6urv8AAAD/AAAA/wAAAP8AAAD/g4O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GRkf8AAAD/AAAA/wAAAP8AAAD/np6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v7///7+//7+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JCQv8AAAD/AAAA/wAAAP8MDAz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7Oz/ERER/wAAAP8AAAD/&#10;AAAA/zQ0N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tLS/wQEBP8AAAD/AAAA/wAAAP9cXF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lpaf8AAAD/AAAA/wAAAP8BAQH/xcX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///7+///+/v//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Wlp/wAAAP8AAAD/AAAA/wICAv/Hx8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0tL/BAQE/wAAAP8AAAD/AAAA/1lZW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+/v/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7Oz/&#10;ERER/wAAAP8AAAD/AAAA/zY2N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JCQv8AAAD/&#10;AAAA/wAAAP8LCwv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/+/v///v7///7+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QkJD/AAAA/wAAAP8AAAD/AAAA/6Cgo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urq7/AAAA/wAAAP8AAAD/AAAA/4GBg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///7+///+/v/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8pKSn/AAAA&#10;/wAAAP8AAAD/Ghoa//Pz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yIiIv8AAAD/AAAA/wAAAP8eHh7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///v7///7+///+/v///v7/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i4uP8BAQH/AAAA/wAAAP8AAAD/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Hh4f/&#10;AAAA/wAAAP8AAAD/AAAA/6ioq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+/v///v7///7+///+/v//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xMTP8AAAD/AAAA/wAA&#10;AP8ICAj/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m/w0NDf8AAAD/AAAA/wAAAP89PT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///7+///+/v///v7///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dnZ/wYGBv8AAAD/AAAA/wAAAP9SUl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fX1//AAAA/wAAAP8AAAD/AwMD&#10;/8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3Nz/wAAAP8AAAD/AAAA/wEBAf++&#10;vr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srK/wICAv8AAAD/AAAA/wAAAP9jY2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/+/v///v7/&#10;//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8PD/FhYW/wAAAP8AAAD/AAAA/y4uL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85OTn/AAAA/wAAAP8AAAD/Dw8P/+j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ampr/AAAA/wAAAP8AAAD/AAAA/5eXl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KSk/wAAAP8AAAD/AAAA&#10;/wAAAP+Li4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8x&#10;MTH/AAAA/wAAAP8AAAD/FBQU/+/v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8cHBz/AAAA/wAAAP8AAAD/JSUl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/&#10;/v7///7+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HBwf8BAQH/AAAA/wAAAP8AAAD/b29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X19/wAAAP8AAAD/AAAA/wAAAP+ysr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///7+///+/v/+/v///v7///7+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ZWVv8AAAD/&#10;AAAA/wAAAP8FBQX/19f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JCQn/AAAA&#10;/wAAAP8AAAD/RkZ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//+/v///v7///7+//7+///+/v///v7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ODg/wkJCf8AAAD/AAAA/wAAAP9ISE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lZW/wAAAP8AAAD/AAAA/wUFBf/V1d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+///+/v///v7//v7///7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X19/wAAAP8AAAD/AAAA&#10;/wAAAP+0t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HBwf8BAQH/AAAA/wAAAP8AAAD/bW1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+///+/v/+/v///v7///7+///+/v///v7///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HBwc/wAAAP8AAAD/AAAA/ycnJ/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MTEx&#10;/wAAAP8AAAD/AAAA/xMTE//u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///v7///7+///+/v///v7///7+&#10;//7+///+/v///v7///7+///+/v//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kpKT/AAAA/wAAAP8AAAD/AAAA/42N&#10;j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qamv8AAAD/AAAA/wAAAP8AAAD/lZW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+/v///v7//v7///7+///+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85OTn/AAAA/wAAAP8AAAD/EBAQ/+rq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8PD/FhYW/wAAAP8AAAD/AAAA/y0t&#10;Lf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/+/v///v7///7+///+/v/+/v///v7/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rKyv8CAgL/AAAA/wAAAP8AAAD/ZmZ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Nzc/8AAAD/AAAA/wAAAP8BAQH/vLy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///7+&#10;///+/v///v7///7+//7+///+/v///v7///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9f&#10;X/8AAAD/AAAA/wAAAP8DAwP/z8/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2dn/BgYG/wAAAP8AAAD/AAAA/1BQU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///7+///+/v///v7//v7///7+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/w0NDf8AAAD/AAAA/wAAAP8/Pz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xMTP8AAAD/AAAA/wAA&#10;AP8ICAj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///7+///+&#10;/v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4eH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4uLj/AQEB/wAAAP8AAAD/AAAA/3h4e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7////+////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IiIi/wAAAP8AAAD/AAAA/yAgIP/39/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ykpKf8AAAD/AAAA/wAAAP8ZGRn/8vL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urq7/AAAA/wAAAP8AAAD/&#10;AAAA/4ODg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QkJD/AAAA/wAA&#10;AP8AAAD/AAAA/5+fn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///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CQkL/AAAA/wAAAP8AAAD/DAwM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+vr/xEREf8AAAD/AAAA/wAAAP81NTX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////+/////v////7////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LS0v8EBAT/AAAA/wAAAP8AAAD/XFx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paWn/AAAA/wAAAP8AAAD/AQEB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lpaf8AAAD/AAAA/wAAAP8CAgL/x8f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tLS/wQE&#10;BP8AAAD/AAAA/wAAAP9aWl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xEREf8AAAD/AAAA/wAAAP82Njb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CQkL/AAAA/wAAAP8AAAD/CwsL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7////+////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kJCQ&#10;/wAAAP8AAAD/AAAA/wAAAP+hoa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q6u/wAAAP8AAAD/AAAA/wAAAP+C&#10;go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KSkp/wAAAP8AAAD/AAAA/xoaGv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8iIiL/AAAA/wAAAP8AAAD/Hx8f//b2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v////7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4uLj/AQEB/wAA&#10;AP8AAAD/AAAA/3l5e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oaG/wAAAP8AAAD/AAAA/wAAAP+pqa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MTEz/AAAA/wAAAP8AAAD/CAgI/97e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m5v8NDQ3/AAAA/wAAAP8A&#10;AAD/Pj4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nZ2f8GBgb/AAAA/wAAAP8A&#10;AAD/Ul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19f/wAAAP8AAAD/AAAA/wMDA//Ozs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Nzc/8AAAD/AAAA/wAAAP8BAQH/vr6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rKyv8CAgL/AAAA/wAAAP8AAAD/ZGR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PDw/xYWFv8AAAD/AAAA/wAAAP8uLi7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OTk5/wAAAP8A&#10;AAD/AAAA/w8PD//p6e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pqa/wAAAP8AAAD/AAAA/wAAAP+Xl5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SkpP8AAAD/AAAA/wAAAP8AAAD/jIy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7+///+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MTEx/wAAAP8AAAD/AAAA/xQUFP/v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9PT/HBwc/wAAAP8AAAD/AAAA/yYmJv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/7///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wcH/&#10;AQEB/wAAAP8AAAD/AAAA/3Bwc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19ff8A&#10;AAD/AAAA/wAAAP8AAAD/s7O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+/v///v7///7+///+/v///v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VVVX/AAAA/wAAAP8AAAD/BQUF/9fX1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4OD/CQkJ/wAAAP8AAAD/AAAA/0dHR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+///+/v///v7///7+///+/////v////7////+/////v///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Dg4P8JCQn/AAAA&#10;/wAAAP8AAAD/SEh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VVVf8AAAD/AAAA/wAAAP8FBQX/&#10;1tb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+///+/v///v7///7////+/////v////7///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19ff8AAAD/AAAA/wAAAP8AAAD/tLS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wcH/AQEB/wAAAP8AAAD/AAAA/25ub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7+&#10;///+/v///v////7////+/////v///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T0/xwcHP8AAAD/AAAA/wAA&#10;AP8nJyf/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zExMf8AAAD/AAAA/wAAAP8UFBT/7u7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//+/v///v7///7+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KSk/wAAAP8AAAD/AAAA/wAAAP+NjY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ampr/AAAA/wAAAP8AAAD/&#10;AAAA/5aWl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+/v///v7///7////+&#10;///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OTk5/wAAAP8AAAD/AAAA/xAQEP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w/xYWFv8AAAD/AAAA/wAAAP8tLS3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///7+///+/v////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ysr/AgIC/wAAAP8AAAD/AAAA/2ZmZ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zc3P/AAAA/wAAAP8AAAD/AQEB/729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//7////+///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fX1//AAAA/wAAAP8AAAD/AwMD/8/Pz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dnZ/wYGBv8AAAD/&#10;AAAA/wAAAP9RUV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//v////7////+////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5v8N&#10;DQ3/AAAA/wAAAP8AAAD/Pz8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LS0v/AAAA/wAAAP8AAAD/CAgI/93d3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////7////+/////v////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aGhv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7e3/wEBAf8AAAD/AAAA/wAAAP94eH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////+/////v////7////+//////7/&#10;///+/////v////7//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4/yIiIv8AAAD/&#10;AAAA/wAAAP8gICD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8pKSn/&#10;AAAA/wAAAP8AAAD/GRkZ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////7////+/////v////7//////v////7/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q6u/wAAAP8AAAD/AAAA/wAAAP+Dg4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JCQ/wAAAP8AAAD/AAAA/wAAAP+goK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////+/////v////7////+/////v/////+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kJC/wAAAP8AAAD/AAAA&#10;/wwMDP/k5O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vr6/8RERH/AAAA/wAAAP8AAAD/NTU1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////7////+/////v//&#10;//7////+//////7/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0tL/BAQE/wAAAP8AAAD/AAAA/1xc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Wlp/wAAAP8AAAD/AAAA/wEBAf/Gxs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////7////+/////v////7/////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paWn/AAAA/wAAAP8AAAD/AgIC/8fH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HR0f8EBAT/AAAA/wAAAP8AAAD/W1t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////v////7////+/////v/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vr6/8RERH/AAAA/wAAAP8AAAD/NjY2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kJC/wAAAP8AAAD/AAAA&#10;/wsLC/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////v////7////+//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CQkP8AAAD/AAAA/wAAAP8AAAD/oaG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2trf8AAAD/AAAA/wAAAP8AAAD/goK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v////7/////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ykp&#10;Kf8AAAD/AAAA/wAAAP8aGhr/8/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IiIi/wAAAP8AAAD/AAAA/yAgIP/2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/////+/////v////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7e3/wEBAf8AAAD/AAAA/wAAAP95eX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aGhv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////7////+//////7////+/////v///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ExM/wAAAP8A&#10;AAD/AAAA/wgICP/e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DQ0N/wAAAP8AAAD/AAAA/z4+P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////+/////v////7/////&#10;/v////7////+/////v//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2dn/BgYG/wAAAP8AAAD/AAAA/1JSU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9fX/8AAAD/AAAA/wAAAP8DAwP/zs7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v/////+/////v////7////+////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zc3P/AAAA/wAAAP8AAAD/&#10;AQEB/76+v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ycn/AgIC&#10;/wAAAP8AAAD/AAAA/2Vl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////+/////v////7////+//////7////+/////v//&#10;//7////+////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8WFhb/AAAA/wAAAP8AAAD/Li4u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zk5Of8AAAD/AAAA/wAAAP8PDw/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///v////7////+&#10;/////v////7//////v////7////+/////v////7////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qamv8AAAD/AAAA/wAAAP8AAAD/l5e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kpKT/AAAA/wAAAP8AAAD/AAAA/4yM&#10;j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////+/////v////7////+/////v/////+////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zExMf8AAAD/AAAA/wAAAP8VFRX/7+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xwcHP8AAAD/AAAA/wAAAP8mJib/+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////+/////v////7////+////&#10;//7////+/////v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cHB/wEBAf8AAAD/AAAA/wAAAP9wcH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8fHz/AAAA/wAAAP8AAAD/AAAA/7S0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////7////+/////v////7//////v////7////+/////v////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VVV&#10;/wAAAP8AAAD/AAAA/wUFBf/X19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wkJCf8AAAD/AAAA/wAA&#10;AP9ISE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////v////7////+/////v/////+/////v////7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CQkJ/wAAAP8AAAD/AAAA/0hIS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VVVX/AAAA/wAAAP8AAAD/BQUF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v////7////+//////7///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AAAA/wAA&#10;AP8AAAD/AAAA/7S0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cHB/wEBAf8AAAD/AAAA/wAAAP9vb2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7/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9P8cHBz/AAAA/wAAAP8AAAD/Jycn//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8xMTH/AAAA/wAA&#10;AP8AAAD/FBQU/+7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v7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SkpP8AAAD/AAAA/wAAAP8A&#10;AAD/jY2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pqa/wAAAP8AAAD/AAAA/wAAAP+Wlp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////7////+/////v/+/v7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zk5Of8AAAD/AAAA/wAAAP8QEBD/6ur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WFhb/AAAA/wAAAP8AAAD/Li4u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////+/////v////7////+//7+/v/+/v7//v7+&#10;//7+/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srK/wICAv8AAAD/AAAA/wAAAP9mZm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cnJy/wAA&#10;AP8AAAD/AAAA/wEBAf+9vb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////7/&#10;///+/////v////7//v7+//7+/v/+/v7//v7+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19f/wAAAP8AAAD/AAAA/wMDA//Pz8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nZ2f8GBgb/AAAA/wAAAP8AAAD/Ul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////+/////v////7////+/////v/+/v7//v7+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DQ0N/wAAAP8AAAD/AAAA/z8/P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0tL/wAAAP8AAAD/AAAA/wgICP/d&#10;3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7////+/////v////7////+&#10;//7+/v/+/v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Ghob/&#10;AAAA/wAAAP8AAAD/AAAA/6urq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e3&#10;t/8BAQH/AAAA/wAAAP8AAAD/eXl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////v////7////+/////v////7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8iIiL/AAAA/wAAAP8AAAD/ICAg//f3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KSkp/wAAAP8AAAD/AAAA/xoaGv/z8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///v////7////+/////v/+/v7//v7+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6urv8AAAD/AAAA&#10;/wAAAP8AAAD/g4O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CQkP8AAAD/AAAA/wAAAP8A&#10;AAD/oKC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//+&#10;/////v////7////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JCQv8AAAD/AAAA/wAAAP8MDAz/5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6+v/ERER/wAAAP8AAAD/AAAA/zY2N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+/////v////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tLS/wQEBP8AAAD/AAAA/wAA&#10;AP9cXF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lpaf8AAAD/AAAA/wAAAP8CAgL/x8f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////+///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Wlp/wAAAP8AAAD/AAAA/wICAv/Hx8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0dH/BAQE/wAAAP8A&#10;AAD/AAAA/1xcX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6+v/ERER/wAAAP8AAAD/AAAA/zY2N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JCQv8AAAD/AAAA/wAAAP8MDAz/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QkJD/AAAA/wAAAP8AAAD/AAAA/6Gho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a3/AAAA/wAAAP8AAAD/AAAA/4ODg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8pKSn/AAAA/wAAAP8AAAD/Ghoa//P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Pj4/yIiIv8A&#10;AAD/AAAA/wAAAP8gICD/9/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e3t/8B&#10;AQH/AAAA/wAAAP8AAAD/en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Ghob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tLS/8AAAD/AAAA/wAAAP8ICAj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w0NDf8AAAD/AAAA/wAAAP8/Pz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7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dnZ/wYGBv8AAAD/&#10;AAAA/wAAAP9SUl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f&#10;X1//AAAA/wAAAP8AAAD/AwMD/8/Pz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c3Nz/wAAAP8AAAD/AAAA/wEBAf++vr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cnJ/wICAv8AAAD/AAAA/wAAAP9mZm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D/FhYW/wAAAP8AAAD/AAAA&#10;/y4uLv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85OTn/AAAA/wAAAP8AAAD/&#10;EBAQ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ampr/AAAA/wAAAP8AAAD/AAAA/5eXl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6Oj/wAAAP8AAAD/AAAA/wAAAP+NjY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8xMTH/AAAA/wAAAP8AAAD/FRUV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8cHBz/AAAA/wAAAP8AAAD/Jycn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HBwf8BAQH/AAAA/wAAAP8AAAD/cHB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Hx8/wAAAP8AAAD/&#10;AAAA/wAAAP+0tL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7//v/+&#10;//7/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VVVf8AAAD/AAAA/wAAAP8FBQX/19f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8JCQn/AAAA/wAAAP8AAAD/SUl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/+/v///v7///7//v/+//7//v/+//7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wkJ&#10;Cf8AAAD/AAAA/wAAAP9JSU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VVV/wAAAP8AAAD/AAAA/wUFBf/X19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///v7///7+///+/v///v/+//7//v/+//7//v/+//7/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Hx8/wAAAP8AAAD/AAAA/wAAAP+0tL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BAQH/&#10;AAAA/wAAAP8AAAD/cH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///7+///+/v///v7/&#10;//7+///+//7//v/+//7//v/+//7//v/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HBwc/wAAAP8A&#10;AAD/AAAA/ycnJ/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MDAw/wAAAP8AAAD/AAAA/xUVFf/v7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v7///7+///+/v///v7///7//v/+//7//v/+//7//v/+//7//v/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kpKT/AAAA/wAAAP8AAAD/AAAA/42Nj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Zmf8AAAD/AAAA/wAAAP8AAAD/l5e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///7+///+/v///v7///7+///+/v///v/+//7/&#10;/v/+//7//v/+//7//v/+/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85OTn/AAAA/wAAAP8AAAD/&#10;EBAQ/+r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FhYW/wAAAP8AAAD/AAAA/y8vL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///v7/&#10;//7+///+/v///v7///7+///+//7//v/+//7//v/+//7//v/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nJyf8CAgL/AAAA/wAAAP8AAAD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Jycv8AAAD/AAAA/wAAAP8BAQH/vr6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///v7///7+///+/v///v7///7//v/+//7//v/+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9fX/8AAAD/AAAA/wAAAP8DAwP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2dn/BgYG/wAAAP8AAAD/AAAA&#10;/1NT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7+&#10;///+/v///v/+//7//v/+//7//v/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ubm/w0NDf8AAAD/AAAA/wAAAP9BQU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tLS/8AAAD/AAAA/wAAAP8ICAj/3t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/+/v///v7///7+///+//7//v/+//7//v/+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oaG/wAAAP8AAAD/ODg4/8nJy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3t7f/AAAA/wAAAP8AAAD/AAAA/3p6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+/v///v7///7//v/+&#10;//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PT09&#10;/6Ojo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ykpKf8AAAD/AAAA&#10;/wAAAP8aGhr/8/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+/v/////+/////v////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QkJD/AAAA/wAAAP8AAAD/AAAA/6Gho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///7////+/////v////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+vr/xEREf8AAAD/AAAA/wAAAP83Nzf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+&#10;/v7//v7+/////v////7////+/////v////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aWlp&#10;/wQEBP8AAAD/AgIC/8fHx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7+/v/+/v7////+/////v////7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tLS/0NDQ/9dXV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+/v7//v7+//7+/v////7/&#10;///+/////v////7////+////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v7+//7+/v/+/v7//v7+/////v////7////+/////v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7+/v/+/v7////+/////v////7////+&#10;/////v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7+/v/+/v7/&#10;/v7+//7+/v////7////+/////v////7////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7+/v/+/v7//v7+/////v////7////+/////v////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//+&#10;/////v////7////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7+//7+/v////7////+////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//+/v///v7///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///7+///+/v//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//+/v///v7///7+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///7+///+/v///v7///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//+/v///v7///7+&#10;///+/v//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///7+///+/v///v7///7+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///7+///+/v///v7///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///v7///7+///+/v//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///v7///7+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///v7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+/v7/&#10;/v7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+/v7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v7+//7+/v/+/v7//v7+//7+/v/+/v7//v7+&#10;//7+/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7+/v/+/v7//v7+//7+/v/+/v7//v7+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Pq/9LCsv+XiXr/XFBQ&#10;/y0tLf8AAAD/AAAA/wAAAP8ALS3/UFxn/4GRpf/C0uH/9v//////////////////////////////&#10;////////////////////////////////////////////++r/0szM/8zMzP/MzMz/zMzM/8zS4f/2&#10;////////////////////////////////////////////////////////////////////////////&#10;///////////////////l18z/zMzM/8zMzP/MzMz/zMzS/+r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8+r/0sKy/5eJev9cUFD/LS0t/wAAAP8AAAD/AAAA/wAtLf9QXGf/gZGl/8LS4f/2////&#10;///////////////////////////////////////////////////////////////////////76v/S&#10;zMz/zMzM/8zMzP/MzMz/zNLh//b/////////////////////////////////////////////////&#10;/////////////////////////////////////////////+XXzP/MzMz/zMzM/8zMzP/MzNL/6v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7+/v/+/v7//v7+//7+/v/+/v7//v7+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v7+&#10;//7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0rL/cEAA/wAAAP8AAAD/AAAA/wAA&#10;AP8AAAD/AAAA/wAAAP8AAAD/AAAA/wAAAP8AAAD/AAAA/wAAAP8AAAD/AAAA/wAAAP8AAFD/pcfl&#10;///////////////////////////////////////////////////////z0pf/AAAA/wAAAP8AAAD/&#10;AAAA/wAAUP/M8///////////////////////////////////////////////////////////////&#10;////////////////////////////8/+eU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7+//7+/v/+/v7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/72RXP8AAAD/AAAA/wAAAP8AAAD/AAAA&#10;/wAAAP8AAAD/AAAA/wAAAP8AAAD/AAAA/wAAAP8AAAD/AAAA/wAAAP8AAAD/AAAA/wAAAP8AAAD/&#10;AAAA/1yXwv/7///////////////////////////////////////////////z0pf/AAAA/wAAAP8A&#10;AAD/AAAA/wAAUP/M8///////////////////////////////////////////////////////////&#10;////////////////////////////////8/+eU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/vZFc&#10;/wAAAP8AAAD/AAAA/wAAAP8AAAD/AAAA/wAAAP8AAAD/AAAA/wAAAP8AAAD/AAAA/wAAAP8AAAD/&#10;AAAA/wAAAP8AAAD/AAAA/wAAAP8AAAD/XJfC//v/////////////////////////////////////&#10;//////////PSl/8AAAD/AAAA/wAAAP8AAAD/AABQ/8zz////////////////////////////////&#10;///////////////////////////////////////////////////////////z/55QAP8AAAD/AAAA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7+/v/+/v7//v7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+3ekD/&#10;AAAA/wAAAP8AAAD/AAAA/wAAAP8AAAD/AAAA/wAAAP8ALUD/Z3B6/4mRkf+RkZH/iYF6/1xALf8A&#10;AAD/AAAA/wAAAP8AAAD/AAAA/wAAAP8AAAD/AAAA/1yXx///////////////////////////////&#10;//////////////PSl/8AAAD/AAAA/wAAAP8AAAD/AABQ/8zz////////////////////////////&#10;///////////////////////////////////////////////////////////////z/55Q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l1z/AAAA/wAAAP8AAAD/AAAA/wAA&#10;AP8AAAD/AAAA/2eJpf/S4e7/////////////////////////////////9u7h/7eXev8AAAD/AAAA&#10;/wAAAP8AAAD/AAAA/wAAAP8AAAD/icLq///////////////////////////////////////z0pf/&#10;AAAA/wAAAP8AAAD/AAAA/wAAUP/M8///////////////////////////////////////////////&#10;////////////////////////////////////////////8/+eUAD/AAAA/wAAAP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Ml/8AAAD/AAAA/wAAAP8AAAD/AAAA&#10;/wAAAP8tZ5f/1+77////////////////////////////////////////////////////////7tf/&#10;l2ct/wAAAP8AAAD/AAAA/wAAAP8AAAD/AABQ/8fu///////////////////////////////////z&#10;0pf/AAAA/wAAAP8AAAD/AAAA/wAAUP/M8///////////////////////////////////////////&#10;////////////////////////////////////////////////8/+eU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9f/&#10;cAAA/wAAAP8AAAD/AAAA/wAAAP8AAAD/XJfH////////////////////////////////////////&#10;//////////////////////////////////P/pWcA/wAAAP8AAAD/AAAA/wAAAP8AAAD/LYHC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eJQP8AAAD/AAAA/wAAAP8AAAD/AAAA/0CBvf//////////////&#10;////////////////////////////////////////////////////////////////////88z/UAAA&#10;/wAAAP8AAAD/AAAA/wAAAP8AAFD/x/P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sL/QAAA/wAAAP8AAAD/AAAA&#10;/wAAAP8ALYn/5f//////////////////////////////////////////////////////////////&#10;///////////////////////////XpWf/AAAA/wAAAP8AAAD/AAAA/wAAAP9wsuH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yrcP8AAAD/AAAA/wAAAP8AAAD/AAAA/4nH7v//////////////////////////////////&#10;///////////////////////////////////////////////////////////20v9cAAD/AAAA/wAA&#10;AP8AAAD/AAAA/wBAnv/z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/nlAA/wAAAP8AAAD/AAAA/wAAAP8ALYH/5f//////&#10;////////////////////////////////////////////////////////////////////////////&#10;/////////////////8eJQP8AAAD/UFxw/5Gesv/H1+H/7vb7//////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x/9QAAD/AAAA&#10;/wAAAP8AAAD/AAAA/1CX0v//////////////////////////////////////////////////////&#10;//////////////////////////////////////////////////v2//b7////////////////////&#10;///////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seR/wAAAP8AAAD/AAAA/wAAAP8AAAD/ntLz////////////////////////&#10;////////////////////////////////////////////////////////////////////////////&#10;//////////////////////////////////////////////////////////////PSl/8AAAD/AAAA&#10;/wAAAP8AAAD/AABQ/8f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l1D/AAAA/wAAAP8AAAD/AAAA/wAA&#10;UP/M8///////////////////////////////////////////////////////////////////////&#10;////////////////////////////////////////////////////////////////////////////&#10;////////////////89KX/wAAAP8AAAD/AAAA/wAAAP8AAFz/0vv/////////////////////////&#10;//////////////////////////////////////////////////////////////////v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+rh/9LHvf+ypZ7/l5GR&#10;/5GRl/+Xl5f/kZGX/5eepf+3wsf/3OX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sz/XAAA/wAAAP8AAFD/x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6uH/0se9/7Klnv+XkZH/kZGX/5eXl/+RkZf/l56l/7fCx//c5e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l1z/&#10;AAAA/wAAAP9Akc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/4lAAP8A&#10;AAD/AAAA/y16t//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b2J/wAAAP8AAAD/AAAt/7Lh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v+XXAD/AAAA/wAAAP8AAFz/zP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Hl/8AAAD/AAAA/wAAAP9Ql8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/l1wA/wAAAP8AAAD/AAAt/6vc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wpf/&#10;AAAA/wAAAP8AAAD/LXCy//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M/3otAP8A&#10;AAD/AAAA/wAAQP+r3P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KV6/wAAAP8AAAD/AAAA/y16sv/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Xq/9AAAD/AAAA/wAAAP8AAFz/veH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/6t6QP8AAAD/AAAA/wAAAP9Qib3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zJ7/AAAA/wAAAP8AAAD/AECB/9f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v+eXAD/&#10;AAAA/wAAAP8AAAD/gbL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9el/wAAAP8A&#10;AAD/AAAA/wBnnv/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/pWcA/wAAAP8AAAD/AAAt/57M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1/9nAAD/AAAA/wAAAP9Qib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elZ/8AAAD/AAAA/wAAXP+9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pdc/wAAAP8ALQD/AAAA/y16if+JgYH/&#10;gYGB/4GBgf+BgYH/gYGB/4GBgf96cIH/veH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z/&#10;XAAA/wAAAP8AAAD/AAAt/4mRif+BeoH/gYGB/4GBgf+BgYH/gYGB/4F6ev+Bl8L/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v+R&#10;QAD/AAAA/wAAAP8AAAD/AAAA/wAAAP8AAAD/AAAA/wAAAP8AAAD/AAAA/wAAAP+Jx+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Hif8AAAD/AAAA/wAAAP8AAAD/AAAA/wAAAP8AAAD/AAAA/wAA&#10;AP8AAAD/AAAA/wAtkf/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/4EtAP8AAAD/AAAA/wAAAP8AAAD/AAAA/wAAAP8AAAD/AAAA&#10;/wAAAP8AAAD/AAAA/57S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bd6/wAAAP8AAAD/AAAA&#10;/wAAAP8AAAD/AAAA/wAAAP8AAAD/AAAA/wAAAP8AAAD/AFye/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">
                <v:shape id="Picture 25" o:spid="_x0000_s1121" type="#_x0000_t75" style="position:absolute;left:19632;width:11335;height:12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">
                  <v:imagedata r:id="rId35" o:title=""/>
                </v:shape>
                <v:shape id="Picture 24" o:spid="_x0000_s1122" type="#_x0000_t75" style="position:absolute;top:717;width:10502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">
                  <v:imagedata r:id="rId36" o:title=""/>
                </v:shape>
                <v:shape id="Text Box 27" o:spid="_x0000_s1123" type="#_x0000_t202" style="position:absolute;left:31824;top:4572;width:1291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<v:textbox>
                    <w:txbxContent>
                      <w:p w14:paraId="279EBAFD" w14:textId="04C91865" w:rsidR="00AA3479" w:rsidRPr="005A4F26" w:rsidRDefault="00AA3479" w:rsidP="005A4F26">
                        <w:pPr>
                          <w:spacing w:before="240"/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A4F26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+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   </w:t>
                        </w:r>
                        <w:r w:rsidRPr="005A4F26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3 H</w:t>
                        </w:r>
                        <w:r w:rsidRPr="005A4F26">
                          <w:rPr>
                            <w:rFonts w:ascii="Arial" w:hAnsi="Arial" w:cs="Arial"/>
                            <w:sz w:val="22"/>
                            <w:szCs w:val="22"/>
                            <w:vertAlign w:val="subscript"/>
                          </w:rPr>
                          <w:t>2</w:t>
                        </w:r>
                        <w:r w:rsidRPr="005A4F26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(g)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ACE2423" w14:textId="3F67384E" w:rsidR="00546219" w:rsidRPr="004055C7" w:rsidRDefault="00546219" w:rsidP="0062445B">
      <w:pPr>
        <w:rPr>
          <w:rFonts w:ascii="Arial" w:hAnsi="Arial" w:cs="Arial"/>
          <w:sz w:val="22"/>
          <w:szCs w:val="22"/>
          <w:lang w:val="en-AU"/>
        </w:rPr>
      </w:pPr>
    </w:p>
    <w:p w14:paraId="456E9AE4" w14:textId="07033A1F" w:rsidR="00546219" w:rsidRPr="004055C7" w:rsidRDefault="00546219" w:rsidP="0062445B">
      <w:pPr>
        <w:rPr>
          <w:rFonts w:ascii="Arial" w:hAnsi="Arial" w:cs="Arial"/>
          <w:sz w:val="22"/>
          <w:szCs w:val="22"/>
          <w:lang w:val="en-AU"/>
        </w:rPr>
      </w:pPr>
    </w:p>
    <w:p w14:paraId="327E05AA" w14:textId="4FB7FA0E" w:rsidR="00A92855" w:rsidRPr="004055C7" w:rsidRDefault="00A92855" w:rsidP="0062445B">
      <w:pPr>
        <w:rPr>
          <w:rFonts w:ascii="Arial" w:hAnsi="Arial" w:cs="Arial"/>
          <w:sz w:val="22"/>
          <w:szCs w:val="22"/>
          <w:lang w:val="en-AU"/>
        </w:rPr>
      </w:pPr>
    </w:p>
    <w:p w14:paraId="27AC0B7F" w14:textId="2930BE94" w:rsidR="00A92855" w:rsidRPr="004055C7" w:rsidRDefault="001B0100" w:rsidP="0062445B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b/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924DB5F" wp14:editId="1379E15F">
                <wp:simplePos x="0" y="0"/>
                <wp:positionH relativeFrom="column">
                  <wp:posOffset>2137410</wp:posOffset>
                </wp:positionH>
                <wp:positionV relativeFrom="paragraph">
                  <wp:posOffset>21590</wp:posOffset>
                </wp:positionV>
                <wp:extent cx="604520" cy="58864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20" cy="588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B907B1" w14:textId="4E0C067C" w:rsidR="00AA3479" w:rsidRPr="005A4F26" w:rsidRDefault="00AA3479" w:rsidP="005A4F26">
                            <w:pPr>
                              <w:spacing w:before="240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1F1F0D">
                              <w:rPr>
                                <w:rFonts w:ascii="Arial" w:hAnsi="Arial" w:cs="Arial"/>
                                <w:noProof/>
                                <w:sz w:val="22"/>
                                <w:szCs w:val="22"/>
                                <w:lang w:val="en-AU" w:eastAsia="en-AU"/>
                              </w:rPr>
                              <w:drawing>
                                <wp:inline distT="0" distB="0" distL="0" distR="0" wp14:anchorId="3E61B144" wp14:editId="44DA5EF6">
                                  <wp:extent cx="228600" cy="144070"/>
                                  <wp:effectExtent l="0" t="0" r="0" b="8890"/>
                                  <wp:docPr id="492" name="Picture 492" descr="reversible arro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reversible arrow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836" cy="1524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4DB5F" id="Text Box 29" o:spid="_x0000_s1124" type="#_x0000_t202" style="position:absolute;margin-left:168.3pt;margin-top:1.7pt;width:47.6pt;height:46.3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" filled="f" stroked="f">
                <v:textbox>
                  <w:txbxContent>
                    <w:p w14:paraId="77B907B1" w14:textId="4E0C067C" w:rsidR="00AA3479" w:rsidRPr="005A4F26" w:rsidRDefault="00AA3479" w:rsidP="005A4F26">
                      <w:pPr>
                        <w:spacing w:before="240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1F1F0D">
                        <w:rPr>
                          <w:rFonts w:ascii="Arial" w:hAnsi="Arial" w:cs="Arial"/>
                          <w:noProof/>
                          <w:sz w:val="22"/>
                          <w:szCs w:val="22"/>
                          <w:lang w:val="en-AU" w:eastAsia="en-AU"/>
                        </w:rPr>
                        <w:drawing>
                          <wp:inline distT="0" distB="0" distL="0" distR="0" wp14:anchorId="3E61B144" wp14:editId="44DA5EF6">
                            <wp:extent cx="228600" cy="144070"/>
                            <wp:effectExtent l="0" t="0" r="0" b="8890"/>
                            <wp:docPr id="492" name="Picture 492" descr="reversible arro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reversible arrow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836" cy="1524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A8E93D" w14:textId="05790CBD" w:rsidR="0062445B" w:rsidRPr="004055C7" w:rsidRDefault="0062445B" w:rsidP="0062445B">
      <w:pPr>
        <w:pStyle w:val="ListNumber"/>
        <w:numPr>
          <w:ilvl w:val="0"/>
          <w:numId w:val="0"/>
        </w:numPr>
        <w:spacing w:line="276" w:lineRule="auto"/>
        <w:rPr>
          <w:b/>
        </w:rPr>
      </w:pPr>
    </w:p>
    <w:p w14:paraId="2C089224" w14:textId="74784273" w:rsidR="0062445B" w:rsidRPr="004055C7" w:rsidRDefault="005A4F26" w:rsidP="0062445B">
      <w:pPr>
        <w:pStyle w:val="ListNumber"/>
        <w:numPr>
          <w:ilvl w:val="0"/>
          <w:numId w:val="0"/>
        </w:numPr>
        <w:spacing w:line="276" w:lineRule="auto"/>
        <w:rPr>
          <w:b/>
        </w:rPr>
      </w:pPr>
      <w:r w:rsidRPr="004055C7">
        <w:rPr>
          <w:b/>
        </w:rPr>
        <w:tab/>
      </w:r>
      <w:r w:rsidRPr="004055C7">
        <w:rPr>
          <w:b/>
        </w:rPr>
        <w:tab/>
      </w:r>
      <w:r w:rsidRPr="004055C7">
        <w:rPr>
          <w:b/>
        </w:rPr>
        <w:tab/>
      </w:r>
      <w:r w:rsidRPr="004055C7">
        <w:rPr>
          <w:b/>
        </w:rPr>
        <w:tab/>
      </w:r>
    </w:p>
    <w:p w14:paraId="5FDB45C5" w14:textId="711075DB" w:rsidR="0062445B" w:rsidRPr="004055C7" w:rsidRDefault="0062445B" w:rsidP="0062445B">
      <w:pPr>
        <w:pStyle w:val="ListNumber"/>
        <w:numPr>
          <w:ilvl w:val="0"/>
          <w:numId w:val="0"/>
        </w:numPr>
        <w:spacing w:line="276" w:lineRule="auto"/>
        <w:rPr>
          <w:b/>
        </w:rPr>
      </w:pPr>
    </w:p>
    <w:p w14:paraId="2D3356A8" w14:textId="77777777" w:rsidR="00A67279" w:rsidRPr="004055C7" w:rsidRDefault="00B42C9D" w:rsidP="0062445B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</w:p>
    <w:p w14:paraId="0E48141B" w14:textId="54990998" w:rsidR="001312A6" w:rsidRPr="004055C7" w:rsidRDefault="00A67279" w:rsidP="0062445B">
      <w:pPr>
        <w:rPr>
          <w:rFonts w:ascii="Arial" w:hAnsi="Arial" w:cs="Arial"/>
          <w:sz w:val="22"/>
          <w:szCs w:val="22"/>
          <w:lang w:val="en-AU"/>
        </w:rPr>
      </w:pPr>
      <w:r w:rsidRPr="004055C7">
        <w:rPr>
          <w:rFonts w:ascii="Arial" w:hAnsi="Arial" w:cs="Arial"/>
          <w:sz w:val="22"/>
          <w:szCs w:val="22"/>
          <w:lang w:val="en-AU"/>
        </w:rPr>
        <w:tab/>
      </w:r>
      <w:r w:rsidR="00B42C9D" w:rsidRPr="004055C7">
        <w:rPr>
          <w:rFonts w:ascii="Arial" w:hAnsi="Arial" w:cs="Arial"/>
          <w:sz w:val="22"/>
          <w:szCs w:val="22"/>
          <w:lang w:val="en-AU"/>
        </w:rPr>
        <w:t>Assuming a</w:t>
      </w:r>
      <w:r w:rsidR="007A0ADD" w:rsidRPr="004055C7">
        <w:rPr>
          <w:rFonts w:ascii="Arial" w:hAnsi="Arial" w:cs="Arial"/>
          <w:sz w:val="22"/>
          <w:szCs w:val="22"/>
          <w:lang w:val="en-AU"/>
        </w:rPr>
        <w:t>n</w:t>
      </w:r>
      <w:r w:rsidR="00B42C9D" w:rsidRPr="004055C7">
        <w:rPr>
          <w:rFonts w:ascii="Arial" w:hAnsi="Arial" w:cs="Arial"/>
          <w:sz w:val="22"/>
          <w:szCs w:val="22"/>
          <w:lang w:val="en-AU"/>
        </w:rPr>
        <w:t xml:space="preserve"> 80</w:t>
      </w:r>
      <w:r w:rsidR="001B0100" w:rsidRPr="004055C7">
        <w:rPr>
          <w:rFonts w:ascii="Arial" w:hAnsi="Arial" w:cs="Arial"/>
          <w:sz w:val="22"/>
          <w:szCs w:val="22"/>
          <w:lang w:val="en-AU"/>
        </w:rPr>
        <w:t>.0</w:t>
      </w:r>
      <w:r w:rsidR="001312A6" w:rsidRPr="004055C7">
        <w:rPr>
          <w:rFonts w:ascii="Arial" w:hAnsi="Arial" w:cs="Arial"/>
          <w:sz w:val="22"/>
          <w:szCs w:val="22"/>
          <w:lang w:val="en-AU"/>
        </w:rPr>
        <w:t>% yield</w:t>
      </w:r>
      <w:r w:rsidR="001D3650" w:rsidRPr="004055C7">
        <w:rPr>
          <w:rFonts w:ascii="Arial" w:hAnsi="Arial" w:cs="Arial"/>
          <w:sz w:val="22"/>
          <w:szCs w:val="22"/>
          <w:lang w:val="en-AU"/>
        </w:rPr>
        <w:t xml:space="preserve"> for this reaction</w:t>
      </w:r>
      <w:r w:rsidR="001312A6" w:rsidRPr="004055C7">
        <w:rPr>
          <w:rFonts w:ascii="Arial" w:hAnsi="Arial" w:cs="Arial"/>
          <w:sz w:val="22"/>
          <w:szCs w:val="22"/>
          <w:lang w:val="en-AU"/>
        </w:rPr>
        <w:t xml:space="preserve">, calculate the volume of hydrogen gas at </w:t>
      </w:r>
      <w:r w:rsidR="001B0100" w:rsidRPr="004055C7">
        <w:rPr>
          <w:rFonts w:ascii="Arial" w:hAnsi="Arial" w:cs="Arial"/>
          <w:sz w:val="22"/>
          <w:szCs w:val="22"/>
          <w:lang w:val="en-AU"/>
        </w:rPr>
        <w:tab/>
      </w:r>
      <w:r w:rsidR="001312A6" w:rsidRPr="004055C7">
        <w:rPr>
          <w:rFonts w:ascii="Arial" w:hAnsi="Arial" w:cs="Arial"/>
          <w:sz w:val="22"/>
          <w:szCs w:val="22"/>
          <w:lang w:val="en-AU"/>
        </w:rPr>
        <w:t>500°C and 650 kPa produced for every 1000 g of methyl cyclohexane.</w:t>
      </w:r>
      <w:r w:rsidR="001B0100" w:rsidRPr="004055C7">
        <w:rPr>
          <w:rFonts w:ascii="Arial" w:hAnsi="Arial" w:cs="Arial"/>
          <w:sz w:val="22"/>
          <w:szCs w:val="22"/>
          <w:lang w:val="en-AU"/>
        </w:rPr>
        <w:tab/>
        <w:t xml:space="preserve">  </w:t>
      </w:r>
      <w:r w:rsidR="00EE4948" w:rsidRPr="004055C7">
        <w:rPr>
          <w:rFonts w:ascii="Arial" w:hAnsi="Arial" w:cs="Arial"/>
          <w:sz w:val="22"/>
          <w:szCs w:val="22"/>
          <w:lang w:val="en-AU"/>
        </w:rPr>
        <w:t>(4 marks)</w:t>
      </w:r>
    </w:p>
    <w:p w14:paraId="0DA0AC3E" w14:textId="77777777" w:rsidR="001B0100" w:rsidRPr="004055C7" w:rsidRDefault="001B0100" w:rsidP="0062445B">
      <w:pPr>
        <w:rPr>
          <w:rFonts w:ascii="Arial" w:hAnsi="Arial" w:cs="Arial"/>
          <w:sz w:val="22"/>
          <w:szCs w:val="22"/>
          <w:lang w:val="en-AU"/>
        </w:rPr>
      </w:pP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6778"/>
        <w:gridCol w:w="1478"/>
      </w:tblGrid>
      <w:tr w:rsidR="007B32E3" w:rsidRPr="004055C7" w14:paraId="5A777D19" w14:textId="77777777" w:rsidTr="007B32E3">
        <w:tc>
          <w:tcPr>
            <w:tcW w:w="6980" w:type="dxa"/>
            <w:vAlign w:val="center"/>
          </w:tcPr>
          <w:p w14:paraId="62DCD382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Description</w:t>
            </w:r>
          </w:p>
        </w:tc>
        <w:tc>
          <w:tcPr>
            <w:tcW w:w="1502" w:type="dxa"/>
            <w:vAlign w:val="center"/>
          </w:tcPr>
          <w:p w14:paraId="4CAB15FE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Marks</w:t>
            </w:r>
          </w:p>
        </w:tc>
      </w:tr>
      <w:tr w:rsidR="007B32E3" w:rsidRPr="004055C7" w14:paraId="1B5A0540" w14:textId="77777777" w:rsidTr="007B32E3">
        <w:tc>
          <w:tcPr>
            <w:tcW w:w="6980" w:type="dxa"/>
            <w:vAlign w:val="center"/>
          </w:tcPr>
          <w:p w14:paraId="35072164" w14:textId="66A02AC2" w:rsidR="007B32E3" w:rsidRPr="004055C7" w:rsidRDefault="007A0ADD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n(C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7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14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 = 1000 / 98.182 = 10.185 mol</w:t>
            </w:r>
          </w:p>
        </w:tc>
        <w:tc>
          <w:tcPr>
            <w:tcW w:w="1502" w:type="dxa"/>
            <w:vAlign w:val="center"/>
          </w:tcPr>
          <w:p w14:paraId="6D98D616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0AB63B17" w14:textId="77777777" w:rsidTr="007B32E3">
        <w:tc>
          <w:tcPr>
            <w:tcW w:w="6980" w:type="dxa"/>
            <w:vAlign w:val="center"/>
          </w:tcPr>
          <w:p w14:paraId="2F898220" w14:textId="77777777" w:rsidR="007B32E3" w:rsidRPr="004055C7" w:rsidRDefault="007A0ADD" w:rsidP="007A0AD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n(H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2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 = (80/100) x (3/1) x n(C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7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H</w:t>
            </w:r>
            <w:r w:rsidRPr="004055C7">
              <w:rPr>
                <w:rFonts w:ascii="Arial" w:hAnsi="Arial" w:cs="Arial"/>
                <w:sz w:val="22"/>
                <w:szCs w:val="22"/>
                <w:vertAlign w:val="subscript"/>
                <w:lang w:val="en-AU"/>
              </w:rPr>
              <w:t>14</w:t>
            </w: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) = (80/100) x (3/1) x 10.185</w:t>
            </w:r>
          </w:p>
          <w:p w14:paraId="67883A72" w14:textId="3BA09A72" w:rsidR="007A0ADD" w:rsidRPr="004055C7" w:rsidRDefault="007A0ADD" w:rsidP="007A0ADD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                                                    = </w:t>
            </w:r>
            <w:r w:rsidR="001E66F9" w:rsidRPr="004055C7">
              <w:rPr>
                <w:rFonts w:ascii="Arial" w:hAnsi="Arial" w:cs="Arial"/>
                <w:sz w:val="22"/>
                <w:szCs w:val="22"/>
                <w:lang w:val="en-AU"/>
              </w:rPr>
              <w:t>24.44 mol</w:t>
            </w:r>
          </w:p>
        </w:tc>
        <w:tc>
          <w:tcPr>
            <w:tcW w:w="1502" w:type="dxa"/>
            <w:vAlign w:val="center"/>
          </w:tcPr>
          <w:p w14:paraId="70370B37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1F33C9BC" w14:textId="77777777" w:rsidTr="007B32E3">
        <w:tc>
          <w:tcPr>
            <w:tcW w:w="6980" w:type="dxa"/>
            <w:vAlign w:val="center"/>
          </w:tcPr>
          <w:p w14:paraId="2F0A6E7C" w14:textId="3E3D5DC5" w:rsidR="001E66F9" w:rsidRPr="004055C7" w:rsidRDefault="001E66F9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PV=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nRT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</w:t>
            </w:r>
          </w:p>
          <w:p w14:paraId="0C058972" w14:textId="430603BE" w:rsidR="007B32E3" w:rsidRPr="004055C7" w:rsidRDefault="001E66F9" w:rsidP="007B32E3">
            <w:pPr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V = </w:t>
            </w:r>
            <w:proofErr w:type="spellStart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nRT</w:t>
            </w:r>
            <w:proofErr w:type="spellEnd"/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/P = (24.44 x 8.314 x 773.15) / 650</w:t>
            </w:r>
            <w:r w:rsidR="007A0ADD"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    </w:t>
            </w:r>
          </w:p>
        </w:tc>
        <w:tc>
          <w:tcPr>
            <w:tcW w:w="1502" w:type="dxa"/>
            <w:vAlign w:val="center"/>
          </w:tcPr>
          <w:p w14:paraId="4B7694B5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58E1706A" w14:textId="77777777" w:rsidTr="007B32E3">
        <w:tc>
          <w:tcPr>
            <w:tcW w:w="6980" w:type="dxa"/>
            <w:vAlign w:val="center"/>
          </w:tcPr>
          <w:p w14:paraId="20CEECF1" w14:textId="200C4DC2" w:rsidR="007B32E3" w:rsidRPr="004055C7" w:rsidRDefault="001E66F9" w:rsidP="001E66F9">
            <w:pPr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 xml:space="preserve">                  </w:t>
            </w:r>
            <w:r w:rsidR="00123E92">
              <w:rPr>
                <w:rFonts w:ascii="Arial" w:hAnsi="Arial" w:cs="Arial"/>
                <w:b/>
                <w:sz w:val="22"/>
                <w:szCs w:val="22"/>
                <w:lang w:val="en-AU"/>
              </w:rPr>
              <w:t>= 242</w:t>
            </w: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 xml:space="preserve"> L </w:t>
            </w:r>
          </w:p>
        </w:tc>
        <w:tc>
          <w:tcPr>
            <w:tcW w:w="1502" w:type="dxa"/>
            <w:vAlign w:val="center"/>
          </w:tcPr>
          <w:p w14:paraId="3D64A381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sz w:val="22"/>
                <w:szCs w:val="22"/>
                <w:lang w:val="en-AU"/>
              </w:rPr>
              <w:t>1</w:t>
            </w:r>
          </w:p>
        </w:tc>
      </w:tr>
      <w:tr w:rsidR="007B32E3" w:rsidRPr="004055C7" w14:paraId="4505A51D" w14:textId="77777777" w:rsidTr="007B32E3">
        <w:trPr>
          <w:trHeight w:val="75"/>
        </w:trPr>
        <w:tc>
          <w:tcPr>
            <w:tcW w:w="6980" w:type="dxa"/>
            <w:vAlign w:val="center"/>
          </w:tcPr>
          <w:p w14:paraId="5BA28991" w14:textId="77777777" w:rsidR="007B32E3" w:rsidRPr="004055C7" w:rsidRDefault="007B32E3" w:rsidP="007B32E3">
            <w:pPr>
              <w:jc w:val="right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Total</w:t>
            </w:r>
          </w:p>
        </w:tc>
        <w:tc>
          <w:tcPr>
            <w:tcW w:w="1502" w:type="dxa"/>
            <w:vAlign w:val="center"/>
          </w:tcPr>
          <w:p w14:paraId="05847192" w14:textId="77777777" w:rsidR="007B32E3" w:rsidRPr="004055C7" w:rsidRDefault="007B32E3" w:rsidP="007B32E3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en-AU"/>
              </w:rPr>
            </w:pPr>
            <w:r w:rsidRPr="004055C7">
              <w:rPr>
                <w:rFonts w:ascii="Arial" w:hAnsi="Arial" w:cs="Arial"/>
                <w:b/>
                <w:sz w:val="22"/>
                <w:szCs w:val="22"/>
                <w:lang w:val="en-AU"/>
              </w:rPr>
              <w:t>4</w:t>
            </w:r>
          </w:p>
        </w:tc>
      </w:tr>
    </w:tbl>
    <w:p w14:paraId="2468C867" w14:textId="77777777" w:rsidR="007B32E3" w:rsidRPr="004055C7" w:rsidRDefault="007B32E3" w:rsidP="0062445B">
      <w:pPr>
        <w:rPr>
          <w:rFonts w:ascii="Arial" w:hAnsi="Arial" w:cs="Arial"/>
          <w:sz w:val="22"/>
          <w:szCs w:val="22"/>
          <w:lang w:val="en-AU"/>
        </w:rPr>
      </w:pPr>
    </w:p>
    <w:p w14:paraId="2596B5BD" w14:textId="77777777" w:rsidR="001312A6" w:rsidRPr="004055C7" w:rsidRDefault="001312A6" w:rsidP="0062445B">
      <w:pPr>
        <w:rPr>
          <w:rFonts w:ascii="Arial" w:hAnsi="Arial" w:cs="Arial"/>
          <w:sz w:val="22"/>
          <w:szCs w:val="22"/>
          <w:lang w:val="en-AU"/>
        </w:rPr>
      </w:pPr>
    </w:p>
    <w:p w14:paraId="70862508" w14:textId="77777777" w:rsidR="00DF1849" w:rsidRPr="004055C7" w:rsidRDefault="00DF1849" w:rsidP="00DF1849">
      <w:pPr>
        <w:pStyle w:val="ListNumber"/>
        <w:numPr>
          <w:ilvl w:val="0"/>
          <w:numId w:val="0"/>
        </w:numPr>
        <w:spacing w:line="276" w:lineRule="auto"/>
        <w:rPr>
          <w:b/>
        </w:rPr>
      </w:pPr>
    </w:p>
    <w:p w14:paraId="6547A65B" w14:textId="77777777" w:rsidR="00DF1849" w:rsidRPr="004055C7" w:rsidRDefault="00DF1849" w:rsidP="00DF1849">
      <w:pPr>
        <w:pStyle w:val="ListNumber"/>
        <w:numPr>
          <w:ilvl w:val="0"/>
          <w:numId w:val="0"/>
        </w:numPr>
        <w:spacing w:line="276" w:lineRule="auto"/>
        <w:rPr>
          <w:b/>
        </w:rPr>
      </w:pPr>
    </w:p>
    <w:p w14:paraId="40E8A960" w14:textId="0F265FA9" w:rsidR="0087209B" w:rsidRPr="004055C7" w:rsidRDefault="00146F52" w:rsidP="00733D70">
      <w:pPr>
        <w:spacing w:line="480" w:lineRule="auto"/>
        <w:jc w:val="center"/>
        <w:rPr>
          <w:rFonts w:ascii="Arial" w:hAnsi="Arial" w:cs="Arial"/>
          <w:b/>
          <w:sz w:val="22"/>
          <w:szCs w:val="22"/>
          <w:lang w:val="en-AU"/>
        </w:rPr>
        <w:sectPr w:rsidR="0087209B" w:rsidRPr="004055C7" w:rsidSect="00483A9C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1906" w:h="16838" w:code="9"/>
          <w:pgMar w:top="1440" w:right="1440" w:bottom="1440" w:left="1440" w:header="567" w:footer="556" w:gutter="0"/>
          <w:cols w:space="708"/>
          <w:titlePg/>
          <w:docGrid w:linePitch="360"/>
        </w:sectPr>
      </w:pPr>
      <w:r w:rsidRPr="004055C7">
        <w:rPr>
          <w:rFonts w:ascii="Arial" w:hAnsi="Arial" w:cs="Arial"/>
          <w:b/>
          <w:noProof/>
          <w:sz w:val="22"/>
          <w:szCs w:val="22"/>
          <w:lang w:val="en-AU" w:eastAsia="en-A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37BAD6F" wp14:editId="520830E4">
                <wp:simplePos x="0" y="0"/>
                <wp:positionH relativeFrom="column">
                  <wp:posOffset>2058035</wp:posOffset>
                </wp:positionH>
                <wp:positionV relativeFrom="paragraph">
                  <wp:posOffset>2067560</wp:posOffset>
                </wp:positionV>
                <wp:extent cx="1905000" cy="571500"/>
                <wp:effectExtent l="0" t="0" r="0" b="12700"/>
                <wp:wrapThrough wrapText="bothSides">
                  <wp:wrapPolygon edited="0">
                    <wp:start x="0" y="0"/>
                    <wp:lineTo x="0" y="21120"/>
                    <wp:lineTo x="21312" y="21120"/>
                    <wp:lineTo x="21312" y="0"/>
                    <wp:lineTo x="0" y="0"/>
                  </wp:wrapPolygon>
                </wp:wrapThrough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71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FF0740" id="Rectangle 50" o:spid="_x0000_s1026" style="position:absolute;margin-left:162.05pt;margin-top:162.8pt;width:150pt;height:4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" fillcolor="white [3212]" stroked="f">
                <w10:wrap type="through"/>
              </v:rect>
            </w:pict>
          </mc:Fallback>
        </mc:AlternateContent>
      </w:r>
      <w:r w:rsidR="0023423F">
        <w:rPr>
          <w:rFonts w:ascii="Arial" w:hAnsi="Arial" w:cs="Arial"/>
          <w:b/>
          <w:sz w:val="22"/>
          <w:szCs w:val="22"/>
          <w:lang w:val="en-AU"/>
        </w:rPr>
        <w:t>End of questions</w:t>
      </w:r>
    </w:p>
    <w:p w14:paraId="5E8D6102" w14:textId="1B60B510" w:rsidR="006A55DD" w:rsidRPr="004055C7" w:rsidRDefault="006A55DD" w:rsidP="0023423F">
      <w:pPr>
        <w:rPr>
          <w:rFonts w:ascii="Arial" w:hAnsi="Arial" w:cs="Arial"/>
          <w:bCs/>
          <w:sz w:val="22"/>
          <w:szCs w:val="22"/>
          <w:lang w:val="en-AU"/>
        </w:rPr>
      </w:pPr>
    </w:p>
    <w:sectPr w:rsidR="006A55DD" w:rsidRPr="004055C7" w:rsidSect="00483A9C">
      <w:footerReference w:type="even" r:id="rId44"/>
      <w:footerReference w:type="default" r:id="rId45"/>
      <w:footerReference w:type="first" r:id="rId46"/>
      <w:pgSz w:w="11906" w:h="16838" w:code="9"/>
      <w:pgMar w:top="1440" w:right="1440" w:bottom="1440" w:left="1440" w:header="567" w:footer="555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50E47D" w14:textId="77777777" w:rsidR="00F60AAF" w:rsidRDefault="00F60AAF" w:rsidP="00BB5AD6">
      <w:r>
        <w:separator/>
      </w:r>
    </w:p>
  </w:endnote>
  <w:endnote w:type="continuationSeparator" w:id="0">
    <w:p w14:paraId="0C9C6671" w14:textId="77777777" w:rsidR="00F60AAF" w:rsidRDefault="00F60AAF" w:rsidP="00BB5A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-Roman">
    <w:altName w:val="Times"/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TimesNewRomanPSMT"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Arial-BoldMT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PlantinMTPro-Light">
    <w:altName w:val="Arial Narrow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NewsGothicMTPro">
    <w:altName w:val="Cambria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T Extra">
    <w:panose1 w:val="05050102010205020202"/>
    <w:charset w:val="4D"/>
    <w:family w:val="decorative"/>
    <w:pitch w:val="variable"/>
    <w:sig w:usb0="00000003" w:usb1="00000000" w:usb2="00000000" w:usb3="00000000" w:csb0="00000001" w:csb1="00000000"/>
  </w:font>
  <w:font w:name="Libian SC Regular">
    <w:panose1 w:val="020B0604020202020204"/>
    <w:charset w:val="86"/>
    <w:family w:val="roman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A514D3" w14:textId="4077AF7F" w:rsidR="00AA3479" w:rsidRPr="0087209B" w:rsidRDefault="00AA3479" w:rsidP="0087209B">
    <w:pPr>
      <w:pStyle w:val="Footer"/>
      <w:jc w:val="center"/>
      <w:rPr>
        <w:rFonts w:ascii="Arial" w:hAnsi="Arial" w:cs="Arial"/>
        <w:b/>
        <w:sz w:val="22"/>
        <w:szCs w:val="22"/>
      </w:rPr>
    </w:pPr>
    <w:r>
      <w:rPr>
        <w:rFonts w:ascii="Arial" w:hAnsi="Arial" w:cs="Arial"/>
        <w:b/>
        <w:sz w:val="22"/>
        <w:szCs w:val="22"/>
      </w:rPr>
      <w:t>S</w:t>
    </w:r>
    <w:r w:rsidRPr="0087209B">
      <w:rPr>
        <w:rFonts w:ascii="Arial" w:hAnsi="Arial" w:cs="Arial"/>
        <w:b/>
        <w:sz w:val="22"/>
        <w:szCs w:val="22"/>
      </w:rPr>
      <w:t>ee next page</w:t>
    </w:r>
  </w:p>
  <w:p w14:paraId="40B1DD23" w14:textId="4D539AA6" w:rsidR="00AA3479" w:rsidRPr="00A47A8D" w:rsidRDefault="00AA3479" w:rsidP="00A47A8D">
    <w:pPr>
      <w:pStyle w:val="Footer"/>
      <w:jc w:val="center"/>
      <w:rPr>
        <w:rFonts w:ascii="Arial" w:hAnsi="Arial" w:cs="Arial"/>
        <w:b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2211A2" w14:textId="39EE684C" w:rsidR="00AA3479" w:rsidRPr="0087209B" w:rsidRDefault="00AA3479" w:rsidP="0087209B">
    <w:pPr>
      <w:pStyle w:val="Footer"/>
      <w:jc w:val="center"/>
      <w:rPr>
        <w:rFonts w:ascii="Arial" w:hAnsi="Arial" w:cs="Arial"/>
        <w:b/>
        <w:sz w:val="22"/>
        <w:szCs w:val="22"/>
      </w:rPr>
    </w:pPr>
    <w:r>
      <w:rPr>
        <w:rFonts w:ascii="Arial" w:hAnsi="Arial" w:cs="Arial"/>
        <w:b/>
        <w:sz w:val="22"/>
        <w:szCs w:val="22"/>
      </w:rPr>
      <w:t>S</w:t>
    </w:r>
    <w:r w:rsidRPr="0087209B">
      <w:rPr>
        <w:rFonts w:ascii="Arial" w:hAnsi="Arial" w:cs="Arial"/>
        <w:b/>
        <w:sz w:val="22"/>
        <w:szCs w:val="22"/>
      </w:rPr>
      <w:t>ee next page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25F863" w14:textId="77777777" w:rsidR="00AA3479" w:rsidRDefault="00AA347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C26F0" w14:textId="555649E9" w:rsidR="00AA3479" w:rsidRPr="00A47A8D" w:rsidRDefault="00AA3479" w:rsidP="00A47A8D">
    <w:pPr>
      <w:pStyle w:val="Footer"/>
      <w:jc w:val="center"/>
      <w:rPr>
        <w:rFonts w:ascii="Arial" w:hAnsi="Arial" w:cs="Arial"/>
        <w:b/>
        <w:sz w:val="22"/>
        <w:szCs w:val="2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28441B" w14:textId="25A65C59" w:rsidR="00AA3479" w:rsidRPr="0087209B" w:rsidRDefault="00AA3479" w:rsidP="0087209B">
    <w:pPr>
      <w:pStyle w:val="Footer"/>
      <w:jc w:val="center"/>
      <w:rPr>
        <w:rFonts w:ascii="Arial" w:hAnsi="Arial" w:cs="Arial"/>
        <w:b/>
        <w:sz w:val="22"/>
        <w:szCs w:val="2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CC3FDF" w14:textId="77777777" w:rsidR="00AA3479" w:rsidRDefault="00AA34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9BF3B4" w14:textId="77777777" w:rsidR="00F60AAF" w:rsidRDefault="00F60AAF" w:rsidP="00BB5AD6">
      <w:r>
        <w:separator/>
      </w:r>
    </w:p>
  </w:footnote>
  <w:footnote w:type="continuationSeparator" w:id="0">
    <w:p w14:paraId="20D250F7" w14:textId="77777777" w:rsidR="00F60AAF" w:rsidRDefault="00F60AAF" w:rsidP="00BB5A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31E1BA" w14:textId="367003E3" w:rsidR="00AA3479" w:rsidRPr="004E3D68" w:rsidRDefault="00AA3479" w:rsidP="00EF0D82">
    <w:pPr>
      <w:pStyle w:val="Header"/>
      <w:framePr w:wrap="none" w:vAnchor="text" w:hAnchor="margin" w:xAlign="center" w:y="1"/>
      <w:rPr>
        <w:rStyle w:val="PageNumber"/>
        <w:rFonts w:ascii="Arial" w:hAnsi="Arial" w:cs="Arial"/>
        <w:b/>
        <w:sz w:val="21"/>
        <w:szCs w:val="21"/>
      </w:rPr>
    </w:pPr>
    <w:r w:rsidRPr="004E3D68">
      <w:rPr>
        <w:rStyle w:val="PageNumber"/>
        <w:rFonts w:ascii="Arial" w:hAnsi="Arial" w:cs="Arial"/>
        <w:b/>
        <w:sz w:val="21"/>
        <w:szCs w:val="21"/>
      </w:rPr>
      <w:fldChar w:fldCharType="begin"/>
    </w:r>
    <w:r w:rsidRPr="004E3D68">
      <w:rPr>
        <w:rStyle w:val="PageNumber"/>
        <w:rFonts w:ascii="Arial" w:hAnsi="Arial" w:cs="Arial"/>
        <w:b/>
        <w:sz w:val="21"/>
        <w:szCs w:val="21"/>
      </w:rPr>
      <w:instrText xml:space="preserve">PAGE  </w:instrText>
    </w:r>
    <w:r w:rsidRPr="004E3D68">
      <w:rPr>
        <w:rStyle w:val="PageNumber"/>
        <w:rFonts w:ascii="Arial" w:hAnsi="Arial" w:cs="Arial"/>
        <w:b/>
        <w:sz w:val="21"/>
        <w:szCs w:val="21"/>
      </w:rPr>
      <w:fldChar w:fldCharType="separate"/>
    </w:r>
    <w:r w:rsidR="009F40C5">
      <w:rPr>
        <w:rStyle w:val="PageNumber"/>
        <w:rFonts w:ascii="Arial" w:hAnsi="Arial" w:cs="Arial"/>
        <w:b/>
        <w:noProof/>
        <w:sz w:val="21"/>
        <w:szCs w:val="21"/>
      </w:rPr>
      <w:t>2</w:t>
    </w:r>
    <w:r w:rsidRPr="004E3D68">
      <w:rPr>
        <w:rStyle w:val="PageNumber"/>
        <w:rFonts w:ascii="Arial" w:hAnsi="Arial" w:cs="Arial"/>
        <w:b/>
        <w:sz w:val="21"/>
        <w:szCs w:val="21"/>
      </w:rPr>
      <w:fldChar w:fldCharType="end"/>
    </w:r>
  </w:p>
  <w:p w14:paraId="65B7D108" w14:textId="494F752E" w:rsidR="00AA3479" w:rsidRDefault="00AA3479">
    <w:pPr>
      <w:pStyle w:val="Header"/>
    </w:pPr>
    <w:r>
      <w:rPr>
        <w:rFonts w:ascii="Arial" w:hAnsi="Arial" w:cs="Arial"/>
        <w:b/>
        <w:sz w:val="20"/>
        <w:szCs w:val="20"/>
      </w:rPr>
      <w:t>CHEMISTRY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AD50BA" w14:textId="1EFF6706" w:rsidR="00AA3479" w:rsidRPr="00EA1917" w:rsidRDefault="00AA3479" w:rsidP="00EF0D82">
    <w:pPr>
      <w:pStyle w:val="Header"/>
      <w:framePr w:wrap="none" w:vAnchor="text" w:hAnchor="margin" w:xAlign="center" w:y="1"/>
      <w:rPr>
        <w:rStyle w:val="PageNumber"/>
        <w:rFonts w:ascii="Arial" w:hAnsi="Arial" w:cs="Arial"/>
        <w:b/>
        <w:sz w:val="20"/>
        <w:szCs w:val="20"/>
      </w:rPr>
    </w:pPr>
    <w:r w:rsidRPr="00EA1917">
      <w:rPr>
        <w:rStyle w:val="PageNumber"/>
        <w:rFonts w:ascii="Arial" w:hAnsi="Arial" w:cs="Arial"/>
        <w:b/>
        <w:sz w:val="20"/>
        <w:szCs w:val="20"/>
      </w:rPr>
      <w:fldChar w:fldCharType="begin"/>
    </w:r>
    <w:r w:rsidRPr="00EA1917">
      <w:rPr>
        <w:rStyle w:val="PageNumber"/>
        <w:rFonts w:ascii="Arial" w:hAnsi="Arial" w:cs="Arial"/>
        <w:b/>
        <w:sz w:val="20"/>
        <w:szCs w:val="20"/>
      </w:rPr>
      <w:instrText xml:space="preserve">PAGE  </w:instrText>
    </w:r>
    <w:r w:rsidRPr="00EA1917">
      <w:rPr>
        <w:rStyle w:val="PageNumber"/>
        <w:rFonts w:ascii="Arial" w:hAnsi="Arial" w:cs="Arial"/>
        <w:b/>
        <w:sz w:val="20"/>
        <w:szCs w:val="20"/>
      </w:rPr>
      <w:fldChar w:fldCharType="separate"/>
    </w:r>
    <w:r w:rsidR="009F40C5">
      <w:rPr>
        <w:rStyle w:val="PageNumber"/>
        <w:rFonts w:ascii="Arial" w:hAnsi="Arial" w:cs="Arial"/>
        <w:b/>
        <w:noProof/>
        <w:sz w:val="20"/>
        <w:szCs w:val="20"/>
      </w:rPr>
      <w:t>3</w:t>
    </w:r>
    <w:r w:rsidRPr="00EA1917">
      <w:rPr>
        <w:rStyle w:val="PageNumber"/>
        <w:rFonts w:ascii="Arial" w:hAnsi="Arial" w:cs="Arial"/>
        <w:b/>
        <w:sz w:val="20"/>
        <w:szCs w:val="20"/>
      </w:rPr>
      <w:fldChar w:fldCharType="end"/>
    </w:r>
  </w:p>
  <w:p w14:paraId="062421A5" w14:textId="54B991F0" w:rsidR="00AA3479" w:rsidRPr="00EA1917" w:rsidRDefault="00AA3479" w:rsidP="00EA1917">
    <w:pPr>
      <w:pStyle w:val="Header"/>
      <w:jc w:val="right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b/>
        <w:sz w:val="20"/>
        <w:szCs w:val="20"/>
      </w:rPr>
      <w:t>SEMESTER TWO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19CC3" w14:textId="77777777" w:rsidR="00AA3479" w:rsidRDefault="00AA34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E5F820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93B87B64"/>
    <w:lvl w:ilvl="0">
      <w:start w:val="1"/>
      <w:numFmt w:val="lowerRoman"/>
      <w:pStyle w:val="ListNumber5"/>
      <w:lvlText w:val="(%1)"/>
      <w:lvlJc w:val="right"/>
      <w:pPr>
        <w:tabs>
          <w:tab w:val="num" w:pos="1247"/>
        </w:tabs>
        <w:ind w:left="1247" w:hanging="226"/>
      </w:pPr>
      <w:rPr>
        <w:rFonts w:ascii="Arial" w:hAnsi="Arial" w:hint="default"/>
        <w:b/>
        <w:i w:val="0"/>
        <w:sz w:val="22"/>
        <w:szCs w:val="22"/>
      </w:rPr>
    </w:lvl>
  </w:abstractNum>
  <w:abstractNum w:abstractNumId="2" w15:restartNumberingAfterBreak="0">
    <w:nsid w:val="FFFFFF7D"/>
    <w:multiLevelType w:val="singleLevel"/>
    <w:tmpl w:val="2928320C"/>
    <w:lvl w:ilvl="0">
      <w:start w:val="1"/>
      <w:numFmt w:val="lowerLetter"/>
      <w:pStyle w:val="ListNumber4"/>
      <w:lvlText w:val="(%1)"/>
      <w:lvlJc w:val="left"/>
      <w:pPr>
        <w:tabs>
          <w:tab w:val="num" w:pos="357"/>
        </w:tabs>
        <w:ind w:left="357" w:hanging="357"/>
      </w:pPr>
      <w:rPr>
        <w:rFonts w:ascii="Arial" w:hAnsi="Arial" w:hint="default"/>
        <w:b/>
        <w:i w:val="0"/>
        <w:sz w:val="22"/>
        <w:szCs w:val="22"/>
      </w:rPr>
    </w:lvl>
  </w:abstractNum>
  <w:abstractNum w:abstractNumId="3" w15:restartNumberingAfterBreak="0">
    <w:nsid w:val="FFFFFF7E"/>
    <w:multiLevelType w:val="singleLevel"/>
    <w:tmpl w:val="57B64A96"/>
    <w:lvl w:ilvl="0">
      <w:start w:val="1"/>
      <w:numFmt w:val="lowerRoman"/>
      <w:pStyle w:val="ListNumber3"/>
      <w:lvlText w:val="%1"/>
      <w:lvlJc w:val="right"/>
      <w:pPr>
        <w:tabs>
          <w:tab w:val="num" w:pos="2495"/>
        </w:tabs>
        <w:ind w:left="2495" w:hanging="227"/>
      </w:pPr>
      <w:rPr>
        <w:rFonts w:ascii="Arial" w:hAnsi="Arial" w:hint="default"/>
        <w:b w:val="0"/>
        <w:i w:val="0"/>
        <w:sz w:val="22"/>
        <w:szCs w:val="22"/>
      </w:rPr>
    </w:lvl>
  </w:abstractNum>
  <w:abstractNum w:abstractNumId="4" w15:restartNumberingAfterBreak="0">
    <w:nsid w:val="FFFFFF7F"/>
    <w:multiLevelType w:val="singleLevel"/>
    <w:tmpl w:val="1146F01E"/>
    <w:lvl w:ilvl="0">
      <w:start w:val="1"/>
      <w:numFmt w:val="upperLetter"/>
      <w:pStyle w:val="ListNumber2"/>
      <w:lvlText w:val="(%1)"/>
      <w:lvlJc w:val="left"/>
      <w:pPr>
        <w:tabs>
          <w:tab w:val="num" w:pos="1644"/>
        </w:tabs>
        <w:ind w:left="1644" w:hanging="510"/>
      </w:pPr>
      <w:rPr>
        <w:rFonts w:ascii="Arial" w:hAnsi="Arial" w:hint="default"/>
        <w:b w:val="0"/>
        <w:i w:val="0"/>
        <w:sz w:val="22"/>
        <w:szCs w:val="22"/>
      </w:rPr>
    </w:lvl>
  </w:abstractNum>
  <w:abstractNum w:abstractNumId="5" w15:restartNumberingAfterBreak="0">
    <w:nsid w:val="FFFFFF89"/>
    <w:multiLevelType w:val="singleLevel"/>
    <w:tmpl w:val="644407D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18916DC"/>
    <w:multiLevelType w:val="hybridMultilevel"/>
    <w:tmpl w:val="3B28CA0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1A13558"/>
    <w:multiLevelType w:val="singleLevel"/>
    <w:tmpl w:val="5FDE2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8" w15:restartNumberingAfterBreak="0">
    <w:nsid w:val="028B31F3"/>
    <w:multiLevelType w:val="hybridMultilevel"/>
    <w:tmpl w:val="FE709958"/>
    <w:lvl w:ilvl="0" w:tplc="CD7473A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8D33309"/>
    <w:multiLevelType w:val="hybridMultilevel"/>
    <w:tmpl w:val="255EE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154670"/>
    <w:multiLevelType w:val="singleLevel"/>
    <w:tmpl w:val="F7B8F61C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11" w15:restartNumberingAfterBreak="0">
    <w:nsid w:val="0FB718ED"/>
    <w:multiLevelType w:val="hybridMultilevel"/>
    <w:tmpl w:val="0164C13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4AA76EC"/>
    <w:multiLevelType w:val="singleLevel"/>
    <w:tmpl w:val="F7B8F61C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13" w15:restartNumberingAfterBreak="0">
    <w:nsid w:val="1BFC4A9E"/>
    <w:multiLevelType w:val="hybridMultilevel"/>
    <w:tmpl w:val="B3545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586148"/>
    <w:multiLevelType w:val="hybridMultilevel"/>
    <w:tmpl w:val="86CE2BCC"/>
    <w:lvl w:ilvl="0" w:tplc="A79E0B50">
      <w:start w:val="1"/>
      <w:numFmt w:val="lowerLetter"/>
      <w:lvlText w:val="(%1)"/>
      <w:lvlJc w:val="left"/>
      <w:pPr>
        <w:ind w:left="1440" w:hanging="360"/>
      </w:pPr>
      <w:rPr>
        <w:rFonts w:ascii="Arial" w:hAnsi="Arial" w:hint="default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1E87406"/>
    <w:multiLevelType w:val="hybridMultilevel"/>
    <w:tmpl w:val="7D6AEA4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EC3CB6"/>
    <w:multiLevelType w:val="multilevel"/>
    <w:tmpl w:val="884C6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A2255C"/>
    <w:multiLevelType w:val="hybridMultilevel"/>
    <w:tmpl w:val="67AC96B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D5A4AEDC">
      <w:start w:val="1"/>
      <w:numFmt w:val="lowerRoman"/>
      <w:lvlText w:val="%2."/>
      <w:lvlJc w:val="right"/>
      <w:pPr>
        <w:ind w:left="1440" w:hanging="360"/>
      </w:pPr>
      <w:rPr>
        <w:vertAlign w:val="baseline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39237E"/>
    <w:multiLevelType w:val="hybridMultilevel"/>
    <w:tmpl w:val="BA5CD46A"/>
    <w:lvl w:ilvl="0" w:tplc="8668D106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9" w15:restartNumberingAfterBreak="0">
    <w:nsid w:val="26B11AC8"/>
    <w:multiLevelType w:val="singleLevel"/>
    <w:tmpl w:val="F7B8F61C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20" w15:restartNumberingAfterBreak="0">
    <w:nsid w:val="2AF40EF1"/>
    <w:multiLevelType w:val="hybridMultilevel"/>
    <w:tmpl w:val="40824B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0B7960"/>
    <w:multiLevelType w:val="singleLevel"/>
    <w:tmpl w:val="F7B8F61C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22" w15:restartNumberingAfterBreak="0">
    <w:nsid w:val="2B981A1B"/>
    <w:multiLevelType w:val="hybridMultilevel"/>
    <w:tmpl w:val="6D327C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9D5968"/>
    <w:multiLevelType w:val="singleLevel"/>
    <w:tmpl w:val="71C4F760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24" w15:restartNumberingAfterBreak="0">
    <w:nsid w:val="2C502C25"/>
    <w:multiLevelType w:val="hybridMultilevel"/>
    <w:tmpl w:val="A6BC2A6E"/>
    <w:lvl w:ilvl="0" w:tplc="CD7473AC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C701125"/>
    <w:multiLevelType w:val="hybridMultilevel"/>
    <w:tmpl w:val="86CE2BCC"/>
    <w:lvl w:ilvl="0" w:tplc="A79E0B50">
      <w:start w:val="1"/>
      <w:numFmt w:val="lowerLetter"/>
      <w:lvlText w:val="(%1)"/>
      <w:lvlJc w:val="left"/>
      <w:pPr>
        <w:ind w:left="1440" w:hanging="360"/>
      </w:pPr>
      <w:rPr>
        <w:rFonts w:ascii="Arial" w:hAnsi="Arial" w:hint="default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2D7057FF"/>
    <w:multiLevelType w:val="multilevel"/>
    <w:tmpl w:val="500A1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FE06D3D"/>
    <w:multiLevelType w:val="multilevel"/>
    <w:tmpl w:val="F9AE4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7238F8"/>
    <w:multiLevelType w:val="hybridMultilevel"/>
    <w:tmpl w:val="98A2FD00"/>
    <w:lvl w:ilvl="0" w:tplc="CD7473A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369E02BC"/>
    <w:multiLevelType w:val="hybridMultilevel"/>
    <w:tmpl w:val="B3545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C06F7B"/>
    <w:multiLevelType w:val="singleLevel"/>
    <w:tmpl w:val="F7B8F61C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31" w15:restartNumberingAfterBreak="0">
    <w:nsid w:val="3A836245"/>
    <w:multiLevelType w:val="hybridMultilevel"/>
    <w:tmpl w:val="17A21E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E7C54B6"/>
    <w:multiLevelType w:val="singleLevel"/>
    <w:tmpl w:val="F7B8F61C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33" w15:restartNumberingAfterBreak="0">
    <w:nsid w:val="43CA6CA4"/>
    <w:multiLevelType w:val="hybridMultilevel"/>
    <w:tmpl w:val="86CE2BCC"/>
    <w:lvl w:ilvl="0" w:tplc="A79E0B50">
      <w:start w:val="1"/>
      <w:numFmt w:val="lowerLetter"/>
      <w:lvlText w:val="(%1)"/>
      <w:lvlJc w:val="left"/>
      <w:pPr>
        <w:ind w:left="1440" w:hanging="360"/>
      </w:pPr>
      <w:rPr>
        <w:rFonts w:ascii="Arial" w:hAnsi="Arial" w:hint="default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B071A17"/>
    <w:multiLevelType w:val="singleLevel"/>
    <w:tmpl w:val="F7B8F61C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35" w15:restartNumberingAfterBreak="0">
    <w:nsid w:val="4BB3449B"/>
    <w:multiLevelType w:val="singleLevel"/>
    <w:tmpl w:val="F7B8F61C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36" w15:restartNumberingAfterBreak="0">
    <w:nsid w:val="4C162B00"/>
    <w:multiLevelType w:val="singleLevel"/>
    <w:tmpl w:val="FB26AA9E"/>
    <w:lvl w:ilvl="0">
      <w:numFmt w:val="decimal"/>
      <w:pStyle w:val="csbullet"/>
      <w:lvlText w:val=""/>
      <w:lvlJc w:val="left"/>
    </w:lvl>
  </w:abstractNum>
  <w:abstractNum w:abstractNumId="37" w15:restartNumberingAfterBreak="0">
    <w:nsid w:val="4C43665D"/>
    <w:multiLevelType w:val="hybridMultilevel"/>
    <w:tmpl w:val="86CE2BCC"/>
    <w:lvl w:ilvl="0" w:tplc="A79E0B50">
      <w:start w:val="1"/>
      <w:numFmt w:val="lowerLetter"/>
      <w:lvlText w:val="(%1)"/>
      <w:lvlJc w:val="left"/>
      <w:pPr>
        <w:ind w:left="1440" w:hanging="360"/>
      </w:pPr>
      <w:rPr>
        <w:rFonts w:ascii="Arial" w:hAnsi="Arial" w:hint="default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4F5F489F"/>
    <w:multiLevelType w:val="hybridMultilevel"/>
    <w:tmpl w:val="6EFE6096"/>
    <w:lvl w:ilvl="0" w:tplc="E966AA8A">
      <w:start w:val="1"/>
      <w:numFmt w:val="lowerLetter"/>
      <w:lvlText w:val="(%1)"/>
      <w:lvlJc w:val="left"/>
      <w:pPr>
        <w:ind w:left="360" w:hanging="360"/>
      </w:pPr>
      <w:rPr>
        <w:rFonts w:hint="default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0113BBC"/>
    <w:multiLevelType w:val="hybridMultilevel"/>
    <w:tmpl w:val="A27E2778"/>
    <w:lvl w:ilvl="0" w:tplc="CD7473AC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ED560E"/>
    <w:multiLevelType w:val="hybridMultilevel"/>
    <w:tmpl w:val="31E0CD9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9E7044C"/>
    <w:multiLevelType w:val="singleLevel"/>
    <w:tmpl w:val="2A9E65C8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42" w15:restartNumberingAfterBreak="0">
    <w:nsid w:val="6A1626A5"/>
    <w:multiLevelType w:val="hybridMultilevel"/>
    <w:tmpl w:val="85AC7C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C972032"/>
    <w:multiLevelType w:val="multilevel"/>
    <w:tmpl w:val="9664F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D2E40F4"/>
    <w:multiLevelType w:val="hybridMultilevel"/>
    <w:tmpl w:val="17A469DC"/>
    <w:lvl w:ilvl="0" w:tplc="CD7473AC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F6C54E0"/>
    <w:multiLevelType w:val="hybridMultilevel"/>
    <w:tmpl w:val="D95EA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A65E73"/>
    <w:multiLevelType w:val="hybridMultilevel"/>
    <w:tmpl w:val="46988736"/>
    <w:lvl w:ilvl="0" w:tplc="0409001B">
      <w:start w:val="1"/>
      <w:numFmt w:val="lowerRoman"/>
      <w:lvlText w:val="%1."/>
      <w:lvlJc w:val="right"/>
      <w:pPr>
        <w:ind w:left="1440" w:hanging="360"/>
      </w:pPr>
      <w:rPr>
        <w:rFonts w:hint="default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E9850D3"/>
    <w:multiLevelType w:val="singleLevel"/>
    <w:tmpl w:val="E5184BEE"/>
    <w:lvl w:ilvl="0">
      <w:start w:val="1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num w:numId="1">
    <w:abstractNumId w:val="36"/>
  </w:num>
  <w:num w:numId="2">
    <w:abstractNumId w:val="42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18"/>
  </w:num>
  <w:num w:numId="8">
    <w:abstractNumId w:val="31"/>
  </w:num>
  <w:num w:numId="9">
    <w:abstractNumId w:val="15"/>
  </w:num>
  <w:num w:numId="10">
    <w:abstractNumId w:val="29"/>
  </w:num>
  <w:num w:numId="11">
    <w:abstractNumId w:val="5"/>
  </w:num>
  <w:num w:numId="12">
    <w:abstractNumId w:val="45"/>
  </w:num>
  <w:num w:numId="13">
    <w:abstractNumId w:val="24"/>
  </w:num>
  <w:num w:numId="14">
    <w:abstractNumId w:val="44"/>
  </w:num>
  <w:num w:numId="15">
    <w:abstractNumId w:val="39"/>
  </w:num>
  <w:num w:numId="16">
    <w:abstractNumId w:val="10"/>
  </w:num>
  <w:num w:numId="17">
    <w:abstractNumId w:val="37"/>
  </w:num>
  <w:num w:numId="18">
    <w:abstractNumId w:val="46"/>
  </w:num>
  <w:num w:numId="19">
    <w:abstractNumId w:val="14"/>
  </w:num>
  <w:num w:numId="20">
    <w:abstractNumId w:val="11"/>
  </w:num>
  <w:num w:numId="21">
    <w:abstractNumId w:val="32"/>
  </w:num>
  <w:num w:numId="22">
    <w:abstractNumId w:val="17"/>
  </w:num>
  <w:num w:numId="23">
    <w:abstractNumId w:val="19"/>
  </w:num>
  <w:num w:numId="24">
    <w:abstractNumId w:val="21"/>
  </w:num>
  <w:num w:numId="25">
    <w:abstractNumId w:val="30"/>
  </w:num>
  <w:num w:numId="26">
    <w:abstractNumId w:val="33"/>
  </w:num>
  <w:num w:numId="27">
    <w:abstractNumId w:val="35"/>
  </w:num>
  <w:num w:numId="28">
    <w:abstractNumId w:val="40"/>
  </w:num>
  <w:num w:numId="29">
    <w:abstractNumId w:val="26"/>
  </w:num>
  <w:num w:numId="30">
    <w:abstractNumId w:val="6"/>
  </w:num>
  <w:num w:numId="31">
    <w:abstractNumId w:val="41"/>
  </w:num>
  <w:num w:numId="32">
    <w:abstractNumId w:val="20"/>
  </w:num>
  <w:num w:numId="33">
    <w:abstractNumId w:val="38"/>
  </w:num>
  <w:num w:numId="34">
    <w:abstractNumId w:val="8"/>
  </w:num>
  <w:num w:numId="35">
    <w:abstractNumId w:val="12"/>
  </w:num>
  <w:num w:numId="36">
    <w:abstractNumId w:val="34"/>
  </w:num>
  <w:num w:numId="37">
    <w:abstractNumId w:val="13"/>
  </w:num>
  <w:num w:numId="38">
    <w:abstractNumId w:val="7"/>
  </w:num>
  <w:num w:numId="39">
    <w:abstractNumId w:val="23"/>
  </w:num>
  <w:num w:numId="40">
    <w:abstractNumId w:val="47"/>
  </w:num>
  <w:num w:numId="41">
    <w:abstractNumId w:val="16"/>
  </w:num>
  <w:num w:numId="42">
    <w:abstractNumId w:val="27"/>
  </w:num>
  <w:num w:numId="43">
    <w:abstractNumId w:val="43"/>
  </w:num>
  <w:num w:numId="44">
    <w:abstractNumId w:val="0"/>
  </w:num>
  <w:num w:numId="45">
    <w:abstractNumId w:val="28"/>
  </w:num>
  <w:num w:numId="46">
    <w:abstractNumId w:val="25"/>
  </w:num>
  <w:num w:numId="47">
    <w:abstractNumId w:val="9"/>
  </w:num>
  <w:num w:numId="48">
    <w:abstractNumId w:val="22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3"/>
  <w:embedSystemFonts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GB" w:vendorID="64" w:dllVersion="0" w:nlCheck="1" w:checkStyle="0"/>
  <w:activeWritingStyle w:appName="MSWord" w:lang="en-A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n-AU" w:vendorID="64" w:dllVersion="6" w:nlCheck="1" w:checkStyle="1"/>
  <w:activeWritingStyle w:appName="MSWord" w:lang="en-GB" w:vendorID="64" w:dllVersion="6" w:nlCheck="1" w:checkStyle="1"/>
  <w:activeWritingStyle w:appName="MSWord" w:lang="en-US" w:vendorID="64" w:dllVersion="6" w:nlCheck="1" w:checkStyle="1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BEE"/>
    <w:rsid w:val="00000464"/>
    <w:rsid w:val="0000063B"/>
    <w:rsid w:val="000011D9"/>
    <w:rsid w:val="000017CA"/>
    <w:rsid w:val="00002376"/>
    <w:rsid w:val="000031EC"/>
    <w:rsid w:val="000033B8"/>
    <w:rsid w:val="00004220"/>
    <w:rsid w:val="0000461F"/>
    <w:rsid w:val="000046B0"/>
    <w:rsid w:val="00004883"/>
    <w:rsid w:val="0000526B"/>
    <w:rsid w:val="00006212"/>
    <w:rsid w:val="000066D4"/>
    <w:rsid w:val="00006C64"/>
    <w:rsid w:val="0000777A"/>
    <w:rsid w:val="0001060B"/>
    <w:rsid w:val="00011E3A"/>
    <w:rsid w:val="00011E96"/>
    <w:rsid w:val="000122B2"/>
    <w:rsid w:val="00012A28"/>
    <w:rsid w:val="00012F0E"/>
    <w:rsid w:val="00014A56"/>
    <w:rsid w:val="00014F55"/>
    <w:rsid w:val="00015648"/>
    <w:rsid w:val="000162D7"/>
    <w:rsid w:val="0001741A"/>
    <w:rsid w:val="00017DFD"/>
    <w:rsid w:val="00017F80"/>
    <w:rsid w:val="000201B3"/>
    <w:rsid w:val="00020907"/>
    <w:rsid w:val="000212CE"/>
    <w:rsid w:val="00021931"/>
    <w:rsid w:val="00021950"/>
    <w:rsid w:val="000228BC"/>
    <w:rsid w:val="00022A07"/>
    <w:rsid w:val="00023462"/>
    <w:rsid w:val="00025144"/>
    <w:rsid w:val="0002632E"/>
    <w:rsid w:val="0002648E"/>
    <w:rsid w:val="0002666D"/>
    <w:rsid w:val="0002699C"/>
    <w:rsid w:val="00026AD9"/>
    <w:rsid w:val="0002718C"/>
    <w:rsid w:val="00027849"/>
    <w:rsid w:val="00030599"/>
    <w:rsid w:val="00031303"/>
    <w:rsid w:val="0003183A"/>
    <w:rsid w:val="0003229E"/>
    <w:rsid w:val="0003278E"/>
    <w:rsid w:val="000346E8"/>
    <w:rsid w:val="00034F04"/>
    <w:rsid w:val="00035F7D"/>
    <w:rsid w:val="00036E7E"/>
    <w:rsid w:val="0003709C"/>
    <w:rsid w:val="00037446"/>
    <w:rsid w:val="00040259"/>
    <w:rsid w:val="00040F71"/>
    <w:rsid w:val="00043030"/>
    <w:rsid w:val="0004385D"/>
    <w:rsid w:val="00043BA0"/>
    <w:rsid w:val="00043CAF"/>
    <w:rsid w:val="00044F7B"/>
    <w:rsid w:val="000451B1"/>
    <w:rsid w:val="00045475"/>
    <w:rsid w:val="00045749"/>
    <w:rsid w:val="00045C38"/>
    <w:rsid w:val="000464DD"/>
    <w:rsid w:val="000465AA"/>
    <w:rsid w:val="00046991"/>
    <w:rsid w:val="00047455"/>
    <w:rsid w:val="000477CC"/>
    <w:rsid w:val="000477ED"/>
    <w:rsid w:val="0005094D"/>
    <w:rsid w:val="00051A52"/>
    <w:rsid w:val="00051B52"/>
    <w:rsid w:val="00052369"/>
    <w:rsid w:val="00052540"/>
    <w:rsid w:val="000534E8"/>
    <w:rsid w:val="00053A41"/>
    <w:rsid w:val="00053BF2"/>
    <w:rsid w:val="00054082"/>
    <w:rsid w:val="0005498B"/>
    <w:rsid w:val="00054CEF"/>
    <w:rsid w:val="0005566B"/>
    <w:rsid w:val="00055C2A"/>
    <w:rsid w:val="00055E14"/>
    <w:rsid w:val="00056055"/>
    <w:rsid w:val="00056AC9"/>
    <w:rsid w:val="00057A2B"/>
    <w:rsid w:val="0006004A"/>
    <w:rsid w:val="000605EA"/>
    <w:rsid w:val="00061CE2"/>
    <w:rsid w:val="000623C9"/>
    <w:rsid w:val="00062488"/>
    <w:rsid w:val="00062861"/>
    <w:rsid w:val="000634D9"/>
    <w:rsid w:val="00063570"/>
    <w:rsid w:val="00063D8E"/>
    <w:rsid w:val="000642BD"/>
    <w:rsid w:val="00064FFD"/>
    <w:rsid w:val="00065EA4"/>
    <w:rsid w:val="00066ED8"/>
    <w:rsid w:val="0007114B"/>
    <w:rsid w:val="0007117A"/>
    <w:rsid w:val="00071260"/>
    <w:rsid w:val="00071D36"/>
    <w:rsid w:val="00071D7A"/>
    <w:rsid w:val="00071F59"/>
    <w:rsid w:val="0007233E"/>
    <w:rsid w:val="000723C9"/>
    <w:rsid w:val="0007264C"/>
    <w:rsid w:val="00074604"/>
    <w:rsid w:val="00074694"/>
    <w:rsid w:val="0007608B"/>
    <w:rsid w:val="00076740"/>
    <w:rsid w:val="00080FEF"/>
    <w:rsid w:val="000819C0"/>
    <w:rsid w:val="00081EC0"/>
    <w:rsid w:val="000829F5"/>
    <w:rsid w:val="000835B6"/>
    <w:rsid w:val="0008363E"/>
    <w:rsid w:val="000842C0"/>
    <w:rsid w:val="000844B2"/>
    <w:rsid w:val="00084CA2"/>
    <w:rsid w:val="00085383"/>
    <w:rsid w:val="00085B1B"/>
    <w:rsid w:val="00086F64"/>
    <w:rsid w:val="00087A8E"/>
    <w:rsid w:val="00087D75"/>
    <w:rsid w:val="00087F38"/>
    <w:rsid w:val="000905F0"/>
    <w:rsid w:val="0009119A"/>
    <w:rsid w:val="00091325"/>
    <w:rsid w:val="00091A8A"/>
    <w:rsid w:val="00091B9C"/>
    <w:rsid w:val="00091E09"/>
    <w:rsid w:val="000928F2"/>
    <w:rsid w:val="0009365E"/>
    <w:rsid w:val="00093B5D"/>
    <w:rsid w:val="00093D22"/>
    <w:rsid w:val="00093FDD"/>
    <w:rsid w:val="00094071"/>
    <w:rsid w:val="00094090"/>
    <w:rsid w:val="000941F7"/>
    <w:rsid w:val="00094464"/>
    <w:rsid w:val="0009465A"/>
    <w:rsid w:val="00095164"/>
    <w:rsid w:val="000951AC"/>
    <w:rsid w:val="000951CF"/>
    <w:rsid w:val="00095DFA"/>
    <w:rsid w:val="000A033A"/>
    <w:rsid w:val="000A0F40"/>
    <w:rsid w:val="000A1440"/>
    <w:rsid w:val="000A3515"/>
    <w:rsid w:val="000A39B1"/>
    <w:rsid w:val="000A47D8"/>
    <w:rsid w:val="000A487D"/>
    <w:rsid w:val="000A676D"/>
    <w:rsid w:val="000A67C7"/>
    <w:rsid w:val="000A6B42"/>
    <w:rsid w:val="000A6D71"/>
    <w:rsid w:val="000A7245"/>
    <w:rsid w:val="000A75EC"/>
    <w:rsid w:val="000A79D8"/>
    <w:rsid w:val="000A7DC1"/>
    <w:rsid w:val="000B0189"/>
    <w:rsid w:val="000B065E"/>
    <w:rsid w:val="000B0C80"/>
    <w:rsid w:val="000B0C94"/>
    <w:rsid w:val="000B199F"/>
    <w:rsid w:val="000B215F"/>
    <w:rsid w:val="000B29A7"/>
    <w:rsid w:val="000B2B0E"/>
    <w:rsid w:val="000B2B8A"/>
    <w:rsid w:val="000B345C"/>
    <w:rsid w:val="000B3545"/>
    <w:rsid w:val="000B3838"/>
    <w:rsid w:val="000B397B"/>
    <w:rsid w:val="000B3D9E"/>
    <w:rsid w:val="000B4A1D"/>
    <w:rsid w:val="000B5D46"/>
    <w:rsid w:val="000B6599"/>
    <w:rsid w:val="000B71CB"/>
    <w:rsid w:val="000B777C"/>
    <w:rsid w:val="000B7881"/>
    <w:rsid w:val="000C0288"/>
    <w:rsid w:val="000C10ED"/>
    <w:rsid w:val="000C25E0"/>
    <w:rsid w:val="000C321A"/>
    <w:rsid w:val="000C39CD"/>
    <w:rsid w:val="000C4B20"/>
    <w:rsid w:val="000C5537"/>
    <w:rsid w:val="000C5834"/>
    <w:rsid w:val="000C58D0"/>
    <w:rsid w:val="000C5AC3"/>
    <w:rsid w:val="000C5CB7"/>
    <w:rsid w:val="000C6563"/>
    <w:rsid w:val="000C7501"/>
    <w:rsid w:val="000C7CE2"/>
    <w:rsid w:val="000D153D"/>
    <w:rsid w:val="000D16F7"/>
    <w:rsid w:val="000D1D6E"/>
    <w:rsid w:val="000D20F7"/>
    <w:rsid w:val="000D2237"/>
    <w:rsid w:val="000D2936"/>
    <w:rsid w:val="000D3A3E"/>
    <w:rsid w:val="000D3D68"/>
    <w:rsid w:val="000D4874"/>
    <w:rsid w:val="000D48B5"/>
    <w:rsid w:val="000D5044"/>
    <w:rsid w:val="000D524C"/>
    <w:rsid w:val="000D5FD5"/>
    <w:rsid w:val="000D6020"/>
    <w:rsid w:val="000D6986"/>
    <w:rsid w:val="000D6ADA"/>
    <w:rsid w:val="000D6F21"/>
    <w:rsid w:val="000D7130"/>
    <w:rsid w:val="000D7BD7"/>
    <w:rsid w:val="000D7F9F"/>
    <w:rsid w:val="000E044B"/>
    <w:rsid w:val="000E06B4"/>
    <w:rsid w:val="000E0C9E"/>
    <w:rsid w:val="000E25D7"/>
    <w:rsid w:val="000E3D9C"/>
    <w:rsid w:val="000E4146"/>
    <w:rsid w:val="000E4254"/>
    <w:rsid w:val="000E4509"/>
    <w:rsid w:val="000E4F33"/>
    <w:rsid w:val="000E5A80"/>
    <w:rsid w:val="000E6901"/>
    <w:rsid w:val="000E7E99"/>
    <w:rsid w:val="000E7ED3"/>
    <w:rsid w:val="000F04B9"/>
    <w:rsid w:val="000F0986"/>
    <w:rsid w:val="000F1985"/>
    <w:rsid w:val="000F241D"/>
    <w:rsid w:val="000F2587"/>
    <w:rsid w:val="000F29DC"/>
    <w:rsid w:val="000F2B20"/>
    <w:rsid w:val="000F2BB1"/>
    <w:rsid w:val="000F34D4"/>
    <w:rsid w:val="000F3F9A"/>
    <w:rsid w:val="000F5978"/>
    <w:rsid w:val="000F5B20"/>
    <w:rsid w:val="000F5D53"/>
    <w:rsid w:val="000F63CC"/>
    <w:rsid w:val="000F6F6B"/>
    <w:rsid w:val="000F767E"/>
    <w:rsid w:val="000F77DE"/>
    <w:rsid w:val="000F7834"/>
    <w:rsid w:val="000F785B"/>
    <w:rsid w:val="00100660"/>
    <w:rsid w:val="0010330A"/>
    <w:rsid w:val="001046A8"/>
    <w:rsid w:val="001048DF"/>
    <w:rsid w:val="0010584E"/>
    <w:rsid w:val="001065A7"/>
    <w:rsid w:val="00106FC8"/>
    <w:rsid w:val="001071C0"/>
    <w:rsid w:val="001077A1"/>
    <w:rsid w:val="0010792B"/>
    <w:rsid w:val="001105AC"/>
    <w:rsid w:val="00111177"/>
    <w:rsid w:val="00112536"/>
    <w:rsid w:val="00112D84"/>
    <w:rsid w:val="00113211"/>
    <w:rsid w:val="00114CE4"/>
    <w:rsid w:val="0011579E"/>
    <w:rsid w:val="0011624A"/>
    <w:rsid w:val="0011669B"/>
    <w:rsid w:val="00116A95"/>
    <w:rsid w:val="0011712F"/>
    <w:rsid w:val="001175F9"/>
    <w:rsid w:val="00120074"/>
    <w:rsid w:val="00120E6A"/>
    <w:rsid w:val="001212C6"/>
    <w:rsid w:val="00121706"/>
    <w:rsid w:val="0012182A"/>
    <w:rsid w:val="00122AFA"/>
    <w:rsid w:val="00123E92"/>
    <w:rsid w:val="0012424B"/>
    <w:rsid w:val="0012556D"/>
    <w:rsid w:val="001255B4"/>
    <w:rsid w:val="001258B0"/>
    <w:rsid w:val="001264CB"/>
    <w:rsid w:val="0012708E"/>
    <w:rsid w:val="0012768A"/>
    <w:rsid w:val="001276E4"/>
    <w:rsid w:val="00130536"/>
    <w:rsid w:val="00130677"/>
    <w:rsid w:val="00130813"/>
    <w:rsid w:val="00130ACB"/>
    <w:rsid w:val="00130DEB"/>
    <w:rsid w:val="001312A6"/>
    <w:rsid w:val="00131936"/>
    <w:rsid w:val="00132181"/>
    <w:rsid w:val="00132F6B"/>
    <w:rsid w:val="00133358"/>
    <w:rsid w:val="001347D6"/>
    <w:rsid w:val="001357AB"/>
    <w:rsid w:val="00136ECB"/>
    <w:rsid w:val="00137545"/>
    <w:rsid w:val="00140F79"/>
    <w:rsid w:val="00141134"/>
    <w:rsid w:val="00142191"/>
    <w:rsid w:val="001423B4"/>
    <w:rsid w:val="0014352D"/>
    <w:rsid w:val="00143811"/>
    <w:rsid w:val="00143E32"/>
    <w:rsid w:val="00143FEC"/>
    <w:rsid w:val="001453DD"/>
    <w:rsid w:val="00146502"/>
    <w:rsid w:val="0014676B"/>
    <w:rsid w:val="00146F52"/>
    <w:rsid w:val="001472C7"/>
    <w:rsid w:val="00147365"/>
    <w:rsid w:val="001478BE"/>
    <w:rsid w:val="001479B5"/>
    <w:rsid w:val="001505C6"/>
    <w:rsid w:val="00150D85"/>
    <w:rsid w:val="00152066"/>
    <w:rsid w:val="00152068"/>
    <w:rsid w:val="00152F8A"/>
    <w:rsid w:val="00153151"/>
    <w:rsid w:val="001542EE"/>
    <w:rsid w:val="0015478A"/>
    <w:rsid w:val="00154873"/>
    <w:rsid w:val="00154F59"/>
    <w:rsid w:val="00155B1F"/>
    <w:rsid w:val="0015729D"/>
    <w:rsid w:val="001603E9"/>
    <w:rsid w:val="00160664"/>
    <w:rsid w:val="0016069E"/>
    <w:rsid w:val="00161D10"/>
    <w:rsid w:val="0016279D"/>
    <w:rsid w:val="00162F0C"/>
    <w:rsid w:val="0016314B"/>
    <w:rsid w:val="0016358D"/>
    <w:rsid w:val="00163FA8"/>
    <w:rsid w:val="00164936"/>
    <w:rsid w:val="00164AEB"/>
    <w:rsid w:val="00164B01"/>
    <w:rsid w:val="00164C78"/>
    <w:rsid w:val="001657D2"/>
    <w:rsid w:val="0017018A"/>
    <w:rsid w:val="00170626"/>
    <w:rsid w:val="00170E1D"/>
    <w:rsid w:val="001729DD"/>
    <w:rsid w:val="00172E2D"/>
    <w:rsid w:val="0017346F"/>
    <w:rsid w:val="00173BC2"/>
    <w:rsid w:val="001745DA"/>
    <w:rsid w:val="00174B23"/>
    <w:rsid w:val="00175489"/>
    <w:rsid w:val="001754F0"/>
    <w:rsid w:val="0017635E"/>
    <w:rsid w:val="001765E8"/>
    <w:rsid w:val="0017688F"/>
    <w:rsid w:val="001779D5"/>
    <w:rsid w:val="00180A15"/>
    <w:rsid w:val="00180BB0"/>
    <w:rsid w:val="001817CC"/>
    <w:rsid w:val="00181E21"/>
    <w:rsid w:val="00182E58"/>
    <w:rsid w:val="00183198"/>
    <w:rsid w:val="00183445"/>
    <w:rsid w:val="00183829"/>
    <w:rsid w:val="00183C6F"/>
    <w:rsid w:val="0018476F"/>
    <w:rsid w:val="00184F1E"/>
    <w:rsid w:val="0018551B"/>
    <w:rsid w:val="0018598F"/>
    <w:rsid w:val="00185C4D"/>
    <w:rsid w:val="001874D9"/>
    <w:rsid w:val="00187A68"/>
    <w:rsid w:val="00190006"/>
    <w:rsid w:val="00190175"/>
    <w:rsid w:val="0019113D"/>
    <w:rsid w:val="00191458"/>
    <w:rsid w:val="00191FEF"/>
    <w:rsid w:val="00192061"/>
    <w:rsid w:val="0019261C"/>
    <w:rsid w:val="00193127"/>
    <w:rsid w:val="0019319C"/>
    <w:rsid w:val="00193D79"/>
    <w:rsid w:val="00195120"/>
    <w:rsid w:val="0019592B"/>
    <w:rsid w:val="001960AC"/>
    <w:rsid w:val="001961B8"/>
    <w:rsid w:val="00196B7F"/>
    <w:rsid w:val="0019715A"/>
    <w:rsid w:val="00197D7E"/>
    <w:rsid w:val="001A0070"/>
    <w:rsid w:val="001A01FB"/>
    <w:rsid w:val="001A0872"/>
    <w:rsid w:val="001A08B5"/>
    <w:rsid w:val="001A111A"/>
    <w:rsid w:val="001A2001"/>
    <w:rsid w:val="001A20AB"/>
    <w:rsid w:val="001A2793"/>
    <w:rsid w:val="001A3060"/>
    <w:rsid w:val="001A49FD"/>
    <w:rsid w:val="001A4EFA"/>
    <w:rsid w:val="001A6329"/>
    <w:rsid w:val="001A6380"/>
    <w:rsid w:val="001A63BF"/>
    <w:rsid w:val="001A63F9"/>
    <w:rsid w:val="001A6776"/>
    <w:rsid w:val="001A6885"/>
    <w:rsid w:val="001A6984"/>
    <w:rsid w:val="001A69DB"/>
    <w:rsid w:val="001A7A4F"/>
    <w:rsid w:val="001B0100"/>
    <w:rsid w:val="001B07ED"/>
    <w:rsid w:val="001B0CDB"/>
    <w:rsid w:val="001B1132"/>
    <w:rsid w:val="001B128E"/>
    <w:rsid w:val="001B1F29"/>
    <w:rsid w:val="001B1FF5"/>
    <w:rsid w:val="001B3B57"/>
    <w:rsid w:val="001B3EB6"/>
    <w:rsid w:val="001B3F58"/>
    <w:rsid w:val="001B462C"/>
    <w:rsid w:val="001B4786"/>
    <w:rsid w:val="001B5104"/>
    <w:rsid w:val="001B5167"/>
    <w:rsid w:val="001B5202"/>
    <w:rsid w:val="001B5858"/>
    <w:rsid w:val="001B6500"/>
    <w:rsid w:val="001C02C3"/>
    <w:rsid w:val="001C0DE4"/>
    <w:rsid w:val="001C163E"/>
    <w:rsid w:val="001C1E9E"/>
    <w:rsid w:val="001C286A"/>
    <w:rsid w:val="001C2D4D"/>
    <w:rsid w:val="001C3208"/>
    <w:rsid w:val="001C3308"/>
    <w:rsid w:val="001C45D1"/>
    <w:rsid w:val="001C46FA"/>
    <w:rsid w:val="001C4886"/>
    <w:rsid w:val="001C4B6B"/>
    <w:rsid w:val="001C5088"/>
    <w:rsid w:val="001C6CD3"/>
    <w:rsid w:val="001C6FA5"/>
    <w:rsid w:val="001C7430"/>
    <w:rsid w:val="001C7646"/>
    <w:rsid w:val="001D0335"/>
    <w:rsid w:val="001D0AFD"/>
    <w:rsid w:val="001D0C0E"/>
    <w:rsid w:val="001D2EFF"/>
    <w:rsid w:val="001D3650"/>
    <w:rsid w:val="001D3AAD"/>
    <w:rsid w:val="001D40EB"/>
    <w:rsid w:val="001D426F"/>
    <w:rsid w:val="001D4901"/>
    <w:rsid w:val="001D4F37"/>
    <w:rsid w:val="001D4F6C"/>
    <w:rsid w:val="001D5A55"/>
    <w:rsid w:val="001D64A4"/>
    <w:rsid w:val="001D721E"/>
    <w:rsid w:val="001D7569"/>
    <w:rsid w:val="001D7990"/>
    <w:rsid w:val="001E039E"/>
    <w:rsid w:val="001E0FCF"/>
    <w:rsid w:val="001E1EC4"/>
    <w:rsid w:val="001E37FD"/>
    <w:rsid w:val="001E39F0"/>
    <w:rsid w:val="001E4033"/>
    <w:rsid w:val="001E4440"/>
    <w:rsid w:val="001E47F2"/>
    <w:rsid w:val="001E53FB"/>
    <w:rsid w:val="001E5B79"/>
    <w:rsid w:val="001E66F9"/>
    <w:rsid w:val="001E7549"/>
    <w:rsid w:val="001E7EDD"/>
    <w:rsid w:val="001F0245"/>
    <w:rsid w:val="001F0AAA"/>
    <w:rsid w:val="001F0DD5"/>
    <w:rsid w:val="001F1D72"/>
    <w:rsid w:val="001F1F0D"/>
    <w:rsid w:val="001F25A6"/>
    <w:rsid w:val="001F28F0"/>
    <w:rsid w:val="001F2BF7"/>
    <w:rsid w:val="001F2E1F"/>
    <w:rsid w:val="001F3397"/>
    <w:rsid w:val="001F44EB"/>
    <w:rsid w:val="001F49A0"/>
    <w:rsid w:val="001F4B55"/>
    <w:rsid w:val="001F4F86"/>
    <w:rsid w:val="001F5045"/>
    <w:rsid w:val="001F6320"/>
    <w:rsid w:val="001F648F"/>
    <w:rsid w:val="001F6607"/>
    <w:rsid w:val="001F68F4"/>
    <w:rsid w:val="001F7E1A"/>
    <w:rsid w:val="00201C96"/>
    <w:rsid w:val="00201E53"/>
    <w:rsid w:val="00202938"/>
    <w:rsid w:val="00202A72"/>
    <w:rsid w:val="00203487"/>
    <w:rsid w:val="0020356C"/>
    <w:rsid w:val="002037E4"/>
    <w:rsid w:val="00204324"/>
    <w:rsid w:val="002047CA"/>
    <w:rsid w:val="002050F9"/>
    <w:rsid w:val="0020593D"/>
    <w:rsid w:val="00205A3A"/>
    <w:rsid w:val="00205BFC"/>
    <w:rsid w:val="00205EEB"/>
    <w:rsid w:val="002066F6"/>
    <w:rsid w:val="002068E9"/>
    <w:rsid w:val="00207C19"/>
    <w:rsid w:val="002100EB"/>
    <w:rsid w:val="00210459"/>
    <w:rsid w:val="00210A5D"/>
    <w:rsid w:val="00210FE7"/>
    <w:rsid w:val="00211861"/>
    <w:rsid w:val="002121C8"/>
    <w:rsid w:val="002125DC"/>
    <w:rsid w:val="00213ADE"/>
    <w:rsid w:val="00213E51"/>
    <w:rsid w:val="0021419C"/>
    <w:rsid w:val="00214FAA"/>
    <w:rsid w:val="0021531F"/>
    <w:rsid w:val="00220883"/>
    <w:rsid w:val="00220F16"/>
    <w:rsid w:val="00220F79"/>
    <w:rsid w:val="002212ED"/>
    <w:rsid w:val="0022374D"/>
    <w:rsid w:val="00227C39"/>
    <w:rsid w:val="00230372"/>
    <w:rsid w:val="002309DE"/>
    <w:rsid w:val="00230CF8"/>
    <w:rsid w:val="002320CF"/>
    <w:rsid w:val="002324EA"/>
    <w:rsid w:val="002332F8"/>
    <w:rsid w:val="00233DF8"/>
    <w:rsid w:val="0023423F"/>
    <w:rsid w:val="00235C9B"/>
    <w:rsid w:val="00237571"/>
    <w:rsid w:val="00240FC8"/>
    <w:rsid w:val="002418A4"/>
    <w:rsid w:val="00243459"/>
    <w:rsid w:val="00243E06"/>
    <w:rsid w:val="00244642"/>
    <w:rsid w:val="00244A11"/>
    <w:rsid w:val="00244BD3"/>
    <w:rsid w:val="00244EAD"/>
    <w:rsid w:val="00244FC9"/>
    <w:rsid w:val="00245806"/>
    <w:rsid w:val="0024592E"/>
    <w:rsid w:val="002460B1"/>
    <w:rsid w:val="00246B07"/>
    <w:rsid w:val="002478B8"/>
    <w:rsid w:val="00250BF9"/>
    <w:rsid w:val="0025178F"/>
    <w:rsid w:val="00252230"/>
    <w:rsid w:val="00252EC5"/>
    <w:rsid w:val="002535C0"/>
    <w:rsid w:val="00254099"/>
    <w:rsid w:val="002548F7"/>
    <w:rsid w:val="002558FA"/>
    <w:rsid w:val="002565D8"/>
    <w:rsid w:val="00256BFC"/>
    <w:rsid w:val="00256C24"/>
    <w:rsid w:val="00257219"/>
    <w:rsid w:val="002576D0"/>
    <w:rsid w:val="00257E1D"/>
    <w:rsid w:val="00260093"/>
    <w:rsid w:val="002602D0"/>
    <w:rsid w:val="00260F5D"/>
    <w:rsid w:val="002616F8"/>
    <w:rsid w:val="00261888"/>
    <w:rsid w:val="002622BB"/>
    <w:rsid w:val="00262D53"/>
    <w:rsid w:val="0026584F"/>
    <w:rsid w:val="00265E98"/>
    <w:rsid w:val="002663A9"/>
    <w:rsid w:val="00266487"/>
    <w:rsid w:val="00267605"/>
    <w:rsid w:val="00270682"/>
    <w:rsid w:val="0027112C"/>
    <w:rsid w:val="00271386"/>
    <w:rsid w:val="0027337D"/>
    <w:rsid w:val="00273BA9"/>
    <w:rsid w:val="00275435"/>
    <w:rsid w:val="00275720"/>
    <w:rsid w:val="00280B85"/>
    <w:rsid w:val="00280CBA"/>
    <w:rsid w:val="00280D45"/>
    <w:rsid w:val="0028152E"/>
    <w:rsid w:val="00281948"/>
    <w:rsid w:val="00281D3E"/>
    <w:rsid w:val="00281F23"/>
    <w:rsid w:val="0028245C"/>
    <w:rsid w:val="00282705"/>
    <w:rsid w:val="00282CC0"/>
    <w:rsid w:val="002830C3"/>
    <w:rsid w:val="00283569"/>
    <w:rsid w:val="00283F10"/>
    <w:rsid w:val="00284452"/>
    <w:rsid w:val="00285B07"/>
    <w:rsid w:val="0028607B"/>
    <w:rsid w:val="00286BE6"/>
    <w:rsid w:val="00286D98"/>
    <w:rsid w:val="002907CB"/>
    <w:rsid w:val="00290977"/>
    <w:rsid w:val="0029207F"/>
    <w:rsid w:val="00292324"/>
    <w:rsid w:val="0029284D"/>
    <w:rsid w:val="0029296D"/>
    <w:rsid w:val="002929EB"/>
    <w:rsid w:val="00292DFB"/>
    <w:rsid w:val="00293633"/>
    <w:rsid w:val="002938E7"/>
    <w:rsid w:val="00293E79"/>
    <w:rsid w:val="002941C0"/>
    <w:rsid w:val="0029444F"/>
    <w:rsid w:val="00294844"/>
    <w:rsid w:val="00294B74"/>
    <w:rsid w:val="00294CF6"/>
    <w:rsid w:val="00294DDA"/>
    <w:rsid w:val="00295284"/>
    <w:rsid w:val="00295DF9"/>
    <w:rsid w:val="00296836"/>
    <w:rsid w:val="002968D1"/>
    <w:rsid w:val="0029741A"/>
    <w:rsid w:val="002979DB"/>
    <w:rsid w:val="00297E19"/>
    <w:rsid w:val="002A08BF"/>
    <w:rsid w:val="002A0C6C"/>
    <w:rsid w:val="002A113D"/>
    <w:rsid w:val="002A157A"/>
    <w:rsid w:val="002A1897"/>
    <w:rsid w:val="002A2BC7"/>
    <w:rsid w:val="002A3DAC"/>
    <w:rsid w:val="002A4876"/>
    <w:rsid w:val="002A4ACE"/>
    <w:rsid w:val="002A4BE1"/>
    <w:rsid w:val="002A4C04"/>
    <w:rsid w:val="002A528E"/>
    <w:rsid w:val="002A562F"/>
    <w:rsid w:val="002A59E2"/>
    <w:rsid w:val="002A682A"/>
    <w:rsid w:val="002A7277"/>
    <w:rsid w:val="002A78A3"/>
    <w:rsid w:val="002B0108"/>
    <w:rsid w:val="002B02B7"/>
    <w:rsid w:val="002B041D"/>
    <w:rsid w:val="002B04BA"/>
    <w:rsid w:val="002B1461"/>
    <w:rsid w:val="002B2972"/>
    <w:rsid w:val="002B2D44"/>
    <w:rsid w:val="002B3231"/>
    <w:rsid w:val="002B3F3E"/>
    <w:rsid w:val="002B3FA6"/>
    <w:rsid w:val="002B5438"/>
    <w:rsid w:val="002B6DA2"/>
    <w:rsid w:val="002B724F"/>
    <w:rsid w:val="002B772B"/>
    <w:rsid w:val="002C05B3"/>
    <w:rsid w:val="002C09AE"/>
    <w:rsid w:val="002C0BA6"/>
    <w:rsid w:val="002C1224"/>
    <w:rsid w:val="002C390D"/>
    <w:rsid w:val="002C3E65"/>
    <w:rsid w:val="002C3F51"/>
    <w:rsid w:val="002C42D9"/>
    <w:rsid w:val="002C44D1"/>
    <w:rsid w:val="002C4A9F"/>
    <w:rsid w:val="002C5C97"/>
    <w:rsid w:val="002C7044"/>
    <w:rsid w:val="002C70F9"/>
    <w:rsid w:val="002C7E23"/>
    <w:rsid w:val="002D08F5"/>
    <w:rsid w:val="002D0CDE"/>
    <w:rsid w:val="002D10AD"/>
    <w:rsid w:val="002D10DE"/>
    <w:rsid w:val="002D11F2"/>
    <w:rsid w:val="002D15EC"/>
    <w:rsid w:val="002D1C35"/>
    <w:rsid w:val="002D2040"/>
    <w:rsid w:val="002D3328"/>
    <w:rsid w:val="002D3B2E"/>
    <w:rsid w:val="002D4ECD"/>
    <w:rsid w:val="002D530F"/>
    <w:rsid w:val="002D76AA"/>
    <w:rsid w:val="002E0BF8"/>
    <w:rsid w:val="002E0FD0"/>
    <w:rsid w:val="002E1A46"/>
    <w:rsid w:val="002E218C"/>
    <w:rsid w:val="002E2CDE"/>
    <w:rsid w:val="002E38AC"/>
    <w:rsid w:val="002E5A78"/>
    <w:rsid w:val="002E78C0"/>
    <w:rsid w:val="002E7D4B"/>
    <w:rsid w:val="002F0B72"/>
    <w:rsid w:val="002F0F25"/>
    <w:rsid w:val="002F145F"/>
    <w:rsid w:val="002F24ED"/>
    <w:rsid w:val="002F2F34"/>
    <w:rsid w:val="002F35F0"/>
    <w:rsid w:val="002F369B"/>
    <w:rsid w:val="002F3A24"/>
    <w:rsid w:val="002F4406"/>
    <w:rsid w:val="002F4F42"/>
    <w:rsid w:val="002F6503"/>
    <w:rsid w:val="002F6B09"/>
    <w:rsid w:val="002F7596"/>
    <w:rsid w:val="002F7A1C"/>
    <w:rsid w:val="002F7BF4"/>
    <w:rsid w:val="0030012C"/>
    <w:rsid w:val="0030086A"/>
    <w:rsid w:val="00300B51"/>
    <w:rsid w:val="00300DC4"/>
    <w:rsid w:val="00302237"/>
    <w:rsid w:val="003024D9"/>
    <w:rsid w:val="00303467"/>
    <w:rsid w:val="00303589"/>
    <w:rsid w:val="0030496B"/>
    <w:rsid w:val="00304ADD"/>
    <w:rsid w:val="00304B6A"/>
    <w:rsid w:val="00304E42"/>
    <w:rsid w:val="00305A6D"/>
    <w:rsid w:val="00305B61"/>
    <w:rsid w:val="00306128"/>
    <w:rsid w:val="00306857"/>
    <w:rsid w:val="00307ECE"/>
    <w:rsid w:val="00310716"/>
    <w:rsid w:val="00310812"/>
    <w:rsid w:val="00310A05"/>
    <w:rsid w:val="00310DB6"/>
    <w:rsid w:val="00312A03"/>
    <w:rsid w:val="00312F3B"/>
    <w:rsid w:val="0031342F"/>
    <w:rsid w:val="003142C5"/>
    <w:rsid w:val="00314514"/>
    <w:rsid w:val="00314515"/>
    <w:rsid w:val="00315658"/>
    <w:rsid w:val="00317EBE"/>
    <w:rsid w:val="0032106C"/>
    <w:rsid w:val="00321138"/>
    <w:rsid w:val="003214F3"/>
    <w:rsid w:val="00321514"/>
    <w:rsid w:val="00321F7E"/>
    <w:rsid w:val="00321FFD"/>
    <w:rsid w:val="003223CA"/>
    <w:rsid w:val="00323573"/>
    <w:rsid w:val="003235EA"/>
    <w:rsid w:val="00323D54"/>
    <w:rsid w:val="0032416F"/>
    <w:rsid w:val="003243B5"/>
    <w:rsid w:val="00325BE7"/>
    <w:rsid w:val="003263DF"/>
    <w:rsid w:val="0032656A"/>
    <w:rsid w:val="003276B3"/>
    <w:rsid w:val="0032791E"/>
    <w:rsid w:val="003279EB"/>
    <w:rsid w:val="00330C99"/>
    <w:rsid w:val="00331DFC"/>
    <w:rsid w:val="00332D98"/>
    <w:rsid w:val="003345AC"/>
    <w:rsid w:val="00335839"/>
    <w:rsid w:val="003374CF"/>
    <w:rsid w:val="00337D93"/>
    <w:rsid w:val="00340103"/>
    <w:rsid w:val="00340168"/>
    <w:rsid w:val="0034035D"/>
    <w:rsid w:val="0034134F"/>
    <w:rsid w:val="003418A4"/>
    <w:rsid w:val="00342406"/>
    <w:rsid w:val="00342A28"/>
    <w:rsid w:val="00342BB1"/>
    <w:rsid w:val="003454E0"/>
    <w:rsid w:val="00345F2B"/>
    <w:rsid w:val="003465D2"/>
    <w:rsid w:val="0034759A"/>
    <w:rsid w:val="00347E4E"/>
    <w:rsid w:val="003504F4"/>
    <w:rsid w:val="003507E8"/>
    <w:rsid w:val="00350B4B"/>
    <w:rsid w:val="00350DC3"/>
    <w:rsid w:val="003511D3"/>
    <w:rsid w:val="00351924"/>
    <w:rsid w:val="00352713"/>
    <w:rsid w:val="00354A25"/>
    <w:rsid w:val="0035540A"/>
    <w:rsid w:val="003555D2"/>
    <w:rsid w:val="00355786"/>
    <w:rsid w:val="003567D1"/>
    <w:rsid w:val="0035735A"/>
    <w:rsid w:val="00357D10"/>
    <w:rsid w:val="00360C9B"/>
    <w:rsid w:val="0036195F"/>
    <w:rsid w:val="00361EC8"/>
    <w:rsid w:val="00362468"/>
    <w:rsid w:val="00362A72"/>
    <w:rsid w:val="00362C0D"/>
    <w:rsid w:val="00362FF5"/>
    <w:rsid w:val="003636AB"/>
    <w:rsid w:val="003648E1"/>
    <w:rsid w:val="00364D2C"/>
    <w:rsid w:val="00366BE8"/>
    <w:rsid w:val="00367183"/>
    <w:rsid w:val="003677FC"/>
    <w:rsid w:val="00367878"/>
    <w:rsid w:val="00367BFF"/>
    <w:rsid w:val="00371C8A"/>
    <w:rsid w:val="00372DC5"/>
    <w:rsid w:val="003731DE"/>
    <w:rsid w:val="0037348B"/>
    <w:rsid w:val="0037377B"/>
    <w:rsid w:val="00373B25"/>
    <w:rsid w:val="00374021"/>
    <w:rsid w:val="00374520"/>
    <w:rsid w:val="00375F52"/>
    <w:rsid w:val="00376E76"/>
    <w:rsid w:val="003770F0"/>
    <w:rsid w:val="003806D8"/>
    <w:rsid w:val="00380A81"/>
    <w:rsid w:val="0038195C"/>
    <w:rsid w:val="00381D9D"/>
    <w:rsid w:val="00381F54"/>
    <w:rsid w:val="003833B9"/>
    <w:rsid w:val="003833D8"/>
    <w:rsid w:val="00383741"/>
    <w:rsid w:val="003840D1"/>
    <w:rsid w:val="0038463E"/>
    <w:rsid w:val="003848BB"/>
    <w:rsid w:val="00384C5E"/>
    <w:rsid w:val="00385180"/>
    <w:rsid w:val="00385659"/>
    <w:rsid w:val="00385FA7"/>
    <w:rsid w:val="003864ED"/>
    <w:rsid w:val="00386D9F"/>
    <w:rsid w:val="00387153"/>
    <w:rsid w:val="00387CEE"/>
    <w:rsid w:val="00390370"/>
    <w:rsid w:val="0039069C"/>
    <w:rsid w:val="003906FD"/>
    <w:rsid w:val="00390A17"/>
    <w:rsid w:val="0039151F"/>
    <w:rsid w:val="00391C63"/>
    <w:rsid w:val="00391CC2"/>
    <w:rsid w:val="0039237D"/>
    <w:rsid w:val="0039244F"/>
    <w:rsid w:val="0039250B"/>
    <w:rsid w:val="00392511"/>
    <w:rsid w:val="003927F9"/>
    <w:rsid w:val="003934A0"/>
    <w:rsid w:val="00393634"/>
    <w:rsid w:val="003936AE"/>
    <w:rsid w:val="00394369"/>
    <w:rsid w:val="0039498D"/>
    <w:rsid w:val="00395832"/>
    <w:rsid w:val="003A04E0"/>
    <w:rsid w:val="003A06B7"/>
    <w:rsid w:val="003A0F09"/>
    <w:rsid w:val="003A1094"/>
    <w:rsid w:val="003A1CD2"/>
    <w:rsid w:val="003A21D2"/>
    <w:rsid w:val="003A2906"/>
    <w:rsid w:val="003A2919"/>
    <w:rsid w:val="003A3621"/>
    <w:rsid w:val="003A3959"/>
    <w:rsid w:val="003A39E4"/>
    <w:rsid w:val="003A3CDC"/>
    <w:rsid w:val="003A3E81"/>
    <w:rsid w:val="003A4551"/>
    <w:rsid w:val="003A46D5"/>
    <w:rsid w:val="003A4807"/>
    <w:rsid w:val="003A5130"/>
    <w:rsid w:val="003A56CD"/>
    <w:rsid w:val="003A67CA"/>
    <w:rsid w:val="003A6865"/>
    <w:rsid w:val="003A69F0"/>
    <w:rsid w:val="003A6CCB"/>
    <w:rsid w:val="003A71E1"/>
    <w:rsid w:val="003A752C"/>
    <w:rsid w:val="003B004B"/>
    <w:rsid w:val="003B01B2"/>
    <w:rsid w:val="003B0489"/>
    <w:rsid w:val="003B0718"/>
    <w:rsid w:val="003B0C92"/>
    <w:rsid w:val="003B125D"/>
    <w:rsid w:val="003B2273"/>
    <w:rsid w:val="003B2492"/>
    <w:rsid w:val="003B25B6"/>
    <w:rsid w:val="003B263E"/>
    <w:rsid w:val="003B266E"/>
    <w:rsid w:val="003B375E"/>
    <w:rsid w:val="003B3FDB"/>
    <w:rsid w:val="003B4249"/>
    <w:rsid w:val="003B46AA"/>
    <w:rsid w:val="003B52F1"/>
    <w:rsid w:val="003B5A65"/>
    <w:rsid w:val="003B5EE3"/>
    <w:rsid w:val="003B61FF"/>
    <w:rsid w:val="003B6876"/>
    <w:rsid w:val="003B6E7F"/>
    <w:rsid w:val="003B758F"/>
    <w:rsid w:val="003B7ED4"/>
    <w:rsid w:val="003C074A"/>
    <w:rsid w:val="003C0BA9"/>
    <w:rsid w:val="003C0ECF"/>
    <w:rsid w:val="003C20F2"/>
    <w:rsid w:val="003C2862"/>
    <w:rsid w:val="003C3246"/>
    <w:rsid w:val="003C331D"/>
    <w:rsid w:val="003C44C6"/>
    <w:rsid w:val="003C52FF"/>
    <w:rsid w:val="003C590E"/>
    <w:rsid w:val="003C6306"/>
    <w:rsid w:val="003C64B5"/>
    <w:rsid w:val="003C6A66"/>
    <w:rsid w:val="003C6DC9"/>
    <w:rsid w:val="003C7990"/>
    <w:rsid w:val="003D0A9F"/>
    <w:rsid w:val="003D0EC9"/>
    <w:rsid w:val="003D1E7A"/>
    <w:rsid w:val="003D23F1"/>
    <w:rsid w:val="003D2544"/>
    <w:rsid w:val="003D2AF6"/>
    <w:rsid w:val="003D3BD7"/>
    <w:rsid w:val="003D415A"/>
    <w:rsid w:val="003D51BB"/>
    <w:rsid w:val="003D586C"/>
    <w:rsid w:val="003D5BD9"/>
    <w:rsid w:val="003D645C"/>
    <w:rsid w:val="003D6C97"/>
    <w:rsid w:val="003D73ED"/>
    <w:rsid w:val="003E0AA0"/>
    <w:rsid w:val="003E0C43"/>
    <w:rsid w:val="003E1074"/>
    <w:rsid w:val="003E13AE"/>
    <w:rsid w:val="003E15AD"/>
    <w:rsid w:val="003E1614"/>
    <w:rsid w:val="003E226E"/>
    <w:rsid w:val="003E23C1"/>
    <w:rsid w:val="003E27B8"/>
    <w:rsid w:val="003E3684"/>
    <w:rsid w:val="003E386A"/>
    <w:rsid w:val="003E4146"/>
    <w:rsid w:val="003E430D"/>
    <w:rsid w:val="003E4954"/>
    <w:rsid w:val="003E4BD1"/>
    <w:rsid w:val="003E5356"/>
    <w:rsid w:val="003E67FD"/>
    <w:rsid w:val="003E6D1D"/>
    <w:rsid w:val="003E6DDF"/>
    <w:rsid w:val="003E6FCB"/>
    <w:rsid w:val="003E7286"/>
    <w:rsid w:val="003E72AA"/>
    <w:rsid w:val="003E77A6"/>
    <w:rsid w:val="003E7838"/>
    <w:rsid w:val="003E793F"/>
    <w:rsid w:val="003F04E0"/>
    <w:rsid w:val="003F05F2"/>
    <w:rsid w:val="003F0CB9"/>
    <w:rsid w:val="003F0E05"/>
    <w:rsid w:val="003F169C"/>
    <w:rsid w:val="003F1AB4"/>
    <w:rsid w:val="003F2766"/>
    <w:rsid w:val="003F2FC4"/>
    <w:rsid w:val="003F331B"/>
    <w:rsid w:val="003F335F"/>
    <w:rsid w:val="003F3BFD"/>
    <w:rsid w:val="003F3F19"/>
    <w:rsid w:val="003F4356"/>
    <w:rsid w:val="003F447F"/>
    <w:rsid w:val="003F4536"/>
    <w:rsid w:val="003F45DE"/>
    <w:rsid w:val="003F50A8"/>
    <w:rsid w:val="003F5374"/>
    <w:rsid w:val="003F5E36"/>
    <w:rsid w:val="003F64B5"/>
    <w:rsid w:val="003F6D93"/>
    <w:rsid w:val="00400569"/>
    <w:rsid w:val="0040103E"/>
    <w:rsid w:val="004013D6"/>
    <w:rsid w:val="00401DA7"/>
    <w:rsid w:val="004020CA"/>
    <w:rsid w:val="004020D9"/>
    <w:rsid w:val="00402882"/>
    <w:rsid w:val="00403659"/>
    <w:rsid w:val="004055C7"/>
    <w:rsid w:val="00405810"/>
    <w:rsid w:val="00405A1A"/>
    <w:rsid w:val="0040653C"/>
    <w:rsid w:val="0040716F"/>
    <w:rsid w:val="00410C7A"/>
    <w:rsid w:val="00410E69"/>
    <w:rsid w:val="00412DE7"/>
    <w:rsid w:val="00413044"/>
    <w:rsid w:val="004138C2"/>
    <w:rsid w:val="00413C9D"/>
    <w:rsid w:val="004144DC"/>
    <w:rsid w:val="00414540"/>
    <w:rsid w:val="0041490F"/>
    <w:rsid w:val="004149A1"/>
    <w:rsid w:val="00414AF0"/>
    <w:rsid w:val="004152B3"/>
    <w:rsid w:val="00415404"/>
    <w:rsid w:val="0041545D"/>
    <w:rsid w:val="00416C99"/>
    <w:rsid w:val="004171ED"/>
    <w:rsid w:val="00417552"/>
    <w:rsid w:val="00417C28"/>
    <w:rsid w:val="00420757"/>
    <w:rsid w:val="00421A4E"/>
    <w:rsid w:val="00422106"/>
    <w:rsid w:val="004221F5"/>
    <w:rsid w:val="004225E1"/>
    <w:rsid w:val="00422C99"/>
    <w:rsid w:val="0042324F"/>
    <w:rsid w:val="00423AB1"/>
    <w:rsid w:val="00424314"/>
    <w:rsid w:val="00424557"/>
    <w:rsid w:val="004245FD"/>
    <w:rsid w:val="004254C3"/>
    <w:rsid w:val="00425671"/>
    <w:rsid w:val="00425EF9"/>
    <w:rsid w:val="00426594"/>
    <w:rsid w:val="00430455"/>
    <w:rsid w:val="00430A62"/>
    <w:rsid w:val="004310FA"/>
    <w:rsid w:val="0043130D"/>
    <w:rsid w:val="0043181F"/>
    <w:rsid w:val="00432AEE"/>
    <w:rsid w:val="00432F94"/>
    <w:rsid w:val="00433680"/>
    <w:rsid w:val="0043368D"/>
    <w:rsid w:val="00433774"/>
    <w:rsid w:val="004338B2"/>
    <w:rsid w:val="00433D88"/>
    <w:rsid w:val="004342A0"/>
    <w:rsid w:val="0043442A"/>
    <w:rsid w:val="004345E7"/>
    <w:rsid w:val="00434B78"/>
    <w:rsid w:val="00434C72"/>
    <w:rsid w:val="004353B1"/>
    <w:rsid w:val="00435464"/>
    <w:rsid w:val="004357B6"/>
    <w:rsid w:val="004359A5"/>
    <w:rsid w:val="004361AF"/>
    <w:rsid w:val="004371C4"/>
    <w:rsid w:val="004371FF"/>
    <w:rsid w:val="004378A6"/>
    <w:rsid w:val="00440969"/>
    <w:rsid w:val="004411CE"/>
    <w:rsid w:val="00442105"/>
    <w:rsid w:val="00442A51"/>
    <w:rsid w:val="00444B56"/>
    <w:rsid w:val="00444DBD"/>
    <w:rsid w:val="004474D8"/>
    <w:rsid w:val="00447AB7"/>
    <w:rsid w:val="00450187"/>
    <w:rsid w:val="0045021D"/>
    <w:rsid w:val="004511A8"/>
    <w:rsid w:val="004520C4"/>
    <w:rsid w:val="00452308"/>
    <w:rsid w:val="004523AD"/>
    <w:rsid w:val="004525C3"/>
    <w:rsid w:val="00452D72"/>
    <w:rsid w:val="004534F5"/>
    <w:rsid w:val="00453762"/>
    <w:rsid w:val="004538CA"/>
    <w:rsid w:val="00453AC6"/>
    <w:rsid w:val="00453EC6"/>
    <w:rsid w:val="0045545E"/>
    <w:rsid w:val="0045741A"/>
    <w:rsid w:val="00460F1B"/>
    <w:rsid w:val="00461E53"/>
    <w:rsid w:val="00461E79"/>
    <w:rsid w:val="004621F8"/>
    <w:rsid w:val="00463003"/>
    <w:rsid w:val="00463B00"/>
    <w:rsid w:val="00463CA8"/>
    <w:rsid w:val="00463CAE"/>
    <w:rsid w:val="0046515A"/>
    <w:rsid w:val="004655A2"/>
    <w:rsid w:val="004662C2"/>
    <w:rsid w:val="00466D18"/>
    <w:rsid w:val="004670B4"/>
    <w:rsid w:val="004719D3"/>
    <w:rsid w:val="00472DCF"/>
    <w:rsid w:val="004731F8"/>
    <w:rsid w:val="004736AF"/>
    <w:rsid w:val="00473C1C"/>
    <w:rsid w:val="00473E24"/>
    <w:rsid w:val="00474C72"/>
    <w:rsid w:val="004750E9"/>
    <w:rsid w:val="0047554C"/>
    <w:rsid w:val="004759DA"/>
    <w:rsid w:val="004760DD"/>
    <w:rsid w:val="00476204"/>
    <w:rsid w:val="004763A7"/>
    <w:rsid w:val="00476581"/>
    <w:rsid w:val="004765EF"/>
    <w:rsid w:val="004777BC"/>
    <w:rsid w:val="00477D21"/>
    <w:rsid w:val="00481A76"/>
    <w:rsid w:val="00481D0B"/>
    <w:rsid w:val="0048255F"/>
    <w:rsid w:val="00482DB8"/>
    <w:rsid w:val="00483436"/>
    <w:rsid w:val="004837E1"/>
    <w:rsid w:val="00483A9C"/>
    <w:rsid w:val="00483B59"/>
    <w:rsid w:val="00484092"/>
    <w:rsid w:val="00484130"/>
    <w:rsid w:val="00484383"/>
    <w:rsid w:val="004846E1"/>
    <w:rsid w:val="004850AB"/>
    <w:rsid w:val="0048555F"/>
    <w:rsid w:val="00485BE4"/>
    <w:rsid w:val="00486567"/>
    <w:rsid w:val="00487651"/>
    <w:rsid w:val="00487C9D"/>
    <w:rsid w:val="00490521"/>
    <w:rsid w:val="00490FA8"/>
    <w:rsid w:val="004913EA"/>
    <w:rsid w:val="00491588"/>
    <w:rsid w:val="004916C8"/>
    <w:rsid w:val="00491D81"/>
    <w:rsid w:val="00492700"/>
    <w:rsid w:val="004934CC"/>
    <w:rsid w:val="004950F0"/>
    <w:rsid w:val="0049561A"/>
    <w:rsid w:val="00495743"/>
    <w:rsid w:val="00495E19"/>
    <w:rsid w:val="00495E40"/>
    <w:rsid w:val="00495EDF"/>
    <w:rsid w:val="00496057"/>
    <w:rsid w:val="00496728"/>
    <w:rsid w:val="00496EB0"/>
    <w:rsid w:val="0049726A"/>
    <w:rsid w:val="004975F1"/>
    <w:rsid w:val="004A0DB9"/>
    <w:rsid w:val="004A1298"/>
    <w:rsid w:val="004A1616"/>
    <w:rsid w:val="004A167F"/>
    <w:rsid w:val="004A1C40"/>
    <w:rsid w:val="004A24B3"/>
    <w:rsid w:val="004A2535"/>
    <w:rsid w:val="004A2ECF"/>
    <w:rsid w:val="004A499A"/>
    <w:rsid w:val="004A4E2F"/>
    <w:rsid w:val="004A5A39"/>
    <w:rsid w:val="004A670C"/>
    <w:rsid w:val="004A6CD0"/>
    <w:rsid w:val="004A6F21"/>
    <w:rsid w:val="004B084A"/>
    <w:rsid w:val="004B0D9B"/>
    <w:rsid w:val="004B0EC8"/>
    <w:rsid w:val="004B0F66"/>
    <w:rsid w:val="004B0FDC"/>
    <w:rsid w:val="004B13EB"/>
    <w:rsid w:val="004B142E"/>
    <w:rsid w:val="004B1CFD"/>
    <w:rsid w:val="004B1DE9"/>
    <w:rsid w:val="004B1E3F"/>
    <w:rsid w:val="004B2287"/>
    <w:rsid w:val="004B22D6"/>
    <w:rsid w:val="004B3414"/>
    <w:rsid w:val="004B410A"/>
    <w:rsid w:val="004B41B1"/>
    <w:rsid w:val="004B4996"/>
    <w:rsid w:val="004B54C5"/>
    <w:rsid w:val="004B62F4"/>
    <w:rsid w:val="004B7764"/>
    <w:rsid w:val="004C046F"/>
    <w:rsid w:val="004C0514"/>
    <w:rsid w:val="004C16E4"/>
    <w:rsid w:val="004C2983"/>
    <w:rsid w:val="004C3102"/>
    <w:rsid w:val="004C4FC8"/>
    <w:rsid w:val="004C50BD"/>
    <w:rsid w:val="004C5631"/>
    <w:rsid w:val="004C5718"/>
    <w:rsid w:val="004C583E"/>
    <w:rsid w:val="004C5867"/>
    <w:rsid w:val="004C5B9E"/>
    <w:rsid w:val="004C69DE"/>
    <w:rsid w:val="004C6AED"/>
    <w:rsid w:val="004C6DA4"/>
    <w:rsid w:val="004C7141"/>
    <w:rsid w:val="004C74BB"/>
    <w:rsid w:val="004C7577"/>
    <w:rsid w:val="004C764C"/>
    <w:rsid w:val="004C7FEC"/>
    <w:rsid w:val="004D0170"/>
    <w:rsid w:val="004D03BE"/>
    <w:rsid w:val="004D0E37"/>
    <w:rsid w:val="004D1E70"/>
    <w:rsid w:val="004D23A1"/>
    <w:rsid w:val="004D29C2"/>
    <w:rsid w:val="004D3D45"/>
    <w:rsid w:val="004D40FE"/>
    <w:rsid w:val="004D4616"/>
    <w:rsid w:val="004D4DEB"/>
    <w:rsid w:val="004D501C"/>
    <w:rsid w:val="004D5A6F"/>
    <w:rsid w:val="004D6921"/>
    <w:rsid w:val="004D7796"/>
    <w:rsid w:val="004D7842"/>
    <w:rsid w:val="004D7B26"/>
    <w:rsid w:val="004D7E27"/>
    <w:rsid w:val="004E0231"/>
    <w:rsid w:val="004E08B7"/>
    <w:rsid w:val="004E0BD0"/>
    <w:rsid w:val="004E0EC1"/>
    <w:rsid w:val="004E2075"/>
    <w:rsid w:val="004E22A1"/>
    <w:rsid w:val="004E247B"/>
    <w:rsid w:val="004E248B"/>
    <w:rsid w:val="004E3837"/>
    <w:rsid w:val="004E3D68"/>
    <w:rsid w:val="004E46AE"/>
    <w:rsid w:val="004E4E6C"/>
    <w:rsid w:val="004E68AE"/>
    <w:rsid w:val="004E7AA7"/>
    <w:rsid w:val="004F0518"/>
    <w:rsid w:val="004F1507"/>
    <w:rsid w:val="004F1910"/>
    <w:rsid w:val="004F1A7C"/>
    <w:rsid w:val="004F1B89"/>
    <w:rsid w:val="004F1F59"/>
    <w:rsid w:val="004F1F7B"/>
    <w:rsid w:val="004F223D"/>
    <w:rsid w:val="004F232C"/>
    <w:rsid w:val="004F2333"/>
    <w:rsid w:val="004F244A"/>
    <w:rsid w:val="004F2BC1"/>
    <w:rsid w:val="004F2E3E"/>
    <w:rsid w:val="004F3B45"/>
    <w:rsid w:val="004F44D1"/>
    <w:rsid w:val="004F4882"/>
    <w:rsid w:val="004F4C59"/>
    <w:rsid w:val="004F5416"/>
    <w:rsid w:val="004F59DB"/>
    <w:rsid w:val="004F5CB8"/>
    <w:rsid w:val="004F5FAC"/>
    <w:rsid w:val="004F62C2"/>
    <w:rsid w:val="004F6555"/>
    <w:rsid w:val="004F6AD2"/>
    <w:rsid w:val="004F71CD"/>
    <w:rsid w:val="004F7AB9"/>
    <w:rsid w:val="00500DCA"/>
    <w:rsid w:val="005011EA"/>
    <w:rsid w:val="00501659"/>
    <w:rsid w:val="005024FC"/>
    <w:rsid w:val="005026BC"/>
    <w:rsid w:val="005027F5"/>
    <w:rsid w:val="00503535"/>
    <w:rsid w:val="005038FE"/>
    <w:rsid w:val="005041BD"/>
    <w:rsid w:val="00504B04"/>
    <w:rsid w:val="00505886"/>
    <w:rsid w:val="00505EF1"/>
    <w:rsid w:val="0050601A"/>
    <w:rsid w:val="00506510"/>
    <w:rsid w:val="00506CDE"/>
    <w:rsid w:val="00506D0A"/>
    <w:rsid w:val="005076B9"/>
    <w:rsid w:val="00507DF6"/>
    <w:rsid w:val="0051122C"/>
    <w:rsid w:val="00515912"/>
    <w:rsid w:val="00515A77"/>
    <w:rsid w:val="00515FE1"/>
    <w:rsid w:val="00516070"/>
    <w:rsid w:val="00516167"/>
    <w:rsid w:val="005164F9"/>
    <w:rsid w:val="005170DE"/>
    <w:rsid w:val="00517CF2"/>
    <w:rsid w:val="00517E93"/>
    <w:rsid w:val="00520554"/>
    <w:rsid w:val="00520672"/>
    <w:rsid w:val="005208A6"/>
    <w:rsid w:val="00520AA0"/>
    <w:rsid w:val="00522C81"/>
    <w:rsid w:val="00522F7D"/>
    <w:rsid w:val="0052395D"/>
    <w:rsid w:val="00523F32"/>
    <w:rsid w:val="0052481E"/>
    <w:rsid w:val="005254A6"/>
    <w:rsid w:val="00525542"/>
    <w:rsid w:val="00525C74"/>
    <w:rsid w:val="00525F32"/>
    <w:rsid w:val="00526610"/>
    <w:rsid w:val="00527583"/>
    <w:rsid w:val="00527ABD"/>
    <w:rsid w:val="00527CC8"/>
    <w:rsid w:val="00527D70"/>
    <w:rsid w:val="00530EB7"/>
    <w:rsid w:val="005314A0"/>
    <w:rsid w:val="005315D5"/>
    <w:rsid w:val="005315EE"/>
    <w:rsid w:val="00531B1A"/>
    <w:rsid w:val="0053376B"/>
    <w:rsid w:val="00534B19"/>
    <w:rsid w:val="00535E7D"/>
    <w:rsid w:val="005368E6"/>
    <w:rsid w:val="00536CC8"/>
    <w:rsid w:val="005370AD"/>
    <w:rsid w:val="005373BE"/>
    <w:rsid w:val="005375C6"/>
    <w:rsid w:val="005407A0"/>
    <w:rsid w:val="00540E5F"/>
    <w:rsid w:val="00540F7E"/>
    <w:rsid w:val="00543D3B"/>
    <w:rsid w:val="0054412F"/>
    <w:rsid w:val="0054448D"/>
    <w:rsid w:val="00545F99"/>
    <w:rsid w:val="00546216"/>
    <w:rsid w:val="00546219"/>
    <w:rsid w:val="00547262"/>
    <w:rsid w:val="00547BC0"/>
    <w:rsid w:val="00550D93"/>
    <w:rsid w:val="00551CA6"/>
    <w:rsid w:val="00552C38"/>
    <w:rsid w:val="00553634"/>
    <w:rsid w:val="005536F2"/>
    <w:rsid w:val="00553D1C"/>
    <w:rsid w:val="005540D5"/>
    <w:rsid w:val="00554151"/>
    <w:rsid w:val="0055439E"/>
    <w:rsid w:val="005546DD"/>
    <w:rsid w:val="00554765"/>
    <w:rsid w:val="00555723"/>
    <w:rsid w:val="00555760"/>
    <w:rsid w:val="005558CE"/>
    <w:rsid w:val="0055597C"/>
    <w:rsid w:val="00556068"/>
    <w:rsid w:val="00556561"/>
    <w:rsid w:val="00556EFF"/>
    <w:rsid w:val="00557571"/>
    <w:rsid w:val="00557AAA"/>
    <w:rsid w:val="005613B3"/>
    <w:rsid w:val="005614B7"/>
    <w:rsid w:val="005615EC"/>
    <w:rsid w:val="00562C74"/>
    <w:rsid w:val="00563035"/>
    <w:rsid w:val="0056399E"/>
    <w:rsid w:val="00563E9D"/>
    <w:rsid w:val="005640BC"/>
    <w:rsid w:val="005643FF"/>
    <w:rsid w:val="00564D6E"/>
    <w:rsid w:val="00564F89"/>
    <w:rsid w:val="00565171"/>
    <w:rsid w:val="00565A3A"/>
    <w:rsid w:val="005667A8"/>
    <w:rsid w:val="00566BCA"/>
    <w:rsid w:val="00566DB2"/>
    <w:rsid w:val="00567191"/>
    <w:rsid w:val="0056746A"/>
    <w:rsid w:val="00567F1E"/>
    <w:rsid w:val="00571A12"/>
    <w:rsid w:val="00572EE8"/>
    <w:rsid w:val="00573404"/>
    <w:rsid w:val="0057387A"/>
    <w:rsid w:val="00573965"/>
    <w:rsid w:val="00573A99"/>
    <w:rsid w:val="005745A5"/>
    <w:rsid w:val="005747B7"/>
    <w:rsid w:val="005747C1"/>
    <w:rsid w:val="0057541A"/>
    <w:rsid w:val="00575461"/>
    <w:rsid w:val="005759B1"/>
    <w:rsid w:val="00576375"/>
    <w:rsid w:val="00576DE4"/>
    <w:rsid w:val="00576F45"/>
    <w:rsid w:val="00577555"/>
    <w:rsid w:val="00577B78"/>
    <w:rsid w:val="00577C52"/>
    <w:rsid w:val="00580203"/>
    <w:rsid w:val="005811AC"/>
    <w:rsid w:val="005817C5"/>
    <w:rsid w:val="00582125"/>
    <w:rsid w:val="00582F31"/>
    <w:rsid w:val="00583AA1"/>
    <w:rsid w:val="0058415E"/>
    <w:rsid w:val="005842E8"/>
    <w:rsid w:val="005848F7"/>
    <w:rsid w:val="00584D9F"/>
    <w:rsid w:val="0058525D"/>
    <w:rsid w:val="0058561D"/>
    <w:rsid w:val="00585D73"/>
    <w:rsid w:val="00586132"/>
    <w:rsid w:val="00586633"/>
    <w:rsid w:val="00587818"/>
    <w:rsid w:val="00591208"/>
    <w:rsid w:val="00591A51"/>
    <w:rsid w:val="005920AA"/>
    <w:rsid w:val="00592A54"/>
    <w:rsid w:val="00592E31"/>
    <w:rsid w:val="00593B32"/>
    <w:rsid w:val="0059425E"/>
    <w:rsid w:val="00595149"/>
    <w:rsid w:val="00595781"/>
    <w:rsid w:val="005962E0"/>
    <w:rsid w:val="00596427"/>
    <w:rsid w:val="00596515"/>
    <w:rsid w:val="00596518"/>
    <w:rsid w:val="00596958"/>
    <w:rsid w:val="00596A88"/>
    <w:rsid w:val="00596EB2"/>
    <w:rsid w:val="00597E8C"/>
    <w:rsid w:val="005A102F"/>
    <w:rsid w:val="005A25D6"/>
    <w:rsid w:val="005A2839"/>
    <w:rsid w:val="005A350E"/>
    <w:rsid w:val="005A380A"/>
    <w:rsid w:val="005A397E"/>
    <w:rsid w:val="005A3FE1"/>
    <w:rsid w:val="005A4B50"/>
    <w:rsid w:val="005A4F26"/>
    <w:rsid w:val="005A50EE"/>
    <w:rsid w:val="005A5758"/>
    <w:rsid w:val="005A5ABC"/>
    <w:rsid w:val="005A5C85"/>
    <w:rsid w:val="005A623E"/>
    <w:rsid w:val="005A62E6"/>
    <w:rsid w:val="005A6C2A"/>
    <w:rsid w:val="005A7DC9"/>
    <w:rsid w:val="005B003A"/>
    <w:rsid w:val="005B1BDA"/>
    <w:rsid w:val="005B1F9D"/>
    <w:rsid w:val="005B2178"/>
    <w:rsid w:val="005B218C"/>
    <w:rsid w:val="005B2358"/>
    <w:rsid w:val="005B2719"/>
    <w:rsid w:val="005B2C34"/>
    <w:rsid w:val="005B30D9"/>
    <w:rsid w:val="005B3BA3"/>
    <w:rsid w:val="005B6176"/>
    <w:rsid w:val="005B63E0"/>
    <w:rsid w:val="005B659F"/>
    <w:rsid w:val="005B68AD"/>
    <w:rsid w:val="005B73C9"/>
    <w:rsid w:val="005B769F"/>
    <w:rsid w:val="005B79C3"/>
    <w:rsid w:val="005C0D36"/>
    <w:rsid w:val="005C11B0"/>
    <w:rsid w:val="005C1239"/>
    <w:rsid w:val="005C1AE1"/>
    <w:rsid w:val="005C1ED8"/>
    <w:rsid w:val="005C247F"/>
    <w:rsid w:val="005C25CF"/>
    <w:rsid w:val="005C2EEB"/>
    <w:rsid w:val="005C3785"/>
    <w:rsid w:val="005C3CA6"/>
    <w:rsid w:val="005C3E72"/>
    <w:rsid w:val="005C4E48"/>
    <w:rsid w:val="005C54B4"/>
    <w:rsid w:val="005C5F36"/>
    <w:rsid w:val="005C63FB"/>
    <w:rsid w:val="005C66B3"/>
    <w:rsid w:val="005C66D8"/>
    <w:rsid w:val="005C696B"/>
    <w:rsid w:val="005C6C65"/>
    <w:rsid w:val="005C73A3"/>
    <w:rsid w:val="005C76A7"/>
    <w:rsid w:val="005C7B35"/>
    <w:rsid w:val="005D0CC5"/>
    <w:rsid w:val="005D1482"/>
    <w:rsid w:val="005D15B2"/>
    <w:rsid w:val="005D1D45"/>
    <w:rsid w:val="005D22D9"/>
    <w:rsid w:val="005D3060"/>
    <w:rsid w:val="005D54D1"/>
    <w:rsid w:val="005D5A74"/>
    <w:rsid w:val="005D5DCD"/>
    <w:rsid w:val="005D71F4"/>
    <w:rsid w:val="005D7D1B"/>
    <w:rsid w:val="005D7F61"/>
    <w:rsid w:val="005E00CF"/>
    <w:rsid w:val="005E1770"/>
    <w:rsid w:val="005E1DFE"/>
    <w:rsid w:val="005E2616"/>
    <w:rsid w:val="005E3B2D"/>
    <w:rsid w:val="005E3C59"/>
    <w:rsid w:val="005E3C68"/>
    <w:rsid w:val="005E3C79"/>
    <w:rsid w:val="005E47B6"/>
    <w:rsid w:val="005E4A94"/>
    <w:rsid w:val="005E50A5"/>
    <w:rsid w:val="005E5D2E"/>
    <w:rsid w:val="005E5D2F"/>
    <w:rsid w:val="005E61A4"/>
    <w:rsid w:val="005E6807"/>
    <w:rsid w:val="005E6B7F"/>
    <w:rsid w:val="005E705E"/>
    <w:rsid w:val="005E76E2"/>
    <w:rsid w:val="005F0469"/>
    <w:rsid w:val="005F0548"/>
    <w:rsid w:val="005F0839"/>
    <w:rsid w:val="005F08E7"/>
    <w:rsid w:val="005F1136"/>
    <w:rsid w:val="005F2AFB"/>
    <w:rsid w:val="005F2C4F"/>
    <w:rsid w:val="005F2D43"/>
    <w:rsid w:val="005F39DD"/>
    <w:rsid w:val="005F426B"/>
    <w:rsid w:val="005F42FD"/>
    <w:rsid w:val="005F4C9E"/>
    <w:rsid w:val="005F5187"/>
    <w:rsid w:val="005F65C1"/>
    <w:rsid w:val="005F6CF3"/>
    <w:rsid w:val="005F7442"/>
    <w:rsid w:val="005F7909"/>
    <w:rsid w:val="005F79CE"/>
    <w:rsid w:val="005F79FB"/>
    <w:rsid w:val="005F7C1D"/>
    <w:rsid w:val="005F7C1E"/>
    <w:rsid w:val="006007F7"/>
    <w:rsid w:val="006010D9"/>
    <w:rsid w:val="006024D0"/>
    <w:rsid w:val="006025F1"/>
    <w:rsid w:val="006026AB"/>
    <w:rsid w:val="006029D2"/>
    <w:rsid w:val="00602D4C"/>
    <w:rsid w:val="00602F32"/>
    <w:rsid w:val="0060308C"/>
    <w:rsid w:val="0060437E"/>
    <w:rsid w:val="00606402"/>
    <w:rsid w:val="0060673F"/>
    <w:rsid w:val="00606A63"/>
    <w:rsid w:val="00606D57"/>
    <w:rsid w:val="00610F5F"/>
    <w:rsid w:val="00612E4A"/>
    <w:rsid w:val="006137AB"/>
    <w:rsid w:val="00613A71"/>
    <w:rsid w:val="00613F8C"/>
    <w:rsid w:val="006140BA"/>
    <w:rsid w:val="0061462E"/>
    <w:rsid w:val="0061496D"/>
    <w:rsid w:val="0061540A"/>
    <w:rsid w:val="00615A21"/>
    <w:rsid w:val="00616006"/>
    <w:rsid w:val="00616959"/>
    <w:rsid w:val="00616FAB"/>
    <w:rsid w:val="0061719A"/>
    <w:rsid w:val="0061748B"/>
    <w:rsid w:val="00617893"/>
    <w:rsid w:val="0062060D"/>
    <w:rsid w:val="006207D2"/>
    <w:rsid w:val="006218CF"/>
    <w:rsid w:val="00621A14"/>
    <w:rsid w:val="00622B19"/>
    <w:rsid w:val="00623389"/>
    <w:rsid w:val="00624098"/>
    <w:rsid w:val="0062445B"/>
    <w:rsid w:val="00625BCF"/>
    <w:rsid w:val="00627847"/>
    <w:rsid w:val="00627DA6"/>
    <w:rsid w:val="0063126D"/>
    <w:rsid w:val="00631AFD"/>
    <w:rsid w:val="006321E8"/>
    <w:rsid w:val="006331CB"/>
    <w:rsid w:val="0063369B"/>
    <w:rsid w:val="006346DF"/>
    <w:rsid w:val="00635EAC"/>
    <w:rsid w:val="00636712"/>
    <w:rsid w:val="00637320"/>
    <w:rsid w:val="0063761E"/>
    <w:rsid w:val="006378EC"/>
    <w:rsid w:val="00637953"/>
    <w:rsid w:val="00637974"/>
    <w:rsid w:val="00637A37"/>
    <w:rsid w:val="00637D20"/>
    <w:rsid w:val="00637DB9"/>
    <w:rsid w:val="00637FE2"/>
    <w:rsid w:val="0064008E"/>
    <w:rsid w:val="0064089D"/>
    <w:rsid w:val="00640D52"/>
    <w:rsid w:val="00640F6C"/>
    <w:rsid w:val="006419F5"/>
    <w:rsid w:val="00641C11"/>
    <w:rsid w:val="00642170"/>
    <w:rsid w:val="00643214"/>
    <w:rsid w:val="006437B7"/>
    <w:rsid w:val="0064435C"/>
    <w:rsid w:val="006454E0"/>
    <w:rsid w:val="0064593A"/>
    <w:rsid w:val="00645D38"/>
    <w:rsid w:val="00645EC9"/>
    <w:rsid w:val="00645F47"/>
    <w:rsid w:val="00646306"/>
    <w:rsid w:val="00646BCE"/>
    <w:rsid w:val="00646E07"/>
    <w:rsid w:val="00646E9C"/>
    <w:rsid w:val="00647196"/>
    <w:rsid w:val="006505B5"/>
    <w:rsid w:val="00650C0F"/>
    <w:rsid w:val="00651402"/>
    <w:rsid w:val="006514BA"/>
    <w:rsid w:val="0065263D"/>
    <w:rsid w:val="00652B00"/>
    <w:rsid w:val="006532E1"/>
    <w:rsid w:val="0065330F"/>
    <w:rsid w:val="00653C2F"/>
    <w:rsid w:val="00654F2E"/>
    <w:rsid w:val="00655463"/>
    <w:rsid w:val="0065669E"/>
    <w:rsid w:val="00656A97"/>
    <w:rsid w:val="00657CF2"/>
    <w:rsid w:val="006600CF"/>
    <w:rsid w:val="00660110"/>
    <w:rsid w:val="00660156"/>
    <w:rsid w:val="0066028B"/>
    <w:rsid w:val="00661739"/>
    <w:rsid w:val="00662117"/>
    <w:rsid w:val="0066254E"/>
    <w:rsid w:val="00662AEA"/>
    <w:rsid w:val="0066370E"/>
    <w:rsid w:val="00663942"/>
    <w:rsid w:val="00666989"/>
    <w:rsid w:val="00666ADB"/>
    <w:rsid w:val="006679BA"/>
    <w:rsid w:val="00667B6B"/>
    <w:rsid w:val="00670CA7"/>
    <w:rsid w:val="0067125C"/>
    <w:rsid w:val="006715DA"/>
    <w:rsid w:val="00672313"/>
    <w:rsid w:val="00672C65"/>
    <w:rsid w:val="006734CC"/>
    <w:rsid w:val="00673E91"/>
    <w:rsid w:val="00673FCB"/>
    <w:rsid w:val="00674B5A"/>
    <w:rsid w:val="006755CF"/>
    <w:rsid w:val="00676474"/>
    <w:rsid w:val="00676A69"/>
    <w:rsid w:val="00676B2C"/>
    <w:rsid w:val="0067721A"/>
    <w:rsid w:val="00677B2F"/>
    <w:rsid w:val="00680020"/>
    <w:rsid w:val="00680394"/>
    <w:rsid w:val="006803C4"/>
    <w:rsid w:val="0068081F"/>
    <w:rsid w:val="00680AF9"/>
    <w:rsid w:val="0068127A"/>
    <w:rsid w:val="00681C12"/>
    <w:rsid w:val="00681DD3"/>
    <w:rsid w:val="00682707"/>
    <w:rsid w:val="00682DB9"/>
    <w:rsid w:val="00682F7D"/>
    <w:rsid w:val="00683219"/>
    <w:rsid w:val="006838B9"/>
    <w:rsid w:val="0068408A"/>
    <w:rsid w:val="0068442E"/>
    <w:rsid w:val="00684540"/>
    <w:rsid w:val="0068617D"/>
    <w:rsid w:val="0069039F"/>
    <w:rsid w:val="00690BF7"/>
    <w:rsid w:val="00690C39"/>
    <w:rsid w:val="00690C72"/>
    <w:rsid w:val="00690CE9"/>
    <w:rsid w:val="00690DC3"/>
    <w:rsid w:val="00690E6D"/>
    <w:rsid w:val="00690E74"/>
    <w:rsid w:val="00692869"/>
    <w:rsid w:val="006928DC"/>
    <w:rsid w:val="00692BDC"/>
    <w:rsid w:val="00693ED0"/>
    <w:rsid w:val="00694AF6"/>
    <w:rsid w:val="0069618F"/>
    <w:rsid w:val="0069636B"/>
    <w:rsid w:val="00696AC0"/>
    <w:rsid w:val="00696E74"/>
    <w:rsid w:val="006A0454"/>
    <w:rsid w:val="006A0478"/>
    <w:rsid w:val="006A0D5A"/>
    <w:rsid w:val="006A1855"/>
    <w:rsid w:val="006A1D0A"/>
    <w:rsid w:val="006A23BC"/>
    <w:rsid w:val="006A29AC"/>
    <w:rsid w:val="006A3D4E"/>
    <w:rsid w:val="006A3E05"/>
    <w:rsid w:val="006A44EE"/>
    <w:rsid w:val="006A4E10"/>
    <w:rsid w:val="006A55DD"/>
    <w:rsid w:val="006A582F"/>
    <w:rsid w:val="006A5A94"/>
    <w:rsid w:val="006A627F"/>
    <w:rsid w:val="006A679E"/>
    <w:rsid w:val="006A7A24"/>
    <w:rsid w:val="006B00BD"/>
    <w:rsid w:val="006B0263"/>
    <w:rsid w:val="006B042B"/>
    <w:rsid w:val="006B046D"/>
    <w:rsid w:val="006B0AC1"/>
    <w:rsid w:val="006B0CDA"/>
    <w:rsid w:val="006B0DAA"/>
    <w:rsid w:val="006B136E"/>
    <w:rsid w:val="006B1642"/>
    <w:rsid w:val="006B1BD2"/>
    <w:rsid w:val="006B26AD"/>
    <w:rsid w:val="006B2901"/>
    <w:rsid w:val="006B44B6"/>
    <w:rsid w:val="006B5555"/>
    <w:rsid w:val="006B60DB"/>
    <w:rsid w:val="006B6767"/>
    <w:rsid w:val="006B6806"/>
    <w:rsid w:val="006B68F5"/>
    <w:rsid w:val="006B69F7"/>
    <w:rsid w:val="006B7E65"/>
    <w:rsid w:val="006B7F8B"/>
    <w:rsid w:val="006C0536"/>
    <w:rsid w:val="006C0A88"/>
    <w:rsid w:val="006C0C57"/>
    <w:rsid w:val="006C0E1A"/>
    <w:rsid w:val="006C111B"/>
    <w:rsid w:val="006C12F6"/>
    <w:rsid w:val="006C22DE"/>
    <w:rsid w:val="006C3030"/>
    <w:rsid w:val="006C36B9"/>
    <w:rsid w:val="006C376C"/>
    <w:rsid w:val="006C3B53"/>
    <w:rsid w:val="006C409F"/>
    <w:rsid w:val="006C497F"/>
    <w:rsid w:val="006C4A5D"/>
    <w:rsid w:val="006C54D5"/>
    <w:rsid w:val="006C5B7C"/>
    <w:rsid w:val="006C6869"/>
    <w:rsid w:val="006C68A1"/>
    <w:rsid w:val="006C6CC1"/>
    <w:rsid w:val="006C7266"/>
    <w:rsid w:val="006C7835"/>
    <w:rsid w:val="006D06B2"/>
    <w:rsid w:val="006D13CE"/>
    <w:rsid w:val="006D25FD"/>
    <w:rsid w:val="006D2725"/>
    <w:rsid w:val="006D2E85"/>
    <w:rsid w:val="006D309B"/>
    <w:rsid w:val="006D345D"/>
    <w:rsid w:val="006D3627"/>
    <w:rsid w:val="006D39D3"/>
    <w:rsid w:val="006D3BFD"/>
    <w:rsid w:val="006D4055"/>
    <w:rsid w:val="006D5880"/>
    <w:rsid w:val="006D5C8E"/>
    <w:rsid w:val="006D79DD"/>
    <w:rsid w:val="006D7D46"/>
    <w:rsid w:val="006E00CF"/>
    <w:rsid w:val="006E07F4"/>
    <w:rsid w:val="006E08CF"/>
    <w:rsid w:val="006E1130"/>
    <w:rsid w:val="006E1149"/>
    <w:rsid w:val="006E1859"/>
    <w:rsid w:val="006E18CA"/>
    <w:rsid w:val="006E1BB6"/>
    <w:rsid w:val="006E1D65"/>
    <w:rsid w:val="006E224F"/>
    <w:rsid w:val="006E3745"/>
    <w:rsid w:val="006E3A4B"/>
    <w:rsid w:val="006E3DFE"/>
    <w:rsid w:val="006E3EEF"/>
    <w:rsid w:val="006E43F2"/>
    <w:rsid w:val="006E5921"/>
    <w:rsid w:val="006E5B49"/>
    <w:rsid w:val="006E6551"/>
    <w:rsid w:val="006E6F44"/>
    <w:rsid w:val="006E7D0C"/>
    <w:rsid w:val="006F00F6"/>
    <w:rsid w:val="006F0264"/>
    <w:rsid w:val="006F02C9"/>
    <w:rsid w:val="006F043C"/>
    <w:rsid w:val="006F0A11"/>
    <w:rsid w:val="006F0B0F"/>
    <w:rsid w:val="006F0EC3"/>
    <w:rsid w:val="006F0F08"/>
    <w:rsid w:val="006F1288"/>
    <w:rsid w:val="006F146C"/>
    <w:rsid w:val="006F16EA"/>
    <w:rsid w:val="006F2268"/>
    <w:rsid w:val="006F2579"/>
    <w:rsid w:val="006F3087"/>
    <w:rsid w:val="006F369A"/>
    <w:rsid w:val="006F3920"/>
    <w:rsid w:val="006F47ED"/>
    <w:rsid w:val="006F4AE3"/>
    <w:rsid w:val="006F57A0"/>
    <w:rsid w:val="006F5DDC"/>
    <w:rsid w:val="006F729C"/>
    <w:rsid w:val="007003F9"/>
    <w:rsid w:val="00701232"/>
    <w:rsid w:val="007017CC"/>
    <w:rsid w:val="00701A38"/>
    <w:rsid w:val="00701FEA"/>
    <w:rsid w:val="00702522"/>
    <w:rsid w:val="0070256D"/>
    <w:rsid w:val="00702ECD"/>
    <w:rsid w:val="00702FDD"/>
    <w:rsid w:val="007035D8"/>
    <w:rsid w:val="007037D4"/>
    <w:rsid w:val="00703ACD"/>
    <w:rsid w:val="00703C85"/>
    <w:rsid w:val="00704199"/>
    <w:rsid w:val="007041D0"/>
    <w:rsid w:val="0070440F"/>
    <w:rsid w:val="007045E6"/>
    <w:rsid w:val="007047B0"/>
    <w:rsid w:val="007049CC"/>
    <w:rsid w:val="00704F0E"/>
    <w:rsid w:val="00704F99"/>
    <w:rsid w:val="00706500"/>
    <w:rsid w:val="0070650C"/>
    <w:rsid w:val="00706AFC"/>
    <w:rsid w:val="00706D9F"/>
    <w:rsid w:val="0071034B"/>
    <w:rsid w:val="007115C0"/>
    <w:rsid w:val="007115E7"/>
    <w:rsid w:val="007125DB"/>
    <w:rsid w:val="007126E4"/>
    <w:rsid w:val="007134FA"/>
    <w:rsid w:val="00713EF9"/>
    <w:rsid w:val="007141C3"/>
    <w:rsid w:val="007161E3"/>
    <w:rsid w:val="00716708"/>
    <w:rsid w:val="00717E3C"/>
    <w:rsid w:val="00720104"/>
    <w:rsid w:val="00720C93"/>
    <w:rsid w:val="00720EBF"/>
    <w:rsid w:val="00721908"/>
    <w:rsid w:val="00723828"/>
    <w:rsid w:val="00723DCB"/>
    <w:rsid w:val="00723F0A"/>
    <w:rsid w:val="00725115"/>
    <w:rsid w:val="00725BFE"/>
    <w:rsid w:val="00725C4B"/>
    <w:rsid w:val="00725F57"/>
    <w:rsid w:val="007266FB"/>
    <w:rsid w:val="00726F96"/>
    <w:rsid w:val="00726FEF"/>
    <w:rsid w:val="00730880"/>
    <w:rsid w:val="00731001"/>
    <w:rsid w:val="007317A8"/>
    <w:rsid w:val="00731B7E"/>
    <w:rsid w:val="007328ED"/>
    <w:rsid w:val="00733638"/>
    <w:rsid w:val="00733D70"/>
    <w:rsid w:val="00735046"/>
    <w:rsid w:val="007351D5"/>
    <w:rsid w:val="00735637"/>
    <w:rsid w:val="00736641"/>
    <w:rsid w:val="007376E9"/>
    <w:rsid w:val="00737FF8"/>
    <w:rsid w:val="00740DBF"/>
    <w:rsid w:val="00742720"/>
    <w:rsid w:val="00742D9F"/>
    <w:rsid w:val="00743357"/>
    <w:rsid w:val="007441C6"/>
    <w:rsid w:val="0074573B"/>
    <w:rsid w:val="0074574F"/>
    <w:rsid w:val="00745AA6"/>
    <w:rsid w:val="00745AB3"/>
    <w:rsid w:val="007461F7"/>
    <w:rsid w:val="007468A1"/>
    <w:rsid w:val="00747E7D"/>
    <w:rsid w:val="00750B1D"/>
    <w:rsid w:val="00750C05"/>
    <w:rsid w:val="00750CFD"/>
    <w:rsid w:val="00751458"/>
    <w:rsid w:val="00752383"/>
    <w:rsid w:val="0075281E"/>
    <w:rsid w:val="007539D2"/>
    <w:rsid w:val="00753A83"/>
    <w:rsid w:val="00753AFD"/>
    <w:rsid w:val="00753C76"/>
    <w:rsid w:val="0075432E"/>
    <w:rsid w:val="00757F6A"/>
    <w:rsid w:val="00760839"/>
    <w:rsid w:val="0076130D"/>
    <w:rsid w:val="00762103"/>
    <w:rsid w:val="0076288C"/>
    <w:rsid w:val="00762B59"/>
    <w:rsid w:val="00762BB9"/>
    <w:rsid w:val="00763908"/>
    <w:rsid w:val="00763979"/>
    <w:rsid w:val="00763DFD"/>
    <w:rsid w:val="007644D7"/>
    <w:rsid w:val="00764552"/>
    <w:rsid w:val="00764CCE"/>
    <w:rsid w:val="0076576B"/>
    <w:rsid w:val="0076643D"/>
    <w:rsid w:val="007666C3"/>
    <w:rsid w:val="0076680E"/>
    <w:rsid w:val="00767053"/>
    <w:rsid w:val="007675D5"/>
    <w:rsid w:val="007703DA"/>
    <w:rsid w:val="00770A17"/>
    <w:rsid w:val="00770CFA"/>
    <w:rsid w:val="00772F27"/>
    <w:rsid w:val="007731AD"/>
    <w:rsid w:val="007739D4"/>
    <w:rsid w:val="007746DC"/>
    <w:rsid w:val="00775310"/>
    <w:rsid w:val="007760D7"/>
    <w:rsid w:val="00776D65"/>
    <w:rsid w:val="00776EC2"/>
    <w:rsid w:val="00777321"/>
    <w:rsid w:val="00780120"/>
    <w:rsid w:val="00780434"/>
    <w:rsid w:val="007806D6"/>
    <w:rsid w:val="007822F3"/>
    <w:rsid w:val="007825EF"/>
    <w:rsid w:val="0078269B"/>
    <w:rsid w:val="00782AF8"/>
    <w:rsid w:val="00782EAE"/>
    <w:rsid w:val="00783221"/>
    <w:rsid w:val="00784BB0"/>
    <w:rsid w:val="00785466"/>
    <w:rsid w:val="00785965"/>
    <w:rsid w:val="00786024"/>
    <w:rsid w:val="00786622"/>
    <w:rsid w:val="00787F13"/>
    <w:rsid w:val="0079028B"/>
    <w:rsid w:val="00790CD3"/>
    <w:rsid w:val="00791160"/>
    <w:rsid w:val="00791164"/>
    <w:rsid w:val="00791553"/>
    <w:rsid w:val="00791A7C"/>
    <w:rsid w:val="00791BDC"/>
    <w:rsid w:val="00791C16"/>
    <w:rsid w:val="00792F5F"/>
    <w:rsid w:val="00793CA9"/>
    <w:rsid w:val="0079404D"/>
    <w:rsid w:val="007947AF"/>
    <w:rsid w:val="00794DD0"/>
    <w:rsid w:val="0079553B"/>
    <w:rsid w:val="007957B1"/>
    <w:rsid w:val="00795A64"/>
    <w:rsid w:val="00795AA9"/>
    <w:rsid w:val="007965F5"/>
    <w:rsid w:val="00796FF6"/>
    <w:rsid w:val="0079700F"/>
    <w:rsid w:val="007A0ADD"/>
    <w:rsid w:val="007A0B4F"/>
    <w:rsid w:val="007A1288"/>
    <w:rsid w:val="007A14DC"/>
    <w:rsid w:val="007A2D38"/>
    <w:rsid w:val="007A3588"/>
    <w:rsid w:val="007A3B05"/>
    <w:rsid w:val="007A42DD"/>
    <w:rsid w:val="007A51D0"/>
    <w:rsid w:val="007A6085"/>
    <w:rsid w:val="007A61F0"/>
    <w:rsid w:val="007A6B8C"/>
    <w:rsid w:val="007A761F"/>
    <w:rsid w:val="007A76B7"/>
    <w:rsid w:val="007A7C90"/>
    <w:rsid w:val="007B0651"/>
    <w:rsid w:val="007B07D9"/>
    <w:rsid w:val="007B0FDC"/>
    <w:rsid w:val="007B1AD6"/>
    <w:rsid w:val="007B1C35"/>
    <w:rsid w:val="007B2702"/>
    <w:rsid w:val="007B32E3"/>
    <w:rsid w:val="007B3435"/>
    <w:rsid w:val="007B385A"/>
    <w:rsid w:val="007B3BF5"/>
    <w:rsid w:val="007B4C1A"/>
    <w:rsid w:val="007B5E54"/>
    <w:rsid w:val="007B5EE6"/>
    <w:rsid w:val="007B6D11"/>
    <w:rsid w:val="007B7C6E"/>
    <w:rsid w:val="007C06AE"/>
    <w:rsid w:val="007C06E2"/>
    <w:rsid w:val="007C0B73"/>
    <w:rsid w:val="007C1256"/>
    <w:rsid w:val="007C2481"/>
    <w:rsid w:val="007C2662"/>
    <w:rsid w:val="007C2AB8"/>
    <w:rsid w:val="007C3871"/>
    <w:rsid w:val="007C45A8"/>
    <w:rsid w:val="007C49BE"/>
    <w:rsid w:val="007C4B72"/>
    <w:rsid w:val="007C5021"/>
    <w:rsid w:val="007C64C3"/>
    <w:rsid w:val="007C7165"/>
    <w:rsid w:val="007C7967"/>
    <w:rsid w:val="007C7DA6"/>
    <w:rsid w:val="007C7FAD"/>
    <w:rsid w:val="007D02F6"/>
    <w:rsid w:val="007D0806"/>
    <w:rsid w:val="007D19D5"/>
    <w:rsid w:val="007D22FC"/>
    <w:rsid w:val="007D2742"/>
    <w:rsid w:val="007D2768"/>
    <w:rsid w:val="007D3164"/>
    <w:rsid w:val="007D31E9"/>
    <w:rsid w:val="007D3804"/>
    <w:rsid w:val="007D3C0C"/>
    <w:rsid w:val="007D3C57"/>
    <w:rsid w:val="007D4089"/>
    <w:rsid w:val="007D4236"/>
    <w:rsid w:val="007D49F9"/>
    <w:rsid w:val="007D4A6A"/>
    <w:rsid w:val="007D4DA7"/>
    <w:rsid w:val="007D5374"/>
    <w:rsid w:val="007D542B"/>
    <w:rsid w:val="007D54F3"/>
    <w:rsid w:val="007D63F6"/>
    <w:rsid w:val="007D66BF"/>
    <w:rsid w:val="007D6F91"/>
    <w:rsid w:val="007E0EA8"/>
    <w:rsid w:val="007E0FB5"/>
    <w:rsid w:val="007E110C"/>
    <w:rsid w:val="007E11CB"/>
    <w:rsid w:val="007E1399"/>
    <w:rsid w:val="007E169C"/>
    <w:rsid w:val="007E41AD"/>
    <w:rsid w:val="007E472D"/>
    <w:rsid w:val="007E4894"/>
    <w:rsid w:val="007E4F2C"/>
    <w:rsid w:val="007E4F5E"/>
    <w:rsid w:val="007E517C"/>
    <w:rsid w:val="007E57FB"/>
    <w:rsid w:val="007E68EC"/>
    <w:rsid w:val="007E6BC8"/>
    <w:rsid w:val="007E7BE9"/>
    <w:rsid w:val="007E7F7C"/>
    <w:rsid w:val="007F0788"/>
    <w:rsid w:val="007F1858"/>
    <w:rsid w:val="007F1D5A"/>
    <w:rsid w:val="007F345B"/>
    <w:rsid w:val="007F3912"/>
    <w:rsid w:val="007F5FB4"/>
    <w:rsid w:val="007F7845"/>
    <w:rsid w:val="007F7B44"/>
    <w:rsid w:val="007F7D53"/>
    <w:rsid w:val="007F7EF4"/>
    <w:rsid w:val="00800FA5"/>
    <w:rsid w:val="00801843"/>
    <w:rsid w:val="00801CD7"/>
    <w:rsid w:val="008021CC"/>
    <w:rsid w:val="00803321"/>
    <w:rsid w:val="008040A1"/>
    <w:rsid w:val="00804A9B"/>
    <w:rsid w:val="0080537E"/>
    <w:rsid w:val="00805541"/>
    <w:rsid w:val="00806372"/>
    <w:rsid w:val="0080642F"/>
    <w:rsid w:val="00807DFA"/>
    <w:rsid w:val="0081002D"/>
    <w:rsid w:val="00810A4C"/>
    <w:rsid w:val="00810E45"/>
    <w:rsid w:val="0081147D"/>
    <w:rsid w:val="008117D4"/>
    <w:rsid w:val="00811887"/>
    <w:rsid w:val="008118B1"/>
    <w:rsid w:val="00811F0E"/>
    <w:rsid w:val="00813BCA"/>
    <w:rsid w:val="00814ABD"/>
    <w:rsid w:val="008155AD"/>
    <w:rsid w:val="00815E64"/>
    <w:rsid w:val="00815ECD"/>
    <w:rsid w:val="00816414"/>
    <w:rsid w:val="00816429"/>
    <w:rsid w:val="00816D96"/>
    <w:rsid w:val="00817591"/>
    <w:rsid w:val="00817BBD"/>
    <w:rsid w:val="008201A4"/>
    <w:rsid w:val="00820480"/>
    <w:rsid w:val="008214D8"/>
    <w:rsid w:val="008214EF"/>
    <w:rsid w:val="00821A73"/>
    <w:rsid w:val="00821F80"/>
    <w:rsid w:val="008221DF"/>
    <w:rsid w:val="0082232F"/>
    <w:rsid w:val="008238EC"/>
    <w:rsid w:val="00823BF7"/>
    <w:rsid w:val="0082425C"/>
    <w:rsid w:val="00824D82"/>
    <w:rsid w:val="00825060"/>
    <w:rsid w:val="00825443"/>
    <w:rsid w:val="00825803"/>
    <w:rsid w:val="008260B1"/>
    <w:rsid w:val="0082694E"/>
    <w:rsid w:val="00826C9D"/>
    <w:rsid w:val="00827065"/>
    <w:rsid w:val="00827234"/>
    <w:rsid w:val="00827697"/>
    <w:rsid w:val="00827F0D"/>
    <w:rsid w:val="008301BA"/>
    <w:rsid w:val="008305A3"/>
    <w:rsid w:val="00830A25"/>
    <w:rsid w:val="00830D82"/>
    <w:rsid w:val="00830E8C"/>
    <w:rsid w:val="00830FE0"/>
    <w:rsid w:val="00831234"/>
    <w:rsid w:val="0083149A"/>
    <w:rsid w:val="00831A86"/>
    <w:rsid w:val="0083311F"/>
    <w:rsid w:val="00833CEB"/>
    <w:rsid w:val="00833F27"/>
    <w:rsid w:val="00834587"/>
    <w:rsid w:val="00834656"/>
    <w:rsid w:val="00834C34"/>
    <w:rsid w:val="00836DA0"/>
    <w:rsid w:val="00836E76"/>
    <w:rsid w:val="00836F40"/>
    <w:rsid w:val="0083768C"/>
    <w:rsid w:val="0084157A"/>
    <w:rsid w:val="008417A2"/>
    <w:rsid w:val="008422B5"/>
    <w:rsid w:val="008431E5"/>
    <w:rsid w:val="00843856"/>
    <w:rsid w:val="00843A6D"/>
    <w:rsid w:val="00843D42"/>
    <w:rsid w:val="00843F36"/>
    <w:rsid w:val="00844663"/>
    <w:rsid w:val="008446E3"/>
    <w:rsid w:val="00844B1E"/>
    <w:rsid w:val="0084500E"/>
    <w:rsid w:val="00845056"/>
    <w:rsid w:val="008453AB"/>
    <w:rsid w:val="00845CFF"/>
    <w:rsid w:val="00845E37"/>
    <w:rsid w:val="00845EC7"/>
    <w:rsid w:val="008464DC"/>
    <w:rsid w:val="008471CF"/>
    <w:rsid w:val="00850568"/>
    <w:rsid w:val="008508A2"/>
    <w:rsid w:val="00850D58"/>
    <w:rsid w:val="008518A6"/>
    <w:rsid w:val="00851960"/>
    <w:rsid w:val="008522D6"/>
    <w:rsid w:val="008523A8"/>
    <w:rsid w:val="008536F1"/>
    <w:rsid w:val="00853BE0"/>
    <w:rsid w:val="008542DE"/>
    <w:rsid w:val="008543EA"/>
    <w:rsid w:val="008545B0"/>
    <w:rsid w:val="00854AC6"/>
    <w:rsid w:val="00855885"/>
    <w:rsid w:val="00855983"/>
    <w:rsid w:val="00855B77"/>
    <w:rsid w:val="00856373"/>
    <w:rsid w:val="0085681C"/>
    <w:rsid w:val="00856884"/>
    <w:rsid w:val="00856B69"/>
    <w:rsid w:val="00856EB1"/>
    <w:rsid w:val="00856F1E"/>
    <w:rsid w:val="008571B4"/>
    <w:rsid w:val="0085757E"/>
    <w:rsid w:val="008575C9"/>
    <w:rsid w:val="00857683"/>
    <w:rsid w:val="008576B6"/>
    <w:rsid w:val="008578FD"/>
    <w:rsid w:val="00857E1B"/>
    <w:rsid w:val="008605D7"/>
    <w:rsid w:val="0086062F"/>
    <w:rsid w:val="00860B70"/>
    <w:rsid w:val="00860CF9"/>
    <w:rsid w:val="00861671"/>
    <w:rsid w:val="00861BEE"/>
    <w:rsid w:val="00861E9F"/>
    <w:rsid w:val="008628A3"/>
    <w:rsid w:val="00862A4F"/>
    <w:rsid w:val="0086361D"/>
    <w:rsid w:val="008636CE"/>
    <w:rsid w:val="008641BD"/>
    <w:rsid w:val="00864B78"/>
    <w:rsid w:val="00864D16"/>
    <w:rsid w:val="00864EA0"/>
    <w:rsid w:val="00865092"/>
    <w:rsid w:val="00866184"/>
    <w:rsid w:val="00867105"/>
    <w:rsid w:val="00867700"/>
    <w:rsid w:val="0087034C"/>
    <w:rsid w:val="00870457"/>
    <w:rsid w:val="00870B7B"/>
    <w:rsid w:val="008712F6"/>
    <w:rsid w:val="0087190F"/>
    <w:rsid w:val="0087209B"/>
    <w:rsid w:val="00873541"/>
    <w:rsid w:val="008739FA"/>
    <w:rsid w:val="008742BC"/>
    <w:rsid w:val="00874723"/>
    <w:rsid w:val="0087495B"/>
    <w:rsid w:val="00874AA8"/>
    <w:rsid w:val="00874BE2"/>
    <w:rsid w:val="0087587E"/>
    <w:rsid w:val="00875AE4"/>
    <w:rsid w:val="00875BE5"/>
    <w:rsid w:val="00875FD1"/>
    <w:rsid w:val="0087675F"/>
    <w:rsid w:val="0087688F"/>
    <w:rsid w:val="00876E26"/>
    <w:rsid w:val="008777DF"/>
    <w:rsid w:val="00877DD0"/>
    <w:rsid w:val="00880194"/>
    <w:rsid w:val="0088094B"/>
    <w:rsid w:val="00880ACE"/>
    <w:rsid w:val="00880C61"/>
    <w:rsid w:val="00882B81"/>
    <w:rsid w:val="0088368F"/>
    <w:rsid w:val="00883957"/>
    <w:rsid w:val="00883FF4"/>
    <w:rsid w:val="008848FF"/>
    <w:rsid w:val="00887A01"/>
    <w:rsid w:val="0089014A"/>
    <w:rsid w:val="00891894"/>
    <w:rsid w:val="00891F02"/>
    <w:rsid w:val="00892F8D"/>
    <w:rsid w:val="008943EF"/>
    <w:rsid w:val="0089468E"/>
    <w:rsid w:val="008951DC"/>
    <w:rsid w:val="008953C7"/>
    <w:rsid w:val="00895A66"/>
    <w:rsid w:val="00895CF0"/>
    <w:rsid w:val="0089625E"/>
    <w:rsid w:val="00896726"/>
    <w:rsid w:val="008969D1"/>
    <w:rsid w:val="008A0CD8"/>
    <w:rsid w:val="008A1ACF"/>
    <w:rsid w:val="008A1C96"/>
    <w:rsid w:val="008A27D6"/>
    <w:rsid w:val="008A2A54"/>
    <w:rsid w:val="008A2BC0"/>
    <w:rsid w:val="008A30B1"/>
    <w:rsid w:val="008A4A9E"/>
    <w:rsid w:val="008A4C11"/>
    <w:rsid w:val="008A5A95"/>
    <w:rsid w:val="008A6907"/>
    <w:rsid w:val="008A6CE9"/>
    <w:rsid w:val="008A6DA5"/>
    <w:rsid w:val="008A7ABD"/>
    <w:rsid w:val="008B045A"/>
    <w:rsid w:val="008B10F1"/>
    <w:rsid w:val="008B1590"/>
    <w:rsid w:val="008B15DD"/>
    <w:rsid w:val="008B233A"/>
    <w:rsid w:val="008B2D7D"/>
    <w:rsid w:val="008B42B4"/>
    <w:rsid w:val="008B4759"/>
    <w:rsid w:val="008B4DE0"/>
    <w:rsid w:val="008B563E"/>
    <w:rsid w:val="008B668F"/>
    <w:rsid w:val="008B6D84"/>
    <w:rsid w:val="008B7354"/>
    <w:rsid w:val="008B7839"/>
    <w:rsid w:val="008B7D15"/>
    <w:rsid w:val="008C0040"/>
    <w:rsid w:val="008C022F"/>
    <w:rsid w:val="008C0284"/>
    <w:rsid w:val="008C0F35"/>
    <w:rsid w:val="008C0F75"/>
    <w:rsid w:val="008C1CA9"/>
    <w:rsid w:val="008C2FBF"/>
    <w:rsid w:val="008C3181"/>
    <w:rsid w:val="008C37F3"/>
    <w:rsid w:val="008C5684"/>
    <w:rsid w:val="008C56E0"/>
    <w:rsid w:val="008C5810"/>
    <w:rsid w:val="008C58B4"/>
    <w:rsid w:val="008C5A55"/>
    <w:rsid w:val="008C6701"/>
    <w:rsid w:val="008C7CCC"/>
    <w:rsid w:val="008C7CD4"/>
    <w:rsid w:val="008D0B24"/>
    <w:rsid w:val="008D0C0F"/>
    <w:rsid w:val="008D0FB2"/>
    <w:rsid w:val="008D1A4D"/>
    <w:rsid w:val="008D1E9D"/>
    <w:rsid w:val="008D2951"/>
    <w:rsid w:val="008D3297"/>
    <w:rsid w:val="008D3358"/>
    <w:rsid w:val="008D341C"/>
    <w:rsid w:val="008D35AE"/>
    <w:rsid w:val="008D4420"/>
    <w:rsid w:val="008D4573"/>
    <w:rsid w:val="008D4770"/>
    <w:rsid w:val="008D5F9E"/>
    <w:rsid w:val="008D7F0D"/>
    <w:rsid w:val="008E0700"/>
    <w:rsid w:val="008E196D"/>
    <w:rsid w:val="008E1D47"/>
    <w:rsid w:val="008E374C"/>
    <w:rsid w:val="008E4031"/>
    <w:rsid w:val="008E4334"/>
    <w:rsid w:val="008E4A04"/>
    <w:rsid w:val="008E551C"/>
    <w:rsid w:val="008E5CF5"/>
    <w:rsid w:val="008E6574"/>
    <w:rsid w:val="008E6C44"/>
    <w:rsid w:val="008E7143"/>
    <w:rsid w:val="008E735D"/>
    <w:rsid w:val="008E77DE"/>
    <w:rsid w:val="008E77E8"/>
    <w:rsid w:val="008E7A77"/>
    <w:rsid w:val="008E7E04"/>
    <w:rsid w:val="008F0D51"/>
    <w:rsid w:val="008F0F63"/>
    <w:rsid w:val="008F130E"/>
    <w:rsid w:val="008F22F5"/>
    <w:rsid w:val="008F234A"/>
    <w:rsid w:val="008F3A71"/>
    <w:rsid w:val="008F3E55"/>
    <w:rsid w:val="008F3E8E"/>
    <w:rsid w:val="008F421C"/>
    <w:rsid w:val="008F465D"/>
    <w:rsid w:val="008F517B"/>
    <w:rsid w:val="008F5277"/>
    <w:rsid w:val="008F5672"/>
    <w:rsid w:val="008F5AF9"/>
    <w:rsid w:val="008F5E8C"/>
    <w:rsid w:val="008F63CA"/>
    <w:rsid w:val="008F6B3C"/>
    <w:rsid w:val="008F7657"/>
    <w:rsid w:val="0090087E"/>
    <w:rsid w:val="00900DF4"/>
    <w:rsid w:val="009012D2"/>
    <w:rsid w:val="00901641"/>
    <w:rsid w:val="00901940"/>
    <w:rsid w:val="00902179"/>
    <w:rsid w:val="00902658"/>
    <w:rsid w:val="00902778"/>
    <w:rsid w:val="009030A2"/>
    <w:rsid w:val="009033B6"/>
    <w:rsid w:val="00903DDD"/>
    <w:rsid w:val="00904F18"/>
    <w:rsid w:val="0090500E"/>
    <w:rsid w:val="00905023"/>
    <w:rsid w:val="009060DC"/>
    <w:rsid w:val="00906F86"/>
    <w:rsid w:val="0091002B"/>
    <w:rsid w:val="00910B0B"/>
    <w:rsid w:val="00910F3A"/>
    <w:rsid w:val="0091110E"/>
    <w:rsid w:val="00912DAF"/>
    <w:rsid w:val="00913ABD"/>
    <w:rsid w:val="0091577D"/>
    <w:rsid w:val="009204DC"/>
    <w:rsid w:val="00920B4B"/>
    <w:rsid w:val="009214CC"/>
    <w:rsid w:val="00922EA6"/>
    <w:rsid w:val="00923585"/>
    <w:rsid w:val="00924A23"/>
    <w:rsid w:val="009256AF"/>
    <w:rsid w:val="0092650B"/>
    <w:rsid w:val="00926791"/>
    <w:rsid w:val="00926997"/>
    <w:rsid w:val="00927D43"/>
    <w:rsid w:val="00927F42"/>
    <w:rsid w:val="00927FA4"/>
    <w:rsid w:val="00930EBB"/>
    <w:rsid w:val="009316B8"/>
    <w:rsid w:val="0093198D"/>
    <w:rsid w:val="00933585"/>
    <w:rsid w:val="00933D2C"/>
    <w:rsid w:val="009345B1"/>
    <w:rsid w:val="0093474F"/>
    <w:rsid w:val="00936E5F"/>
    <w:rsid w:val="009371E7"/>
    <w:rsid w:val="0093760A"/>
    <w:rsid w:val="009379F1"/>
    <w:rsid w:val="009404D0"/>
    <w:rsid w:val="00940D45"/>
    <w:rsid w:val="00940F26"/>
    <w:rsid w:val="0094223B"/>
    <w:rsid w:val="00942A26"/>
    <w:rsid w:val="00942B98"/>
    <w:rsid w:val="0094419E"/>
    <w:rsid w:val="0094474D"/>
    <w:rsid w:val="00945108"/>
    <w:rsid w:val="00945431"/>
    <w:rsid w:val="009462B1"/>
    <w:rsid w:val="009474E5"/>
    <w:rsid w:val="00947540"/>
    <w:rsid w:val="00947FC5"/>
    <w:rsid w:val="0095047E"/>
    <w:rsid w:val="00950840"/>
    <w:rsid w:val="00950AD0"/>
    <w:rsid w:val="00952132"/>
    <w:rsid w:val="009522C4"/>
    <w:rsid w:val="0095241D"/>
    <w:rsid w:val="009525B6"/>
    <w:rsid w:val="00952D2E"/>
    <w:rsid w:val="00952E38"/>
    <w:rsid w:val="009534EB"/>
    <w:rsid w:val="00954414"/>
    <w:rsid w:val="009547E3"/>
    <w:rsid w:val="00954C6D"/>
    <w:rsid w:val="00956901"/>
    <w:rsid w:val="0095712D"/>
    <w:rsid w:val="009577DE"/>
    <w:rsid w:val="00960B6B"/>
    <w:rsid w:val="00961728"/>
    <w:rsid w:val="00961954"/>
    <w:rsid w:val="0096197F"/>
    <w:rsid w:val="00961A31"/>
    <w:rsid w:val="00961CFA"/>
    <w:rsid w:val="00963305"/>
    <w:rsid w:val="00963437"/>
    <w:rsid w:val="00964465"/>
    <w:rsid w:val="00964ED2"/>
    <w:rsid w:val="009654BC"/>
    <w:rsid w:val="00965DDA"/>
    <w:rsid w:val="00966424"/>
    <w:rsid w:val="00966A86"/>
    <w:rsid w:val="00966CF5"/>
    <w:rsid w:val="00967107"/>
    <w:rsid w:val="00967669"/>
    <w:rsid w:val="009679B8"/>
    <w:rsid w:val="00967F61"/>
    <w:rsid w:val="009705EC"/>
    <w:rsid w:val="00970B83"/>
    <w:rsid w:val="0097189C"/>
    <w:rsid w:val="00972698"/>
    <w:rsid w:val="0097455B"/>
    <w:rsid w:val="009747A0"/>
    <w:rsid w:val="00974B78"/>
    <w:rsid w:val="0097542B"/>
    <w:rsid w:val="00975D76"/>
    <w:rsid w:val="00976463"/>
    <w:rsid w:val="009774AA"/>
    <w:rsid w:val="00977897"/>
    <w:rsid w:val="009778C7"/>
    <w:rsid w:val="00977F90"/>
    <w:rsid w:val="0098130C"/>
    <w:rsid w:val="00981646"/>
    <w:rsid w:val="009817E8"/>
    <w:rsid w:val="0098251B"/>
    <w:rsid w:val="009826EE"/>
    <w:rsid w:val="00982A9C"/>
    <w:rsid w:val="00982CE1"/>
    <w:rsid w:val="009830D1"/>
    <w:rsid w:val="00983CA2"/>
    <w:rsid w:val="00984815"/>
    <w:rsid w:val="00984C0C"/>
    <w:rsid w:val="00984F73"/>
    <w:rsid w:val="00984F80"/>
    <w:rsid w:val="009850BE"/>
    <w:rsid w:val="0098512D"/>
    <w:rsid w:val="00985B65"/>
    <w:rsid w:val="00985E19"/>
    <w:rsid w:val="009868C6"/>
    <w:rsid w:val="00987668"/>
    <w:rsid w:val="009904C3"/>
    <w:rsid w:val="00990636"/>
    <w:rsid w:val="00990B4F"/>
    <w:rsid w:val="00991858"/>
    <w:rsid w:val="0099197D"/>
    <w:rsid w:val="009922FE"/>
    <w:rsid w:val="00992F7A"/>
    <w:rsid w:val="0099341A"/>
    <w:rsid w:val="009938F4"/>
    <w:rsid w:val="0099452F"/>
    <w:rsid w:val="00994653"/>
    <w:rsid w:val="0099482C"/>
    <w:rsid w:val="009949D9"/>
    <w:rsid w:val="009952AD"/>
    <w:rsid w:val="00995DA0"/>
    <w:rsid w:val="009A0AC6"/>
    <w:rsid w:val="009A1E4E"/>
    <w:rsid w:val="009A220D"/>
    <w:rsid w:val="009A2EC7"/>
    <w:rsid w:val="009A3406"/>
    <w:rsid w:val="009A364D"/>
    <w:rsid w:val="009A4774"/>
    <w:rsid w:val="009A5342"/>
    <w:rsid w:val="009A56D2"/>
    <w:rsid w:val="009A5DE1"/>
    <w:rsid w:val="009A6201"/>
    <w:rsid w:val="009A662E"/>
    <w:rsid w:val="009A67CA"/>
    <w:rsid w:val="009A6BA9"/>
    <w:rsid w:val="009B0DCD"/>
    <w:rsid w:val="009B10EA"/>
    <w:rsid w:val="009B17F8"/>
    <w:rsid w:val="009B1A93"/>
    <w:rsid w:val="009B2058"/>
    <w:rsid w:val="009B2DC8"/>
    <w:rsid w:val="009B3C60"/>
    <w:rsid w:val="009B675B"/>
    <w:rsid w:val="009B6D64"/>
    <w:rsid w:val="009B6F3D"/>
    <w:rsid w:val="009B78FC"/>
    <w:rsid w:val="009C137E"/>
    <w:rsid w:val="009C1576"/>
    <w:rsid w:val="009C3AE1"/>
    <w:rsid w:val="009C4D6A"/>
    <w:rsid w:val="009C5459"/>
    <w:rsid w:val="009C722D"/>
    <w:rsid w:val="009C774E"/>
    <w:rsid w:val="009C7914"/>
    <w:rsid w:val="009D0043"/>
    <w:rsid w:val="009D0EF5"/>
    <w:rsid w:val="009D1E7E"/>
    <w:rsid w:val="009D3E8D"/>
    <w:rsid w:val="009D431D"/>
    <w:rsid w:val="009D4F3E"/>
    <w:rsid w:val="009D57D5"/>
    <w:rsid w:val="009D5A17"/>
    <w:rsid w:val="009D5A3F"/>
    <w:rsid w:val="009D65CE"/>
    <w:rsid w:val="009D6873"/>
    <w:rsid w:val="009D6BD1"/>
    <w:rsid w:val="009D7B33"/>
    <w:rsid w:val="009E0694"/>
    <w:rsid w:val="009E12B3"/>
    <w:rsid w:val="009E179D"/>
    <w:rsid w:val="009E1A18"/>
    <w:rsid w:val="009E1F02"/>
    <w:rsid w:val="009E2815"/>
    <w:rsid w:val="009E3793"/>
    <w:rsid w:val="009E3DD4"/>
    <w:rsid w:val="009E4B39"/>
    <w:rsid w:val="009E4EA4"/>
    <w:rsid w:val="009E53F8"/>
    <w:rsid w:val="009E5CAC"/>
    <w:rsid w:val="009E649E"/>
    <w:rsid w:val="009E72EA"/>
    <w:rsid w:val="009E7585"/>
    <w:rsid w:val="009E75E1"/>
    <w:rsid w:val="009E7C19"/>
    <w:rsid w:val="009F0167"/>
    <w:rsid w:val="009F20B2"/>
    <w:rsid w:val="009F24BA"/>
    <w:rsid w:val="009F27DC"/>
    <w:rsid w:val="009F28DA"/>
    <w:rsid w:val="009F3E39"/>
    <w:rsid w:val="009F40C5"/>
    <w:rsid w:val="009F45E7"/>
    <w:rsid w:val="009F50B4"/>
    <w:rsid w:val="009F516A"/>
    <w:rsid w:val="009F5591"/>
    <w:rsid w:val="009F5C52"/>
    <w:rsid w:val="009F68F2"/>
    <w:rsid w:val="00A00069"/>
    <w:rsid w:val="00A005E2"/>
    <w:rsid w:val="00A01954"/>
    <w:rsid w:val="00A028B9"/>
    <w:rsid w:val="00A0307E"/>
    <w:rsid w:val="00A034DA"/>
    <w:rsid w:val="00A043A3"/>
    <w:rsid w:val="00A043E8"/>
    <w:rsid w:val="00A046A5"/>
    <w:rsid w:val="00A05C9C"/>
    <w:rsid w:val="00A061B9"/>
    <w:rsid w:val="00A06D3C"/>
    <w:rsid w:val="00A103F2"/>
    <w:rsid w:val="00A107A5"/>
    <w:rsid w:val="00A10CB1"/>
    <w:rsid w:val="00A11689"/>
    <w:rsid w:val="00A12346"/>
    <w:rsid w:val="00A1238D"/>
    <w:rsid w:val="00A12A51"/>
    <w:rsid w:val="00A1300D"/>
    <w:rsid w:val="00A14180"/>
    <w:rsid w:val="00A1421B"/>
    <w:rsid w:val="00A148AE"/>
    <w:rsid w:val="00A15EBA"/>
    <w:rsid w:val="00A16192"/>
    <w:rsid w:val="00A164C8"/>
    <w:rsid w:val="00A16F05"/>
    <w:rsid w:val="00A175A0"/>
    <w:rsid w:val="00A17624"/>
    <w:rsid w:val="00A177AB"/>
    <w:rsid w:val="00A1795A"/>
    <w:rsid w:val="00A17B55"/>
    <w:rsid w:val="00A17F03"/>
    <w:rsid w:val="00A20540"/>
    <w:rsid w:val="00A21201"/>
    <w:rsid w:val="00A21210"/>
    <w:rsid w:val="00A21A64"/>
    <w:rsid w:val="00A21F0E"/>
    <w:rsid w:val="00A224D5"/>
    <w:rsid w:val="00A22D63"/>
    <w:rsid w:val="00A23FEF"/>
    <w:rsid w:val="00A259A5"/>
    <w:rsid w:val="00A269E1"/>
    <w:rsid w:val="00A26D05"/>
    <w:rsid w:val="00A2719D"/>
    <w:rsid w:val="00A27293"/>
    <w:rsid w:val="00A27D00"/>
    <w:rsid w:val="00A300BB"/>
    <w:rsid w:val="00A30786"/>
    <w:rsid w:val="00A30846"/>
    <w:rsid w:val="00A308E7"/>
    <w:rsid w:val="00A308E9"/>
    <w:rsid w:val="00A30E92"/>
    <w:rsid w:val="00A318FA"/>
    <w:rsid w:val="00A32587"/>
    <w:rsid w:val="00A32C1F"/>
    <w:rsid w:val="00A3303E"/>
    <w:rsid w:val="00A333AB"/>
    <w:rsid w:val="00A339FA"/>
    <w:rsid w:val="00A33BD5"/>
    <w:rsid w:val="00A341BE"/>
    <w:rsid w:val="00A35144"/>
    <w:rsid w:val="00A351AD"/>
    <w:rsid w:val="00A353E7"/>
    <w:rsid w:val="00A35809"/>
    <w:rsid w:val="00A35B04"/>
    <w:rsid w:val="00A3625B"/>
    <w:rsid w:val="00A3650A"/>
    <w:rsid w:val="00A367F8"/>
    <w:rsid w:val="00A36F71"/>
    <w:rsid w:val="00A372B7"/>
    <w:rsid w:val="00A40F1D"/>
    <w:rsid w:val="00A418A5"/>
    <w:rsid w:val="00A424B5"/>
    <w:rsid w:val="00A43F78"/>
    <w:rsid w:val="00A44930"/>
    <w:rsid w:val="00A44B47"/>
    <w:rsid w:val="00A45583"/>
    <w:rsid w:val="00A45709"/>
    <w:rsid w:val="00A45919"/>
    <w:rsid w:val="00A46336"/>
    <w:rsid w:val="00A46755"/>
    <w:rsid w:val="00A46FFC"/>
    <w:rsid w:val="00A47A8D"/>
    <w:rsid w:val="00A510F7"/>
    <w:rsid w:val="00A514A2"/>
    <w:rsid w:val="00A514EC"/>
    <w:rsid w:val="00A5156A"/>
    <w:rsid w:val="00A51906"/>
    <w:rsid w:val="00A5247F"/>
    <w:rsid w:val="00A5313A"/>
    <w:rsid w:val="00A53D4D"/>
    <w:rsid w:val="00A5478B"/>
    <w:rsid w:val="00A54CF9"/>
    <w:rsid w:val="00A553AB"/>
    <w:rsid w:val="00A55722"/>
    <w:rsid w:val="00A55ED2"/>
    <w:rsid w:val="00A56A94"/>
    <w:rsid w:val="00A56F1B"/>
    <w:rsid w:val="00A60152"/>
    <w:rsid w:val="00A60719"/>
    <w:rsid w:val="00A60BF7"/>
    <w:rsid w:val="00A612D1"/>
    <w:rsid w:val="00A61AD2"/>
    <w:rsid w:val="00A63516"/>
    <w:rsid w:val="00A64B56"/>
    <w:rsid w:val="00A64E32"/>
    <w:rsid w:val="00A64E9F"/>
    <w:rsid w:val="00A65573"/>
    <w:rsid w:val="00A67279"/>
    <w:rsid w:val="00A679A5"/>
    <w:rsid w:val="00A67E19"/>
    <w:rsid w:val="00A67E5D"/>
    <w:rsid w:val="00A67ECE"/>
    <w:rsid w:val="00A67F5D"/>
    <w:rsid w:val="00A71450"/>
    <w:rsid w:val="00A71784"/>
    <w:rsid w:val="00A71E87"/>
    <w:rsid w:val="00A72565"/>
    <w:rsid w:val="00A727B8"/>
    <w:rsid w:val="00A732A5"/>
    <w:rsid w:val="00A73591"/>
    <w:rsid w:val="00A7381E"/>
    <w:rsid w:val="00A73D29"/>
    <w:rsid w:val="00A755A3"/>
    <w:rsid w:val="00A75E8B"/>
    <w:rsid w:val="00A75F1C"/>
    <w:rsid w:val="00A76260"/>
    <w:rsid w:val="00A773C8"/>
    <w:rsid w:val="00A777ED"/>
    <w:rsid w:val="00A804B5"/>
    <w:rsid w:val="00A81AA1"/>
    <w:rsid w:val="00A82CC7"/>
    <w:rsid w:val="00A832F3"/>
    <w:rsid w:val="00A83E76"/>
    <w:rsid w:val="00A84A95"/>
    <w:rsid w:val="00A853EC"/>
    <w:rsid w:val="00A85602"/>
    <w:rsid w:val="00A85621"/>
    <w:rsid w:val="00A85C0F"/>
    <w:rsid w:val="00A86304"/>
    <w:rsid w:val="00A8758F"/>
    <w:rsid w:val="00A87C72"/>
    <w:rsid w:val="00A87E07"/>
    <w:rsid w:val="00A90085"/>
    <w:rsid w:val="00A90503"/>
    <w:rsid w:val="00A90511"/>
    <w:rsid w:val="00A91326"/>
    <w:rsid w:val="00A91A5B"/>
    <w:rsid w:val="00A92855"/>
    <w:rsid w:val="00A92EA8"/>
    <w:rsid w:val="00A93962"/>
    <w:rsid w:val="00A947C1"/>
    <w:rsid w:val="00A9577A"/>
    <w:rsid w:val="00A959D3"/>
    <w:rsid w:val="00A95A8B"/>
    <w:rsid w:val="00A95B72"/>
    <w:rsid w:val="00A95CD0"/>
    <w:rsid w:val="00A968E6"/>
    <w:rsid w:val="00A97ADA"/>
    <w:rsid w:val="00AA04E6"/>
    <w:rsid w:val="00AA0F21"/>
    <w:rsid w:val="00AA1697"/>
    <w:rsid w:val="00AA16F0"/>
    <w:rsid w:val="00AA16F9"/>
    <w:rsid w:val="00AA28A0"/>
    <w:rsid w:val="00AA318C"/>
    <w:rsid w:val="00AA3312"/>
    <w:rsid w:val="00AA3479"/>
    <w:rsid w:val="00AA3C12"/>
    <w:rsid w:val="00AA3EA3"/>
    <w:rsid w:val="00AA41AB"/>
    <w:rsid w:val="00AA5051"/>
    <w:rsid w:val="00AA6A93"/>
    <w:rsid w:val="00AA6D01"/>
    <w:rsid w:val="00AA754F"/>
    <w:rsid w:val="00AA789A"/>
    <w:rsid w:val="00AB04BC"/>
    <w:rsid w:val="00AB090F"/>
    <w:rsid w:val="00AB0B04"/>
    <w:rsid w:val="00AB0B64"/>
    <w:rsid w:val="00AB0CE8"/>
    <w:rsid w:val="00AB23DA"/>
    <w:rsid w:val="00AB24BD"/>
    <w:rsid w:val="00AB4067"/>
    <w:rsid w:val="00AB40D2"/>
    <w:rsid w:val="00AB449C"/>
    <w:rsid w:val="00AB452D"/>
    <w:rsid w:val="00AB480C"/>
    <w:rsid w:val="00AB535F"/>
    <w:rsid w:val="00AB54F9"/>
    <w:rsid w:val="00AB5BC1"/>
    <w:rsid w:val="00AB5DF5"/>
    <w:rsid w:val="00AB6247"/>
    <w:rsid w:val="00AB694E"/>
    <w:rsid w:val="00AB6C45"/>
    <w:rsid w:val="00AB6F3A"/>
    <w:rsid w:val="00AB7100"/>
    <w:rsid w:val="00AB74EB"/>
    <w:rsid w:val="00AB7DFE"/>
    <w:rsid w:val="00AB7F66"/>
    <w:rsid w:val="00AC08DE"/>
    <w:rsid w:val="00AC0F91"/>
    <w:rsid w:val="00AC1077"/>
    <w:rsid w:val="00AC14B8"/>
    <w:rsid w:val="00AC169A"/>
    <w:rsid w:val="00AC18D8"/>
    <w:rsid w:val="00AC1983"/>
    <w:rsid w:val="00AC1CE8"/>
    <w:rsid w:val="00AC2743"/>
    <w:rsid w:val="00AC2B4F"/>
    <w:rsid w:val="00AC2BE9"/>
    <w:rsid w:val="00AC4039"/>
    <w:rsid w:val="00AC4208"/>
    <w:rsid w:val="00AC4479"/>
    <w:rsid w:val="00AC457C"/>
    <w:rsid w:val="00AC4A0B"/>
    <w:rsid w:val="00AC4D60"/>
    <w:rsid w:val="00AC4E6D"/>
    <w:rsid w:val="00AC55FD"/>
    <w:rsid w:val="00AC6432"/>
    <w:rsid w:val="00AC6520"/>
    <w:rsid w:val="00AC6E28"/>
    <w:rsid w:val="00AC7596"/>
    <w:rsid w:val="00AC79BC"/>
    <w:rsid w:val="00AC7E7A"/>
    <w:rsid w:val="00AD02FB"/>
    <w:rsid w:val="00AD0691"/>
    <w:rsid w:val="00AD0836"/>
    <w:rsid w:val="00AD0F96"/>
    <w:rsid w:val="00AD164E"/>
    <w:rsid w:val="00AD1BCF"/>
    <w:rsid w:val="00AD2AB3"/>
    <w:rsid w:val="00AD2DA5"/>
    <w:rsid w:val="00AD2DA6"/>
    <w:rsid w:val="00AD2E70"/>
    <w:rsid w:val="00AD42C4"/>
    <w:rsid w:val="00AD63F5"/>
    <w:rsid w:val="00AD65F3"/>
    <w:rsid w:val="00AD7215"/>
    <w:rsid w:val="00AD7603"/>
    <w:rsid w:val="00AD78D8"/>
    <w:rsid w:val="00AD7CAD"/>
    <w:rsid w:val="00AE0394"/>
    <w:rsid w:val="00AE0E83"/>
    <w:rsid w:val="00AE11F6"/>
    <w:rsid w:val="00AE1666"/>
    <w:rsid w:val="00AE18AF"/>
    <w:rsid w:val="00AE1C44"/>
    <w:rsid w:val="00AE1D67"/>
    <w:rsid w:val="00AE1E65"/>
    <w:rsid w:val="00AE25CB"/>
    <w:rsid w:val="00AE30F9"/>
    <w:rsid w:val="00AE3723"/>
    <w:rsid w:val="00AE4E73"/>
    <w:rsid w:val="00AE5862"/>
    <w:rsid w:val="00AE5F6E"/>
    <w:rsid w:val="00AE6093"/>
    <w:rsid w:val="00AE60AF"/>
    <w:rsid w:val="00AE6377"/>
    <w:rsid w:val="00AE682F"/>
    <w:rsid w:val="00AE6F69"/>
    <w:rsid w:val="00AE7AFC"/>
    <w:rsid w:val="00AF1DEC"/>
    <w:rsid w:val="00AF1E59"/>
    <w:rsid w:val="00AF3118"/>
    <w:rsid w:val="00AF40E5"/>
    <w:rsid w:val="00AF4231"/>
    <w:rsid w:val="00AF52E5"/>
    <w:rsid w:val="00AF55AB"/>
    <w:rsid w:val="00AF5FA2"/>
    <w:rsid w:val="00AF6518"/>
    <w:rsid w:val="00AF66A9"/>
    <w:rsid w:val="00AF6E99"/>
    <w:rsid w:val="00B008E5"/>
    <w:rsid w:val="00B01743"/>
    <w:rsid w:val="00B018C3"/>
    <w:rsid w:val="00B0235D"/>
    <w:rsid w:val="00B023F1"/>
    <w:rsid w:val="00B02532"/>
    <w:rsid w:val="00B0272D"/>
    <w:rsid w:val="00B02B52"/>
    <w:rsid w:val="00B030E6"/>
    <w:rsid w:val="00B03C2A"/>
    <w:rsid w:val="00B03DE2"/>
    <w:rsid w:val="00B03E29"/>
    <w:rsid w:val="00B03F32"/>
    <w:rsid w:val="00B04659"/>
    <w:rsid w:val="00B04B92"/>
    <w:rsid w:val="00B04F17"/>
    <w:rsid w:val="00B04F3B"/>
    <w:rsid w:val="00B051D5"/>
    <w:rsid w:val="00B05237"/>
    <w:rsid w:val="00B05988"/>
    <w:rsid w:val="00B05FE1"/>
    <w:rsid w:val="00B0620C"/>
    <w:rsid w:val="00B0636F"/>
    <w:rsid w:val="00B06794"/>
    <w:rsid w:val="00B071FB"/>
    <w:rsid w:val="00B078D9"/>
    <w:rsid w:val="00B11891"/>
    <w:rsid w:val="00B11D27"/>
    <w:rsid w:val="00B11EEC"/>
    <w:rsid w:val="00B128DE"/>
    <w:rsid w:val="00B12B4D"/>
    <w:rsid w:val="00B130BF"/>
    <w:rsid w:val="00B13C5D"/>
    <w:rsid w:val="00B16211"/>
    <w:rsid w:val="00B162A2"/>
    <w:rsid w:val="00B16862"/>
    <w:rsid w:val="00B204A4"/>
    <w:rsid w:val="00B20A59"/>
    <w:rsid w:val="00B20F57"/>
    <w:rsid w:val="00B2185E"/>
    <w:rsid w:val="00B2316D"/>
    <w:rsid w:val="00B23DAB"/>
    <w:rsid w:val="00B23FF4"/>
    <w:rsid w:val="00B246D0"/>
    <w:rsid w:val="00B254D7"/>
    <w:rsid w:val="00B25E5B"/>
    <w:rsid w:val="00B270B3"/>
    <w:rsid w:val="00B27707"/>
    <w:rsid w:val="00B27BBA"/>
    <w:rsid w:val="00B27E15"/>
    <w:rsid w:val="00B3028B"/>
    <w:rsid w:val="00B32F6D"/>
    <w:rsid w:val="00B33AAB"/>
    <w:rsid w:val="00B34137"/>
    <w:rsid w:val="00B3459E"/>
    <w:rsid w:val="00B34E9F"/>
    <w:rsid w:val="00B3503D"/>
    <w:rsid w:val="00B35864"/>
    <w:rsid w:val="00B35880"/>
    <w:rsid w:val="00B359AD"/>
    <w:rsid w:val="00B35BB2"/>
    <w:rsid w:val="00B35E6D"/>
    <w:rsid w:val="00B360CA"/>
    <w:rsid w:val="00B3616D"/>
    <w:rsid w:val="00B37259"/>
    <w:rsid w:val="00B37F89"/>
    <w:rsid w:val="00B400B6"/>
    <w:rsid w:val="00B40760"/>
    <w:rsid w:val="00B41979"/>
    <w:rsid w:val="00B41D2A"/>
    <w:rsid w:val="00B41FAA"/>
    <w:rsid w:val="00B4234C"/>
    <w:rsid w:val="00B42C9D"/>
    <w:rsid w:val="00B43487"/>
    <w:rsid w:val="00B4436F"/>
    <w:rsid w:val="00B4449E"/>
    <w:rsid w:val="00B446B6"/>
    <w:rsid w:val="00B447EF"/>
    <w:rsid w:val="00B44EC0"/>
    <w:rsid w:val="00B44F47"/>
    <w:rsid w:val="00B450C4"/>
    <w:rsid w:val="00B4529D"/>
    <w:rsid w:val="00B46137"/>
    <w:rsid w:val="00B46744"/>
    <w:rsid w:val="00B4692E"/>
    <w:rsid w:val="00B46CB6"/>
    <w:rsid w:val="00B4721D"/>
    <w:rsid w:val="00B50F0C"/>
    <w:rsid w:val="00B520B6"/>
    <w:rsid w:val="00B522F8"/>
    <w:rsid w:val="00B5241D"/>
    <w:rsid w:val="00B533FA"/>
    <w:rsid w:val="00B53505"/>
    <w:rsid w:val="00B53522"/>
    <w:rsid w:val="00B54C84"/>
    <w:rsid w:val="00B54D58"/>
    <w:rsid w:val="00B54D9F"/>
    <w:rsid w:val="00B550AC"/>
    <w:rsid w:val="00B5534A"/>
    <w:rsid w:val="00B55653"/>
    <w:rsid w:val="00B55831"/>
    <w:rsid w:val="00B559E7"/>
    <w:rsid w:val="00B56372"/>
    <w:rsid w:val="00B563B8"/>
    <w:rsid w:val="00B565E0"/>
    <w:rsid w:val="00B577EF"/>
    <w:rsid w:val="00B5784A"/>
    <w:rsid w:val="00B579DD"/>
    <w:rsid w:val="00B60539"/>
    <w:rsid w:val="00B6061E"/>
    <w:rsid w:val="00B616F1"/>
    <w:rsid w:val="00B62AF9"/>
    <w:rsid w:val="00B62DF7"/>
    <w:rsid w:val="00B6385E"/>
    <w:rsid w:val="00B63C22"/>
    <w:rsid w:val="00B6425A"/>
    <w:rsid w:val="00B643E8"/>
    <w:rsid w:val="00B646F7"/>
    <w:rsid w:val="00B6478F"/>
    <w:rsid w:val="00B6576B"/>
    <w:rsid w:val="00B6600F"/>
    <w:rsid w:val="00B66271"/>
    <w:rsid w:val="00B667BC"/>
    <w:rsid w:val="00B66AFE"/>
    <w:rsid w:val="00B66B12"/>
    <w:rsid w:val="00B6776A"/>
    <w:rsid w:val="00B67CC2"/>
    <w:rsid w:val="00B7008A"/>
    <w:rsid w:val="00B703F7"/>
    <w:rsid w:val="00B70664"/>
    <w:rsid w:val="00B707E5"/>
    <w:rsid w:val="00B707FB"/>
    <w:rsid w:val="00B71FB1"/>
    <w:rsid w:val="00B72571"/>
    <w:rsid w:val="00B72748"/>
    <w:rsid w:val="00B729E5"/>
    <w:rsid w:val="00B72DFC"/>
    <w:rsid w:val="00B73114"/>
    <w:rsid w:val="00B7323F"/>
    <w:rsid w:val="00B735AC"/>
    <w:rsid w:val="00B75278"/>
    <w:rsid w:val="00B759B8"/>
    <w:rsid w:val="00B75AFD"/>
    <w:rsid w:val="00B76B29"/>
    <w:rsid w:val="00B77835"/>
    <w:rsid w:val="00B77AAB"/>
    <w:rsid w:val="00B77BDE"/>
    <w:rsid w:val="00B80302"/>
    <w:rsid w:val="00B82934"/>
    <w:rsid w:val="00B82F9D"/>
    <w:rsid w:val="00B832A4"/>
    <w:rsid w:val="00B83CD0"/>
    <w:rsid w:val="00B84211"/>
    <w:rsid w:val="00B85A10"/>
    <w:rsid w:val="00B862DC"/>
    <w:rsid w:val="00B869EF"/>
    <w:rsid w:val="00B86A97"/>
    <w:rsid w:val="00B86F73"/>
    <w:rsid w:val="00B87044"/>
    <w:rsid w:val="00B90720"/>
    <w:rsid w:val="00B90E68"/>
    <w:rsid w:val="00B90FDC"/>
    <w:rsid w:val="00B911F5"/>
    <w:rsid w:val="00B91892"/>
    <w:rsid w:val="00B92E89"/>
    <w:rsid w:val="00B93496"/>
    <w:rsid w:val="00B95649"/>
    <w:rsid w:val="00B95BF1"/>
    <w:rsid w:val="00B96120"/>
    <w:rsid w:val="00B972BC"/>
    <w:rsid w:val="00B97F68"/>
    <w:rsid w:val="00BA01A8"/>
    <w:rsid w:val="00BA052E"/>
    <w:rsid w:val="00BA0EC5"/>
    <w:rsid w:val="00BA1204"/>
    <w:rsid w:val="00BA18BE"/>
    <w:rsid w:val="00BA2390"/>
    <w:rsid w:val="00BA2546"/>
    <w:rsid w:val="00BA31E9"/>
    <w:rsid w:val="00BA3AC9"/>
    <w:rsid w:val="00BA45E8"/>
    <w:rsid w:val="00BA4E34"/>
    <w:rsid w:val="00BA53DA"/>
    <w:rsid w:val="00BA5733"/>
    <w:rsid w:val="00BA6405"/>
    <w:rsid w:val="00BA6456"/>
    <w:rsid w:val="00BA6AB4"/>
    <w:rsid w:val="00BA7003"/>
    <w:rsid w:val="00BA71E7"/>
    <w:rsid w:val="00BA78A0"/>
    <w:rsid w:val="00BA7CBA"/>
    <w:rsid w:val="00BA7DB9"/>
    <w:rsid w:val="00BA7F2D"/>
    <w:rsid w:val="00BB0195"/>
    <w:rsid w:val="00BB0545"/>
    <w:rsid w:val="00BB0C4E"/>
    <w:rsid w:val="00BB25A5"/>
    <w:rsid w:val="00BB3DAF"/>
    <w:rsid w:val="00BB479C"/>
    <w:rsid w:val="00BB4E8A"/>
    <w:rsid w:val="00BB5245"/>
    <w:rsid w:val="00BB53BB"/>
    <w:rsid w:val="00BB5AD6"/>
    <w:rsid w:val="00BB60D2"/>
    <w:rsid w:val="00BB6CAB"/>
    <w:rsid w:val="00BB6D7B"/>
    <w:rsid w:val="00BB71CE"/>
    <w:rsid w:val="00BB7E43"/>
    <w:rsid w:val="00BC0406"/>
    <w:rsid w:val="00BC05C5"/>
    <w:rsid w:val="00BC0617"/>
    <w:rsid w:val="00BC0EC2"/>
    <w:rsid w:val="00BC18D8"/>
    <w:rsid w:val="00BC2464"/>
    <w:rsid w:val="00BC2F2F"/>
    <w:rsid w:val="00BC42A8"/>
    <w:rsid w:val="00BC4AFD"/>
    <w:rsid w:val="00BC4C45"/>
    <w:rsid w:val="00BC5E81"/>
    <w:rsid w:val="00BC6C41"/>
    <w:rsid w:val="00BC701F"/>
    <w:rsid w:val="00BC74C2"/>
    <w:rsid w:val="00BC79B4"/>
    <w:rsid w:val="00BC7A77"/>
    <w:rsid w:val="00BD0097"/>
    <w:rsid w:val="00BD11B5"/>
    <w:rsid w:val="00BD125A"/>
    <w:rsid w:val="00BD12CF"/>
    <w:rsid w:val="00BD1316"/>
    <w:rsid w:val="00BD15F4"/>
    <w:rsid w:val="00BD1DF5"/>
    <w:rsid w:val="00BD3443"/>
    <w:rsid w:val="00BD3761"/>
    <w:rsid w:val="00BD502B"/>
    <w:rsid w:val="00BD51E1"/>
    <w:rsid w:val="00BD5325"/>
    <w:rsid w:val="00BD5426"/>
    <w:rsid w:val="00BD5E5D"/>
    <w:rsid w:val="00BD631B"/>
    <w:rsid w:val="00BD714E"/>
    <w:rsid w:val="00BD78B7"/>
    <w:rsid w:val="00BD7BE8"/>
    <w:rsid w:val="00BD7FDC"/>
    <w:rsid w:val="00BE0029"/>
    <w:rsid w:val="00BE045E"/>
    <w:rsid w:val="00BE065A"/>
    <w:rsid w:val="00BE10AF"/>
    <w:rsid w:val="00BE1178"/>
    <w:rsid w:val="00BE1391"/>
    <w:rsid w:val="00BE1C72"/>
    <w:rsid w:val="00BE1D15"/>
    <w:rsid w:val="00BE217A"/>
    <w:rsid w:val="00BE220D"/>
    <w:rsid w:val="00BE2CFF"/>
    <w:rsid w:val="00BE3108"/>
    <w:rsid w:val="00BE5D3D"/>
    <w:rsid w:val="00BE6297"/>
    <w:rsid w:val="00BE6428"/>
    <w:rsid w:val="00BE6A4F"/>
    <w:rsid w:val="00BE7304"/>
    <w:rsid w:val="00BE731B"/>
    <w:rsid w:val="00BE7747"/>
    <w:rsid w:val="00BF1304"/>
    <w:rsid w:val="00BF1507"/>
    <w:rsid w:val="00BF1C3B"/>
    <w:rsid w:val="00BF22CC"/>
    <w:rsid w:val="00BF2625"/>
    <w:rsid w:val="00BF2E01"/>
    <w:rsid w:val="00BF30A3"/>
    <w:rsid w:val="00BF3C8C"/>
    <w:rsid w:val="00BF435B"/>
    <w:rsid w:val="00BF50CF"/>
    <w:rsid w:val="00BF512D"/>
    <w:rsid w:val="00BF63B4"/>
    <w:rsid w:val="00BF65A6"/>
    <w:rsid w:val="00BF6DB9"/>
    <w:rsid w:val="00BF7142"/>
    <w:rsid w:val="00BF72FC"/>
    <w:rsid w:val="00BF7979"/>
    <w:rsid w:val="00C00613"/>
    <w:rsid w:val="00C0068F"/>
    <w:rsid w:val="00C01C54"/>
    <w:rsid w:val="00C0323F"/>
    <w:rsid w:val="00C04687"/>
    <w:rsid w:val="00C0517D"/>
    <w:rsid w:val="00C05524"/>
    <w:rsid w:val="00C05CB1"/>
    <w:rsid w:val="00C05F23"/>
    <w:rsid w:val="00C06E59"/>
    <w:rsid w:val="00C07187"/>
    <w:rsid w:val="00C078F1"/>
    <w:rsid w:val="00C11DD0"/>
    <w:rsid w:val="00C121A2"/>
    <w:rsid w:val="00C12333"/>
    <w:rsid w:val="00C12506"/>
    <w:rsid w:val="00C12584"/>
    <w:rsid w:val="00C12670"/>
    <w:rsid w:val="00C12FAC"/>
    <w:rsid w:val="00C13139"/>
    <w:rsid w:val="00C133D4"/>
    <w:rsid w:val="00C13502"/>
    <w:rsid w:val="00C15364"/>
    <w:rsid w:val="00C15C21"/>
    <w:rsid w:val="00C1665B"/>
    <w:rsid w:val="00C1726D"/>
    <w:rsid w:val="00C2006C"/>
    <w:rsid w:val="00C206D4"/>
    <w:rsid w:val="00C20DC7"/>
    <w:rsid w:val="00C21378"/>
    <w:rsid w:val="00C213D3"/>
    <w:rsid w:val="00C216F3"/>
    <w:rsid w:val="00C2178F"/>
    <w:rsid w:val="00C21B3F"/>
    <w:rsid w:val="00C21C16"/>
    <w:rsid w:val="00C21E65"/>
    <w:rsid w:val="00C22442"/>
    <w:rsid w:val="00C22539"/>
    <w:rsid w:val="00C226D5"/>
    <w:rsid w:val="00C230C8"/>
    <w:rsid w:val="00C23470"/>
    <w:rsid w:val="00C23BDF"/>
    <w:rsid w:val="00C248C3"/>
    <w:rsid w:val="00C25363"/>
    <w:rsid w:val="00C25F9A"/>
    <w:rsid w:val="00C267E6"/>
    <w:rsid w:val="00C273AA"/>
    <w:rsid w:val="00C27F24"/>
    <w:rsid w:val="00C30EAB"/>
    <w:rsid w:val="00C31D37"/>
    <w:rsid w:val="00C326F7"/>
    <w:rsid w:val="00C35236"/>
    <w:rsid w:val="00C3561E"/>
    <w:rsid w:val="00C35FB0"/>
    <w:rsid w:val="00C365D8"/>
    <w:rsid w:val="00C36C0D"/>
    <w:rsid w:val="00C36E8C"/>
    <w:rsid w:val="00C408C2"/>
    <w:rsid w:val="00C41C8F"/>
    <w:rsid w:val="00C42B50"/>
    <w:rsid w:val="00C43224"/>
    <w:rsid w:val="00C43945"/>
    <w:rsid w:val="00C43E71"/>
    <w:rsid w:val="00C446F6"/>
    <w:rsid w:val="00C44B07"/>
    <w:rsid w:val="00C44B12"/>
    <w:rsid w:val="00C465E9"/>
    <w:rsid w:val="00C46F10"/>
    <w:rsid w:val="00C47065"/>
    <w:rsid w:val="00C4726F"/>
    <w:rsid w:val="00C47692"/>
    <w:rsid w:val="00C507DC"/>
    <w:rsid w:val="00C51E0C"/>
    <w:rsid w:val="00C520AC"/>
    <w:rsid w:val="00C52BB7"/>
    <w:rsid w:val="00C52DC9"/>
    <w:rsid w:val="00C53536"/>
    <w:rsid w:val="00C53D5C"/>
    <w:rsid w:val="00C53EC5"/>
    <w:rsid w:val="00C53EE9"/>
    <w:rsid w:val="00C54857"/>
    <w:rsid w:val="00C54951"/>
    <w:rsid w:val="00C54979"/>
    <w:rsid w:val="00C54E33"/>
    <w:rsid w:val="00C5522B"/>
    <w:rsid w:val="00C55232"/>
    <w:rsid w:val="00C553C0"/>
    <w:rsid w:val="00C56210"/>
    <w:rsid w:val="00C5695D"/>
    <w:rsid w:val="00C56DFD"/>
    <w:rsid w:val="00C60333"/>
    <w:rsid w:val="00C604E3"/>
    <w:rsid w:val="00C6200A"/>
    <w:rsid w:val="00C63EFC"/>
    <w:rsid w:val="00C63F13"/>
    <w:rsid w:val="00C6469E"/>
    <w:rsid w:val="00C650CE"/>
    <w:rsid w:val="00C65289"/>
    <w:rsid w:val="00C656CA"/>
    <w:rsid w:val="00C71596"/>
    <w:rsid w:val="00C724BA"/>
    <w:rsid w:val="00C724BE"/>
    <w:rsid w:val="00C725C5"/>
    <w:rsid w:val="00C72A2C"/>
    <w:rsid w:val="00C734F0"/>
    <w:rsid w:val="00C73D4F"/>
    <w:rsid w:val="00C73D57"/>
    <w:rsid w:val="00C73E33"/>
    <w:rsid w:val="00C7456B"/>
    <w:rsid w:val="00C7483A"/>
    <w:rsid w:val="00C74E08"/>
    <w:rsid w:val="00C76083"/>
    <w:rsid w:val="00C76BD8"/>
    <w:rsid w:val="00C7797B"/>
    <w:rsid w:val="00C77CA3"/>
    <w:rsid w:val="00C80250"/>
    <w:rsid w:val="00C80C0B"/>
    <w:rsid w:val="00C80CDB"/>
    <w:rsid w:val="00C80DD9"/>
    <w:rsid w:val="00C81839"/>
    <w:rsid w:val="00C81E7C"/>
    <w:rsid w:val="00C82398"/>
    <w:rsid w:val="00C82E53"/>
    <w:rsid w:val="00C8449F"/>
    <w:rsid w:val="00C849DF"/>
    <w:rsid w:val="00C84B66"/>
    <w:rsid w:val="00C85DF5"/>
    <w:rsid w:val="00C85E96"/>
    <w:rsid w:val="00C86097"/>
    <w:rsid w:val="00C8631C"/>
    <w:rsid w:val="00C86623"/>
    <w:rsid w:val="00C86EB6"/>
    <w:rsid w:val="00C870E1"/>
    <w:rsid w:val="00C90105"/>
    <w:rsid w:val="00C90A87"/>
    <w:rsid w:val="00C90D9E"/>
    <w:rsid w:val="00C90DF2"/>
    <w:rsid w:val="00C90EB4"/>
    <w:rsid w:val="00C91823"/>
    <w:rsid w:val="00C924DC"/>
    <w:rsid w:val="00C92D99"/>
    <w:rsid w:val="00C92E79"/>
    <w:rsid w:val="00C93486"/>
    <w:rsid w:val="00C938DF"/>
    <w:rsid w:val="00C93D04"/>
    <w:rsid w:val="00C94486"/>
    <w:rsid w:val="00C94845"/>
    <w:rsid w:val="00C94E62"/>
    <w:rsid w:val="00C95C56"/>
    <w:rsid w:val="00C95F8F"/>
    <w:rsid w:val="00C96B63"/>
    <w:rsid w:val="00C97306"/>
    <w:rsid w:val="00C97488"/>
    <w:rsid w:val="00C97885"/>
    <w:rsid w:val="00CA19A5"/>
    <w:rsid w:val="00CA26AE"/>
    <w:rsid w:val="00CA2F52"/>
    <w:rsid w:val="00CA33C5"/>
    <w:rsid w:val="00CA3B91"/>
    <w:rsid w:val="00CA4A54"/>
    <w:rsid w:val="00CA4B18"/>
    <w:rsid w:val="00CA5070"/>
    <w:rsid w:val="00CA5530"/>
    <w:rsid w:val="00CA56B0"/>
    <w:rsid w:val="00CA7218"/>
    <w:rsid w:val="00CA7C56"/>
    <w:rsid w:val="00CA7E34"/>
    <w:rsid w:val="00CB08F7"/>
    <w:rsid w:val="00CB0EA3"/>
    <w:rsid w:val="00CB16EA"/>
    <w:rsid w:val="00CB1A14"/>
    <w:rsid w:val="00CB460C"/>
    <w:rsid w:val="00CB4661"/>
    <w:rsid w:val="00CB474D"/>
    <w:rsid w:val="00CB4C90"/>
    <w:rsid w:val="00CB5CCD"/>
    <w:rsid w:val="00CB5E1B"/>
    <w:rsid w:val="00CB6292"/>
    <w:rsid w:val="00CB6FF6"/>
    <w:rsid w:val="00CB7838"/>
    <w:rsid w:val="00CB7A04"/>
    <w:rsid w:val="00CC1885"/>
    <w:rsid w:val="00CC19ED"/>
    <w:rsid w:val="00CC1A8D"/>
    <w:rsid w:val="00CC1AC1"/>
    <w:rsid w:val="00CC2735"/>
    <w:rsid w:val="00CC2DEB"/>
    <w:rsid w:val="00CC3108"/>
    <w:rsid w:val="00CC3FB3"/>
    <w:rsid w:val="00CC4031"/>
    <w:rsid w:val="00CC4D9B"/>
    <w:rsid w:val="00CC4E9F"/>
    <w:rsid w:val="00CC5528"/>
    <w:rsid w:val="00CC55D7"/>
    <w:rsid w:val="00CC5DC2"/>
    <w:rsid w:val="00CC607B"/>
    <w:rsid w:val="00CC65DD"/>
    <w:rsid w:val="00CC67EE"/>
    <w:rsid w:val="00CC6C2F"/>
    <w:rsid w:val="00CC6CC2"/>
    <w:rsid w:val="00CC70E6"/>
    <w:rsid w:val="00CD0037"/>
    <w:rsid w:val="00CD1075"/>
    <w:rsid w:val="00CD1168"/>
    <w:rsid w:val="00CD1E4F"/>
    <w:rsid w:val="00CD1F0C"/>
    <w:rsid w:val="00CD1FB3"/>
    <w:rsid w:val="00CD212D"/>
    <w:rsid w:val="00CD25D8"/>
    <w:rsid w:val="00CD2F9B"/>
    <w:rsid w:val="00CD39F4"/>
    <w:rsid w:val="00CD4425"/>
    <w:rsid w:val="00CD4A42"/>
    <w:rsid w:val="00CD658A"/>
    <w:rsid w:val="00CD7336"/>
    <w:rsid w:val="00CD7655"/>
    <w:rsid w:val="00CD7C17"/>
    <w:rsid w:val="00CE0E56"/>
    <w:rsid w:val="00CE285D"/>
    <w:rsid w:val="00CE31CF"/>
    <w:rsid w:val="00CE3A9D"/>
    <w:rsid w:val="00CE3DAA"/>
    <w:rsid w:val="00CE4F38"/>
    <w:rsid w:val="00CE5285"/>
    <w:rsid w:val="00CE5489"/>
    <w:rsid w:val="00CE58EA"/>
    <w:rsid w:val="00CE7D8A"/>
    <w:rsid w:val="00CF0941"/>
    <w:rsid w:val="00CF0ECE"/>
    <w:rsid w:val="00CF176E"/>
    <w:rsid w:val="00CF19EF"/>
    <w:rsid w:val="00CF24B4"/>
    <w:rsid w:val="00CF2C3A"/>
    <w:rsid w:val="00CF3952"/>
    <w:rsid w:val="00CF3D0D"/>
    <w:rsid w:val="00CF4184"/>
    <w:rsid w:val="00CF43F9"/>
    <w:rsid w:val="00CF4853"/>
    <w:rsid w:val="00CF49F5"/>
    <w:rsid w:val="00D000E5"/>
    <w:rsid w:val="00D00A5A"/>
    <w:rsid w:val="00D00FD2"/>
    <w:rsid w:val="00D01CCB"/>
    <w:rsid w:val="00D0230B"/>
    <w:rsid w:val="00D02849"/>
    <w:rsid w:val="00D02B6A"/>
    <w:rsid w:val="00D02B81"/>
    <w:rsid w:val="00D03031"/>
    <w:rsid w:val="00D03390"/>
    <w:rsid w:val="00D040C6"/>
    <w:rsid w:val="00D042B0"/>
    <w:rsid w:val="00D04C84"/>
    <w:rsid w:val="00D06CB8"/>
    <w:rsid w:val="00D06DFB"/>
    <w:rsid w:val="00D100D7"/>
    <w:rsid w:val="00D10813"/>
    <w:rsid w:val="00D11D71"/>
    <w:rsid w:val="00D1226F"/>
    <w:rsid w:val="00D1283B"/>
    <w:rsid w:val="00D1378F"/>
    <w:rsid w:val="00D1388F"/>
    <w:rsid w:val="00D1549B"/>
    <w:rsid w:val="00D15E44"/>
    <w:rsid w:val="00D1624B"/>
    <w:rsid w:val="00D17209"/>
    <w:rsid w:val="00D20143"/>
    <w:rsid w:val="00D207C3"/>
    <w:rsid w:val="00D20D15"/>
    <w:rsid w:val="00D2113B"/>
    <w:rsid w:val="00D21D78"/>
    <w:rsid w:val="00D226BF"/>
    <w:rsid w:val="00D22826"/>
    <w:rsid w:val="00D228F5"/>
    <w:rsid w:val="00D22B48"/>
    <w:rsid w:val="00D22E04"/>
    <w:rsid w:val="00D23B37"/>
    <w:rsid w:val="00D2478E"/>
    <w:rsid w:val="00D249CF"/>
    <w:rsid w:val="00D2698C"/>
    <w:rsid w:val="00D27636"/>
    <w:rsid w:val="00D27949"/>
    <w:rsid w:val="00D27A77"/>
    <w:rsid w:val="00D30183"/>
    <w:rsid w:val="00D3151C"/>
    <w:rsid w:val="00D31A3A"/>
    <w:rsid w:val="00D33701"/>
    <w:rsid w:val="00D33D6F"/>
    <w:rsid w:val="00D34479"/>
    <w:rsid w:val="00D344C1"/>
    <w:rsid w:val="00D3454E"/>
    <w:rsid w:val="00D34890"/>
    <w:rsid w:val="00D348C7"/>
    <w:rsid w:val="00D34AEA"/>
    <w:rsid w:val="00D35235"/>
    <w:rsid w:val="00D356AB"/>
    <w:rsid w:val="00D35ABC"/>
    <w:rsid w:val="00D35C66"/>
    <w:rsid w:val="00D36DE8"/>
    <w:rsid w:val="00D37B92"/>
    <w:rsid w:val="00D40176"/>
    <w:rsid w:val="00D40760"/>
    <w:rsid w:val="00D42092"/>
    <w:rsid w:val="00D453BB"/>
    <w:rsid w:val="00D456F2"/>
    <w:rsid w:val="00D45EEC"/>
    <w:rsid w:val="00D46DB7"/>
    <w:rsid w:val="00D47211"/>
    <w:rsid w:val="00D47289"/>
    <w:rsid w:val="00D47DD4"/>
    <w:rsid w:val="00D47DFF"/>
    <w:rsid w:val="00D50B16"/>
    <w:rsid w:val="00D50FA4"/>
    <w:rsid w:val="00D516BA"/>
    <w:rsid w:val="00D51934"/>
    <w:rsid w:val="00D51F44"/>
    <w:rsid w:val="00D523E9"/>
    <w:rsid w:val="00D52EFF"/>
    <w:rsid w:val="00D536A3"/>
    <w:rsid w:val="00D53BA3"/>
    <w:rsid w:val="00D54483"/>
    <w:rsid w:val="00D5564B"/>
    <w:rsid w:val="00D5609B"/>
    <w:rsid w:val="00D567E3"/>
    <w:rsid w:val="00D579A0"/>
    <w:rsid w:val="00D60051"/>
    <w:rsid w:val="00D602CB"/>
    <w:rsid w:val="00D60780"/>
    <w:rsid w:val="00D60CE2"/>
    <w:rsid w:val="00D615BA"/>
    <w:rsid w:val="00D62E25"/>
    <w:rsid w:val="00D6300C"/>
    <w:rsid w:val="00D632BA"/>
    <w:rsid w:val="00D6342B"/>
    <w:rsid w:val="00D6382A"/>
    <w:rsid w:val="00D63FC2"/>
    <w:rsid w:val="00D6454B"/>
    <w:rsid w:val="00D64A79"/>
    <w:rsid w:val="00D64EEF"/>
    <w:rsid w:val="00D65278"/>
    <w:rsid w:val="00D65BF6"/>
    <w:rsid w:val="00D65C9D"/>
    <w:rsid w:val="00D66C84"/>
    <w:rsid w:val="00D67231"/>
    <w:rsid w:val="00D67D6B"/>
    <w:rsid w:val="00D70E3B"/>
    <w:rsid w:val="00D712B5"/>
    <w:rsid w:val="00D71A86"/>
    <w:rsid w:val="00D71F5B"/>
    <w:rsid w:val="00D71F61"/>
    <w:rsid w:val="00D72014"/>
    <w:rsid w:val="00D72664"/>
    <w:rsid w:val="00D7278E"/>
    <w:rsid w:val="00D72A9F"/>
    <w:rsid w:val="00D72DAF"/>
    <w:rsid w:val="00D72EEB"/>
    <w:rsid w:val="00D72FC2"/>
    <w:rsid w:val="00D73356"/>
    <w:rsid w:val="00D73F25"/>
    <w:rsid w:val="00D7432A"/>
    <w:rsid w:val="00D743AA"/>
    <w:rsid w:val="00D7449A"/>
    <w:rsid w:val="00D75570"/>
    <w:rsid w:val="00D75913"/>
    <w:rsid w:val="00D75EA1"/>
    <w:rsid w:val="00D76A02"/>
    <w:rsid w:val="00D80B0A"/>
    <w:rsid w:val="00D80D07"/>
    <w:rsid w:val="00D810EB"/>
    <w:rsid w:val="00D811C2"/>
    <w:rsid w:val="00D8301A"/>
    <w:rsid w:val="00D8467D"/>
    <w:rsid w:val="00D8527D"/>
    <w:rsid w:val="00D85355"/>
    <w:rsid w:val="00D85834"/>
    <w:rsid w:val="00D858FD"/>
    <w:rsid w:val="00D86455"/>
    <w:rsid w:val="00D86AA0"/>
    <w:rsid w:val="00D86FDD"/>
    <w:rsid w:val="00D8765D"/>
    <w:rsid w:val="00D87EFB"/>
    <w:rsid w:val="00D906B3"/>
    <w:rsid w:val="00D9134F"/>
    <w:rsid w:val="00D91756"/>
    <w:rsid w:val="00D93F74"/>
    <w:rsid w:val="00D940C9"/>
    <w:rsid w:val="00D940ED"/>
    <w:rsid w:val="00D9481E"/>
    <w:rsid w:val="00D958E0"/>
    <w:rsid w:val="00D9634C"/>
    <w:rsid w:val="00D964D9"/>
    <w:rsid w:val="00D96A0B"/>
    <w:rsid w:val="00DA0532"/>
    <w:rsid w:val="00DA2A26"/>
    <w:rsid w:val="00DA2B57"/>
    <w:rsid w:val="00DA300C"/>
    <w:rsid w:val="00DA337C"/>
    <w:rsid w:val="00DA3495"/>
    <w:rsid w:val="00DA4804"/>
    <w:rsid w:val="00DA558B"/>
    <w:rsid w:val="00DA617D"/>
    <w:rsid w:val="00DA6474"/>
    <w:rsid w:val="00DA6523"/>
    <w:rsid w:val="00DA68D0"/>
    <w:rsid w:val="00DA7B4C"/>
    <w:rsid w:val="00DB0A92"/>
    <w:rsid w:val="00DB0BC5"/>
    <w:rsid w:val="00DB1737"/>
    <w:rsid w:val="00DB2701"/>
    <w:rsid w:val="00DB4616"/>
    <w:rsid w:val="00DB4AEB"/>
    <w:rsid w:val="00DB4D40"/>
    <w:rsid w:val="00DB6C6A"/>
    <w:rsid w:val="00DC034B"/>
    <w:rsid w:val="00DC0B92"/>
    <w:rsid w:val="00DC109D"/>
    <w:rsid w:val="00DC139E"/>
    <w:rsid w:val="00DC2A0C"/>
    <w:rsid w:val="00DC3C46"/>
    <w:rsid w:val="00DC4522"/>
    <w:rsid w:val="00DC490B"/>
    <w:rsid w:val="00DC4B31"/>
    <w:rsid w:val="00DC4FC3"/>
    <w:rsid w:val="00DC5220"/>
    <w:rsid w:val="00DC62D4"/>
    <w:rsid w:val="00DC62E6"/>
    <w:rsid w:val="00DC63B9"/>
    <w:rsid w:val="00DC651D"/>
    <w:rsid w:val="00DC67DE"/>
    <w:rsid w:val="00DC7096"/>
    <w:rsid w:val="00DC7ADE"/>
    <w:rsid w:val="00DC7C79"/>
    <w:rsid w:val="00DC7D4A"/>
    <w:rsid w:val="00DD01A3"/>
    <w:rsid w:val="00DD08F1"/>
    <w:rsid w:val="00DD102C"/>
    <w:rsid w:val="00DD1A14"/>
    <w:rsid w:val="00DD21DA"/>
    <w:rsid w:val="00DD23B3"/>
    <w:rsid w:val="00DD2FB9"/>
    <w:rsid w:val="00DD381E"/>
    <w:rsid w:val="00DD3BD4"/>
    <w:rsid w:val="00DD456D"/>
    <w:rsid w:val="00DD4BCC"/>
    <w:rsid w:val="00DD4C5B"/>
    <w:rsid w:val="00DD4EF6"/>
    <w:rsid w:val="00DD5544"/>
    <w:rsid w:val="00DD5D43"/>
    <w:rsid w:val="00DD651F"/>
    <w:rsid w:val="00DD70D7"/>
    <w:rsid w:val="00DD746F"/>
    <w:rsid w:val="00DD7924"/>
    <w:rsid w:val="00DD7A0C"/>
    <w:rsid w:val="00DE0971"/>
    <w:rsid w:val="00DE1853"/>
    <w:rsid w:val="00DE185A"/>
    <w:rsid w:val="00DE2E31"/>
    <w:rsid w:val="00DE3161"/>
    <w:rsid w:val="00DE31B0"/>
    <w:rsid w:val="00DE345D"/>
    <w:rsid w:val="00DE3730"/>
    <w:rsid w:val="00DE3B3A"/>
    <w:rsid w:val="00DE3CF7"/>
    <w:rsid w:val="00DE4730"/>
    <w:rsid w:val="00DE4FFB"/>
    <w:rsid w:val="00DE5720"/>
    <w:rsid w:val="00DE5F2A"/>
    <w:rsid w:val="00DE6DD9"/>
    <w:rsid w:val="00DE7F40"/>
    <w:rsid w:val="00DF0329"/>
    <w:rsid w:val="00DF1849"/>
    <w:rsid w:val="00DF25C6"/>
    <w:rsid w:val="00DF3432"/>
    <w:rsid w:val="00DF34CD"/>
    <w:rsid w:val="00DF5E6B"/>
    <w:rsid w:val="00DF630D"/>
    <w:rsid w:val="00DF66EF"/>
    <w:rsid w:val="00DF7CDA"/>
    <w:rsid w:val="00DF7FB7"/>
    <w:rsid w:val="00E01923"/>
    <w:rsid w:val="00E02059"/>
    <w:rsid w:val="00E02DE6"/>
    <w:rsid w:val="00E03060"/>
    <w:rsid w:val="00E03383"/>
    <w:rsid w:val="00E03737"/>
    <w:rsid w:val="00E0400E"/>
    <w:rsid w:val="00E04470"/>
    <w:rsid w:val="00E04E06"/>
    <w:rsid w:val="00E06197"/>
    <w:rsid w:val="00E063F7"/>
    <w:rsid w:val="00E078F0"/>
    <w:rsid w:val="00E07A44"/>
    <w:rsid w:val="00E1059E"/>
    <w:rsid w:val="00E10E92"/>
    <w:rsid w:val="00E133A0"/>
    <w:rsid w:val="00E137EB"/>
    <w:rsid w:val="00E141FB"/>
    <w:rsid w:val="00E15499"/>
    <w:rsid w:val="00E15909"/>
    <w:rsid w:val="00E2139E"/>
    <w:rsid w:val="00E21A9D"/>
    <w:rsid w:val="00E21E2F"/>
    <w:rsid w:val="00E22307"/>
    <w:rsid w:val="00E22588"/>
    <w:rsid w:val="00E22C15"/>
    <w:rsid w:val="00E2313B"/>
    <w:rsid w:val="00E235BC"/>
    <w:rsid w:val="00E235CC"/>
    <w:rsid w:val="00E25002"/>
    <w:rsid w:val="00E25183"/>
    <w:rsid w:val="00E2575E"/>
    <w:rsid w:val="00E264B4"/>
    <w:rsid w:val="00E27318"/>
    <w:rsid w:val="00E27345"/>
    <w:rsid w:val="00E27EC7"/>
    <w:rsid w:val="00E30906"/>
    <w:rsid w:val="00E31655"/>
    <w:rsid w:val="00E31B7A"/>
    <w:rsid w:val="00E323E5"/>
    <w:rsid w:val="00E32A5E"/>
    <w:rsid w:val="00E32E56"/>
    <w:rsid w:val="00E3316C"/>
    <w:rsid w:val="00E33286"/>
    <w:rsid w:val="00E34A5E"/>
    <w:rsid w:val="00E34CC0"/>
    <w:rsid w:val="00E34D79"/>
    <w:rsid w:val="00E35ADF"/>
    <w:rsid w:val="00E368CB"/>
    <w:rsid w:val="00E37674"/>
    <w:rsid w:val="00E403A0"/>
    <w:rsid w:val="00E425EC"/>
    <w:rsid w:val="00E427D0"/>
    <w:rsid w:val="00E42EF6"/>
    <w:rsid w:val="00E43D83"/>
    <w:rsid w:val="00E43DB3"/>
    <w:rsid w:val="00E44169"/>
    <w:rsid w:val="00E44403"/>
    <w:rsid w:val="00E44568"/>
    <w:rsid w:val="00E44FF7"/>
    <w:rsid w:val="00E451C4"/>
    <w:rsid w:val="00E45510"/>
    <w:rsid w:val="00E45963"/>
    <w:rsid w:val="00E46916"/>
    <w:rsid w:val="00E46DAF"/>
    <w:rsid w:val="00E4796C"/>
    <w:rsid w:val="00E500CD"/>
    <w:rsid w:val="00E522A3"/>
    <w:rsid w:val="00E52A61"/>
    <w:rsid w:val="00E54430"/>
    <w:rsid w:val="00E546D7"/>
    <w:rsid w:val="00E54B1B"/>
    <w:rsid w:val="00E54E22"/>
    <w:rsid w:val="00E55DF8"/>
    <w:rsid w:val="00E57938"/>
    <w:rsid w:val="00E57EC3"/>
    <w:rsid w:val="00E57EF7"/>
    <w:rsid w:val="00E6003A"/>
    <w:rsid w:val="00E60081"/>
    <w:rsid w:val="00E6008F"/>
    <w:rsid w:val="00E6026F"/>
    <w:rsid w:val="00E60937"/>
    <w:rsid w:val="00E60F3D"/>
    <w:rsid w:val="00E61960"/>
    <w:rsid w:val="00E61F5B"/>
    <w:rsid w:val="00E61FD0"/>
    <w:rsid w:val="00E6219B"/>
    <w:rsid w:val="00E62578"/>
    <w:rsid w:val="00E63481"/>
    <w:rsid w:val="00E6358D"/>
    <w:rsid w:val="00E6364E"/>
    <w:rsid w:val="00E63A2D"/>
    <w:rsid w:val="00E6485A"/>
    <w:rsid w:val="00E652CD"/>
    <w:rsid w:val="00E65818"/>
    <w:rsid w:val="00E6594A"/>
    <w:rsid w:val="00E65E5C"/>
    <w:rsid w:val="00E66F4F"/>
    <w:rsid w:val="00E6758E"/>
    <w:rsid w:val="00E678B6"/>
    <w:rsid w:val="00E67A10"/>
    <w:rsid w:val="00E703E1"/>
    <w:rsid w:val="00E7096F"/>
    <w:rsid w:val="00E70E82"/>
    <w:rsid w:val="00E70F26"/>
    <w:rsid w:val="00E714B4"/>
    <w:rsid w:val="00E71A40"/>
    <w:rsid w:val="00E72554"/>
    <w:rsid w:val="00E727BF"/>
    <w:rsid w:val="00E72A49"/>
    <w:rsid w:val="00E72F93"/>
    <w:rsid w:val="00E73FA9"/>
    <w:rsid w:val="00E74923"/>
    <w:rsid w:val="00E75E46"/>
    <w:rsid w:val="00E76BE4"/>
    <w:rsid w:val="00E77528"/>
    <w:rsid w:val="00E776C2"/>
    <w:rsid w:val="00E777D6"/>
    <w:rsid w:val="00E77AF3"/>
    <w:rsid w:val="00E8010B"/>
    <w:rsid w:val="00E80200"/>
    <w:rsid w:val="00E80339"/>
    <w:rsid w:val="00E80541"/>
    <w:rsid w:val="00E80752"/>
    <w:rsid w:val="00E81496"/>
    <w:rsid w:val="00E81AE2"/>
    <w:rsid w:val="00E81BB6"/>
    <w:rsid w:val="00E82BD2"/>
    <w:rsid w:val="00E830F6"/>
    <w:rsid w:val="00E8327E"/>
    <w:rsid w:val="00E83816"/>
    <w:rsid w:val="00E83F56"/>
    <w:rsid w:val="00E84189"/>
    <w:rsid w:val="00E8427C"/>
    <w:rsid w:val="00E8440A"/>
    <w:rsid w:val="00E84B31"/>
    <w:rsid w:val="00E85503"/>
    <w:rsid w:val="00E85828"/>
    <w:rsid w:val="00E85C76"/>
    <w:rsid w:val="00E865E3"/>
    <w:rsid w:val="00E86BCB"/>
    <w:rsid w:val="00E872D9"/>
    <w:rsid w:val="00E877D5"/>
    <w:rsid w:val="00E9046C"/>
    <w:rsid w:val="00E90979"/>
    <w:rsid w:val="00E91AA6"/>
    <w:rsid w:val="00E9252D"/>
    <w:rsid w:val="00E92B35"/>
    <w:rsid w:val="00E9319F"/>
    <w:rsid w:val="00E932F3"/>
    <w:rsid w:val="00E93E7F"/>
    <w:rsid w:val="00E94EA0"/>
    <w:rsid w:val="00E953B9"/>
    <w:rsid w:val="00E95F85"/>
    <w:rsid w:val="00E96935"/>
    <w:rsid w:val="00E96C26"/>
    <w:rsid w:val="00E97B49"/>
    <w:rsid w:val="00EA0342"/>
    <w:rsid w:val="00EA07B4"/>
    <w:rsid w:val="00EA07C3"/>
    <w:rsid w:val="00EA0DC7"/>
    <w:rsid w:val="00EA11D3"/>
    <w:rsid w:val="00EA1917"/>
    <w:rsid w:val="00EA1F35"/>
    <w:rsid w:val="00EA2126"/>
    <w:rsid w:val="00EA3D22"/>
    <w:rsid w:val="00EA43A4"/>
    <w:rsid w:val="00EA4FA1"/>
    <w:rsid w:val="00EA5119"/>
    <w:rsid w:val="00EA5AF6"/>
    <w:rsid w:val="00EA5C89"/>
    <w:rsid w:val="00EA6B62"/>
    <w:rsid w:val="00EA6CE6"/>
    <w:rsid w:val="00EA7797"/>
    <w:rsid w:val="00EA7A0B"/>
    <w:rsid w:val="00EB0196"/>
    <w:rsid w:val="00EB040E"/>
    <w:rsid w:val="00EB1583"/>
    <w:rsid w:val="00EB1F46"/>
    <w:rsid w:val="00EB1F56"/>
    <w:rsid w:val="00EB228B"/>
    <w:rsid w:val="00EB24A6"/>
    <w:rsid w:val="00EB290C"/>
    <w:rsid w:val="00EB309D"/>
    <w:rsid w:val="00EB328C"/>
    <w:rsid w:val="00EB3B01"/>
    <w:rsid w:val="00EB44AB"/>
    <w:rsid w:val="00EB49FE"/>
    <w:rsid w:val="00EB551B"/>
    <w:rsid w:val="00EB5D0A"/>
    <w:rsid w:val="00EB7023"/>
    <w:rsid w:val="00EB72E2"/>
    <w:rsid w:val="00EB787C"/>
    <w:rsid w:val="00EB7DB3"/>
    <w:rsid w:val="00EC013A"/>
    <w:rsid w:val="00EC04F1"/>
    <w:rsid w:val="00EC07F3"/>
    <w:rsid w:val="00EC12FB"/>
    <w:rsid w:val="00EC1722"/>
    <w:rsid w:val="00EC2F30"/>
    <w:rsid w:val="00EC34BC"/>
    <w:rsid w:val="00EC44D6"/>
    <w:rsid w:val="00EC46FF"/>
    <w:rsid w:val="00EC493F"/>
    <w:rsid w:val="00EC4F85"/>
    <w:rsid w:val="00EC5037"/>
    <w:rsid w:val="00EC5148"/>
    <w:rsid w:val="00EC5EE5"/>
    <w:rsid w:val="00EC6227"/>
    <w:rsid w:val="00EC62A5"/>
    <w:rsid w:val="00EC719C"/>
    <w:rsid w:val="00EC7631"/>
    <w:rsid w:val="00ED0843"/>
    <w:rsid w:val="00ED0C4B"/>
    <w:rsid w:val="00ED10DA"/>
    <w:rsid w:val="00ED16BB"/>
    <w:rsid w:val="00ED1D44"/>
    <w:rsid w:val="00ED24A7"/>
    <w:rsid w:val="00ED3B74"/>
    <w:rsid w:val="00ED4209"/>
    <w:rsid w:val="00ED5454"/>
    <w:rsid w:val="00ED59DF"/>
    <w:rsid w:val="00ED5A30"/>
    <w:rsid w:val="00ED5AC3"/>
    <w:rsid w:val="00ED5F2D"/>
    <w:rsid w:val="00ED644F"/>
    <w:rsid w:val="00ED67B0"/>
    <w:rsid w:val="00ED6E1C"/>
    <w:rsid w:val="00ED734A"/>
    <w:rsid w:val="00ED74FA"/>
    <w:rsid w:val="00EE0305"/>
    <w:rsid w:val="00EE05C9"/>
    <w:rsid w:val="00EE0B61"/>
    <w:rsid w:val="00EE0EFD"/>
    <w:rsid w:val="00EE1008"/>
    <w:rsid w:val="00EE185A"/>
    <w:rsid w:val="00EE2434"/>
    <w:rsid w:val="00EE2A68"/>
    <w:rsid w:val="00EE2D1D"/>
    <w:rsid w:val="00EE2F43"/>
    <w:rsid w:val="00EE3DC5"/>
    <w:rsid w:val="00EE3DD4"/>
    <w:rsid w:val="00EE40F8"/>
    <w:rsid w:val="00EE451B"/>
    <w:rsid w:val="00EE489D"/>
    <w:rsid w:val="00EE4948"/>
    <w:rsid w:val="00EE67D8"/>
    <w:rsid w:val="00EE6F7E"/>
    <w:rsid w:val="00EE7952"/>
    <w:rsid w:val="00EF04E0"/>
    <w:rsid w:val="00EF0657"/>
    <w:rsid w:val="00EF0D82"/>
    <w:rsid w:val="00EF1463"/>
    <w:rsid w:val="00EF15AF"/>
    <w:rsid w:val="00EF1DCF"/>
    <w:rsid w:val="00EF2148"/>
    <w:rsid w:val="00EF2399"/>
    <w:rsid w:val="00EF2527"/>
    <w:rsid w:val="00EF2748"/>
    <w:rsid w:val="00EF2A2B"/>
    <w:rsid w:val="00EF3719"/>
    <w:rsid w:val="00EF372E"/>
    <w:rsid w:val="00EF3A2C"/>
    <w:rsid w:val="00EF431F"/>
    <w:rsid w:val="00EF4C5E"/>
    <w:rsid w:val="00EF5FC0"/>
    <w:rsid w:val="00EF642F"/>
    <w:rsid w:val="00EF646E"/>
    <w:rsid w:val="00EF6CC7"/>
    <w:rsid w:val="00EF7C74"/>
    <w:rsid w:val="00F000E7"/>
    <w:rsid w:val="00F00221"/>
    <w:rsid w:val="00F00278"/>
    <w:rsid w:val="00F0091F"/>
    <w:rsid w:val="00F0097B"/>
    <w:rsid w:val="00F0097C"/>
    <w:rsid w:val="00F01C4D"/>
    <w:rsid w:val="00F02BED"/>
    <w:rsid w:val="00F02D16"/>
    <w:rsid w:val="00F03061"/>
    <w:rsid w:val="00F041D0"/>
    <w:rsid w:val="00F049F9"/>
    <w:rsid w:val="00F0519D"/>
    <w:rsid w:val="00F05BB3"/>
    <w:rsid w:val="00F075A4"/>
    <w:rsid w:val="00F079BF"/>
    <w:rsid w:val="00F1141D"/>
    <w:rsid w:val="00F1426A"/>
    <w:rsid w:val="00F1673D"/>
    <w:rsid w:val="00F17523"/>
    <w:rsid w:val="00F20AC6"/>
    <w:rsid w:val="00F20B52"/>
    <w:rsid w:val="00F2166A"/>
    <w:rsid w:val="00F21793"/>
    <w:rsid w:val="00F21CD0"/>
    <w:rsid w:val="00F22F09"/>
    <w:rsid w:val="00F2379B"/>
    <w:rsid w:val="00F23944"/>
    <w:rsid w:val="00F24B51"/>
    <w:rsid w:val="00F25198"/>
    <w:rsid w:val="00F2522B"/>
    <w:rsid w:val="00F26332"/>
    <w:rsid w:val="00F2683B"/>
    <w:rsid w:val="00F27593"/>
    <w:rsid w:val="00F2769A"/>
    <w:rsid w:val="00F3052F"/>
    <w:rsid w:val="00F32A96"/>
    <w:rsid w:val="00F3425C"/>
    <w:rsid w:val="00F34603"/>
    <w:rsid w:val="00F36213"/>
    <w:rsid w:val="00F36250"/>
    <w:rsid w:val="00F36503"/>
    <w:rsid w:val="00F36F01"/>
    <w:rsid w:val="00F37312"/>
    <w:rsid w:val="00F41FC1"/>
    <w:rsid w:val="00F423E5"/>
    <w:rsid w:val="00F432C1"/>
    <w:rsid w:val="00F433BF"/>
    <w:rsid w:val="00F4399E"/>
    <w:rsid w:val="00F43C00"/>
    <w:rsid w:val="00F4544C"/>
    <w:rsid w:val="00F457B0"/>
    <w:rsid w:val="00F46133"/>
    <w:rsid w:val="00F46E0A"/>
    <w:rsid w:val="00F476CD"/>
    <w:rsid w:val="00F476F4"/>
    <w:rsid w:val="00F47E40"/>
    <w:rsid w:val="00F50ABF"/>
    <w:rsid w:val="00F51331"/>
    <w:rsid w:val="00F5187E"/>
    <w:rsid w:val="00F52D3F"/>
    <w:rsid w:val="00F53769"/>
    <w:rsid w:val="00F53E4B"/>
    <w:rsid w:val="00F549E1"/>
    <w:rsid w:val="00F54AD0"/>
    <w:rsid w:val="00F557BC"/>
    <w:rsid w:val="00F55919"/>
    <w:rsid w:val="00F55D99"/>
    <w:rsid w:val="00F561E5"/>
    <w:rsid w:val="00F57E5D"/>
    <w:rsid w:val="00F6096F"/>
    <w:rsid w:val="00F60AAF"/>
    <w:rsid w:val="00F60D42"/>
    <w:rsid w:val="00F60E63"/>
    <w:rsid w:val="00F61396"/>
    <w:rsid w:val="00F627AE"/>
    <w:rsid w:val="00F62C89"/>
    <w:rsid w:val="00F63EEA"/>
    <w:rsid w:val="00F6431B"/>
    <w:rsid w:val="00F64E20"/>
    <w:rsid w:val="00F656B0"/>
    <w:rsid w:val="00F659C5"/>
    <w:rsid w:val="00F66433"/>
    <w:rsid w:val="00F668C4"/>
    <w:rsid w:val="00F677A1"/>
    <w:rsid w:val="00F67D51"/>
    <w:rsid w:val="00F708F7"/>
    <w:rsid w:val="00F708F8"/>
    <w:rsid w:val="00F71891"/>
    <w:rsid w:val="00F7200F"/>
    <w:rsid w:val="00F722C8"/>
    <w:rsid w:val="00F723E9"/>
    <w:rsid w:val="00F7277B"/>
    <w:rsid w:val="00F72BAD"/>
    <w:rsid w:val="00F72C6F"/>
    <w:rsid w:val="00F72E9C"/>
    <w:rsid w:val="00F73DF8"/>
    <w:rsid w:val="00F73E08"/>
    <w:rsid w:val="00F750B7"/>
    <w:rsid w:val="00F755C3"/>
    <w:rsid w:val="00F76D0C"/>
    <w:rsid w:val="00F773A2"/>
    <w:rsid w:val="00F776A3"/>
    <w:rsid w:val="00F77832"/>
    <w:rsid w:val="00F80629"/>
    <w:rsid w:val="00F80A34"/>
    <w:rsid w:val="00F8119F"/>
    <w:rsid w:val="00F81707"/>
    <w:rsid w:val="00F8172F"/>
    <w:rsid w:val="00F820F9"/>
    <w:rsid w:val="00F82234"/>
    <w:rsid w:val="00F822E1"/>
    <w:rsid w:val="00F82FD1"/>
    <w:rsid w:val="00F832BE"/>
    <w:rsid w:val="00F83C21"/>
    <w:rsid w:val="00F85743"/>
    <w:rsid w:val="00F85B4E"/>
    <w:rsid w:val="00F85BA3"/>
    <w:rsid w:val="00F85DC6"/>
    <w:rsid w:val="00F87022"/>
    <w:rsid w:val="00F872E0"/>
    <w:rsid w:val="00F878CA"/>
    <w:rsid w:val="00F90206"/>
    <w:rsid w:val="00F9032B"/>
    <w:rsid w:val="00F903B3"/>
    <w:rsid w:val="00F903B8"/>
    <w:rsid w:val="00F90878"/>
    <w:rsid w:val="00F9098B"/>
    <w:rsid w:val="00F91250"/>
    <w:rsid w:val="00F919D0"/>
    <w:rsid w:val="00F91CA2"/>
    <w:rsid w:val="00F92E8B"/>
    <w:rsid w:val="00F94E69"/>
    <w:rsid w:val="00F962C3"/>
    <w:rsid w:val="00FA0421"/>
    <w:rsid w:val="00FA0484"/>
    <w:rsid w:val="00FA1C19"/>
    <w:rsid w:val="00FA1E9A"/>
    <w:rsid w:val="00FA318E"/>
    <w:rsid w:val="00FA360F"/>
    <w:rsid w:val="00FA3684"/>
    <w:rsid w:val="00FA39CE"/>
    <w:rsid w:val="00FA3F9C"/>
    <w:rsid w:val="00FA3FAF"/>
    <w:rsid w:val="00FA4597"/>
    <w:rsid w:val="00FA4FC0"/>
    <w:rsid w:val="00FA50F6"/>
    <w:rsid w:val="00FA6567"/>
    <w:rsid w:val="00FA68D1"/>
    <w:rsid w:val="00FA7489"/>
    <w:rsid w:val="00FB085D"/>
    <w:rsid w:val="00FB0BDB"/>
    <w:rsid w:val="00FB11C7"/>
    <w:rsid w:val="00FB14F4"/>
    <w:rsid w:val="00FB257F"/>
    <w:rsid w:val="00FB294D"/>
    <w:rsid w:val="00FB2DED"/>
    <w:rsid w:val="00FB4638"/>
    <w:rsid w:val="00FB49A0"/>
    <w:rsid w:val="00FB695F"/>
    <w:rsid w:val="00FB71DC"/>
    <w:rsid w:val="00FB74CD"/>
    <w:rsid w:val="00FB74DB"/>
    <w:rsid w:val="00FC003A"/>
    <w:rsid w:val="00FC007A"/>
    <w:rsid w:val="00FC08B8"/>
    <w:rsid w:val="00FC099B"/>
    <w:rsid w:val="00FC1B8D"/>
    <w:rsid w:val="00FC243D"/>
    <w:rsid w:val="00FC4EFE"/>
    <w:rsid w:val="00FC56DB"/>
    <w:rsid w:val="00FC5AAC"/>
    <w:rsid w:val="00FC61BC"/>
    <w:rsid w:val="00FC65CC"/>
    <w:rsid w:val="00FC674A"/>
    <w:rsid w:val="00FC67CB"/>
    <w:rsid w:val="00FD029A"/>
    <w:rsid w:val="00FD0D30"/>
    <w:rsid w:val="00FD12DF"/>
    <w:rsid w:val="00FD1317"/>
    <w:rsid w:val="00FD1A76"/>
    <w:rsid w:val="00FD24AC"/>
    <w:rsid w:val="00FD2968"/>
    <w:rsid w:val="00FD3534"/>
    <w:rsid w:val="00FD36F9"/>
    <w:rsid w:val="00FD3942"/>
    <w:rsid w:val="00FD3BDF"/>
    <w:rsid w:val="00FD47A0"/>
    <w:rsid w:val="00FD54CD"/>
    <w:rsid w:val="00FD6161"/>
    <w:rsid w:val="00FD68D4"/>
    <w:rsid w:val="00FD6CA5"/>
    <w:rsid w:val="00FD7870"/>
    <w:rsid w:val="00FE0CB0"/>
    <w:rsid w:val="00FE1F2D"/>
    <w:rsid w:val="00FE3078"/>
    <w:rsid w:val="00FE323A"/>
    <w:rsid w:val="00FE43AA"/>
    <w:rsid w:val="00FE43F7"/>
    <w:rsid w:val="00FE635F"/>
    <w:rsid w:val="00FE6427"/>
    <w:rsid w:val="00FE6B64"/>
    <w:rsid w:val="00FE6BC0"/>
    <w:rsid w:val="00FF00A5"/>
    <w:rsid w:val="00FF00CC"/>
    <w:rsid w:val="00FF01E2"/>
    <w:rsid w:val="00FF177D"/>
    <w:rsid w:val="00FF1808"/>
    <w:rsid w:val="00FF212A"/>
    <w:rsid w:val="00FF2309"/>
    <w:rsid w:val="00FF2A6B"/>
    <w:rsid w:val="00FF2C87"/>
    <w:rsid w:val="00FF2E5B"/>
    <w:rsid w:val="00FF362F"/>
    <w:rsid w:val="00FF4850"/>
    <w:rsid w:val="00FF4FAF"/>
    <w:rsid w:val="00FF5321"/>
    <w:rsid w:val="00FF5C0E"/>
    <w:rsid w:val="00FF5E57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30F3F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MS Mincho" w:hAnsi="Cambria" w:cs="Times New Roman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iPriority="0" w:unhideWhenUsed="1"/>
    <w:lsdException w:name="Table Grid" w:uiPriority="0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31F8"/>
    <w:rPr>
      <w:rFonts w:ascii="Times New Roman" w:hAnsi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qFormat/>
    <w:rsid w:val="00491588"/>
    <w:pPr>
      <w:keepNext/>
      <w:suppressAutoHyphens/>
      <w:outlineLvl w:val="0"/>
    </w:pPr>
    <w:rPr>
      <w:rFonts w:eastAsia="Times New Roman"/>
      <w:b/>
      <w:bCs/>
      <w:spacing w:val="-2"/>
      <w:lang w:val="en-AU" w:eastAsia="en-US"/>
    </w:rPr>
  </w:style>
  <w:style w:type="paragraph" w:styleId="Heading2">
    <w:name w:val="heading 2"/>
    <w:basedOn w:val="Normal"/>
    <w:next w:val="Normal"/>
    <w:link w:val="Heading2Char"/>
    <w:qFormat/>
    <w:rsid w:val="00AE30F9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pacing w:val="-2"/>
      <w:sz w:val="28"/>
      <w:szCs w:val="28"/>
      <w:lang w:val="en-AU" w:eastAsia="en-US"/>
    </w:rPr>
  </w:style>
  <w:style w:type="paragraph" w:styleId="Heading3">
    <w:name w:val="heading 3"/>
    <w:basedOn w:val="Normal"/>
    <w:next w:val="Normal"/>
    <w:link w:val="Heading3Char"/>
    <w:qFormat/>
    <w:rsid w:val="00491588"/>
    <w:pPr>
      <w:keepNext/>
      <w:suppressAutoHyphens/>
      <w:outlineLvl w:val="2"/>
    </w:pPr>
    <w:rPr>
      <w:rFonts w:eastAsia="Times New Roman"/>
      <w:b/>
      <w:bCs/>
      <w:i/>
      <w:iCs/>
      <w:spacing w:val="-2"/>
      <w:sz w:val="28"/>
      <w:szCs w:val="28"/>
      <w:lang w:val="en-AU" w:eastAsia="en-US"/>
    </w:rPr>
  </w:style>
  <w:style w:type="paragraph" w:styleId="Heading5">
    <w:name w:val="heading 5"/>
    <w:basedOn w:val="Normal"/>
    <w:next w:val="Normal"/>
    <w:link w:val="Heading5Char"/>
    <w:qFormat/>
    <w:rsid w:val="00491588"/>
    <w:pPr>
      <w:spacing w:before="240" w:after="60"/>
      <w:outlineLvl w:val="4"/>
    </w:pPr>
    <w:rPr>
      <w:rFonts w:ascii="Arial" w:eastAsia="Times New Roman" w:hAnsi="Arial"/>
      <w:b/>
      <w:bCs/>
      <w:i/>
      <w:iCs/>
      <w:sz w:val="26"/>
      <w:szCs w:val="26"/>
      <w:lang w:val="en-AU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491588"/>
    <w:rPr>
      <w:rFonts w:ascii="Times New Roman" w:eastAsia="Times New Roman" w:hAnsi="Times New Roman" w:cs="Times New Roman"/>
      <w:b/>
      <w:bCs/>
      <w:spacing w:val="-2"/>
      <w:lang w:val="en-AU"/>
    </w:rPr>
  </w:style>
  <w:style w:type="character" w:customStyle="1" w:styleId="Heading2Char">
    <w:name w:val="Heading 2 Char"/>
    <w:link w:val="Heading2"/>
    <w:rsid w:val="00AE30F9"/>
    <w:rPr>
      <w:rFonts w:ascii="Cambria" w:eastAsia="Times New Roman" w:hAnsi="Cambria" w:cs="Times New Roman"/>
      <w:b/>
      <w:bCs/>
      <w:i/>
      <w:iCs/>
      <w:spacing w:val="-2"/>
      <w:sz w:val="28"/>
      <w:szCs w:val="28"/>
      <w:lang w:val="en-AU"/>
    </w:rPr>
  </w:style>
  <w:style w:type="character" w:customStyle="1" w:styleId="Heading3Char">
    <w:name w:val="Heading 3 Char"/>
    <w:link w:val="Heading3"/>
    <w:rsid w:val="00491588"/>
    <w:rPr>
      <w:rFonts w:ascii="Times New Roman" w:eastAsia="Times New Roman" w:hAnsi="Times New Roman" w:cs="Times New Roman"/>
      <w:b/>
      <w:bCs/>
      <w:i/>
      <w:iCs/>
      <w:spacing w:val="-2"/>
      <w:sz w:val="28"/>
      <w:szCs w:val="28"/>
      <w:lang w:val="en-AU"/>
    </w:rPr>
  </w:style>
  <w:style w:type="character" w:customStyle="1" w:styleId="Heading5Char">
    <w:name w:val="Heading 5 Char"/>
    <w:link w:val="Heading5"/>
    <w:rsid w:val="00491588"/>
    <w:rPr>
      <w:rFonts w:ascii="Arial" w:eastAsia="Times New Roman" w:hAnsi="Arial" w:cs="Times New Roman"/>
      <w:b/>
      <w:bCs/>
      <w:i/>
      <w:iCs/>
      <w:sz w:val="26"/>
      <w:szCs w:val="26"/>
      <w:lang w:val="en-AU"/>
    </w:rPr>
  </w:style>
  <w:style w:type="paragraph" w:styleId="Header">
    <w:name w:val="header"/>
    <w:aliases w:val="Header Odd"/>
    <w:basedOn w:val="Normal"/>
    <w:link w:val="HeaderChar"/>
    <w:rsid w:val="008B6D84"/>
    <w:pPr>
      <w:tabs>
        <w:tab w:val="center" w:pos="4320"/>
        <w:tab w:val="right" w:pos="8640"/>
      </w:tabs>
    </w:pPr>
    <w:rPr>
      <w:rFonts w:ascii="Times" w:eastAsia="Times" w:hAnsi="Times"/>
      <w:lang w:val="en-US" w:eastAsia="en-US"/>
    </w:rPr>
  </w:style>
  <w:style w:type="character" w:customStyle="1" w:styleId="HeaderChar">
    <w:name w:val="Header Char"/>
    <w:aliases w:val="Header Odd Char"/>
    <w:link w:val="Header"/>
    <w:uiPriority w:val="99"/>
    <w:rsid w:val="008B6D84"/>
    <w:rPr>
      <w:rFonts w:ascii="Times" w:eastAsia="Times" w:hAnsi="Times" w:cs="Times New Roman"/>
      <w:szCs w:val="20"/>
    </w:rPr>
  </w:style>
  <w:style w:type="paragraph" w:styleId="BodyText3">
    <w:name w:val="Body Text 3"/>
    <w:basedOn w:val="Normal"/>
    <w:link w:val="BodyText3Char"/>
    <w:semiHidden/>
    <w:rsid w:val="008B6D84"/>
    <w:rPr>
      <w:rFonts w:ascii="Times" w:eastAsia="Times" w:hAnsi="Times"/>
      <w:color w:val="000000"/>
      <w:lang w:val="en-US" w:eastAsia="en-US"/>
    </w:rPr>
  </w:style>
  <w:style w:type="character" w:customStyle="1" w:styleId="BodyText3Char">
    <w:name w:val="Body Text 3 Char"/>
    <w:link w:val="BodyText3"/>
    <w:semiHidden/>
    <w:rsid w:val="008B6D84"/>
    <w:rPr>
      <w:rFonts w:ascii="Times" w:eastAsia="Times" w:hAnsi="Times" w:cs="Times New Roman"/>
      <w:color w:val="000000"/>
      <w:szCs w:val="20"/>
    </w:rPr>
  </w:style>
  <w:style w:type="paragraph" w:customStyle="1" w:styleId="Default">
    <w:name w:val="Default"/>
    <w:basedOn w:val="Normal"/>
    <w:rsid w:val="008B6D84"/>
    <w:rPr>
      <w:rFonts w:eastAsia="Times New Roman"/>
      <w:lang w:val="en-US" w:eastAsia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952E38"/>
    <w:pPr>
      <w:spacing w:after="120" w:line="480" w:lineRule="auto"/>
      <w:ind w:left="283"/>
    </w:pPr>
    <w:rPr>
      <w:rFonts w:ascii="Times" w:eastAsia="Times" w:hAnsi="Times"/>
      <w:lang w:val="en-US" w:eastAsia="en-US"/>
    </w:rPr>
  </w:style>
  <w:style w:type="character" w:customStyle="1" w:styleId="BodyTextIndent2Char">
    <w:name w:val="Body Text Indent 2 Char"/>
    <w:link w:val="BodyTextIndent2"/>
    <w:uiPriority w:val="99"/>
    <w:semiHidden/>
    <w:rsid w:val="00952E38"/>
    <w:rPr>
      <w:rFonts w:ascii="Times" w:eastAsia="Times" w:hAnsi="Times" w:cs="Times New Roman"/>
      <w:szCs w:val="20"/>
    </w:rPr>
  </w:style>
  <w:style w:type="table" w:styleId="TableGrid">
    <w:name w:val="Table Grid"/>
    <w:basedOn w:val="TableNormal"/>
    <w:rsid w:val="00952E38"/>
    <w:rPr>
      <w:rFonts w:ascii="Times New Roman" w:eastAsia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nhideWhenUsed/>
    <w:rsid w:val="00952E38"/>
    <w:rPr>
      <w:rFonts w:ascii="Lucida Grande" w:eastAsia="Times" w:hAnsi="Lucida Grande" w:cs="Lucida Grande"/>
      <w:sz w:val="18"/>
      <w:szCs w:val="18"/>
      <w:lang w:val="en-US" w:eastAsia="en-US"/>
    </w:rPr>
  </w:style>
  <w:style w:type="character" w:customStyle="1" w:styleId="BalloonTextChar">
    <w:name w:val="Balloon Text Char"/>
    <w:link w:val="BalloonText"/>
    <w:rsid w:val="00952E38"/>
    <w:rPr>
      <w:rFonts w:ascii="Lucida Grande" w:eastAsia="Times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90A87"/>
    <w:pPr>
      <w:ind w:left="720"/>
      <w:contextualSpacing/>
    </w:pPr>
    <w:rPr>
      <w:rFonts w:eastAsia="Times New Roman"/>
      <w:color w:val="000000"/>
      <w:lang w:val="en-US" w:eastAsia="en-US"/>
    </w:rPr>
  </w:style>
  <w:style w:type="paragraph" w:styleId="Footer">
    <w:name w:val="footer"/>
    <w:basedOn w:val="Normal"/>
    <w:link w:val="FooterChar"/>
    <w:unhideWhenUsed/>
    <w:rsid w:val="00BB5AD6"/>
    <w:pPr>
      <w:tabs>
        <w:tab w:val="center" w:pos="4320"/>
        <w:tab w:val="right" w:pos="8640"/>
      </w:tabs>
    </w:pPr>
    <w:rPr>
      <w:rFonts w:ascii="Times" w:eastAsia="Times" w:hAnsi="Times"/>
      <w:lang w:val="en-US" w:eastAsia="en-US"/>
    </w:rPr>
  </w:style>
  <w:style w:type="character" w:customStyle="1" w:styleId="FooterChar">
    <w:name w:val="Footer Char"/>
    <w:link w:val="Footer"/>
    <w:uiPriority w:val="99"/>
    <w:rsid w:val="00BB5AD6"/>
    <w:rPr>
      <w:rFonts w:ascii="Times" w:eastAsia="Times" w:hAnsi="Times" w:cs="Times New Roman"/>
      <w:szCs w:val="20"/>
    </w:rPr>
  </w:style>
  <w:style w:type="character" w:styleId="PageNumber">
    <w:name w:val="page number"/>
    <w:basedOn w:val="DefaultParagraphFont"/>
    <w:unhideWhenUsed/>
    <w:rsid w:val="00BB5AD6"/>
  </w:style>
  <w:style w:type="paragraph" w:styleId="BodyText">
    <w:name w:val="Body Text"/>
    <w:basedOn w:val="Normal"/>
    <w:link w:val="BodyTextChar"/>
    <w:unhideWhenUsed/>
    <w:rsid w:val="00491588"/>
    <w:pPr>
      <w:spacing w:after="120"/>
    </w:pPr>
    <w:rPr>
      <w:rFonts w:ascii="Times" w:eastAsia="Times" w:hAnsi="Times"/>
      <w:lang w:val="en-US" w:eastAsia="en-US"/>
    </w:rPr>
  </w:style>
  <w:style w:type="character" w:customStyle="1" w:styleId="BodyTextChar">
    <w:name w:val="Body Text Char"/>
    <w:link w:val="BodyText"/>
    <w:uiPriority w:val="99"/>
    <w:rsid w:val="00491588"/>
    <w:rPr>
      <w:rFonts w:ascii="Times" w:eastAsia="Times" w:hAnsi="Times" w:cs="Times New Roman"/>
      <w:szCs w:val="20"/>
    </w:rPr>
  </w:style>
  <w:style w:type="paragraph" w:styleId="Caption">
    <w:name w:val="caption"/>
    <w:basedOn w:val="Normal"/>
    <w:next w:val="Normal"/>
    <w:autoRedefine/>
    <w:qFormat/>
    <w:rsid w:val="00491588"/>
    <w:pPr>
      <w:tabs>
        <w:tab w:val="right" w:pos="9360"/>
      </w:tabs>
    </w:pPr>
    <w:rPr>
      <w:rFonts w:ascii="Arial" w:eastAsia="Times New Roman" w:hAnsi="Arial" w:cs="Arial"/>
      <w:b/>
      <w:caps/>
      <w:spacing w:val="-2"/>
      <w:sz w:val="40"/>
      <w:szCs w:val="40"/>
      <w:lang w:val="en-AU" w:eastAsia="en-US"/>
    </w:rPr>
  </w:style>
  <w:style w:type="paragraph" w:customStyle="1" w:styleId="csbullet">
    <w:name w:val="csbullet"/>
    <w:basedOn w:val="Normal"/>
    <w:rsid w:val="00491588"/>
    <w:pPr>
      <w:numPr>
        <w:numId w:val="1"/>
      </w:numPr>
      <w:tabs>
        <w:tab w:val="left" w:pos="-851"/>
      </w:tabs>
      <w:spacing w:before="120" w:after="120" w:line="280" w:lineRule="exact"/>
    </w:pPr>
    <w:rPr>
      <w:rFonts w:eastAsia="Times New Roman"/>
      <w:spacing w:val="-2"/>
      <w:lang w:val="en-AU" w:eastAsia="en-US"/>
    </w:rPr>
  </w:style>
  <w:style w:type="paragraph" w:customStyle="1" w:styleId="CharCharCharCharCharCharCharCharCharCharCharCharCharCharCharChar">
    <w:name w:val="Char Char Char Char Char Char Char Char Char Char Char Char Char Char Char Char"/>
    <w:basedOn w:val="Normal"/>
    <w:rsid w:val="00AE30F9"/>
    <w:rPr>
      <w:rFonts w:ascii="Arial" w:eastAsia="Times New Roman" w:hAnsi="Arial"/>
      <w:spacing w:val="-2"/>
      <w:sz w:val="22"/>
      <w:lang w:val="en-AU" w:eastAsia="en-US"/>
    </w:rPr>
  </w:style>
  <w:style w:type="paragraph" w:styleId="BodyTextIndent">
    <w:name w:val="Body Text Indent"/>
    <w:basedOn w:val="Normal"/>
    <w:link w:val="BodyTextIndentChar"/>
    <w:rsid w:val="00AE30F9"/>
    <w:pPr>
      <w:spacing w:after="120"/>
      <w:ind w:left="283"/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character" w:customStyle="1" w:styleId="BodyTextIndentChar">
    <w:name w:val="Body Text Indent Char"/>
    <w:link w:val="BodyTextIndent"/>
    <w:rsid w:val="00AE30F9"/>
    <w:rPr>
      <w:rFonts w:ascii="Arial" w:eastAsia="Times New Roman" w:hAnsi="Arial" w:cs="Arial"/>
      <w:spacing w:val="-2"/>
      <w:sz w:val="22"/>
      <w:szCs w:val="22"/>
      <w:lang w:val="en-AU"/>
    </w:rPr>
  </w:style>
  <w:style w:type="paragraph" w:styleId="NormalWeb">
    <w:name w:val="Normal (Web)"/>
    <w:basedOn w:val="Normal"/>
    <w:uiPriority w:val="99"/>
    <w:rsid w:val="00AE30F9"/>
    <w:pPr>
      <w:spacing w:before="100" w:beforeAutospacing="1" w:after="100" w:afterAutospacing="1"/>
    </w:pPr>
    <w:rPr>
      <w:rFonts w:eastAsia="Times New Roman"/>
      <w:lang w:val="en-US" w:eastAsia="en-US"/>
    </w:rPr>
  </w:style>
  <w:style w:type="paragraph" w:styleId="BlockText">
    <w:name w:val="Block Text"/>
    <w:basedOn w:val="Normal"/>
    <w:rsid w:val="00AE30F9"/>
    <w:pPr>
      <w:tabs>
        <w:tab w:val="left" w:pos="567"/>
        <w:tab w:val="right" w:pos="8364"/>
      </w:tabs>
      <w:ind w:left="1134" w:right="-51" w:hanging="1134"/>
      <w:jc w:val="both"/>
    </w:pPr>
    <w:rPr>
      <w:rFonts w:eastAsia="Times New Roman"/>
      <w:lang w:val="en-AU" w:eastAsia="en-US"/>
    </w:rPr>
  </w:style>
  <w:style w:type="paragraph" w:customStyle="1" w:styleId="text1">
    <w:name w:val="text1"/>
    <w:basedOn w:val="Normal"/>
    <w:rsid w:val="00AE30F9"/>
    <w:pPr>
      <w:spacing w:before="100" w:beforeAutospacing="1" w:after="100" w:afterAutospacing="1" w:line="312" w:lineRule="auto"/>
      <w:ind w:left="60"/>
    </w:pPr>
    <w:rPr>
      <w:rFonts w:ascii="Helvetica" w:eastAsia="Times New Roman" w:hAnsi="Helvetica" w:cs="Helvetica"/>
      <w:color w:val="000000"/>
      <w:sz w:val="20"/>
      <w:lang w:val="en-US" w:eastAsia="en-US"/>
    </w:rPr>
  </w:style>
  <w:style w:type="character" w:styleId="Hyperlink">
    <w:name w:val="Hyperlink"/>
    <w:uiPriority w:val="99"/>
    <w:rsid w:val="00AE30F9"/>
    <w:rPr>
      <w:color w:val="0000FF"/>
      <w:u w:val="single"/>
    </w:rPr>
  </w:style>
  <w:style w:type="paragraph" w:styleId="BodyTextFirstIndent2">
    <w:name w:val="Body Text First Indent 2"/>
    <w:basedOn w:val="BodyTextIndent"/>
    <w:link w:val="BodyTextFirstIndent2Char"/>
    <w:rsid w:val="00AE30F9"/>
    <w:pPr>
      <w:widowControl w:val="0"/>
      <w:adjustRightInd w:val="0"/>
      <w:spacing w:line="360" w:lineRule="atLeast"/>
      <w:ind w:firstLine="210"/>
      <w:jc w:val="both"/>
    </w:pPr>
    <w:rPr>
      <w:rFonts w:ascii="Times" w:hAnsi="Times" w:cs="Times New Roman"/>
      <w:spacing w:val="0"/>
      <w:sz w:val="24"/>
      <w:szCs w:val="20"/>
    </w:rPr>
  </w:style>
  <w:style w:type="character" w:customStyle="1" w:styleId="BodyTextFirstIndent2Char">
    <w:name w:val="Body Text First Indent 2 Char"/>
    <w:link w:val="BodyTextFirstIndent2"/>
    <w:rsid w:val="00AE30F9"/>
    <w:rPr>
      <w:rFonts w:ascii="Times" w:eastAsia="Times New Roman" w:hAnsi="Times" w:cs="Times New Roman"/>
      <w:spacing w:val="-2"/>
      <w:sz w:val="22"/>
      <w:szCs w:val="20"/>
      <w:lang w:val="en-AU"/>
    </w:rPr>
  </w:style>
  <w:style w:type="paragraph" w:styleId="ListNumber">
    <w:name w:val="List Number"/>
    <w:basedOn w:val="Normal"/>
    <w:link w:val="ListNumberChar"/>
    <w:rsid w:val="00AE30F9"/>
    <w:pPr>
      <w:numPr>
        <w:numId w:val="7"/>
      </w:numPr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character" w:customStyle="1" w:styleId="ListNumberChar">
    <w:name w:val="List Number Char"/>
    <w:link w:val="ListNumber"/>
    <w:rsid w:val="00AE30F9"/>
    <w:rPr>
      <w:rFonts w:ascii="Arial" w:eastAsia="Times New Roman" w:hAnsi="Arial" w:cs="Arial"/>
      <w:spacing w:val="-2"/>
      <w:sz w:val="22"/>
      <w:szCs w:val="22"/>
    </w:rPr>
  </w:style>
  <w:style w:type="paragraph" w:styleId="ListNumber2">
    <w:name w:val="List Number 2"/>
    <w:basedOn w:val="Normal"/>
    <w:rsid w:val="00AE30F9"/>
    <w:pPr>
      <w:numPr>
        <w:numId w:val="3"/>
      </w:numPr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paragraph" w:styleId="ListNumber3">
    <w:name w:val="List Number 3"/>
    <w:basedOn w:val="Normal"/>
    <w:rsid w:val="00AE30F9"/>
    <w:pPr>
      <w:numPr>
        <w:numId w:val="4"/>
      </w:numPr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paragraph" w:styleId="ListNumber4">
    <w:name w:val="List Number 4"/>
    <w:basedOn w:val="Normal"/>
    <w:rsid w:val="00AE30F9"/>
    <w:pPr>
      <w:numPr>
        <w:numId w:val="5"/>
      </w:numPr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paragraph" w:styleId="ListContinue">
    <w:name w:val="List Continue"/>
    <w:basedOn w:val="Normal"/>
    <w:rsid w:val="00AE30F9"/>
    <w:pPr>
      <w:tabs>
        <w:tab w:val="right" w:leader="underscore" w:pos="9356"/>
      </w:tabs>
      <w:spacing w:before="240" w:after="240"/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paragraph" w:styleId="ListContinue2">
    <w:name w:val="List Continue 2"/>
    <w:basedOn w:val="Normal"/>
    <w:rsid w:val="00AE30F9"/>
    <w:pPr>
      <w:spacing w:after="120"/>
      <w:ind w:left="566"/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paragraph" w:styleId="ListNumber5">
    <w:name w:val="List Number 5"/>
    <w:basedOn w:val="Normal"/>
    <w:rsid w:val="00AE30F9"/>
    <w:pPr>
      <w:numPr>
        <w:numId w:val="6"/>
      </w:numPr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paragraph" w:customStyle="1" w:styleId="ColorfulList-Accent11">
    <w:name w:val="Colorful List - Accent 11"/>
    <w:basedOn w:val="Normal"/>
    <w:uiPriority w:val="34"/>
    <w:qFormat/>
    <w:rsid w:val="00AE30F9"/>
    <w:pPr>
      <w:ind w:left="720"/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paragraph" w:styleId="BodyTextIndent3">
    <w:name w:val="Body Text Indent 3"/>
    <w:basedOn w:val="Normal"/>
    <w:link w:val="BodyTextIndent3Char"/>
    <w:rsid w:val="00AE30F9"/>
    <w:pPr>
      <w:spacing w:after="120"/>
      <w:ind w:left="283"/>
    </w:pPr>
    <w:rPr>
      <w:rFonts w:ascii="Arial" w:eastAsia="Times New Roman" w:hAnsi="Arial" w:cs="Arial"/>
      <w:spacing w:val="-2"/>
      <w:sz w:val="16"/>
      <w:szCs w:val="16"/>
      <w:lang w:val="en-AU" w:eastAsia="en-US"/>
    </w:rPr>
  </w:style>
  <w:style w:type="character" w:customStyle="1" w:styleId="BodyTextIndent3Char">
    <w:name w:val="Body Text Indent 3 Char"/>
    <w:link w:val="BodyTextIndent3"/>
    <w:rsid w:val="00AE30F9"/>
    <w:rPr>
      <w:rFonts w:ascii="Arial" w:eastAsia="Times New Roman" w:hAnsi="Arial" w:cs="Arial"/>
      <w:spacing w:val="-2"/>
      <w:sz w:val="16"/>
      <w:szCs w:val="16"/>
      <w:lang w:val="en-AU"/>
    </w:rPr>
  </w:style>
  <w:style w:type="paragraph" w:customStyle="1" w:styleId="NoSpacing1">
    <w:name w:val="No Spacing1"/>
    <w:link w:val="NoSpacingChar"/>
    <w:uiPriority w:val="1"/>
    <w:qFormat/>
    <w:rsid w:val="00AE30F9"/>
    <w:rPr>
      <w:rFonts w:ascii="Calibri" w:eastAsia="Times New Roman" w:hAnsi="Calibri"/>
      <w:sz w:val="22"/>
      <w:szCs w:val="22"/>
      <w:lang w:val="en-US"/>
    </w:rPr>
  </w:style>
  <w:style w:type="character" w:customStyle="1" w:styleId="NoSpacingChar">
    <w:name w:val="No Spacing Char"/>
    <w:link w:val="NoSpacing1"/>
    <w:uiPriority w:val="1"/>
    <w:rsid w:val="00AE30F9"/>
    <w:rPr>
      <w:rFonts w:ascii="Calibri" w:eastAsia="Times New Roman" w:hAnsi="Calibri" w:cs="Times New Roman"/>
      <w:sz w:val="22"/>
      <w:szCs w:val="22"/>
    </w:rPr>
  </w:style>
  <w:style w:type="paragraph" w:customStyle="1" w:styleId="Pa7">
    <w:name w:val="Pa7"/>
    <w:basedOn w:val="Normal"/>
    <w:next w:val="Normal"/>
    <w:uiPriority w:val="99"/>
    <w:rsid w:val="00AE30F9"/>
    <w:pPr>
      <w:autoSpaceDE w:val="0"/>
      <w:autoSpaceDN w:val="0"/>
      <w:adjustRightInd w:val="0"/>
      <w:spacing w:line="241" w:lineRule="atLeast"/>
    </w:pPr>
    <w:rPr>
      <w:rFonts w:eastAsia="Times New Roman"/>
      <w:lang w:val="en-AU" w:eastAsia="en-AU"/>
    </w:rPr>
  </w:style>
  <w:style w:type="paragraph" w:customStyle="1" w:styleId="Pa10">
    <w:name w:val="Pa10"/>
    <w:basedOn w:val="Normal"/>
    <w:next w:val="Normal"/>
    <w:uiPriority w:val="99"/>
    <w:rsid w:val="00AE30F9"/>
    <w:pPr>
      <w:autoSpaceDE w:val="0"/>
      <w:autoSpaceDN w:val="0"/>
      <w:adjustRightInd w:val="0"/>
      <w:spacing w:line="241" w:lineRule="atLeast"/>
    </w:pPr>
    <w:rPr>
      <w:rFonts w:eastAsia="Times New Roman"/>
      <w:lang w:val="en-AU" w:eastAsia="en-AU"/>
    </w:rPr>
  </w:style>
  <w:style w:type="character" w:customStyle="1" w:styleId="A3">
    <w:name w:val="A3"/>
    <w:uiPriority w:val="99"/>
    <w:rsid w:val="00AE30F9"/>
    <w:rPr>
      <w:color w:val="000000"/>
      <w:sz w:val="14"/>
      <w:szCs w:val="14"/>
    </w:rPr>
  </w:style>
  <w:style w:type="paragraph" w:customStyle="1" w:styleId="CM44">
    <w:name w:val="CM44"/>
    <w:basedOn w:val="Default"/>
    <w:next w:val="Default"/>
    <w:uiPriority w:val="99"/>
    <w:rsid w:val="00AE30F9"/>
    <w:pPr>
      <w:autoSpaceDE w:val="0"/>
      <w:autoSpaceDN w:val="0"/>
      <w:adjustRightInd w:val="0"/>
    </w:pPr>
    <w:rPr>
      <w:rFonts w:ascii="Times" w:hAnsi="Times" w:cs="Times"/>
      <w:lang w:val="en-AU" w:eastAsia="en-AU"/>
    </w:rPr>
  </w:style>
  <w:style w:type="paragraph" w:customStyle="1" w:styleId="Test">
    <w:name w:val="Test"/>
    <w:basedOn w:val="Default"/>
    <w:next w:val="Default"/>
    <w:uiPriority w:val="99"/>
    <w:rsid w:val="00AE30F9"/>
    <w:pPr>
      <w:autoSpaceDE w:val="0"/>
      <w:autoSpaceDN w:val="0"/>
      <w:adjustRightInd w:val="0"/>
    </w:pPr>
    <w:rPr>
      <w:lang w:val="en-AU" w:eastAsia="en-AU"/>
    </w:rPr>
  </w:style>
  <w:style w:type="paragraph" w:customStyle="1" w:styleId="Pa16">
    <w:name w:val="Pa16"/>
    <w:basedOn w:val="Default"/>
    <w:next w:val="Default"/>
    <w:uiPriority w:val="99"/>
    <w:rsid w:val="00AE30F9"/>
    <w:pPr>
      <w:autoSpaceDE w:val="0"/>
      <w:autoSpaceDN w:val="0"/>
      <w:adjustRightInd w:val="0"/>
      <w:spacing w:line="241" w:lineRule="atLeast"/>
    </w:pPr>
    <w:rPr>
      <w:rFonts w:ascii="Arial" w:hAnsi="Arial" w:cs="Arial"/>
      <w:lang w:val="en-AU" w:eastAsia="en-AU"/>
    </w:rPr>
  </w:style>
  <w:style w:type="character" w:customStyle="1" w:styleId="A11">
    <w:name w:val="A11"/>
    <w:uiPriority w:val="99"/>
    <w:rsid w:val="00AE30F9"/>
    <w:rPr>
      <w:rFonts w:ascii="Times New Roman" w:hAnsi="Times New Roman" w:cs="Times New Roman"/>
      <w:b/>
      <w:bCs/>
      <w:color w:val="000000"/>
      <w:sz w:val="16"/>
      <w:szCs w:val="16"/>
    </w:rPr>
  </w:style>
  <w:style w:type="paragraph" w:customStyle="1" w:styleId="Pa9">
    <w:name w:val="Pa9"/>
    <w:basedOn w:val="Default"/>
    <w:next w:val="Default"/>
    <w:uiPriority w:val="99"/>
    <w:rsid w:val="00AE30F9"/>
    <w:pPr>
      <w:autoSpaceDE w:val="0"/>
      <w:autoSpaceDN w:val="0"/>
      <w:adjustRightInd w:val="0"/>
      <w:spacing w:line="241" w:lineRule="atLeast"/>
    </w:pPr>
    <w:rPr>
      <w:rFonts w:ascii="Arial" w:hAnsi="Arial" w:cs="Arial"/>
      <w:lang w:val="en-AU" w:eastAsia="en-AU"/>
    </w:rPr>
  </w:style>
  <w:style w:type="paragraph" w:customStyle="1" w:styleId="Pa27">
    <w:name w:val="Pa27"/>
    <w:basedOn w:val="Default"/>
    <w:next w:val="Default"/>
    <w:uiPriority w:val="99"/>
    <w:rsid w:val="00AE30F9"/>
    <w:pPr>
      <w:autoSpaceDE w:val="0"/>
      <w:autoSpaceDN w:val="0"/>
      <w:adjustRightInd w:val="0"/>
      <w:spacing w:line="241" w:lineRule="atLeast"/>
    </w:pPr>
    <w:rPr>
      <w:lang w:val="en-AU" w:eastAsia="en-AU"/>
    </w:rPr>
  </w:style>
  <w:style w:type="paragraph" w:customStyle="1" w:styleId="Pa18">
    <w:name w:val="Pa18"/>
    <w:basedOn w:val="Default"/>
    <w:next w:val="Default"/>
    <w:uiPriority w:val="99"/>
    <w:rsid w:val="00AE30F9"/>
    <w:pPr>
      <w:autoSpaceDE w:val="0"/>
      <w:autoSpaceDN w:val="0"/>
      <w:adjustRightInd w:val="0"/>
      <w:spacing w:line="241" w:lineRule="atLeast"/>
    </w:pPr>
    <w:rPr>
      <w:lang w:val="en-AU" w:eastAsia="en-AU"/>
    </w:rPr>
  </w:style>
  <w:style w:type="paragraph" w:customStyle="1" w:styleId="Pa26">
    <w:name w:val="Pa26"/>
    <w:basedOn w:val="Default"/>
    <w:next w:val="Default"/>
    <w:uiPriority w:val="99"/>
    <w:rsid w:val="00AE30F9"/>
    <w:pPr>
      <w:autoSpaceDE w:val="0"/>
      <w:autoSpaceDN w:val="0"/>
      <w:adjustRightInd w:val="0"/>
      <w:spacing w:line="241" w:lineRule="atLeast"/>
    </w:pPr>
    <w:rPr>
      <w:lang w:val="en-AU" w:eastAsia="en-AU"/>
    </w:rPr>
  </w:style>
  <w:style w:type="paragraph" w:customStyle="1" w:styleId="Pa23">
    <w:name w:val="Pa23"/>
    <w:basedOn w:val="Default"/>
    <w:next w:val="Default"/>
    <w:uiPriority w:val="99"/>
    <w:rsid w:val="00AE30F9"/>
    <w:pPr>
      <w:autoSpaceDE w:val="0"/>
      <w:autoSpaceDN w:val="0"/>
      <w:adjustRightInd w:val="0"/>
      <w:spacing w:line="241" w:lineRule="atLeast"/>
    </w:pPr>
    <w:rPr>
      <w:lang w:val="en-AU" w:eastAsia="en-AU"/>
    </w:rPr>
  </w:style>
  <w:style w:type="paragraph" w:customStyle="1" w:styleId="head1">
    <w:name w:val="head 1"/>
    <w:basedOn w:val="Normal"/>
    <w:rsid w:val="00AE30F9"/>
    <w:pPr>
      <w:widowControl w:val="0"/>
      <w:autoSpaceDE w:val="0"/>
      <w:autoSpaceDN w:val="0"/>
      <w:adjustRightInd w:val="0"/>
      <w:spacing w:line="288" w:lineRule="auto"/>
      <w:textAlignment w:val="baseline"/>
    </w:pPr>
    <w:rPr>
      <w:rFonts w:ascii="Arial" w:eastAsia="Times New Roman" w:hAnsi="Arial"/>
      <w:b/>
      <w:color w:val="000000"/>
      <w:lang w:val="en-US" w:eastAsia="en-US"/>
    </w:rPr>
  </w:style>
  <w:style w:type="paragraph" w:customStyle="1" w:styleId="Linefull">
    <w:name w:val="Line full"/>
    <w:basedOn w:val="Normal"/>
    <w:rsid w:val="00AE30F9"/>
    <w:pPr>
      <w:widowControl w:val="0"/>
      <w:pBdr>
        <w:bottom w:val="single" w:sz="4" w:space="0" w:color="000000"/>
      </w:pBdr>
      <w:autoSpaceDE w:val="0"/>
      <w:autoSpaceDN w:val="0"/>
      <w:adjustRightInd w:val="0"/>
      <w:spacing w:before="227" w:line="288" w:lineRule="auto"/>
      <w:textAlignment w:val="center"/>
    </w:pPr>
    <w:rPr>
      <w:rFonts w:ascii="Arial" w:eastAsia="Times New Roman" w:hAnsi="Arial"/>
      <w:color w:val="000000"/>
      <w:sz w:val="22"/>
      <w:szCs w:val="22"/>
      <w:lang w:val="en-US" w:eastAsia="en-US"/>
    </w:rPr>
  </w:style>
  <w:style w:type="paragraph" w:customStyle="1" w:styleId="Noparagraphstyle">
    <w:name w:val="[No paragraph style]"/>
    <w:rsid w:val="00AE30F9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/>
      <w:color w:val="000000"/>
      <w:lang w:val="en-US"/>
    </w:rPr>
  </w:style>
  <w:style w:type="paragraph" w:customStyle="1" w:styleId="BodyText-NCEA">
    <w:name w:val="Body Text - NCEA"/>
    <w:basedOn w:val="Noparagraphstyle"/>
    <w:rsid w:val="00AE30F9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5"/>
        <w:tab w:val="left" w:pos="5102"/>
        <w:tab w:val="left" w:pos="5669"/>
        <w:tab w:val="left" w:pos="6236"/>
        <w:tab w:val="left" w:pos="6803"/>
        <w:tab w:val="left" w:pos="7370"/>
        <w:tab w:val="left" w:pos="7937"/>
        <w:tab w:val="left" w:pos="8504"/>
        <w:tab w:val="left" w:pos="9071"/>
        <w:tab w:val="left" w:pos="9638"/>
        <w:tab w:val="left" w:pos="10193"/>
      </w:tabs>
      <w:suppressAutoHyphens/>
      <w:spacing w:line="264" w:lineRule="atLeast"/>
    </w:pPr>
    <w:rPr>
      <w:rFonts w:ascii="TimesNewRomanPSMT" w:hAnsi="TimesNewRomanPSMT"/>
    </w:rPr>
  </w:style>
  <w:style w:type="paragraph" w:customStyle="1" w:styleId="QuestionHead">
    <w:name w:val="Question Head"/>
    <w:basedOn w:val="BodyText-NCEA"/>
    <w:rsid w:val="00AE30F9"/>
    <w:pPr>
      <w:spacing w:after="227" w:line="288" w:lineRule="auto"/>
    </w:pPr>
    <w:rPr>
      <w:rFonts w:ascii="Arial-BoldMT" w:hAnsi="Arial-BoldMT"/>
      <w:b/>
      <w:caps/>
    </w:rPr>
  </w:style>
  <w:style w:type="paragraph" w:customStyle="1" w:styleId="aBodyText10mmhanging">
    <w:name w:val="(a) Body Text (10mm hanging)"/>
    <w:basedOn w:val="BodyText-NCEA"/>
    <w:rsid w:val="00AE30F9"/>
    <w:pPr>
      <w:ind w:left="567" w:hanging="567"/>
    </w:pPr>
  </w:style>
  <w:style w:type="paragraph" w:customStyle="1" w:styleId="aiBodyText20mmhanging">
    <w:name w:val="(a) (i) Body Text (20mm hanging)"/>
    <w:basedOn w:val="aBodyText10mmhanging"/>
    <w:rsid w:val="00AE30F9"/>
    <w:pPr>
      <w:ind w:left="1134" w:hanging="1134"/>
    </w:pPr>
  </w:style>
  <w:style w:type="paragraph" w:customStyle="1" w:styleId="CM7">
    <w:name w:val="CM7"/>
    <w:basedOn w:val="Default"/>
    <w:next w:val="Default"/>
    <w:rsid w:val="00AE30F9"/>
    <w:pPr>
      <w:widowControl w:val="0"/>
      <w:suppressAutoHyphens/>
      <w:autoSpaceDE w:val="0"/>
      <w:autoSpaceDN w:val="0"/>
      <w:adjustRightInd w:val="0"/>
      <w:spacing w:after="625" w:line="288" w:lineRule="auto"/>
      <w:textAlignment w:val="center"/>
    </w:pPr>
    <w:rPr>
      <w:rFonts w:ascii="SimSun" w:eastAsia="SimSun" w:hAnsi="SimSun"/>
      <w:color w:val="000000"/>
      <w:lang w:eastAsia="zh-CN"/>
    </w:rPr>
  </w:style>
  <w:style w:type="paragraph" w:customStyle="1" w:styleId="linespace">
    <w:name w:val="line space"/>
    <w:basedOn w:val="Normal"/>
    <w:rsid w:val="00AE30F9"/>
    <w:pPr>
      <w:widowControl w:val="0"/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5"/>
        <w:tab w:val="left" w:pos="5102"/>
        <w:tab w:val="left" w:pos="5669"/>
        <w:tab w:val="left" w:pos="6236"/>
        <w:tab w:val="left" w:pos="6803"/>
        <w:tab w:val="left" w:pos="7370"/>
        <w:tab w:val="left" w:pos="7937"/>
        <w:tab w:val="left" w:pos="8504"/>
        <w:tab w:val="left" w:pos="9071"/>
        <w:tab w:val="left" w:pos="9638"/>
        <w:tab w:val="left" w:pos="10193"/>
      </w:tabs>
      <w:autoSpaceDE w:val="0"/>
      <w:autoSpaceDN w:val="0"/>
      <w:adjustRightInd w:val="0"/>
      <w:spacing w:before="227" w:line="288" w:lineRule="auto"/>
      <w:textAlignment w:val="center"/>
    </w:pPr>
    <w:rPr>
      <w:rFonts w:ascii="Arial" w:eastAsia="Times New Roman" w:hAnsi="Arial"/>
      <w:color w:val="000000"/>
      <w:sz w:val="22"/>
      <w:szCs w:val="22"/>
      <w:lang w:val="en-US" w:eastAsia="en-US"/>
    </w:rPr>
  </w:style>
  <w:style w:type="paragraph" w:customStyle="1" w:styleId="a">
    <w:name w:val="(a)"/>
    <w:basedOn w:val="BodyText"/>
    <w:rsid w:val="00AE30F9"/>
    <w:pPr>
      <w:widowControl w:val="0"/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5"/>
        <w:tab w:val="left" w:pos="5102"/>
        <w:tab w:val="left" w:pos="5669"/>
        <w:tab w:val="left" w:pos="6236"/>
        <w:tab w:val="left" w:pos="6803"/>
        <w:tab w:val="left" w:pos="7370"/>
        <w:tab w:val="left" w:pos="7937"/>
        <w:tab w:val="left" w:pos="8504"/>
        <w:tab w:val="left" w:pos="9071"/>
        <w:tab w:val="left" w:pos="9638"/>
        <w:tab w:val="left" w:pos="10193"/>
      </w:tabs>
      <w:autoSpaceDE w:val="0"/>
      <w:autoSpaceDN w:val="0"/>
      <w:adjustRightInd w:val="0"/>
      <w:spacing w:after="0" w:line="288" w:lineRule="auto"/>
      <w:ind w:left="567" w:hanging="567"/>
      <w:textAlignment w:val="center"/>
    </w:pPr>
    <w:rPr>
      <w:rFonts w:ascii="Arial" w:eastAsia="Times New Roman" w:hAnsi="Arial"/>
      <w:color w:val="000000"/>
      <w:sz w:val="22"/>
      <w:szCs w:val="22"/>
    </w:rPr>
  </w:style>
  <w:style w:type="character" w:styleId="Emphasis">
    <w:name w:val="Emphasis"/>
    <w:uiPriority w:val="20"/>
    <w:qFormat/>
    <w:rsid w:val="00AE30F9"/>
    <w:rPr>
      <w:i/>
      <w:iCs/>
    </w:rPr>
  </w:style>
  <w:style w:type="paragraph" w:customStyle="1" w:styleId="Pa25">
    <w:name w:val="Pa25"/>
    <w:basedOn w:val="Default"/>
    <w:next w:val="Default"/>
    <w:uiPriority w:val="99"/>
    <w:rsid w:val="00AE30F9"/>
    <w:pPr>
      <w:autoSpaceDE w:val="0"/>
      <w:autoSpaceDN w:val="0"/>
      <w:adjustRightInd w:val="0"/>
      <w:spacing w:line="220" w:lineRule="atLeast"/>
    </w:pPr>
    <w:rPr>
      <w:lang w:val="en-AU" w:eastAsia="en-AU"/>
    </w:rPr>
  </w:style>
  <w:style w:type="paragraph" w:customStyle="1" w:styleId="Pa33">
    <w:name w:val="Pa33"/>
    <w:basedOn w:val="Default"/>
    <w:next w:val="Default"/>
    <w:uiPriority w:val="99"/>
    <w:rsid w:val="00AE30F9"/>
    <w:pPr>
      <w:autoSpaceDE w:val="0"/>
      <w:autoSpaceDN w:val="0"/>
      <w:adjustRightInd w:val="0"/>
      <w:spacing w:line="220" w:lineRule="atLeast"/>
    </w:pPr>
    <w:rPr>
      <w:lang w:val="en-AU" w:eastAsia="en-AU"/>
    </w:rPr>
  </w:style>
  <w:style w:type="character" w:customStyle="1" w:styleId="A10">
    <w:name w:val="A10"/>
    <w:uiPriority w:val="99"/>
    <w:rsid w:val="00AE30F9"/>
    <w:rPr>
      <w:color w:val="000000"/>
      <w:sz w:val="16"/>
      <w:szCs w:val="16"/>
    </w:rPr>
  </w:style>
  <w:style w:type="paragraph" w:customStyle="1" w:styleId="Pa36">
    <w:name w:val="Pa36"/>
    <w:basedOn w:val="Default"/>
    <w:next w:val="Default"/>
    <w:uiPriority w:val="99"/>
    <w:rsid w:val="00AE30F9"/>
    <w:pPr>
      <w:autoSpaceDE w:val="0"/>
      <w:autoSpaceDN w:val="0"/>
      <w:adjustRightInd w:val="0"/>
      <w:spacing w:line="220" w:lineRule="atLeast"/>
    </w:pPr>
    <w:rPr>
      <w:lang w:val="en-AU" w:eastAsia="en-AU"/>
    </w:rPr>
  </w:style>
  <w:style w:type="paragraph" w:customStyle="1" w:styleId="Pa35">
    <w:name w:val="Pa35"/>
    <w:basedOn w:val="Default"/>
    <w:next w:val="Default"/>
    <w:uiPriority w:val="99"/>
    <w:rsid w:val="00AE30F9"/>
    <w:pPr>
      <w:autoSpaceDE w:val="0"/>
      <w:autoSpaceDN w:val="0"/>
      <w:adjustRightInd w:val="0"/>
      <w:spacing w:line="220" w:lineRule="atLeast"/>
    </w:pPr>
    <w:rPr>
      <w:lang w:val="en-AU" w:eastAsia="en-AU"/>
    </w:rPr>
  </w:style>
  <w:style w:type="paragraph" w:styleId="DocumentMap">
    <w:name w:val="Document Map"/>
    <w:basedOn w:val="Normal"/>
    <w:link w:val="DocumentMapChar"/>
    <w:rsid w:val="00AE30F9"/>
    <w:rPr>
      <w:rFonts w:ascii="Tahoma" w:eastAsia="Times New Roman" w:hAnsi="Tahoma" w:cs="Tahoma"/>
      <w:spacing w:val="-2"/>
      <w:sz w:val="16"/>
      <w:szCs w:val="16"/>
      <w:lang w:val="en-AU" w:eastAsia="en-US"/>
    </w:rPr>
  </w:style>
  <w:style w:type="character" w:customStyle="1" w:styleId="DocumentMapChar">
    <w:name w:val="Document Map Char"/>
    <w:link w:val="DocumentMap"/>
    <w:rsid w:val="00AE30F9"/>
    <w:rPr>
      <w:rFonts w:ascii="Tahoma" w:eastAsia="Times New Roman" w:hAnsi="Tahoma" w:cs="Tahoma"/>
      <w:spacing w:val="-2"/>
      <w:sz w:val="16"/>
      <w:szCs w:val="16"/>
      <w:lang w:val="en-AU"/>
    </w:rPr>
  </w:style>
  <w:style w:type="paragraph" w:customStyle="1" w:styleId="Body">
    <w:name w:val="Body"/>
    <w:rsid w:val="00833CEB"/>
    <w:pPr>
      <w:widowControl w:val="0"/>
      <w:autoSpaceDE w:val="0"/>
      <w:autoSpaceDN w:val="0"/>
      <w:adjustRightInd w:val="0"/>
      <w:spacing w:line="240" w:lineRule="atLeast"/>
    </w:pPr>
    <w:rPr>
      <w:rFonts w:ascii="Times" w:eastAsia="Times New Roman" w:hAnsi="Times"/>
      <w:noProof/>
      <w:color w:val="000000"/>
      <w:lang w:val="en-US"/>
    </w:rPr>
  </w:style>
  <w:style w:type="character" w:styleId="PlaceholderText">
    <w:name w:val="Placeholder Text"/>
    <w:uiPriority w:val="99"/>
    <w:semiHidden/>
    <w:rsid w:val="00FA0484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1B3EB6"/>
    <w:pPr>
      <w:keepLines/>
      <w:suppressAutoHyphens w:val="0"/>
      <w:spacing w:before="480" w:line="276" w:lineRule="auto"/>
      <w:outlineLvl w:val="9"/>
    </w:pPr>
    <w:rPr>
      <w:rFonts w:ascii="Calibri" w:eastAsia="MS Gothic" w:hAnsi="Calibri"/>
      <w:color w:val="365F91"/>
      <w:spacing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B3EB6"/>
    <w:pPr>
      <w:spacing w:before="120"/>
    </w:pPr>
    <w:rPr>
      <w:rFonts w:ascii="Cambria" w:eastAsia="Times" w:hAnsi="Cambria"/>
      <w:b/>
      <w:lang w:val="en-US" w:eastAsia="en-US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B3EB6"/>
    <w:pPr>
      <w:ind w:left="240"/>
    </w:pPr>
    <w:rPr>
      <w:rFonts w:ascii="Cambria" w:eastAsia="Times" w:hAnsi="Cambria"/>
      <w:b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B3EB6"/>
    <w:pPr>
      <w:ind w:left="480"/>
    </w:pPr>
    <w:rPr>
      <w:rFonts w:ascii="Cambria" w:eastAsia="Times" w:hAnsi="Cambria"/>
      <w:sz w:val="22"/>
      <w:szCs w:val="22"/>
      <w:lang w:val="en-US" w:eastAsia="en-US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B3EB6"/>
    <w:pPr>
      <w:ind w:left="720"/>
    </w:pPr>
    <w:rPr>
      <w:rFonts w:ascii="Cambria" w:eastAsia="Times" w:hAnsi="Cambria"/>
      <w:sz w:val="20"/>
      <w:lang w:val="en-US" w:eastAsia="en-US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B3EB6"/>
    <w:pPr>
      <w:ind w:left="960"/>
    </w:pPr>
    <w:rPr>
      <w:rFonts w:ascii="Cambria" w:eastAsia="Times" w:hAnsi="Cambria"/>
      <w:sz w:val="20"/>
      <w:lang w:val="en-US" w:eastAsia="en-US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B3EB6"/>
    <w:pPr>
      <w:ind w:left="1200"/>
    </w:pPr>
    <w:rPr>
      <w:rFonts w:ascii="Cambria" w:eastAsia="Times" w:hAnsi="Cambria"/>
      <w:sz w:val="20"/>
      <w:lang w:val="en-US" w:eastAsia="en-US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B3EB6"/>
    <w:pPr>
      <w:ind w:left="1440"/>
    </w:pPr>
    <w:rPr>
      <w:rFonts w:ascii="Cambria" w:eastAsia="Times" w:hAnsi="Cambria"/>
      <w:sz w:val="20"/>
      <w:lang w:val="en-US" w:eastAsia="en-US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B3EB6"/>
    <w:pPr>
      <w:ind w:left="1680"/>
    </w:pPr>
    <w:rPr>
      <w:rFonts w:ascii="Cambria" w:eastAsia="Times" w:hAnsi="Cambria"/>
      <w:sz w:val="20"/>
      <w:lang w:val="en-US" w:eastAsia="en-US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B3EB6"/>
    <w:pPr>
      <w:ind w:left="1920"/>
    </w:pPr>
    <w:rPr>
      <w:rFonts w:ascii="Cambria" w:eastAsia="Times" w:hAnsi="Cambria"/>
      <w:sz w:val="20"/>
      <w:lang w:val="en-US" w:eastAsia="en-US"/>
    </w:rPr>
  </w:style>
  <w:style w:type="paragraph" w:styleId="ListBullet">
    <w:name w:val="List Bullet"/>
    <w:basedOn w:val="Normal"/>
    <w:uiPriority w:val="99"/>
    <w:unhideWhenUsed/>
    <w:rsid w:val="002A682A"/>
    <w:pPr>
      <w:numPr>
        <w:numId w:val="11"/>
      </w:numPr>
      <w:contextualSpacing/>
    </w:pPr>
    <w:rPr>
      <w:rFonts w:ascii="Times" w:eastAsia="Times" w:hAnsi="Times"/>
      <w:lang w:val="en-US" w:eastAsia="en-US"/>
    </w:rPr>
  </w:style>
  <w:style w:type="character" w:customStyle="1" w:styleId="apple-converted-space">
    <w:name w:val="apple-converted-space"/>
    <w:basedOn w:val="DefaultParagraphFont"/>
    <w:rsid w:val="0068408A"/>
  </w:style>
  <w:style w:type="paragraph" w:styleId="PlainText">
    <w:name w:val="Plain Text"/>
    <w:basedOn w:val="Normal"/>
    <w:link w:val="PlainTextChar"/>
    <w:semiHidden/>
    <w:rsid w:val="00927D43"/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basedOn w:val="DefaultParagraphFont"/>
    <w:link w:val="PlainText"/>
    <w:semiHidden/>
    <w:rsid w:val="00927D43"/>
    <w:rPr>
      <w:rFonts w:ascii="Courier New" w:eastAsia="Times New Roman" w:hAnsi="Courier New"/>
      <w:sz w:val="20"/>
      <w:szCs w:val="20"/>
    </w:rPr>
  </w:style>
  <w:style w:type="character" w:customStyle="1" w:styleId="chemf">
    <w:name w:val="chemf"/>
    <w:basedOn w:val="DefaultParagraphFont"/>
    <w:rsid w:val="00162F0C"/>
  </w:style>
  <w:style w:type="paragraph" w:customStyle="1" w:styleId="first-para">
    <w:name w:val="first-para"/>
    <w:basedOn w:val="Normal"/>
    <w:rsid w:val="00AD0691"/>
    <w:pPr>
      <w:spacing w:before="100" w:beforeAutospacing="1" w:after="100" w:afterAutospacing="1"/>
    </w:pPr>
    <w:rPr>
      <w:rFonts w:eastAsia="Times New Roman"/>
      <w:lang w:val="en-AU" w:eastAsia="en-AU"/>
    </w:rPr>
  </w:style>
  <w:style w:type="character" w:styleId="FollowedHyperlink">
    <w:name w:val="FollowedHyperlink"/>
    <w:basedOn w:val="DefaultParagraphFont"/>
    <w:uiPriority w:val="99"/>
    <w:semiHidden/>
    <w:unhideWhenUsed/>
    <w:rsid w:val="009462B1"/>
    <w:rPr>
      <w:color w:val="800080" w:themeColor="followedHyperlink"/>
      <w:u w:val="single"/>
    </w:rPr>
  </w:style>
  <w:style w:type="paragraph" w:styleId="List">
    <w:name w:val="List"/>
    <w:basedOn w:val="Normal"/>
    <w:uiPriority w:val="99"/>
    <w:semiHidden/>
    <w:unhideWhenUsed/>
    <w:rsid w:val="00AE1E65"/>
    <w:pPr>
      <w:ind w:left="283" w:hanging="283"/>
      <w:contextualSpacing/>
    </w:pPr>
    <w:rPr>
      <w:rFonts w:ascii="Times" w:eastAsia="Times" w:hAnsi="Times"/>
      <w:lang w:val="en-US" w:eastAsia="en-US"/>
    </w:rPr>
  </w:style>
  <w:style w:type="paragraph" w:customStyle="1" w:styleId="Pbodytexthi">
    <w:name w:val="P: body text hi"/>
    <w:basedOn w:val="Normal"/>
    <w:uiPriority w:val="99"/>
    <w:rsid w:val="006838B9"/>
    <w:pPr>
      <w:widowControl w:val="0"/>
      <w:tabs>
        <w:tab w:val="left" w:pos="227"/>
      </w:tabs>
      <w:suppressAutoHyphens/>
      <w:autoSpaceDE w:val="0"/>
      <w:autoSpaceDN w:val="0"/>
      <w:adjustRightInd w:val="0"/>
      <w:spacing w:after="28" w:line="240" w:lineRule="atLeast"/>
      <w:ind w:left="227" w:hanging="227"/>
      <w:jc w:val="both"/>
      <w:textAlignment w:val="baseline"/>
    </w:pPr>
    <w:rPr>
      <w:rFonts w:ascii="PlantinMTPro-Light" w:hAnsi="PlantinMTPro-Light" w:cs="PlantinMTPro-Light"/>
      <w:color w:val="000000"/>
      <w:sz w:val="20"/>
      <w:szCs w:val="20"/>
      <w:lang w:val="en-US" w:eastAsia="ja-JP"/>
    </w:rPr>
  </w:style>
  <w:style w:type="paragraph" w:customStyle="1" w:styleId="PCIAbodyfullout">
    <w:name w:val="P: CIA body fullout"/>
    <w:basedOn w:val="Normal"/>
    <w:link w:val="PCIAbodyfulloutChar"/>
    <w:uiPriority w:val="99"/>
    <w:rsid w:val="006838B9"/>
    <w:pPr>
      <w:widowControl w:val="0"/>
      <w:tabs>
        <w:tab w:val="left" w:pos="227"/>
      </w:tabs>
      <w:suppressAutoHyphens/>
      <w:autoSpaceDE w:val="0"/>
      <w:autoSpaceDN w:val="0"/>
      <w:adjustRightInd w:val="0"/>
      <w:spacing w:after="28" w:line="250" w:lineRule="atLeast"/>
      <w:textAlignment w:val="baseline"/>
    </w:pPr>
    <w:rPr>
      <w:rFonts w:ascii="Arial" w:hAnsi="Arial" w:cs="NewsGothicMTPro"/>
      <w:color w:val="000000"/>
      <w:spacing w:val="-1"/>
      <w:sz w:val="18"/>
      <w:szCs w:val="18"/>
      <w:lang w:val="en-US" w:eastAsia="ja-JP"/>
    </w:rPr>
  </w:style>
  <w:style w:type="character" w:customStyle="1" w:styleId="PCIAbodyfulloutChar">
    <w:name w:val="P: CIA body fullout Char"/>
    <w:link w:val="PCIAbodyfullout"/>
    <w:uiPriority w:val="99"/>
    <w:rsid w:val="006838B9"/>
    <w:rPr>
      <w:rFonts w:ascii="Arial" w:hAnsi="Arial" w:cs="NewsGothicMTPro"/>
      <w:color w:val="000000"/>
      <w:spacing w:val="-1"/>
      <w:sz w:val="18"/>
      <w:szCs w:val="18"/>
      <w:lang w:val="en-US" w:eastAsia="ja-JP"/>
    </w:rPr>
  </w:style>
  <w:style w:type="paragraph" w:customStyle="1" w:styleId="PCIAbodyindent">
    <w:name w:val="P: CIA body indent"/>
    <w:basedOn w:val="PCIAbodyfullout"/>
    <w:uiPriority w:val="99"/>
    <w:rsid w:val="006838B9"/>
    <w:pPr>
      <w:ind w:firstLine="170"/>
    </w:pPr>
  </w:style>
  <w:style w:type="character" w:customStyle="1" w:styleId="PSuperscript">
    <w:name w:val="P: Superscript"/>
    <w:uiPriority w:val="99"/>
    <w:rsid w:val="006838B9"/>
    <w:rPr>
      <w:w w:val="100"/>
      <w:vertAlign w:val="superscript"/>
    </w:rPr>
  </w:style>
  <w:style w:type="character" w:customStyle="1" w:styleId="PSubscript">
    <w:name w:val="P: Subscript"/>
    <w:rsid w:val="006838B9"/>
    <w:rPr>
      <w:vertAlign w:val="subscript"/>
    </w:rPr>
  </w:style>
  <w:style w:type="paragraph" w:customStyle="1" w:styleId="NormalIndent1">
    <w:name w:val="Normal Indent1"/>
    <w:basedOn w:val="Normal"/>
    <w:link w:val="normalindentChar"/>
    <w:rsid w:val="008C2FBF"/>
    <w:pPr>
      <w:tabs>
        <w:tab w:val="left" w:pos="454"/>
        <w:tab w:val="left" w:pos="907"/>
      </w:tabs>
      <w:spacing w:after="120"/>
      <w:ind w:left="454" w:hanging="454"/>
    </w:pPr>
    <w:rPr>
      <w:rFonts w:ascii="Arial" w:eastAsia="Times New Roman" w:hAnsi="Arial"/>
      <w:lang w:val="en-AU" w:eastAsia="en-AU"/>
    </w:rPr>
  </w:style>
  <w:style w:type="character" w:customStyle="1" w:styleId="normalindentChar">
    <w:name w:val="normal indent Char"/>
    <w:basedOn w:val="DefaultParagraphFont"/>
    <w:link w:val="NormalIndent1"/>
    <w:rsid w:val="008C2FBF"/>
    <w:rPr>
      <w:rFonts w:ascii="Arial" w:eastAsia="Times New Roman" w:hAnsi="Arial"/>
      <w:lang w:eastAsia="en-AU"/>
    </w:rPr>
  </w:style>
  <w:style w:type="paragraph" w:customStyle="1" w:styleId="paragraph">
    <w:name w:val="paragraph"/>
    <w:basedOn w:val="Normal"/>
    <w:rsid w:val="007F0788"/>
    <w:pPr>
      <w:spacing w:before="100" w:beforeAutospacing="1" w:after="100" w:afterAutospacing="1"/>
    </w:pPr>
  </w:style>
  <w:style w:type="character" w:customStyle="1" w:styleId="mi">
    <w:name w:val="mi"/>
    <w:basedOn w:val="DefaultParagraphFont"/>
    <w:rsid w:val="007F0788"/>
  </w:style>
  <w:style w:type="character" w:customStyle="1" w:styleId="mn">
    <w:name w:val="mn"/>
    <w:basedOn w:val="DefaultParagraphFont"/>
    <w:rsid w:val="007F0788"/>
  </w:style>
  <w:style w:type="character" w:customStyle="1" w:styleId="mo">
    <w:name w:val="mo"/>
    <w:basedOn w:val="DefaultParagraphFont"/>
    <w:rsid w:val="007F0788"/>
  </w:style>
  <w:style w:type="character" w:customStyle="1" w:styleId="mjxassistivemathml">
    <w:name w:val="mjx_assistive_mathml"/>
    <w:basedOn w:val="DefaultParagraphFont"/>
    <w:rsid w:val="007F0788"/>
  </w:style>
  <w:style w:type="paragraph" w:customStyle="1" w:styleId="section-indicator">
    <w:name w:val="section-indicator"/>
    <w:basedOn w:val="Normal"/>
    <w:rsid w:val="0034759A"/>
    <w:pPr>
      <w:spacing w:before="100" w:beforeAutospacing="1" w:after="100" w:afterAutospacing="1"/>
    </w:pPr>
  </w:style>
  <w:style w:type="paragraph" w:customStyle="1" w:styleId="published-date">
    <w:name w:val="published-date"/>
    <w:basedOn w:val="Normal"/>
    <w:rsid w:val="0034759A"/>
    <w:pPr>
      <w:spacing w:before="100" w:beforeAutospacing="1" w:after="100" w:afterAutospacing="1"/>
    </w:pPr>
  </w:style>
  <w:style w:type="paragraph" w:customStyle="1" w:styleId="credit">
    <w:name w:val="credit"/>
    <w:basedOn w:val="Normal"/>
    <w:rsid w:val="0034759A"/>
    <w:pPr>
      <w:spacing w:before="100" w:beforeAutospacing="1" w:after="100" w:afterAutospacing="1"/>
    </w:pPr>
  </w:style>
  <w:style w:type="paragraph" w:customStyle="1" w:styleId="author-byline">
    <w:name w:val="author-byline"/>
    <w:basedOn w:val="Normal"/>
    <w:rsid w:val="0034759A"/>
    <w:pPr>
      <w:spacing w:before="100" w:beforeAutospacing="1" w:after="100" w:afterAutospacing="1"/>
    </w:pPr>
  </w:style>
  <w:style w:type="character" w:customStyle="1" w:styleId="author">
    <w:name w:val="author"/>
    <w:basedOn w:val="DefaultParagraphFont"/>
    <w:rsid w:val="0034759A"/>
  </w:style>
  <w:style w:type="character" w:styleId="Strong">
    <w:name w:val="Strong"/>
    <w:basedOn w:val="DefaultParagraphFont"/>
    <w:uiPriority w:val="22"/>
    <w:qFormat/>
    <w:rsid w:val="0034759A"/>
    <w:rPr>
      <w:b/>
      <w:bCs/>
    </w:rPr>
  </w:style>
  <w:style w:type="paragraph" w:customStyle="1" w:styleId="0shortanswer">
    <w:name w:val="0_short answer"/>
    <w:basedOn w:val="Normal"/>
    <w:qFormat/>
    <w:rsid w:val="00304B6A"/>
    <w:pPr>
      <w:ind w:left="720" w:hanging="720"/>
    </w:pPr>
    <w:rPr>
      <w:rFonts w:ascii="Arial" w:eastAsia="Times New Roman" w:hAnsi="Arial" w:cs="Arial"/>
      <w:spacing w:val="-2"/>
      <w:sz w:val="22"/>
      <w:szCs w:val="22"/>
      <w:lang w:val="en-AU" w:eastAsia="en-US"/>
    </w:rPr>
  </w:style>
  <w:style w:type="character" w:customStyle="1" w:styleId="Pbodybold">
    <w:name w:val="P: body bold"/>
    <w:uiPriority w:val="99"/>
    <w:rsid w:val="008969D1"/>
    <w:rPr>
      <w:b/>
      <w:bCs/>
      <w:color w:val="000000"/>
    </w:rPr>
  </w:style>
  <w:style w:type="paragraph" w:customStyle="1" w:styleId="PKQ1">
    <w:name w:val="P: KQ 1"/>
    <w:basedOn w:val="PCIAbodyfullout"/>
    <w:link w:val="PKQ1Char"/>
    <w:uiPriority w:val="99"/>
    <w:rsid w:val="008969D1"/>
    <w:pPr>
      <w:tabs>
        <w:tab w:val="clear" w:pos="227"/>
        <w:tab w:val="left" w:pos="1700"/>
        <w:tab w:val="left" w:pos="3140"/>
      </w:tabs>
      <w:spacing w:before="28" w:after="17" w:line="240" w:lineRule="atLeast"/>
      <w:ind w:left="340" w:hanging="340"/>
    </w:pPr>
    <w:rPr>
      <w:rFonts w:ascii="Arial Narrow" w:hAnsi="Arial Narrow"/>
    </w:rPr>
  </w:style>
  <w:style w:type="character" w:customStyle="1" w:styleId="PKQ1Char">
    <w:name w:val="P: KQ 1 Char"/>
    <w:link w:val="PKQ1"/>
    <w:uiPriority w:val="99"/>
    <w:rsid w:val="008969D1"/>
    <w:rPr>
      <w:rFonts w:ascii="Arial Narrow" w:hAnsi="Arial Narrow" w:cs="NewsGothicMTPro"/>
      <w:color w:val="000000"/>
      <w:spacing w:val="-1"/>
      <w:sz w:val="18"/>
      <w:szCs w:val="18"/>
      <w:lang w:val="en-US" w:eastAsia="ja-JP"/>
    </w:rPr>
  </w:style>
  <w:style w:type="paragraph" w:customStyle="1" w:styleId="PKQ2">
    <w:name w:val="P: KQ 2"/>
    <w:basedOn w:val="PCIAbodyfullout"/>
    <w:link w:val="PKQ2Char"/>
    <w:uiPriority w:val="99"/>
    <w:rsid w:val="008969D1"/>
    <w:pPr>
      <w:tabs>
        <w:tab w:val="clear" w:pos="227"/>
        <w:tab w:val="left" w:pos="1700"/>
        <w:tab w:val="left" w:pos="3140"/>
      </w:tabs>
      <w:spacing w:after="17" w:line="240" w:lineRule="atLeast"/>
      <w:ind w:left="567" w:hanging="227"/>
    </w:pPr>
    <w:rPr>
      <w:rFonts w:ascii="Arial Narrow" w:hAnsi="Arial Narrow"/>
    </w:rPr>
  </w:style>
  <w:style w:type="paragraph" w:customStyle="1" w:styleId="PKQ3">
    <w:name w:val="P: KQ 3"/>
    <w:basedOn w:val="PKQ2"/>
    <w:uiPriority w:val="99"/>
    <w:rsid w:val="008969D1"/>
    <w:pPr>
      <w:ind w:left="794"/>
      <w:textAlignment w:val="center"/>
    </w:pPr>
    <w:rPr>
      <w:lang w:val="en-GB"/>
    </w:rPr>
  </w:style>
  <w:style w:type="character" w:customStyle="1" w:styleId="PKQ2Char">
    <w:name w:val="P: KQ 2 Char"/>
    <w:link w:val="PKQ2"/>
    <w:uiPriority w:val="99"/>
    <w:rsid w:val="008969D1"/>
    <w:rPr>
      <w:rFonts w:ascii="Arial Narrow" w:hAnsi="Arial Narrow" w:cs="NewsGothicMTPro"/>
      <w:color w:val="000000"/>
      <w:spacing w:val="-1"/>
      <w:sz w:val="18"/>
      <w:szCs w:val="18"/>
      <w:lang w:val="en-US" w:eastAsia="ja-JP"/>
    </w:rPr>
  </w:style>
  <w:style w:type="paragraph" w:customStyle="1" w:styleId="PKQ1a">
    <w:name w:val="P: KQ 1a"/>
    <w:basedOn w:val="PKQ1"/>
    <w:rsid w:val="008969D1"/>
    <w:pPr>
      <w:tabs>
        <w:tab w:val="left" w:pos="340"/>
      </w:tabs>
      <w:ind w:left="567" w:hanging="567"/>
    </w:pPr>
    <w:rPr>
      <w:rFonts w:eastAsia="Times New Roman"/>
      <w:lang w:eastAsia="en-US"/>
    </w:rPr>
  </w:style>
  <w:style w:type="character" w:customStyle="1" w:styleId="Subscript">
    <w:name w:val="Subscript"/>
    <w:basedOn w:val="DefaultParagraphFont"/>
    <w:rsid w:val="001F1F0D"/>
    <w:rPr>
      <w:dstrike w:val="0"/>
      <w:vertAlign w:val="subscript"/>
    </w:rPr>
  </w:style>
  <w:style w:type="character" w:customStyle="1" w:styleId="Superscript">
    <w:name w:val="Superscript"/>
    <w:basedOn w:val="DefaultParagraphFont"/>
    <w:rsid w:val="001F1F0D"/>
    <w:rPr>
      <w:dstrike w:val="0"/>
      <w:vertAlign w:val="superscript"/>
    </w:rPr>
  </w:style>
  <w:style w:type="paragraph" w:customStyle="1" w:styleId="6space">
    <w:name w:val="6space"/>
    <w:basedOn w:val="Normal"/>
    <w:link w:val="6spaceChar"/>
    <w:qFormat/>
    <w:rsid w:val="008A5A95"/>
    <w:pPr>
      <w:spacing w:after="120"/>
    </w:pPr>
    <w:rPr>
      <w:rFonts w:ascii="Arial" w:eastAsia="Times New Roman" w:hAnsi="Arial" w:cs="Arial"/>
      <w:sz w:val="22"/>
      <w:szCs w:val="22"/>
      <w:lang w:val="en-AU" w:eastAsia="en-US"/>
    </w:rPr>
  </w:style>
  <w:style w:type="character" w:customStyle="1" w:styleId="6spaceChar">
    <w:name w:val="6space Char"/>
    <w:basedOn w:val="DefaultParagraphFont"/>
    <w:link w:val="6space"/>
    <w:rsid w:val="008A5A95"/>
    <w:rPr>
      <w:rFonts w:ascii="Arial" w:eastAsia="Times New Roman" w:hAnsi="Arial" w:cs="Arial"/>
      <w:sz w:val="22"/>
      <w:szCs w:val="22"/>
    </w:rPr>
  </w:style>
  <w:style w:type="paragraph" w:customStyle="1" w:styleId="00GQshortanswer">
    <w:name w:val="00_GQ short answer"/>
    <w:basedOn w:val="0shortanswer"/>
    <w:qFormat/>
    <w:rsid w:val="00667B6B"/>
    <w:pPr>
      <w:tabs>
        <w:tab w:val="right" w:pos="9637"/>
      </w:tabs>
    </w:pPr>
  </w:style>
  <w:style w:type="paragraph" w:customStyle="1" w:styleId="00marksaligned">
    <w:name w:val="00_marks aligned"/>
    <w:basedOn w:val="NormalWeb"/>
    <w:qFormat/>
    <w:rsid w:val="00210A5D"/>
    <w:pPr>
      <w:tabs>
        <w:tab w:val="right" w:pos="9637"/>
      </w:tabs>
      <w:spacing w:before="0" w:beforeAutospacing="0" w:after="0" w:afterAutospacing="0"/>
      <w:ind w:left="720" w:hanging="720"/>
      <w:textAlignment w:val="baseline"/>
    </w:pPr>
    <w:rPr>
      <w:rFonts w:ascii="Arial" w:hAnsi="Arial" w:cs="Arial"/>
      <w:color w:val="333333"/>
      <w:sz w:val="23"/>
      <w:szCs w:val="23"/>
    </w:rPr>
  </w:style>
  <w:style w:type="character" w:customStyle="1" w:styleId="mw-headline">
    <w:name w:val="mw-headline"/>
    <w:basedOn w:val="DefaultParagraphFont"/>
    <w:rsid w:val="002938E7"/>
  </w:style>
  <w:style w:type="character" w:customStyle="1" w:styleId="mw-editsection">
    <w:name w:val="mw-editsection"/>
    <w:basedOn w:val="DefaultParagraphFont"/>
    <w:rsid w:val="002938E7"/>
  </w:style>
  <w:style w:type="character" w:customStyle="1" w:styleId="mw-editsection-bracket">
    <w:name w:val="mw-editsection-bracket"/>
    <w:basedOn w:val="DefaultParagraphFont"/>
    <w:rsid w:val="002938E7"/>
  </w:style>
  <w:style w:type="paragraph" w:customStyle="1" w:styleId="00Muiltiplechoice">
    <w:name w:val="00Muiltiple choice"/>
    <w:basedOn w:val="Normal"/>
    <w:qFormat/>
    <w:rsid w:val="001F6320"/>
    <w:pPr>
      <w:spacing w:line="276" w:lineRule="auto"/>
      <w:ind w:left="426" w:hanging="426"/>
    </w:pPr>
    <w:rPr>
      <w:rFonts w:ascii="Arial" w:hAnsi="Arial" w:cs="Arial"/>
      <w:sz w:val="22"/>
      <w:szCs w:val="22"/>
    </w:rPr>
  </w:style>
  <w:style w:type="paragraph" w:customStyle="1" w:styleId="00MCquestion">
    <w:name w:val="00_MC question"/>
    <w:basedOn w:val="Normal"/>
    <w:qFormat/>
    <w:rsid w:val="001F6320"/>
    <w:pPr>
      <w:spacing w:line="276" w:lineRule="auto"/>
      <w:ind w:left="426" w:hanging="426"/>
    </w:pPr>
    <w:rPr>
      <w:rFonts w:ascii="Arial" w:hAnsi="Arial" w:cs="Arial"/>
      <w:sz w:val="22"/>
      <w:szCs w:val="22"/>
    </w:rPr>
  </w:style>
  <w:style w:type="paragraph" w:customStyle="1" w:styleId="mcanswer">
    <w:name w:val="mc answer"/>
    <w:basedOn w:val="Normal"/>
    <w:qFormat/>
    <w:rsid w:val="001F6320"/>
    <w:pPr>
      <w:spacing w:line="276" w:lineRule="auto"/>
      <w:ind w:left="426" w:hanging="426"/>
    </w:pPr>
    <w:rPr>
      <w:rFonts w:ascii="Arial" w:hAnsi="Arial" w:cs="Arial"/>
      <w:sz w:val="22"/>
      <w:szCs w:val="22"/>
    </w:rPr>
  </w:style>
  <w:style w:type="paragraph" w:customStyle="1" w:styleId="00shortanswerheading">
    <w:name w:val="00_short answer heading"/>
    <w:basedOn w:val="0shortanswer"/>
    <w:qFormat/>
    <w:rsid w:val="0096197F"/>
    <w:pPr>
      <w:tabs>
        <w:tab w:val="right" w:pos="9637"/>
      </w:tabs>
    </w:pPr>
    <w:rPr>
      <w:b/>
    </w:rPr>
  </w:style>
  <w:style w:type="character" w:styleId="CommentReference">
    <w:name w:val="annotation reference"/>
    <w:basedOn w:val="DefaultParagraphFont"/>
    <w:uiPriority w:val="99"/>
    <w:semiHidden/>
    <w:unhideWhenUsed/>
    <w:rsid w:val="004055C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055C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055C7"/>
    <w:rPr>
      <w:rFonts w:ascii="Times New Roman" w:hAnsi="Times New Roman"/>
      <w:sz w:val="20"/>
      <w:szCs w:val="20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055C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055C7"/>
    <w:rPr>
      <w:rFonts w:ascii="Times New Roman" w:hAnsi="Times New Roman"/>
      <w:b/>
      <w:bCs/>
      <w:sz w:val="20"/>
      <w:szCs w:val="20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7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385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5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612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3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7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152362">
                      <w:marLeft w:val="0"/>
                      <w:marRight w:val="48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1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3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64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0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3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9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9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8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8.tiff"/><Relationship Id="rId39" Type="http://schemas.openxmlformats.org/officeDocument/2006/relationships/header" Target="header2.xml"/><Relationship Id="rId21" Type="http://schemas.openxmlformats.org/officeDocument/2006/relationships/image" Target="media/image7.tiff"/><Relationship Id="rId34" Type="http://schemas.openxmlformats.org/officeDocument/2006/relationships/image" Target="media/image13.tiff"/><Relationship Id="rId42" Type="http://schemas.openxmlformats.org/officeDocument/2006/relationships/header" Target="header3.xml"/><Relationship Id="rId47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tiff"/><Relationship Id="rId29" Type="http://schemas.openxmlformats.org/officeDocument/2006/relationships/image" Target="media/image10.tiff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en.wikipedia.org/wiki/Metal" TargetMode="External"/><Relationship Id="rId32" Type="http://schemas.openxmlformats.org/officeDocument/2006/relationships/image" Target="media/image19.gif"/><Relationship Id="rId37" Type="http://schemas.openxmlformats.org/officeDocument/2006/relationships/image" Target="media/image4.png"/><Relationship Id="rId40" Type="http://schemas.openxmlformats.org/officeDocument/2006/relationships/footer" Target="footer1.xml"/><Relationship Id="rId45" Type="http://schemas.openxmlformats.org/officeDocument/2006/relationships/footer" Target="footer5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2.png"/><Relationship Id="rId28" Type="http://schemas.openxmlformats.org/officeDocument/2006/relationships/image" Target="media/image9.tiff"/><Relationship Id="rId36" Type="http://schemas.openxmlformats.org/officeDocument/2006/relationships/image" Target="media/image23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18.gif"/><Relationship Id="rId44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emf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1.tiff"/><Relationship Id="rId35" Type="http://schemas.openxmlformats.org/officeDocument/2006/relationships/image" Target="media/image22.png"/><Relationship Id="rId43" Type="http://schemas.openxmlformats.org/officeDocument/2006/relationships/footer" Target="footer3.xml"/><Relationship Id="rId48" Type="http://schemas.openxmlformats.org/officeDocument/2006/relationships/theme" Target="theme/theme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tiff"/><Relationship Id="rId17" Type="http://schemas.openxmlformats.org/officeDocument/2006/relationships/image" Target="media/image5.tiff"/><Relationship Id="rId25" Type="http://schemas.openxmlformats.org/officeDocument/2006/relationships/hyperlink" Target="https://en.wikipedia.org/wiki/Alloy" TargetMode="External"/><Relationship Id="rId33" Type="http://schemas.openxmlformats.org/officeDocument/2006/relationships/image" Target="media/image12.tiff"/><Relationship Id="rId38" Type="http://schemas.openxmlformats.org/officeDocument/2006/relationships/header" Target="header1.xml"/><Relationship Id="rId46" Type="http://schemas.openxmlformats.org/officeDocument/2006/relationships/footer" Target="footer6.xml"/><Relationship Id="rId20" Type="http://schemas.openxmlformats.org/officeDocument/2006/relationships/image" Target="media/image6.tiff"/><Relationship Id="rId41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>
        <a:ln w="9525">
          <a:solidFill>
            <a:schemeClr val="tx1"/>
          </a:solidFill>
        </a:ln>
      </a:spPr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ntrolsStorage xmlns="urn:schemas-microsoft-com.VSTO2008Demos.ControlsStorage">
  <Controls>AAEAAAD/////AQAAAAAAAAAMAgAAAEVDaGVtNFdvcmQuQ29yZSwgVmVyc2lvbj0xLjYuMC4wLCBDdWx0dXJlPW5ldXRyYWwsIFB1YmxpY0tleVRva2VuPW51bGwHAQAAAAABAAAAAAAAAAQgQ2hlbTRXb3JkLkNvcmUuQ29udHJvbFByb3BlcnRpZXMCAAAACw==</Controls>
</Controls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8CE81B298FF742987DFF6019BA5BF3" ma:contentTypeVersion="2" ma:contentTypeDescription="Create a new document." ma:contentTypeScope="" ma:versionID="32ebf4d45814d96e88cdec2317648e58">
  <xsd:schema xmlns:xsd="http://www.w3.org/2001/XMLSchema" xmlns:xs="http://www.w3.org/2001/XMLSchema" xmlns:p="http://schemas.microsoft.com/office/2006/metadata/properties" xmlns:ns2="b747554b-2aab-43a6-bdae-c3b8a2c5db83" targetNamespace="http://schemas.microsoft.com/office/2006/metadata/properties" ma:root="true" ma:fieldsID="9cea6444f370afb881b53f3aa01596f7" ns2:_="">
    <xsd:import namespace="b747554b-2aab-43a6-bdae-c3b8a2c5db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47554b-2aab-43a6-bdae-c3b8a2c5db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F3A6BC7-946A-49A2-9D9C-0E57C844C630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DB63017B-7E37-4613-B737-736AE85B79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747554b-2aab-43a6-bdae-c3b8a2c5db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8FBBC51-E396-45B4-9C7C-3DF966A10FF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EACBA35-434E-4BAB-9F43-62DC80E089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6247E2AA-B312-4612-85BA-786AF7F79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C:\Users\ad\AppData\Local\Chemistry Add-in for Word\Chemistry Gallery\Chem4Word.dotx</Template>
  <TotalTime>6</TotalTime>
  <Pages>32</Pages>
  <Words>5678</Words>
  <Characters>32369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Scotch College</Company>
  <LinksUpToDate>false</LinksUpToDate>
  <CharactersWithSpaces>37972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Scotch College</dc:creator>
  <cp:keywords/>
  <dc:description/>
  <cp:lastModifiedBy>Oliver Cheng</cp:lastModifiedBy>
  <cp:revision>5</cp:revision>
  <cp:lastPrinted>2017-08-04T05:34:00Z</cp:lastPrinted>
  <dcterms:created xsi:type="dcterms:W3CDTF">2018-09-03T04:33:00Z</dcterms:created>
  <dcterms:modified xsi:type="dcterms:W3CDTF">2021-09-23T02:35:00Z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0x010100798CE81B298FF742987DFF6019BA5BF3</vt:lpwstr>
  </property>
  <property fmtid="{D5CDD505-2E9C-101B-9397-08002B2CF9AE}" pid="3" name="Order">
    <vt:r8>11000</vt:r8>
  </property>
</Properties>
</file>