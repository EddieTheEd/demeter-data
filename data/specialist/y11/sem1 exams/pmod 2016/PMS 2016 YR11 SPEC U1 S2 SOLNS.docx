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t xml:space="preserve"> </w:t>
      </w:r>
    </w:p>
    <w:p w:rsidR="003659EE" w:rsidRDefault="00FD6680" w:rsidP="003659EE">
      <w:pPr>
        <w:pStyle w:val="Heading1"/>
        <w:jc w:val="center"/>
      </w:pPr>
      <w:bookmarkStart w:id="2" w:name="bmSch"/>
      <w:bookmarkEnd w:id="2"/>
      <w:r>
        <w:t>Perth Modern School</w:t>
      </w:r>
    </w:p>
    <w:p w:rsidR="00FD6680" w:rsidRDefault="00FD6680" w:rsidP="00FD6680"/>
    <w:p w:rsidR="00FD6680" w:rsidRDefault="00FD6680" w:rsidP="00FD6680"/>
    <w:p w:rsidR="00FD6680" w:rsidRDefault="00FD6680" w:rsidP="00FD6680"/>
    <w:p w:rsidR="00FD6680" w:rsidRPr="00FD6680" w:rsidRDefault="00FD6680" w:rsidP="00FD6680"/>
    <w:p w:rsidR="003659EE" w:rsidRPr="00CE407F" w:rsidRDefault="003659EE" w:rsidP="003659EE">
      <w:pPr>
        <w:jc w:val="center"/>
      </w:pPr>
    </w:p>
    <w:p w:rsidR="003659EE" w:rsidRDefault="00640111"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40111" w:rsidRDefault="00640111"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40111" w:rsidRDefault="00640111"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640111"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640111"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640111">
        <w:t>Two</w:t>
      </w:r>
      <w:r w:rsidR="003659EE">
        <w:t>:</w:t>
      </w:r>
    </w:p>
    <w:p w:rsidR="003659EE" w:rsidRPr="007936BA" w:rsidRDefault="00355444" w:rsidP="003659EE">
      <w:pPr>
        <w:pStyle w:val="Heading2"/>
      </w:pPr>
      <w:r>
        <w:t>Calculator-</w:t>
      </w:r>
      <w:bookmarkStart w:id="8" w:name="bmCal1"/>
      <w:bookmarkEnd w:id="8"/>
      <w:r w:rsidR="00640111">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40111">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640111">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640111">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40111">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64011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4011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40111"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40111"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40111"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640111"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640111"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640111"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40111"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640111">
        <w:t>Two</w:t>
      </w:r>
      <w:r w:rsidR="0046769B">
        <w:t>: Calculator-</w:t>
      </w:r>
      <w:bookmarkStart w:id="21" w:name="bmCal2"/>
      <w:bookmarkEnd w:id="21"/>
      <w:r w:rsidR="00640111">
        <w:t>assumed</w:t>
      </w:r>
      <w:r>
        <w:tab/>
      </w:r>
      <w:r w:rsidR="00E6273A">
        <w:t xml:space="preserve"> </w:t>
      </w:r>
      <w:bookmarkStart w:id="22" w:name="bmPercent"/>
      <w:bookmarkEnd w:id="22"/>
      <w:r w:rsidR="00640111">
        <w:t>65</w:t>
      </w:r>
      <w:r w:rsidR="00E6273A">
        <w:t xml:space="preserve">% </w:t>
      </w:r>
      <w:r>
        <w:t>(</w:t>
      </w:r>
      <w:bookmarkStart w:id="23" w:name="MPT"/>
      <w:bookmarkEnd w:id="23"/>
      <w:r w:rsidR="00640111">
        <w:t>102</w:t>
      </w:r>
      <w:r>
        <w:t xml:space="preserve"> Marks)</w:t>
      </w:r>
    </w:p>
    <w:p w:rsidR="003659EE" w:rsidRDefault="003659EE" w:rsidP="003659EE">
      <w:r>
        <w:t>This section has</w:t>
      </w:r>
      <w:r w:rsidRPr="008E4C95">
        <w:rPr>
          <w:b/>
        </w:rPr>
        <w:t xml:space="preserve"> </w:t>
      </w:r>
      <w:bookmarkStart w:id="24" w:name="MPW"/>
      <w:bookmarkEnd w:id="24"/>
      <w:r w:rsidR="00640111">
        <w:rPr>
          <w:b/>
        </w:rPr>
        <w:t>thirteen</w:t>
      </w:r>
      <w:r w:rsidRPr="008E4C95">
        <w:rPr>
          <w:b/>
        </w:rPr>
        <w:t xml:space="preserve"> </w:t>
      </w:r>
      <w:r w:rsidRPr="00A556DC">
        <w:rPr>
          <w:b/>
        </w:rPr>
        <w:t>(</w:t>
      </w:r>
      <w:bookmarkStart w:id="25" w:name="MP"/>
      <w:bookmarkEnd w:id="25"/>
      <w:r w:rsidR="00640111">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640111">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640111" w:rsidP="00640111">
      <w:pPr>
        <w:pStyle w:val="QNum"/>
      </w:pPr>
      <w:r>
        <w:t>Question 8</w:t>
      </w:r>
      <w:r>
        <w:tab/>
        <w:t>(5 marks)</w:t>
      </w:r>
    </w:p>
    <w:p w:rsidR="00640111" w:rsidRDefault="00640111" w:rsidP="00F913EF">
      <w:r>
        <w:t xml:space="preserve">In the diagram below, </w:t>
      </w:r>
      <w:r w:rsidRPr="00BD5A1D">
        <w:rPr>
          <w:rStyle w:val="Variable"/>
        </w:rPr>
        <w:t>AB</w:t>
      </w:r>
      <w:r>
        <w:t xml:space="preserve"> is a tangent to the circle and </w:t>
      </w:r>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8" o:title=""/>
          </v:shape>
          <o:OLEObject Type="Embed" ProgID="Equation.DSMT4" ShapeID="_x0000_i1025" DrawAspect="Content" ObjectID="_1556365080" r:id="rId9"/>
        </w:object>
      </w:r>
      <w:r>
        <w:t>.</w:t>
      </w:r>
    </w:p>
    <w:p w:rsidR="00640111" w:rsidRDefault="00640111" w:rsidP="00F913EF"/>
    <w:p w:rsidR="00640111" w:rsidRDefault="00640111" w:rsidP="00535CE9">
      <w:pPr>
        <w:jc w:val="center"/>
      </w:pPr>
      <w:r>
        <w:object w:dxaOrig="2923" w:dyaOrig="2899">
          <v:shape id="_x0000_i1026" type="#_x0000_t75" style="width:146.25pt;height:144.75pt" o:ole="">
            <v:imagedata r:id="rId10" o:title=""/>
          </v:shape>
          <o:OLEObject Type="Embed" ProgID="FXDraw.Graphic" ShapeID="_x0000_i1026" DrawAspect="Content" ObjectID="_1556365081" r:id="rId11"/>
        </w:object>
      </w:r>
    </w:p>
    <w:p w:rsidR="00640111" w:rsidRDefault="00640111" w:rsidP="00F913EF"/>
    <w:p w:rsidR="00640111" w:rsidRDefault="00640111" w:rsidP="00F913EF">
      <w:r>
        <w:t xml:space="preserve">If </w:t>
      </w:r>
      <w:r w:rsidRPr="00BD5A1D">
        <w:rPr>
          <w:position w:val="-6"/>
        </w:rPr>
        <w:object w:dxaOrig="780" w:dyaOrig="279">
          <v:shape id="_x0000_i1027" type="#_x0000_t75" style="width:39pt;height:14.25pt" o:ole="">
            <v:imagedata r:id="rId12" o:title=""/>
          </v:shape>
          <o:OLEObject Type="Embed" ProgID="Equation.DSMT4" ShapeID="_x0000_i1027" DrawAspect="Content" ObjectID="_1556365082" r:id="rId13"/>
        </w:object>
      </w:r>
      <w:r>
        <w:t xml:space="preserve"> and </w:t>
      </w:r>
      <w:r w:rsidRPr="00BD5A1D">
        <w:rPr>
          <w:position w:val="-6"/>
        </w:rPr>
        <w:object w:dxaOrig="880" w:dyaOrig="279">
          <v:shape id="_x0000_i1028" type="#_x0000_t75" style="width:44.25pt;height:14.25pt" o:ole="">
            <v:imagedata r:id="rId14" o:title=""/>
          </v:shape>
          <o:OLEObject Type="Embed" ProgID="Equation.DSMT4" ShapeID="_x0000_i1028" DrawAspect="Content" ObjectID="_1556365083" r:id="rId15"/>
        </w:object>
      </w:r>
      <w:r>
        <w:t>, determine the lengths of</w:t>
      </w:r>
    </w:p>
    <w:p w:rsidR="00640111" w:rsidRDefault="00640111" w:rsidP="00F913EF"/>
    <w:p w:rsidR="00640111" w:rsidRDefault="00640111" w:rsidP="00BD5A1D">
      <w:pPr>
        <w:pStyle w:val="Parta"/>
      </w:pPr>
      <w:r>
        <w:t>(a)</w:t>
      </w:r>
      <w:r>
        <w:tab/>
      </w:r>
      <w:r w:rsidRPr="00535CE9">
        <w:rPr>
          <w:rStyle w:val="Variable"/>
        </w:rPr>
        <w:t>AB</w:t>
      </w:r>
      <w:r>
        <w:t>.</w:t>
      </w:r>
      <w:r>
        <w:tab/>
        <w:t>(2 marks)</w:t>
      </w:r>
    </w:p>
    <w:p w:rsidR="00640111" w:rsidRDefault="00640111" w:rsidP="00BD5A1D">
      <w:pPr>
        <w:pStyle w:val="Parta"/>
      </w:pPr>
      <w:r>
        <w:rPr>
          <w:noProof/>
          <w:lang w:eastAsia="en-AU"/>
        </w:rPr>
        <mc:AlternateContent>
          <mc:Choice Requires="wps">
            <w:drawing>
              <wp:anchor distT="0" distB="0" distL="114300" distR="114300" simplePos="0" relativeHeight="251661312" behindDoc="0" locked="0" layoutInCell="1" allowOverlap="1" wp14:anchorId="405915D1" wp14:editId="34A6D1DC">
                <wp:simplePos x="0" y="0"/>
                <wp:positionH relativeFrom="column">
                  <wp:posOffset>454660</wp:posOffset>
                </wp:positionH>
                <wp:positionV relativeFrom="paragraph">
                  <wp:posOffset>78740</wp:posOffset>
                </wp:positionV>
                <wp:extent cx="5238750" cy="13652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E59BD">
                                    <w:rPr>
                                      <w:position w:val="-40"/>
                                    </w:rPr>
                                    <w:object w:dxaOrig="1820" w:dyaOrig="1020">
                                      <v:shape id="_x0000_i1063" type="#_x0000_t75" style="width:90.75pt;height:51pt" o:ole="">
                                        <v:imagedata r:id="rId16" o:title=""/>
                                      </v:shape>
                                      <o:OLEObject Type="Embed" ProgID="Equation.DSMT4" ShapeID="_x0000_i1063" DrawAspect="Content" ObjectID="_1556365118" r:id="rId17"/>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secant-tangent relationship</w:t>
                                  </w:r>
                                </w:p>
                                <w:p w:rsidR="00640111" w:rsidRDefault="00640111">
                                  <w:r>
                                    <w:sym w:font="Wingdings" w:char="F0FC"/>
                                  </w:r>
                                  <w:r>
                                    <w:t xml:space="preserve"> calculates length</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5.8pt;margin-top:6.2pt;width:412.5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DfQwIAAL0EAAAOAAAAZHJzL2Uyb0RvYy54bWysVE1v2zAMvQ/YfxB0X524aFcEdYqsRYYB&#10;RVsgGXpWZLk2IIuapMTOfv2eZDvdup2G5qBQJMWPx0df3/StZgflfEOm4POzGWfKSCob81Lw79v1&#10;pyvOfBCmFJqMKvhReX6z/PjhurMLlVNNulSOIYjxi84WvA7BLrLMy1q1wp+RVQbGilwrAq7uJSud&#10;6BC91Vk+m11mHbnSOpLKe2jvBiNfpvhVpWR4rCqvAtMFR20hnS6du3hmy2uxeHHC1o0cyxD/UUUr&#10;GoOkp1B3Igi2d81fodpGOvJUhTNJbUZV1UiVekA389mbbja1sCr1AnC8PcHk3y+sfDg8OdaUBc9z&#10;zoxoMaOt6gP7Qj2DCvh01i/gtrFwDD30mPOk91DGtvvKtfEfDTHYgfTxhG6MJqG8yM+vPl/AJGGb&#10;n19e5Lggfvb63DofvipqWRQK7jC+hKo43PswuE4uMZsn3ZTrRut0Ofpb7dhBYNIgSEkdZ1r4AGXB&#10;1+k3ZvvjmTasK/jlOWp5n5BoRxt0FWEb4IlS6Hd9gvkE3Y7KIxB1NHDSW7lu0PU9Sn4SDiQEUlis&#10;8Iij0oQiaZQ4q8n9/Jc++oMbsHLWgdQF9z/2wikg8c2ANXEDJsFNwm4SzL69JaA3x8pamUQ8cEFP&#10;YuWofca+rWIWmISRyFXwMIm3YVgt7KtUq1VyAs+tCPdmY2UMHUGOM9z2z8LZcdABHHmgie5i8Wbe&#10;g298aWi1D1Q1iQwR1wHFEW7sSKLTuM9xCX+/J6/Xr87yFwAAAP//AwBQSwMEFAAGAAgAAAAhALht&#10;d3feAAAACQEAAA8AAABkcnMvZG93bnJldi54bWxMj8FOwzAQRO9I/IO1SNyo01ClJcSpKBJS1Qsi&#10;wIGbGy9xRLyObLcJf89yguPOjGbfVNvZDeKMIfaeFCwXGQik1pueOgVvr083GxAxaTJ68IQKvjHC&#10;tr68qHRp/EQveG5SJ7iEYqkV2JTGUsrYWnQ6LvyIxN6nD04nPkMnTdATl7tB5llWSKd74g9Wj/ho&#10;sf1qTk7B7rnpd/vDrS8+gtyP9jDJ99QpdX01P9yDSDinvzD84jM61Mx09CcyUQwK1suCk6znKxDs&#10;b+4KFo4K8ny9AllX8v+C+gcAAP//AwBQSwECLQAUAAYACAAAACEAtoM4kv4AAADhAQAAEwAAAAAA&#10;AAAAAAAAAAAAAAAAW0NvbnRlbnRfVHlwZXNdLnhtbFBLAQItABQABgAIAAAAIQA4/SH/1gAAAJQB&#10;AAALAAAAAAAAAAAAAAAAAC8BAABfcmVscy8ucmVsc1BLAQItABQABgAIAAAAIQCVdbDfQwIAAL0E&#10;AAAOAAAAAAAAAAAAAAAAAC4CAABkcnMvZTJvRG9jLnhtbFBLAQItABQABgAIAAAAIQC4bXd3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E59BD">
                              <w:rPr>
                                <w:position w:val="-40"/>
                              </w:rPr>
                              <w:object w:dxaOrig="1820" w:dyaOrig="1020">
                                <v:shape id="_x0000_i1063" type="#_x0000_t75" style="width:90.75pt;height:51pt" o:ole="">
                                  <v:imagedata r:id="rId16" o:title=""/>
                                </v:shape>
                                <o:OLEObject Type="Embed" ProgID="Equation.DSMT4" ShapeID="_x0000_i1063" DrawAspect="Content" ObjectID="_1556365118" r:id="rId18"/>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secant-tangent relationship</w:t>
                            </w:r>
                          </w:p>
                          <w:p w:rsidR="00640111" w:rsidRDefault="00640111">
                            <w:r>
                              <w:sym w:font="Wingdings" w:char="F0FC"/>
                            </w:r>
                            <w:r>
                              <w:t xml:space="preserve"> calculates length</w:t>
                            </w:r>
                          </w:p>
                        </w:tc>
                      </w:tr>
                    </w:tbl>
                    <w:p w:rsidR="00640111" w:rsidRDefault="00640111" w:rsidP="001F64A8"/>
                  </w:txbxContent>
                </v:textbox>
              </v:shape>
            </w:pict>
          </mc:Fallback>
        </mc:AlternateContent>
      </w: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r>
        <w:t>(b)</w:t>
      </w:r>
      <w:r>
        <w:tab/>
      </w:r>
      <w:r>
        <w:rPr>
          <w:rStyle w:val="Variable"/>
        </w:rPr>
        <w:t>CF</w:t>
      </w:r>
      <w:r>
        <w:t>.</w:t>
      </w:r>
      <w:r>
        <w:tab/>
        <w:t>(1 mark)</w:t>
      </w:r>
    </w:p>
    <w:p w:rsidR="00640111" w:rsidRDefault="00640111" w:rsidP="00BD5A1D">
      <w:pPr>
        <w:pStyle w:val="Parta"/>
      </w:pPr>
      <w:r>
        <w:rPr>
          <w:noProof/>
          <w:lang w:eastAsia="en-AU"/>
        </w:rPr>
        <mc:AlternateContent>
          <mc:Choice Requires="wps">
            <w:drawing>
              <wp:anchor distT="0" distB="0" distL="114300" distR="114300" simplePos="0" relativeHeight="251662336" behindDoc="0" locked="0" layoutInCell="1" allowOverlap="1" wp14:anchorId="4DD46105" wp14:editId="679AEA22">
                <wp:simplePos x="0" y="0"/>
                <wp:positionH relativeFrom="column">
                  <wp:posOffset>454660</wp:posOffset>
                </wp:positionH>
                <wp:positionV relativeFrom="paragraph">
                  <wp:posOffset>70485</wp:posOffset>
                </wp:positionV>
                <wp:extent cx="5238750" cy="723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243742">
                                    <w:rPr>
                                      <w:position w:val="-6"/>
                                    </w:rPr>
                                    <w:object w:dxaOrig="2720" w:dyaOrig="279">
                                      <v:shape id="_x0000_i1064" type="#_x0000_t75" style="width:135.75pt;height:14.25pt" o:ole="">
                                        <v:imagedata r:id="rId19" o:title=""/>
                                      </v:shape>
                                      <o:OLEObject Type="Embed" ProgID="Equation.DSMT4" ShapeID="_x0000_i1064" DrawAspect="Content" ObjectID="_1556365119" r:id="rId20"/>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length</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5.8pt;margin-top:5.55pt;width:41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PnQwIAALoEAAAOAAAAZHJzL2Uyb0RvYy54bWysVNuO2jAQfa/Uf7D8XsJFeynasKKsqCqh&#10;3ZWg2mfjOBDJ8bi2IaFf32OTsO22T9XyYMYz47mcOZO7+7bW7Kicr8jkfDQYcqaMpKIyu5x/3yw/&#10;3XLmgzCF0GRUzk/K8/vZxw93jZ2qMe1JF8oxBDF+2tic70Ow0yzzcq9q4QdklYGxJFeLgKvbZYUT&#10;DaLXOhsPh9dZQ66wjqTyHtqHs5HPUvyyVDI8laVXgemco7aQTpfObTyz2Z2Y7pyw+0p2ZYj/qKIW&#10;lUHSS6gHEQQ7uOqvUHUlHXkqw0BSnVFZVlKlHtDNaPimm/VeWJV6ATjeXmDy7xdWPh6fHauKnI85&#10;M6LGiDaqDewLtWwc0Wmsn8JpbeEWWqgx5V7voYxNt6Wr4z/aYbAD59MF2xhMQnk1ntzeXMEkYbsZ&#10;Tz4PE/jZ62vrfPiqqGZRyLnD7BKk4rjyAZXAtXeJyTzpqlhWWqfLyS+0Y0eBMYMdBTWcaeEDlDlf&#10;pl8sGiH+eKYNa3J+PUFd7xMSCbRBnojaGZ0ohXbbdhh3iG6pOAFQR2dCeiuXFbpeoeRn4cBAAIWt&#10;Ck84Sk0okjqJsz25n//SR38QA1bOGjA65/7HQTgFJL4ZUCbSvxdcL2x7wRzqBQG9EfbVyiTigQu6&#10;F0tH9QuWbR6zwCSMRK6ch15chPNeYVmlms+TE0huRViZtZUxdAQ5znDTvghnu0EHUOSReq6L6Zt5&#10;n33jS0PzQ6CySmSIuJ5R7ODGgqQBd8scN/D3e/J6/eTMfgEAAP//AwBQSwMEFAAGAAgAAAAhAAl6&#10;ABneAAAACQEAAA8AAABkcnMvZG93bnJldi54bWxMj8FOwzAQRO9I/IO1SNyo4yJCCXEqioRU9YII&#10;9NCbGy9JRLyObLcJf89yguO+Gc3OlOvZDeKMIfaeNKhFBgKp8banVsPH+8vNCkRMhqwZPKGGb4yw&#10;ri4vSlNYP9EbnuvUCg6hWBgNXUpjIWVsOnQmLvyIxNqnD84kPkMrbTATh7tBLrMsl870xB86M+Jz&#10;h81XfXIaNq91v9nubn1+CHI7drtJ7lOr9fXV/PQIIuGc/szwW5+rQ8Wdjv5ENopBw73K2clcKRCs&#10;rx5yBkcGyzsFsirl/wXVDwAAAP//AwBQSwECLQAUAAYACAAAACEAtoM4kv4AAADhAQAAEwAAAAAA&#10;AAAAAAAAAAAAAAAAW0NvbnRlbnRfVHlwZXNdLnhtbFBLAQItABQABgAIAAAAIQA4/SH/1gAAAJQB&#10;AAALAAAAAAAAAAAAAAAAAC8BAABfcmVscy8ucmVsc1BLAQItABQABgAIAAAAIQA2LXPnQwIAALoE&#10;AAAOAAAAAAAAAAAAAAAAAC4CAABkcnMvZTJvRG9jLnhtbFBLAQItABQABgAIAAAAIQAJegA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243742">
                              <w:rPr>
                                <w:position w:val="-6"/>
                              </w:rPr>
                              <w:object w:dxaOrig="2720" w:dyaOrig="279">
                                <v:shape id="_x0000_i1064" type="#_x0000_t75" style="width:135.75pt;height:14.25pt" o:ole="">
                                  <v:imagedata r:id="rId19" o:title=""/>
                                </v:shape>
                                <o:OLEObject Type="Embed" ProgID="Equation.DSMT4" ShapeID="_x0000_i1064" DrawAspect="Content" ObjectID="_1556365119" r:id="rId2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length</w:t>
                            </w:r>
                          </w:p>
                        </w:tc>
                      </w:tr>
                    </w:tbl>
                    <w:p w:rsidR="00640111" w:rsidRDefault="00640111" w:rsidP="001F64A8"/>
                  </w:txbxContent>
                </v:textbox>
              </v:shape>
            </w:pict>
          </mc:Fallback>
        </mc:AlternateContent>
      </w: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r>
        <w:t>(c)</w:t>
      </w:r>
      <w:r>
        <w:tab/>
      </w:r>
      <w:r w:rsidRPr="00535CE9">
        <w:rPr>
          <w:rStyle w:val="Variable"/>
        </w:rPr>
        <w:t>AF</w:t>
      </w:r>
      <w:r>
        <w:t>.</w:t>
      </w:r>
      <w:r>
        <w:tab/>
        <w:t>(2 marks)</w:t>
      </w:r>
    </w:p>
    <w:p w:rsidR="00640111" w:rsidRDefault="00640111" w:rsidP="00F913EF">
      <w:r>
        <w:rPr>
          <w:noProof/>
          <w:lang w:eastAsia="en-AU"/>
        </w:rPr>
        <mc:AlternateContent>
          <mc:Choice Requires="wps">
            <w:drawing>
              <wp:anchor distT="0" distB="0" distL="114300" distR="114300" simplePos="0" relativeHeight="251663360" behindDoc="0" locked="0" layoutInCell="1" allowOverlap="1" wp14:anchorId="3F6EE1A2" wp14:editId="1BD2D620">
                <wp:simplePos x="0" y="0"/>
                <wp:positionH relativeFrom="column">
                  <wp:posOffset>454660</wp:posOffset>
                </wp:positionH>
                <wp:positionV relativeFrom="paragraph">
                  <wp:posOffset>99695</wp:posOffset>
                </wp:positionV>
                <wp:extent cx="5238750" cy="1123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C03D7A">
                                    <w:rPr>
                                      <w:position w:val="-28"/>
                                    </w:rPr>
                                    <w:object w:dxaOrig="3540" w:dyaOrig="680">
                                      <v:shape id="_x0000_i1065" type="#_x0000_t75" style="width:177pt;height:33.75pt" o:ole="">
                                        <v:imagedata r:id="rId22" o:title=""/>
                                      </v:shape>
                                      <o:OLEObject Type="Embed" ProgID="Equation.DSMT4" ShapeID="_x0000_i1065" DrawAspect="Content" ObjectID="_1556365120" r:id="rId2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product of chord intervals</w:t>
                                  </w:r>
                                </w:p>
                                <w:p w:rsidR="00640111" w:rsidRDefault="00640111">
                                  <w:r>
                                    <w:sym w:font="Wingdings" w:char="F0FC"/>
                                  </w:r>
                                  <w:r>
                                    <w:t xml:space="preserve"> calculates length</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5.8pt;margin-top:7.85pt;width:412.5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yUQgIAALsEAAAOAAAAZHJzL2Uyb0RvYy54bWysVE1v2zAMvQ/YfxB0X5wPtGuNOkXWIsOA&#10;oC2QDj0rstwYkEVNUmJnv35Pst1u3U5Dc1AokuLH46OvrrtGs6NyviZT8NlkypkyksraPBf8++P6&#10;0wVnPghTCk1GFfykPL9efvxw1dpczWlPulSOIYjxeWsLvg/B5lnm5V41wk/IKgNjRa4RAVf3nJVO&#10;tIje6Gw+nZ5nLbnSOpLKe2hveyNfpvhVpWS4ryqvAtMFR20hnS6du3hmyyuRPzth97UcyhD/UUUj&#10;aoOkL6FuRRDs4Oq/QjW1dOSpChNJTUZVVUuVekA3s+mbbrZ7YVXqBeB4+wKTf7+w8u744FhdFnzB&#10;mRENRvSousC+UMcWEZ3W+hxOWwu30EGNKY96D2VsuqtcE//RDoMdOJ9esI3BJJRn88XF5zOYJGyz&#10;2XxxiQviZ6/PrfPhq6KGRaHgDsNLmIrjxofedXSJ2TzpulzXWqfLyd9ox44CcwY9Smo508IHKAu+&#10;Tr8h2x/PtGFtwc8XqOV9QqIdbdBVhK2HJ0qh23UDyAOkOypPQNRRz0hv5bpG1xuU/CAcKAiksFbh&#10;HkelCUXSIHG2J/fzX/roD2bAylkLShfc/zgIp4DENwPORP6PghuF3SiYQ3NDQG+GhbUyiXjggh7F&#10;ylHzhG1bxSwwCSORq+BhFG9Cv1jYVqlWq+QEllsRNmZrZQwdQY4zfOyehLPDoAM4ckcj2UX+Zt69&#10;b3xpaHUIVNWJDBHXHsUBbmxIotOwzXEFf78nr9dvzvIXAAAA//8DAFBLAwQUAAYACAAAACEAl98G&#10;1N4AAAAJAQAADwAAAGRycy9kb3ducmV2LnhtbEyPwU7DMBBE70j8g7VI3KjTIpI2xKkoElLVCyLA&#10;gZsbL3FEvI5stwl/z3KC474Zzc5U29kN4owh9p4ULBcZCKTWm546BW+vTzdrEDFpMnrwhAq+McK2&#10;vryodGn8RC94blInOIRiqRXYlMZSythadDou/IjE2qcPTic+QydN0BOHu0GusiyXTvfEH6we8dFi&#10;+9WcnILdc9Pv9odbn38EuR/tYZLvqVPq+mp+uAeRcE5/Zvitz9Wh5k5HfyITxaCgWObsZH5XgGB9&#10;vckZHBlsVgXIupL/F9Q/AAAA//8DAFBLAQItABQABgAIAAAAIQC2gziS/gAAAOEBAAATAAAAAAAA&#10;AAAAAAAAAAAAAABbQ29udGVudF9UeXBlc10ueG1sUEsBAi0AFAAGAAgAAAAhADj9If/WAAAAlAEA&#10;AAsAAAAAAAAAAAAAAAAALwEAAF9yZWxzLy5yZWxzUEsBAi0AFAAGAAgAAAAhAPhvPJRCAgAAuwQA&#10;AA4AAAAAAAAAAAAAAAAALgIAAGRycy9lMm9Eb2MueG1sUEsBAi0AFAAGAAgAAAAhAJffBtT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C03D7A">
                              <w:rPr>
                                <w:position w:val="-28"/>
                              </w:rPr>
                              <w:object w:dxaOrig="3540" w:dyaOrig="680">
                                <v:shape id="_x0000_i1065" type="#_x0000_t75" style="width:177pt;height:33.75pt" o:ole="">
                                  <v:imagedata r:id="rId22" o:title=""/>
                                </v:shape>
                                <o:OLEObject Type="Embed" ProgID="Equation.DSMT4" ShapeID="_x0000_i1065" DrawAspect="Content" ObjectID="_1556365120" r:id="rId24"/>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product of chord intervals</w:t>
                            </w:r>
                          </w:p>
                          <w:p w:rsidR="00640111" w:rsidRDefault="00640111">
                            <w:r>
                              <w:sym w:font="Wingdings" w:char="F0FC"/>
                            </w:r>
                            <w:r>
                              <w:t xml:space="preserve"> calculates length</w:t>
                            </w:r>
                          </w:p>
                        </w:tc>
                      </w:tr>
                    </w:tbl>
                    <w:p w:rsidR="00640111" w:rsidRDefault="00640111" w:rsidP="001F64A8"/>
                  </w:txbxContent>
                </v:textbox>
              </v:shape>
            </w:pict>
          </mc:Fallback>
        </mc:AlternateContent>
      </w:r>
    </w:p>
    <w:p w:rsidR="00640111" w:rsidRDefault="00640111" w:rsidP="00F913EF"/>
    <w:p w:rsidR="00640111" w:rsidRPr="00F913EF" w:rsidRDefault="00640111" w:rsidP="001F64A8"/>
    <w:p w:rsidR="00640111" w:rsidRDefault="00640111" w:rsidP="001F64A8"/>
    <w:p w:rsidR="00640111" w:rsidRPr="00F913EF"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9</w:t>
      </w:r>
      <w:r>
        <w:tab/>
        <w:t>(7 marks)</w:t>
      </w:r>
    </w:p>
    <w:p w:rsidR="00640111" w:rsidRDefault="00640111" w:rsidP="00EF428C">
      <w:r>
        <w:t>Two forces act on body. The first has magnitude 250 N and acts in direction 240° and the second has magnitude 410 N and acts in direction 170°.</w:t>
      </w:r>
    </w:p>
    <w:p w:rsidR="00640111" w:rsidRDefault="00640111" w:rsidP="000714F4">
      <w:pPr>
        <w:pStyle w:val="Parta"/>
      </w:pPr>
    </w:p>
    <w:p w:rsidR="00640111" w:rsidRDefault="00640111" w:rsidP="000714F4">
      <w:pPr>
        <w:pStyle w:val="Parta"/>
      </w:pPr>
      <w:r>
        <w:t>(a)</w:t>
      </w:r>
      <w:r>
        <w:tab/>
        <w:t>Determine the resultant of the two forces.</w:t>
      </w:r>
      <w:r>
        <w:tab/>
        <w:t>(4 marks)</w:t>
      </w:r>
    </w:p>
    <w:p w:rsidR="00640111" w:rsidRDefault="00640111" w:rsidP="000714F4">
      <w:pPr>
        <w:pStyle w:val="Parta"/>
      </w:pPr>
      <w:r>
        <w:rPr>
          <w:noProof/>
          <w:lang w:eastAsia="en-AU"/>
        </w:rPr>
        <mc:AlternateContent>
          <mc:Choice Requires="wps">
            <w:drawing>
              <wp:anchor distT="0" distB="0" distL="114300" distR="114300" simplePos="0" relativeHeight="251666432" behindDoc="0" locked="0" layoutInCell="1" allowOverlap="1" wp14:anchorId="2ECF38E2" wp14:editId="5EC60DB1">
                <wp:simplePos x="0" y="0"/>
                <wp:positionH relativeFrom="column">
                  <wp:posOffset>575310</wp:posOffset>
                </wp:positionH>
                <wp:positionV relativeFrom="paragraph">
                  <wp:posOffset>121285</wp:posOffset>
                </wp:positionV>
                <wp:extent cx="5238750" cy="33464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334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157" w:dyaOrig="2616">
                                      <v:shape id="_x0000_i1066" type="#_x0000_t75" style="width:57.75pt;height:131.25pt" o:ole="">
                                        <v:imagedata r:id="rId25" o:title=""/>
                                      </v:shape>
                                      <o:OLEObject Type="Embed" ProgID="FXDraw.Graphic" ShapeID="_x0000_i1066" DrawAspect="Content" ObjectID="_1556365121" r:id="rId26"/>
                                    </w:object>
                                  </w:r>
                                  <w:r w:rsidRPr="00667314">
                                    <w:rPr>
                                      <w:position w:val="-54"/>
                                    </w:rPr>
                                    <w:object w:dxaOrig="4840" w:dyaOrig="1380">
                                      <v:shape id="_x0000_i1067" type="#_x0000_t75" style="width:242.25pt;height:69pt" o:ole="">
                                        <v:imagedata r:id="rId27" o:title=""/>
                                      </v:shape>
                                      <o:OLEObject Type="Embed" ProgID="Equation.DSMT4" ShapeID="_x0000_i1067" DrawAspect="Content" ObjectID="_1556365122" r:id="rId28"/>
                                    </w:object>
                                  </w:r>
                                  <w:r>
                                    <w:t xml:space="preserve"> </w:t>
                                  </w:r>
                                </w:p>
                                <w:p w:rsidR="00640111" w:rsidRDefault="00640111"/>
                                <w:p w:rsidR="00640111" w:rsidRDefault="00640111">
                                  <w:r>
                                    <w:t>Resultant has magnitude 548.4 N in direction 195.4°.</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w:t>
                                  </w:r>
                                </w:p>
                                <w:p w:rsidR="00640111" w:rsidRDefault="00640111">
                                  <w:r>
                                    <w:sym w:font="Wingdings" w:char="F0FC"/>
                                  </w:r>
                                  <w:r>
                                    <w:t xml:space="preserve"> uses cosine rule to determine magnitude</w:t>
                                  </w:r>
                                </w:p>
                                <w:p w:rsidR="00640111" w:rsidRDefault="00640111">
                                  <w:r>
                                    <w:sym w:font="Wingdings" w:char="F0FC"/>
                                  </w:r>
                                  <w:r>
                                    <w:t xml:space="preserve"> uses sine rule to determine angle</w:t>
                                  </w:r>
                                </w:p>
                                <w:p w:rsidR="00640111" w:rsidRDefault="00640111">
                                  <w:r>
                                    <w:sym w:font="Wingdings" w:char="F0FC"/>
                                  </w:r>
                                  <w:r>
                                    <w:t xml:space="preserve"> states resultant as magnitude and direction</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5.3pt;margin-top:9.55pt;width:412.5pt;height:2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yKQgIAALsEAAAOAAAAZHJzL2Uyb0RvYy54bWysVE1v2zAMvQ/YfxB0X52vZkUQp8hSZBhQ&#10;tAXaoWdFlhMDsqhJSuzs1+9Jttut22loDgpFUvx4fPTyuq01OynnKzI5H1+MOFNGUlGZfc6/P20/&#10;XXHmgzCF0GRUzs/K8+vVxw/Lxi7UhA6kC+UYghi/aGzODyHYRZZ5eVC18BdklYGxJFeLgKvbZ4UT&#10;DaLXOpuMRvOsIVdYR1J5D+1NZ+SrFL8slQz3ZelVYDrnqC2k06VzF89stRSLvRP2UMm+DPEfVdSi&#10;Mkj6EupGBMGOrvorVF1JR57KcCGpzqgsK6lSD+hmPHrTzeNBWJV6ATjevsDk3y+svDs9OFYVOZ9x&#10;ZkSNET2pNrAv1LJZRKexfgGnRwu30EKNKQ96D2Vsui1dHf/RDoMdOJ9fsI3BJJSXk+nV50uYJGzT&#10;6Ww+wwXxs9fn1vnwVVHNopBzh+ElTMXp1ofOdXCJ2TzpqthWWqfL2W+0YyeBOYMeBTWcaeEDlDnf&#10;pl+f7Y9n2rAm5/MpanmfkGhHG3QVYevgiVJod20Pcg/pjoozEHXUMdJbua3Q9S1KfhAOFARSWKtw&#10;j6PUhCKplzg7kPv5L330BzNg5awBpXPufxyFU0DimwFnIv8HwQ3CbhDMsd4Q0BtjYa1MIh64oAex&#10;dFQ/Y9vWMQtMwkjkynkYxE3oFgvbKtV6nZzAcivCrXm0MoaOIMcZPrXPwtl+0AEcuaOB7GLxZt6d&#10;b3xpaH0MVFaJDBHXDsUebmxIolO/zXEFf78nr9dvzuoXAAAA//8DAFBLAwQUAAYACAAAACEACTdJ&#10;Ft4AAAAJAQAADwAAAGRycy9kb3ducmV2LnhtbEyPwU7DMBBE70j8g7VI3KgToBEJcSqKhFT1gghw&#10;4ObGSxwRryPbbcLfs5zguDOj2Tf1ZnGjOGGIgycF+SoDgdR5M1Cv4O316eoOREyajB49oYJvjLBp&#10;zs9qXRk/0wue2tQLLqFYaQU2pamSMnYWnY4rPyGx9+mD04nP0EsT9MzlbpTXWVZIpwfiD1ZP+Gix&#10;+2qPTsH2uR22u/2NLz6C3E12P8v31Ct1ebE83INIuKS/MPziMzo0zHTwRzJRjArKrOAk62UOgv0y&#10;X7NwULC+LXKQTS3/L2h+AAAA//8DAFBLAQItABQABgAIAAAAIQC2gziS/gAAAOEBAAATAAAAAAAA&#10;AAAAAAAAAAAAAABbQ29udGVudF9UeXBlc10ueG1sUEsBAi0AFAAGAAgAAAAhADj9If/WAAAAlAEA&#10;AAsAAAAAAAAAAAAAAAAALwEAAF9yZWxzLy5yZWxzUEsBAi0AFAAGAAgAAAAhAOduHIpCAgAAuwQA&#10;AA4AAAAAAAAAAAAAAAAALgIAAGRycy9lMm9Eb2MueG1sUEsBAi0AFAAGAAgAAAAhAAk3SR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157" w:dyaOrig="2616">
                                <v:shape id="_x0000_i1066" type="#_x0000_t75" style="width:57.75pt;height:131.25pt" o:ole="">
                                  <v:imagedata r:id="rId25" o:title=""/>
                                </v:shape>
                                <o:OLEObject Type="Embed" ProgID="FXDraw.Graphic" ShapeID="_x0000_i1066" DrawAspect="Content" ObjectID="_1556365121" r:id="rId29"/>
                              </w:object>
                            </w:r>
                            <w:r w:rsidRPr="00667314">
                              <w:rPr>
                                <w:position w:val="-54"/>
                              </w:rPr>
                              <w:object w:dxaOrig="4840" w:dyaOrig="1380">
                                <v:shape id="_x0000_i1067" type="#_x0000_t75" style="width:242.25pt;height:69pt" o:ole="">
                                  <v:imagedata r:id="rId27" o:title=""/>
                                </v:shape>
                                <o:OLEObject Type="Embed" ProgID="Equation.DSMT4" ShapeID="_x0000_i1067" DrawAspect="Content" ObjectID="_1556365122" r:id="rId30"/>
                              </w:object>
                            </w:r>
                            <w:r>
                              <w:t xml:space="preserve"> </w:t>
                            </w:r>
                          </w:p>
                          <w:p w:rsidR="00640111" w:rsidRDefault="00640111"/>
                          <w:p w:rsidR="00640111" w:rsidRDefault="00640111">
                            <w:r>
                              <w:t>Resultant has magnitude 548.4 N in direction 195.4°.</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w:t>
                            </w:r>
                          </w:p>
                          <w:p w:rsidR="00640111" w:rsidRDefault="00640111">
                            <w:r>
                              <w:sym w:font="Wingdings" w:char="F0FC"/>
                            </w:r>
                            <w:r>
                              <w:t xml:space="preserve"> uses cosine rule to determine magnitude</w:t>
                            </w:r>
                          </w:p>
                          <w:p w:rsidR="00640111" w:rsidRDefault="00640111">
                            <w:r>
                              <w:sym w:font="Wingdings" w:char="F0FC"/>
                            </w:r>
                            <w:r>
                              <w:t xml:space="preserve"> uses sine rule to determine angle</w:t>
                            </w:r>
                          </w:p>
                          <w:p w:rsidR="00640111" w:rsidRDefault="00640111">
                            <w:r>
                              <w:sym w:font="Wingdings" w:char="F0FC"/>
                            </w:r>
                            <w:r>
                              <w:t xml:space="preserve"> states resultant as magnitude and direction</w:t>
                            </w:r>
                          </w:p>
                        </w:tc>
                      </w:tr>
                    </w:tbl>
                    <w:p w:rsidR="00640111" w:rsidRDefault="00640111" w:rsidP="001F64A8"/>
                  </w:txbxContent>
                </v:textbox>
              </v:shape>
            </w:pict>
          </mc:Fallback>
        </mc:AlternateContent>
      </w: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640111" w:rsidRDefault="00640111" w:rsidP="000714F4">
      <w:pPr>
        <w:pStyle w:val="Parta"/>
      </w:pPr>
    </w:p>
    <w:p w:rsidR="00640111" w:rsidRDefault="00640111" w:rsidP="000714F4">
      <w:pPr>
        <w:pStyle w:val="Parta"/>
      </w:pPr>
      <w:r>
        <w:rPr>
          <w:noProof/>
          <w:lang w:eastAsia="en-AU"/>
        </w:rPr>
        <mc:AlternateContent>
          <mc:Choice Requires="wps">
            <w:drawing>
              <wp:anchor distT="0" distB="0" distL="114300" distR="114300" simplePos="0" relativeHeight="251665408" behindDoc="0" locked="0" layoutInCell="1" allowOverlap="1" wp14:anchorId="5F91A493" wp14:editId="71639203">
                <wp:simplePos x="0" y="0"/>
                <wp:positionH relativeFrom="column">
                  <wp:posOffset>530860</wp:posOffset>
                </wp:positionH>
                <wp:positionV relativeFrom="paragraph">
                  <wp:posOffset>9525</wp:posOffset>
                </wp:positionV>
                <wp:extent cx="5238750" cy="1752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8636AA">
                                    <w:rPr>
                                      <w:position w:val="-64"/>
                                    </w:rPr>
                                    <w:object w:dxaOrig="2580" w:dyaOrig="1400">
                                      <v:shape id="_x0000_i1068" type="#_x0000_t75" style="width:129pt;height:69.75pt" o:ole="">
                                        <v:imagedata r:id="rId31" o:title=""/>
                                      </v:shape>
                                      <o:OLEObject Type="Embed" ProgID="Equation.DSMT4" ShapeID="_x0000_i1068" DrawAspect="Content" ObjectID="_1556365123" r:id="rId32"/>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angle between directions</w:t>
                                  </w:r>
                                </w:p>
                                <w:p w:rsidR="00640111" w:rsidRDefault="00640111">
                                  <w:r>
                                    <w:sym w:font="Wingdings" w:char="F0FC"/>
                                  </w:r>
                                  <w:r>
                                    <w:t xml:space="preserve"> uses scalar product</w:t>
                                  </w:r>
                                </w:p>
                                <w:p w:rsidR="00640111" w:rsidRDefault="00640111">
                                  <w:r>
                                    <w:sym w:font="Wingdings" w:char="F0FC"/>
                                  </w:r>
                                  <w:r>
                                    <w:t xml:space="preserve"> rounds correctly</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1.8pt;margin-top:.75pt;width:412.5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r3RAIAALsEAAAOAAAAZHJzL2Uyb0RvYy54bWysVN9v2jAQfp+0/8Hy+whQQSvUUDEqpkmo&#10;rUSnPhvHKZEcn2cbEvbX77OTtF23p6k8mPPd+X58912ub9pas5NyviKT88lozJkykorKPOf8x+Pm&#10;yxVnPghTCE1G5fysPL9Zfv503diFmtKBdKEcQxDjF43N+SEEu8gyLw+qFn5EVhkYS3K1CLi656xw&#10;okH0WmfT8XieNeQK60gq76G97Yx8meKXpZLhviy9CkznHLWFdLp07uOZLa/F4tkJe6hkX4b4jypq&#10;URkkfQl1K4JgR1f9FaqupCNPZRhJqjMqy0qq1AO6mYzfdbM7CKtSLwDH2xeY/MeFlXenB8eqIucz&#10;zoyoMaJH1Qb2lVo2i+g01i/gtLNwCy3UmPKg91DGptvS1fEf7TDYgfP5BdsYTEI5m15cXc5gkrBN&#10;LmfT+Tihn70+t86Hb4pqFoWcOwwvYSpOWx9QClwHl5jNk66KTaV1upz9Wjt2Epgz6FFQw5kWPkCZ&#10;8036xaoR4o9n2rAm5/MLFPYxIZFAG+SJsHXwRCm0+7YHuYd0T8UZiDrqGOmt3FToeouSH4QDBYEU&#10;1irc4yg1oUjqJc4O5H79Sx/9wQxYOWtA6Zz7n0fhFJD4bsCZyP9BcIOwHwRzrNcE9CZYWCuTiAcu&#10;6EEsHdVP2LZVzAKTMBK5ch4GcR26xcK2SrVaJSew3IqwNTsrY+gIcpzhY/sknO0HHcCROxrILhbv&#10;5t35xpeGVsdAZZXIEHHtUOzhxoakAffbHFfw7T15vX5zlr8BAAD//wMAUEsDBBQABgAIAAAAIQA+&#10;tBJc3gAAAAgBAAAPAAAAZHJzL2Rvd25yZXYueG1sTI/BTsMwEETvSPyDtUjcqEOrpiHEqSgSUtUL&#10;IsCBmxsvcUS8jmy3CX/PcoLj7Ixm31Tb2Q3ijCH2nhTcLjIQSK03PXUK3l6fbgoQMWkyevCECr4x&#10;wra+vKh0afxEL3huUie4hGKpFdiUxlLK2Fp0Oi78iMTepw9OJ5ahkyboicvdIJdZlkune+IPVo/4&#10;aLH9ak5Owe656Xf7w8rnH0HuR3uY5HvqlLq+mh/uQSSc018YfvEZHWpmOvoTmSgGBcUq5yTf1yDY&#10;vssK1kcFy81mDbKu5P8B9Q8AAAD//wMAUEsBAi0AFAAGAAgAAAAhALaDOJL+AAAA4QEAABMAAAAA&#10;AAAAAAAAAAAAAAAAAFtDb250ZW50X1R5cGVzXS54bWxQSwECLQAUAAYACAAAACEAOP0h/9YAAACU&#10;AQAACwAAAAAAAAAAAAAAAAAvAQAAX3JlbHMvLnJlbHNQSwECLQAUAAYACAAAACEAyCQq90QCAAC7&#10;BAAADgAAAAAAAAAAAAAAAAAuAgAAZHJzL2Uyb0RvYy54bWxQSwECLQAUAAYACAAAACEAPrQSX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8636AA">
                              <w:rPr>
                                <w:position w:val="-64"/>
                              </w:rPr>
                              <w:object w:dxaOrig="2580" w:dyaOrig="1400">
                                <v:shape id="_x0000_i1068" type="#_x0000_t75" style="width:129pt;height:69.75pt" o:ole="">
                                  <v:imagedata r:id="rId31" o:title=""/>
                                </v:shape>
                                <o:OLEObject Type="Embed" ProgID="Equation.DSMT4" ShapeID="_x0000_i1068" DrawAspect="Content" ObjectID="_1556365123" r:id="rId3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angle between directions</w:t>
                            </w:r>
                          </w:p>
                          <w:p w:rsidR="00640111" w:rsidRDefault="00640111">
                            <w:r>
                              <w:sym w:font="Wingdings" w:char="F0FC"/>
                            </w:r>
                            <w:r>
                              <w:t xml:space="preserve"> uses scalar product</w:t>
                            </w:r>
                          </w:p>
                          <w:p w:rsidR="00640111" w:rsidRDefault="00640111">
                            <w:r>
                              <w:sym w:font="Wingdings" w:char="F0FC"/>
                            </w:r>
                            <w:r>
                              <w:t xml:space="preserve"> rounds correctly</w:t>
                            </w:r>
                          </w:p>
                        </w:tc>
                      </w:tr>
                    </w:tbl>
                    <w:p w:rsidR="00640111" w:rsidRDefault="00640111" w:rsidP="001F64A8"/>
                  </w:txbxContent>
                </v:textbox>
              </v:shape>
            </w:pict>
          </mc:Fallback>
        </mc:AlternateContent>
      </w: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F913EF"/>
    <w:p w:rsidR="00640111" w:rsidRPr="00F913EF"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10</w:t>
      </w:r>
      <w:r>
        <w:tab/>
        <w:t>(8 marks)</w:t>
      </w:r>
    </w:p>
    <w:p w:rsidR="00640111" w:rsidRDefault="00640111" w:rsidP="00E87181">
      <w:pPr>
        <w:pStyle w:val="Parta"/>
      </w:pPr>
      <w:r>
        <w:t>(a)</w:t>
      </w:r>
      <w:r>
        <w:tab/>
        <w:t>Use a counterexample to demonstrate that each of following statements are false.</w:t>
      </w:r>
    </w:p>
    <w:p w:rsidR="00640111" w:rsidRDefault="00640111" w:rsidP="00E87181">
      <w:pPr>
        <w:pStyle w:val="Parta"/>
      </w:pPr>
    </w:p>
    <w:p w:rsidR="00640111" w:rsidRDefault="00640111" w:rsidP="00E87181">
      <w:pPr>
        <w:pStyle w:val="Partai"/>
      </w:pPr>
      <w:r>
        <w:t>(i)</w:t>
      </w:r>
      <w:r>
        <w:tab/>
      </w:r>
      <w:r w:rsidRPr="003C4A51">
        <w:rPr>
          <w:position w:val="-14"/>
        </w:rPr>
        <w:object w:dxaOrig="3159" w:dyaOrig="400">
          <v:shape id="_x0000_i1029" type="#_x0000_t75" style="width:158.25pt;height:20.25pt" o:ole="">
            <v:imagedata r:id="rId34" o:title=""/>
          </v:shape>
          <o:OLEObject Type="Embed" ProgID="Equation.DSMT4" ShapeID="_x0000_i1029" DrawAspect="Content" ObjectID="_1556365084" r:id="rId35"/>
        </w:object>
      </w:r>
      <w:r>
        <w:t>.</w:t>
      </w:r>
      <w:r>
        <w:tab/>
        <w:t>(2 marks)</w:t>
      </w:r>
    </w:p>
    <w:p w:rsidR="00640111" w:rsidRDefault="00640111" w:rsidP="00E87181">
      <w:pPr>
        <w:pStyle w:val="Partai"/>
      </w:pPr>
      <w:r>
        <w:rPr>
          <w:noProof/>
          <w:lang w:eastAsia="en-AU"/>
        </w:rPr>
        <mc:AlternateContent>
          <mc:Choice Requires="wps">
            <w:drawing>
              <wp:anchor distT="0" distB="0" distL="114300" distR="114300" simplePos="0" relativeHeight="251668480" behindDoc="0" locked="0" layoutInCell="1" allowOverlap="1" wp14:anchorId="430AE979" wp14:editId="14ABA1EC">
                <wp:simplePos x="0" y="0"/>
                <wp:positionH relativeFrom="column">
                  <wp:posOffset>543560</wp:posOffset>
                </wp:positionH>
                <wp:positionV relativeFrom="paragraph">
                  <wp:posOffset>67945</wp:posOffset>
                </wp:positionV>
                <wp:extent cx="5238750" cy="9080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 xml:space="preserve">If </w:t>
                                  </w:r>
                                  <w:r w:rsidRPr="00211942">
                                    <w:rPr>
                                      <w:position w:val="-10"/>
                                    </w:rPr>
                                    <w:object w:dxaOrig="1820" w:dyaOrig="320">
                                      <v:shape id="_x0000_i1069" type="#_x0000_t75" style="width:90.75pt;height:15.75pt" o:ole="">
                                        <v:imagedata r:id="rId36" o:title=""/>
                                      </v:shape>
                                      <o:OLEObject Type="Embed" ProgID="Equation.DSMT4" ShapeID="_x0000_i1069" DrawAspect="Content" ObjectID="_1556365124" r:id="rId37"/>
                                    </w:object>
                                  </w:r>
                                  <w:r>
                                    <w:t xml:space="preserve">, then </w:t>
                                  </w:r>
                                  <w:r w:rsidRPr="00211942">
                                    <w:rPr>
                                      <w:position w:val="-6"/>
                                    </w:rPr>
                                    <w:object w:dxaOrig="800" w:dyaOrig="279">
                                      <v:shape id="_x0000_i1070" type="#_x0000_t75" style="width:39.75pt;height:14.25pt" o:ole="">
                                        <v:imagedata r:id="rId38" o:title=""/>
                                      </v:shape>
                                      <o:OLEObject Type="Embed" ProgID="Equation.DSMT4" ShapeID="_x0000_i1070" DrawAspect="Content" ObjectID="_1556365125" r:id="rId39"/>
                                    </w:object>
                                  </w:r>
                                  <w:r>
                                    <w:t xml:space="preserve"> but </w:t>
                                  </w:r>
                                  <w:r w:rsidRPr="00211942">
                                    <w:rPr>
                                      <w:position w:val="-6"/>
                                    </w:rPr>
                                    <w:object w:dxaOrig="560" w:dyaOrig="279">
                                      <v:shape id="_x0000_i1071" type="#_x0000_t75" style="width:27.75pt;height:14.25pt" o:ole="">
                                        <v:imagedata r:id="rId40" o:title=""/>
                                      </v:shape>
                                      <o:OLEObject Type="Embed" ProgID="Equation.DSMT4" ShapeID="_x0000_i1071" DrawAspect="Content" ObjectID="_1556365126" r:id="rId41"/>
                                    </w:object>
                                  </w:r>
                                  <w:r>
                                    <w:t xml:space="preserve"> and so statement is false.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supplies values for counterexample</w:t>
                                  </w:r>
                                </w:p>
                                <w:p w:rsidR="00640111" w:rsidRDefault="00640111">
                                  <w:r>
                                    <w:sym w:font="Wingdings" w:char="F0FC"/>
                                  </w:r>
                                  <w:r>
                                    <w:t xml:space="preserve"> uses values to show statement is false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42.8pt;margin-top:5.35pt;width:412.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eQAIAALo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OZ9x&#10;ZkSNET2pNrAv1LJZRKexfg6nRwu30EKNKQ96D2Vsui1dHf/RDoMdOJ9fsI3BJJSX04urz5cwSdiu&#10;x1djyAifvb62zoevimoWhZw7zC5BKk5bHzrXwSUm86SrYlNpnS5nv9aOnQTGDHYU1HCmhQ9Q5nyT&#10;fn22P55pwxp0foFa3ick2tEGXUXUOnSiFNpd22PcI7qj4gxAHXWE9FZuKnS9RckPwoGBAApbFe5x&#10;lJpQJPUSZwdyP/+lj/4gBqycNWB0zv2Po3AKSHwzoEyk/yC4QdgNgjnWawJ6E+yrlUnEAxf0IJaO&#10;6mcs2ypmgUkYiVw5D4O4Dt1eYVmlWq2SE0huRdiaRytj6AhynOFT+yyc7QcdQJE7Grgu5m/m3fnG&#10;l4ZWx0BllcgQce1Q7OHGgiQ69cscN/D3e/J6/eQsfwEAAP//AwBQSwMEFAAGAAgAAAAhACHGweve&#10;AAAACQEAAA8AAABkcnMvZG93bnJldi54bWxMj8FOwzAQRO9I/IO1SNyoXaqmJcSpKBJS1Qsi0ENv&#10;brLEEfE6st0m/D3LCY77ZjQ7U2wm14sLhth50jCfKRBItW86ajV8vL/crUHEZKgxvSfU8I0RNuX1&#10;VWHyxo/0hpcqtYJDKOZGg01pyKWMtUVn4swPSKx9+uBM4jO0sglm5HDXy3ulMulMR/zBmgGfLdZf&#10;1dlp2L5W3Xa3X/jsGORusPtRHlKr9e3N9PQIIuGU/szwW5+rQ8mdTv5MTRS9hvUyYydztQLB+sNc&#10;MTgxWC5WIMtC/l9Q/gAAAP//AwBQSwECLQAUAAYACAAAACEAtoM4kv4AAADhAQAAEwAAAAAAAAAA&#10;AAAAAAAAAAAAW0NvbnRlbnRfVHlwZXNdLnhtbFBLAQItABQABgAIAAAAIQA4/SH/1gAAAJQBAAAL&#10;AAAAAAAAAAAAAAAAAC8BAABfcmVscy8ucmVsc1BLAQItABQABgAIAAAAIQBj+PZeQAIAALoEAAAO&#10;AAAAAAAAAAAAAAAAAC4CAABkcnMvZTJvRG9jLnhtbFBLAQItABQABgAIAAAAIQAhxsHr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 xml:space="preserve">If </w:t>
                            </w:r>
                            <w:r w:rsidRPr="00211942">
                              <w:rPr>
                                <w:position w:val="-10"/>
                              </w:rPr>
                              <w:object w:dxaOrig="1820" w:dyaOrig="320">
                                <v:shape id="_x0000_i1069" type="#_x0000_t75" style="width:90.75pt;height:15.75pt" o:ole="">
                                  <v:imagedata r:id="rId36" o:title=""/>
                                </v:shape>
                                <o:OLEObject Type="Embed" ProgID="Equation.DSMT4" ShapeID="_x0000_i1069" DrawAspect="Content" ObjectID="_1556365124" r:id="rId42"/>
                              </w:object>
                            </w:r>
                            <w:r>
                              <w:t xml:space="preserve">, then </w:t>
                            </w:r>
                            <w:r w:rsidRPr="00211942">
                              <w:rPr>
                                <w:position w:val="-6"/>
                              </w:rPr>
                              <w:object w:dxaOrig="800" w:dyaOrig="279">
                                <v:shape id="_x0000_i1070" type="#_x0000_t75" style="width:39.75pt;height:14.25pt" o:ole="">
                                  <v:imagedata r:id="rId38" o:title=""/>
                                </v:shape>
                                <o:OLEObject Type="Embed" ProgID="Equation.DSMT4" ShapeID="_x0000_i1070" DrawAspect="Content" ObjectID="_1556365125" r:id="rId43"/>
                              </w:object>
                            </w:r>
                            <w:r>
                              <w:t xml:space="preserve"> but </w:t>
                            </w:r>
                            <w:r w:rsidRPr="00211942">
                              <w:rPr>
                                <w:position w:val="-6"/>
                              </w:rPr>
                              <w:object w:dxaOrig="560" w:dyaOrig="279">
                                <v:shape id="_x0000_i1071" type="#_x0000_t75" style="width:27.75pt;height:14.25pt" o:ole="">
                                  <v:imagedata r:id="rId40" o:title=""/>
                                </v:shape>
                                <o:OLEObject Type="Embed" ProgID="Equation.DSMT4" ShapeID="_x0000_i1071" DrawAspect="Content" ObjectID="_1556365126" r:id="rId44"/>
                              </w:object>
                            </w:r>
                            <w:r>
                              <w:t xml:space="preserve"> and so statement is false.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supplies values for counterexample</w:t>
                            </w:r>
                          </w:p>
                          <w:p w:rsidR="00640111" w:rsidRDefault="00640111">
                            <w:r>
                              <w:sym w:font="Wingdings" w:char="F0FC"/>
                            </w:r>
                            <w:r>
                              <w:t xml:space="preserve"> uses values to show statement is false</w:t>
                            </w:r>
                          </w:p>
                        </w:tc>
                      </w:tr>
                    </w:tbl>
                    <w:p w:rsidR="00640111" w:rsidRDefault="00640111" w:rsidP="001F64A8"/>
                  </w:txbxContent>
                </v:textbox>
              </v:shape>
            </w:pict>
          </mc:Fallback>
        </mc:AlternateContent>
      </w: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r>
        <w:t>(ii)</w:t>
      </w:r>
      <w:r>
        <w:tab/>
        <w:t>If</w:t>
      </w:r>
      <w:r w:rsidR="008A16A6">
        <w:t xml:space="preserve"> f(n) = n</w:t>
      </w:r>
      <w:r w:rsidR="008A16A6">
        <w:rPr>
          <w:vertAlign w:val="superscript"/>
        </w:rPr>
        <w:t>2</w:t>
      </w:r>
      <w:r w:rsidR="008A16A6">
        <w:t xml:space="preserve"> + n + 1</w:t>
      </w:r>
      <w:r>
        <w:t xml:space="preserve"> then </w:t>
      </w:r>
      <w:r w:rsidRPr="00D329C1">
        <w:rPr>
          <w:position w:val="-10"/>
        </w:rPr>
        <w:object w:dxaOrig="540" w:dyaOrig="320">
          <v:shape id="_x0000_i1030" type="#_x0000_t75" style="width:27pt;height:15.75pt" o:ole="">
            <v:imagedata r:id="rId45" o:title=""/>
          </v:shape>
          <o:OLEObject Type="Embed" ProgID="Equation.DSMT4" ShapeID="_x0000_i1030" DrawAspect="Content" ObjectID="_1556365085" r:id="rId46"/>
        </w:object>
      </w:r>
      <w:r>
        <w:t xml:space="preserve"> is always prime.</w:t>
      </w:r>
      <w:r>
        <w:tab/>
        <w:t>(2 marks)</w:t>
      </w:r>
    </w:p>
    <w:p w:rsidR="00640111" w:rsidRDefault="00640111" w:rsidP="00E87181">
      <w:pPr>
        <w:pStyle w:val="Partai"/>
      </w:pPr>
      <w:r>
        <w:rPr>
          <w:noProof/>
          <w:lang w:eastAsia="en-AU"/>
        </w:rPr>
        <mc:AlternateContent>
          <mc:Choice Requires="wps">
            <w:drawing>
              <wp:anchor distT="0" distB="0" distL="114300" distR="114300" simplePos="0" relativeHeight="251670528" behindDoc="0" locked="0" layoutInCell="1" allowOverlap="1" wp14:anchorId="2AC71823" wp14:editId="32F5C2EB">
                <wp:simplePos x="0" y="0"/>
                <wp:positionH relativeFrom="column">
                  <wp:posOffset>575310</wp:posOffset>
                </wp:positionH>
                <wp:positionV relativeFrom="paragraph">
                  <wp:posOffset>112395</wp:posOffset>
                </wp:positionV>
                <wp:extent cx="5238750" cy="1409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8A16A6">
                                  <w:r>
                                    <w:t>f(5) = 5</w:t>
                                  </w:r>
                                  <w:r>
                                    <w:rPr>
                                      <w:vertAlign w:val="superscript"/>
                                    </w:rPr>
                                    <w:t xml:space="preserve">2 </w:t>
                                  </w:r>
                                  <w:r>
                                    <w:t>+ 5 + 5</w:t>
                                  </w:r>
                                </w:p>
                                <w:p w:rsidR="008A16A6" w:rsidRPr="008A16A6" w:rsidRDefault="008A16A6">
                                  <w:r>
                                    <w:t xml:space="preserve">      = 5(5 + 1 + 1)</w:t>
                                  </w:r>
                                </w:p>
                                <w:p w:rsidR="00640111" w:rsidRDefault="00640111" w:rsidP="008A16A6">
                                  <w:r>
                                    <w:t xml:space="preserve">Since </w:t>
                                  </w:r>
                                  <w:r w:rsidR="008A16A6">
                                    <w:t xml:space="preserve">f(5) </w:t>
                                  </w:r>
                                  <w:r>
                                    <w:t>is clearly not prime, then the statement is false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supplies value of </w:t>
                                  </w:r>
                                  <w:r w:rsidRPr="00211942">
                                    <w:rPr>
                                      <w:rStyle w:val="Variable"/>
                                    </w:rPr>
                                    <w:t>n</w:t>
                                  </w:r>
                                  <w:r>
                                    <w:t xml:space="preserve"> so that </w:t>
                                  </w:r>
                                  <w:r w:rsidRPr="00211942">
                                    <w:rPr>
                                      <w:position w:val="-10"/>
                                    </w:rPr>
                                    <w:object w:dxaOrig="540" w:dyaOrig="320">
                                      <v:shape id="_x0000_i1072" type="#_x0000_t75" style="width:27pt;height:15.75pt" o:ole="">
                                        <v:imagedata r:id="rId47" o:title=""/>
                                      </v:shape>
                                      <o:OLEObject Type="Embed" ProgID="Equation.DSMT4" ShapeID="_x0000_i1072" DrawAspect="Content" ObjectID="_1556365127" r:id="rId48"/>
                                    </w:object>
                                  </w:r>
                                  <w:r>
                                    <w:t xml:space="preserve"> is not prime</w:t>
                                  </w:r>
                                </w:p>
                                <w:p w:rsidR="00640111" w:rsidRDefault="00640111">
                                  <w:r>
                                    <w:sym w:font="Wingdings" w:char="F0FC"/>
                                  </w:r>
                                  <w:r>
                                    <w:t xml:space="preserve"> shows why supplied value is not prime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5.3pt;margin-top:8.85pt;width:412.5pt;height:1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YfRAIAALsEAAAOAAAAZHJzL2Uyb0RvYy54bWysVE1vGjEQvVfqf7B8LwukCSliiSgRVaUo&#10;iQRVzsbrhZW8Htc27NJf32ezm6RpT1U4mPHMeD7evNnZTVtrdlTOV2RyPhoMOVNGUlGZXc5/bFaf&#10;rjnzQZhCaDIq5yfl+c3844dZY6dqTHvShXIMQYyfNjbn+xDsNMu83Kta+AFZZWAsydUi4Op2WeFE&#10;g+i1zsbD4VXWkCusI6m8h/b2bOTzFL8slQwPZelVYDrnqC2k06VzG89sPhPTnRN2X8muDPEfVdSi&#10;Mkj6HOpWBMEOrvorVF1JR57KMJBUZ1SWlVSpB3QzGr7pZr0XVqVeAI63zzD59wsr74+PjlVFziec&#10;GVFjRBvVBvaVWjaJ6DTWT+G0tnALLdSYcq/3UMam29LV8R/tMNiB8+kZ2xhMQnk5vrieXMIkYRt9&#10;Hn6ZDBP62ctz63z4pqhmUci5w/ASpuJ45wNKgWvvErN50lWxqrROl5NfaseOAnMGPQpqONPCByhz&#10;vkq/WDVC/PFMG9bk/OoChb1PSCTQBnkibGd4ohTabduB3EG6peIERB2dGemtXFXo+g4lPwoHCgIp&#10;rFV4wFFqQpHUSZztyf36lz76gxmwctaA0jn3Pw/CKSDx3YAzkf+94Hph2wvmUC8J6I2wsFYmEQ9c&#10;0L1YOqqfsG2LmAUmYSRy5Tz04jKcFwvbKtVikZzAcivCnVlbGUNHkOMMN+2TcLYbdABH7qknu5i+&#10;mffZN740tDgEKqtEhojrGcUObmxIGnC3zXEFX9+T18s3Z/4bAAD//wMAUEsDBBQABgAIAAAAIQC7&#10;cEdj3wAAAAkBAAAPAAAAZHJzL2Rvd25yZXYueG1sTI/BTsMwEETvSPyDtUjcqNNWJE2IU1EkpKoX&#10;RKAHbm68xBHxOordJvw9ywmOOzOafVNuZ9eLC46h86RguUhAIDXedNQqeH97vtuACFGT0b0nVPCN&#10;AbbV9VWpC+MnesVLHVvBJRQKrcDGOBRShsai02HhByT2Pv3odORzbKUZ9cTlrperJEml0x3xB6sH&#10;fLLYfNVnp2D3Une7/WHt049R7gd7mOQxtkrd3syPDyAizvEvDL/4jA4VM538mUwQvYI8STnJepaB&#10;YD9f3rNwUrBa5xnIqpT/F1Q/AAAA//8DAFBLAQItABQABgAIAAAAIQC2gziS/gAAAOEBAAATAAAA&#10;AAAAAAAAAAAAAAAAAABbQ29udGVudF9UeXBlc10ueG1sUEsBAi0AFAAGAAgAAAAhADj9If/WAAAA&#10;lAEAAAsAAAAAAAAAAAAAAAAALwEAAF9yZWxzLy5yZWxzUEsBAi0AFAAGAAgAAAAhANGCdh9EAgAA&#10;uwQAAA4AAAAAAAAAAAAAAAAALgIAAGRycy9lMm9Eb2MueG1sUEsBAi0AFAAGAAgAAAAhALtwR2P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8A16A6">
                            <w:r>
                              <w:t>f(5) = 5</w:t>
                            </w:r>
                            <w:r>
                              <w:rPr>
                                <w:vertAlign w:val="superscript"/>
                              </w:rPr>
                              <w:t xml:space="preserve">2 </w:t>
                            </w:r>
                            <w:r>
                              <w:t>+ 5 + 5</w:t>
                            </w:r>
                          </w:p>
                          <w:p w:rsidR="008A16A6" w:rsidRPr="008A16A6" w:rsidRDefault="008A16A6">
                            <w:r>
                              <w:t xml:space="preserve">      = 5(5 + 1 + 1)</w:t>
                            </w:r>
                          </w:p>
                          <w:p w:rsidR="00640111" w:rsidRDefault="00640111" w:rsidP="008A16A6">
                            <w:r>
                              <w:t xml:space="preserve">Since </w:t>
                            </w:r>
                            <w:r w:rsidR="008A16A6">
                              <w:t xml:space="preserve">f(5) </w:t>
                            </w:r>
                            <w:r>
                              <w:t>is clearly not prime, then the statement is false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supplies value of </w:t>
                            </w:r>
                            <w:r w:rsidRPr="00211942">
                              <w:rPr>
                                <w:rStyle w:val="Variable"/>
                              </w:rPr>
                              <w:t>n</w:t>
                            </w:r>
                            <w:r>
                              <w:t xml:space="preserve"> so that </w:t>
                            </w:r>
                            <w:r w:rsidRPr="00211942">
                              <w:rPr>
                                <w:position w:val="-10"/>
                              </w:rPr>
                              <w:object w:dxaOrig="540" w:dyaOrig="320">
                                <v:shape id="_x0000_i1072" type="#_x0000_t75" style="width:27pt;height:15.75pt" o:ole="">
                                  <v:imagedata r:id="rId47" o:title=""/>
                                </v:shape>
                                <o:OLEObject Type="Embed" ProgID="Equation.DSMT4" ShapeID="_x0000_i1072" DrawAspect="Content" ObjectID="_1556365127" r:id="rId49"/>
                              </w:object>
                            </w:r>
                            <w:r>
                              <w:t xml:space="preserve"> is not prime</w:t>
                            </w:r>
                          </w:p>
                          <w:p w:rsidR="00640111" w:rsidRDefault="00640111">
                            <w:r>
                              <w:sym w:font="Wingdings" w:char="F0FC"/>
                            </w:r>
                            <w:r>
                              <w:t xml:space="preserve"> shows why supplied value is not prime</w:t>
                            </w:r>
                          </w:p>
                        </w:tc>
                      </w:tr>
                    </w:tbl>
                    <w:p w:rsidR="00640111" w:rsidRDefault="00640111" w:rsidP="001F64A8"/>
                  </w:txbxContent>
                </v:textbox>
              </v:shape>
            </w:pict>
          </mc:Fallback>
        </mc:AlternateContent>
      </w: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r>
        <w:t>(b)</w:t>
      </w:r>
      <w:r>
        <w:tab/>
        <w:t>The statement 'if a natural number is a multiple of 4 and 5 then the natural number is a multiple of 20' is true.</w:t>
      </w:r>
    </w:p>
    <w:p w:rsidR="00640111" w:rsidRDefault="00640111" w:rsidP="00E87181">
      <w:pPr>
        <w:pStyle w:val="Parta"/>
      </w:pPr>
    </w:p>
    <w:p w:rsidR="00640111" w:rsidRDefault="00640111" w:rsidP="004C0B51">
      <w:pPr>
        <w:pStyle w:val="Partai"/>
      </w:pPr>
      <w:r>
        <w:t>(i)</w:t>
      </w:r>
      <w:r>
        <w:tab/>
        <w:t>Write the contrapositive of the statement and explain whether or not the contrapositive is also true.</w:t>
      </w:r>
      <w:r>
        <w:tab/>
        <w:t>(2 marks)</w:t>
      </w:r>
    </w:p>
    <w:p w:rsidR="00640111" w:rsidRDefault="00640111" w:rsidP="004C0B51">
      <w:pPr>
        <w:pStyle w:val="Partai"/>
      </w:pPr>
      <w:r>
        <w:rPr>
          <w:noProof/>
          <w:lang w:eastAsia="en-AU"/>
        </w:rPr>
        <mc:AlternateContent>
          <mc:Choice Requires="wps">
            <w:drawing>
              <wp:anchor distT="0" distB="0" distL="114300" distR="114300" simplePos="0" relativeHeight="251671552" behindDoc="0" locked="0" layoutInCell="1" allowOverlap="1" wp14:anchorId="561BB319" wp14:editId="7FB29F9E">
                <wp:simplePos x="0" y="0"/>
                <wp:positionH relativeFrom="column">
                  <wp:posOffset>543560</wp:posOffset>
                </wp:positionH>
                <wp:positionV relativeFrom="paragraph">
                  <wp:posOffset>34290</wp:posOffset>
                </wp:positionV>
                <wp:extent cx="5238750" cy="10160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D20B35">
                                  <w:r>
                                    <w:t>If a natural number is not a multiple of 20 then it is not a multiple of 4 and 5.</w:t>
                                  </w:r>
                                </w:p>
                                <w:p w:rsidR="00640111" w:rsidRDefault="00640111" w:rsidP="00D20B35">
                                  <w:r>
                                    <w:t>This is true, as contrapositive always true if original statement true.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contrapositive</w:t>
                                  </w:r>
                                </w:p>
                                <w:p w:rsidR="00640111" w:rsidRDefault="00640111">
                                  <w:r>
                                    <w:sym w:font="Wingdings" w:char="F0FC"/>
                                  </w:r>
                                  <w:r>
                                    <w:t xml:space="preserve"> states with reason that it is true</w:t>
                                  </w:r>
                                </w:p>
                              </w:tc>
                            </w:tr>
                          </w:tbl>
                          <w:p w:rsidR="00640111" w:rsidRDefault="00640111" w:rsidP="004C0B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2.8pt;margin-top:2.7pt;width:412.5pt;height: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gWNQwIAALsEAAAOAAAAZHJzL2Uyb0RvYy54bWysVN9v2jAQfp+0/8Hy+0igalchQsWomCZV&#10;bSWY+mwcByI5Ps82JOyv32eT0K3b01QezPnufD+++y6zu67R7Kicr8kUfDzKOVNGUlmbXcG/b1af&#10;bjnzQZhSaDKq4Cfl+d3844dZa6dqQnvSpXIMQYyftrbg+xDsNMu83KtG+BFZZWCsyDUi4Op2WelE&#10;i+iNziZ5fpO15ErrSCrvob0/G/k8xa8qJcNTVXkVmC44agvpdOncxjObz8R054Td17IvQ/xHFY2o&#10;DZJeQt2LINjB1X+FamrpyFMVRpKajKqqlir1gG7G+Ztu1nthVeoF4Hh7gcm/X1j5eHx2rC4LjkEZ&#10;0WBEG9UF9oU6dhvRaa2fwmlt4RY6qDHlQe+hjE13lWviP9phsAPn0wXbGExCeT25uv18DZOEbZyP&#10;b/I8oZ+9PrfOh6+KGhaFgjsML2Eqjg8+oBS4Di4xmyddl6ta63Q5+aV27CgwZ9CjpJYzLXyAsuCr&#10;9ItVI8Qfz7RhbcFvrlDY+4REAm2QJ8J2hidKodt2Pcg9pFsqT0DU0ZmR3spVja4fUPKzcKAgkMJa&#10;hScclSYUSb3E2Z7cz3/poz+YAStnLShdcP/jIJwCEt8MOBP5PwhuELaDYA7NkoDeGAtrZRLxwAU9&#10;iJWj5gXbtohZYBJGIlfBwyAuw3mxsK1SLRbJCSy3IjyYtZUxdAQ5znDTvQhn+0EHcOSRBrKL6Zt5&#10;n33jS0OLQ6CqTmSIuJ5R7OHGhqQB99scV/D3e/J6/ebMfwEAAP//AwBQSwMEFAAGAAgAAAAhAOBd&#10;9tHdAAAACAEAAA8AAABkcnMvZG93bnJldi54bWxMj8FOwzAQRO9I/QdrK3GjTguNSohTtUhIVS+I&#10;AAdubrzEEfE6st0m/D3LCY6z8zQ7U24n14sLhth5UrBcZCCQGm86ahW8vT7dbEDEpMno3hMq+MYI&#10;22p2VerC+JFe8FKnVnAIxUIrsCkNhZSxseh0XPgBib1PH5xOLEMrTdAjh7terrIsl053xB+sHvDR&#10;YvNVn52C/XPd7Q/HW59/BHkY7HGU76lV6no+7R5AJJzSHwy/9bk6VNzp5M9kougVbNY5kwrWdyDY&#10;vl9mrE/M5XyRVSn/D6h+AAAA//8DAFBLAQItABQABgAIAAAAIQC2gziS/gAAAOEBAAATAAAAAAAA&#10;AAAAAAAAAAAAAABbQ29udGVudF9UeXBlc10ueG1sUEsBAi0AFAAGAAgAAAAhADj9If/WAAAAlAEA&#10;AAsAAAAAAAAAAAAAAAAALwEAAF9yZWxzLy5yZWxzUEsBAi0AFAAGAAgAAAAhAHwCBY1DAgAAuwQA&#10;AA4AAAAAAAAAAAAAAAAALgIAAGRycy9lMm9Eb2MueG1sUEsBAi0AFAAGAAgAAAAhAOBd9tH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D20B35">
                            <w:r>
                              <w:t>If a natural number is not a multiple of 20 then it is not a multiple of 4 and 5.</w:t>
                            </w:r>
                          </w:p>
                          <w:p w:rsidR="00640111" w:rsidRDefault="00640111" w:rsidP="00D20B35">
                            <w:r>
                              <w:t>This is true, as contrapositive always true if original statement true.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contrapositive</w:t>
                            </w:r>
                          </w:p>
                          <w:p w:rsidR="00640111" w:rsidRDefault="00640111">
                            <w:r>
                              <w:sym w:font="Wingdings" w:char="F0FC"/>
                            </w:r>
                            <w:r>
                              <w:t xml:space="preserve"> states with reason that it is true</w:t>
                            </w:r>
                          </w:p>
                        </w:tc>
                      </w:tr>
                    </w:tbl>
                    <w:p w:rsidR="00640111" w:rsidRDefault="00640111" w:rsidP="004C0B51"/>
                  </w:txbxContent>
                </v:textbox>
              </v:shape>
            </w:pict>
          </mc:Fallback>
        </mc:AlternateContent>
      </w: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r>
        <w:t>(ii)</w:t>
      </w:r>
      <w:r>
        <w:tab/>
        <w:t>Write the converse of the statement and explain whether or not the converse is also true.</w:t>
      </w:r>
      <w:r>
        <w:tab/>
        <w:t>(2 marks)</w:t>
      </w:r>
    </w:p>
    <w:p w:rsidR="00640111" w:rsidRDefault="00640111" w:rsidP="00E87181">
      <w:pPr>
        <w:pStyle w:val="Parta"/>
      </w:pPr>
      <w:r>
        <w:rPr>
          <w:noProof/>
          <w:lang w:eastAsia="en-AU"/>
        </w:rPr>
        <mc:AlternateContent>
          <mc:Choice Requires="wps">
            <w:drawing>
              <wp:anchor distT="0" distB="0" distL="114300" distR="114300" simplePos="0" relativeHeight="251669504" behindDoc="0" locked="0" layoutInCell="1" allowOverlap="1" wp14:anchorId="08F55878" wp14:editId="474F9C6E">
                <wp:simplePos x="0" y="0"/>
                <wp:positionH relativeFrom="column">
                  <wp:posOffset>575310</wp:posOffset>
                </wp:positionH>
                <wp:positionV relativeFrom="paragraph">
                  <wp:posOffset>83185</wp:posOffset>
                </wp:positionV>
                <wp:extent cx="5238750" cy="1200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D20B35">
                                  <w:r>
                                    <w:t>If a natural number is a multiple of 20 then it is a multiple of 4 and 5.</w:t>
                                  </w:r>
                                </w:p>
                                <w:p w:rsidR="00640111" w:rsidRDefault="00640111">
                                  <w:r>
                                    <w:t>This is true, as if a number has a factor of 20 then it will also have factors of 4 and 5.</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converse</w:t>
                                  </w:r>
                                </w:p>
                                <w:p w:rsidR="00640111" w:rsidRDefault="00640111">
                                  <w:r>
                                    <w:sym w:font="Wingdings" w:char="F0FC"/>
                                  </w:r>
                                  <w:r>
                                    <w:t xml:space="preserve"> explains converse is true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5.3pt;margin-top:6.55pt;width:412.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VlQQIAALsEAAAOAAAAZHJzL2Uyb0RvYy54bWysVN9v2jAQfp+0/8Hy+whQtWsRoWJUTJOq&#10;thJMfTaOA5Ecn2cbEvbX77OTtFu3p6k8mPPd+X58913mt22t2Uk5X5HJ+WQ05kwZSUVl9jn/vl1/&#10;uubMB2EKocmonJ+V57eLjx/mjZ2pKR1IF8oxBDF+1ticH0Kwsyzz8qBq4UdklYGxJFeLgKvbZ4UT&#10;DaLXOpuOx1dZQ66wjqTyHtq7zsgXKX5ZKhkey9KrwHTOUVtIp0vnLp7ZYi5meyfsoZJ9GeI/qqhF&#10;ZZD0JdSdCIIdXfVXqLqSjjyVYSSpzqgsK6lSD+hmMn7TzeYgrEq9ABxvX2Dy7xdWPpyeHKuKnN9w&#10;ZkSNEW1VG9gXatlNRKexfganjYVbaKHGlAe9hzI23Zaujv9oh8EOnM8v2MZgEsrL6cX150uYJGwT&#10;jG6CC+Jnr8+t8+GroppFIecOw0uYitO9D53r4BKzedJVsa60TpezX2nHTgJzBj0KajjTwgcoc75O&#10;vz7bH8+0YU3Ory5Qy/uERDvaoKsIWwdPlEK7a3uQe0h3VJyBqKOOkd7KdYWu71Hyk3CgIJDCWoVH&#10;HKUmFEm9xNmB3M9/6aM/mAErZw0onXP/4yicAhLfDDgT+T8IbhB2g2CO9YqA3gQLa2US8cAFPYil&#10;o/oZ27aMWWASRiJXzsMgrkK3WNhWqZbL5ASWWxHuzcbKGDqCHGe4bZ+Fs/2gAzjyQAPZxezNvDvf&#10;+NLQ8hiorBIZIq4dij3c2JBEp36b4wr+fk9er9+cxS8AAAD//wMAUEsDBBQABgAIAAAAIQC44YVY&#10;3gAAAAkBAAAPAAAAZHJzL2Rvd25yZXYueG1sTI/BTsMwEETvSPyDtUjcqJ1URDTEqSgSUtULIsCB&#10;mxsvcUS8jmK3CX/PcoLjzoxm31TbxQ/ijFPsA2nIVgoEUhtsT52Gt9enmzsQMRmyZgiEGr4xwra+&#10;vKhMacNML3huUie4hGJpNLiUxlLK2Dr0Jq7CiMTeZ5i8SXxOnbSTmbncDzJXqpDe9MQfnBnx0WH7&#10;1Zy8ht1z0+/2h3UoPia5H91hlu+p0/r6anm4B5FwSX9h+MVndKiZ6RhOZKMYNGxUwUnW1xkI9jfZ&#10;LQtHDbnKM5B1Jf8vqH8AAAD//wMAUEsBAi0AFAAGAAgAAAAhALaDOJL+AAAA4QEAABMAAAAAAAAA&#10;AAAAAAAAAAAAAFtDb250ZW50X1R5cGVzXS54bWxQSwECLQAUAAYACAAAACEAOP0h/9YAAACUAQAA&#10;CwAAAAAAAAAAAAAAAAAvAQAAX3JlbHMvLnJlbHNQSwECLQAUAAYACAAAACEAg6L1ZUECAAC7BAAA&#10;DgAAAAAAAAAAAAAAAAAuAgAAZHJzL2Uyb0RvYy54bWxQSwECLQAUAAYACAAAACEAuOGFW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D20B35">
                            <w:r>
                              <w:t>If a natural number is a multiple of 20 then it is a multiple of 4 and 5.</w:t>
                            </w:r>
                          </w:p>
                          <w:p w:rsidR="00640111" w:rsidRDefault="00640111">
                            <w:r>
                              <w:t>This is true, as if a number has a factor of 20 then it will also have factors of 4 and 5.</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converse</w:t>
                            </w:r>
                          </w:p>
                          <w:p w:rsidR="00640111" w:rsidRDefault="00640111">
                            <w:r>
                              <w:sym w:font="Wingdings" w:char="F0FC"/>
                            </w:r>
                            <w:r>
                              <w:t xml:space="preserve"> explains converse is true</w:t>
                            </w:r>
                          </w:p>
                        </w:tc>
                      </w:tr>
                    </w:tbl>
                    <w:p w:rsidR="00640111" w:rsidRDefault="00640111" w:rsidP="001F64A8"/>
                  </w:txbxContent>
                </v:textbox>
              </v:shape>
            </w:pict>
          </mc:Fallback>
        </mc:AlternateContent>
      </w:r>
    </w:p>
    <w:p w:rsidR="00640111" w:rsidRDefault="00640111" w:rsidP="00E87181">
      <w:pPr>
        <w:pStyle w:val="Parta"/>
      </w:pPr>
    </w:p>
    <w:p w:rsidR="00640111" w:rsidRDefault="00640111" w:rsidP="00E87181">
      <w:pPr>
        <w:pStyle w:val="Parta"/>
      </w:pPr>
    </w:p>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11</w:t>
      </w:r>
      <w:r>
        <w:tab/>
        <w:t>(8 marks)</w:t>
      </w:r>
    </w:p>
    <w:p w:rsidR="00640111" w:rsidRDefault="00640111" w:rsidP="00F913EF">
      <w:r>
        <w:t>Fifteen children at a summer camp are to be divided into two groups of nine and six.</w:t>
      </w:r>
    </w:p>
    <w:p w:rsidR="00640111" w:rsidRDefault="00640111" w:rsidP="00F913EF"/>
    <w:p w:rsidR="00640111" w:rsidRDefault="00640111" w:rsidP="00732929">
      <w:pPr>
        <w:pStyle w:val="Parta"/>
      </w:pPr>
      <w:r>
        <w:t>(a)</w:t>
      </w:r>
      <w:r>
        <w:tab/>
        <w:t>Determine the number of different groupings.</w:t>
      </w:r>
      <w:r>
        <w:tab/>
        <w:t>(2 marks)</w:t>
      </w:r>
    </w:p>
    <w:p w:rsidR="00640111" w:rsidRDefault="00640111" w:rsidP="00732929">
      <w:pPr>
        <w:pStyle w:val="Parta"/>
      </w:pPr>
      <w:r>
        <w:rPr>
          <w:noProof/>
          <w:lang w:eastAsia="en-AU"/>
        </w:rPr>
        <mc:AlternateContent>
          <mc:Choice Requires="wps">
            <w:drawing>
              <wp:anchor distT="0" distB="0" distL="114300" distR="114300" simplePos="0" relativeHeight="251675648" behindDoc="0" locked="0" layoutInCell="1" allowOverlap="1" wp14:anchorId="690E515F" wp14:editId="6554A36B">
                <wp:simplePos x="0" y="0"/>
                <wp:positionH relativeFrom="column">
                  <wp:posOffset>524510</wp:posOffset>
                </wp:positionH>
                <wp:positionV relativeFrom="paragraph">
                  <wp:posOffset>129540</wp:posOffset>
                </wp:positionV>
                <wp:extent cx="5238750" cy="9398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876EB">
                                    <w:rPr>
                                      <w:position w:val="-12"/>
                                    </w:rPr>
                                    <w:object w:dxaOrig="1180" w:dyaOrig="380">
                                      <v:shape id="_x0000_i1073" type="#_x0000_t75" style="width:59.25pt;height:18.75pt" o:ole="">
                                        <v:imagedata r:id="rId50" o:title=""/>
                                      </v:shape>
                                      <o:OLEObject Type="Embed" ProgID="Equation.DSMT4" ShapeID="_x0000_i1073" DrawAspect="Content" ObjectID="_1556365128" r:id="rId51"/>
                                    </w:object>
                                  </w:r>
                                  <w:r>
                                    <w:t xml:space="preserve"> groupings</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combinations</w:t>
                                  </w:r>
                                </w:p>
                                <w:p w:rsidR="00640111" w:rsidRDefault="00640111">
                                  <w:r>
                                    <w:sym w:font="Wingdings" w:char="F0FC"/>
                                  </w:r>
                                  <w:r>
                                    <w:t xml:space="preserve"> calculates correct number</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1.3pt;margin-top:10.2pt;width:412.5pt;height: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qQgIAAL0EAAAOAAAAZHJzL2Uyb0RvYy54bWysVE1vGjEQvVfqf7B8L8uHkhLEElEiqkoo&#10;iQRVzsbrhZW8Htc27NJf32fDkjbtqQoHM54Zv5l5M7PT+7bW7Kicr8jkfNDrc6aMpKIyu5x/3yw/&#10;jTnzQZhCaDIq5yfl+f3s44dpYydqSHvShXIMIMZPGpvzfQh2kmVe7lUtfI+sMjCW5GoRcHW7rHCi&#10;AXqts2G/f5s15ArrSCrvoX04G/ks4ZelkuGpLL0KTOccuYV0unRu45nNpmKyc8LuK3lJQ/xHFrWo&#10;DIJeoR5EEOzgqr+g6ko68lSGnqQ6o7KspEo1oJpB/001672wKtUCcry90uTfD1Y+Hp8dqwr0DvQY&#10;UaNHG9UG9oVaBhX4aayfwG1t4Rha6OHb6T2Usey2dHX8R0EMdkCdruxGNAnlzXA0/nwDk4TtbnQ3&#10;7if47PW1dT58VVSzKOTcoXuJVHFc+YBM4Nq5xGCedFUsK63T5eQX2rGjQKMxHwU1nGnhA5Q5X6Zf&#10;TBoQfzzThjU5vx0hr/eBRABtECeydmYnSqHdth3LF0q3VJzAqKPzTHorlxXKXiHnZ+EwhGAKixWe&#10;cJSakCVdJM725H7+Sx/9MRuwctZgqHPufxyEU6Dim8HUADJ0guuEbSeYQ70g0DfAylqZRDxwQXdi&#10;6ah+wb7NYxSYhJGIlfPQiYtwXi3sq1TzeXLCnFsRVmZtZYSOLMcmbtoX4eyl0wEz8kjduIvJm4af&#10;feNLQ/NDoLJK0xCJPbN44Rs7kjp82ee4hL/fk9frV2f2CwAA//8DAFBLAwQUAAYACAAAACEAhVQK&#10;4t4AAAAJAQAADwAAAGRycy9kb3ducmV2LnhtbEyPwU7DMAyG70i8Q2QkbiyhTKWUphNDQpp2QRQ4&#10;cMsa01Y0TpVka3l7zAmO9v/p9+dqs7hRnDDEwZOG65UCgdR6O1Cn4e316aoAEZMha0ZPqOEbI2zq&#10;87PKlNbP9IKnJnWCSyiWRkOf0lRKGdsenYkrPyFx9umDM4nH0EkbzMzlbpSZUrl0ZiC+0JsJH3ts&#10;v5qj07B9bobtbn/j848gd1O/n+V76rS+vFge7kEkXNIfDL/6rA41Ox38kWwUo4Yiy5nUkKk1CM7v&#10;1C0vDgzmxRpkXcn/H9Q/AAAA//8DAFBLAQItABQABgAIAAAAIQC2gziS/gAAAOEBAAATAAAAAAAA&#10;AAAAAAAAAAAAAABbQ29udGVudF9UeXBlc10ueG1sUEsBAi0AFAAGAAgAAAAhADj9If/WAAAAlAEA&#10;AAsAAAAAAAAAAAAAAAAALwEAAF9yZWxzLy5yZWxzUEsBAi0AFAAGAAgAAAAhABb7FSpCAgAAvQQA&#10;AA4AAAAAAAAAAAAAAAAALgIAAGRycy9lMm9Eb2MueG1sUEsBAi0AFAAGAAgAAAAhAIVUCu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876EB">
                              <w:rPr>
                                <w:position w:val="-12"/>
                              </w:rPr>
                              <w:object w:dxaOrig="1180" w:dyaOrig="380">
                                <v:shape id="_x0000_i1073" type="#_x0000_t75" style="width:59.25pt;height:18.75pt" o:ole="">
                                  <v:imagedata r:id="rId50" o:title=""/>
                                </v:shape>
                                <o:OLEObject Type="Embed" ProgID="Equation.DSMT4" ShapeID="_x0000_i1073" DrawAspect="Content" ObjectID="_1556365128" r:id="rId52"/>
                              </w:object>
                            </w:r>
                            <w:r>
                              <w:t xml:space="preserve"> groupings</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combinations</w:t>
                            </w:r>
                          </w:p>
                          <w:p w:rsidR="00640111" w:rsidRDefault="00640111">
                            <w:r>
                              <w:sym w:font="Wingdings" w:char="F0FC"/>
                            </w:r>
                            <w:r>
                              <w:t xml:space="preserve"> calculates correct number</w:t>
                            </w:r>
                          </w:p>
                        </w:tc>
                      </w:tr>
                    </w:tbl>
                    <w:p w:rsidR="00640111" w:rsidRDefault="00640111" w:rsidP="001F64A8"/>
                  </w:txbxContent>
                </v:textbox>
              </v:shape>
            </w:pict>
          </mc:Fallback>
        </mc:AlternateContent>
      </w: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r>
        <w:t>(b)</w:t>
      </w:r>
      <w:r>
        <w:tab/>
        <w:t>Determine how many groupings are possible if the two youngest children must be in the same group.</w:t>
      </w:r>
      <w:r>
        <w:tab/>
        <w:t>(3 marks)</w:t>
      </w:r>
    </w:p>
    <w:p w:rsidR="00640111" w:rsidRDefault="00640111" w:rsidP="00732929">
      <w:pPr>
        <w:pStyle w:val="Parta"/>
      </w:pPr>
      <w:r>
        <w:rPr>
          <w:noProof/>
          <w:lang w:eastAsia="en-AU"/>
        </w:rPr>
        <mc:AlternateContent>
          <mc:Choice Requires="wps">
            <w:drawing>
              <wp:anchor distT="0" distB="0" distL="114300" distR="114300" simplePos="0" relativeHeight="251674624" behindDoc="0" locked="0" layoutInCell="1" allowOverlap="1" wp14:anchorId="048DA2B4" wp14:editId="48A77E3D">
                <wp:simplePos x="0" y="0"/>
                <wp:positionH relativeFrom="column">
                  <wp:posOffset>581660</wp:posOffset>
                </wp:positionH>
                <wp:positionV relativeFrom="paragraph">
                  <wp:posOffset>107315</wp:posOffset>
                </wp:positionV>
                <wp:extent cx="5238750" cy="15557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876EB">
                                    <w:rPr>
                                      <w:position w:val="-42"/>
                                    </w:rPr>
                                    <w:object w:dxaOrig="4220" w:dyaOrig="1080">
                                      <v:shape id="_x0000_i1074" type="#_x0000_t75" style="width:210.75pt;height:54pt" o:ole="">
                                        <v:imagedata r:id="rId53" o:title=""/>
                                      </v:shape>
                                      <o:OLEObject Type="Embed" ProgID="Equation.DSMT4" ShapeID="_x0000_i1074" DrawAspect="Content" ObjectID="_1556365129" r:id="rId54"/>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ways using larger group</w:t>
                                  </w:r>
                                </w:p>
                                <w:p w:rsidR="00640111" w:rsidRDefault="00640111" w:rsidP="003876EB">
                                  <w:r>
                                    <w:sym w:font="Wingdings" w:char="F0FC"/>
                                  </w:r>
                                  <w:r>
                                    <w:t xml:space="preserve"> calculates ways using smaller group</w:t>
                                  </w:r>
                                </w:p>
                                <w:p w:rsidR="00640111" w:rsidRDefault="00640111" w:rsidP="003876EB">
                                  <w:r>
                                    <w:sym w:font="Wingdings" w:char="F0FC"/>
                                  </w:r>
                                  <w:r>
                                    <w:t xml:space="preserve"> calculates total number of groupings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5.8pt;margin-top:8.45pt;width:412.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lFQAIAAL4EAAAOAAAAZHJzL2Uyb0RvYy54bWysVE1v2zAMvQ/YfxB0X520SFcEdYosRYYB&#10;RVsgGXpWZDk2IIuapMTOfv2eZDvdup2G5qBQJMWPx0ff3nWNZkflfE0m59OLCWfKSCpqs8/59+36&#10;0w1nPghTCE1G5fykPL9bfPxw29q5uqSKdKEcQxDj563NeRWCnWeZl5VqhL8gqwyMJblGBFzdPiuc&#10;aBG90dnlZHKdteQK60gq76G97418keKXpZLhqSy9CkznHLWFdLp07uKZLW7FfO+ErWo5lCH+o4pG&#10;1AZJz6HuRRDs4Oq/QjW1dOSpDBeSmozKspYq9YBuppM33WwqYVXqBeB4e4bJv19Y+Xh8dqwuMLsp&#10;Z0Y0mNFWdYF9oY5BBXxa6+dw21g4hg56+I56D2VsuytdE//REIMdSJ/O6MZoEsrZ5dXN5xlMErbp&#10;bDaLF8TPXp9b58NXRQ2LQs4dxpdQFccHH3rX0SVm86TrYl1rnS4nv9KOHQUmDYIU1HKmhQ9Q5nyd&#10;fkO2P55pw9qcX1+hlvcJiXa0QVcRth6eKIVu140wD5juqDgBUkc9Kb2V6xptP6DmZ+HAQkCFzQpP&#10;OEpNqJIGibOK3M9/6aM/yAErZy1YnXP/4yCcAhTfDGgTV2AU3CjsRsEcmhUBPjAB1SQRD1zQo1g6&#10;al6wcMuYBSZhJHLlPIziKvS7hYWVarlMTiC6FeHBbKyMoSPKcYjb7kU4O0w6gCSPNPJdzN8MvPeN&#10;Lw0tD4HKOrEhAtujOOCNJUl8GhY6buHv9+T1+tlZ/AIAAP//AwBQSwMEFAAGAAgAAAAhABnp79jc&#10;AAAACQEAAA8AAABkcnMvZG93bnJldi54bWxMjz1PwzAQhnck/oN1SN2ok1aySIhTUSSkqgsiwMDm&#10;xkccEZ+j2G3Cv+eYYHw/9N5z1W7xg7jgFPtAGvJ1BgKpDbanTsPb69PtHYiYDFkzBEIN3xhhV19f&#10;Vaa0YaYXvDSpEzxCsTQaXEpjKWVsHXoT12FE4uwzTN4kllMn7WRmHveD3GSZkt70xBecGfHRYfvV&#10;nL2G/XPT7w/HbVAfkzyM7jjL99RpvbpZHu5BJFzSXxl+8RkdamY6hTPZKAYNRa64yb4qQHDOmo2T&#10;ho3KC5B1Jf9/UP8AAAD//wMAUEsBAi0AFAAGAAgAAAAhALaDOJL+AAAA4QEAABMAAAAAAAAAAAAA&#10;AAAAAAAAAFtDb250ZW50X1R5cGVzXS54bWxQSwECLQAUAAYACAAAACEAOP0h/9YAAACUAQAACwAA&#10;AAAAAAAAAAAAAAAvAQAAX3JlbHMvLnJlbHNQSwECLQAUAAYACAAAACEAwOm5RUACAAC+BAAADgAA&#10;AAAAAAAAAAAAAAAuAgAAZHJzL2Uyb0RvYy54bWxQSwECLQAUAAYACAAAACEAGenv2N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876EB">
                              <w:rPr>
                                <w:position w:val="-42"/>
                              </w:rPr>
                              <w:object w:dxaOrig="4220" w:dyaOrig="1080">
                                <v:shape id="_x0000_i1074" type="#_x0000_t75" style="width:210.75pt;height:54pt" o:ole="">
                                  <v:imagedata r:id="rId53" o:title=""/>
                                </v:shape>
                                <o:OLEObject Type="Embed" ProgID="Equation.DSMT4" ShapeID="_x0000_i1074" DrawAspect="Content" ObjectID="_1556365129" r:id="rId55"/>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ways using larger group</w:t>
                            </w:r>
                          </w:p>
                          <w:p w:rsidR="00640111" w:rsidRDefault="00640111" w:rsidP="003876EB">
                            <w:r>
                              <w:sym w:font="Wingdings" w:char="F0FC"/>
                            </w:r>
                            <w:r>
                              <w:t xml:space="preserve"> calculates ways using smaller group</w:t>
                            </w:r>
                          </w:p>
                          <w:p w:rsidR="00640111" w:rsidRDefault="00640111" w:rsidP="003876EB">
                            <w:r>
                              <w:sym w:font="Wingdings" w:char="F0FC"/>
                            </w:r>
                            <w:r>
                              <w:t xml:space="preserve"> calculates total number of groupings</w:t>
                            </w:r>
                          </w:p>
                        </w:tc>
                      </w:tr>
                    </w:tbl>
                    <w:p w:rsidR="00640111" w:rsidRDefault="00640111" w:rsidP="001F64A8"/>
                  </w:txbxContent>
                </v:textbox>
              </v:shape>
            </w:pict>
          </mc:Fallback>
        </mc:AlternateContent>
      </w: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r>
        <w:t>(c)</w:t>
      </w:r>
      <w:r>
        <w:tab/>
        <w:t>If ten of the fifteen were girls, in how many of the different groupings do both groups contain more girls than boys?</w:t>
      </w:r>
      <w:r>
        <w:tab/>
        <w:t>(3 marks)</w:t>
      </w:r>
    </w:p>
    <w:p w:rsidR="00640111" w:rsidRDefault="00640111" w:rsidP="00732929">
      <w:pPr>
        <w:pStyle w:val="Parta"/>
      </w:pPr>
      <w:r>
        <w:rPr>
          <w:noProof/>
          <w:lang w:eastAsia="en-AU"/>
        </w:rPr>
        <mc:AlternateContent>
          <mc:Choice Requires="wps">
            <w:drawing>
              <wp:anchor distT="0" distB="0" distL="114300" distR="114300" simplePos="0" relativeHeight="251673600" behindDoc="0" locked="0" layoutInCell="1" allowOverlap="1" wp14:anchorId="263647D7" wp14:editId="0B6EB995">
                <wp:simplePos x="0" y="0"/>
                <wp:positionH relativeFrom="column">
                  <wp:posOffset>613410</wp:posOffset>
                </wp:positionH>
                <wp:positionV relativeFrom="paragraph">
                  <wp:posOffset>94615</wp:posOffset>
                </wp:positionV>
                <wp:extent cx="5238750" cy="14732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Large group must have 6G3B or 5G4B (so that other has 4G2B or 5G1B).</w:t>
                                  </w:r>
                                </w:p>
                                <w:p w:rsidR="00640111" w:rsidRDefault="00640111">
                                  <w:r w:rsidRPr="00A2564F">
                                    <w:rPr>
                                      <w:position w:val="-28"/>
                                    </w:rPr>
                                    <w:object w:dxaOrig="3640" w:dyaOrig="680">
                                      <v:shape id="_x0000_i1075" type="#_x0000_t75" style="width:182.25pt;height:33.75pt" o:ole="">
                                        <v:imagedata r:id="rId56" o:title=""/>
                                      </v:shape>
                                      <o:OLEObject Type="Embed" ProgID="Equation.DSMT4" ShapeID="_x0000_i1075" DrawAspect="Content" ObjectID="_1556365130" r:id="rId57"/>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required groupings</w:t>
                                  </w:r>
                                </w:p>
                                <w:p w:rsidR="00640111" w:rsidRDefault="00640111">
                                  <w:r>
                                    <w:sym w:font="Wingdings" w:char="F0FC"/>
                                  </w:r>
                                  <w:r>
                                    <w:t xml:space="preserve"> calculates first grouping</w:t>
                                  </w:r>
                                </w:p>
                                <w:p w:rsidR="00640111" w:rsidRDefault="00640111">
                                  <w:r>
                                    <w:sym w:font="Wingdings" w:char="F0FC"/>
                                  </w:r>
                                  <w:r>
                                    <w:t xml:space="preserve"> calculates second grouping and total</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8.3pt;margin-top:7.45pt;width:412.5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SVQgIAAL4EAAAOAAAAZHJzL2Uyb0RvYy54bWysVMlu2zAQvRfoPxC81/LSLDAsB64DFwWM&#10;JEBS5ExTlC2A4rAkbcn9+j5SUtKmPRXxgR7ODGd580aLm7bW7KScr8jkfDIac6aMpKIy+5x/f9p8&#10;uubMB2EKocmonJ+V5zfLjx8WjZ2rKR1IF8oxBDF+3ticH0Kw8yzz8qBq4UdklYGxJFeLgKvbZ4UT&#10;DaLXOpuOx5dZQ66wjqTyHtrbzsiXKX5ZKhnuy9KrwHTOUVtIp0vnLp7ZciHmeyfsoZJ9GeI/qqhF&#10;ZZD0JdStCIIdXfVXqLqSjjyVYSSpzqgsK6lSD+hmMn7TzeNBWJV6ATjevsDk3y+svDs9OFYVmN2U&#10;MyNqzOhJtYF9oZZBBXwa6+dwe7RwDC308B30HsrYdlu6Ov6jIQY7kD6/oBujSSgvprPrqwuYJGyT&#10;z1czzC/GyV6fW+fDV0U1i0LOHcaXUBWnrQ+d6+ASs3nSVbGptE6Xs19rx04CkwZBCmo408IHKHO+&#10;Sb8+2x/PtGFNzi9nKOx9QqIdbdBVhK2DJ0qh3bUDzD2mOyrOgNRRR0pv5aZC21vU/CAcWAiosFnh&#10;HkepCVVSL3F2IPfzX/roD3LAylkDVufc/zgKpwDFNwPaxBUYBDcIu0Ewx3pNgG+CnbUyiXjggh7E&#10;0lH9jIVbxSwwCSORK+dhENeh2y0srFSrVXIC0a0IW/NoZQwdUY5DfGqfhbP9pANIckcD38X8zcA7&#10;3/jS0OoYqKwSGyKwHYo93liSxKd+oeMW/n5PXq+fneUvAAAA//8DAFBLAwQUAAYACAAAACEAb1vF&#10;D94AAAAJAQAADwAAAGRycy9kb3ducmV2LnhtbEyPwU7DMBBE70j8g7VI3KjTUEUkxKkoElLVCyLA&#10;gZsbL3FEvI5stwl/z3KC486MZt/U28WN4owhDp4UrFcZCKTOm4F6BW+vTzd3IGLSZPToCRV8Y4Rt&#10;c3lR68r4mV7w3KZecAnFSiuwKU2VlLGz6HRc+QmJvU8fnE58hl6aoGcud6PMs6yQTg/EH6ye8NFi&#10;99WenILdczvs9odbX3wEuZ/sYZbvqVfq+mp5uAeRcEl/YfjFZ3RomOnoT2SiGBWURcFJ1jclCPbL&#10;fM3CUUG+KUqQTS3/L2h+AAAA//8DAFBLAQItABQABgAIAAAAIQC2gziS/gAAAOEBAAATAAAAAAAA&#10;AAAAAAAAAAAAAABbQ29udGVudF9UeXBlc10ueG1sUEsBAi0AFAAGAAgAAAAhADj9If/WAAAAlAEA&#10;AAsAAAAAAAAAAAAAAAAALwEAAF9yZWxzLy5yZWxzUEsBAi0AFAAGAAgAAAAhAM+GdJVCAgAAvgQA&#10;AA4AAAAAAAAAAAAAAAAALgIAAGRycy9lMm9Eb2MueG1sUEsBAi0AFAAGAAgAAAAhAG9bxQ/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Large group must have 6G3B or 5G4B (so that other has 4G2B or 5G1B).</w:t>
                            </w:r>
                          </w:p>
                          <w:p w:rsidR="00640111" w:rsidRDefault="00640111">
                            <w:r w:rsidRPr="00A2564F">
                              <w:rPr>
                                <w:position w:val="-28"/>
                              </w:rPr>
                              <w:object w:dxaOrig="3640" w:dyaOrig="680">
                                <v:shape id="_x0000_i1075" type="#_x0000_t75" style="width:182.25pt;height:33.75pt" o:ole="">
                                  <v:imagedata r:id="rId56" o:title=""/>
                                </v:shape>
                                <o:OLEObject Type="Embed" ProgID="Equation.DSMT4" ShapeID="_x0000_i1075" DrawAspect="Content" ObjectID="_1556365130" r:id="rId58"/>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required groupings</w:t>
                            </w:r>
                          </w:p>
                          <w:p w:rsidR="00640111" w:rsidRDefault="00640111">
                            <w:r>
                              <w:sym w:font="Wingdings" w:char="F0FC"/>
                            </w:r>
                            <w:r>
                              <w:t xml:space="preserve"> calculates first grouping</w:t>
                            </w:r>
                          </w:p>
                          <w:p w:rsidR="00640111" w:rsidRDefault="00640111">
                            <w:r>
                              <w:sym w:font="Wingdings" w:char="F0FC"/>
                            </w:r>
                            <w:r>
                              <w:t xml:space="preserve"> calculates second grouping and total</w:t>
                            </w:r>
                          </w:p>
                        </w:tc>
                      </w:tr>
                    </w:tbl>
                    <w:p w:rsidR="00640111" w:rsidRDefault="00640111" w:rsidP="001F64A8"/>
                  </w:txbxContent>
                </v:textbox>
              </v:shape>
            </w:pict>
          </mc:Fallback>
        </mc:AlternateContent>
      </w: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pPr>
        <w:spacing w:after="160" w:line="259" w:lineRule="auto"/>
        <w:rPr>
          <w:b/>
          <w:szCs w:val="24"/>
          <w:lang w:val="en-US"/>
        </w:rPr>
      </w:pPr>
      <w:r>
        <w:br w:type="page"/>
      </w:r>
    </w:p>
    <w:p w:rsidR="00640111" w:rsidRDefault="00640111" w:rsidP="00640111">
      <w:pPr>
        <w:pStyle w:val="QNum"/>
      </w:pPr>
      <w:r>
        <w:lastRenderedPageBreak/>
        <w:t>Question 12</w:t>
      </w:r>
      <w:r>
        <w:tab/>
        <w:t>(7 marks)</w:t>
      </w:r>
    </w:p>
    <w:p w:rsidR="00640111" w:rsidRDefault="00640111" w:rsidP="00F913EF">
      <w:r>
        <w:t xml:space="preserve">Vector </w:t>
      </w:r>
      <w:r w:rsidRPr="007A481E">
        <w:rPr>
          <w:rStyle w:val="Vector"/>
        </w:rPr>
        <w:t>a</w:t>
      </w:r>
      <w:r>
        <w:t xml:space="preserve"> has magnitude 6 units and acts on a bearing of 310°. Vector </w:t>
      </w:r>
      <w:r w:rsidRPr="007A481E">
        <w:rPr>
          <w:rStyle w:val="Vector"/>
        </w:rPr>
        <w:t>b</w:t>
      </w:r>
      <w:r>
        <w:t xml:space="preserve"> has magnitude 12 units and acts on a bearing of 070°.</w:t>
      </w:r>
    </w:p>
    <w:p w:rsidR="00640111" w:rsidRDefault="00640111" w:rsidP="00F913EF"/>
    <w:p w:rsidR="00640111" w:rsidRDefault="00640111" w:rsidP="00166756">
      <w:pPr>
        <w:pStyle w:val="Parta"/>
      </w:pPr>
      <w:r>
        <w:t>(a)</w:t>
      </w:r>
      <w:r>
        <w:tab/>
        <w:t xml:space="preserve">Determine the magnitude and direction of </w:t>
      </w:r>
      <w:r w:rsidRPr="00166756">
        <w:rPr>
          <w:position w:val="-6"/>
        </w:rPr>
        <w:object w:dxaOrig="780" w:dyaOrig="279">
          <v:shape id="_x0000_i1031" type="#_x0000_t75" style="width:39pt;height:14.25pt" o:ole="">
            <v:imagedata r:id="rId59" o:title=""/>
          </v:shape>
          <o:OLEObject Type="Embed" ProgID="Equation.DSMT4" ShapeID="_x0000_i1031" DrawAspect="Content" ObjectID="_1556365086" r:id="rId60"/>
        </w:object>
      </w:r>
      <w:r>
        <w:t>.</w:t>
      </w:r>
      <w:r>
        <w:tab/>
        <w:t>(4 marks)</w:t>
      </w:r>
    </w:p>
    <w:p w:rsidR="00640111" w:rsidRDefault="00640111" w:rsidP="00166756">
      <w:pPr>
        <w:pStyle w:val="Parta"/>
      </w:pPr>
      <w:r>
        <w:rPr>
          <w:noProof/>
          <w:lang w:eastAsia="en-AU"/>
        </w:rPr>
        <mc:AlternateContent>
          <mc:Choice Requires="wps">
            <w:drawing>
              <wp:anchor distT="0" distB="0" distL="114300" distR="114300" simplePos="0" relativeHeight="251678720" behindDoc="0" locked="0" layoutInCell="1" allowOverlap="1" wp14:anchorId="13168C7B" wp14:editId="63181755">
                <wp:simplePos x="0" y="0"/>
                <wp:positionH relativeFrom="column">
                  <wp:posOffset>499110</wp:posOffset>
                </wp:positionH>
                <wp:positionV relativeFrom="paragraph">
                  <wp:posOffset>77470</wp:posOffset>
                </wp:positionV>
                <wp:extent cx="5238750" cy="2336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771" w:dyaOrig="1286">
                                      <v:shape id="_x0000_i1076" type="#_x0000_t75" style="width:88.5pt;height:64.5pt" o:ole="">
                                        <v:imagedata r:id="rId61" o:title=""/>
                                      </v:shape>
                                      <o:OLEObject Type="Embed" ProgID="FXDraw.Graphic" ShapeID="_x0000_i1076" DrawAspect="Content" ObjectID="_1556365131" r:id="rId62"/>
                                    </w:object>
                                  </w:r>
                                  <w:r>
                                    <w:t xml:space="preserve">              </w:t>
                                  </w:r>
                                  <w:r w:rsidRPr="00770B3D">
                                    <w:rPr>
                                      <w:position w:val="-80"/>
                                    </w:rPr>
                                    <w:object w:dxaOrig="3980" w:dyaOrig="1719">
                                      <v:shape id="_x0000_i1077" type="#_x0000_t75" style="width:198.75pt;height:86.25pt" o:ole="">
                                        <v:imagedata r:id="rId63" o:title=""/>
                                      </v:shape>
                                      <o:OLEObject Type="Embed" ProgID="Equation.DSMT4" ShapeID="_x0000_i1077" DrawAspect="Content" ObjectID="_1556365132" r:id="rId64"/>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sketches diagram to show addition of multiples of vectors</w:t>
                                  </w:r>
                                </w:p>
                                <w:p w:rsidR="00640111" w:rsidRDefault="00640111">
                                  <w:r>
                                    <w:sym w:font="Wingdings" w:char="F0FC"/>
                                  </w:r>
                                  <w:r>
                                    <w:t xml:space="preserve"> uses cosine rule to determine magnitude</w:t>
                                  </w:r>
                                </w:p>
                                <w:p w:rsidR="00640111" w:rsidRDefault="00640111">
                                  <w:r>
                                    <w:sym w:font="Wingdings" w:char="F0FC"/>
                                  </w:r>
                                  <w:r>
                                    <w:t xml:space="preserve"> uses sine rule to determine angle</w:t>
                                  </w:r>
                                </w:p>
                                <w:p w:rsidR="00640111" w:rsidRDefault="00640111">
                                  <w:r>
                                    <w:sym w:font="Wingdings" w:char="F0FC"/>
                                  </w:r>
                                  <w:r>
                                    <w:t xml:space="preserve"> states direction as bearing</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9.3pt;margin-top:6.1pt;width:412.5pt;height:1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ysQwIAAL4EAAAOAAAAZHJzL2Uyb0RvYy54bWysVE2P2jAQvVfqf7B8L+FDSx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SZ&#10;ETVmtFVtYF+oZVABn8b6Kdw2Fo6hhR6+nd5DGdtuS1fHfzTEYAfS5xu6MZqE8m44mny+g0nCNhyN&#10;xpN+wj97fW6dD18V1SwKOXcYX0JVnNY+oBS4di4xmyddFatK63Q5+6V27CQwaRCkoIYzLXyAMuer&#10;9ItVI8Qfz7RhTc7HIxT2PiGRQBvkibBd4IlSaHdtB/MV0x0VZ0Dq6EJKb+WqQttr1PwsHFgIqLBZ&#10;4QlHqQlV0lXi7EDu57/00R/kgJWzBqzOuf9xFE4Bim8GtIkr0AmuE3adYI71kgDfADtrZRLxwAXd&#10;iaWj+gULt4hZYBJGIlfOQycuw2W3sLBSLRbJCUS3IqzNxsoYOqIch7htX4Sz10kHkOSROr6L6ZuB&#10;X3zjS0OLY6CySmyIwF5QvOKNJUkTvi503MLf78nr9bMz/wUAAP//AwBQSwMEFAAGAAgAAAAhAJc3&#10;zGDeAAAACQEAAA8AAABkcnMvZG93bnJldi54bWxMj8FOwzAQRO9I/IO1SNyoTSKFkMapKBJS1Qsi&#10;wKE3NzZxRLyObLcJf89yosedGc2+qTeLG9nZhDh4lHC/EsAMdl4P2Ev4eH+5K4HFpFCr0aOR8GMi&#10;bJrrq1pV2s/4Zs5t6hmVYKyUBJvSVHEeO2uciis/GSTvywenEp2h5zqomcrdyDMhCu7UgPTBqsk8&#10;W9N9tycnYfvaDtvdPvfFIfDdZPcz/0y9lLc3y9MaWDJL+g/DHz6hQ0NMR39CHdko4aEsKEl6lgEj&#10;/1HkJBwl5KXIgDc1v1zQ/AIAAP//AwBQSwECLQAUAAYACAAAACEAtoM4kv4AAADhAQAAEwAAAAAA&#10;AAAAAAAAAAAAAAAAW0NvbnRlbnRfVHlwZXNdLnhtbFBLAQItABQABgAIAAAAIQA4/SH/1gAAAJQB&#10;AAALAAAAAAAAAAAAAAAAAC8BAABfcmVscy8ucmVsc1BLAQItABQABgAIAAAAIQB2tZysQwIAAL4E&#10;AAAOAAAAAAAAAAAAAAAAAC4CAABkcnMvZTJvRG9jLnhtbFBLAQItABQABgAIAAAAIQCXN8xg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771" w:dyaOrig="1286">
                                <v:shape id="_x0000_i1076" type="#_x0000_t75" style="width:88.5pt;height:64.5pt" o:ole="">
                                  <v:imagedata r:id="rId61" o:title=""/>
                                </v:shape>
                                <o:OLEObject Type="Embed" ProgID="FXDraw.Graphic" ShapeID="_x0000_i1076" DrawAspect="Content" ObjectID="_1556365131" r:id="rId65"/>
                              </w:object>
                            </w:r>
                            <w:r>
                              <w:t xml:space="preserve">              </w:t>
                            </w:r>
                            <w:r w:rsidRPr="00770B3D">
                              <w:rPr>
                                <w:position w:val="-80"/>
                              </w:rPr>
                              <w:object w:dxaOrig="3980" w:dyaOrig="1719">
                                <v:shape id="_x0000_i1077" type="#_x0000_t75" style="width:198.75pt;height:86.25pt" o:ole="">
                                  <v:imagedata r:id="rId63" o:title=""/>
                                </v:shape>
                                <o:OLEObject Type="Embed" ProgID="Equation.DSMT4" ShapeID="_x0000_i1077" DrawAspect="Content" ObjectID="_1556365132" r:id="rId66"/>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sketches diagram to show addition of multiples of vectors</w:t>
                            </w:r>
                          </w:p>
                          <w:p w:rsidR="00640111" w:rsidRDefault="00640111">
                            <w:r>
                              <w:sym w:font="Wingdings" w:char="F0FC"/>
                            </w:r>
                            <w:r>
                              <w:t xml:space="preserve"> uses cosine rule to determine magnitude</w:t>
                            </w:r>
                          </w:p>
                          <w:p w:rsidR="00640111" w:rsidRDefault="00640111">
                            <w:r>
                              <w:sym w:font="Wingdings" w:char="F0FC"/>
                            </w:r>
                            <w:r>
                              <w:t xml:space="preserve"> uses sine rule to determine angle</w:t>
                            </w:r>
                          </w:p>
                          <w:p w:rsidR="00640111" w:rsidRDefault="00640111">
                            <w:r>
                              <w:sym w:font="Wingdings" w:char="F0FC"/>
                            </w:r>
                            <w:r>
                              <w:t xml:space="preserve"> states direction as bearing</w:t>
                            </w:r>
                          </w:p>
                        </w:tc>
                      </w:tr>
                    </w:tbl>
                    <w:p w:rsidR="00640111" w:rsidRDefault="00640111" w:rsidP="001F64A8"/>
                  </w:txbxContent>
                </v:textbox>
              </v:shape>
            </w:pict>
          </mc:Fallback>
        </mc:AlternateContent>
      </w: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32" type="#_x0000_t75" style="width:39pt;height:14.25pt" o:ole="">
            <v:imagedata r:id="rId67" o:title=""/>
          </v:shape>
          <o:OLEObject Type="Embed" ProgID="Equation.DSMT4" ShapeID="_x0000_i1032" DrawAspect="Content" ObjectID="_1556365087" r:id="rId68"/>
        </w:object>
      </w:r>
      <w:r>
        <w:t xml:space="preserve"> is due north.</w:t>
      </w:r>
      <w:r>
        <w:tab/>
        <w:t>(3 marks)</w:t>
      </w:r>
    </w:p>
    <w:p w:rsidR="00640111" w:rsidRDefault="00640111" w:rsidP="00F913EF">
      <w:r>
        <w:rPr>
          <w:noProof/>
          <w:lang w:eastAsia="en-AU"/>
        </w:rPr>
        <mc:AlternateContent>
          <mc:Choice Requires="wps">
            <w:drawing>
              <wp:anchor distT="0" distB="0" distL="114300" distR="114300" simplePos="0" relativeHeight="251677696" behindDoc="0" locked="0" layoutInCell="1" allowOverlap="1" wp14:anchorId="322F625C" wp14:editId="5EDD2FC6">
                <wp:simplePos x="0" y="0"/>
                <wp:positionH relativeFrom="column">
                  <wp:posOffset>499110</wp:posOffset>
                </wp:positionH>
                <wp:positionV relativeFrom="paragraph">
                  <wp:posOffset>104775</wp:posOffset>
                </wp:positionV>
                <wp:extent cx="5238750" cy="2266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483" w:dyaOrig="1766">
                                      <v:shape id="_x0000_i1078" type="#_x0000_t75" style="width:74.25pt;height:88.5pt" o:ole="">
                                        <v:imagedata r:id="rId69" o:title=""/>
                                      </v:shape>
                                      <o:OLEObject Type="Embed" ProgID="FXDraw.Graphic" ShapeID="_x0000_i1078" DrawAspect="Content" ObjectID="_1556365133" r:id="rId70"/>
                                    </w:object>
                                  </w:r>
                                  <w:r>
                                    <w:t xml:space="preserve">             </w:t>
                                  </w:r>
                                  <w:r w:rsidRPr="006C2370">
                                    <w:rPr>
                                      <w:position w:val="-42"/>
                                    </w:rPr>
                                    <w:object w:dxaOrig="2680" w:dyaOrig="1300">
                                      <v:shape id="_x0000_i1079" type="#_x0000_t75" style="width:134.25pt;height:65.25pt" o:ole="">
                                        <v:imagedata r:id="rId71" o:title=""/>
                                      </v:shape>
                                      <o:OLEObject Type="Embed" ProgID="Equation.DSMT4" ShapeID="_x0000_i1079" DrawAspect="Content" ObjectID="_1556365134" r:id="rId72"/>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6C2370">
                                  <w:r>
                                    <w:sym w:font="Wingdings" w:char="F0FC"/>
                                  </w:r>
                                  <w:r>
                                    <w:t xml:space="preserve"> sketches diagram</w:t>
                                  </w:r>
                                </w:p>
                                <w:p w:rsidR="00640111" w:rsidRDefault="00640111" w:rsidP="006C2370">
                                  <w:r>
                                    <w:sym w:font="Wingdings" w:char="F0FC"/>
                                  </w:r>
                                  <w:r>
                                    <w:t xml:space="preserve"> determines required magnitude</w:t>
                                  </w:r>
                                </w:p>
                                <w:p w:rsidR="00640111" w:rsidRDefault="00640111" w:rsidP="006C2370">
                                  <w:r>
                                    <w:sym w:font="Wingdings" w:char="F0FC"/>
                                  </w:r>
                                  <w:r>
                                    <w:t xml:space="preserve"> determines </w:t>
                                  </w:r>
                                  <w:r w:rsidRPr="006C2370">
                                    <w:rPr>
                                      <w:rStyle w:val="Variable"/>
                                    </w:rPr>
                                    <w:t>k</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margin-left:39.3pt;margin-top:8.25pt;width:412.5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3QgIAAL4EAAAOAAAAZHJzL2Uyb0RvYy54bWysVE1v2zAMvQ/YfxB0X52ka9YFdYqsRYYB&#10;RVsgGXpWZDk2IIuapMTOfv2eZLvdup2G5qBQJMWPx0dfXXeNZkflfE0m59OzCWfKSCpqs8/59+36&#10;wyVnPghTCE1G5fykPL9evn931dqFmlFFulCOIYjxi9bmvArBLrLMy0o1wp+RVQbGklwjAq5unxVO&#10;tIje6Gw2mcyzllxhHUnlPbS3vZEvU/yyVDI8lKVXgemco7aQTpfOXTyz5ZVY7J2wVS2HMsR/VNGI&#10;2iDpc6hbEQQ7uPqvUE0tHXkqw5mkJqOyrKVKPaCb6eRVN5tKWJV6ATjePsPk3y6svD8+OlYXmN1H&#10;zoxoMKOt6gL7Qh2DCvi01i/gtrFwDB308B31HsrYdle6Jv6jIQY7kD49oxujSSgvZueXny5gkrDN&#10;ZvP5Z1wQP3t5bp0PXxU1LAo5dxhfQlUc73zoXUeXmM2Trot1rXW6nPyNduwoMGkQpKCWMy18gDLn&#10;6/Qbsv3xTBvW5nx+jlreJiTa0QZdRdh6eKIUul03wjxguqPiBEgd9aT0Vq5rtH2Hmh+FAwsBFTYr&#10;POAoNaFKGiTOKnI//6WP/iAHrJy1YHXO/Y+DcApQfDOgTVyBUXCjsBsFc2huCPBNsbNWJhEPXNCj&#10;WDpqnrBwq5gFJmEkcuU8jOJN6HcLCyvVapWcQHQrwp3ZWBlDR5TjELfdk3B2mHQASe5p5LtYvBp4&#10;7xtfGlodApV1YkMEtkdxwBtLkvg0LHTcwt/vyevls7P8BQAA//8DAFBLAwQUAAYACAAAACEArOrM&#10;pt4AAAAJAQAADwAAAGRycy9kb3ducmV2LnhtbEyPwU7DMBBE70j8g7VI3KgDUdMS4lQUCanqBRHg&#10;wM2NlzgiXke224S/ZznR486MZt9Um9kN4oQh9p4U3C4yEEitNz11Ct7fnm/WIGLSZPTgCRX8YIRN&#10;fXlR6dL4iV7x1KROcAnFUiuwKY2llLG16HRc+BGJvS8fnE58hk6aoCcud4O8y7JCOt0Tf7B6xCeL&#10;7XdzdAq2L02/3e1zX3wGuRvtfpIfqVPq+mp+fACRcE7/YfjDZ3Somengj2SiGBSs1gUnWS+WINi/&#10;z3IWDgryVb4EWVfyfEH9CwAA//8DAFBLAQItABQABgAIAAAAIQC2gziS/gAAAOEBAAATAAAAAAAA&#10;AAAAAAAAAAAAAABbQ29udGVudF9UeXBlc10ueG1sUEsBAi0AFAAGAAgAAAAhADj9If/WAAAAlAEA&#10;AAsAAAAAAAAAAAAAAAAALwEAAF9yZWxzLy5yZWxzUEsBAi0AFAAGAAgAAAAhAB/4A3dCAgAAvgQA&#10;AA4AAAAAAAAAAAAAAAAALgIAAGRycy9lMm9Eb2MueG1sUEsBAi0AFAAGAAgAAAAhAKzqzK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483" w:dyaOrig="1766">
                                <v:shape id="_x0000_i1078" type="#_x0000_t75" style="width:74.25pt;height:88.5pt" o:ole="">
                                  <v:imagedata r:id="rId69" o:title=""/>
                                </v:shape>
                                <o:OLEObject Type="Embed" ProgID="FXDraw.Graphic" ShapeID="_x0000_i1078" DrawAspect="Content" ObjectID="_1556365133" r:id="rId73"/>
                              </w:object>
                            </w:r>
                            <w:r>
                              <w:t xml:space="preserve">             </w:t>
                            </w:r>
                            <w:r w:rsidRPr="006C2370">
                              <w:rPr>
                                <w:position w:val="-42"/>
                              </w:rPr>
                              <w:object w:dxaOrig="2680" w:dyaOrig="1300">
                                <v:shape id="_x0000_i1079" type="#_x0000_t75" style="width:134.25pt;height:65.25pt" o:ole="">
                                  <v:imagedata r:id="rId71" o:title=""/>
                                </v:shape>
                                <o:OLEObject Type="Embed" ProgID="Equation.DSMT4" ShapeID="_x0000_i1079" DrawAspect="Content" ObjectID="_1556365134" r:id="rId74"/>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6C2370">
                            <w:r>
                              <w:sym w:font="Wingdings" w:char="F0FC"/>
                            </w:r>
                            <w:r>
                              <w:t xml:space="preserve"> sketches diagram</w:t>
                            </w:r>
                          </w:p>
                          <w:p w:rsidR="00640111" w:rsidRDefault="00640111" w:rsidP="006C2370">
                            <w:r>
                              <w:sym w:font="Wingdings" w:char="F0FC"/>
                            </w:r>
                            <w:r>
                              <w:t xml:space="preserve"> determines required magnitude</w:t>
                            </w:r>
                          </w:p>
                          <w:p w:rsidR="00640111" w:rsidRDefault="00640111" w:rsidP="006C2370">
                            <w:r>
                              <w:sym w:font="Wingdings" w:char="F0FC"/>
                            </w:r>
                            <w:r>
                              <w:t xml:space="preserve"> determines </w:t>
                            </w:r>
                            <w:r w:rsidRPr="006C2370">
                              <w:rPr>
                                <w:rStyle w:val="Variable"/>
                              </w:rPr>
                              <w:t>k</w:t>
                            </w:r>
                          </w:p>
                        </w:tc>
                      </w:tr>
                    </w:tbl>
                    <w:p w:rsidR="00640111" w:rsidRDefault="00640111" w:rsidP="001F64A8"/>
                  </w:txbxContent>
                </v:textbox>
              </v:shape>
            </w:pict>
          </mc:Fallback>
        </mc:AlternateContent>
      </w:r>
    </w:p>
    <w:p w:rsidR="00640111" w:rsidRDefault="00640111" w:rsidP="00F913EF"/>
    <w:p w:rsidR="00640111" w:rsidRDefault="00640111" w:rsidP="00F913EF"/>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Pr="00F913EF" w:rsidRDefault="00640111" w:rsidP="001F64A8"/>
    <w:p w:rsidR="00640111" w:rsidRDefault="00640111" w:rsidP="001F64A8"/>
    <w:p w:rsidR="00640111" w:rsidRDefault="00640111" w:rsidP="001F64A8"/>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13</w:t>
      </w:r>
      <w:r>
        <w:tab/>
        <w:t>(9 marks)</w:t>
      </w:r>
    </w:p>
    <w:p w:rsidR="00640111" w:rsidRDefault="00640111"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bisects </w:t>
      </w:r>
      <w:r w:rsidRPr="00B165DB">
        <w:rPr>
          <w:position w:val="-6"/>
        </w:rPr>
        <w:object w:dxaOrig="740" w:dyaOrig="279">
          <v:shape id="_x0000_i1033" type="#_x0000_t75" style="width:36.75pt;height:14.25pt" o:ole="">
            <v:imagedata r:id="rId75" o:title=""/>
          </v:shape>
          <o:OLEObject Type="Embed" ProgID="Equation.DSMT4" ShapeID="_x0000_i1033" DrawAspect="Content" ObjectID="_1556365088" r:id="rId76"/>
        </w:object>
      </w:r>
      <w:r>
        <w:t xml:space="preserve">. Prove that </w:t>
      </w:r>
      <w:r w:rsidRPr="00B165DB">
        <w:rPr>
          <w:rStyle w:val="Variable"/>
        </w:rPr>
        <w:t>OD</w:t>
      </w:r>
      <w:r>
        <w:t xml:space="preserve"> is parallel to </w:t>
      </w:r>
      <w:r w:rsidRPr="00B165DB">
        <w:rPr>
          <w:rStyle w:val="Variable"/>
        </w:rPr>
        <w:t>BC</w:t>
      </w:r>
      <w:r>
        <w:t>.</w:t>
      </w:r>
      <w:r>
        <w:tab/>
        <w:t>(4 marks)</w:t>
      </w:r>
    </w:p>
    <w:p w:rsidR="00640111" w:rsidRDefault="00640111" w:rsidP="00B165DB">
      <w:pPr>
        <w:pStyle w:val="Parta"/>
      </w:pPr>
      <w:r>
        <w:rPr>
          <w:noProof/>
          <w:lang w:eastAsia="en-AU"/>
        </w:rPr>
        <mc:AlternateContent>
          <mc:Choice Requires="wps">
            <w:drawing>
              <wp:anchor distT="0" distB="0" distL="114300" distR="114300" simplePos="0" relativeHeight="251680768" behindDoc="0" locked="0" layoutInCell="1" allowOverlap="1" wp14:anchorId="1C898B2B" wp14:editId="63ACBD6C">
                <wp:simplePos x="0" y="0"/>
                <wp:positionH relativeFrom="column">
                  <wp:posOffset>454660</wp:posOffset>
                </wp:positionH>
                <wp:positionV relativeFrom="paragraph">
                  <wp:posOffset>109855</wp:posOffset>
                </wp:positionV>
                <wp:extent cx="5238750" cy="32512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325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2822" w:dyaOrig="2443">
                                      <v:shape id="_x0000_i1080" type="#_x0000_t75" style="width:141pt;height:122.25pt" o:ole="">
                                        <v:imagedata r:id="rId77" o:title=""/>
                                      </v:shape>
                                      <o:OLEObject Type="Embed" ProgID="FXDraw.Graphic" ShapeID="_x0000_i1080" DrawAspect="Content" ObjectID="_1556365135" r:id="rId78"/>
                                    </w:object>
                                  </w:r>
                                </w:p>
                                <w:p w:rsidR="00640111" w:rsidRDefault="00640111">
                                  <w:r w:rsidRPr="00B527CC">
                                    <w:rPr>
                                      <w:position w:val="-46"/>
                                    </w:rPr>
                                    <w:object w:dxaOrig="6560" w:dyaOrig="1040">
                                      <v:shape id="_x0000_i1081" type="#_x0000_t75" style="width:327.75pt;height:51.75pt" o:ole="">
                                        <v:imagedata r:id="rId79" o:title=""/>
                                      </v:shape>
                                      <o:OLEObject Type="Embed" ProgID="Equation.DSMT4" ShapeID="_x0000_i1081" DrawAspect="Content" ObjectID="_1556365136" r:id="rId80"/>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B527CC">
                                  <w:r>
                                    <w:sym w:font="Wingdings" w:char="F0FC"/>
                                  </w:r>
                                  <w:r>
                                    <w:t xml:space="preserve"> shows information using diagram</w:t>
                                  </w:r>
                                </w:p>
                                <w:p w:rsidR="00640111" w:rsidRDefault="00640111" w:rsidP="00B527CC">
                                  <w:r>
                                    <w:sym w:font="Wingdings" w:char="F0FC"/>
                                  </w:r>
                                  <w:r>
                                    <w:t xml:space="preserve"> determines angle ABC</w:t>
                                  </w:r>
                                </w:p>
                                <w:p w:rsidR="00640111" w:rsidRDefault="00640111" w:rsidP="00B527CC">
                                  <w:r>
                                    <w:sym w:font="Wingdings" w:char="F0FC"/>
                                  </w:r>
                                  <w:r>
                                    <w:t xml:space="preserve"> determines angle BCO</w:t>
                                  </w:r>
                                </w:p>
                                <w:p w:rsidR="00640111" w:rsidRDefault="00640111" w:rsidP="00B527CC">
                                  <w:r>
                                    <w:sym w:font="Wingdings" w:char="F0FC"/>
                                  </w:r>
                                  <w:r>
                                    <w:t xml:space="preserve"> uses alternate angles to explain parallel</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5.8pt;margin-top:8.65pt;width:412.5pt;height:2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jQQIAAL4EAAAOAAAAZHJzL2Uyb0RvYy54bWysVE1v2zAMvQ/YfxB0X5wPpCuCOEWWIsOA&#10;oi3QDD0rspwYkEVNUmJnv35Pst1u3U5Dc1AokuLH46OXN22t2Vk5X5HJ+WQ05kwZSUVlDjn/vtt+&#10;uubMB2EKocmonF+U5zerjx+WjV2oKR1JF8oxBDF+0dicH0Owiyzz8qhq4UdklYGxJFeLgKs7ZIUT&#10;DaLXOpuOx1dZQ66wjqTyHtrbzshXKX5ZKhkeytKrwHTOUVtIp0vnPp7ZaikWByfssZJ9GeI/qqhF&#10;ZZD0JdStCIKdXPVXqLqSjjyVYSSpzqgsK6lSD+hmMn7TzdNRWJV6ATjevsDk3y+svD8/OlYVmN2c&#10;MyNqzGin2sC+UMugAj6N9Qu4PVk4hhZ6+A56D2Vsuy1dHf/REIMdSF9e0I3RJJTz6ez68xwmCdts&#10;Op9gfjFO9vrcOh++KqpZFHLuML6Eqjjf+dC5Di4xmyddFdtK63S5+I127CwwaRCkoIYzLXyAMufb&#10;9Ouz/fFMG9bk/GqGwt4nJNrRBl1F2Dp4ohTafTvA3GO6p+ICSB11pPRWbiu0fYeaH4UDCwEVNis8&#10;4Cg1oUrqJc6O5H7+Sx/9QQ5YOWvA6pz7HyfhFKD4ZkCbuAKD4AZhPwjmVG8I8E2ws1YmEQ9c0INY&#10;OqqfsXDrmAUmYSRy5TwM4iZ0u4WFlWq9Tk4guhXhzjxZGUNHlOMQd+2zcLafdABJ7mngu1i8GXjn&#10;G18aWp8ClVViQwS2Q7HHG0uS+NQvdNzC3+/J6/Wzs/oFAAD//wMAUEsDBBQABgAIAAAAIQCi+mKj&#10;3wAAAAkBAAAPAAAAZHJzL2Rvd25yZXYueG1sTI/BTsMwEETvSPyDtUjcqNNGpG0ap6JISFUviACH&#10;3tx4iSPidRS7Tfh7lhM97sxo9k2xnVwnLjiE1pOC+SwBgVR701Kj4OP95WEFIkRNRneeUMEPBtiW&#10;tzeFzo0f6Q0vVWwEl1DItQIbY59LGWqLToeZ75HY+/KD05HPoZFm0COXu04ukiSTTrfEH6zu8dli&#10;/V2dnYLda9Xu9ofUZ8dB7nt7GOVnbJS6v5ueNiAiTvE/DH/4jA4lM538mUwQnYLlPOMk68sUBPur&#10;dcbCScHjYp2CLAt5vaD8BQAA//8DAFBLAQItABQABgAIAAAAIQC2gziS/gAAAOEBAAATAAAAAAAA&#10;AAAAAAAAAAAAAABbQ29udGVudF9UeXBlc10ueG1sUEsBAi0AFAAGAAgAAAAhADj9If/WAAAAlAEA&#10;AAsAAAAAAAAAAAAAAAAALwEAAF9yZWxzLy5yZWxzUEsBAi0AFAAGAAgAAAAhAH6pMiNBAgAAvgQA&#10;AA4AAAAAAAAAAAAAAAAALgIAAGRycy9lMm9Eb2MueG1sUEsBAi0AFAAGAAgAAAAhAKL6YqP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2822" w:dyaOrig="2443">
                                <v:shape id="_x0000_i1080" type="#_x0000_t75" style="width:141pt;height:122.25pt" o:ole="">
                                  <v:imagedata r:id="rId77" o:title=""/>
                                </v:shape>
                                <o:OLEObject Type="Embed" ProgID="FXDraw.Graphic" ShapeID="_x0000_i1080" DrawAspect="Content" ObjectID="_1556365135" r:id="rId81"/>
                              </w:object>
                            </w:r>
                          </w:p>
                          <w:p w:rsidR="00640111" w:rsidRDefault="00640111">
                            <w:r w:rsidRPr="00B527CC">
                              <w:rPr>
                                <w:position w:val="-46"/>
                              </w:rPr>
                              <w:object w:dxaOrig="6560" w:dyaOrig="1040">
                                <v:shape id="_x0000_i1081" type="#_x0000_t75" style="width:327.75pt;height:51.75pt" o:ole="">
                                  <v:imagedata r:id="rId79" o:title=""/>
                                </v:shape>
                                <o:OLEObject Type="Embed" ProgID="Equation.DSMT4" ShapeID="_x0000_i1081" DrawAspect="Content" ObjectID="_1556365136" r:id="rId82"/>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B527CC">
                            <w:r>
                              <w:sym w:font="Wingdings" w:char="F0FC"/>
                            </w:r>
                            <w:r>
                              <w:t xml:space="preserve"> shows information using diagram</w:t>
                            </w:r>
                          </w:p>
                          <w:p w:rsidR="00640111" w:rsidRDefault="00640111" w:rsidP="00B527CC">
                            <w:r>
                              <w:sym w:font="Wingdings" w:char="F0FC"/>
                            </w:r>
                            <w:r>
                              <w:t xml:space="preserve"> determines angle ABC</w:t>
                            </w:r>
                          </w:p>
                          <w:p w:rsidR="00640111" w:rsidRDefault="00640111" w:rsidP="00B527CC">
                            <w:r>
                              <w:sym w:font="Wingdings" w:char="F0FC"/>
                            </w:r>
                            <w:r>
                              <w:t xml:space="preserve"> determines angle BCO</w:t>
                            </w:r>
                          </w:p>
                          <w:p w:rsidR="00640111" w:rsidRDefault="00640111" w:rsidP="00B527CC">
                            <w:r>
                              <w:sym w:font="Wingdings" w:char="F0FC"/>
                            </w:r>
                            <w:r>
                              <w:t xml:space="preserve"> uses alternate angles to explain parallel</w:t>
                            </w:r>
                          </w:p>
                        </w:tc>
                      </w:tr>
                    </w:tbl>
                    <w:p w:rsidR="00640111" w:rsidRDefault="00640111" w:rsidP="001F64A8"/>
                  </w:txbxContent>
                </v:textbox>
              </v:shape>
            </w:pict>
          </mc:Fallback>
        </mc:AlternateContent>
      </w: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5D4E5F" w:rsidP="00B165DB">
      <w:pPr>
        <w:pStyle w:val="Parta"/>
      </w:pPr>
      <w:r>
        <w:tab/>
        <w:t xml:space="preserve">Also </w:t>
      </w:r>
      <w:r>
        <w:sym w:font="Symbol" w:char="F0D0"/>
      </w:r>
      <w:r>
        <w:t>AOD = 90 (mid chord)</w:t>
      </w:r>
    </w:p>
    <w:p w:rsidR="00640111" w:rsidRDefault="005D4E5F" w:rsidP="00B165DB">
      <w:pPr>
        <w:pStyle w:val="Parta"/>
      </w:pPr>
      <w:r>
        <w:tab/>
        <w:t xml:space="preserve">        </w:t>
      </w:r>
      <w:r>
        <w:sym w:font="Symbol" w:char="F0D0"/>
      </w:r>
      <w:r>
        <w:t>ACB = 90 Angle in semi Circle</w:t>
      </w:r>
    </w:p>
    <w:p w:rsidR="005D4E5F" w:rsidRDefault="005D4E5F" w:rsidP="00B165DB">
      <w:pPr>
        <w:pStyle w:val="Parta"/>
      </w:pPr>
      <w:r>
        <w:t xml:space="preserve">         Therefore OD ll BC Cointerior angles supplementary</w:t>
      </w:r>
    </w:p>
    <w:p w:rsidR="00640111" w:rsidRDefault="00640111">
      <w:pPr>
        <w:spacing w:after="160" w:line="259" w:lineRule="auto"/>
      </w:pPr>
      <w:r>
        <w:br w:type="page"/>
      </w:r>
    </w:p>
    <w:p w:rsidR="00640111" w:rsidRDefault="00640111"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bisects </w:t>
      </w:r>
      <w:r w:rsidRPr="004E5FB9">
        <w:rPr>
          <w:position w:val="-6"/>
        </w:rPr>
        <w:object w:dxaOrig="720" w:dyaOrig="279">
          <v:shape id="_x0000_i1034" type="#_x0000_t75" style="width:36pt;height:14.25pt" o:ole="">
            <v:imagedata r:id="rId83" o:title=""/>
          </v:shape>
          <o:OLEObject Type="Embed" ProgID="Equation.DSMT4" ShapeID="_x0000_i1034" DrawAspect="Content" ObjectID="_1556365089" r:id="rId84"/>
        </w:object>
      </w:r>
      <w:r>
        <w:t xml:space="preserve">, </w:t>
      </w:r>
      <w:r w:rsidRPr="004E5FB9">
        <w:rPr>
          <w:rStyle w:val="Variable"/>
        </w:rPr>
        <w:t>CD</w:t>
      </w:r>
      <w:r>
        <w:t xml:space="preserve"> bisects </w:t>
      </w:r>
      <w:r w:rsidRPr="004E5FB9">
        <w:rPr>
          <w:position w:val="-6"/>
        </w:rPr>
        <w:object w:dxaOrig="720" w:dyaOrig="279">
          <v:shape id="_x0000_i1035" type="#_x0000_t75" style="width:36pt;height:14.25pt" o:ole="">
            <v:imagedata r:id="rId85" o:title=""/>
          </v:shape>
          <o:OLEObject Type="Embed" ProgID="Equation.DSMT4" ShapeID="_x0000_i1035" DrawAspect="Content" ObjectID="_1556365090" r:id="rId86"/>
        </w:object>
      </w:r>
      <w:r>
        <w:t xml:space="preserve">, </w:t>
      </w:r>
      <w:r w:rsidRPr="004E5FB9">
        <w:rPr>
          <w:rStyle w:val="Variable"/>
        </w:rPr>
        <w:t>BE</w:t>
      </w:r>
      <w:r>
        <w:t xml:space="preserve"> bisects </w:t>
      </w:r>
      <w:r w:rsidRPr="004E5FB9">
        <w:rPr>
          <w:position w:val="-6"/>
        </w:rPr>
        <w:object w:dxaOrig="740" w:dyaOrig="279">
          <v:shape id="_x0000_i1036" type="#_x0000_t75" style="width:36.75pt;height:14.25pt" o:ole="">
            <v:imagedata r:id="rId87" o:title=""/>
          </v:shape>
          <o:OLEObject Type="Embed" ProgID="Equation.DSMT4" ShapeID="_x0000_i1036" DrawAspect="Content" ObjectID="_1556365091" r:id="rId88"/>
        </w:object>
      </w:r>
      <w:r>
        <w:t xml:space="preserve"> and </w:t>
      </w:r>
      <w:r w:rsidRPr="004E5FB9">
        <w:rPr>
          <w:rStyle w:val="Variable"/>
        </w:rPr>
        <w:t>CE</w:t>
      </w:r>
      <w:r>
        <w:t xml:space="preserve"> bisects </w:t>
      </w:r>
      <w:r w:rsidRPr="004E5FB9">
        <w:rPr>
          <w:position w:val="-6"/>
        </w:rPr>
        <w:object w:dxaOrig="740" w:dyaOrig="279">
          <v:shape id="_x0000_i1037" type="#_x0000_t75" style="width:36.75pt;height:14.25pt" o:ole="">
            <v:imagedata r:id="rId89" o:title=""/>
          </v:shape>
          <o:OLEObject Type="Embed" ProgID="Equation.DSMT4" ShapeID="_x0000_i1037" DrawAspect="Content" ObjectID="_1556365092" r:id="rId90"/>
        </w:object>
      </w:r>
      <w:r>
        <w:t xml:space="preserve">. If </w:t>
      </w:r>
      <w:r w:rsidRPr="004E5FB9">
        <w:rPr>
          <w:position w:val="-6"/>
        </w:rPr>
        <w:object w:dxaOrig="980" w:dyaOrig="279">
          <v:shape id="_x0000_i1038" type="#_x0000_t75" style="width:48.75pt;height:14.25pt" o:ole="">
            <v:imagedata r:id="rId91" o:title=""/>
          </v:shape>
          <o:OLEObject Type="Embed" ProgID="Equation.DSMT4" ShapeID="_x0000_i1038" DrawAspect="Content" ObjectID="_1556365093" r:id="rId92"/>
        </w:object>
      </w:r>
      <w:r>
        <w:t xml:space="preserve"> and </w:t>
      </w:r>
      <w:r w:rsidRPr="004E5FB9">
        <w:rPr>
          <w:position w:val="-6"/>
        </w:rPr>
        <w:object w:dxaOrig="1340" w:dyaOrig="279">
          <v:shape id="_x0000_i1039" type="#_x0000_t75" style="width:66.75pt;height:14.25pt" o:ole="">
            <v:imagedata r:id="rId93" o:title=""/>
          </v:shape>
          <o:OLEObject Type="Embed" ProgID="Equation.DSMT4" ShapeID="_x0000_i1039" DrawAspect="Content" ObjectID="_1556365094" r:id="rId94"/>
        </w:object>
      </w:r>
      <w:r>
        <w:t xml:space="preserve">, determine the ratio, in simplest form, of </w:t>
      </w:r>
      <w:r w:rsidRPr="00E4467D">
        <w:rPr>
          <w:position w:val="-6"/>
        </w:rPr>
        <w:object w:dxaOrig="2360" w:dyaOrig="279">
          <v:shape id="_x0000_i1040" type="#_x0000_t75" style="width:117.75pt;height:14.25pt" o:ole="">
            <v:imagedata r:id="rId95" o:title=""/>
          </v:shape>
          <o:OLEObject Type="Embed" ProgID="Equation.DSMT4" ShapeID="_x0000_i1040" DrawAspect="Content" ObjectID="_1556365095" r:id="rId96"/>
        </w:object>
      </w:r>
      <w:r>
        <w:t>.</w:t>
      </w:r>
      <w:r>
        <w:tab/>
        <w:t>(5 marks)</w:t>
      </w:r>
    </w:p>
    <w:p w:rsidR="00640111" w:rsidRDefault="00640111" w:rsidP="00F913EF"/>
    <w:p w:rsidR="00640111" w:rsidRDefault="00640111" w:rsidP="00F913EF">
      <w:r>
        <w:rPr>
          <w:noProof/>
          <w:lang w:eastAsia="en-AU"/>
        </w:rPr>
        <mc:AlternateContent>
          <mc:Choice Requires="wps">
            <w:drawing>
              <wp:anchor distT="0" distB="0" distL="114300" distR="114300" simplePos="0" relativeHeight="251681792" behindDoc="0" locked="0" layoutInCell="1" allowOverlap="1" wp14:anchorId="1B03BFC0" wp14:editId="79DFEB22">
                <wp:simplePos x="0" y="0"/>
                <wp:positionH relativeFrom="column">
                  <wp:posOffset>2353310</wp:posOffset>
                </wp:positionH>
                <wp:positionV relativeFrom="paragraph">
                  <wp:posOffset>438785</wp:posOffset>
                </wp:positionV>
                <wp:extent cx="3644900" cy="3111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3644900" cy="311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0"/>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ABC is isosceles and angle bisectors will intersect on line of symmetry</w:t>
                                  </w:r>
                                  <w:r w:rsidRPr="00550A90">
                                    <w:rPr>
                                      <w:position w:val="-6"/>
                                    </w:rPr>
                                    <w:object w:dxaOrig="1520" w:dyaOrig="279">
                                      <v:shape id="_x0000_i1082" type="#_x0000_t75" style="width:75.75pt;height:14.25pt" o:ole="">
                                        <v:imagedata r:id="rId97" o:title=""/>
                                      </v:shape>
                                      <o:OLEObject Type="Embed" ProgID="Equation.DSMT4" ShapeID="_x0000_i1082" DrawAspect="Content" ObjectID="_1556365137" r:id="rId98"/>
                                    </w:object>
                                  </w:r>
                                  <w:r>
                                    <w:t xml:space="preserve"> and </w:t>
                                  </w:r>
                                  <w:r w:rsidRPr="00550A90">
                                    <w:rPr>
                                      <w:position w:val="-6"/>
                                    </w:rPr>
                                    <w:object w:dxaOrig="960" w:dyaOrig="279">
                                      <v:shape id="_x0000_i1083" type="#_x0000_t75" style="width:48pt;height:14.25pt" o:ole="">
                                        <v:imagedata r:id="rId99" o:title=""/>
                                      </v:shape>
                                      <o:OLEObject Type="Embed" ProgID="Equation.DSMT4" ShapeID="_x0000_i1083" DrawAspect="Content" ObjectID="_1556365138" r:id="rId100"/>
                                    </w:object>
                                  </w:r>
                                  <w:r>
                                    <w:t>.</w:t>
                                  </w:r>
                                </w:p>
                                <w:p w:rsidR="00640111" w:rsidRDefault="00640111">
                                  <w:r w:rsidRPr="00504E6B">
                                    <w:rPr>
                                      <w:position w:val="-114"/>
                                    </w:rPr>
                                    <w:object w:dxaOrig="4980" w:dyaOrig="2439">
                                      <v:shape id="_x0000_i1084" type="#_x0000_t75" style="width:249pt;height:122.25pt" o:ole="">
                                        <v:imagedata r:id="rId101" o:title=""/>
                                      </v:shape>
                                      <o:OLEObject Type="Embed" ProgID="Equation.DSMT4" ShapeID="_x0000_i1084" DrawAspect="Content" ObjectID="_1556365139" r:id="rId102"/>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550A90">
                                  <w:r>
                                    <w:sym w:font="Wingdings" w:char="F0FC"/>
                                  </w:r>
                                  <w:r>
                                    <w:t xml:space="preserve"> explains </w:t>
                                  </w:r>
                                  <w:r w:rsidRPr="00550A90">
                                    <w:rPr>
                                      <w:rStyle w:val="Variable"/>
                                    </w:rPr>
                                    <w:t>ABC</w:t>
                                  </w:r>
                                  <w:r>
                                    <w:t xml:space="preserve"> isosceles and results</w:t>
                                  </w:r>
                                </w:p>
                                <w:p w:rsidR="00640111" w:rsidRDefault="00640111" w:rsidP="00550A90">
                                  <w:r>
                                    <w:sym w:font="Wingdings" w:char="F0FC"/>
                                  </w:r>
                                  <w:r>
                                    <w:t xml:space="preserve"> uses angle in opposite segment</w:t>
                                  </w:r>
                                </w:p>
                                <w:p w:rsidR="00640111" w:rsidRDefault="00640111" w:rsidP="00550A90">
                                  <w:r>
                                    <w:sym w:font="Wingdings" w:char="F0FC"/>
                                  </w:r>
                                  <w:r>
                                    <w:t xml:space="preserve"> determines </w:t>
                                  </w:r>
                                  <w:r w:rsidRPr="00550A90">
                                    <w:rPr>
                                      <w:rStyle w:val="Variable"/>
                                    </w:rPr>
                                    <w:t>DBC</w:t>
                                  </w:r>
                                  <w:r>
                                    <w:t xml:space="preserve"> and </w:t>
                                  </w:r>
                                  <w:r w:rsidRPr="00550A90">
                                    <w:rPr>
                                      <w:rStyle w:val="Variable"/>
                                    </w:rPr>
                                    <w:t>EBC</w:t>
                                  </w:r>
                                </w:p>
                                <w:p w:rsidR="00640111" w:rsidRDefault="00640111"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640111" w:rsidRDefault="00640111" w:rsidP="00550A90">
                                  <w:r>
                                    <w:sym w:font="Wingdings" w:char="F0FC"/>
                                  </w:r>
                                  <w:r>
                                    <w:t xml:space="preserve"> determines simplified ratio</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85.3pt;margin-top:34.55pt;width:287pt;height: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V7RgIAAL4EAAAOAAAAZHJzL2Uyb0RvYy54bWysVN9v2jAQfp+0/8Hy+wiUFm2ooWJUTJNQ&#10;W6md+mwcByI5Ps82JOyv32cnoWu3p2o8mPPd+X58912ub9pas6NyviKT88lozJkykorK7HL+42n9&#10;6TNnPghTCE1G5fykPL9ZfPxw3di5uqA96UI5hiDGzxub830Idp5lXu5VLfyIrDIwluRqEXB1u6xw&#10;okH0WmcX4/Esa8gV1pFU3kN72xn5IsUvSyXDfVl6FZjOOWoL6XTp3MYzW1yL+c4Ju69kX4Z4RxW1&#10;qAySnkPdiiDYwVV/haor6chTGUaS6ozKspIq9YBuJuM33TzuhVWpF4Dj7Rkm///Cyrvjg2NVgdnN&#10;ODOixoyeVBvYV2oZVMCnsX4Ot0cLx9BCD99B76GMbbelq+M/GmKwA+nTGd0YTUI5nV1efhnDJGGb&#10;TiaTK1wQP3t5bp0P3xTVLAo5dxhfQlUcNz50roNLzOZJV8W60jpdTn6lHTsKTBoEKajhTAsfoMz5&#10;Ov36bK+eacOanM+mV+OU6ZXNvyck2tEGXUXYOniiFNptO8DcY7ql4gRIHXWk9FauK7S9Qc0PwoGF&#10;gAqbFe5xlJpQJfUSZ3tyv/6lj/4gB6ycNWB1zv3Pg3AKUHw3oE1cgUFwg7AdBHOoVwT4JthZK5OI&#10;By7oQSwd1c9YuGXMApMwErlyHgZxFbrdwsJKtVwmJxDdirAxj1bG0HFWcYhP7bNwtp90AEnuaOC7&#10;mL8ZeOcbXxpaHgKVVWJDBLZDsccbS5L41C903MI/78nr5bOz+A0AAP//AwBQSwMEFAAGAAgAAAAh&#10;AH9ngNLfAAAACgEAAA8AAABkcnMvZG93bnJldi54bWxMj8FOwzAMhu9IvENkJG4sHdsKK00nhoQ0&#10;7TJR4MAta0xT0ThVkq3l7TEnOPr3p9+fy83kenHGEDtPCuazDARS401HrYK31+ebexAxaTK694QK&#10;vjHCprq8KHVh/EgveK5TK7iEYqEV2JSGQsrYWHQ6zvyAxLtPH5xOPIZWmqBHLne9vM2yXDrdEV+w&#10;esAni81XfXIKtoe62+72C59/BLkb7H6U76lV6vpqenwAkXBKfzD86rM6VOx09CcyUfQKFndZzqiC&#10;fD0HwcB6ueTgqGC14kRWpfz/QvUDAAD//wMAUEsBAi0AFAAGAAgAAAAhALaDOJL+AAAA4QEAABMA&#10;AAAAAAAAAAAAAAAAAAAAAFtDb250ZW50X1R5cGVzXS54bWxQSwECLQAUAAYACAAAACEAOP0h/9YA&#10;AACUAQAACwAAAAAAAAAAAAAAAAAvAQAAX3JlbHMvLnJlbHNQSwECLQAUAAYACAAAACEAXc1Fe0YC&#10;AAC+BAAADgAAAAAAAAAAAAAAAAAuAgAAZHJzL2Uyb0RvYy54bWxQSwECLQAUAAYACAAAACEAf2eA&#10;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50"/>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ABC is isosceles and angle bisectors will intersect on line of symmetry</w:t>
                            </w:r>
                            <w:r w:rsidRPr="00550A90">
                              <w:rPr>
                                <w:position w:val="-6"/>
                              </w:rPr>
                              <w:object w:dxaOrig="1520" w:dyaOrig="279">
                                <v:shape id="_x0000_i1082" type="#_x0000_t75" style="width:75.75pt;height:14.25pt" o:ole="">
                                  <v:imagedata r:id="rId97" o:title=""/>
                                </v:shape>
                                <o:OLEObject Type="Embed" ProgID="Equation.DSMT4" ShapeID="_x0000_i1082" DrawAspect="Content" ObjectID="_1556365137" r:id="rId103"/>
                              </w:object>
                            </w:r>
                            <w:r>
                              <w:t xml:space="preserve"> and </w:t>
                            </w:r>
                            <w:r w:rsidRPr="00550A90">
                              <w:rPr>
                                <w:position w:val="-6"/>
                              </w:rPr>
                              <w:object w:dxaOrig="960" w:dyaOrig="279">
                                <v:shape id="_x0000_i1083" type="#_x0000_t75" style="width:48pt;height:14.25pt" o:ole="">
                                  <v:imagedata r:id="rId99" o:title=""/>
                                </v:shape>
                                <o:OLEObject Type="Embed" ProgID="Equation.DSMT4" ShapeID="_x0000_i1083" DrawAspect="Content" ObjectID="_1556365138" r:id="rId104"/>
                              </w:object>
                            </w:r>
                            <w:r>
                              <w:t>.</w:t>
                            </w:r>
                          </w:p>
                          <w:p w:rsidR="00640111" w:rsidRDefault="00640111">
                            <w:r w:rsidRPr="00504E6B">
                              <w:rPr>
                                <w:position w:val="-114"/>
                              </w:rPr>
                              <w:object w:dxaOrig="4980" w:dyaOrig="2439">
                                <v:shape id="_x0000_i1084" type="#_x0000_t75" style="width:249pt;height:122.25pt" o:ole="">
                                  <v:imagedata r:id="rId101" o:title=""/>
                                </v:shape>
                                <o:OLEObject Type="Embed" ProgID="Equation.DSMT4" ShapeID="_x0000_i1084" DrawAspect="Content" ObjectID="_1556365139" r:id="rId105"/>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550A90">
                            <w:r>
                              <w:sym w:font="Wingdings" w:char="F0FC"/>
                            </w:r>
                            <w:r>
                              <w:t xml:space="preserve"> explains </w:t>
                            </w:r>
                            <w:r w:rsidRPr="00550A90">
                              <w:rPr>
                                <w:rStyle w:val="Variable"/>
                              </w:rPr>
                              <w:t>ABC</w:t>
                            </w:r>
                            <w:r>
                              <w:t xml:space="preserve"> isosceles and results</w:t>
                            </w:r>
                          </w:p>
                          <w:p w:rsidR="00640111" w:rsidRDefault="00640111" w:rsidP="00550A90">
                            <w:r>
                              <w:sym w:font="Wingdings" w:char="F0FC"/>
                            </w:r>
                            <w:r>
                              <w:t xml:space="preserve"> uses angle in opposite segment</w:t>
                            </w:r>
                          </w:p>
                          <w:p w:rsidR="00640111" w:rsidRDefault="00640111" w:rsidP="00550A90">
                            <w:r>
                              <w:sym w:font="Wingdings" w:char="F0FC"/>
                            </w:r>
                            <w:r>
                              <w:t xml:space="preserve"> determines </w:t>
                            </w:r>
                            <w:r w:rsidRPr="00550A90">
                              <w:rPr>
                                <w:rStyle w:val="Variable"/>
                              </w:rPr>
                              <w:t>DBC</w:t>
                            </w:r>
                            <w:r>
                              <w:t xml:space="preserve"> and </w:t>
                            </w:r>
                            <w:r w:rsidRPr="00550A90">
                              <w:rPr>
                                <w:rStyle w:val="Variable"/>
                              </w:rPr>
                              <w:t>EBC</w:t>
                            </w:r>
                          </w:p>
                          <w:p w:rsidR="00640111" w:rsidRDefault="00640111"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640111" w:rsidRDefault="00640111" w:rsidP="00550A90">
                            <w:r>
                              <w:sym w:font="Wingdings" w:char="F0FC"/>
                            </w:r>
                            <w:r>
                              <w:t xml:space="preserve"> determines simplified ratio</w:t>
                            </w:r>
                          </w:p>
                        </w:tc>
                      </w:tr>
                    </w:tbl>
                    <w:p w:rsidR="00640111" w:rsidRDefault="00640111" w:rsidP="001F64A8"/>
                  </w:txbxContent>
                </v:textbox>
              </v:shape>
            </w:pict>
          </mc:Fallback>
        </mc:AlternateContent>
      </w:r>
      <w:r>
        <w:tab/>
      </w:r>
      <w:r>
        <w:object w:dxaOrig="2664" w:dyaOrig="2573">
          <v:shape id="_x0000_i1041" type="#_x0000_t75" style="width:132.75pt;height:128.25pt" o:ole="">
            <v:imagedata r:id="rId106" o:title=""/>
          </v:shape>
          <o:OLEObject Type="Embed" ProgID="FXDraw.Graphic" ShapeID="_x0000_i1041" DrawAspect="Content" ObjectID="_1556365096" r:id="rId107"/>
        </w:object>
      </w:r>
    </w:p>
    <w:p w:rsidR="00640111" w:rsidRDefault="00640111" w:rsidP="00F913EF"/>
    <w:p w:rsidR="00640111" w:rsidRDefault="00640111" w:rsidP="001F64A8"/>
    <w:p w:rsidR="00640111" w:rsidRDefault="00640111" w:rsidP="001F64A8"/>
    <w:p w:rsidR="00640111" w:rsidRPr="00F913EF" w:rsidRDefault="00640111" w:rsidP="001F64A8"/>
    <w:p w:rsidR="00640111" w:rsidRPr="00F913EF"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14</w:t>
      </w:r>
      <w:r>
        <w:tab/>
        <w:t>(9 marks)</w:t>
      </w:r>
    </w:p>
    <w:p w:rsidR="00640111" w:rsidRDefault="00640111"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vectors </w:t>
      </w:r>
      <w:r w:rsidRPr="004140BA">
        <w:rPr>
          <w:position w:val="-14"/>
        </w:rPr>
        <w:object w:dxaOrig="580" w:dyaOrig="400">
          <v:shape id="_x0000_i1042" type="#_x0000_t75" style="width:29.25pt;height:20.25pt" o:ole="">
            <v:imagedata r:id="rId108" o:title=""/>
          </v:shape>
          <o:OLEObject Type="Embed" ProgID="Equation.DSMT4" ShapeID="_x0000_i1042" DrawAspect="Content" ObjectID="_1556365097" r:id="rId109"/>
        </w:object>
      </w:r>
      <w:r>
        <w:t xml:space="preserve">, </w:t>
      </w:r>
      <w:r w:rsidRPr="007778D7">
        <w:rPr>
          <w:position w:val="-14"/>
        </w:rPr>
        <w:object w:dxaOrig="700" w:dyaOrig="400">
          <v:shape id="_x0000_i1043" type="#_x0000_t75" style="width:35.25pt;height:20.25pt" o:ole="">
            <v:imagedata r:id="rId110" o:title=""/>
          </v:shape>
          <o:OLEObject Type="Embed" ProgID="Equation.DSMT4" ShapeID="_x0000_i1043" DrawAspect="Content" ObjectID="_1556365098" r:id="rId111"/>
        </w:object>
      </w:r>
      <w:r>
        <w:t xml:space="preserve">, </w:t>
      </w:r>
      <w:r w:rsidRPr="007778D7">
        <w:rPr>
          <w:position w:val="-14"/>
        </w:rPr>
        <w:object w:dxaOrig="700" w:dyaOrig="400">
          <v:shape id="_x0000_i1044" type="#_x0000_t75" style="width:35.25pt;height:20.25pt" o:ole="">
            <v:imagedata r:id="rId112" o:title=""/>
          </v:shape>
          <o:OLEObject Type="Embed" ProgID="Equation.DSMT4" ShapeID="_x0000_i1044" DrawAspect="Content" ObjectID="_1556365099" r:id="rId113"/>
        </w:object>
      </w:r>
      <w:r>
        <w:t xml:space="preserve"> and </w:t>
      </w:r>
      <w:r w:rsidRPr="007778D7">
        <w:rPr>
          <w:position w:val="-14"/>
        </w:rPr>
        <w:object w:dxaOrig="720" w:dyaOrig="400">
          <v:shape id="_x0000_i1045" type="#_x0000_t75" style="width:36pt;height:20.25pt" o:ole="">
            <v:imagedata r:id="rId114" o:title=""/>
          </v:shape>
          <o:OLEObject Type="Embed" ProgID="Equation.DSMT4" ShapeID="_x0000_i1045" DrawAspect="Content" ObjectID="_1556365100" r:id="rId115"/>
        </w:object>
      </w:r>
      <w:r>
        <w:t>.</w:t>
      </w:r>
    </w:p>
    <w:p w:rsidR="00640111" w:rsidRDefault="00640111" w:rsidP="00F913EF"/>
    <w:p w:rsidR="00640111" w:rsidRDefault="00640111" w:rsidP="007778D7">
      <w:pPr>
        <w:pStyle w:val="Parta"/>
      </w:pPr>
      <w:r>
        <w:t>(a)</w:t>
      </w:r>
      <w:r>
        <w:tab/>
        <w:t xml:space="preserve">Determine the value of </w:t>
      </w:r>
      <w:r w:rsidRPr="007778D7">
        <w:rPr>
          <w:rStyle w:val="Variable"/>
        </w:rPr>
        <w:t>y</w:t>
      </w:r>
      <w:r>
        <w:t xml:space="preserve"> if </w:t>
      </w:r>
      <w:r w:rsidRPr="007778D7">
        <w:rPr>
          <w:position w:val="-14"/>
        </w:rPr>
        <w:object w:dxaOrig="940" w:dyaOrig="400">
          <v:shape id="_x0000_i1046" type="#_x0000_t75" style="width:47.25pt;height:20.25pt" o:ole="">
            <v:imagedata r:id="rId116" o:title=""/>
          </v:shape>
          <o:OLEObject Type="Embed" ProgID="Equation.DSMT4" ShapeID="_x0000_i1046" DrawAspect="Content" ObjectID="_1556365101" r:id="rId117"/>
        </w:object>
      </w:r>
      <w:r>
        <w:t>.</w:t>
      </w:r>
      <w:r>
        <w:tab/>
        <w:t>(2 marks)</w:t>
      </w:r>
    </w:p>
    <w:p w:rsidR="00640111" w:rsidRDefault="00640111" w:rsidP="007778D7">
      <w:pPr>
        <w:pStyle w:val="Parta"/>
      </w:pPr>
      <w:r>
        <w:rPr>
          <w:noProof/>
          <w:lang w:eastAsia="en-AU"/>
        </w:rPr>
        <mc:AlternateContent>
          <mc:Choice Requires="wps">
            <w:drawing>
              <wp:anchor distT="0" distB="0" distL="114300" distR="114300" simplePos="0" relativeHeight="251683840" behindDoc="0" locked="0" layoutInCell="1" allowOverlap="1" wp14:anchorId="52117BCA" wp14:editId="03C6C6A8">
                <wp:simplePos x="0" y="0"/>
                <wp:positionH relativeFrom="column">
                  <wp:posOffset>511810</wp:posOffset>
                </wp:positionH>
                <wp:positionV relativeFrom="paragraph">
                  <wp:posOffset>63500</wp:posOffset>
                </wp:positionV>
                <wp:extent cx="5238750" cy="9461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94D81">
                                    <w:rPr>
                                      <w:position w:val="-10"/>
                                    </w:rPr>
                                    <w:object w:dxaOrig="3800" w:dyaOrig="360">
                                      <v:shape id="_x0000_i1085" type="#_x0000_t75" style="width:189.75pt;height:18pt" o:ole="">
                                        <v:imagedata r:id="rId118" o:title=""/>
                                      </v:shape>
                                      <o:OLEObject Type="Embed" ProgID="Equation.DSMT4" ShapeID="_x0000_i1085" DrawAspect="Content" ObjectID="_1556365140" r:id="rId11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magnitude equation</w:t>
                                  </w:r>
                                </w:p>
                                <w:p w:rsidR="00640111" w:rsidRDefault="00640111">
                                  <w:r>
                                    <w:sym w:font="Wingdings" w:char="F0FC"/>
                                  </w:r>
                                  <w:r>
                                    <w:t xml:space="preserve"> states both +ve and -ve solutions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0.3pt;margin-top:5pt;width:412.5pt;height: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QQIAAL0EAAAOAAAAZHJzL2Uyb0RvYy54bWysVE1v2zAMvQ/YfxB0X52k68eCOEWWIsOA&#10;oC3QDj0rspwYkEVNUmJnv35Psp123U5Dc1AokuLH46NnN22t2UE5X5HJ+fhsxJkykorKbHP+42n1&#10;6ZozH4QphCajcn5Unt/MP36YNXaqJrQjXSjHEMT4aWNzvgvBTrPMy52qhT8jqwyMJblaBFzdNiuc&#10;aBC91tlkNLrMGnKFdSSV99DedkY+T/HLUslwX5ZeBaZzjtpCOl06N/HM5jMx3Tphd5XsyxD/UUUt&#10;KoOkp1C3Igi2d9VfoepKOvJUhjNJdUZlWUmVekA349Gbbh53wqrUC8Dx9gSTf7+w8u7w4FhVYHZX&#10;nBlRY0ZPqg3sK7UMKuDTWD+F26OFY2ihh++g91DGttvS1fEfDTHYgfTxhG6MJqG8mJxfX13AJGH7&#10;8vlyDBnhs5fX1vnwTVHNopBzh+klUMVh7UPnOrjEZJ50VawqrdPl6JfasYPAoMGPghrOtPABypyv&#10;0q/P9sczbViT88tz1PI+IdGONugqotahE6XQbtoB5R7SDRVHIOqo46S3clWh7TVqfhAOJARSWKxw&#10;j6PUhCqplzjbkfv1L330Bzdg5awBqXPuf+6FU4DiuwFr4gYMghuEzSCYfb0kwDfGylqZRDxwQQ9i&#10;6ah+xr4tYhaYhJHIlfMwiMvQrRb2VarFIjmB51aEtXm0MoaOKMchPrXPwtl+0gEcuaOB7mL6ZuCd&#10;b3xpaLEPVFaJDRHYDsUeb+xI4lO/z3EJX9+T18tXZ/4bAAD//wMAUEsDBBQABgAIAAAAIQDoL0+R&#10;3QAAAAkBAAAPAAAAZHJzL2Rvd25yZXYueG1sTI/BTsMwEETvSPyDtUjcqA2oURviVBQJqeoFEeDA&#10;zY2XOCJeR7bbhL9nOdHjzoxm31Sb2Q/ihDH1gTTcLhQIpDbYnjoN72/PNysQKRuyZgiEGn4wwaa+&#10;vKhMacNEr3hqcie4hFJpNLicx1LK1Dr0Ji3CiMTeV4jeZD5jJ200E5f7Qd4pVUhveuIPzoz45LD9&#10;bo5ew/al6be7/X0oPqPcjW4/yY/caX19NT8+gMg45/8w/OEzOtTMdAhHskkMGlaq4CTriiexv1ZL&#10;Fg4sLNcKZF3J8wX1LwAAAP//AwBQSwECLQAUAAYACAAAACEAtoM4kv4AAADhAQAAEwAAAAAAAAAA&#10;AAAAAAAAAAAAW0NvbnRlbnRfVHlwZXNdLnhtbFBLAQItABQABgAIAAAAIQA4/SH/1gAAAJQBAAAL&#10;AAAAAAAAAAAAAAAAAC8BAABfcmVscy8ucmVsc1BLAQItABQABgAIAAAAIQA+Eqs/QQIAAL0EAAAO&#10;AAAAAAAAAAAAAAAAAC4CAABkcnMvZTJvRG9jLnhtbFBLAQItABQABgAIAAAAIQDoL0+R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94D81">
                              <w:rPr>
                                <w:position w:val="-10"/>
                              </w:rPr>
                              <w:object w:dxaOrig="3800" w:dyaOrig="360">
                                <v:shape id="_x0000_i1085" type="#_x0000_t75" style="width:189.75pt;height:18pt" o:ole="">
                                  <v:imagedata r:id="rId118" o:title=""/>
                                </v:shape>
                                <o:OLEObject Type="Embed" ProgID="Equation.DSMT4" ShapeID="_x0000_i1085" DrawAspect="Content" ObjectID="_1556365140" r:id="rId120"/>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magnitude equation</w:t>
                            </w:r>
                          </w:p>
                          <w:p w:rsidR="00640111" w:rsidRDefault="00640111">
                            <w:r>
                              <w:sym w:font="Wingdings" w:char="F0FC"/>
                            </w:r>
                            <w:r>
                              <w:t xml:space="preserve"> states both +ve and -ve solutions</w:t>
                            </w:r>
                          </w:p>
                        </w:tc>
                      </w:tr>
                    </w:tbl>
                    <w:p w:rsidR="00640111" w:rsidRDefault="00640111" w:rsidP="001F64A8"/>
                  </w:txbxContent>
                </v:textbox>
              </v:shape>
            </w:pict>
          </mc:Fallback>
        </mc:AlternateContent>
      </w: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w:t>
      </w:r>
      <w:r w:rsidRPr="00B94D81">
        <w:rPr>
          <w:position w:val="-4"/>
        </w:rPr>
        <w:object w:dxaOrig="240" w:dyaOrig="260">
          <v:shape id="_x0000_i1047" type="#_x0000_t75" style="width:12pt;height:12.75pt" o:ole="">
            <v:imagedata r:id="rId121" o:title=""/>
          </v:shape>
          <o:OLEObject Type="Embed" ProgID="Equation.DSMT4" ShapeID="_x0000_i1047" DrawAspect="Content" ObjectID="_1556365102" r:id="rId122"/>
        </w:object>
      </w:r>
      <w:r>
        <w:t xml:space="preserve">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640111" w:rsidRDefault="00640111" w:rsidP="007778D7">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2A81D44" wp14:editId="26777D5E">
                <wp:simplePos x="0" y="0"/>
                <wp:positionH relativeFrom="column">
                  <wp:posOffset>511810</wp:posOffset>
                </wp:positionH>
                <wp:positionV relativeFrom="paragraph">
                  <wp:posOffset>116205</wp:posOffset>
                </wp:positionV>
                <wp:extent cx="5238750" cy="20828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208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5E7ADA">
                                  <w:r>
                                    <w:rPr>
                                      <w:b/>
                                    </w:rPr>
                                    <w:t xml:space="preserve">QR </w:t>
                                  </w:r>
                                  <w:r>
                                    <w:t>= &lt;(2-x),(-5 - -1)&gt;</w:t>
                                  </w:r>
                                </w:p>
                                <w:p w:rsidR="005E7ADA" w:rsidRDefault="005E7ADA">
                                  <w:r>
                                    <w:t xml:space="preserve">      = &lt;(2-x),(-4)&gt; </w:t>
                                  </w:r>
                                </w:p>
                                <w:p w:rsidR="005E7ADA" w:rsidRDefault="005E7ADA">
                                  <w:r>
                                    <w:t xml:space="preserve">&lt;x,-1&gt; </w:t>
                                  </w:r>
                                  <w:r>
                                    <w:sym w:font="Symbol" w:char="F0B7"/>
                                  </w:r>
                                  <w:r>
                                    <w:t>&lt;(2-x),(-4)&gt; = 0</w:t>
                                  </w:r>
                                </w:p>
                                <w:p w:rsidR="005E7ADA" w:rsidRDefault="005E7ADA">
                                  <w:r>
                                    <w:t>2x – x</w:t>
                                  </w:r>
                                  <w:r>
                                    <w:rPr>
                                      <w:vertAlign w:val="superscript"/>
                                    </w:rPr>
                                    <w:t>2</w:t>
                                  </w:r>
                                  <w:r>
                                    <w:t xml:space="preserve"> + 4 = 0</w:t>
                                  </w:r>
                                </w:p>
                                <w:p w:rsidR="005E7ADA" w:rsidRPr="005E7ADA" w:rsidRDefault="005E7ADA">
                                  <w:r>
                                    <w:t>x = -1.236, 3.236</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640111" w:rsidRDefault="00640111" w:rsidP="00D5340B">
                                  <w:pPr>
                                    <w:rPr>
                                      <w:rFonts w:eastAsiaTheme="minorEastAsia"/>
                                    </w:rPr>
                                  </w:pPr>
                                  <w:r>
                                    <w:rPr>
                                      <w:rFonts w:eastAsiaTheme="minorEastAsia"/>
                                    </w:rPr>
                                    <w:sym w:font="Wingdings" w:char="F0FC"/>
                                  </w:r>
                                  <w:r>
                                    <w:rPr>
                                      <w:rFonts w:eastAsiaTheme="minorEastAsia"/>
                                    </w:rPr>
                                    <w:t xml:space="preserve"> solves scalar product equal to zero</w:t>
                                  </w:r>
                                </w:p>
                                <w:p w:rsidR="00640111" w:rsidRDefault="00640111"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0.3pt;margin-top:9.15pt;width:412.5pt;height:1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y4QwIAAL4EAAAOAAAAZHJzL2Uyb0RvYy54bWysVE1vGjEQvVfqf7B8LwtESRFiiSgRVSWU&#10;RIIqZ+P1wkpej2sbdumv77OXJW3aUxUOZjwzno83b3Z239aanZTzFZmcjwZDzpSRVFRmn/Pv29Wn&#10;CWc+CFMITUbl/Kw8v59//DBr7FSN6UC6UI4hiPHTxub8EIKdZpmXB1ULPyCrDIwluVoEXN0+K5xo&#10;EL3W2Xg4vMsacoV1JJX30D50Rj5P8ctSyfBUll4FpnOO2kI6XTp38czmMzHdO2EPlbyUIf6jilpU&#10;BkmvoR5EEOzoqr9C1ZV05KkMA0l1RmVZSZV6QDej4ZtuNgdhVeoF4Hh7hcm/X1j5eHp2rCowO0zK&#10;iBoz2qo2sC/UMqiAT2P9FG4bC8fQQg/fXu+hjG23pavjPxpisAPp8xXdGE1CeTu+mXy+hUnCNh5O&#10;xpNhwj97fW6dD18V1SwKOXcYX0JVnNY+oBS49i4xmyddFatK63Q5+6V27CQwaRCkoIYzLXyAMuer&#10;9ItVI8Qfz7RhTc7vblDY+4REAm2QJ8LWwROl0O7aHuYLpjsqzoDUUUdKb+WqQttr1PwsHFgIqLBZ&#10;4QlHqQlV0kXi7EDu57/00R/kgJWzBqzOuf9xFE4Bim8GtIkr0AuuF3a9YI71kgDfCDtrZRLxwAXd&#10;i6Wj+gULt4hZYBJGIlfOQy8uQ7dbWFipFovkBKJbEdZmY2UMHVGOQ9y2L8LZy6QDSPJIPd/F9M3A&#10;O9/40tDiGKisEhsisB2KF7yxJGnCl4WOW/j7PXm9fnbmvwAAAP//AwBQSwMEFAAGAAgAAAAhAIhW&#10;DBLeAAAACQEAAA8AAABkcnMvZG93bnJldi54bWxMj8FOwzAQRO9I/IO1SNyoDYEohDgVRUKqekEE&#10;OHBz4yWJiNeR7Tbh71lO9Lgzo9k31XpxozhiiIMnDdcrBQKp9XagTsP72/NVASImQ9aMnlDDD0ZY&#10;1+dnlSmtn+kVj03qBJdQLI2GPqWplDK2PToTV35CYu/LB2cSn6GTNpiZy90ob5TKpTMD8YfeTPjU&#10;Y/vdHJyGzUszbLa7zOefQW6nfjfLj9RpfXmxPD6ASLik/zD84TM61My09weyUYwaCpVzkvUiA8H+&#10;vbpjYa8hu80zkHUlTxfUvwAAAP//AwBQSwECLQAUAAYACAAAACEAtoM4kv4AAADhAQAAEwAAAAAA&#10;AAAAAAAAAAAAAAAAW0NvbnRlbnRfVHlwZXNdLnhtbFBLAQItABQABgAIAAAAIQA4/SH/1gAAAJQB&#10;AAALAAAAAAAAAAAAAAAAAC8BAABfcmVscy8ucmVsc1BLAQItABQABgAIAAAAIQBt7sy4QwIAAL4E&#10;AAAOAAAAAAAAAAAAAAAAAC4CAABkcnMvZTJvRG9jLnhtbFBLAQItABQABgAIAAAAIQCIVgw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5E7ADA">
                            <w:r>
                              <w:rPr>
                                <w:b/>
                              </w:rPr>
                              <w:t xml:space="preserve">QR </w:t>
                            </w:r>
                            <w:r>
                              <w:t>= &lt;(2-x),(-5 - -1)&gt;</w:t>
                            </w:r>
                          </w:p>
                          <w:p w:rsidR="005E7ADA" w:rsidRDefault="005E7ADA">
                            <w:r>
                              <w:t xml:space="preserve">      = &lt;(2-x),(-4)&gt; </w:t>
                            </w:r>
                          </w:p>
                          <w:p w:rsidR="005E7ADA" w:rsidRDefault="005E7ADA">
                            <w:r>
                              <w:t xml:space="preserve">&lt;x,-1&gt; </w:t>
                            </w:r>
                            <w:r>
                              <w:sym w:font="Symbol" w:char="F0B7"/>
                            </w:r>
                            <w:r>
                              <w:t>&lt;(2-x),(-4)&gt; = 0</w:t>
                            </w:r>
                          </w:p>
                          <w:p w:rsidR="005E7ADA" w:rsidRDefault="005E7ADA">
                            <w:r>
                              <w:t>2x – x</w:t>
                            </w:r>
                            <w:r>
                              <w:rPr>
                                <w:vertAlign w:val="superscript"/>
                              </w:rPr>
                              <w:t>2</w:t>
                            </w:r>
                            <w:r>
                              <w:t xml:space="preserve"> + 4 = 0</w:t>
                            </w:r>
                          </w:p>
                          <w:p w:rsidR="005E7ADA" w:rsidRPr="005E7ADA" w:rsidRDefault="005E7ADA">
                            <w:r>
                              <w:t>x = -1.236, 3.236</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640111" w:rsidRDefault="00640111" w:rsidP="00D5340B">
                            <w:pPr>
                              <w:rPr>
                                <w:rFonts w:eastAsiaTheme="minorEastAsia"/>
                              </w:rPr>
                            </w:pPr>
                            <w:r>
                              <w:rPr>
                                <w:rFonts w:eastAsiaTheme="minorEastAsia"/>
                              </w:rPr>
                              <w:sym w:font="Wingdings" w:char="F0FC"/>
                            </w:r>
                            <w:r>
                              <w:rPr>
                                <w:rFonts w:eastAsiaTheme="minorEastAsia"/>
                              </w:rPr>
                              <w:t xml:space="preserve"> solves scalar product equal to zero</w:t>
                            </w:r>
                          </w:p>
                          <w:p w:rsidR="00640111" w:rsidRDefault="00640111"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640111" w:rsidRDefault="00640111" w:rsidP="001F64A8"/>
                  </w:txbxContent>
                </v:textbox>
              </v:shape>
            </w:pict>
          </mc:Fallback>
        </mc:AlternateContent>
      </w: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that </w:t>
      </w:r>
      <w:r w:rsidRPr="00B94D81">
        <w:rPr>
          <w:rFonts w:eastAsiaTheme="minorEastAsia"/>
          <w:position w:val="-10"/>
        </w:rPr>
        <w:object w:dxaOrig="1480" w:dyaOrig="320">
          <v:shape id="_x0000_i1048" type="#_x0000_t75" style="width:74.25pt;height:15.75pt" o:ole="">
            <v:imagedata r:id="rId123" o:title=""/>
          </v:shape>
          <o:OLEObject Type="Embed" ProgID="Equation.DSMT4" ShapeID="_x0000_i1048" DrawAspect="Content" ObjectID="_1556365103" r:id="rId124"/>
        </w:object>
      </w:r>
      <w:r>
        <w:rPr>
          <w:rFonts w:eastAsiaTheme="minorEastAsia"/>
        </w:rPr>
        <w:t>.</w:t>
      </w:r>
      <w:r>
        <w:rPr>
          <w:rFonts w:eastAsiaTheme="minorEastAsia"/>
        </w:rPr>
        <w:tab/>
        <w:t>(4 marks)</w:t>
      </w:r>
    </w:p>
    <w:p w:rsidR="00640111" w:rsidRDefault="00640111" w:rsidP="007778D7">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45BF48BC" wp14:editId="565630D5">
                <wp:simplePos x="0" y="0"/>
                <wp:positionH relativeFrom="column">
                  <wp:posOffset>556260</wp:posOffset>
                </wp:positionH>
                <wp:positionV relativeFrom="paragraph">
                  <wp:posOffset>116205</wp:posOffset>
                </wp:positionV>
                <wp:extent cx="5238750" cy="31940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5238750" cy="319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9F7638">
                                    <w:rPr>
                                      <w:position w:val="-162"/>
                                    </w:rPr>
                                    <w:object w:dxaOrig="3420" w:dyaOrig="3360">
                                      <v:shape id="_x0000_i1086" type="#_x0000_t75" style="width:171pt;height:168pt" o:ole="">
                                        <v:imagedata r:id="rId125" o:title=""/>
                                      </v:shape>
                                      <o:OLEObject Type="Embed" ProgID="Equation.DSMT4" ShapeID="_x0000_i1086" DrawAspect="Content" ObjectID="_1556365141" r:id="rId126"/>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vector equation</w:t>
                                  </w:r>
                                </w:p>
                                <w:p w:rsidR="00640111" w:rsidRDefault="00640111">
                                  <w:r>
                                    <w:sym w:font="Wingdings" w:char="F0FC"/>
                                  </w:r>
                                  <w:r>
                                    <w:t xml:space="preserve"> substitutes position vectors</w:t>
                                  </w:r>
                                </w:p>
                                <w:p w:rsidR="00640111" w:rsidRDefault="00640111">
                                  <w:r>
                                    <w:sym w:font="Wingdings" w:char="F0FC"/>
                                  </w:r>
                                  <w:r>
                                    <w:t xml:space="preserve"> solves for </w:t>
                                  </w:r>
                                  <w:r w:rsidRPr="009F7638">
                                    <w:rPr>
                                      <w:rStyle w:val="Variable"/>
                                    </w:rPr>
                                    <w:t>x</w:t>
                                  </w:r>
                                  <w:r>
                                    <w:t xml:space="preserve"> using </w:t>
                                  </w:r>
                                  <w:r w:rsidRPr="009F7638">
                                    <w:rPr>
                                      <w:rStyle w:val="Vector"/>
                                    </w:rPr>
                                    <w:t>i</w:t>
                                  </w:r>
                                  <w:r>
                                    <w:t>-coefficients</w:t>
                                  </w:r>
                                </w:p>
                                <w:p w:rsidR="00640111" w:rsidRDefault="00640111">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3.8pt;margin-top:9.15pt;width:412.5pt;height:2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rQQwIAAL4EAAAOAAAAZHJzL2Uyb0RvYy54bWysVE1v2zAMvQ/YfxB0X52ka9cGcYqsRYYB&#10;QVsgGXpWZLkxIIuapMTOfv2eZDvtup2G5qBQJMWPx0fPbtpas4NyviKT8/HZiDNlJBWVec75j83y&#10;0xVnPghTCE1G5fyoPL+Zf/wwa+xUTWhHulCOIYjx08bmfBeCnWaZlztVC39GVhkYS3K1CLi656xw&#10;okH0WmeT0egya8gV1pFU3kN71xn5PMUvSyXDQ1l6FZjOOWoL6XTp3MYzm8/E9NkJu6tkX4b4jypq&#10;URkkPYW6E0Gwvav+ClVX0pGnMpxJqjMqy0qq1AO6GY/edLPeCatSLwDH2xNM/v3CyvvDo2NVgdld&#10;c2ZEjRltVBvYV2oZVMCnsX4Kt7WFY2ihh++g91DGttvS1fEfDTHYgfTxhG6MJqG8mJxffbmAScJ2&#10;Pr7+PMIF8bOX59b58E1RzaKQc4fxJVTFYeVD5zq4xGyedFUsK63T5ehvtWMHgUmDIAU1nGnhA5Q5&#10;X6Zfn+2PZ9qwJueX56jlfUKiHW3QVYStgydKod22A8w9plsqjoDUUUdKb+WyQtsr1PwoHFgIqLBZ&#10;4QFHqQlVUi9xtiP361/66A9ywMpZA1bn3P/cC6cAxXcD2sQVGAQ3CNtBMPv6lgDfGDtrZRLxwAU9&#10;iKWj+gkLt4hZYBJGIlfOwyDehm63sLBSLRbJCUS3IqzM2soYOqIch7hpn4Sz/aQDSHJPA9/F9M3A&#10;O9/40tBiH6isEhsisB2KPd5YksSnfqHjFr6+J6+Xz878NwAAAP//AwBQSwMEFAAGAAgAAAAhAFCB&#10;jx3fAAAACQEAAA8AAABkcnMvZG93bnJldi54bWxMj81OwzAQhO9IvIO1SNyo8yNCGuJUFAmp6gU1&#10;wKE3N17iiNiObLcJb89yguPOjGa/qTeLGdkFfRicFZCuEmBoO6cG2wt4f3u5K4GFKK2So7Mo4BsD&#10;bJrrq1pWys32gJc29oxKbKikAB3jVHEeOo1GhpWb0JL36byRkU7fc+XlTOVm5FmSFNzIwdIHLSd8&#10;1th9tWcjYPvaDtvdPnfF0fPdpPcz/4i9ELc3y9MjsIhL/AvDLz6hQ0NMJ3e2KrBRQPlQUJL0MgdG&#10;/jrNSDgJuM/SHHhT8/8Lmh8AAAD//wMAUEsBAi0AFAAGAAgAAAAhALaDOJL+AAAA4QEAABMAAAAA&#10;AAAAAAAAAAAAAAAAAFtDb250ZW50X1R5cGVzXS54bWxQSwECLQAUAAYACAAAACEAOP0h/9YAAACU&#10;AQAACwAAAAAAAAAAAAAAAAAvAQAAX3JlbHMvLnJlbHNQSwECLQAUAAYACAAAACEAxvGa0EMCAAC+&#10;BAAADgAAAAAAAAAAAAAAAAAuAgAAZHJzL2Uyb0RvYy54bWxQSwECLQAUAAYACAAAACEAUIGPH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9F7638">
                              <w:rPr>
                                <w:position w:val="-162"/>
                              </w:rPr>
                              <w:object w:dxaOrig="3420" w:dyaOrig="3360">
                                <v:shape id="_x0000_i1086" type="#_x0000_t75" style="width:171pt;height:168pt" o:ole="">
                                  <v:imagedata r:id="rId125" o:title=""/>
                                </v:shape>
                                <o:OLEObject Type="Embed" ProgID="Equation.DSMT4" ShapeID="_x0000_i1086" DrawAspect="Content" ObjectID="_1556365141" r:id="rId127"/>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vector equation</w:t>
                            </w:r>
                          </w:p>
                          <w:p w:rsidR="00640111" w:rsidRDefault="00640111">
                            <w:r>
                              <w:sym w:font="Wingdings" w:char="F0FC"/>
                            </w:r>
                            <w:r>
                              <w:t xml:space="preserve"> substitutes position vectors</w:t>
                            </w:r>
                          </w:p>
                          <w:p w:rsidR="00640111" w:rsidRDefault="00640111">
                            <w:r>
                              <w:sym w:font="Wingdings" w:char="F0FC"/>
                            </w:r>
                            <w:r>
                              <w:t xml:space="preserve"> solves for </w:t>
                            </w:r>
                            <w:r w:rsidRPr="009F7638">
                              <w:rPr>
                                <w:rStyle w:val="Variable"/>
                              </w:rPr>
                              <w:t>x</w:t>
                            </w:r>
                            <w:r>
                              <w:t xml:space="preserve"> using </w:t>
                            </w:r>
                            <w:r w:rsidRPr="009F7638">
                              <w:rPr>
                                <w:rStyle w:val="Vector"/>
                              </w:rPr>
                              <w:t>i</w:t>
                            </w:r>
                            <w:r>
                              <w:t>-coefficients</w:t>
                            </w:r>
                          </w:p>
                          <w:p w:rsidR="00640111" w:rsidRDefault="00640111">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640111" w:rsidRDefault="00640111" w:rsidP="001F64A8"/>
                  </w:txbxContent>
                </v:textbox>
              </v:shape>
            </w:pict>
          </mc:Fallback>
        </mc:AlternateContent>
      </w:r>
    </w:p>
    <w:p w:rsidR="00640111" w:rsidRDefault="00640111" w:rsidP="007778D7">
      <w:pPr>
        <w:pStyle w:val="Parta"/>
        <w:rPr>
          <w:rFonts w:eastAsiaTheme="minorEastAsia"/>
        </w:rPr>
      </w:pPr>
    </w:p>
    <w:p w:rsidR="00640111" w:rsidRDefault="00640111" w:rsidP="007778D7">
      <w:pPr>
        <w:pStyle w:val="Parta"/>
      </w:pPr>
    </w:p>
    <w:p w:rsidR="00640111" w:rsidRDefault="00640111" w:rsidP="001F64A8"/>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15</w:t>
      </w:r>
      <w:r>
        <w:tab/>
        <w:t>(9 marks)</w:t>
      </w:r>
    </w:p>
    <w:p w:rsidR="00640111" w:rsidRDefault="00640111"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640111" w:rsidRDefault="00640111" w:rsidP="00BB3860">
      <w:pPr>
        <w:pStyle w:val="Parta"/>
      </w:pPr>
    </w:p>
    <w:p w:rsidR="00640111" w:rsidRDefault="00640111" w:rsidP="00BB3860">
      <w:pPr>
        <w:pStyle w:val="Parta"/>
      </w:pPr>
      <w:r>
        <w:tab/>
        <w:t xml:space="preserve">Express the vectors </w:t>
      </w:r>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640111" w:rsidRDefault="00640111" w:rsidP="00BB3860">
      <w:pPr>
        <w:pStyle w:val="Parta"/>
      </w:pPr>
      <w:r>
        <w:rPr>
          <w:noProof/>
          <w:lang w:eastAsia="en-AU"/>
        </w:rPr>
        <mc:AlternateContent>
          <mc:Choice Requires="wps">
            <w:drawing>
              <wp:anchor distT="0" distB="0" distL="114300" distR="114300" simplePos="0" relativeHeight="251689984" behindDoc="0" locked="0" layoutInCell="1" allowOverlap="1" wp14:anchorId="0AB49566" wp14:editId="4CD4148A">
                <wp:simplePos x="0" y="0"/>
                <wp:positionH relativeFrom="column">
                  <wp:posOffset>537210</wp:posOffset>
                </wp:positionH>
                <wp:positionV relativeFrom="paragraph">
                  <wp:posOffset>30480</wp:posOffset>
                </wp:positionV>
                <wp:extent cx="5238750" cy="23431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449" w:dyaOrig="1632">
                                      <v:shape id="_x0000_i1087" type="#_x0000_t75" style="width:72.75pt;height:81.75pt" o:ole="">
                                        <v:imagedata r:id="rId128" o:title=""/>
                                      </v:shape>
                                      <o:OLEObject Type="Embed" ProgID="FXDraw.Graphic" ShapeID="_x0000_i1087" DrawAspect="Content" ObjectID="_1556365142" r:id="rId129"/>
                                    </w:object>
                                  </w:r>
                                </w:p>
                                <w:p w:rsidR="00640111" w:rsidRDefault="00640111"/>
                                <w:p w:rsidR="00640111" w:rsidRDefault="00F92632">
                                  <m:oMath>
                                    <m:acc>
                                      <m:accPr>
                                        <m:chr m:val="⃗"/>
                                        <m:ctrlPr>
                                          <w:rPr>
                                            <w:rFonts w:ascii="Cambria Math" w:hAnsi="Cambria Math"/>
                                            <w:i/>
                                          </w:rPr>
                                        </m:ctrlPr>
                                      </m:accPr>
                                      <m:e>
                                        <m:r>
                                          <w:rPr>
                                            <w:rFonts w:ascii="Cambria Math" w:hAnsi="Cambria Math"/>
                                          </w:rPr>
                                          <m:t>CD</m:t>
                                        </m:r>
                                      </m:e>
                                    </m:acc>
                                  </m:oMath>
                                  <w:r w:rsidR="00640111" w:rsidRPr="00C27FBA">
                                    <w:rPr>
                                      <w:position w:val="-6"/>
                                    </w:rPr>
                                    <w:object w:dxaOrig="740" w:dyaOrig="279">
                                      <v:shape id="_x0000_i1088" type="#_x0000_t75" style="width:36.75pt;height:14.25pt" o:ole="">
                                        <v:imagedata r:id="rId130" o:title=""/>
                                      </v:shape>
                                      <o:OLEObject Type="Embed" ProgID="Equation.DSMT4" ShapeID="_x0000_i1088" DrawAspect="Content" ObjectID="_1556365143" r:id="rId131"/>
                                    </w:object>
                                  </w:r>
                                  <w:r w:rsidR="00640111">
                                    <w:t xml:space="preserve"> , </w:t>
                                  </w:r>
                                  <m:oMath>
                                    <m:acc>
                                      <m:accPr>
                                        <m:chr m:val="⃗"/>
                                        <m:ctrlPr>
                                          <w:rPr>
                                            <w:rFonts w:ascii="Cambria Math" w:hAnsi="Cambria Math"/>
                                            <w:i/>
                                          </w:rPr>
                                        </m:ctrlPr>
                                      </m:accPr>
                                      <m:e>
                                        <m:r>
                                          <w:rPr>
                                            <w:rFonts w:ascii="Cambria Math" w:hAnsi="Cambria Math"/>
                                          </w:rPr>
                                          <m:t>EA</m:t>
                                        </m:r>
                                      </m:e>
                                    </m:acc>
                                  </m:oMath>
                                  <w:r w:rsidR="00640111" w:rsidRPr="00C27FBA">
                                    <w:rPr>
                                      <w:position w:val="-6"/>
                                    </w:rPr>
                                    <w:object w:dxaOrig="859" w:dyaOrig="279">
                                      <v:shape id="_x0000_i1089" type="#_x0000_t75" style="width:42.75pt;height:14.25pt" o:ole="">
                                        <v:imagedata r:id="rId132" o:title=""/>
                                      </v:shape>
                                      <o:OLEObject Type="Embed" ProgID="Equation.DSMT4" ShapeID="_x0000_i1089" DrawAspect="Content" ObjectID="_1556365144" r:id="rId133"/>
                                    </w:object>
                                  </w:r>
                                  <w:r w:rsidR="00640111">
                                    <w:t xml:space="preserve"> and </w:t>
                                  </w:r>
                                  <m:oMath>
                                    <m:acc>
                                      <m:accPr>
                                        <m:chr m:val="⃗"/>
                                        <m:ctrlPr>
                                          <w:rPr>
                                            <w:rFonts w:ascii="Cambria Math" w:hAnsi="Cambria Math"/>
                                            <w:i/>
                                          </w:rPr>
                                        </m:ctrlPr>
                                      </m:accPr>
                                      <m:e>
                                        <m:r>
                                          <w:rPr>
                                            <w:rFonts w:ascii="Cambria Math" w:hAnsi="Cambria Math"/>
                                          </w:rPr>
                                          <m:t>BE</m:t>
                                        </m:r>
                                      </m:e>
                                    </m:acc>
                                  </m:oMath>
                                  <w:r w:rsidR="00640111" w:rsidRPr="00C27FBA">
                                    <w:rPr>
                                      <w:position w:val="-6"/>
                                    </w:rPr>
                                    <w:object w:dxaOrig="980" w:dyaOrig="279">
                                      <v:shape id="_x0000_i1090" type="#_x0000_t75" style="width:48.75pt;height:14.25pt" o:ole="">
                                        <v:imagedata r:id="rId134" o:title=""/>
                                      </v:shape>
                                      <o:OLEObject Type="Embed" ProgID="Equation.DSMT4" ShapeID="_x0000_i1090" DrawAspect="Content" ObjectID="_1556365145" r:id="rId135"/>
                                    </w:object>
                                  </w:r>
                                  <w:r w:rsidR="00640111">
                                    <w:t>.</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2.3pt;margin-top:2.4pt;width:412.5pt;height:1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6cQgIAAL4EAAAOAAAAZHJzL2Uyb0RvYy54bWysVE1v2zAMvQ/YfxB0X5yPtSuMOkXWIsOA&#10;oi2QDj0rstwYkEVNUmJnv35Psp123U5Dc1AoknokH0lfXnWNZgflfE2m4LPJlDNlJJW1eS74j8f1&#10;pwvOfBCmFJqMKvhReX61/PjhsrW5mtOOdKkcA4jxeWsLvgvB5lnm5U41wk/IKgNjRa4RAVf3nJVO&#10;tEBvdDafTs+zllxpHUnlPbQ3vZEvE35VKRnuq8qrwHTBkVtIp0vnNp7Z8lLkz07YXS2HNMR/ZNGI&#10;2iDoCepGBMH2rv4LqqmlI09VmEhqMqqqWqpUA6qZTd9Us9kJq1ItIMfbE03+/WDl3eHBsbos+Bz0&#10;GNGgR4+qC+wrdQwq8NNan8NtY+EYOujR51HvoYxld5Vr4j8KYrAD6nhiN6JJKM/mi4svZzBJ2OaL&#10;z4sZLsDPXp5b58M3RQ2LQsEd2pdYFYdbH3rX0SVG86Trcl1rnS5Hf60dOwh0GgNSUsuZFj5AWfB1&#10;+g3R/nimDWsLfr5ALu8DiXK0QVWRtp6eKIVu2400D5xuqTyCUkf9UHor1zXKvkXOD8JhCkEVNivc&#10;46g0IUsaJM525H79Sx/9MRywctZiqgvuf+6FU6Diu8HYADKMghuF7SiYfXNNoG+GnbUyiXjggh7F&#10;ylHzhIVbxSgwCSMRq+BhFK9Dv1tYWKlWq+SEQbci3JqNlRE6shyb+Ng9CWeHTgcMyR2N8y7yNw3v&#10;feNLQ6t9oKpO0xCJ7Vkc+MaSpHkaFjpu4et78nr57Cx/AwAA//8DAFBLAwQUAAYACAAAACEArUvG&#10;ad4AAAAIAQAADwAAAGRycy9kb3ducmV2LnhtbEyPwU7DMBBE70j8g7VI3KgDqUKaxqkoElLVC2qA&#10;Q29uvMQR8TqK3Sb8PcsJjqMZzbwpN7PrxQXH0HlScL9IQCA13nTUKnh/e7nLQYSoyejeEyr4xgCb&#10;6vqq1IXxEx3wUsdWcAmFQiuwMQ6FlKGx6HRY+AGJvU8/Oh1Zjq00o5643PXyIUky6XRHvGD1gM8W&#10;m6/67BRsX+tuu9unPjuOcjfY/SQ/YqvU7c38tAYRcY5/YfjFZ3SomOnkz2SC6BXky4yTCpZ8gO1V&#10;smJ9UpA+pjnIqpT/D1Q/AAAA//8DAFBLAQItABQABgAIAAAAIQC2gziS/gAAAOEBAAATAAAAAAAA&#10;AAAAAAAAAAAAAABbQ29udGVudF9UeXBlc10ueG1sUEsBAi0AFAAGAAgAAAAhADj9If/WAAAAlAEA&#10;AAsAAAAAAAAAAAAAAAAALwEAAF9yZWxzLy5yZWxzUEsBAi0AFAAGAAgAAAAhACB+PpxCAgAAvgQA&#10;AA4AAAAAAAAAAAAAAAAALgIAAGRycy9lMm9Eb2MueG1sUEsBAi0AFAAGAAgAAAAhAK1Lxmn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449" w:dyaOrig="1632">
                                <v:shape id="_x0000_i1087" type="#_x0000_t75" style="width:72.75pt;height:81.75pt" o:ole="">
                                  <v:imagedata r:id="rId128" o:title=""/>
                                </v:shape>
                                <o:OLEObject Type="Embed" ProgID="FXDraw.Graphic" ShapeID="_x0000_i1087" DrawAspect="Content" ObjectID="_1556365142" r:id="rId136"/>
                              </w:object>
                            </w:r>
                          </w:p>
                          <w:p w:rsidR="00640111" w:rsidRDefault="00640111"/>
                          <w:p w:rsidR="00640111" w:rsidRDefault="00F92632">
                            <m:oMath>
                              <m:acc>
                                <m:accPr>
                                  <m:chr m:val="⃗"/>
                                  <m:ctrlPr>
                                    <w:rPr>
                                      <w:rFonts w:ascii="Cambria Math" w:hAnsi="Cambria Math"/>
                                      <w:i/>
                                    </w:rPr>
                                  </m:ctrlPr>
                                </m:accPr>
                                <m:e>
                                  <m:r>
                                    <w:rPr>
                                      <w:rFonts w:ascii="Cambria Math" w:hAnsi="Cambria Math"/>
                                    </w:rPr>
                                    <m:t>CD</m:t>
                                  </m:r>
                                </m:e>
                              </m:acc>
                            </m:oMath>
                            <w:r w:rsidR="00640111" w:rsidRPr="00C27FBA">
                              <w:rPr>
                                <w:position w:val="-6"/>
                              </w:rPr>
                              <w:object w:dxaOrig="740" w:dyaOrig="279">
                                <v:shape id="_x0000_i1088" type="#_x0000_t75" style="width:36.75pt;height:14.25pt" o:ole="">
                                  <v:imagedata r:id="rId130" o:title=""/>
                                </v:shape>
                                <o:OLEObject Type="Embed" ProgID="Equation.DSMT4" ShapeID="_x0000_i1088" DrawAspect="Content" ObjectID="_1556365143" r:id="rId137"/>
                              </w:object>
                            </w:r>
                            <w:r w:rsidR="00640111">
                              <w:t xml:space="preserve"> , </w:t>
                            </w:r>
                            <m:oMath>
                              <m:acc>
                                <m:accPr>
                                  <m:chr m:val="⃗"/>
                                  <m:ctrlPr>
                                    <w:rPr>
                                      <w:rFonts w:ascii="Cambria Math" w:hAnsi="Cambria Math"/>
                                      <w:i/>
                                    </w:rPr>
                                  </m:ctrlPr>
                                </m:accPr>
                                <m:e>
                                  <m:r>
                                    <w:rPr>
                                      <w:rFonts w:ascii="Cambria Math" w:hAnsi="Cambria Math"/>
                                    </w:rPr>
                                    <m:t>EA</m:t>
                                  </m:r>
                                </m:e>
                              </m:acc>
                            </m:oMath>
                            <w:r w:rsidR="00640111" w:rsidRPr="00C27FBA">
                              <w:rPr>
                                <w:position w:val="-6"/>
                              </w:rPr>
                              <w:object w:dxaOrig="859" w:dyaOrig="279">
                                <v:shape id="_x0000_i1089" type="#_x0000_t75" style="width:42.75pt;height:14.25pt" o:ole="">
                                  <v:imagedata r:id="rId132" o:title=""/>
                                </v:shape>
                                <o:OLEObject Type="Embed" ProgID="Equation.DSMT4" ShapeID="_x0000_i1089" DrawAspect="Content" ObjectID="_1556365144" r:id="rId138"/>
                              </w:object>
                            </w:r>
                            <w:r w:rsidR="00640111">
                              <w:t xml:space="preserve"> and </w:t>
                            </w:r>
                            <m:oMath>
                              <m:acc>
                                <m:accPr>
                                  <m:chr m:val="⃗"/>
                                  <m:ctrlPr>
                                    <w:rPr>
                                      <w:rFonts w:ascii="Cambria Math" w:hAnsi="Cambria Math"/>
                                      <w:i/>
                                    </w:rPr>
                                  </m:ctrlPr>
                                </m:accPr>
                                <m:e>
                                  <m:r>
                                    <w:rPr>
                                      <w:rFonts w:ascii="Cambria Math" w:hAnsi="Cambria Math"/>
                                    </w:rPr>
                                    <m:t>BE</m:t>
                                  </m:r>
                                </m:e>
                              </m:acc>
                            </m:oMath>
                            <w:r w:rsidR="00640111" w:rsidRPr="00C27FBA">
                              <w:rPr>
                                <w:position w:val="-6"/>
                              </w:rPr>
                              <w:object w:dxaOrig="980" w:dyaOrig="279">
                                <v:shape id="_x0000_i1090" type="#_x0000_t75" style="width:48.75pt;height:14.25pt" o:ole="">
                                  <v:imagedata r:id="rId134" o:title=""/>
                                </v:shape>
                                <o:OLEObject Type="Embed" ProgID="Equation.DSMT4" ShapeID="_x0000_i1090" DrawAspect="Content" ObjectID="_1556365145" r:id="rId139"/>
                              </w:object>
                            </w:r>
                            <w:r w:rsidR="00640111">
                              <w:t>.</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640111" w:rsidRDefault="00640111" w:rsidP="001F64A8"/>
                  </w:txbxContent>
                </v:textbox>
              </v:shape>
            </w:pict>
          </mc:Fallback>
        </mc:AlternateContent>
      </w: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that </w:t>
      </w:r>
      <w:r w:rsidRPr="00473544">
        <w:rPr>
          <w:position w:val="-14"/>
        </w:rPr>
        <w:object w:dxaOrig="620" w:dyaOrig="400">
          <v:shape id="_x0000_i1049" type="#_x0000_t75" style="width:30.75pt;height:20.25pt" o:ole="">
            <v:imagedata r:id="rId140" o:title=""/>
          </v:shape>
          <o:OLEObject Type="Embed" ProgID="Equation.DSMT4" ShapeID="_x0000_i1049" DrawAspect="Content" ObjectID="_1556365104" r:id="rId141"/>
        </w:object>
      </w:r>
      <w:r>
        <w:t xml:space="preserve">, </w:t>
      </w:r>
      <w:r w:rsidRPr="00473544">
        <w:rPr>
          <w:position w:val="-14"/>
        </w:rPr>
        <w:object w:dxaOrig="660" w:dyaOrig="400">
          <v:shape id="_x0000_i1050" type="#_x0000_t75" style="width:33pt;height:20.25pt" o:ole="">
            <v:imagedata r:id="rId142" o:title=""/>
          </v:shape>
          <o:OLEObject Type="Embed" ProgID="Equation.DSMT4" ShapeID="_x0000_i1050" DrawAspect="Content" ObjectID="_1556365105" r:id="rId143"/>
        </w:object>
      </w:r>
      <w:r>
        <w:t xml:space="preserve"> and the angle between their directions is 40°, determine </w:t>
      </w:r>
    </w:p>
    <w:p w:rsidR="00640111" w:rsidRDefault="00640111" w:rsidP="00BB3860">
      <w:pPr>
        <w:pStyle w:val="Parta"/>
      </w:pPr>
    </w:p>
    <w:p w:rsidR="00640111" w:rsidRDefault="00640111" w:rsidP="00473544">
      <w:pPr>
        <w:pStyle w:val="Partai"/>
      </w:pPr>
      <w:r>
        <w:t>(i)</w:t>
      </w:r>
      <w:r>
        <w:tab/>
      </w:r>
      <w:r w:rsidRPr="00834202">
        <w:rPr>
          <w:position w:val="-14"/>
        </w:rPr>
        <w:object w:dxaOrig="840" w:dyaOrig="400">
          <v:shape id="_x0000_i1051" type="#_x0000_t75" style="width:42pt;height:20.25pt" o:ole="">
            <v:imagedata r:id="rId144" o:title=""/>
          </v:shape>
          <o:OLEObject Type="Embed" ProgID="Equation.DSMT4" ShapeID="_x0000_i1051" DrawAspect="Content" ObjectID="_1556365106" r:id="rId145"/>
        </w:object>
      </w:r>
      <w:r>
        <w:t>.</w:t>
      </w:r>
      <w:r>
        <w:tab/>
        <w:t>(3 marks)</w:t>
      </w:r>
    </w:p>
    <w:p w:rsidR="00640111" w:rsidRDefault="00640111" w:rsidP="00473544">
      <w:pPr>
        <w:pStyle w:val="Partai"/>
      </w:pPr>
      <w:r>
        <w:rPr>
          <w:noProof/>
          <w:lang w:eastAsia="en-AU"/>
        </w:rPr>
        <mc:AlternateContent>
          <mc:Choice Requires="wps">
            <w:drawing>
              <wp:anchor distT="0" distB="0" distL="114300" distR="114300" simplePos="0" relativeHeight="251688960" behindDoc="0" locked="0" layoutInCell="1" allowOverlap="1" wp14:anchorId="398CEE4A" wp14:editId="6E9E4E11">
                <wp:simplePos x="0" y="0"/>
                <wp:positionH relativeFrom="column">
                  <wp:posOffset>486410</wp:posOffset>
                </wp:positionH>
                <wp:positionV relativeFrom="paragraph">
                  <wp:posOffset>73025</wp:posOffset>
                </wp:positionV>
                <wp:extent cx="5238750" cy="2019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2387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3307" w:dyaOrig="1152">
                                      <v:shape id="_x0000_i1091" type="#_x0000_t75" style="width:165.75pt;height:57.75pt" o:ole="">
                                        <v:imagedata r:id="rId146" o:title=""/>
                                      </v:shape>
                                      <o:OLEObject Type="Embed" ProgID="FXDraw.Graphic" ShapeID="_x0000_i1091" DrawAspect="Content" ObjectID="_1556365146" r:id="rId147"/>
                                    </w:object>
                                  </w:r>
                                </w:p>
                                <w:p w:rsidR="00640111" w:rsidRDefault="00640111">
                                  <w:r w:rsidRPr="00856367">
                                    <w:rPr>
                                      <w:position w:val="-28"/>
                                    </w:rPr>
                                    <w:object w:dxaOrig="3240" w:dyaOrig="680">
                                      <v:shape id="_x0000_i1092" type="#_x0000_t75" style="width:162pt;height:33.75pt" o:ole="">
                                        <v:imagedata r:id="rId148" o:title=""/>
                                      </v:shape>
                                      <o:OLEObject Type="Embed" ProgID="Equation.DSMT4" ShapeID="_x0000_i1092" DrawAspect="Content" ObjectID="_1556365147" r:id="rId14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 to show vectors</w:t>
                                  </w:r>
                                </w:p>
                                <w:p w:rsidR="00640111" w:rsidRDefault="00640111">
                                  <w:r>
                                    <w:sym w:font="Wingdings" w:char="F0FC"/>
                                  </w:r>
                                  <w:r>
                                    <w:t xml:space="preserve"> uses cosine rule</w:t>
                                  </w:r>
                                </w:p>
                                <w:p w:rsidR="00640111" w:rsidRDefault="00640111">
                                  <w:r>
                                    <w:sym w:font="Wingdings" w:char="F0FC"/>
                                  </w:r>
                                  <w:r>
                                    <w:t xml:space="preserve"> determines magnitude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3pt;margin-top:5.75pt;width:412.5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WNQwIAAL4EAAAOAAAAZHJzL2Uyb0RvYy54bWysVE1vGjEQvVfqf7B8L8uHkiYrlogSUVVC&#10;SSSocjZeL6zk9bi2YZf++j4bNmnTnqpwMOOZ8Xy8ebPTu67R7Kicr8kUfDQYcqaMpLI2u4J/3yw/&#10;3XDmgzCl0GRUwU/K87vZxw/T1uZqTHvSpXIMQYzPW1vwfQg2zzIv96oRfkBWGRgrco0IuLpdVjrR&#10;Inqjs/FweJ215ErrSCrvob0/G/ksxa8qJcNjVXkVmC44agvpdOncxjObTUW+c8Lua3kpQ/xHFY2o&#10;DZK+hLoXQbCDq/8K1dTSkacqDCQ1GVVVLVXqAd2Mhm+6We+FVakXgOPtC0z+/cLKh+OTY3VZ8PGI&#10;MyMazGijusC+UMegAj6t9Tnc1haOoYMec+71HsrYdle5Jv6jIQY7kD69oBujSSivxpObz1cwSdjQ&#10;7e1kmPDPXp9b58NXRQ2LQsEdxpdQFceVDygFrr1LzOZJ1+Wy1jpdTn6hHTsKTBoEKanlTAsfoCz4&#10;Mv1i1QjxxzNtWFvw6wkKe5+QSKAN8kTYzvBEKXTbrof5gumWyhMgdXQmpbdyWaPtFWp+Eg4sBFTY&#10;rPCIo9KEKukicbYn9/Nf+ugPcsDKWQtWF9z/OAinAMU3A9rEFegF1wvbXjCHZkGAD0xANUnEAxd0&#10;L1aOmmcs3DxmgUkYiVwFD724COfdwsJKNZ8nJxDdirAyaytj6IhyHOKmexbOXiYdQJIH6vku8jcD&#10;P/vGl4bmh0BVndgQgT2jeMEbS5ImfFnouIW/35PX62dn9gsAAP//AwBQSwMEFAAGAAgAAAAhAOIN&#10;xz/eAAAACQEAAA8AAABkcnMvZG93bnJldi54bWxMj8FOwzAQRO9I/IO1SNyok1YNNMSpKBJS1Qsi&#10;wIGbGy9xRLyObLcJf89yguPOjGbfVNvZDeKMIfaeFOSLDARS601PnYK316ebOxAxaTJ68IQKvjHC&#10;tr68qHRp/EQveG5SJ7iEYqkV2JTGUsrYWnQ6LvyIxN6nD04nPkMnTdATl7tBLrOskE73xB+sHvHR&#10;YvvVnJyC3XPT7/aHlS8+gtyP9jDJ99QpdX01P9yDSDinvzD84jM61Mx09CcyUQwKbouCk6znaxDs&#10;b7KchaOC1XKzBllX8v+C+gcAAP//AwBQSwECLQAUAAYACAAAACEAtoM4kv4AAADhAQAAEwAAAAAA&#10;AAAAAAAAAAAAAAAAW0NvbnRlbnRfVHlwZXNdLnhtbFBLAQItABQABgAIAAAAIQA4/SH/1gAAAJQB&#10;AAALAAAAAAAAAAAAAAAAAC8BAABfcmVscy8ucmVsc1BLAQItABQABgAIAAAAIQANLAWNQwIAAL4E&#10;AAAOAAAAAAAAAAAAAAAAAC4CAABkcnMvZTJvRG9jLnhtbFBLAQItABQABgAIAAAAIQDiDcc/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3307" w:dyaOrig="1152">
                                <v:shape id="_x0000_i1091" type="#_x0000_t75" style="width:165.75pt;height:57.75pt" o:ole="">
                                  <v:imagedata r:id="rId146" o:title=""/>
                                </v:shape>
                                <o:OLEObject Type="Embed" ProgID="FXDraw.Graphic" ShapeID="_x0000_i1091" DrawAspect="Content" ObjectID="_1556365146" r:id="rId150"/>
                              </w:object>
                            </w:r>
                          </w:p>
                          <w:p w:rsidR="00640111" w:rsidRDefault="00640111">
                            <w:r w:rsidRPr="00856367">
                              <w:rPr>
                                <w:position w:val="-28"/>
                              </w:rPr>
                              <w:object w:dxaOrig="3240" w:dyaOrig="680">
                                <v:shape id="_x0000_i1092" type="#_x0000_t75" style="width:162pt;height:33.75pt" o:ole="">
                                  <v:imagedata r:id="rId148" o:title=""/>
                                </v:shape>
                                <o:OLEObject Type="Embed" ProgID="Equation.DSMT4" ShapeID="_x0000_i1092" DrawAspect="Content" ObjectID="_1556365147" r:id="rId15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 to show vectors</w:t>
                            </w:r>
                          </w:p>
                          <w:p w:rsidR="00640111" w:rsidRDefault="00640111">
                            <w:r>
                              <w:sym w:font="Wingdings" w:char="F0FC"/>
                            </w:r>
                            <w:r>
                              <w:t xml:space="preserve"> uses cosine rule</w:t>
                            </w:r>
                          </w:p>
                          <w:p w:rsidR="00640111" w:rsidRDefault="00640111">
                            <w:r>
                              <w:sym w:font="Wingdings" w:char="F0FC"/>
                            </w:r>
                            <w:r>
                              <w:t xml:space="preserve"> determines magnitude</w:t>
                            </w:r>
                          </w:p>
                        </w:tc>
                      </w:tr>
                    </w:tbl>
                    <w:p w:rsidR="00640111" w:rsidRDefault="00640111" w:rsidP="001F64A8"/>
                  </w:txbxContent>
                </v:textbox>
              </v:shape>
            </w:pict>
          </mc:Fallback>
        </mc:AlternateContent>
      </w: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r>
        <w:t>(ii)</w:t>
      </w:r>
      <w:r>
        <w:tab/>
        <w:t>the angle between</w:t>
      </w:r>
      <w:r w:rsidRPr="00834202">
        <w:rPr>
          <w:rStyle w:val="Vector"/>
        </w:rPr>
        <w:t xml:space="preserve"> d</w:t>
      </w:r>
      <w:r>
        <w:t xml:space="preserve"> and </w:t>
      </w:r>
      <w:r w:rsidRPr="00473544">
        <w:rPr>
          <w:position w:val="-6"/>
        </w:rPr>
        <w:object w:dxaOrig="639" w:dyaOrig="279">
          <v:shape id="_x0000_i1052" type="#_x0000_t75" style="width:32.25pt;height:14.25pt" o:ole="">
            <v:imagedata r:id="rId152" o:title=""/>
          </v:shape>
          <o:OLEObject Type="Embed" ProgID="Equation.DSMT4" ShapeID="_x0000_i1052" DrawAspect="Content" ObjectID="_1556365107" r:id="rId153"/>
        </w:object>
      </w:r>
      <w:r>
        <w:t>.</w:t>
      </w:r>
      <w:r>
        <w:tab/>
        <w:t>(3 marks)</w:t>
      </w:r>
    </w:p>
    <w:p w:rsidR="00640111" w:rsidRDefault="00640111" w:rsidP="00473544">
      <w:pPr>
        <w:pStyle w:val="Partai"/>
      </w:pPr>
      <w:r>
        <w:rPr>
          <w:noProof/>
          <w:lang w:eastAsia="en-AU"/>
        </w:rPr>
        <mc:AlternateContent>
          <mc:Choice Requires="wps">
            <w:drawing>
              <wp:anchor distT="0" distB="0" distL="114300" distR="114300" simplePos="0" relativeHeight="251687936" behindDoc="0" locked="0" layoutInCell="1" allowOverlap="1" wp14:anchorId="7261E43F" wp14:editId="307E42C4">
                <wp:simplePos x="0" y="0"/>
                <wp:positionH relativeFrom="column">
                  <wp:posOffset>486410</wp:posOffset>
                </wp:positionH>
                <wp:positionV relativeFrom="paragraph">
                  <wp:posOffset>83820</wp:posOffset>
                </wp:positionV>
                <wp:extent cx="5238750" cy="26670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5238750" cy="266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2779" w:dyaOrig="1761">
                                      <v:shape id="_x0000_i1093" type="#_x0000_t75" style="width:138.75pt;height:87.75pt" o:ole="">
                                        <v:imagedata r:id="rId154" o:title=""/>
                                      </v:shape>
                                      <o:OLEObject Type="Embed" ProgID="FXDraw.Graphic" ShapeID="_x0000_i1093" DrawAspect="Content" ObjectID="_1556365148" r:id="rId155"/>
                                    </w:object>
                                  </w:r>
                                </w:p>
                                <w:p w:rsidR="00640111" w:rsidRDefault="00640111">
                                  <w:r w:rsidRPr="006C5DDE">
                                    <w:rPr>
                                      <w:position w:val="-48"/>
                                    </w:rPr>
                                    <w:object w:dxaOrig="4420" w:dyaOrig="1080">
                                      <v:shape id="_x0000_i1094" type="#_x0000_t75" style="width:221.25pt;height:54pt" o:ole="">
                                        <v:imagedata r:id="rId156" o:title=""/>
                                      </v:shape>
                                      <o:OLEObject Type="Embed" ProgID="Equation.DSMT4" ShapeID="_x0000_i1094" DrawAspect="Content" ObjectID="_1556365149" r:id="rId157"/>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 to show vectors</w:t>
                                  </w:r>
                                </w:p>
                                <w:p w:rsidR="00640111" w:rsidRDefault="00640111">
                                  <w:r>
                                    <w:sym w:font="Wingdings" w:char="F0FC"/>
                                  </w:r>
                                  <w:r>
                                    <w:t xml:space="preserve"> determines magnitude</w:t>
                                  </w:r>
                                </w:p>
                                <w:p w:rsidR="00640111" w:rsidRDefault="00640111">
                                  <w:r>
                                    <w:sym w:font="Wingdings" w:char="F0FC"/>
                                  </w:r>
                                  <w:r>
                                    <w:t xml:space="preserve"> determines angle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3pt;margin-top:6.6pt;width:412.5pt;height:21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9ORgIAAL4EAAAOAAAAZHJzL2Uyb0RvYy54bWysVE1v2zAMvQ/YfxB0X524aFoEcYqsRYYB&#10;RVugGXpWZDk2IIuapMTOfv2e5Ljtup2G5qBQJMWPx0cvrvtWs4NyviFT8OnZhDNlJJWN2RX8x2b9&#10;5YozH4QphSajCn5Unl8vP39adHaucqpJl8oxBDF+3tmC1yHYeZZ5WatW+DOyysBYkWtFwNXtstKJ&#10;DtFbneWTySzryJXWkVTeQ3s7GPkyxa8qJcNDVXkVmC44agvpdOncxjNbLsR854StG3kqQ/xHFa1o&#10;DJK+hLoVQbC9a/4K1TbSkacqnElqM6qqRqrUA7qZTt5181QLq1IvAMfbF5j8x4WV94dHx5qy4Pk5&#10;Z0a0mNFG9YF9pZ5BBXw66+dwe7JwDD30mPOo91DGtvvKtfEfDTHYgfTxBd0YTUJ5kZ9fXV7AJGHL&#10;Z7PLySThn70+t86Hb4paFoWCO4wvoSoOdz6gFLiOLjGbJ92U60brdDn6G+3YQWDSIEhJHWda+ABl&#10;wdfpF6tGiD+eacO6gs/OUdjHhEQCbZAnwjbAE6XQb/sB5nzEbkvlEZA6GkjprVw3aPsONT8KBxYC&#10;KmxWeMBRaUKVdJI4q8n9+pc++oMcsHLWgdUF9z/3wilA8d2ANnEFRsGNwnYUzL69IcA3xc5amUQ8&#10;cEGPYuWofcbCrWIWmISRyFXwMIo3YdgtLKxUq1VyAtGtCHfmycoYOqIch7jpn4Wzp0kHkOSeRr6L&#10;+buBD77xpaHVPlDVJDZEYAcUT3hjSdKETwsdt/DtPXm9fnaWvwEAAP//AwBQSwMEFAAGAAgAAAAh&#10;ABMPvSzdAAAACQEAAA8AAABkcnMvZG93bnJldi54bWxMj8FOwzAQRO9I/IO1SNyo0waFEuJUFAmp&#10;6gUR6IGbGy9xRLyObLcJf89yguO+Gc3OVJvZDeKMIfaeFCwXGQik1pueOgXvb883axAxaTJ68IQK&#10;vjHCpr68qHRp/ESveG5SJziEYqkV2JTGUsrYWnQ6LvyIxNqnD04nPkMnTdATh7tBrrKskE73xB+s&#10;HvHJYvvVnJyC7UvTb3f73BcfQe5Gu5/kIXVKXV/Njw8gEs7pzwy/9bk61Nzp6E9kohgU3BUFO5nn&#10;KxCs32dLBkcFtzkTWVfy/4L6BwAA//8DAFBLAQItABQABgAIAAAAIQC2gziS/gAAAOEBAAATAAAA&#10;AAAAAAAAAAAAAAAAAABbQ29udGVudF9UeXBlc10ueG1sUEsBAi0AFAAGAAgAAAAhADj9If/WAAAA&#10;lAEAAAsAAAAAAAAAAAAAAAAALwEAAF9yZWxzLy5yZWxzUEsBAi0AFAAGAAgAAAAhADyZz05GAgAA&#10;vgQAAA4AAAAAAAAAAAAAAAAALgIAAGRycy9lMm9Eb2MueG1sUEsBAi0AFAAGAAgAAAAhABMPvSz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2779" w:dyaOrig="1761">
                                <v:shape id="_x0000_i1093" type="#_x0000_t75" style="width:138.75pt;height:87.75pt" o:ole="">
                                  <v:imagedata r:id="rId154" o:title=""/>
                                </v:shape>
                                <o:OLEObject Type="Embed" ProgID="FXDraw.Graphic" ShapeID="_x0000_i1093" DrawAspect="Content" ObjectID="_1556365148" r:id="rId158"/>
                              </w:object>
                            </w:r>
                          </w:p>
                          <w:p w:rsidR="00640111" w:rsidRDefault="00640111">
                            <w:r w:rsidRPr="006C5DDE">
                              <w:rPr>
                                <w:position w:val="-48"/>
                              </w:rPr>
                              <w:object w:dxaOrig="4420" w:dyaOrig="1080">
                                <v:shape id="_x0000_i1094" type="#_x0000_t75" style="width:221.25pt;height:54pt" o:ole="">
                                  <v:imagedata r:id="rId156" o:title=""/>
                                </v:shape>
                                <o:OLEObject Type="Embed" ProgID="Equation.DSMT4" ShapeID="_x0000_i1094" DrawAspect="Content" ObjectID="_1556365149" r:id="rId15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 to show vectors</w:t>
                            </w:r>
                          </w:p>
                          <w:p w:rsidR="00640111" w:rsidRDefault="00640111">
                            <w:r>
                              <w:sym w:font="Wingdings" w:char="F0FC"/>
                            </w:r>
                            <w:r>
                              <w:t xml:space="preserve"> determines magnitude</w:t>
                            </w:r>
                          </w:p>
                          <w:p w:rsidR="00640111" w:rsidRDefault="00640111">
                            <w:r>
                              <w:sym w:font="Wingdings" w:char="F0FC"/>
                            </w:r>
                            <w:r>
                              <w:t xml:space="preserve"> determines angle</w:t>
                            </w:r>
                          </w:p>
                        </w:tc>
                      </w:tr>
                    </w:tbl>
                    <w:p w:rsidR="00640111" w:rsidRDefault="00640111" w:rsidP="001F64A8"/>
                  </w:txbxContent>
                </v:textbox>
              </v:shape>
            </w:pict>
          </mc:Fallback>
        </mc:AlternateContent>
      </w:r>
    </w:p>
    <w:p w:rsidR="00640111" w:rsidRDefault="00640111" w:rsidP="00473544">
      <w:pPr>
        <w:pStyle w:val="Partai"/>
      </w:pPr>
    </w:p>
    <w:p w:rsidR="00640111" w:rsidRDefault="00640111" w:rsidP="001F64A8"/>
    <w:p w:rsidR="00640111" w:rsidRDefault="00640111" w:rsidP="001F64A8"/>
    <w:p w:rsidR="00640111" w:rsidRDefault="00640111" w:rsidP="001F64A8"/>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16</w:t>
      </w:r>
      <w:r>
        <w:tab/>
        <w:t>(10 marks)</w:t>
      </w:r>
    </w:p>
    <w:p w:rsidR="00640111" w:rsidRDefault="00640111"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640111" w:rsidRDefault="00640111" w:rsidP="00D91FC8">
      <w:pPr>
        <w:pStyle w:val="Parta"/>
      </w:pPr>
      <w:r>
        <w:rPr>
          <w:noProof/>
          <w:lang w:eastAsia="en-AU"/>
        </w:rPr>
        <mc:AlternateContent>
          <mc:Choice Requires="wps">
            <w:drawing>
              <wp:anchor distT="0" distB="0" distL="114300" distR="114300" simplePos="0" relativeHeight="251693056" behindDoc="0" locked="0" layoutInCell="1" allowOverlap="1" wp14:anchorId="38712350" wp14:editId="67647ED7">
                <wp:simplePos x="0" y="0"/>
                <wp:positionH relativeFrom="column">
                  <wp:posOffset>524510</wp:posOffset>
                </wp:positionH>
                <wp:positionV relativeFrom="paragraph">
                  <wp:posOffset>80645</wp:posOffset>
                </wp:positionV>
                <wp:extent cx="5238750" cy="20891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95" type="#_x0000_t75" style="width:53.25pt;height:33.75pt" o:ole="">
                                        <v:imagedata r:id="rId160" o:title=""/>
                                      </v:shape>
                                      <o:OLEObject Type="Embed" ProgID="Equation.DSMT4" ShapeID="_x0000_i1095" DrawAspect="Content" ObjectID="_1556365150" r:id="rId161"/>
                                    </w:object>
                                  </w:r>
                                  <w:r>
                                    <w:t xml:space="preserve"> pigeons.</w:t>
                                  </w:r>
                                </w:p>
                                <w:p w:rsidR="00640111" w:rsidRDefault="00640111" w:rsidP="003428A6">
                                  <w:r w:rsidRPr="0011155F">
                                    <w:rPr>
                                      <w:position w:val="-28"/>
                                    </w:rPr>
                                    <w:object w:dxaOrig="3620" w:dyaOrig="680">
                                      <v:shape id="_x0000_i1096" type="#_x0000_t75" style="width:180.75pt;height:33.75pt" o:ole="">
                                        <v:imagedata r:id="rId162" o:title=""/>
                                      </v:shape>
                                      <o:OLEObject Type="Embed" ProgID="Equation.DSMT4" ShapeID="_x0000_i1096" DrawAspect="Content" ObjectID="_1556365151" r:id="rId163"/>
                                    </w:object>
                                  </w:r>
                                  <w:r>
                                    <w:t>. So at least 11 share same day of week.</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describes weekdays as pigeonholes</w:t>
                                  </w:r>
                                </w:p>
                                <w:p w:rsidR="00640111" w:rsidRDefault="00640111">
                                  <w:r>
                                    <w:sym w:font="Wingdings" w:char="F0FC"/>
                                  </w:r>
                                  <w:r>
                                    <w:t xml:space="preserve"> describes adults as pigeons</w:t>
                                  </w:r>
                                </w:p>
                                <w:p w:rsidR="00640111" w:rsidRDefault="00640111" w:rsidP="003428A6">
                                  <w:r>
                                    <w:sym w:font="Wingdings" w:char="F0FC"/>
                                  </w:r>
                                  <w:r>
                                    <w:t xml:space="preserve"> explains why at least 11 pigeons in one pigeonhole.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1.3pt;margin-top:6.35pt;width:412.5pt;height:1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sRRAIAAL4EAAAOAAAAZHJzL2Uyb0RvYy54bWysVN9v2jAQfp+0/8Hy+wjQtWOooWJUTJNQ&#10;W4lOfTaO00RyfJ5tSNhfv88OoVu3p6k8mPPd+X58912ub7pGs4NyviaT88lozJkykoraPOf8++P6&#10;w4wzH4QphCajcn5Unt8s3r+7bu1cTakiXSjHEMT4eWtzXoVg51nmZaUa4UdklYGxJNeIgKt7zgon&#10;WkRvdDYdj6+yllxhHUnlPbS3vZEvUvyyVDLcl6VXgemco7aQTpfOXTyzxbWYPzthq1qeyhD/UUUj&#10;aoOk51C3Igi2d/VfoZpaOvJUhpGkJqOyrKVKPaCbyfhVN9tKWJV6ATjenmHybxdW3h0eHKuLnE8/&#10;cmZEgxk9qi6wL9QxqIBPa/0cblsLx9BBjzkPeg9lbLsrXRP/0RCDHUgfz+jGaBLKy+nF7NMlTBK2&#10;6Xj2eYIL4mcvz63z4auihkUh5w7jS6iKw8aH3nVwidk86bpY11qny9GvtGMHgUmDIAW1nGnhA5Q5&#10;X6ffKdsfz7Rhbc6vLlDL24REO9qgqwhbD0+UQrfrepgvBux2VBwBqaOelN7KdY22N6j5QTiwEFBh&#10;s8I9jlITqqSTxFlF7ue/9NEf5ICVsxaszrn/sRdOAYpvBrSJKzAIbhB2g2D2zYoA3wQ7a2US8cAF&#10;PYilo+YJC7eMWWASRiJXzsMgrkK/W1hYqZbL5ASiWxE2ZmtlDB1RjkN87J6Es6dJB5Dkjga+i/mr&#10;gfe+8aWh5T5QWSc2RGB7FE94Y0kSn04LHbfw93vyevnsLH4BAAD//wMAUEsDBBQABgAIAAAAIQA7&#10;Ke463wAAAAkBAAAPAAAAZHJzL2Rvd25yZXYueG1sTI/BTsMwEETvSPyDtUjcqNMUJSXEqSgSUtUL&#10;ItBDb268xBHxOordJvw9ywmOOzOafVNuZteLC46h86RguUhAIDXedNQq+Hh/uVuDCFGT0b0nVPCN&#10;ATbV9VWpC+MnesNLHVvBJRQKrcDGOBRShsai02HhByT2Pv3odORzbKUZ9cTlrpdpkmTS6Y74g9UD&#10;PltsvuqzU7B9rbvtbr/y2XGUu8HuJ3mIrVK3N/PTI4iIc/wLwy8+o0PFTCd/JhNEr2CdZpxkPc1B&#10;sP+Q5CycFKzulznIqpT/F1Q/AAAA//8DAFBLAQItABQABgAIAAAAIQC2gziS/gAAAOEBAAATAAAA&#10;AAAAAAAAAAAAAAAAAABbQ29udGVudF9UeXBlc10ueG1sUEsBAi0AFAAGAAgAAAAhADj9If/WAAAA&#10;lAEAAAsAAAAAAAAAAAAAAAAALwEAAF9yZWxzLy5yZWxzUEsBAi0AFAAGAAgAAAAhAPfhyxFEAgAA&#10;vgQAAA4AAAAAAAAAAAAAAAAALgIAAGRycy9lMm9Eb2MueG1sUEsBAi0AFAAGAAgAAAAhADsp7jr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95" type="#_x0000_t75" style="width:53.25pt;height:33.75pt" o:ole="">
                                  <v:imagedata r:id="rId160" o:title=""/>
                                </v:shape>
                                <o:OLEObject Type="Embed" ProgID="Equation.DSMT4" ShapeID="_x0000_i1095" DrawAspect="Content" ObjectID="_1556365150" r:id="rId164"/>
                              </w:object>
                            </w:r>
                            <w:r>
                              <w:t xml:space="preserve"> pigeons.</w:t>
                            </w:r>
                          </w:p>
                          <w:p w:rsidR="00640111" w:rsidRDefault="00640111" w:rsidP="003428A6">
                            <w:r w:rsidRPr="0011155F">
                              <w:rPr>
                                <w:position w:val="-28"/>
                              </w:rPr>
                              <w:object w:dxaOrig="3620" w:dyaOrig="680">
                                <v:shape id="_x0000_i1096" type="#_x0000_t75" style="width:180.75pt;height:33.75pt" o:ole="">
                                  <v:imagedata r:id="rId162" o:title=""/>
                                </v:shape>
                                <o:OLEObject Type="Embed" ProgID="Equation.DSMT4" ShapeID="_x0000_i1096" DrawAspect="Content" ObjectID="_1556365151" r:id="rId165"/>
                              </w:object>
                            </w:r>
                            <w:r>
                              <w:t>. So at least 11 share same day of week.</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describes weekdays as pigeonholes</w:t>
                            </w:r>
                          </w:p>
                          <w:p w:rsidR="00640111" w:rsidRDefault="00640111">
                            <w:r>
                              <w:sym w:font="Wingdings" w:char="F0FC"/>
                            </w:r>
                            <w:r>
                              <w:t xml:space="preserve"> describes adults as pigeons</w:t>
                            </w:r>
                          </w:p>
                          <w:p w:rsidR="00640111" w:rsidRDefault="00640111" w:rsidP="003428A6">
                            <w:r>
                              <w:sym w:font="Wingdings" w:char="F0FC"/>
                            </w:r>
                            <w:r>
                              <w:t xml:space="preserve"> explains why at least 11 pigeons in one pigeonhole.</w:t>
                            </w:r>
                          </w:p>
                        </w:tc>
                      </w:tr>
                    </w:tbl>
                    <w:p w:rsidR="00640111" w:rsidRDefault="00640111" w:rsidP="001F64A8"/>
                  </w:txbxContent>
                </v:textbox>
              </v:shape>
            </w:pict>
          </mc:Fallback>
        </mc:AlternateContent>
      </w: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640111" w:rsidRPr="003F50E3" w:rsidRDefault="00640111" w:rsidP="003F50E3">
      <w:pPr>
        <w:pStyle w:val="Parta"/>
        <w:rPr>
          <w:i/>
        </w:rPr>
      </w:pPr>
      <w:r>
        <w:tab/>
      </w:r>
      <w:r w:rsidRPr="00320F65">
        <w:rPr>
          <w:i/>
        </w:rPr>
        <w:t>Hint: Think of a contradiction.</w:t>
      </w:r>
      <w:r>
        <w:rPr>
          <w:i/>
        </w:rPr>
        <w:tab/>
      </w:r>
      <w:r>
        <w:t>(3 marks)</w:t>
      </w:r>
    </w:p>
    <w:p w:rsidR="00640111" w:rsidRDefault="00640111" w:rsidP="00D91FC8">
      <w:pPr>
        <w:pStyle w:val="Parta"/>
      </w:pPr>
      <w:r>
        <w:rPr>
          <w:noProof/>
          <w:lang w:eastAsia="en-AU"/>
        </w:rPr>
        <mc:AlternateContent>
          <mc:Choice Requires="wps">
            <w:drawing>
              <wp:anchor distT="0" distB="0" distL="114300" distR="114300" simplePos="0" relativeHeight="251692032" behindDoc="0" locked="0" layoutInCell="1" allowOverlap="1" wp14:anchorId="001ADC99" wp14:editId="218D83FE">
                <wp:simplePos x="0" y="0"/>
                <wp:positionH relativeFrom="column">
                  <wp:posOffset>524510</wp:posOffset>
                </wp:positionH>
                <wp:positionV relativeFrom="paragraph">
                  <wp:posOffset>109220</wp:posOffset>
                </wp:positionV>
                <wp:extent cx="5238750" cy="15240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Contradiction: Assume they all brought a different number of toys.</w:t>
                                  </w:r>
                                </w:p>
                                <w:p w:rsidR="00640111" w:rsidRDefault="00640111">
                                  <w:r>
                                    <w:t xml:space="preserve">Smallest possible number of toys donated would then be </w:t>
                                  </w:r>
                                  <w:r w:rsidRPr="003F50E3">
                                    <w:rPr>
                                      <w:position w:val="-6"/>
                                    </w:rPr>
                                    <w:object w:dxaOrig="1820" w:dyaOrig="280">
                                      <v:shape id="_x0000_i1097" type="#_x0000_t75" style="width:90.75pt;height:14.25pt" o:ole="">
                                        <v:imagedata r:id="rId166" o:title=""/>
                                      </v:shape>
                                      <o:OLEObject Type="Embed" ProgID="Equation.DSMT4" ShapeID="_x0000_i1097" DrawAspect="Content" ObjectID="_1556365152" r:id="rId167"/>
                                    </w:object>
                                  </w:r>
                                  <w:r>
                                    <w:t xml:space="preserve"> toys.</w:t>
                                  </w:r>
                                </w:p>
                                <w:p w:rsidR="00640111" w:rsidRDefault="00640111">
                                  <w:r>
                                    <w:t>78 is more than 75, which contradicts assumption and so at least two must have brought the same number of toys.</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states assumption that contradicts</w:t>
                                  </w:r>
                                </w:p>
                                <w:p w:rsidR="00640111" w:rsidRDefault="00640111">
                                  <w:r>
                                    <w:sym w:font="Wingdings" w:char="F0FC"/>
                                  </w:r>
                                  <w:r>
                                    <w:t xml:space="preserve"> calculates smallest number of toys</w:t>
                                  </w:r>
                                </w:p>
                                <w:p w:rsidR="00640111" w:rsidRDefault="00640111">
                                  <w:r>
                                    <w:sym w:font="Wingdings" w:char="F0FC"/>
                                  </w:r>
                                  <w:r>
                                    <w:t xml:space="preserve"> shows contradiction</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41.3pt;margin-top:8.6pt;width:412.5pt;height:1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5gRg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MJ&#10;Z0bUmNFWtYF9oZZBBXwa66dw21g4hhZ6zLnXeyhj223p6viPhhjsQPr8gm6MJqGcjK9uP09gkrCN&#10;JuPr4TDhn70+t86Hr4pqFoWcO4wvoSpOax9QClx7l5jNk66KVaV1upz9Ujt2Epg0CFJQw5kWPkCZ&#10;81X6xaoR4o9n2rAm5zdXKOx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AOfLjDdAAAACQEAAA8AAABkcnMvZG93bnJldi54bWxMj8FOwzAQRO9I/IO1SNyoQxBpCXEqioRU&#10;9YII9NCbGy9xRLyObLcJf89yguO+Gc3OVOvZDeKMIfaeFNwuMhBIrTc9dQo+3l9uViBi0mT04AkV&#10;fGOEdX15UenS+Ine8NykTnAIxVIrsCmNpZSxteh0XPgRibVPH5xOfIZOmqAnDneDzLOskE73xB+s&#10;HvHZYvvVnJyCzWvTb7a7O18cgtyOdjfJfeqUur6anx5BJJzTnxl+63N1qLnT0Z/IRDEoWOUFO5kv&#10;cxCsP2RLBkcF+T0TWVfy/4L6BwAA//8DAFBLAQItABQABgAIAAAAIQC2gziS/gAAAOEBAAATAAAA&#10;AAAAAAAAAAAAAAAAAABbQ29udGVudF9UeXBlc10ueG1sUEsBAi0AFAAGAAgAAAAhADj9If/WAAAA&#10;lAEAAAsAAAAAAAAAAAAAAAAALwEAAF9yZWxzLy5yZWxzUEsBAi0AFAAGAAgAAAAhALeTHmBGAgAA&#10;vgQAAA4AAAAAAAAAAAAAAAAALgIAAGRycy9lMm9Eb2MueG1sUEsBAi0AFAAGAAgAAAAhAAOfLjD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Contradiction: Assume they all brought a different number of toys.</w:t>
                            </w:r>
                          </w:p>
                          <w:p w:rsidR="00640111" w:rsidRDefault="00640111">
                            <w:r>
                              <w:t xml:space="preserve">Smallest possible number of toys donated would then be </w:t>
                            </w:r>
                            <w:r w:rsidRPr="003F50E3">
                              <w:rPr>
                                <w:position w:val="-6"/>
                              </w:rPr>
                              <w:object w:dxaOrig="1820" w:dyaOrig="280">
                                <v:shape id="_x0000_i1097" type="#_x0000_t75" style="width:90.75pt;height:14.25pt" o:ole="">
                                  <v:imagedata r:id="rId166" o:title=""/>
                                </v:shape>
                                <o:OLEObject Type="Embed" ProgID="Equation.DSMT4" ShapeID="_x0000_i1097" DrawAspect="Content" ObjectID="_1556365152" r:id="rId168"/>
                              </w:object>
                            </w:r>
                            <w:r>
                              <w:t xml:space="preserve"> toys.</w:t>
                            </w:r>
                          </w:p>
                          <w:p w:rsidR="00640111" w:rsidRDefault="00640111">
                            <w:r>
                              <w:t>78 is more than 75, which contradicts assumption and so at least two must have brought the same number of toys.</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states assumption that contradicts</w:t>
                            </w:r>
                          </w:p>
                          <w:p w:rsidR="00640111" w:rsidRDefault="00640111">
                            <w:r>
                              <w:sym w:font="Wingdings" w:char="F0FC"/>
                            </w:r>
                            <w:r>
                              <w:t xml:space="preserve"> calculates smallest number of toys</w:t>
                            </w:r>
                          </w:p>
                          <w:p w:rsidR="00640111" w:rsidRDefault="00640111">
                            <w:r>
                              <w:sym w:font="Wingdings" w:char="F0FC"/>
                            </w:r>
                            <w:r>
                              <w:t xml:space="preserve"> shows contradiction</w:t>
                            </w:r>
                          </w:p>
                        </w:tc>
                      </w:tr>
                    </w:tbl>
                    <w:p w:rsidR="00640111" w:rsidRDefault="00640111" w:rsidP="001F64A8"/>
                  </w:txbxContent>
                </v:textbox>
              </v:shape>
            </w:pict>
          </mc:Fallback>
        </mc:AlternateContent>
      </w: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pPr>
        <w:spacing w:after="160" w:line="259" w:lineRule="auto"/>
      </w:pPr>
      <w:r>
        <w:br w:type="page"/>
      </w:r>
    </w:p>
    <w:p w:rsidR="00640111" w:rsidRDefault="00640111" w:rsidP="00D91FC8">
      <w:pPr>
        <w:pStyle w:val="Parta"/>
      </w:pPr>
      <w:r>
        <w:lastRenderedPageBreak/>
        <w:t>(c)</w:t>
      </w:r>
      <w:r>
        <w:tab/>
        <w:t>Determine how many numbers between 1 and 150 inclusive are multiples of 3, 4 or 5.</w:t>
      </w:r>
    </w:p>
    <w:p w:rsidR="00640111" w:rsidRDefault="00640111" w:rsidP="00D91FC8">
      <w:pPr>
        <w:pStyle w:val="Parta"/>
      </w:pPr>
      <w:r>
        <w:tab/>
      </w:r>
      <w:r>
        <w:tab/>
        <w:t>(4 marks)</w:t>
      </w:r>
    </w:p>
    <w:p w:rsidR="00640111" w:rsidRDefault="00640111" w:rsidP="00D91FC8">
      <w:pPr>
        <w:pStyle w:val="Parta"/>
      </w:pPr>
      <w:r>
        <w:rPr>
          <w:noProof/>
          <w:lang w:eastAsia="en-AU"/>
        </w:rPr>
        <mc:AlternateContent>
          <mc:Choice Requires="wps">
            <w:drawing>
              <wp:anchor distT="0" distB="0" distL="114300" distR="114300" simplePos="0" relativeHeight="251694080" behindDoc="0" locked="0" layoutInCell="1" allowOverlap="1" wp14:anchorId="5A0A9077" wp14:editId="6254FE52">
                <wp:simplePos x="0" y="0"/>
                <wp:positionH relativeFrom="column">
                  <wp:posOffset>530860</wp:posOffset>
                </wp:positionH>
                <wp:positionV relativeFrom="paragraph">
                  <wp:posOffset>36195</wp:posOffset>
                </wp:positionV>
                <wp:extent cx="5238750" cy="28067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Multiples of 3: 50</w:t>
                                  </w:r>
                                </w:p>
                                <w:p w:rsidR="00640111" w:rsidRDefault="00640111">
                                  <w:r>
                                    <w:t>Multiples of 4: 37</w:t>
                                  </w:r>
                                </w:p>
                                <w:p w:rsidR="00640111" w:rsidRDefault="00640111">
                                  <w:r>
                                    <w:t>Multiples of 5: 30</w:t>
                                  </w:r>
                                </w:p>
                                <w:p w:rsidR="00640111" w:rsidRDefault="00640111"/>
                                <w:p w:rsidR="00640111" w:rsidRDefault="00640111" w:rsidP="003428A6">
                                  <w:r>
                                    <w:t>Multiples of 3 &amp; 4: 12</w:t>
                                  </w:r>
                                </w:p>
                                <w:p w:rsidR="00640111" w:rsidRDefault="00640111" w:rsidP="003428A6">
                                  <w:r>
                                    <w:t>Multiples of 3 &amp; 5: 10</w:t>
                                  </w:r>
                                </w:p>
                                <w:p w:rsidR="00640111" w:rsidRDefault="00640111" w:rsidP="003428A6">
                                  <w:r>
                                    <w:t>Multiples of 4 &amp; 5: 7</w:t>
                                  </w:r>
                                </w:p>
                                <w:p w:rsidR="00640111" w:rsidRDefault="00640111" w:rsidP="003428A6"/>
                                <w:p w:rsidR="00640111" w:rsidRDefault="00640111" w:rsidP="003428A6">
                                  <w:r>
                                    <w:t>Multiples of 3 &amp; 4 &amp; 5: 2</w:t>
                                  </w:r>
                                </w:p>
                                <w:p w:rsidR="00640111" w:rsidRDefault="00640111" w:rsidP="003428A6"/>
                                <w:p w:rsidR="00640111" w:rsidRDefault="00640111" w:rsidP="003428A6">
                                  <w:r w:rsidRPr="003428A6">
                                    <w:rPr>
                                      <w:position w:val="-6"/>
                                    </w:rPr>
                                    <w:object w:dxaOrig="3680" w:dyaOrig="280">
                                      <v:shape id="_x0000_i1098" type="#_x0000_t75" style="width:183.75pt;height:14.25pt" o:ole="">
                                        <v:imagedata r:id="rId169" o:title=""/>
                                      </v:shape>
                                      <o:OLEObject Type="Embed" ProgID="Equation.DSMT4" ShapeID="_x0000_i1098" DrawAspect="Content" ObjectID="_1556365153" r:id="rId170"/>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individual multiples</w:t>
                                  </w:r>
                                </w:p>
                                <w:p w:rsidR="00640111" w:rsidRDefault="00640111">
                                  <w:r>
                                    <w:sym w:font="Wingdings" w:char="F0FC"/>
                                  </w:r>
                                  <w:r>
                                    <w:t xml:space="preserve"> calculates paired multiples</w:t>
                                  </w:r>
                                </w:p>
                                <w:p w:rsidR="00640111" w:rsidRDefault="00640111">
                                  <w:r>
                                    <w:sym w:font="Wingdings" w:char="F0FC"/>
                                  </w:r>
                                  <w:r>
                                    <w:t xml:space="preserve"> calculates triple multiples</w:t>
                                  </w:r>
                                </w:p>
                                <w:p w:rsidR="00640111" w:rsidRDefault="00640111">
                                  <w:r>
                                    <w:sym w:font="Wingdings" w:char="F0FC"/>
                                  </w:r>
                                  <w:r>
                                    <w:t xml:space="preserve"> calculates total</w:t>
                                  </w:r>
                                </w:p>
                              </w:tc>
                            </w:tr>
                          </w:tbl>
                          <w:p w:rsidR="00640111" w:rsidRDefault="00640111" w:rsidP="005A4C1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41.8pt;margin-top:2.85pt;width:412.5pt;height:2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4KRgIAAL4EAAAOAAAAZHJzL2Uyb0RvYy54bWysVN9P2zAQfp+0/8Hy+5pQREERKepAnSZV&#10;gAQTz67jkEiOz7PdJt1fv89OA4ztaaIP7vnufD+++y6XV0On2V4535Ip+cks50wZSVVrnkv+43H9&#10;5YIzH4SphCajSn5Qnl8tP3+67G2h5tSQrpRjCGJ80duSNyHYIsu8bFQn/IysMjDW5DoRcHXPWeVE&#10;j+idzuZ5vsh6cpV1JJX30N6MRr5M8etayXBX114FpkuO2kI6XTq38cyWl6J4dsI2rTyWIf6jik60&#10;BklfQt2IINjOtX+F6lrpyFMdZpK6jOq6lSr1gG5O8nfdPDTCqtQLwPH2BSb/cWHl7f7esbYq+XzB&#10;mREdZvSohsC+0sCgAj699QXcHiwcwwA95jzpPZSx7aF2XfxHQwx2IH14QTdGk1CezU8vzs9gkrDN&#10;L/LFeZ7wz16fW+fDN0Udi0LJHcaXUBX7jQ8oBa6TS8zmSbfVutU6XQ7+Wju2F5g0CFJRz5kWPkBZ&#10;8nX6xaoR4o9n2rC+5ItTFPYxIZFAG+SJsI3wRCkM22GE+WzCbkvVAZA6GknprVy3aHuDmu+FAwsB&#10;FTYr3OGoNaFKOkqcNeR+/Usf/UEOWDnrweqS+5874RSg+G5Am7gCk+AmYTsJZtddE+A7wc5amUQ8&#10;cEFPYu2oe8LCrWIWmISRyFXyMInXYdwtLKxUq1VyAtGtCBvzYGUMHVGOQ3wcnoSzx0kHkOSWJr6L&#10;4t3AR9/40tBqF6huExsisCOKR7yxJGnCx4WOW/j2nrxePzvL3wAAAP//AwBQSwMEFAAGAAgAAAAh&#10;AJi/aKDeAAAACAEAAA8AAABkcnMvZG93bnJldi54bWxMj8FOwzAQRO9I/IO1SNyoAy1JGrKpKBJS&#10;1QsiwKE3N17iiHgdxW4T/h5zguNoRjNvys1se3Gm0XeOEW4XCQjixumOW4T3t+ebHIQPirXqHRPC&#10;N3nYVJcXpSq0m/iVznVoRSxhXygEE8JQSOkbQ1b5hRuIo/fpRqtClGMr9aimWG57eZckqbSq47hg&#10;1EBPhpqv+mQRti91t93tly49jHI3mP0kP0KLeH01Pz6ACDSHvzD84kd0qCLT0Z1Ye9Ej5Ms0JhHu&#10;MxDRXid51EeE1SrLQFal/H+g+gEAAP//AwBQSwECLQAUAAYACAAAACEAtoM4kv4AAADhAQAAEwAA&#10;AAAAAAAAAAAAAAAAAAAAW0NvbnRlbnRfVHlwZXNdLnhtbFBLAQItABQABgAIAAAAIQA4/SH/1gAA&#10;AJQBAAALAAAAAAAAAAAAAAAAAC8BAABfcmVscy8ucmVsc1BLAQItABQABgAIAAAAIQCnWa4KRgIA&#10;AL4EAAAOAAAAAAAAAAAAAAAAAC4CAABkcnMvZTJvRG9jLnhtbFBLAQItABQABgAIAAAAIQCYv2ig&#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Multiples of 3: 50</w:t>
                            </w:r>
                          </w:p>
                          <w:p w:rsidR="00640111" w:rsidRDefault="00640111">
                            <w:r>
                              <w:t>Multiples of 4: 37</w:t>
                            </w:r>
                          </w:p>
                          <w:p w:rsidR="00640111" w:rsidRDefault="00640111">
                            <w:r>
                              <w:t>Multiples of 5: 30</w:t>
                            </w:r>
                          </w:p>
                          <w:p w:rsidR="00640111" w:rsidRDefault="00640111"/>
                          <w:p w:rsidR="00640111" w:rsidRDefault="00640111" w:rsidP="003428A6">
                            <w:r>
                              <w:t>Multiples of 3 &amp; 4: 12</w:t>
                            </w:r>
                          </w:p>
                          <w:p w:rsidR="00640111" w:rsidRDefault="00640111" w:rsidP="003428A6">
                            <w:r>
                              <w:t>Multiples of 3 &amp; 5: 10</w:t>
                            </w:r>
                          </w:p>
                          <w:p w:rsidR="00640111" w:rsidRDefault="00640111" w:rsidP="003428A6">
                            <w:r>
                              <w:t>Multiples of 4 &amp; 5: 7</w:t>
                            </w:r>
                          </w:p>
                          <w:p w:rsidR="00640111" w:rsidRDefault="00640111" w:rsidP="003428A6"/>
                          <w:p w:rsidR="00640111" w:rsidRDefault="00640111" w:rsidP="003428A6">
                            <w:r>
                              <w:t>Multiples of 3 &amp; 4 &amp; 5: 2</w:t>
                            </w:r>
                          </w:p>
                          <w:p w:rsidR="00640111" w:rsidRDefault="00640111" w:rsidP="003428A6"/>
                          <w:p w:rsidR="00640111" w:rsidRDefault="00640111" w:rsidP="003428A6">
                            <w:r w:rsidRPr="003428A6">
                              <w:rPr>
                                <w:position w:val="-6"/>
                              </w:rPr>
                              <w:object w:dxaOrig="3680" w:dyaOrig="280">
                                <v:shape id="_x0000_i1098" type="#_x0000_t75" style="width:183.75pt;height:14.25pt" o:ole="">
                                  <v:imagedata r:id="rId169" o:title=""/>
                                </v:shape>
                                <o:OLEObject Type="Embed" ProgID="Equation.DSMT4" ShapeID="_x0000_i1098" DrawAspect="Content" ObjectID="_1556365153" r:id="rId17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individual multiples</w:t>
                            </w:r>
                          </w:p>
                          <w:p w:rsidR="00640111" w:rsidRDefault="00640111">
                            <w:r>
                              <w:sym w:font="Wingdings" w:char="F0FC"/>
                            </w:r>
                            <w:r>
                              <w:t xml:space="preserve"> calculates paired multiples</w:t>
                            </w:r>
                          </w:p>
                          <w:p w:rsidR="00640111" w:rsidRDefault="00640111">
                            <w:r>
                              <w:sym w:font="Wingdings" w:char="F0FC"/>
                            </w:r>
                            <w:r>
                              <w:t xml:space="preserve"> calculates triple multiples</w:t>
                            </w:r>
                          </w:p>
                          <w:p w:rsidR="00640111" w:rsidRDefault="00640111">
                            <w:r>
                              <w:sym w:font="Wingdings" w:char="F0FC"/>
                            </w:r>
                            <w:r>
                              <w:t xml:space="preserve"> calculates total</w:t>
                            </w:r>
                          </w:p>
                        </w:tc>
                      </w:tr>
                    </w:tbl>
                    <w:p w:rsidR="00640111" w:rsidRDefault="00640111" w:rsidP="005A4C1E"/>
                  </w:txbxContent>
                </v:textbox>
              </v:shape>
            </w:pict>
          </mc:Fallback>
        </mc:AlternateContent>
      </w: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pPr>
        <w:spacing w:after="160" w:line="259" w:lineRule="auto"/>
        <w:rPr>
          <w:b/>
          <w:szCs w:val="24"/>
          <w:lang w:val="en-US"/>
        </w:rPr>
      </w:pPr>
      <w:r>
        <w:br w:type="page"/>
      </w:r>
    </w:p>
    <w:p w:rsidR="00640111" w:rsidRDefault="00640111" w:rsidP="00640111">
      <w:pPr>
        <w:pStyle w:val="QNum"/>
      </w:pPr>
      <w:r>
        <w:lastRenderedPageBreak/>
        <w:t>Question 17</w:t>
      </w:r>
      <w:r>
        <w:tab/>
        <w:t>(8 marks)</w:t>
      </w:r>
    </w:p>
    <w:p w:rsidR="00640111" w:rsidRDefault="00640111"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640111" w:rsidRDefault="00640111" w:rsidP="00F913EF"/>
    <w:p w:rsidR="00640111" w:rsidRDefault="00640111" w:rsidP="004E5F59">
      <w:pPr>
        <w:pStyle w:val="Parta"/>
      </w:pPr>
      <w:r>
        <w:t>(a)</w:t>
      </w:r>
      <w:r>
        <w:tab/>
        <w:t>Sketch a diagram to that can be used to determine the direction the boat should steer.</w:t>
      </w:r>
    </w:p>
    <w:p w:rsidR="00640111" w:rsidRDefault="00640111" w:rsidP="004E5F59">
      <w:pPr>
        <w:pStyle w:val="Parta"/>
      </w:pPr>
      <w:r>
        <w:rPr>
          <w:noProof/>
          <w:lang w:eastAsia="en-AU"/>
        </w:rPr>
        <mc:AlternateContent>
          <mc:Choice Requires="wps">
            <w:drawing>
              <wp:anchor distT="0" distB="0" distL="114300" distR="114300" simplePos="0" relativeHeight="251696128" behindDoc="0" locked="0" layoutInCell="1" allowOverlap="1" wp14:anchorId="4E60AD40" wp14:editId="6DE35553">
                <wp:simplePos x="0" y="0"/>
                <wp:positionH relativeFrom="column">
                  <wp:posOffset>454660</wp:posOffset>
                </wp:positionH>
                <wp:positionV relativeFrom="paragraph">
                  <wp:posOffset>55880</wp:posOffset>
                </wp:positionV>
                <wp:extent cx="4845050" cy="18542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48450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37"/>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565" w:dyaOrig="1781">
                                      <v:shape id="_x0000_i1099" type="#_x0000_t75" style="width:78.75pt;height:89.25pt" o:ole="">
                                        <v:imagedata r:id="rId172" o:title=""/>
                                      </v:shape>
                                      <o:OLEObject Type="Embed" ProgID="FXDraw.Graphic" ShapeID="_x0000_i1099" DrawAspect="Content" ObjectID="_1556365154" r:id="rId173"/>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shows directions</w:t>
                                  </w:r>
                                </w:p>
                                <w:p w:rsidR="00640111" w:rsidRDefault="00640111">
                                  <w:r>
                                    <w:sym w:font="Wingdings" w:char="F0FC"/>
                                  </w:r>
                                  <w:r>
                                    <w:t xml:space="preserve"> shows magnitudes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35.8pt;margin-top:4.4pt;width:381.5pt;height:1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5bRAIAAL4EAAAOAAAAZHJzL2Uyb0RvYy54bWysVE1v2zAMvQ/YfxB0X510SRcYdYqsRYYB&#10;QVugHXpWZLkxIIuapMTOfv2eZDvtup2G5qBQJMWPx0dfXnWNZgflfE2m4NOzCWfKSCpr81zwH4/r&#10;TwvOfBCmFJqMKvhReX61/PjhsrW5Oqcd6VI5hiDG560t+C4Em2eZlzvVCH9GVhkYK3KNCLi656x0&#10;okX0Rmfnk8lF1pIrrSOpvIf2pjfyZYpfVUqGu6ryKjBdcNQW0unSuY1ntrwU+bMTdlfLoQzxH1U0&#10;ojZIegp1I4Jge1f/FaqppSNPVTiT1GRUVbVUqQd0M5286eZhJ6xKvQAcb08w+fcLK28P947VZcHP&#10;v3BmRIMZPaousK/UMaiAT2t9DrcHC8fQQY85j3oPZWy7q1wT/9EQgx1IH0/oxmgSytliNp/MYZKw&#10;TRfzGeYX42Qvz63z4ZuihkWh4A7jS6iKw8aH3nV0idk86bpc11qny9Ffa8cOApMGQUpqOdPCBygL&#10;vk6/Idsfz7RhbcEvPqOw9wmJdrRBVxG2Hp4ohW7b9TBfjNhtqTwCUkc9Kb2V6xptb1DzvXBgIaDC&#10;ZoU7HJUmVEmDxNmO3K9/6aM/yAErZy1YXXD/cy+cAhTfDWgTV2AU3ChsR8Hsm2sCfFPsrJVJxAMX&#10;9ChWjponLNwqZoFJGIlcBQ+jeB363cLCSrVaJScQ3YqwMQ9WxtAR5TjEx+5JODtMOoAktzTyXeRv&#10;Bt77xpeGVvtAVZ3YEIHtURzwxpIkPg0LHbfw9T15vXx2lr8BAAD//wMAUEsDBBQABgAIAAAAIQBh&#10;o1Q/3QAAAAgBAAAPAAAAZHJzL2Rvd25yZXYueG1sTI9BS8QwFITvgv8hPMGbm6yVWmrTxRWEZS9i&#10;1YO3bPNsis1LabLb+u99ntzjMMPMN9Vm8YM44RT7QBrWKwUCqQ22p07D+9vzTQEiJkPWDIFQww9G&#10;2NSXF5UpbZjpFU9N6gSXUCyNBpfSWEoZW4fexFUYkdj7CpM3ieXUSTuZmcv9IG+VyqU3PfGCMyM+&#10;OWy/m6PXsH1p+u1un4X8c5K70e1n+ZE6ra+vlscHEAmX9B+GP3xGh5qZDuFINopBw/0656SGgg+w&#10;XWR3rA8aMqUKkHUlzw/UvwAAAP//AwBQSwECLQAUAAYACAAAACEAtoM4kv4AAADhAQAAEwAAAAAA&#10;AAAAAAAAAAAAAAAAW0NvbnRlbnRfVHlwZXNdLnhtbFBLAQItABQABgAIAAAAIQA4/SH/1gAAAJQB&#10;AAALAAAAAAAAAAAAAAAAAC8BAABfcmVscy8ucmVsc1BLAQItABQABgAIAAAAIQCDrP5bRAIAAL4E&#10;AAAOAAAAAAAAAAAAAAAAAC4CAABkcnMvZTJvRG9jLnhtbFBLAQItABQABgAIAAAAIQBho1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837"/>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565" w:dyaOrig="1781">
                                <v:shape id="_x0000_i1099" type="#_x0000_t75" style="width:78.75pt;height:89.25pt" o:ole="">
                                  <v:imagedata r:id="rId172" o:title=""/>
                                </v:shape>
                                <o:OLEObject Type="Embed" ProgID="FXDraw.Graphic" ShapeID="_x0000_i1099" DrawAspect="Content" ObjectID="_1556365154" r:id="rId174"/>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shows directions</w:t>
                            </w:r>
                          </w:p>
                          <w:p w:rsidR="00640111" w:rsidRDefault="00640111">
                            <w:r>
                              <w:sym w:font="Wingdings" w:char="F0FC"/>
                            </w:r>
                            <w:r>
                              <w:t xml:space="preserve"> shows magnitudes</w:t>
                            </w:r>
                          </w:p>
                        </w:tc>
                      </w:tr>
                    </w:tbl>
                    <w:p w:rsidR="00640111" w:rsidRDefault="00640111" w:rsidP="001F64A8"/>
                  </w:txbxContent>
                </v:textbox>
              </v:shape>
            </w:pict>
          </mc:Fallback>
        </mc:AlternateContent>
      </w:r>
      <w:r>
        <w:tab/>
      </w:r>
      <w:r>
        <w:tab/>
        <w:t>(2 marks)</w:t>
      </w: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r>
        <w:t>(b)</w:t>
      </w:r>
      <w:r>
        <w:tab/>
        <w:t>Determine the bearing that the boat should steer.</w:t>
      </w:r>
      <w:r>
        <w:tab/>
        <w:t>(3 marks)</w:t>
      </w:r>
    </w:p>
    <w:p w:rsidR="00640111" w:rsidRDefault="00640111" w:rsidP="004E5F59">
      <w:pPr>
        <w:pStyle w:val="Parta"/>
      </w:pPr>
      <w:r>
        <w:rPr>
          <w:noProof/>
          <w:lang w:eastAsia="en-AU"/>
        </w:rPr>
        <mc:AlternateContent>
          <mc:Choice Requires="wps">
            <w:drawing>
              <wp:anchor distT="0" distB="0" distL="114300" distR="114300" simplePos="0" relativeHeight="251698176" behindDoc="0" locked="0" layoutInCell="1" allowOverlap="1" wp14:anchorId="6D013663" wp14:editId="62905884">
                <wp:simplePos x="0" y="0"/>
                <wp:positionH relativeFrom="column">
                  <wp:posOffset>454660</wp:posOffset>
                </wp:positionH>
                <wp:positionV relativeFrom="paragraph">
                  <wp:posOffset>37465</wp:posOffset>
                </wp:positionV>
                <wp:extent cx="5238750" cy="15176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A71A8F">
                                    <w:rPr>
                                      <w:position w:val="-44"/>
                                    </w:rPr>
                                    <w:object w:dxaOrig="3140" w:dyaOrig="1000">
                                      <v:shape id="_x0000_i1100" type="#_x0000_t75" style="width:156.75pt;height:50.25pt" o:ole="">
                                        <v:imagedata r:id="rId175" o:title=""/>
                                      </v:shape>
                                      <o:OLEObject Type="Embed" ProgID="Equation.DSMT4" ShapeID="_x0000_i1100" DrawAspect="Content" ObjectID="_1556365155" r:id="rId176"/>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sine rue</w:t>
                                  </w:r>
                                </w:p>
                                <w:p w:rsidR="00640111" w:rsidRDefault="00640111">
                                  <w:r>
                                    <w:sym w:font="Wingdings" w:char="F0FC"/>
                                  </w:r>
                                  <w:r>
                                    <w:t xml:space="preserve"> determines angle</w:t>
                                  </w:r>
                                </w:p>
                                <w:p w:rsidR="00640111" w:rsidRDefault="00640111">
                                  <w:r>
                                    <w:sym w:font="Wingdings" w:char="F0FC"/>
                                  </w:r>
                                  <w:r>
                                    <w:t>determines bearing</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35.8pt;margin-top:2.95pt;width:412.5pt;height:1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MsQwIAAL4EAAAOAAAAZHJzL2Uyb0RvYy54bWysVE1v2zAMvQ/YfxB0X52kaFoYdYosRYYB&#10;QVugHXpWZDk2IIuapMTOfv2e5Ljtup2G5qBQJMWPx0df3/StZgflfEOm4NOzCWfKSCobsyv4j6f1&#10;lyvOfBCmFJqMKvhReX6z+PzpurO5mlFNulSOIYjxeWcLXodg8yzzslat8GdklYGxIteKgKvbZaUT&#10;HaK3OptNJvOsI1daR1J5D+3tYOSLFL+qlAz3VeVVYLrgqC2k06VzG89scS3ynRO2buSpDPEfVbSi&#10;MUj6EupWBMH2rvkrVNtIR56qcCapzaiqGqlSD+hmOnnXzWMtrEq9ABxvX2DyHxdW3h0eHGvKgs8w&#10;KSNazOhJ9YF9pZ5BBXw663O4PVo4hh56zHnUeyhj233l2viPhhjsQPr4gm6MJqG8mJ1fXV7AJGGb&#10;Xkwv57ggfvb63DofvilqWRQK7jC+hKo4bHwYXEeXmM2Tbsp1o3W6HP1KO3YQmDQIUlLHmRY+QFnw&#10;dfqdsv3xTBvWFXx+jlo+JiTa0QZdRdgGeKIU+m0/wHw5Yrel8ghIHQ2k9FauG7S9Qc0PwoGFgAqb&#10;Fe5xVJpQJZ0kzmpyv/6lj/4gB6ycdWB1wf3PvXAKUHw3oE1cgVFwo7AdBbNvVwT4pthZK5OIBy7o&#10;Uawctc9YuGXMApMwErkKHkZxFYbdwsJKtVwmJxDdirAxj1bG0BHlOMSn/lk4e5p0AEnuaOS7yN8N&#10;fPCNLw0t94GqJrEhAjugeMIbS5L4dFrouIVv78nr9bOz+A0AAP//AwBQSwMEFAAGAAgAAAAhAGIv&#10;m8TfAAAACAEAAA8AAABkcnMvZG93bnJldi54bWxMj8FOwzAQRO9I/IO1SNyo01JCE7KpKBJS1UtF&#10;aA/c3GSJI2I7st0m/D3LCY6jGc28KdaT6cWFfOicRZjPEhBka9d0tkU4vL/erUCEqGyjemcJ4ZsC&#10;rMvrq0LljRvtG12q2AousSFXCDrGIZcy1JqMCjM3kGXv03mjIkvfysarkctNLxdJkkqjOssLWg30&#10;oqn+qs4GYbOvus12d+/SDy+3g96N8hhbxNub6fkJRKQp/oXhF5/RoWSmkzvbJoge4XGechLhIQPB&#10;9ipLWZ8QFstlBrIs5P8D5Q8AAAD//wMAUEsBAi0AFAAGAAgAAAAhALaDOJL+AAAA4QEAABMAAAAA&#10;AAAAAAAAAAAAAAAAAFtDb250ZW50X1R5cGVzXS54bWxQSwECLQAUAAYACAAAACEAOP0h/9YAAACU&#10;AQAACwAAAAAAAAAAAAAAAAAvAQAAX3JlbHMvLnJlbHNQSwECLQAUAAYACAAAACEA5/KzLEMCAAC+&#10;BAAADgAAAAAAAAAAAAAAAAAuAgAAZHJzL2Uyb0RvYy54bWxQSwECLQAUAAYACAAAACEAYi+bxN8A&#10;AAAI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A71A8F">
                              <w:rPr>
                                <w:position w:val="-44"/>
                              </w:rPr>
                              <w:object w:dxaOrig="3140" w:dyaOrig="1000">
                                <v:shape id="_x0000_i1100" type="#_x0000_t75" style="width:156.75pt;height:50.25pt" o:ole="">
                                  <v:imagedata r:id="rId175" o:title=""/>
                                </v:shape>
                                <o:OLEObject Type="Embed" ProgID="Equation.DSMT4" ShapeID="_x0000_i1100" DrawAspect="Content" ObjectID="_1556365155" r:id="rId177"/>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sine rue</w:t>
                            </w:r>
                          </w:p>
                          <w:p w:rsidR="00640111" w:rsidRDefault="00640111">
                            <w:r>
                              <w:sym w:font="Wingdings" w:char="F0FC"/>
                            </w:r>
                            <w:r>
                              <w:t xml:space="preserve"> determines angle</w:t>
                            </w:r>
                          </w:p>
                          <w:p w:rsidR="00640111" w:rsidRDefault="00640111">
                            <w:r>
                              <w:sym w:font="Wingdings" w:char="F0FC"/>
                            </w:r>
                            <w:r>
                              <w:t>determines bearing</w:t>
                            </w:r>
                          </w:p>
                        </w:tc>
                      </w:tr>
                    </w:tbl>
                    <w:p w:rsidR="00640111" w:rsidRDefault="00640111" w:rsidP="001F64A8"/>
                  </w:txbxContent>
                </v:textbox>
              </v:shape>
            </w:pict>
          </mc:Fallback>
        </mc:AlternateContent>
      </w: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r>
        <w:t>(c)</w:t>
      </w:r>
      <w:r>
        <w:tab/>
        <w:t>Determine the time taken for the boat to reach the jetty.</w:t>
      </w:r>
      <w:r>
        <w:tab/>
        <w:t>(3 marks)</w:t>
      </w:r>
    </w:p>
    <w:p w:rsidR="00640111" w:rsidRDefault="00640111" w:rsidP="00F913EF">
      <w:r>
        <w:rPr>
          <w:noProof/>
          <w:lang w:eastAsia="en-AU"/>
        </w:rPr>
        <mc:AlternateContent>
          <mc:Choice Requires="wps">
            <w:drawing>
              <wp:anchor distT="0" distB="0" distL="114300" distR="114300" simplePos="0" relativeHeight="251697152" behindDoc="0" locked="0" layoutInCell="1" allowOverlap="1" wp14:anchorId="663DF0B3" wp14:editId="7147E9AD">
                <wp:simplePos x="0" y="0"/>
                <wp:positionH relativeFrom="column">
                  <wp:posOffset>454660</wp:posOffset>
                </wp:positionH>
                <wp:positionV relativeFrom="paragraph">
                  <wp:posOffset>120015</wp:posOffset>
                </wp:positionV>
                <wp:extent cx="5238750" cy="1289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4B0109">
                                    <w:rPr>
                                      <w:position w:val="-28"/>
                                    </w:rPr>
                                    <w:object w:dxaOrig="6020" w:dyaOrig="680">
                                      <v:shape id="_x0000_i1101" type="#_x0000_t75" style="width:300.75pt;height:33.75pt" o:ole="">
                                        <v:imagedata r:id="rId178" o:title=""/>
                                      </v:shape>
                                      <o:OLEObject Type="Embed" ProgID="Equation.DSMT4" ShapeID="_x0000_i1101" DrawAspect="Content" ObjectID="_1556365156" r:id="rId17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cosine rule</w:t>
                                  </w:r>
                                </w:p>
                                <w:p w:rsidR="00640111" w:rsidRDefault="00640111">
                                  <w:r>
                                    <w:sym w:font="Wingdings" w:char="F0FC"/>
                                  </w:r>
                                  <w:r>
                                    <w:t xml:space="preserve"> determines speed over ground</w:t>
                                  </w:r>
                                </w:p>
                                <w:p w:rsidR="00640111" w:rsidRDefault="00640111">
                                  <w:r>
                                    <w:sym w:font="Wingdings" w:char="F0FC"/>
                                  </w:r>
                                  <w:r>
                                    <w:t xml:space="preserve"> determines time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margin-left:35.8pt;margin-top:9.45pt;width:412.5pt;height:1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zWQwIAAL4EAAAOAAAAZHJzL2Uyb0RvYy54bWysVE1vGjEQvVfqf7B8LwtESQliiSgRVaUo&#10;iQRVzsbrhZW8Htc27NJf32cvS9q0pyoczHhmPB9v3uzsrq01OyrnKzI5Hw2GnCkjqajMLuffN6tP&#10;E858EKYQmozK+Ul5fjf/+GHW2Kka0550oRxDEOOnjc35PgQ7zTIv96oWfkBWGRhLcrUIuLpdVjjR&#10;IHqts/FweJM15ArrSCrvob3vjHye4pelkuGpLL0KTOcctYV0unRu45nNZ2K6c8LuK3kuQ/xHFbWo&#10;DJJeQt2LINjBVX+FqivpyFMZBpLqjMqykir1gG5GwzfdrPfCqtQLwPH2ApN/v7Dy8fjsWFXkfHzL&#10;mRE1ZrRRbWBfqGVQAZ/G+inc1haOoYUec+71HsrYdlu6Ov6jIQY7kD5d0I3RJJTX46vJ52uYJGyj&#10;8eR2iAviZ6/PrfPhq6KaRSHnDuNLqIrjgw+da+8Ss3nSVbGqtE6Xk19qx44CkwZBCmo408IHKHO+&#10;Sr9ztj+eacOanN9coZb3CYl2tEFXEbYOniiFdtt2ME967LZUnACpo46U3spVhbYfUPOzcGAhoMJm&#10;hSccpSZUSWeJsz25n//SR3+QA1bOGrA65/7HQTgFKL4Z0CauQC+4Xtj2gjnUSwJ8I+yslUnEAxd0&#10;L5aO6hcs3CJmgUkYiVw5D724DN1uYWGlWiySE4huRXgwaytj6IhyHOKmfRHOnicdQJJH6vkupm8G&#10;3vnGl4YWh0BlldgQge1QPOONJUl8Oi903MLf78nr9bMz/wUAAP//AwBQSwMEFAAGAAgAAAAhAJ+L&#10;e4HeAAAACQEAAA8AAABkcnMvZG93bnJldi54bWxMj0FPhDAQhe8m/odmTLy5BUwQkLJxTUw2ezGi&#10;Hrx16UiJdEpod8F/73jS47z38uZ79XZ1ozjjHAZPCtJNAgKp82agXsHb69NNASJETUaPnlDBNwbY&#10;NpcXta6MX+gFz23sBZdQqLQCG+NUSRk6i06HjZ+Q2Pv0s9ORz7mXZtYLl7tRZkmSS6cH4g9WT/ho&#10;sftqT07B7rkddvvDrc8/Zrmf7GGR77FX6vpqfbgHEXGNf2H4xWd0aJjp6E9kghgV3KU5J1kvShDs&#10;F2XOwlFBlqUlyKaW/xc0PwAAAP//AwBQSwECLQAUAAYACAAAACEAtoM4kv4AAADhAQAAEwAAAAAA&#10;AAAAAAAAAAAAAAAAW0NvbnRlbnRfVHlwZXNdLnhtbFBLAQItABQABgAIAAAAIQA4/SH/1gAAAJQB&#10;AAALAAAAAAAAAAAAAAAAAC8BAABfcmVscy8ucmVsc1BLAQItABQABgAIAAAAIQA2uazWQwIAAL4E&#10;AAAOAAAAAAAAAAAAAAAAAC4CAABkcnMvZTJvRG9jLnhtbFBLAQItABQABgAIAAAAIQCfi3uB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4B0109">
                              <w:rPr>
                                <w:position w:val="-28"/>
                              </w:rPr>
                              <w:object w:dxaOrig="6020" w:dyaOrig="680">
                                <v:shape id="_x0000_i1101" type="#_x0000_t75" style="width:300.75pt;height:33.75pt" o:ole="">
                                  <v:imagedata r:id="rId178" o:title=""/>
                                </v:shape>
                                <o:OLEObject Type="Embed" ProgID="Equation.DSMT4" ShapeID="_x0000_i1101" DrawAspect="Content" ObjectID="_1556365156" r:id="rId180"/>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cosine rule</w:t>
                            </w:r>
                          </w:p>
                          <w:p w:rsidR="00640111" w:rsidRDefault="00640111">
                            <w:r>
                              <w:sym w:font="Wingdings" w:char="F0FC"/>
                            </w:r>
                            <w:r>
                              <w:t xml:space="preserve"> determines speed over ground</w:t>
                            </w:r>
                          </w:p>
                          <w:p w:rsidR="00640111" w:rsidRDefault="00640111">
                            <w:r>
                              <w:sym w:font="Wingdings" w:char="F0FC"/>
                            </w:r>
                            <w:r>
                              <w:t xml:space="preserve"> determines time</w:t>
                            </w:r>
                          </w:p>
                        </w:tc>
                      </w:tr>
                    </w:tbl>
                    <w:p w:rsidR="00640111" w:rsidRDefault="00640111" w:rsidP="001F64A8"/>
                  </w:txbxContent>
                </v:textbox>
              </v:shape>
            </w:pict>
          </mc:Fallback>
        </mc:AlternateContent>
      </w:r>
    </w:p>
    <w:p w:rsidR="00640111" w:rsidRDefault="00640111" w:rsidP="00F913EF"/>
    <w:p w:rsidR="00640111" w:rsidRDefault="00640111" w:rsidP="00F913EF"/>
    <w:p w:rsidR="00640111" w:rsidRDefault="00640111" w:rsidP="001F64A8"/>
    <w:p w:rsidR="00640111" w:rsidRPr="00F913EF"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18</w:t>
      </w:r>
      <w:r>
        <w:tab/>
        <w:t>(7 marks)</w:t>
      </w:r>
    </w:p>
    <w:p w:rsidR="00640111" w:rsidRDefault="00640111" w:rsidP="00433959">
      <w:pPr>
        <w:pStyle w:val="Parta"/>
      </w:pPr>
      <w:r>
        <w:t>(a)</w:t>
      </w:r>
      <w:r>
        <w:tab/>
        <w:t xml:space="preserve">Let </w:t>
      </w:r>
      <w:r w:rsidRPr="0020490E">
        <w:rPr>
          <w:position w:val="-12"/>
        </w:rPr>
        <w:object w:dxaOrig="1219" w:dyaOrig="360">
          <v:shape id="_x0000_i1053" type="#_x0000_t75" style="width:60.75pt;height:18pt" o:ole="">
            <v:imagedata r:id="rId181" o:title=""/>
          </v:shape>
          <o:OLEObject Type="Embed" ProgID="Equation.DSMT4" ShapeID="_x0000_i1053" DrawAspect="Content" ObjectID="_1556365108" r:id="rId182"/>
        </w:object>
      </w:r>
      <w:r>
        <w:t xml:space="preserve">, </w:t>
      </w:r>
      <w:r w:rsidRPr="0020490E">
        <w:rPr>
          <w:position w:val="-12"/>
        </w:rPr>
        <w:object w:dxaOrig="1200" w:dyaOrig="360">
          <v:shape id="_x0000_i1054" type="#_x0000_t75" style="width:60pt;height:18pt" o:ole="">
            <v:imagedata r:id="rId183" o:title=""/>
          </v:shape>
          <o:OLEObject Type="Embed" ProgID="Equation.DSMT4" ShapeID="_x0000_i1054" DrawAspect="Content" ObjectID="_1556365109" r:id="rId184"/>
        </w:object>
      </w:r>
      <w:r>
        <w:t xml:space="preserve"> and </w:t>
      </w:r>
      <w:r w:rsidRPr="0020490E">
        <w:rPr>
          <w:position w:val="-12"/>
        </w:rPr>
        <w:object w:dxaOrig="1160" w:dyaOrig="360">
          <v:shape id="_x0000_i1055" type="#_x0000_t75" style="width:57.75pt;height:18pt" o:ole="">
            <v:imagedata r:id="rId185" o:title=""/>
          </v:shape>
          <o:OLEObject Type="Embed" ProgID="Equation.DSMT4" ShapeID="_x0000_i1055" DrawAspect="Content" ObjectID="_1556365110" r:id="rId186"/>
        </w:object>
      </w:r>
      <w:r>
        <w:t>.</w:t>
      </w:r>
    </w:p>
    <w:p w:rsidR="00640111" w:rsidRDefault="00640111" w:rsidP="00433959">
      <w:pPr>
        <w:pStyle w:val="Parta"/>
      </w:pPr>
    </w:p>
    <w:p w:rsidR="00640111" w:rsidRDefault="00640111" w:rsidP="00433959">
      <w:pPr>
        <w:pStyle w:val="Parta"/>
      </w:pPr>
      <w:r>
        <w:tab/>
        <w:t xml:space="preserve">Prove that the scalar product is distributive over vector addition: </w:t>
      </w:r>
      <w:r w:rsidRPr="006A6057">
        <w:rPr>
          <w:position w:val="-10"/>
        </w:rPr>
        <w:object w:dxaOrig="2160" w:dyaOrig="320">
          <v:shape id="_x0000_i1056" type="#_x0000_t75" style="width:108pt;height:15.75pt" o:ole="">
            <v:imagedata r:id="rId187" o:title=""/>
          </v:shape>
          <o:OLEObject Type="Embed" ProgID="Equation.DSMT4" ShapeID="_x0000_i1056" DrawAspect="Content" ObjectID="_1556365111" r:id="rId188"/>
        </w:object>
      </w:r>
      <w:r>
        <w:t>.</w:t>
      </w:r>
    </w:p>
    <w:p w:rsidR="00640111" w:rsidRDefault="00640111" w:rsidP="00433959">
      <w:pPr>
        <w:pStyle w:val="Parta"/>
      </w:pPr>
      <w:r>
        <w:tab/>
      </w:r>
      <w:r>
        <w:tab/>
        <w:t>(4 marks)</w:t>
      </w:r>
    </w:p>
    <w:p w:rsidR="00640111" w:rsidRDefault="00640111" w:rsidP="00F913EF">
      <w:r>
        <w:rPr>
          <w:noProof/>
          <w:lang w:eastAsia="en-AU"/>
        </w:rPr>
        <mc:AlternateContent>
          <mc:Choice Requires="wps">
            <w:drawing>
              <wp:anchor distT="0" distB="0" distL="114300" distR="114300" simplePos="0" relativeHeight="251700224" behindDoc="0" locked="0" layoutInCell="1" allowOverlap="1" wp14:anchorId="77E0A0FD" wp14:editId="7F8D113A">
                <wp:simplePos x="0" y="0"/>
                <wp:positionH relativeFrom="column">
                  <wp:posOffset>492760</wp:posOffset>
                </wp:positionH>
                <wp:positionV relativeFrom="paragraph">
                  <wp:posOffset>99695</wp:posOffset>
                </wp:positionV>
                <wp:extent cx="5238750" cy="29019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5238750" cy="290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97FED">
                                    <w:rPr>
                                      <w:position w:val="-140"/>
                                    </w:rPr>
                                    <w:object w:dxaOrig="3860" w:dyaOrig="2920">
                                      <v:shape id="_x0000_i1102" type="#_x0000_t75" style="width:192.75pt;height:146.25pt" o:ole="">
                                        <v:imagedata r:id="rId189" o:title=""/>
                                      </v:shape>
                                      <o:OLEObject Type="Embed" ProgID="Equation.DSMT4" ShapeID="_x0000_i1102" DrawAspect="Content" ObjectID="_1556365157" r:id="rId190"/>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sums components of </w:t>
                                  </w:r>
                                  <w:r w:rsidRPr="00087855">
                                    <w:rPr>
                                      <w:rStyle w:val="Vector"/>
                                    </w:rPr>
                                    <w:t>b</w:t>
                                  </w:r>
                                  <w:r>
                                    <w:t xml:space="preserve"> and </w:t>
                                  </w:r>
                                  <w:r w:rsidRPr="00087855">
                                    <w:rPr>
                                      <w:rStyle w:val="Vector"/>
                                    </w:rPr>
                                    <w:t>c</w:t>
                                  </w:r>
                                </w:p>
                                <w:p w:rsidR="00640111" w:rsidRDefault="00640111">
                                  <w:r>
                                    <w:sym w:font="Wingdings" w:char="F0FC"/>
                                  </w:r>
                                  <w:r>
                                    <w:t xml:space="preserve"> uses scalar product</w:t>
                                  </w:r>
                                </w:p>
                                <w:p w:rsidR="00640111" w:rsidRDefault="00640111">
                                  <w:r>
                                    <w:sym w:font="Wingdings" w:char="F0FC"/>
                                  </w:r>
                                  <w:r>
                                    <w:t xml:space="preserve"> expands result</w:t>
                                  </w:r>
                                </w:p>
                                <w:p w:rsidR="00640111" w:rsidRDefault="00640111">
                                  <w:r>
                                    <w:sym w:font="Wingdings" w:char="F0FC"/>
                                  </w:r>
                                  <w:r>
                                    <w:t xml:space="preserve"> re-writes as scalar product using components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margin-left:38.8pt;margin-top:7.85pt;width:412.5pt;height:2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5MRAIAAL4EAAAOAAAAZHJzL2Uyb0RvYy54bWysVE1v2zAMvQ/YfxB0X50PtGuDOkXWIsOA&#10;oC3QDj0rshwbkEVNUmJnv35Psp1u3U5Dc1AoknokH0lf33SNZgflfE0m59OzCWfKSCpqs8v59+f1&#10;p0vOfBCmEJqMyvlReX6z/PjhurULNaOKdKEcA4jxi9bmvArBLrLMy0o1wp+RVQbGklwjAq5ulxVO&#10;tEBvdDabTC6yllxhHUnlPbR3vZEvE35ZKhkeytKrwHTOkVtIp0vnNp7Z8losdk7YqpZDGuI/smhE&#10;bRD0BHUngmB7V/8F1dTSkacynElqMirLWqpUA6qZTt5U81QJq1ItIMfbE03+/WDl/eHRsbrI+Rz0&#10;GNGgR8+qC+wLdQwq8NNav4Dbk4Vj6KBHn0e9hzKW3ZWuif8oiMEOqOOJ3YgmoTyfzS8/n8MkYZtd&#10;TaZXuAA/e31unQ9fFTUsCjl3aF9iVRw2PvSuo0uM5knXxbrWOl2O/lY7dhDoNAakoJYzLXyAMufr&#10;9Bui/fFMG9bm/GKOXN4HEuVog6oibT09UQrdtks0z65G7rZUHEGpo34ovZXrGmVvkPOjcJhCUIXN&#10;Cg84Sk3IkgaJs4rcz3/poz+GA1bOWkx1zv2PvXAKVHwzGBtAhlFwo7AdBbNvbgn0TbGzViYRD1zQ&#10;o1g6al6wcKsYBSZhJGLlPIzibeh3Cwsr1WqVnDDoVoSNebIyQkeWYxOfuxfh7NDpgCG5p3HexeJN&#10;w3vf+NLQah+orNM0RGJ7Fge+sSRpnoaFjlv4+z15vX52lr8AAAD//wMAUEsDBBQABgAIAAAAIQDF&#10;DBvK3gAAAAkBAAAPAAAAZHJzL2Rvd25yZXYueG1sTI/BTsMwEETvSPyDtUjcqEOAGEKciiIhVb0g&#10;Ahy4ufGSRMTryHab8PcsJzjuzGj2TbVe3CiOGOLgScPlKgOB1Ho7UKfh7fXp4hZETIasGT2hhm+M&#10;sK5PTypTWj/TCx6b1AkuoVgaDX1KUyllbHt0Jq78hMTepw/OJD5DJ20wM5e7UeZZVkhnBuIPvZnw&#10;scf2qzk4DZvnZthsd1e++AhyO/W7Wb6nTuvzs+XhHkTCJf2F4Ref0aFmpr0/kI1i1KBUwUnWbxQI&#10;9u+ynIW9hmuVK5B1Jf8vqH8AAAD//wMAUEsBAi0AFAAGAAgAAAAhALaDOJL+AAAA4QEAABMAAAAA&#10;AAAAAAAAAAAAAAAAAFtDb250ZW50X1R5cGVzXS54bWxQSwECLQAUAAYACAAAACEAOP0h/9YAAACU&#10;AQAACwAAAAAAAAAAAAAAAAAvAQAAX3JlbHMvLnJlbHNQSwECLQAUAAYACAAAACEAtXdeTEQCAAC+&#10;BAAADgAAAAAAAAAAAAAAAAAuAgAAZHJzL2Uyb0RvYy54bWxQSwECLQAUAAYACAAAACEAxQwby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97FED">
                              <w:rPr>
                                <w:position w:val="-140"/>
                              </w:rPr>
                              <w:object w:dxaOrig="3860" w:dyaOrig="2920">
                                <v:shape id="_x0000_i1102" type="#_x0000_t75" style="width:192.75pt;height:146.25pt" o:ole="">
                                  <v:imagedata r:id="rId189" o:title=""/>
                                </v:shape>
                                <o:OLEObject Type="Embed" ProgID="Equation.DSMT4" ShapeID="_x0000_i1102" DrawAspect="Content" ObjectID="_1556365157" r:id="rId19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sums components of </w:t>
                            </w:r>
                            <w:r w:rsidRPr="00087855">
                              <w:rPr>
                                <w:rStyle w:val="Vector"/>
                              </w:rPr>
                              <w:t>b</w:t>
                            </w:r>
                            <w:r>
                              <w:t xml:space="preserve"> and </w:t>
                            </w:r>
                            <w:r w:rsidRPr="00087855">
                              <w:rPr>
                                <w:rStyle w:val="Vector"/>
                              </w:rPr>
                              <w:t>c</w:t>
                            </w:r>
                          </w:p>
                          <w:p w:rsidR="00640111" w:rsidRDefault="00640111">
                            <w:r>
                              <w:sym w:font="Wingdings" w:char="F0FC"/>
                            </w:r>
                            <w:r>
                              <w:t xml:space="preserve"> uses scalar product</w:t>
                            </w:r>
                          </w:p>
                          <w:p w:rsidR="00640111" w:rsidRDefault="00640111">
                            <w:r>
                              <w:sym w:font="Wingdings" w:char="F0FC"/>
                            </w:r>
                            <w:r>
                              <w:t xml:space="preserve"> expands result</w:t>
                            </w:r>
                          </w:p>
                          <w:p w:rsidR="00640111" w:rsidRDefault="00640111">
                            <w:r>
                              <w:sym w:font="Wingdings" w:char="F0FC"/>
                            </w:r>
                            <w:r>
                              <w:t xml:space="preserve"> re-writes as scalar product using components</w:t>
                            </w:r>
                          </w:p>
                        </w:tc>
                      </w:tr>
                    </w:tbl>
                    <w:p w:rsidR="00640111" w:rsidRDefault="00640111" w:rsidP="001F64A8"/>
                  </w:txbxContent>
                </v:textbox>
              </v:shape>
            </w:pict>
          </mc:Fallback>
        </mc:AlternateContent>
      </w:r>
    </w:p>
    <w:p w:rsidR="00640111" w:rsidRDefault="00640111" w:rsidP="00F913EF"/>
    <w:p w:rsidR="00640111" w:rsidRDefault="00640111" w:rsidP="00F913EF"/>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Pr="00F913EF" w:rsidRDefault="00640111" w:rsidP="001F64A8"/>
    <w:p w:rsidR="00640111" w:rsidRDefault="00640111" w:rsidP="001F64A8"/>
    <w:p w:rsidR="00640111" w:rsidRDefault="00640111" w:rsidP="001F64A8"/>
    <w:p w:rsidR="00640111" w:rsidRDefault="00640111" w:rsidP="001F64A8"/>
    <w:p w:rsidR="00640111" w:rsidRDefault="00640111" w:rsidP="00433959">
      <w:pPr>
        <w:pStyle w:val="Parta"/>
      </w:pPr>
    </w:p>
    <w:p w:rsidR="00640111" w:rsidRDefault="00640111" w:rsidP="00433959">
      <w:pPr>
        <w:pStyle w:val="Parta"/>
      </w:pPr>
    </w:p>
    <w:p w:rsidR="00640111" w:rsidRDefault="00640111" w:rsidP="00433959">
      <w:pPr>
        <w:pStyle w:val="Parta"/>
      </w:pPr>
    </w:p>
    <w:p w:rsidR="00640111" w:rsidRDefault="00640111" w:rsidP="00433959">
      <w:pPr>
        <w:pStyle w:val="Parta"/>
      </w:pPr>
      <w:r>
        <w:t>(b)</w:t>
      </w:r>
      <w:r>
        <w:tab/>
        <w:t xml:space="preserve">Given </w:t>
      </w:r>
      <w:r w:rsidRPr="00433959">
        <w:rPr>
          <w:position w:val="-10"/>
        </w:rPr>
        <w:object w:dxaOrig="4720" w:dyaOrig="320">
          <v:shape id="_x0000_i1057" type="#_x0000_t75" style="width:236.25pt;height:15.75pt" o:ole="">
            <v:imagedata r:id="rId192" o:title=""/>
          </v:shape>
          <o:OLEObject Type="Embed" ProgID="Equation.DSMT4" ShapeID="_x0000_i1057" DrawAspect="Content" ObjectID="_1556365112" r:id="rId193"/>
        </w:object>
      </w:r>
      <w:r>
        <w:t xml:space="preserve"> and </w:t>
      </w:r>
      <w:r w:rsidRPr="00433959">
        <w:rPr>
          <w:position w:val="-10"/>
        </w:rPr>
        <w:object w:dxaOrig="1500" w:dyaOrig="320">
          <v:shape id="_x0000_i1058" type="#_x0000_t75" style="width:75pt;height:15.75pt" o:ole="">
            <v:imagedata r:id="rId194" o:title=""/>
          </v:shape>
          <o:OLEObject Type="Embed" ProgID="Equation.DSMT4" ShapeID="_x0000_i1058" DrawAspect="Content" ObjectID="_1556365113" r:id="rId195"/>
        </w:object>
      </w:r>
      <w:r>
        <w:t>,</w:t>
      </w:r>
    </w:p>
    <w:p w:rsidR="00640111" w:rsidRDefault="00640111" w:rsidP="00433959">
      <w:pPr>
        <w:pStyle w:val="Parta"/>
      </w:pPr>
      <w:r>
        <w:tab/>
        <w:t xml:space="preserve">determine </w:t>
      </w:r>
      <w:r w:rsidRPr="00433959">
        <w:rPr>
          <w:position w:val="-10"/>
        </w:rPr>
        <w:object w:dxaOrig="2200" w:dyaOrig="279">
          <v:shape id="_x0000_i1059" type="#_x0000_t75" style="width:110.25pt;height:14.25pt" o:ole="">
            <v:imagedata r:id="rId196" o:title=""/>
          </v:shape>
          <o:OLEObject Type="Embed" ProgID="Equation.DSMT4" ShapeID="_x0000_i1059" DrawAspect="Content" ObjectID="_1556365114" r:id="rId197"/>
        </w:object>
      </w:r>
      <w:r>
        <w:t>.</w:t>
      </w:r>
      <w:r>
        <w:tab/>
        <w:t>(3 marks)</w:t>
      </w:r>
    </w:p>
    <w:p w:rsidR="00640111" w:rsidRDefault="00640111" w:rsidP="001F64A8">
      <w:r>
        <w:rPr>
          <w:noProof/>
          <w:lang w:eastAsia="en-AU"/>
        </w:rPr>
        <mc:AlternateContent>
          <mc:Choice Requires="wps">
            <w:drawing>
              <wp:anchor distT="0" distB="0" distL="114300" distR="114300" simplePos="0" relativeHeight="251701248" behindDoc="0" locked="0" layoutInCell="1" allowOverlap="1" wp14:anchorId="7BC83DAA" wp14:editId="4BF28BC5">
                <wp:simplePos x="0" y="0"/>
                <wp:positionH relativeFrom="column">
                  <wp:posOffset>454660</wp:posOffset>
                </wp:positionH>
                <wp:positionV relativeFrom="paragraph">
                  <wp:posOffset>158115</wp:posOffset>
                </wp:positionV>
                <wp:extent cx="5238750" cy="19875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7C3F62">
                                    <w:rPr>
                                      <w:position w:val="-82"/>
                                    </w:rPr>
                                    <w:object w:dxaOrig="4380" w:dyaOrig="1760">
                                      <v:shape id="_x0000_i1103" type="#_x0000_t75" style="width:219pt;height:87.75pt" o:ole="">
                                        <v:imagedata r:id="rId198" o:title=""/>
                                      </v:shape>
                                      <o:OLEObject Type="Embed" ProgID="Equation.DSMT4" ShapeID="_x0000_i1103" DrawAspect="Content" ObjectID="_1556365158" r:id="rId19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factorises expression</w:t>
                                  </w:r>
                                </w:p>
                                <w:p w:rsidR="00640111" w:rsidRDefault="00640111">
                                  <w:r>
                                    <w:sym w:font="Wingdings" w:char="F0FC"/>
                                  </w:r>
                                  <w:r>
                                    <w:t xml:space="preserve"> substitutes and simplifies</w:t>
                                  </w:r>
                                </w:p>
                                <w:p w:rsidR="00640111" w:rsidRDefault="00640111">
                                  <w:r>
                                    <w:sym w:font="Wingdings" w:char="F0FC"/>
                                  </w:r>
                                  <w:r>
                                    <w:t xml:space="preserve"> calculates scalar product</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margin-left:35.8pt;margin-top:12.45pt;width:412.5pt;height:1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L+QAIAAL4EAAAOAAAAZHJzL2Uyb0RvYy54bWysVE1v2zAMvQ/YfxB0X50PtGuDOEXWIsOA&#10;oi2QDj0rshwbkEVNUmJnv35Pst1u3U5Dc1AokuLH46OX112j2VE5X5PJ+fRswpkykora7HP+/Wnz&#10;6ZIzH4QphCajcn5Snl+vPn5YtnahZlSRLpRjCGL8orU5r0KwiyzzslKN8GdklYGxJNeIgKvbZ4UT&#10;LaI3OptNJhdZS66wjqTyHtrb3shXKX5ZKhkeytKrwHTOUVtIp0vnLp7ZaikWeydsVcuhDPEfVTSi&#10;Nkj6EupWBMEOrv4rVFNLR57KcCapyagsa6lSD+hmOnnTzbYSVqVeAI63LzD59wsr74+PjtVFzudT&#10;zoxoMKMn1QX2hToGFfBprV/AbWvhGDroMedR76GMbXela+I/GmKwA+nTC7oxmoTyfDa//HwOk4Rt&#10;egUZF8TPXp9b58NXRQ2LQs4dxpdQFcc7H3rX0SVm86TrYlNrnS4nf6MdOwpMGgQpqOVMCx+gzPkm&#10;/YZsfzzThrU5v5ijlvcJiXa0QVcRth6eKIVu1/Uwp56jakfFCZA66knprdzUaPsONT8KBxYCKmxW&#10;eMBRakKVNEicVeR+/ksf/UEOWDlrweqc+x8H4RSg+GZAm7gCo+BGYTcK5tDcEOADE1BNEvHABT2K&#10;paPmGQu3jllgEkYiV87DKN6EfrewsFKt18kJRLci3JmtlTF0RDkO8al7Fs4Okw4gyT2NfBeLNwPv&#10;feNLQ+tDoLJObHhFccAbS5L4NCx03MLf78nr9bOz+gUAAP//AwBQSwMEFAAGAAgAAAAhADLq4LLg&#10;AAAACQEAAA8AAABkcnMvZG93bnJldi54bWxMj8FOwzAQRO9I/IO1SNyo0walTcimokhIVS+IAAdu&#10;brzEEbEdxW4T/p7lRI+zM5p5W25n24szjaHzDmG5SECQa7zuXIvw/vZ8twERonJa9d4Rwg8F2FbX&#10;V6UqtJ/cK53r2AoucaFQCCbGoZAyNIasCgs/kGPvy49WRZZjK/WoJi63vVwlSSat6hwvGDXQk6Hm&#10;uz5ZhN1L3e32h9Rnn6PcD+YwyY/YIt7ezI8PICLN8T8Mf/iMDhUzHf3J6SB6hPUy4yTC6j4Hwf4m&#10;z/hwREjTdQ6yKuXlB9UvAAAA//8DAFBLAQItABQABgAIAAAAIQC2gziS/gAAAOEBAAATAAAAAAAA&#10;AAAAAAAAAAAAAABbQ29udGVudF9UeXBlc10ueG1sUEsBAi0AFAAGAAgAAAAhADj9If/WAAAAlAEA&#10;AAsAAAAAAAAAAAAAAAAALwEAAF9yZWxzLy5yZWxzUEsBAi0AFAAGAAgAAAAhAIgN8v5AAgAAvgQA&#10;AA4AAAAAAAAAAAAAAAAALgIAAGRycy9lMm9Eb2MueG1sUEsBAi0AFAAGAAgAAAAhADLq4LLgAAAA&#10;CQ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7C3F62">
                              <w:rPr>
                                <w:position w:val="-82"/>
                              </w:rPr>
                              <w:object w:dxaOrig="4380" w:dyaOrig="1760">
                                <v:shape id="_x0000_i1103" type="#_x0000_t75" style="width:219pt;height:87.75pt" o:ole="">
                                  <v:imagedata r:id="rId198" o:title=""/>
                                </v:shape>
                                <o:OLEObject Type="Embed" ProgID="Equation.DSMT4" ShapeID="_x0000_i1103" DrawAspect="Content" ObjectID="_1556365158" r:id="rId200"/>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factorises expression</w:t>
                            </w:r>
                          </w:p>
                          <w:p w:rsidR="00640111" w:rsidRDefault="00640111">
                            <w:r>
                              <w:sym w:font="Wingdings" w:char="F0FC"/>
                            </w:r>
                            <w:r>
                              <w:t xml:space="preserve"> substitutes and simplifies</w:t>
                            </w:r>
                          </w:p>
                          <w:p w:rsidR="00640111" w:rsidRDefault="00640111">
                            <w:r>
                              <w:sym w:font="Wingdings" w:char="F0FC"/>
                            </w:r>
                            <w:r>
                              <w:t xml:space="preserve"> calculates scalar product</w:t>
                            </w:r>
                          </w:p>
                        </w:tc>
                      </w:tr>
                    </w:tbl>
                    <w:p w:rsidR="00640111" w:rsidRDefault="00640111" w:rsidP="001F64A8"/>
                  </w:txbxContent>
                </v:textbox>
              </v:shape>
            </w:pict>
          </mc:Fallback>
        </mc:AlternateContent>
      </w:r>
    </w:p>
    <w:p w:rsidR="00640111" w:rsidRDefault="00640111" w:rsidP="001F64A8"/>
    <w:p w:rsidR="00640111" w:rsidRPr="00F913EF" w:rsidRDefault="00640111" w:rsidP="001F64A8"/>
    <w:p w:rsidR="00640111" w:rsidRDefault="00640111" w:rsidP="001F64A8"/>
    <w:p w:rsidR="00640111" w:rsidRDefault="00640111" w:rsidP="001F64A8"/>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19</w:t>
      </w:r>
      <w:r>
        <w:tab/>
        <w:t>(8 marks)</w:t>
      </w:r>
    </w:p>
    <w:p w:rsidR="00640111" w:rsidRDefault="00640111" w:rsidP="00251834">
      <w:pPr>
        <w:pStyle w:val="Parta"/>
      </w:pPr>
      <w:r>
        <w:t>(a)</w:t>
      </w:r>
      <w:r>
        <w:tab/>
        <w:t>Determine the number of ways that ten different coloured cubes can be placed in a line.</w:t>
      </w:r>
    </w:p>
    <w:p w:rsidR="00640111" w:rsidRDefault="00640111" w:rsidP="00251834">
      <w:pPr>
        <w:pStyle w:val="Parta"/>
      </w:pPr>
      <w:r>
        <w:tab/>
      </w:r>
      <w:r>
        <w:tab/>
        <w:t>(1 mark)</w:t>
      </w:r>
    </w:p>
    <w:p w:rsidR="00640111" w:rsidRDefault="00640111" w:rsidP="00251834">
      <w:pPr>
        <w:pStyle w:val="Parta"/>
      </w:pPr>
      <w:r>
        <w:rPr>
          <w:noProof/>
          <w:lang w:eastAsia="en-AU"/>
        </w:rPr>
        <mc:AlternateContent>
          <mc:Choice Requires="wps">
            <w:drawing>
              <wp:anchor distT="0" distB="0" distL="114300" distR="114300" simplePos="0" relativeHeight="251703296" behindDoc="0" locked="0" layoutInCell="1" allowOverlap="1" wp14:anchorId="2D68C823" wp14:editId="27D2AC06">
                <wp:simplePos x="0" y="0"/>
                <wp:positionH relativeFrom="column">
                  <wp:posOffset>518160</wp:posOffset>
                </wp:positionH>
                <wp:positionV relativeFrom="paragraph">
                  <wp:posOffset>36195</wp:posOffset>
                </wp:positionV>
                <wp:extent cx="5238750" cy="7366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372E5">
                                    <w:rPr>
                                      <w:position w:val="-6"/>
                                    </w:rPr>
                                    <w:object w:dxaOrig="1440" w:dyaOrig="280">
                                      <v:shape id="_x0000_i1104" type="#_x0000_t75" style="width:1in;height:14.25pt" o:ole="">
                                        <v:imagedata r:id="rId201" o:title=""/>
                                      </v:shape>
                                      <o:OLEObject Type="Embed" ProgID="Equation.DSMT4" ShapeID="_x0000_i1104" DrawAspect="Content" ObjectID="_1556365159" r:id="rId202"/>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number of ways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40.8pt;margin-top:2.85pt;width:412.5pt;height: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6rRAIAAL0EAAAOAAAAZHJzL2Uyb0RvYy54bWysVN9v2jAQfp+0/8Hy+xoKKq1QQ8WomCZV&#10;bSWY+mwch0RyfJ5tSNhfv88OoV23p6k8mPPd+X58911u77pGs4NyviaT88uLEWfKSCpqs8v5j83q&#10;yw1nPghTCE1G5fyoPL+bf/5029qZGlNFulCOIYjxs9bmvArBzrLMy0o1wl+QVQbGklwjAq5ulxVO&#10;tIje6Gw8Gk2zllxhHUnlPbT3vZHPU/yyVDI8laVXgemco7aQTpfObTyz+a2Y7ZywVS1PZYj/qKIR&#10;tUHSc6h7EQTbu/qvUE0tHXkqw4WkJqOyrKVKPaCby9G7btaVsCr1AnC8PcPkPy6sfDw8O1YXOZ+M&#10;OTOiwYw2qgvsK3UMKuDTWj+D29rCMXTQY86D3kMZ2+5K18R/NMRgB9LHM7oxmoTyajy5ub6CScJ2&#10;PZlORwn+7PW1dT58U9SwKOTcYXoJVHF48AGVwHVwick86bpY1Vqny9EvtWMHgUGDHwW1nGnhA5Q5&#10;X6VfLBoh/nimDWtzPp2gro8JiQTaIE9ErUcnSqHbdj3KZ+i2VByBqKOek97KVY22H1Dzs3AgIZDC&#10;YoUnHKUmVEknibOK3K9/6aM/uAErZy1InXP/cy+cAhTfDVgTN2AQ3CBsB8HsmyUBvkusrJVJxAMX&#10;9CCWjpoX7NsiZoFJGIlcOQ+DuAz9amFfpVoskhN4bkV4MGsrY+iIchzipnsRzp4mHcCRRxroLmbv&#10;Bt77xpeGFvtAZZ3YEIHtUTzhjR1JEz7tc1zCt/fk9frVmf8GAAD//wMAUEsDBBQABgAIAAAAIQCp&#10;kx863QAAAAgBAAAPAAAAZHJzL2Rvd25yZXYueG1sTI/BTsMwEETvSPyDtUjcqJMi0hLiVBQJqeoF&#10;EeDAzY2XOCJeR7bbhL9nOdHjaJ5m31ab2Q3ihCH2nhTkiwwEUutNT52C97fnmzWImDQZPXhCBT8Y&#10;YVNfXlS6NH6iVzw1qRM8QrHUCmxKYyllbC06HRd+ROLuywenE8fQSRP0xONukMssK6TTPfEFq0d8&#10;sth+N0enYPvS9Nvd/tYXn0HuRruf5EfqlLq+mh8fQCSc0z8Mf/qsDjU7HfyRTBSDgnVeMKngbgWC&#10;6/us4HxgbpmvQNaVPH+g/gUAAP//AwBQSwECLQAUAAYACAAAACEAtoM4kv4AAADhAQAAEwAAAAAA&#10;AAAAAAAAAAAAAAAAW0NvbnRlbnRfVHlwZXNdLnhtbFBLAQItABQABgAIAAAAIQA4/SH/1gAAAJQB&#10;AAALAAAAAAAAAAAAAAAAAC8BAABfcmVscy8ucmVsc1BLAQItABQABgAIAAAAIQC9Pn6rRAIAAL0E&#10;AAAOAAAAAAAAAAAAAAAAAC4CAABkcnMvZTJvRG9jLnhtbFBLAQItABQABgAIAAAAIQCpkx86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372E5">
                              <w:rPr>
                                <w:position w:val="-6"/>
                              </w:rPr>
                              <w:object w:dxaOrig="1440" w:dyaOrig="280">
                                <v:shape id="_x0000_i1104" type="#_x0000_t75" style="width:1in;height:14.25pt" o:ole="">
                                  <v:imagedata r:id="rId201" o:title=""/>
                                </v:shape>
                                <o:OLEObject Type="Embed" ProgID="Equation.DSMT4" ShapeID="_x0000_i1104" DrawAspect="Content" ObjectID="_1556365159" r:id="rId20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number of ways</w:t>
                            </w:r>
                          </w:p>
                        </w:tc>
                      </w:tr>
                    </w:tbl>
                    <w:p w:rsidR="00640111" w:rsidRDefault="00640111" w:rsidP="001F64A8"/>
                  </w:txbxContent>
                </v:textbox>
              </v:shape>
            </w:pict>
          </mc:Fallback>
        </mc:AlternateContent>
      </w: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r>
        <w:t>(b)</w:t>
      </w:r>
      <w:r>
        <w:tab/>
        <w:t>Determine the number of ways that six different coloured cubes can be placed in a line if the blue, red and green cubes must be together.</w:t>
      </w:r>
      <w:r>
        <w:tab/>
        <w:t>(2 marks)</w:t>
      </w:r>
    </w:p>
    <w:p w:rsidR="00640111" w:rsidRDefault="00640111" w:rsidP="00251834">
      <w:pPr>
        <w:pStyle w:val="Parta"/>
      </w:pPr>
      <w:r>
        <w:rPr>
          <w:noProof/>
          <w:lang w:eastAsia="en-AU"/>
        </w:rPr>
        <mc:AlternateContent>
          <mc:Choice Requires="wps">
            <w:drawing>
              <wp:anchor distT="0" distB="0" distL="114300" distR="114300" simplePos="0" relativeHeight="251704320" behindDoc="0" locked="0" layoutInCell="1" allowOverlap="1" wp14:anchorId="432535B5" wp14:editId="058A2BB0">
                <wp:simplePos x="0" y="0"/>
                <wp:positionH relativeFrom="column">
                  <wp:posOffset>518160</wp:posOffset>
                </wp:positionH>
                <wp:positionV relativeFrom="paragraph">
                  <wp:posOffset>122555</wp:posOffset>
                </wp:positionV>
                <wp:extent cx="5238750" cy="8826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372E5">
                                    <w:rPr>
                                      <w:position w:val="-6"/>
                                    </w:rPr>
                                    <w:object w:dxaOrig="1180" w:dyaOrig="280">
                                      <v:shape id="_x0000_i1105" type="#_x0000_t75" style="width:59.25pt;height:14.25pt" o:ole="">
                                        <v:imagedata r:id="rId204" o:title=""/>
                                      </v:shape>
                                      <o:OLEObject Type="Embed" ProgID="Equation.DSMT4" ShapeID="_x0000_i1105" DrawAspect="Content" ObjectID="_1556365160" r:id="rId205"/>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groups blue, red and green as one item and arranges within</w:t>
                                  </w:r>
                                </w:p>
                                <w:p w:rsidR="00640111" w:rsidRDefault="00640111" w:rsidP="00166968">
                                  <w:r>
                                    <w:sym w:font="Wingdings" w:char="F0FC"/>
                                  </w:r>
                                  <w:r>
                                    <w:t xml:space="preserve"> arranges all four items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40.8pt;margin-top:9.65pt;width:412.5pt;height: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Q1QgIAAL0EAAAOAAAAZHJzL2Uyb0RvYy54bWysVE1vGjEQvVfqf7B8L8uHQhFiiSgRVSWU&#10;RApVzsbrhZW8Htc27NJf32cvm7RpT1U4mPHMeD7evNnFbVtrdlbOV2RyPhoMOVNGUlGZQ86/7zaf&#10;Zpz5IEwhNBmV84vy/Hb58cOisXM1piPpQjmGIMbPG5vzYwh2nmVeHlUt/ICsMjCW5GoRcHWHrHCi&#10;QfRaZ+PhcJo15ArrSCrvob3rjHyZ4pelkuGhLL0KTOcctYV0unTu45ktF2J+cMIeK3ktQ/xHFbWo&#10;DJK+hLoTQbCTq/4KVVfSkacyDCTVGZVlJVXqAd2Mhm+6eToKq1IvAMfbF5j8+4WV9+dHx6oi55MJ&#10;Z0bUmNFOtYF9oZZBBXwa6+dwe7JwDC30mHOv91DGttvS1fEfDTHYgfTlBd0YTUJ5M57MPt/AJGGb&#10;zcZTyAifvb62zoevimoWhZw7TC+BKs5bHzrX3iUm86SrYlNpnS4Xv9aOnQUGDX4U1HCmhQ9Q5nyT&#10;ftdsfzzThjU5n05Qy/uERDvaoKuIWodOlEK7bzuUxz10eyouQNRRx0lv5aZC21vU/CgcSAiksFjh&#10;AUepCVXSVeLsSO7nv/TRH9yAlbMGpM65/3ESTgGKbwasiRvQC64X9r1gTvWaAN8IK2tlEvHABd2L&#10;paP6Gfu2illgEkYiV85DL65Dt1rYV6lWq+QEnlsRtubJyhg6ohyHuGufhbPXSQdw5J56uov5m4F3&#10;vvGlodUpUFklNkRgOxSveGNHEp+u+xyX8Pd78nr96ix/AQAA//8DAFBLAwQUAAYACAAAACEA7Fo3&#10;7d0AAAAJAQAADwAAAGRycy9kb3ducmV2LnhtbEyPwU7DMBBE70j8g7VI3KhTIqI0xKkoElLVCyLA&#10;gZsbL3FEvI5stwl/z3KC474Zzc7U28WN4owhDp4UrFcZCKTOm4F6BW+vTzcliJg0GT16QgXfGGHb&#10;XF7UujJ+phc8t6kXHEKx0gpsSlMlZewsOh1XfkJi7dMHpxOfoZcm6JnD3Shvs6yQTg/EH6ye8NFi&#10;99WenILdczvs9ofcFx9B7id7mOV76pW6vloe7kEkXNKfGX7rc3VouNPRn8hEMSoo1wU7mW9yEKxv&#10;soLBkcFdmYNsavl/QfMDAAD//wMAUEsBAi0AFAAGAAgAAAAhALaDOJL+AAAA4QEAABMAAAAAAAAA&#10;AAAAAAAAAAAAAFtDb250ZW50X1R5cGVzXS54bWxQSwECLQAUAAYACAAAACEAOP0h/9YAAACUAQAA&#10;CwAAAAAAAAAAAAAAAAAvAQAAX3JlbHMvLnJlbHNQSwECLQAUAAYACAAAACEAroz0NUICAAC9BAAA&#10;DgAAAAAAAAAAAAAAAAAuAgAAZHJzL2Uyb0RvYy54bWxQSwECLQAUAAYACAAAACEA7Fo37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372E5">
                              <w:rPr>
                                <w:position w:val="-6"/>
                              </w:rPr>
                              <w:object w:dxaOrig="1180" w:dyaOrig="280">
                                <v:shape id="_x0000_i1105" type="#_x0000_t75" style="width:59.25pt;height:14.25pt" o:ole="">
                                  <v:imagedata r:id="rId204" o:title=""/>
                                </v:shape>
                                <o:OLEObject Type="Embed" ProgID="Equation.DSMT4" ShapeID="_x0000_i1105" DrawAspect="Content" ObjectID="_1556365160" r:id="rId206"/>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groups blue, red and green as one item and arranges within</w:t>
                            </w:r>
                          </w:p>
                          <w:p w:rsidR="00640111" w:rsidRDefault="00640111" w:rsidP="00166968">
                            <w:r>
                              <w:sym w:font="Wingdings" w:char="F0FC"/>
                            </w:r>
                            <w:r>
                              <w:t xml:space="preserve"> arranges all four items</w:t>
                            </w:r>
                          </w:p>
                        </w:tc>
                      </w:tr>
                    </w:tbl>
                    <w:p w:rsidR="00640111" w:rsidRDefault="00640111" w:rsidP="001F64A8"/>
                  </w:txbxContent>
                </v:textbox>
              </v:shape>
            </w:pict>
          </mc:Fallback>
        </mc:AlternateContent>
      </w: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r>
        <w:t>(c)</w:t>
      </w:r>
      <w:r>
        <w:tab/>
        <w:t>Eight identical cubes, coloured red, red, red, blue, blue, green, orange and yellow, are arranged in a line.</w:t>
      </w:r>
    </w:p>
    <w:p w:rsidR="00640111" w:rsidRDefault="00640111" w:rsidP="00251834">
      <w:pPr>
        <w:pStyle w:val="Parta"/>
      </w:pPr>
    </w:p>
    <w:p w:rsidR="00640111" w:rsidRDefault="00640111" w:rsidP="00853500">
      <w:pPr>
        <w:pStyle w:val="Partai"/>
      </w:pPr>
      <w:r>
        <w:t>(i)</w:t>
      </w:r>
      <w:r>
        <w:tab/>
        <w:t>Determine the number of arrangements in which the red cubes are all adjacent.</w:t>
      </w:r>
    </w:p>
    <w:p w:rsidR="00640111" w:rsidRDefault="00640111" w:rsidP="00853500">
      <w:pPr>
        <w:pStyle w:val="Partai"/>
      </w:pPr>
      <w:r>
        <w:tab/>
      </w:r>
      <w:r>
        <w:tab/>
        <w:t>(2 marks)</w:t>
      </w:r>
    </w:p>
    <w:p w:rsidR="00640111" w:rsidRDefault="00640111" w:rsidP="00853500">
      <w:pPr>
        <w:pStyle w:val="Partai"/>
      </w:pPr>
      <w:r>
        <w:rPr>
          <w:noProof/>
          <w:lang w:eastAsia="en-AU"/>
        </w:rPr>
        <mc:AlternateContent>
          <mc:Choice Requires="wps">
            <w:drawing>
              <wp:anchor distT="0" distB="0" distL="114300" distR="114300" simplePos="0" relativeHeight="251705344" behindDoc="0" locked="0" layoutInCell="1" allowOverlap="1" wp14:anchorId="55B24AA0" wp14:editId="33E5ADB9">
                <wp:simplePos x="0" y="0"/>
                <wp:positionH relativeFrom="column">
                  <wp:posOffset>454660</wp:posOffset>
                </wp:positionH>
                <wp:positionV relativeFrom="paragraph">
                  <wp:posOffset>77470</wp:posOffset>
                </wp:positionV>
                <wp:extent cx="5238750" cy="11112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166968">
                                  <w:r>
                                    <w:t xml:space="preserve">Treat 3 reds as one item, leaving 6 items, 2 alike: </w:t>
                                  </w:r>
                                  <w:r w:rsidRPr="00166968">
                                    <w:rPr>
                                      <w:position w:val="-24"/>
                                    </w:rPr>
                                    <w:object w:dxaOrig="900" w:dyaOrig="620">
                                      <v:shape id="_x0000_i1106" type="#_x0000_t75" style="width:45pt;height:30.75pt" o:ole="">
                                        <v:imagedata r:id="rId207" o:title=""/>
                                      </v:shape>
                                      <o:OLEObject Type="Embed" ProgID="Equation.DSMT4" ShapeID="_x0000_i1106" DrawAspect="Content" ObjectID="_1556365161" r:id="rId208"/>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treats reds as one item</w:t>
                                  </w:r>
                                </w:p>
                                <w:p w:rsidR="00640111" w:rsidRDefault="00640111">
                                  <w:r>
                                    <w:sym w:font="Wingdings" w:char="F0FC"/>
                                  </w:r>
                                  <w:r>
                                    <w:t xml:space="preserve"> arranges remaining items correctly</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35.8pt;margin-top:6.1pt;width:412.5pt;height: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ncQg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vGmKwA+nTBd0YTUJ5NZ7cfLmCScI2&#10;wjfGBfGzl+fW+fBNUc2ikHOH8SVUxfHeh861d4nZPOmqWFVap8vJL7VjR4FJgyAFNZxp4QOUOV+l&#10;75ztj2fasCbn1xPU8j4h0Y426CrC1sETpdBu2w7mSY/dlooTIHXUkdJbuarQ9j1qfhIOLARU2Kzw&#10;iKPUhCrpLHG2J/frX/roD3LAylkDVufc/zwIpwDFdwPaxBXoBdcL214wh3pJgG+EnbUyiXjggu7F&#10;0lH9jIVbxCwwCSORK+ehF5eh2y0srFSLRXIC0a0I92ZtZQwdUY5D3LTPwtnzpANI8kA938X0zcA7&#10;3/jS0OIQqKwSGyKwHYpnvLEkiU/nhY5b+PqevF7+dua/AQAA//8DAFBLAwQUAAYACAAAACEAIL0n&#10;pt0AAAAJAQAADwAAAGRycy9kb3ducmV2LnhtbEyPwU7DMBBE70j8g7VI3KjTIKUhxKkoElLVCyLA&#10;gZsbL3FEvI5stwl/z3KC474Zzc7U28WN4owhDp4UrFcZCKTOm4F6BW+vTzcliJg0GT16QgXfGGHb&#10;XF7UujJ+phc8t6kXHEKx0gpsSlMlZewsOh1XfkJi7dMHpxOfoZcm6JnD3SjzLCuk0wPxB6snfLTY&#10;fbUnp2D33A67/eHWFx9B7id7mOV76pW6vloe7kEkXNKfGX7rc3VouNPRn8hEMSrYrAt2Ms9zEKyX&#10;dwWDI4Nyk4Nsavl/QfMDAAD//wMAUEsBAi0AFAAGAAgAAAAhALaDOJL+AAAA4QEAABMAAAAAAAAA&#10;AAAAAAAAAAAAAFtDb250ZW50X1R5cGVzXS54bWxQSwECLQAUAAYACAAAACEAOP0h/9YAAACUAQAA&#10;CwAAAAAAAAAAAAAAAAAvAQAAX3JlbHMvLnJlbHNQSwECLQAUAAYACAAAACEAtBxp3EICAAC+BAAA&#10;DgAAAAAAAAAAAAAAAAAuAgAAZHJzL2Uyb0RvYy54bWxQSwECLQAUAAYACAAAACEAIL0np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166968">
                            <w:r>
                              <w:t xml:space="preserve">Treat 3 reds as one item, leaving 6 items, 2 alike: </w:t>
                            </w:r>
                            <w:r w:rsidRPr="00166968">
                              <w:rPr>
                                <w:position w:val="-24"/>
                              </w:rPr>
                              <w:object w:dxaOrig="900" w:dyaOrig="620">
                                <v:shape id="_x0000_i1106" type="#_x0000_t75" style="width:45pt;height:30.75pt" o:ole="">
                                  <v:imagedata r:id="rId207" o:title=""/>
                                </v:shape>
                                <o:OLEObject Type="Embed" ProgID="Equation.DSMT4" ShapeID="_x0000_i1106" DrawAspect="Content" ObjectID="_1556365161" r:id="rId20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treats reds as one item</w:t>
                            </w:r>
                          </w:p>
                          <w:p w:rsidR="00640111" w:rsidRDefault="00640111">
                            <w:r>
                              <w:sym w:font="Wingdings" w:char="F0FC"/>
                            </w:r>
                            <w:r>
                              <w:t xml:space="preserve"> arranges remaining items correctly</w:t>
                            </w:r>
                          </w:p>
                        </w:tc>
                      </w:tr>
                    </w:tbl>
                    <w:p w:rsidR="00640111" w:rsidRDefault="00640111" w:rsidP="001F64A8"/>
                  </w:txbxContent>
                </v:textbox>
              </v:shape>
            </w:pict>
          </mc:Fallback>
        </mc:AlternateContent>
      </w: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3B3177">
      <w:pPr>
        <w:pStyle w:val="Partai"/>
      </w:pPr>
    </w:p>
    <w:p w:rsidR="00640111" w:rsidRDefault="00640111" w:rsidP="003B3177">
      <w:pPr>
        <w:pStyle w:val="Partai"/>
      </w:pPr>
    </w:p>
    <w:p w:rsidR="00640111" w:rsidRDefault="00640111" w:rsidP="003B3177">
      <w:pPr>
        <w:pStyle w:val="Partai"/>
      </w:pPr>
      <w:r>
        <w:t>(ii)</w:t>
      </w:r>
      <w:r>
        <w:tab/>
        <w:t>Determine the number of arrangements in which no two red cubes are adjacent.</w:t>
      </w:r>
    </w:p>
    <w:p w:rsidR="00640111" w:rsidRDefault="00640111" w:rsidP="003B3177">
      <w:pPr>
        <w:pStyle w:val="Partai"/>
      </w:pPr>
      <w:r>
        <w:tab/>
      </w:r>
      <w:r>
        <w:tab/>
        <w:t>(3 marks)</w:t>
      </w:r>
    </w:p>
    <w:p w:rsidR="00640111" w:rsidRDefault="00640111" w:rsidP="003B3177">
      <w:pPr>
        <w:pStyle w:val="Partai"/>
      </w:pPr>
      <w:r>
        <w:rPr>
          <w:noProof/>
          <w:lang w:eastAsia="en-AU"/>
        </w:rPr>
        <mc:AlternateContent>
          <mc:Choice Requires="wps">
            <w:drawing>
              <wp:anchor distT="0" distB="0" distL="114300" distR="114300" simplePos="0" relativeHeight="251706368" behindDoc="0" locked="0" layoutInCell="1" allowOverlap="1" wp14:anchorId="4BEBE413" wp14:editId="33998DDC">
                <wp:simplePos x="0" y="0"/>
                <wp:positionH relativeFrom="column">
                  <wp:posOffset>486410</wp:posOffset>
                </wp:positionH>
                <wp:positionV relativeFrom="paragraph">
                  <wp:posOffset>35560</wp:posOffset>
                </wp:positionV>
                <wp:extent cx="5238750" cy="20129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 xml:space="preserve">Remove all reds and arrange remaining cubes, 2 alike: </w:t>
                                  </w:r>
                                  <w:r w:rsidRPr="00D60C74">
                                    <w:rPr>
                                      <w:position w:val="-24"/>
                                    </w:rPr>
                                    <w:object w:dxaOrig="780" w:dyaOrig="620">
                                      <v:shape id="_x0000_i1107" type="#_x0000_t75" style="width:39pt;height:30.75pt" o:ole="">
                                        <v:imagedata r:id="rId210" o:title=""/>
                                      </v:shape>
                                      <o:OLEObject Type="Embed" ProgID="Equation.DSMT4" ShapeID="_x0000_i1107" DrawAspect="Content" ObjectID="_1556365162" r:id="rId211"/>
                                    </w:object>
                                  </w:r>
                                  <w:r>
                                    <w:t xml:space="preserve"> </w:t>
                                  </w:r>
                                </w:p>
                                <w:p w:rsidR="00640111" w:rsidRDefault="00640111" w:rsidP="00D60C74">
                                  <w:r>
                                    <w:t xml:space="preserve">With five cubes, there are six spaces to insert a red cube, so choose any three of these six: </w:t>
                                  </w:r>
                                  <w:r w:rsidRPr="00D60C74">
                                    <w:rPr>
                                      <w:position w:val="-12"/>
                                    </w:rPr>
                                    <w:object w:dxaOrig="900" w:dyaOrig="380">
                                      <v:shape id="_x0000_i1108" type="#_x0000_t75" style="width:45pt;height:18.75pt" o:ole="">
                                        <v:imagedata r:id="rId212" o:title=""/>
                                      </v:shape>
                                      <o:OLEObject Type="Embed" ProgID="Equation.DSMT4" ShapeID="_x0000_i1108" DrawAspect="Content" ObjectID="_1556365163" r:id="rId213"/>
                                    </w:object>
                                  </w:r>
                                  <w:r>
                                    <w:t>.</w:t>
                                  </w:r>
                                </w:p>
                                <w:p w:rsidR="00640111" w:rsidRDefault="00640111" w:rsidP="00D60C74">
                                  <w:r>
                                    <w:t xml:space="preserve">Since choices for position and arrangements of cubes independent, then total number of ways is: </w:t>
                                  </w:r>
                                  <w:r w:rsidRPr="00D60C74">
                                    <w:rPr>
                                      <w:position w:val="-6"/>
                                    </w:rPr>
                                    <w:object w:dxaOrig="1460" w:dyaOrig="280">
                                      <v:shape id="_x0000_i1109" type="#_x0000_t75" style="width:72.75pt;height:14.25pt" o:ole="">
                                        <v:imagedata r:id="rId214" o:title=""/>
                                      </v:shape>
                                      <o:OLEObject Type="Embed" ProgID="Equation.DSMT4" ShapeID="_x0000_i1109" DrawAspect="Content" ObjectID="_1556365164" r:id="rId215"/>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arranges remaining 5 cubes</w:t>
                                  </w:r>
                                </w:p>
                                <w:p w:rsidR="00640111" w:rsidRDefault="00640111">
                                  <w:r>
                                    <w:sym w:font="Wingdings" w:char="F0FC"/>
                                  </w:r>
                                  <w:r>
                                    <w:t xml:space="preserve"> calculates number of spaces</w:t>
                                  </w:r>
                                </w:p>
                                <w:p w:rsidR="00640111" w:rsidRDefault="00640111">
                                  <w:r>
                                    <w:sym w:font="Wingdings" w:char="F0FC"/>
                                  </w:r>
                                  <w:r>
                                    <w:t xml:space="preserve"> calculates total ways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38.3pt;margin-top:2.8pt;width:412.5pt;height:1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iJQwIAAL4EAAAOAAAAZHJzL2Uyb0RvYy54bWysVE1v2zAMvQ/YfxB0X52PteuMOkXWIsOA&#10;oi2QDD0rshwbkEVNUmJnv35Pctxu3U5Dc1AokuLH46OvrvtWs4NyviFT8OnZhDNlJJWN2RX8+2b1&#10;4ZIzH4QphSajCn5Unl8v3r+76myuZlSTLpVjCGJ83tmC1yHYPMu8rFUr/BlZZWCsyLUi4Op2WelE&#10;h+itzmaTyUXWkSutI6m8h/Z2MPJFil9VSoaHqvIqMF1w1BbS6dK5jWe2uBL5zglbN/JUhviPKlrR&#10;GCR9DnUrgmB71/wVqm2kI09VOJPUZlRVjVSpB3QznbzqZl0Lq1IvAMfbZ5j824WV94dHx5qy4PNz&#10;zoxoMaON6gP7Qj2DCvh01udwW1s4hh56zHnUeyhj233l2viPhhjsQPr4jG6MJqE8n80vP53DJGFD&#10;t7PPuCB+9vLcOh++KmpZFAruML6Eqjjc+TC4ji4xmyfdlKtG63Q5+hvt2EFg0iBISR1nWvgAZcFX&#10;6XfK9sczbVhX8Is5anmbkGhHG3QVYRvgiVLot/0A88cRuy2VR0DqaCClt3LVoO071PwoHFgIqLBZ&#10;4QFHpQlV0knirCb381/66A9ywMpZB1YX3P/YC6cAxTcD2sQVGAU3CttRMPv2hgDfFDtrZRLxwAU9&#10;ipWj9gkLt4xZYBJGIlfBwyjehGG3sLBSLZfJCUS3ItyZtZUxdEQ5DnHTPwlnT5MOIMk9jXwX+auB&#10;D77xpaHlPlDVJDZEYAcUT3hjSRKfTgsdt/D3e/J6+ewsfgEAAP//AwBQSwMEFAAGAAgAAAAhAN1I&#10;MS7eAAAACAEAAA8AAABkcnMvZG93bnJldi54bWxMj0FPwzAMhe9I/IfISNxYuk6UUepODAlp2gVR&#10;2IFb1pimokmqJFvLv8ec4GRb7+n5e9VmtoM4U4i9dwjLRQaCXOt17zqE97fnmzWImJTTavCOEL4p&#10;wqa+vKhUqf3kXuncpE5wiIulQjApjaWUsTVkVVz4kRxrnz5YlfgMndRBTRxuB5lnWSGt6h1/MGqk&#10;J0PtV3OyCNuXpt/u9itffAS5G81+kofUIV5fzY8PIBLN6c8Mv/iMDjUzHf3J6SgGhLuiYCfCLQ+W&#10;77MlL0eEVZ4XIOtK/i9Q/wAAAP//AwBQSwECLQAUAAYACAAAACEAtoM4kv4AAADhAQAAEwAAAAAA&#10;AAAAAAAAAAAAAAAAW0NvbnRlbnRfVHlwZXNdLnhtbFBLAQItABQABgAIAAAAIQA4/SH/1gAAAJQB&#10;AAALAAAAAAAAAAAAAAAAAC8BAABfcmVscy8ucmVsc1BLAQItABQABgAIAAAAIQC5QRiJQwIAAL4E&#10;AAAOAAAAAAAAAAAAAAAAAC4CAABkcnMvZTJvRG9jLnhtbFBLAQItABQABgAIAAAAIQDdSDEu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 xml:space="preserve">Remove all reds and arrange remaining cubes, 2 alike: </w:t>
                            </w:r>
                            <w:r w:rsidRPr="00D60C74">
                              <w:rPr>
                                <w:position w:val="-24"/>
                              </w:rPr>
                              <w:object w:dxaOrig="780" w:dyaOrig="620">
                                <v:shape id="_x0000_i1107" type="#_x0000_t75" style="width:39pt;height:30.75pt" o:ole="">
                                  <v:imagedata r:id="rId210" o:title=""/>
                                </v:shape>
                                <o:OLEObject Type="Embed" ProgID="Equation.DSMT4" ShapeID="_x0000_i1107" DrawAspect="Content" ObjectID="_1556365162" r:id="rId216"/>
                              </w:object>
                            </w:r>
                            <w:r>
                              <w:t xml:space="preserve"> </w:t>
                            </w:r>
                          </w:p>
                          <w:p w:rsidR="00640111" w:rsidRDefault="00640111" w:rsidP="00D60C74">
                            <w:r>
                              <w:t xml:space="preserve">With five cubes, there are six spaces to insert a red cube, so choose any three of these six: </w:t>
                            </w:r>
                            <w:r w:rsidRPr="00D60C74">
                              <w:rPr>
                                <w:position w:val="-12"/>
                              </w:rPr>
                              <w:object w:dxaOrig="900" w:dyaOrig="380">
                                <v:shape id="_x0000_i1108" type="#_x0000_t75" style="width:45pt;height:18.75pt" o:ole="">
                                  <v:imagedata r:id="rId212" o:title=""/>
                                </v:shape>
                                <o:OLEObject Type="Embed" ProgID="Equation.DSMT4" ShapeID="_x0000_i1108" DrawAspect="Content" ObjectID="_1556365163" r:id="rId217"/>
                              </w:object>
                            </w:r>
                            <w:r>
                              <w:t>.</w:t>
                            </w:r>
                          </w:p>
                          <w:p w:rsidR="00640111" w:rsidRDefault="00640111" w:rsidP="00D60C74">
                            <w:r>
                              <w:t xml:space="preserve">Since choices for position and arrangements of cubes independent, then total number of ways is: </w:t>
                            </w:r>
                            <w:r w:rsidRPr="00D60C74">
                              <w:rPr>
                                <w:position w:val="-6"/>
                              </w:rPr>
                              <w:object w:dxaOrig="1460" w:dyaOrig="280">
                                <v:shape id="_x0000_i1109" type="#_x0000_t75" style="width:72.75pt;height:14.25pt" o:ole="">
                                  <v:imagedata r:id="rId214" o:title=""/>
                                </v:shape>
                                <o:OLEObject Type="Embed" ProgID="Equation.DSMT4" ShapeID="_x0000_i1109" DrawAspect="Content" ObjectID="_1556365164" r:id="rId218"/>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arranges remaining 5 cubes</w:t>
                            </w:r>
                          </w:p>
                          <w:p w:rsidR="00640111" w:rsidRDefault="00640111">
                            <w:r>
                              <w:sym w:font="Wingdings" w:char="F0FC"/>
                            </w:r>
                            <w:r>
                              <w:t xml:space="preserve"> calculates number of spaces</w:t>
                            </w:r>
                          </w:p>
                          <w:p w:rsidR="00640111" w:rsidRDefault="00640111">
                            <w:r>
                              <w:sym w:font="Wingdings" w:char="F0FC"/>
                            </w:r>
                            <w:r>
                              <w:t xml:space="preserve"> calculates total ways</w:t>
                            </w:r>
                          </w:p>
                        </w:tc>
                      </w:tr>
                    </w:tbl>
                    <w:p w:rsidR="00640111" w:rsidRDefault="00640111" w:rsidP="001F64A8"/>
                  </w:txbxContent>
                </v:textbox>
              </v:shape>
            </w:pict>
          </mc:Fallback>
        </mc:AlternateContent>
      </w:r>
    </w:p>
    <w:p w:rsidR="00640111" w:rsidRDefault="00640111" w:rsidP="003B3177">
      <w:pPr>
        <w:pStyle w:val="Partai"/>
      </w:pPr>
    </w:p>
    <w:p w:rsidR="00640111" w:rsidRDefault="00640111" w:rsidP="003B3177">
      <w:pPr>
        <w:pStyle w:val="Partai"/>
      </w:pPr>
    </w:p>
    <w:p w:rsidR="00640111" w:rsidRDefault="00640111" w:rsidP="00D60C74"/>
    <w:p w:rsidR="00640111" w:rsidRDefault="00640111" w:rsidP="00D60C74"/>
    <w:p w:rsidR="00640111" w:rsidRDefault="00640111" w:rsidP="00D60C74"/>
    <w:p w:rsidR="00640111" w:rsidRDefault="00640111" w:rsidP="00640111">
      <w:pPr>
        <w:pStyle w:val="QNum"/>
        <w:sectPr w:rsidR="00640111" w:rsidSect="00153DDB">
          <w:headerReference w:type="even" r:id="rId219"/>
          <w:headerReference w:type="default" r:id="rId220"/>
          <w:footerReference w:type="even" r:id="rId221"/>
          <w:footerReference w:type="default" r:id="rId222"/>
          <w:headerReference w:type="first" r:id="rId223"/>
          <w:footerReference w:type="first" r:id="rId224"/>
          <w:pgSz w:w="11906" w:h="16838" w:code="9"/>
          <w:pgMar w:top="1247" w:right="1134" w:bottom="851" w:left="1304" w:header="737" w:footer="567" w:gutter="0"/>
          <w:cols w:space="708"/>
          <w:titlePg/>
          <w:docGrid w:linePitch="360"/>
        </w:sectPr>
      </w:pPr>
    </w:p>
    <w:p w:rsidR="00640111" w:rsidRDefault="00640111" w:rsidP="00640111">
      <w:pPr>
        <w:pStyle w:val="QNum"/>
      </w:pPr>
      <w:r>
        <w:lastRenderedPageBreak/>
        <w:t>Question 20</w:t>
      </w:r>
      <w:r>
        <w:tab/>
        <w:t>(7 marks)</w:t>
      </w:r>
    </w:p>
    <w:p w:rsidR="00640111" w:rsidRDefault="00640111"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640111" w:rsidRDefault="00640111" w:rsidP="00F913EF"/>
    <w:p w:rsidR="00640111" w:rsidRDefault="00640111" w:rsidP="00B9150D">
      <w:pPr>
        <w:jc w:val="center"/>
      </w:pPr>
      <w:r>
        <w:object w:dxaOrig="4416" w:dyaOrig="2520">
          <v:shape id="_x0000_i1060" type="#_x0000_t75" style="width:221.25pt;height:126pt" o:ole="">
            <v:imagedata r:id="rId225" o:title=""/>
          </v:shape>
          <o:OLEObject Type="Embed" ProgID="FXDraw.Graphic" ShapeID="_x0000_i1060" DrawAspect="Content" ObjectID="_1556365115" r:id="rId226"/>
        </w:object>
      </w:r>
    </w:p>
    <w:p w:rsidR="00640111" w:rsidRDefault="00640111" w:rsidP="00F913EF"/>
    <w:p w:rsidR="00640111" w:rsidRDefault="00640111" w:rsidP="008B7409">
      <w:pPr>
        <w:pStyle w:val="Parta"/>
      </w:pPr>
      <w:r>
        <w:t>(a)</w:t>
      </w:r>
      <w:r>
        <w:tab/>
        <w:t xml:space="preserve">Explain why </w:t>
      </w:r>
      <w:r w:rsidRPr="008A772E">
        <w:rPr>
          <w:rStyle w:val="Variable"/>
        </w:rPr>
        <w:t>BFEH</w:t>
      </w:r>
      <w:r>
        <w:t xml:space="preserve"> is a rectangle.</w:t>
      </w:r>
      <w:r>
        <w:tab/>
        <w:t>(2 marks)</w:t>
      </w:r>
    </w:p>
    <w:p w:rsidR="00640111" w:rsidRDefault="00640111" w:rsidP="008B7409">
      <w:pPr>
        <w:pStyle w:val="Parta"/>
      </w:pPr>
      <w:r>
        <w:rPr>
          <w:noProof/>
          <w:lang w:eastAsia="en-AU"/>
        </w:rPr>
        <mc:AlternateContent>
          <mc:Choice Requires="wps">
            <w:drawing>
              <wp:anchor distT="0" distB="0" distL="114300" distR="114300" simplePos="0" relativeHeight="251708416" behindDoc="0" locked="0" layoutInCell="1" allowOverlap="1" wp14:anchorId="6C646567" wp14:editId="6292FF20">
                <wp:simplePos x="0" y="0"/>
                <wp:positionH relativeFrom="column">
                  <wp:posOffset>492760</wp:posOffset>
                </wp:positionH>
                <wp:positionV relativeFrom="paragraph">
                  <wp:posOffset>61595</wp:posOffset>
                </wp:positionV>
                <wp:extent cx="5283200" cy="1574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528320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52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432EC">
                                    <w:rPr>
                                      <w:position w:val="-64"/>
                                    </w:rPr>
                                    <w:object w:dxaOrig="8040" w:dyaOrig="1400">
                                      <v:shape id="_x0000_i1110" type="#_x0000_t75" style="width:402pt;height:69.75pt" o:ole="">
                                        <v:imagedata r:id="rId227" o:title=""/>
                                      </v:shape>
                                      <o:OLEObject Type="Embed" ProgID="Equation.DSMT4" ShapeID="_x0000_i1110" DrawAspect="Content" ObjectID="_1556365165" r:id="rId228"/>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angle in semicircle</w:t>
                                  </w:r>
                                </w:p>
                                <w:p w:rsidR="00640111" w:rsidRDefault="00640111">
                                  <w:r>
                                    <w:sym w:font="Wingdings" w:char="F0FC"/>
                                  </w:r>
                                  <w:r>
                                    <w:t xml:space="preserve"> explains three angles are right, and so is a rectangle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38.8pt;margin-top:4.85pt;width:416pt;height:1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MSAIAAL4EAAAOAAAAZHJzL2Uyb0RvYy54bWysVE1v2zAMvQ/YfxB0X5yPJSuMOkXWIsOA&#10;oi3QDj0rstwYkEVNUmJnv35Pst2u3U7FclAokuLH46PPL7pGs6NyviZT8NlkypkyksraPBX8x8P2&#10;0xlnPghTCk1GFfykPL9Yf/xw3tpczWlPulSOIYjxeWsLvg/B5lnm5V41wk/IKgNjRa4RAVf3lJVO&#10;tIje6Gw+na6yllxpHUnlPbRXvZGvU/yqUjLcVpVXgemCo7aQTpfOXTyz9bnIn5yw+1oOZYh3VNGI&#10;2iDpc6grEQQ7uPqvUE0tHXmqwkRSk1FV1VKlHtDNbPqmm/u9sCr1AnC8fYbJ/7+w8uZ451hdFnyx&#10;4syIBjN6UF1gX6ljUAGf1vocbvcWjqGDHnMe9R7K2HZXuSb+oyEGO5A+PaMbo0kol/OzBUbGmYRt&#10;tvzy+QwXxM9enlvnwzdFDYtCwR3Gl1AVx2sfetfRJWbzpOtyW2udLid/qR07CkwaBCmp5UwLH6As&#10;+Db9hmyvnmnD2oKvFstpyvTK5t8TEu1og64ibD08UQrdruthXo7Y7ag8AVJHPSm9ldsabV+j5jvh&#10;wEJAhc0KtzgqTaiSBomzPblf/9JHf5ADVs5asLrg/udBOAUovhvQJq7AKLhR2I2COTSXBPhm2Fkr&#10;k4gHLuhRrBw1j1i4TcwCkzASuQoeRvEy9LuFhZVqs0lOILoV4drcWxlDx1nFIT50j8LZYdIBJLmh&#10;ke8ifzPw3je+NLQ5BKrqxIYIbI/igDeWJPFpWOi4hX/ek9fLZ2f9GwAA//8DAFBLAwQUAAYACAAA&#10;ACEALgf9zd0AAAAIAQAADwAAAGRycy9kb3ducmV2LnhtbEyPQUvEMBSE74L/ITzBm5u6Ymtr08UV&#10;hGUvYtWDt2zzbIrNS0my2/rvfZ70OMww8029WdwoThji4EnB9SoDgdR5M1Cv4O316eoOREyajB49&#10;oYJvjLBpzs9qXRk/0wue2tQLLqFYaQU2pamSMnYWnY4rPyGx9+mD04ll6KUJeuZyN8p1luXS6YF4&#10;weoJHy12X+3RKdg+t8N2t7/x+UeQu8nuZ/meeqUuL5aHexAJl/QXhl98RoeGmQ7+SCaKUUFR5JxU&#10;UBYg2C6zkvVBwfq2KEA2tfx/oPkBAAD//wMAUEsBAi0AFAAGAAgAAAAhALaDOJL+AAAA4QEAABMA&#10;AAAAAAAAAAAAAAAAAAAAAFtDb250ZW50X1R5cGVzXS54bWxQSwECLQAUAAYACAAAACEAOP0h/9YA&#10;AACUAQAACwAAAAAAAAAAAAAAAAAvAQAAX3JlbHMvLnJlbHNQSwECLQAUAAYACAAAACEA/zxDTEgC&#10;AAC+BAAADgAAAAAAAAAAAAAAAAAuAgAAZHJzL2Uyb0RvYy54bWxQSwECLQAUAAYACAAAACEALgf9&#10;zd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52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432EC">
                              <w:rPr>
                                <w:position w:val="-64"/>
                              </w:rPr>
                              <w:object w:dxaOrig="8040" w:dyaOrig="1400">
                                <v:shape id="_x0000_i1110" type="#_x0000_t75" style="width:402pt;height:69.75pt" o:ole="">
                                  <v:imagedata r:id="rId227" o:title=""/>
                                </v:shape>
                                <o:OLEObject Type="Embed" ProgID="Equation.DSMT4" ShapeID="_x0000_i1110" DrawAspect="Content" ObjectID="_1556365165" r:id="rId229"/>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angle in semicircle</w:t>
                            </w:r>
                          </w:p>
                          <w:p w:rsidR="00640111" w:rsidRDefault="00640111">
                            <w:r>
                              <w:sym w:font="Wingdings" w:char="F0FC"/>
                            </w:r>
                            <w:r>
                              <w:t xml:space="preserve"> explains three angles are right, and so is a rectangle</w:t>
                            </w:r>
                          </w:p>
                        </w:tc>
                      </w:tr>
                    </w:tbl>
                    <w:p w:rsidR="00640111" w:rsidRDefault="00640111" w:rsidP="001F64A8"/>
                  </w:txbxContent>
                </v:textbox>
              </v:shape>
            </w:pict>
          </mc:Fallback>
        </mc:AlternateContent>
      </w: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r>
        <w:t>(b)</w:t>
      </w:r>
      <w:r>
        <w:tab/>
        <w:t xml:space="preserve">Prove that </w:t>
      </w:r>
      <w:r w:rsidRPr="008B7409">
        <w:rPr>
          <w:position w:val="-6"/>
        </w:rPr>
        <w:object w:dxaOrig="760" w:dyaOrig="279">
          <v:shape id="_x0000_i1061" type="#_x0000_t75" style="width:38.25pt;height:14.25pt" o:ole="">
            <v:imagedata r:id="rId230" o:title=""/>
          </v:shape>
          <o:OLEObject Type="Embed" ProgID="Equation.DSMT4" ShapeID="_x0000_i1061" DrawAspect="Content" ObjectID="_1556365116" r:id="rId231"/>
        </w:object>
      </w:r>
      <w:r>
        <w:t xml:space="preserve"> and </w:t>
      </w:r>
      <w:r w:rsidRPr="008B7409">
        <w:rPr>
          <w:position w:val="-6"/>
        </w:rPr>
        <w:object w:dxaOrig="780" w:dyaOrig="279">
          <v:shape id="_x0000_i1062" type="#_x0000_t75" style="width:39pt;height:14.25pt" o:ole="">
            <v:imagedata r:id="rId232" o:title=""/>
          </v:shape>
          <o:OLEObject Type="Embed" ProgID="Equation.DSMT4" ShapeID="_x0000_i1062" DrawAspect="Content" ObjectID="_1556365117" r:id="rId233"/>
        </w:object>
      </w:r>
      <w:r>
        <w:t xml:space="preserve"> are congruent.</w:t>
      </w:r>
      <w:r>
        <w:tab/>
        <w:t>(3 marks)</w:t>
      </w:r>
    </w:p>
    <w:p w:rsidR="00640111" w:rsidRDefault="00640111" w:rsidP="008B7409">
      <w:pPr>
        <w:pStyle w:val="Parta"/>
      </w:pPr>
      <w:r>
        <w:rPr>
          <w:noProof/>
          <w:lang w:eastAsia="en-AU"/>
        </w:rPr>
        <mc:AlternateContent>
          <mc:Choice Requires="wps">
            <w:drawing>
              <wp:anchor distT="0" distB="0" distL="114300" distR="114300" simplePos="0" relativeHeight="251709440" behindDoc="0" locked="0" layoutInCell="1" allowOverlap="1" wp14:anchorId="742BAD82" wp14:editId="4AAC3C00">
                <wp:simplePos x="0" y="0"/>
                <wp:positionH relativeFrom="column">
                  <wp:posOffset>492760</wp:posOffset>
                </wp:positionH>
                <wp:positionV relativeFrom="paragraph">
                  <wp:posOffset>53975</wp:posOffset>
                </wp:positionV>
                <wp:extent cx="5238750" cy="17462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7730C">
                                    <w:rPr>
                                      <w:position w:val="-64"/>
                                    </w:rPr>
                                    <w:object w:dxaOrig="6700" w:dyaOrig="1400">
                                      <v:shape id="_x0000_i1111" type="#_x0000_t75" style="width:335.25pt;height:69.75pt" o:ole="">
                                        <v:imagedata r:id="rId234" o:title=""/>
                                      </v:shape>
                                      <o:OLEObject Type="Embed" ProgID="Equation.DSMT4" ShapeID="_x0000_i1111" DrawAspect="Content" ObjectID="_1556365166" r:id="rId235"/>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radii</w:t>
                                  </w:r>
                                </w:p>
                                <w:p w:rsidR="00640111" w:rsidRDefault="00640111">
                                  <w:r>
                                    <w:sym w:font="Wingdings" w:char="F0FC"/>
                                  </w:r>
                                  <w:r>
                                    <w:t xml:space="preserve"> uses diagonals bisecting</w:t>
                                  </w:r>
                                </w:p>
                                <w:p w:rsidR="00640111" w:rsidRDefault="00640111">
                                  <w:r>
                                    <w:sym w:font="Wingdings" w:char="F0FC"/>
                                  </w:r>
                                  <w:r>
                                    <w:t xml:space="preserve"> uses common side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38.8pt;margin-top:4.25pt;width:412.5pt;height:1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dWRAIAAL4EAAAOAAAAZHJzL2Uyb0RvYy54bWysVE1vGjEQvVfqf7B8b5aPhkSIJaJEVJWi&#10;JBJUORuvF1byelzbsEt/fZ+9LGnTnqpwMOOZ8Xy8ebOzu7bW7Kicr8jkfHg14EwZSUVldjn/vll9&#10;uuXMB2EKocmonJ+U53fzjx9mjZ2qEe1JF8oxBDF+2tic70Ow0yzzcq9q4a/IKgNjSa4WAVe3ywon&#10;GkSvdTYaDCZZQ66wjqTyHtr7zsjnKX5ZKhmeytKrwHTOUVtIp0vnNp7ZfCamOyfsvpLnMsR/VFGL&#10;yiDpJdS9CIIdXPVXqLqSjjyV4UpSnVFZVlKlHtDNcPCmm/VeWJV6ATjeXmDy7xdWPh6fHauKnI9v&#10;ODOixow2qg3sC7UMKuDTWD+F29rCMbTQY8693kMZ225LV8d/NMRgB9KnC7oxmoTyejS+vbmGScI2&#10;vPk8GeGC+Nnrc+t8+KqoZlHIucP4Eqri+OBD59q7xGyedFWsKq3T5eSX2rGjwKRBkIIazrTwAcqc&#10;r9LvnO2PZ9qwJueTMWp5n5BoRxt0FWHr4IlSaLdtB/Okx25LxQmQOupI6a1cVWj7ATU/CwcWAips&#10;VnjCUWpClXSWONuT+/kvffQHOWDlrAGrc+5/HIRTgOKbAW3iCvSC64VtL5hDvSTAN8TOWplEPHBB&#10;92LpqH7Bwi1iFpiEkciV89CLy9DtFhZWqsUiOYHoVoQHs7Yyho4oxyFu2hfh7HnSASR5pJ7vYvpm&#10;4J1vfGlocQhUVokNEdgOxTPeWJLEp/NCxy38/Z68Xj87818AAAD//wMAUEsDBBQABgAIAAAAIQCG&#10;H7gD3gAAAAgBAAAPAAAAZHJzL2Rvd25yZXYueG1sTI/BTsMwEETvSPyDtUjcqEOqpiFkU1EkpKoX&#10;RKCH3tzExBHxOrLdJvw9ywmOoxnNvCk3sx3ERfvQO0K4XyQgNDWu7alD+Hh/uctBhKioVYMjjfCt&#10;A2yq66tSFa2b6E1f6tgJLqFQKAQT41hIGRqjrQoLN2pi79N5qyJL38nWq4nL7SDTJMmkVT3xglGj&#10;fja6+arPFmH7Wvfb3X7psqOXu9HsJ3mIHeLtzfz0CCLqOf6F4Ref0aFippM7UxvEgLBeZ5xEyFcg&#10;2H5IUtYnhDRfrkBWpfx/oPoBAAD//wMAUEsBAi0AFAAGAAgAAAAhALaDOJL+AAAA4QEAABMAAAAA&#10;AAAAAAAAAAAAAAAAAFtDb250ZW50X1R5cGVzXS54bWxQSwECLQAUAAYACAAAACEAOP0h/9YAAACU&#10;AQAACwAAAAAAAAAAAAAAAAAvAQAAX3JlbHMvLnJlbHNQSwECLQAUAAYACAAAACEAbBcHVkQCAAC+&#10;BAAADgAAAAAAAAAAAAAAAAAuAgAAZHJzL2Uyb0RvYy54bWxQSwECLQAUAAYACAAAACEAhh+4A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7730C">
                              <w:rPr>
                                <w:position w:val="-64"/>
                              </w:rPr>
                              <w:object w:dxaOrig="6700" w:dyaOrig="1400">
                                <v:shape id="_x0000_i1111" type="#_x0000_t75" style="width:335.25pt;height:69.75pt" o:ole="">
                                  <v:imagedata r:id="rId234" o:title=""/>
                                </v:shape>
                                <o:OLEObject Type="Embed" ProgID="Equation.DSMT4" ShapeID="_x0000_i1111" DrawAspect="Content" ObjectID="_1556365166" r:id="rId236"/>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radii</w:t>
                            </w:r>
                          </w:p>
                          <w:p w:rsidR="00640111" w:rsidRDefault="00640111">
                            <w:r>
                              <w:sym w:font="Wingdings" w:char="F0FC"/>
                            </w:r>
                            <w:r>
                              <w:t xml:space="preserve"> uses diagonals bisecting</w:t>
                            </w:r>
                          </w:p>
                          <w:p w:rsidR="00640111" w:rsidRDefault="00640111">
                            <w:r>
                              <w:sym w:font="Wingdings" w:char="F0FC"/>
                            </w:r>
                            <w:r>
                              <w:t xml:space="preserve"> uses common side</w:t>
                            </w:r>
                          </w:p>
                        </w:tc>
                      </w:tr>
                    </w:tbl>
                    <w:p w:rsidR="00640111" w:rsidRDefault="00640111" w:rsidP="001F64A8"/>
                  </w:txbxContent>
                </v:textbox>
              </v:shape>
            </w:pict>
          </mc:Fallback>
        </mc:AlternateContent>
      </w: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640111" w:rsidRDefault="00640111" w:rsidP="00F913EF">
      <w:r>
        <w:rPr>
          <w:noProof/>
          <w:lang w:eastAsia="en-AU"/>
        </w:rPr>
        <mc:AlternateContent>
          <mc:Choice Requires="wps">
            <w:drawing>
              <wp:anchor distT="0" distB="0" distL="114300" distR="114300" simplePos="0" relativeHeight="251710464" behindDoc="0" locked="0" layoutInCell="1" allowOverlap="1" wp14:anchorId="7DC70DE8" wp14:editId="586D7996">
                <wp:simplePos x="0" y="0"/>
                <wp:positionH relativeFrom="column">
                  <wp:posOffset>537210</wp:posOffset>
                </wp:positionH>
                <wp:positionV relativeFrom="paragraph">
                  <wp:posOffset>83820</wp:posOffset>
                </wp:positionV>
                <wp:extent cx="5238750" cy="114935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52387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7730C">
                                    <w:rPr>
                                      <w:position w:val="-28"/>
                                    </w:rPr>
                                    <w:object w:dxaOrig="7200" w:dyaOrig="680">
                                      <v:shape id="_x0000_i1112" type="#_x0000_t75" style="width:5in;height:33.75pt" o:ole="">
                                        <v:imagedata r:id="rId237" o:title=""/>
                                      </v:shape>
                                      <o:OLEObject Type="Embed" ProgID="Equation.DSMT4" ShapeID="_x0000_i1112" DrawAspect="Content" ObjectID="_1556365167" r:id="rId238"/>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corresponding angles</w:t>
                                  </w:r>
                                </w:p>
                                <w:p w:rsidR="00640111" w:rsidRDefault="00640111">
                                  <w:r>
                                    <w:sym w:font="Wingdings" w:char="F0FC"/>
                                  </w:r>
                                  <w:r>
                                    <w:t xml:space="preserve"> deduces must be tangent</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margin-left:42.3pt;margin-top:6.6pt;width:412.5pt;height:9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V7QwIAAL4EAAAOAAAAZHJzL2Uyb0RvYy54bWysVMlu2zAQvRfoPxC81/LSLDUsB64DFwWM&#10;JEBS5ExTlC2A4rAkbcn9+j5SlpOmPRXxgR7ODGd580azm7bW7KCcr8jkfDQYcqaMpKIy25z/eFp9&#10;uubMB2EKocmonB+V5zfzjx9mjZ2qMe1IF8oxBDF+2tic70Kw0yzzcqdq4QdklYGxJFeLgKvbZoUT&#10;DaLXOhsPh5dZQ66wjqTyHtrbzsjnKX5ZKhnuy9KrwHTOUVtIp0vnJp7ZfCamWyfsrpKnMsR/VFGL&#10;yiDpOdStCILtXfVXqLqSjjyVYSCpzqgsK6lSD+hmNHzTzeNOWJV6ATjenmHy7xdW3h0eHKuKnE8w&#10;KSNqzOhJtYF9pZZBBXwa66dwe7RwDC30mHOv91DGttvS1fEfDTHYgfTxjG6MJqG8GE+ury5gkrCN&#10;Rp+/THBB/OzluXU+fFNUsyjk3GF8CVVxWPvQufYuMZsnXRWrSut0OfqlduwgMGkQpKCGMy18gDLn&#10;q/Q7ZfvjmTasyfllrOV9QqIdbdBVhK2DJ0qh3bQdzFc9dhsqjoDUUUdKb+WqQttr1PwgHFgIqLBZ&#10;4R5HqQlV0knibEfu17/00R/kgJWzBqzOuf+5F04Biu8GtIkr0AuuFza9YPb1kgDfCDtrZRLxwAXd&#10;i6Wj+hkLt4hZYBJGIlfOQy8uQ7dbWFipFovkBKJbEdbm0coYOqIch/jUPgtnT5MOIMkd9XwX0zcD&#10;73zjS0OLfaCySmyIwHYonvDGkiQ+nRY6buHre/J6+ezMfwMAAP//AwBQSwMEFAAGAAgAAAAhAB/F&#10;PS7eAAAACQEAAA8AAABkcnMvZG93bnJldi54bWxMj8FOwzAQRO9I/IO1SNyoQ1pFTRqnokhIVS+I&#10;AAdubrxNIuJ1ZLtN+HuWEz3um9HsTLmd7SAu6EPvSMHjIgGB1DjTU6vg4/3lYQ0iRE1GD45QwQ8G&#10;2Fa3N6UujJvoDS91bAWHUCi0gi7GsZAyNB1aHRZuRGLt5LzVkU/fSuP1xOF2kGmSZNLqnvhDp0d8&#10;7rD5rs9Wwe617nf7w9JlX17ux+4wyc/YKnV/Nz9tQESc478Z/upzdai409GdyQQxKFivMnYyX6Yg&#10;WM+TnMGRQb5KQValvF5Q/QIAAP//AwBQSwECLQAUAAYACAAAACEAtoM4kv4AAADhAQAAEwAAAAAA&#10;AAAAAAAAAAAAAAAAW0NvbnRlbnRfVHlwZXNdLnhtbFBLAQItABQABgAIAAAAIQA4/SH/1gAAAJQB&#10;AAALAAAAAAAAAAAAAAAAAC8BAABfcmVscy8ucmVsc1BLAQItABQABgAIAAAAIQDGhsV7QwIAAL4E&#10;AAAOAAAAAAAAAAAAAAAAAC4CAABkcnMvZTJvRG9jLnhtbFBLAQItABQABgAIAAAAIQAfxT0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7730C">
                              <w:rPr>
                                <w:position w:val="-28"/>
                              </w:rPr>
                              <w:object w:dxaOrig="7200" w:dyaOrig="680">
                                <v:shape id="_x0000_i1112" type="#_x0000_t75" style="width:5in;height:33.75pt" o:ole="">
                                  <v:imagedata r:id="rId237" o:title=""/>
                                </v:shape>
                                <o:OLEObject Type="Embed" ProgID="Equation.DSMT4" ShapeID="_x0000_i1112" DrawAspect="Content" ObjectID="_1556365167" r:id="rId239"/>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corresponding angles</w:t>
                            </w:r>
                          </w:p>
                          <w:p w:rsidR="00640111" w:rsidRDefault="00640111">
                            <w:r>
                              <w:sym w:font="Wingdings" w:char="F0FC"/>
                            </w:r>
                            <w:r>
                              <w:t xml:space="preserve"> deduces must be tangent</w:t>
                            </w:r>
                          </w:p>
                        </w:tc>
                      </w:tr>
                    </w:tbl>
                    <w:p w:rsidR="00640111" w:rsidRDefault="00640111" w:rsidP="001F64A8"/>
                  </w:txbxContent>
                </v:textbox>
              </v:shape>
            </w:pict>
          </mc:Fallback>
        </mc:AlternateContent>
      </w:r>
    </w:p>
    <w:p w:rsidR="00640111" w:rsidRDefault="00640111" w:rsidP="00F913EF"/>
    <w:p w:rsidR="00640111" w:rsidRDefault="00640111" w:rsidP="001F64A8"/>
    <w:p w:rsidR="00640111" w:rsidRPr="00F913EF" w:rsidRDefault="00640111" w:rsidP="001F64A8"/>
    <w:p w:rsidR="00640111" w:rsidRDefault="00640111">
      <w:pPr>
        <w:spacing w:after="160" w:line="259" w:lineRule="auto"/>
        <w:rPr>
          <w:b/>
          <w:szCs w:val="24"/>
          <w:lang w:val="en-US"/>
        </w:rPr>
      </w:pPr>
      <w:r>
        <w:br w:type="page"/>
      </w:r>
    </w:p>
    <w:p w:rsidR="00640111" w:rsidRDefault="00640111" w:rsidP="00E61987">
      <w:pPr>
        <w:pStyle w:val="QNum"/>
      </w:pPr>
      <w:r>
        <w:lastRenderedPageBreak/>
        <w:t>Additional working space</w:t>
      </w:r>
    </w:p>
    <w:p w:rsidR="00640111" w:rsidRDefault="00640111" w:rsidP="00E61987">
      <w:pPr>
        <w:pStyle w:val="QNum"/>
      </w:pPr>
    </w:p>
    <w:p w:rsidR="00640111" w:rsidRDefault="00640111" w:rsidP="00E61987">
      <w:r>
        <w:t>Question number: _________</w:t>
      </w:r>
    </w:p>
    <w:p w:rsidR="00640111" w:rsidRDefault="00640111" w:rsidP="00E61987"/>
    <w:p w:rsidR="00640111" w:rsidRDefault="00640111" w:rsidP="00E61987"/>
    <w:p w:rsidR="00640111" w:rsidRPr="008103B4" w:rsidRDefault="00640111" w:rsidP="00E61987">
      <w:r>
        <w:br w:type="page"/>
      </w:r>
    </w:p>
    <w:p w:rsidR="00640111" w:rsidRDefault="00640111" w:rsidP="00D3315D">
      <w:pPr>
        <w:pStyle w:val="QNum"/>
      </w:pPr>
      <w:r>
        <w:lastRenderedPageBreak/>
        <w:t>Additional working space</w:t>
      </w:r>
    </w:p>
    <w:p w:rsidR="00640111" w:rsidRDefault="00640111" w:rsidP="00D3315D">
      <w:pPr>
        <w:pStyle w:val="QNum"/>
      </w:pPr>
    </w:p>
    <w:p w:rsidR="00640111" w:rsidRDefault="00640111" w:rsidP="00D3315D">
      <w:r>
        <w:t>Question number: _________</w:t>
      </w:r>
    </w:p>
    <w:p w:rsidR="00640111" w:rsidRDefault="00640111" w:rsidP="00D3315D"/>
    <w:p w:rsidR="00640111" w:rsidRDefault="00640111" w:rsidP="00D3315D"/>
    <w:p w:rsidR="00640111" w:rsidRDefault="00640111" w:rsidP="00CA483B">
      <w:pPr>
        <w:sectPr w:rsidR="00640111" w:rsidSect="007514AB">
          <w:footerReference w:type="even" r:id="rId240"/>
          <w:footerReference w:type="default" r:id="rId241"/>
          <w:headerReference w:type="first" r:id="rId242"/>
          <w:footerReference w:type="first" r:id="rId243"/>
          <w:pgSz w:w="11906" w:h="16838" w:code="9"/>
          <w:pgMar w:top="1247" w:right="1134" w:bottom="851" w:left="1304" w:header="737" w:footer="567" w:gutter="0"/>
          <w:cols w:space="708"/>
          <w:titlePg/>
          <w:docGrid w:linePitch="360"/>
        </w:sectPr>
      </w:pPr>
    </w:p>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FD6680">
        <w:rPr>
          <w:sz w:val="18"/>
          <w:szCs w:val="18"/>
        </w:rPr>
        <w:t>Perth Modern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640111" w:rsidRPr="00F913EF" w:rsidRDefault="00640111" w:rsidP="00F913EF"/>
    <w:p w:rsidR="00640111" w:rsidRPr="00F913EF" w:rsidRDefault="00640111" w:rsidP="00640111">
      <w:pPr>
        <w:pStyle w:val="QNum"/>
      </w:pPr>
    </w:p>
    <w:sectPr w:rsidR="00640111" w:rsidRPr="00F913EF" w:rsidSect="00153DDB">
      <w:headerReference w:type="first" r:id="rId244"/>
      <w:footerReference w:type="first" r:id="rId24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632" w:rsidRDefault="00F92632" w:rsidP="00066BEF">
      <w:r>
        <w:separator/>
      </w:r>
    </w:p>
  </w:endnote>
  <w:endnote w:type="continuationSeparator" w:id="0">
    <w:p w:rsidR="00F92632" w:rsidRDefault="00F9263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4011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Pr="006E77F5" w:rsidRDefault="00640111"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632" w:rsidRDefault="00F92632" w:rsidP="00066BEF">
      <w:r>
        <w:separator/>
      </w:r>
    </w:p>
  </w:footnote>
  <w:footnote w:type="continuationSeparator" w:id="0">
    <w:p w:rsidR="00F92632" w:rsidRDefault="00F92632"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40111" w:rsidRDefault="00640111" w:rsidP="00640111">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6C0FB4">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Pr="00640111" w:rsidRDefault="00640111" w:rsidP="00640111">
    <w:pPr>
      <w:pStyle w:val="Header"/>
    </w:pPr>
    <w:r>
      <w:t>CALCULATOR-ASSUMED</w:t>
    </w:r>
    <w:r>
      <w:tab/>
    </w:r>
    <w:r>
      <w:fldChar w:fldCharType="begin"/>
    </w:r>
    <w:r>
      <w:instrText xml:space="preserve"> PAGE  \* MERGEFORMAT </w:instrText>
    </w:r>
    <w:r>
      <w:fldChar w:fldCharType="separate"/>
    </w:r>
    <w:r w:rsidR="006C0FB4">
      <w:rPr>
        <w:noProof/>
      </w:rPr>
      <w:t>19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Pr="00640111" w:rsidRDefault="00640111" w:rsidP="00640111">
    <w:pPr>
      <w:pStyle w:val="Header"/>
    </w:pPr>
    <w:r>
      <w:t>CALCULATOR-ASSUMED</w:t>
    </w:r>
    <w:r>
      <w:tab/>
    </w:r>
    <w:r>
      <w:fldChar w:fldCharType="begin"/>
    </w:r>
    <w:r>
      <w:instrText xml:space="preserve"> PAGE  \* MERGEFORMAT </w:instrText>
    </w:r>
    <w:r>
      <w:fldChar w:fldCharType="separate"/>
    </w:r>
    <w:r w:rsidR="006C0FB4">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5D4E5F"/>
    <w:rsid w:val="005E7ADA"/>
    <w:rsid w:val="00622A2D"/>
    <w:rsid w:val="00640111"/>
    <w:rsid w:val="00662861"/>
    <w:rsid w:val="006C0FB4"/>
    <w:rsid w:val="006E77F5"/>
    <w:rsid w:val="0070589A"/>
    <w:rsid w:val="00705DA2"/>
    <w:rsid w:val="0071269C"/>
    <w:rsid w:val="007C6E10"/>
    <w:rsid w:val="007F3817"/>
    <w:rsid w:val="00847CCC"/>
    <w:rsid w:val="008A16A6"/>
    <w:rsid w:val="008B6BFA"/>
    <w:rsid w:val="009A78A9"/>
    <w:rsid w:val="009B0C0A"/>
    <w:rsid w:val="009F37B5"/>
    <w:rsid w:val="00A84950"/>
    <w:rsid w:val="00B9335A"/>
    <w:rsid w:val="00C0012B"/>
    <w:rsid w:val="00C660E8"/>
    <w:rsid w:val="00CA4240"/>
    <w:rsid w:val="00CB2C71"/>
    <w:rsid w:val="00D03F82"/>
    <w:rsid w:val="00DD2D7D"/>
    <w:rsid w:val="00E2551C"/>
    <w:rsid w:val="00E6273A"/>
    <w:rsid w:val="00E80F07"/>
    <w:rsid w:val="00EA0835"/>
    <w:rsid w:val="00F16B98"/>
    <w:rsid w:val="00F34ACF"/>
    <w:rsid w:val="00F913EF"/>
    <w:rsid w:val="00F92632"/>
    <w:rsid w:val="00FB7797"/>
    <w:rsid w:val="00FC7452"/>
    <w:rsid w:val="00FD6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640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7ADA"/>
    <w:rPr>
      <w:rFonts w:ascii="Tahoma" w:hAnsi="Tahoma" w:cs="Tahoma"/>
      <w:sz w:val="16"/>
      <w:szCs w:val="16"/>
    </w:rPr>
  </w:style>
  <w:style w:type="character" w:customStyle="1" w:styleId="BalloonTextChar">
    <w:name w:val="Balloon Text Char"/>
    <w:basedOn w:val="DefaultParagraphFont"/>
    <w:link w:val="BalloonText"/>
    <w:uiPriority w:val="99"/>
    <w:semiHidden/>
    <w:rsid w:val="005E7AD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640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7ADA"/>
    <w:rPr>
      <w:rFonts w:ascii="Tahoma" w:hAnsi="Tahoma" w:cs="Tahoma"/>
      <w:sz w:val="16"/>
      <w:szCs w:val="16"/>
    </w:rPr>
  </w:style>
  <w:style w:type="character" w:customStyle="1" w:styleId="BalloonTextChar">
    <w:name w:val="Balloon Text Char"/>
    <w:basedOn w:val="DefaultParagraphFont"/>
    <w:link w:val="BalloonText"/>
    <w:uiPriority w:val="99"/>
    <w:semiHidden/>
    <w:rsid w:val="005E7AD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oleObject" Target="embeddings/oleObject8.bin"/><Relationship Id="rId42" Type="http://schemas.openxmlformats.org/officeDocument/2006/relationships/oleObject" Target="embeddings/oleObject21.bin"/><Relationship Id="rId63" Type="http://schemas.openxmlformats.org/officeDocument/2006/relationships/image" Target="media/image22.wmf"/><Relationship Id="rId84" Type="http://schemas.openxmlformats.org/officeDocument/2006/relationships/oleObject" Target="embeddings/oleObject48.bin"/><Relationship Id="rId138" Type="http://schemas.openxmlformats.org/officeDocument/2006/relationships/oleObject" Target="embeddings/oleObject79.bin"/><Relationship Id="rId159" Type="http://schemas.openxmlformats.org/officeDocument/2006/relationships/oleObject" Target="embeddings/oleObject92.bin"/><Relationship Id="rId170" Type="http://schemas.openxmlformats.org/officeDocument/2006/relationships/oleObject" Target="embeddings/oleObject99.bin"/><Relationship Id="rId191" Type="http://schemas.openxmlformats.org/officeDocument/2006/relationships/oleObject" Target="embeddings/oleObject112.bin"/><Relationship Id="rId205" Type="http://schemas.openxmlformats.org/officeDocument/2006/relationships/oleObject" Target="embeddings/oleObject120.bin"/><Relationship Id="rId226" Type="http://schemas.openxmlformats.org/officeDocument/2006/relationships/oleObject" Target="embeddings/oleObject130.bin"/><Relationship Id="rId247" Type="http://schemas.openxmlformats.org/officeDocument/2006/relationships/theme" Target="theme/theme1.xml"/><Relationship Id="rId107" Type="http://schemas.openxmlformats.org/officeDocument/2006/relationships/oleObject" Target="embeddings/oleObject61.bin"/><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image" Target="media/image18.wmf"/><Relationship Id="rId74" Type="http://schemas.openxmlformats.org/officeDocument/2006/relationships/oleObject" Target="embeddings/oleObject42.bin"/><Relationship Id="rId128" Type="http://schemas.openxmlformats.org/officeDocument/2006/relationships/image" Target="media/image49.png"/><Relationship Id="rId149" Type="http://schemas.openxmlformats.org/officeDocument/2006/relationships/oleObject" Target="embeddings/oleObject85.bin"/><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image" Target="media/image61.wmf"/><Relationship Id="rId181" Type="http://schemas.openxmlformats.org/officeDocument/2006/relationships/image" Target="media/image68.wmf"/><Relationship Id="rId216" Type="http://schemas.openxmlformats.org/officeDocument/2006/relationships/oleObject" Target="embeddings/oleObject127.bin"/><Relationship Id="rId237" Type="http://schemas.openxmlformats.org/officeDocument/2006/relationships/image" Target="media/image88.wmf"/><Relationship Id="rId22" Type="http://schemas.openxmlformats.org/officeDocument/2006/relationships/image" Target="media/image7.wmf"/><Relationship Id="rId43" Type="http://schemas.openxmlformats.org/officeDocument/2006/relationships/oleObject" Target="embeddings/oleObject22.bin"/><Relationship Id="rId64" Type="http://schemas.openxmlformats.org/officeDocument/2006/relationships/oleObject" Target="embeddings/oleObject35.bin"/><Relationship Id="rId118" Type="http://schemas.openxmlformats.org/officeDocument/2006/relationships/image" Target="media/image45.wmf"/><Relationship Id="rId139" Type="http://schemas.openxmlformats.org/officeDocument/2006/relationships/oleObject" Target="embeddings/oleObject80.bin"/><Relationship Id="rId85" Type="http://schemas.openxmlformats.org/officeDocument/2006/relationships/image" Target="media/image30.wmf"/><Relationship Id="rId150" Type="http://schemas.openxmlformats.org/officeDocument/2006/relationships/oleObject" Target="embeddings/oleObject86.bin"/><Relationship Id="rId171" Type="http://schemas.openxmlformats.org/officeDocument/2006/relationships/oleObject" Target="embeddings/oleObject100.bin"/><Relationship Id="rId192" Type="http://schemas.openxmlformats.org/officeDocument/2006/relationships/image" Target="media/image73.wmf"/><Relationship Id="rId206" Type="http://schemas.openxmlformats.org/officeDocument/2006/relationships/oleObject" Target="embeddings/oleObject121.bin"/><Relationship Id="rId227" Type="http://schemas.openxmlformats.org/officeDocument/2006/relationships/image" Target="media/image84.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6.bin"/><Relationship Id="rId38" Type="http://schemas.openxmlformats.org/officeDocument/2006/relationships/image" Target="media/image13.wmf"/><Relationship Id="rId59" Type="http://schemas.openxmlformats.org/officeDocument/2006/relationships/image" Target="media/image20.wmf"/><Relationship Id="rId103" Type="http://schemas.openxmlformats.org/officeDocument/2006/relationships/oleObject" Target="embeddings/oleObject58.bin"/><Relationship Id="rId108" Type="http://schemas.openxmlformats.org/officeDocument/2006/relationships/image" Target="media/image40.wmf"/><Relationship Id="rId124" Type="http://schemas.openxmlformats.org/officeDocument/2006/relationships/oleObject" Target="embeddings/oleObject70.bin"/><Relationship Id="rId129" Type="http://schemas.openxmlformats.org/officeDocument/2006/relationships/oleObject" Target="embeddings/oleObject73.bin"/><Relationship Id="rId54" Type="http://schemas.openxmlformats.org/officeDocument/2006/relationships/oleObject" Target="embeddings/oleObject29.bin"/><Relationship Id="rId70" Type="http://schemas.openxmlformats.org/officeDocument/2006/relationships/oleObject" Target="embeddings/oleObject39.bin"/><Relationship Id="rId75" Type="http://schemas.openxmlformats.org/officeDocument/2006/relationships/image" Target="media/image26.wmf"/><Relationship Id="rId91" Type="http://schemas.openxmlformats.org/officeDocument/2006/relationships/image" Target="media/image33.wmf"/><Relationship Id="rId96" Type="http://schemas.openxmlformats.org/officeDocument/2006/relationships/oleObject" Target="embeddings/oleObject54.bin"/><Relationship Id="rId140" Type="http://schemas.openxmlformats.org/officeDocument/2006/relationships/image" Target="media/image53.wmf"/><Relationship Id="rId145" Type="http://schemas.openxmlformats.org/officeDocument/2006/relationships/oleObject" Target="embeddings/oleObject83.bin"/><Relationship Id="rId161" Type="http://schemas.openxmlformats.org/officeDocument/2006/relationships/oleObject" Target="embeddings/oleObject93.bin"/><Relationship Id="rId166" Type="http://schemas.openxmlformats.org/officeDocument/2006/relationships/image" Target="media/image63.wmf"/><Relationship Id="rId182" Type="http://schemas.openxmlformats.org/officeDocument/2006/relationships/oleObject" Target="embeddings/oleObject107.bin"/><Relationship Id="rId187" Type="http://schemas.openxmlformats.org/officeDocument/2006/relationships/image" Target="media/image71.wmf"/><Relationship Id="rId217" Type="http://schemas.openxmlformats.org/officeDocument/2006/relationships/oleObject" Target="embeddings/oleObject128.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81.wmf"/><Relationship Id="rId233" Type="http://schemas.openxmlformats.org/officeDocument/2006/relationships/oleObject" Target="embeddings/oleObject134.bin"/><Relationship Id="rId238" Type="http://schemas.openxmlformats.org/officeDocument/2006/relationships/oleObject" Target="embeddings/oleObject137.bin"/><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oleObject" Target="embeddings/oleObject26.bin"/><Relationship Id="rId114" Type="http://schemas.openxmlformats.org/officeDocument/2006/relationships/image" Target="media/image43.wmf"/><Relationship Id="rId119" Type="http://schemas.openxmlformats.org/officeDocument/2006/relationships/oleObject" Target="embeddings/oleObject67.bin"/><Relationship Id="rId44" Type="http://schemas.openxmlformats.org/officeDocument/2006/relationships/oleObject" Target="embeddings/oleObject23.bin"/><Relationship Id="rId60" Type="http://schemas.openxmlformats.org/officeDocument/2006/relationships/oleObject" Target="embeddings/oleObject33.bin"/><Relationship Id="rId65" Type="http://schemas.openxmlformats.org/officeDocument/2006/relationships/oleObject" Target="embeddings/oleObject36.bin"/><Relationship Id="rId81" Type="http://schemas.openxmlformats.org/officeDocument/2006/relationships/oleObject" Target="embeddings/oleObject46.bin"/><Relationship Id="rId86" Type="http://schemas.openxmlformats.org/officeDocument/2006/relationships/oleObject" Target="embeddings/oleObject49.bin"/><Relationship Id="rId130" Type="http://schemas.openxmlformats.org/officeDocument/2006/relationships/image" Target="media/image50.wmf"/><Relationship Id="rId135" Type="http://schemas.openxmlformats.org/officeDocument/2006/relationships/oleObject" Target="embeddings/oleObject76.bin"/><Relationship Id="rId151" Type="http://schemas.openxmlformats.org/officeDocument/2006/relationships/oleObject" Target="embeddings/oleObject87.bin"/><Relationship Id="rId156" Type="http://schemas.openxmlformats.org/officeDocument/2006/relationships/image" Target="media/image60.wmf"/><Relationship Id="rId177" Type="http://schemas.openxmlformats.org/officeDocument/2006/relationships/oleObject" Target="embeddings/oleObject104.bin"/><Relationship Id="rId198" Type="http://schemas.openxmlformats.org/officeDocument/2006/relationships/image" Target="media/image76.wmf"/><Relationship Id="rId172" Type="http://schemas.openxmlformats.org/officeDocument/2006/relationships/image" Target="media/image65.png"/><Relationship Id="rId193" Type="http://schemas.openxmlformats.org/officeDocument/2006/relationships/oleObject" Target="embeddings/oleObject113.bin"/><Relationship Id="rId202" Type="http://schemas.openxmlformats.org/officeDocument/2006/relationships/oleObject" Target="embeddings/oleObject118.bin"/><Relationship Id="rId207" Type="http://schemas.openxmlformats.org/officeDocument/2006/relationships/image" Target="media/image79.wmf"/><Relationship Id="rId223" Type="http://schemas.openxmlformats.org/officeDocument/2006/relationships/header" Target="header3.xml"/><Relationship Id="rId228" Type="http://schemas.openxmlformats.org/officeDocument/2006/relationships/oleObject" Target="embeddings/oleObject131.bin"/><Relationship Id="rId244" Type="http://schemas.openxmlformats.org/officeDocument/2006/relationships/header" Target="header5.xml"/><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9.bin"/><Relationship Id="rId109" Type="http://schemas.openxmlformats.org/officeDocument/2006/relationships/oleObject" Target="embeddings/oleObject62.bin"/><Relationship Id="rId34" Type="http://schemas.openxmlformats.org/officeDocument/2006/relationships/image" Target="media/image11.wmf"/><Relationship Id="rId50" Type="http://schemas.openxmlformats.org/officeDocument/2006/relationships/image" Target="media/image17.wmf"/><Relationship Id="rId55" Type="http://schemas.openxmlformats.org/officeDocument/2006/relationships/oleObject" Target="embeddings/oleObject30.bin"/><Relationship Id="rId76" Type="http://schemas.openxmlformats.org/officeDocument/2006/relationships/oleObject" Target="embeddings/oleObject43.bin"/><Relationship Id="rId97" Type="http://schemas.openxmlformats.org/officeDocument/2006/relationships/image" Target="media/image36.wmf"/><Relationship Id="rId104" Type="http://schemas.openxmlformats.org/officeDocument/2006/relationships/oleObject" Target="embeddings/oleObject59.bin"/><Relationship Id="rId120" Type="http://schemas.openxmlformats.org/officeDocument/2006/relationships/oleObject" Target="embeddings/oleObject68.bin"/><Relationship Id="rId125" Type="http://schemas.openxmlformats.org/officeDocument/2006/relationships/image" Target="media/image48.wmf"/><Relationship Id="rId141" Type="http://schemas.openxmlformats.org/officeDocument/2006/relationships/oleObject" Target="embeddings/oleObject81.bin"/><Relationship Id="rId146" Type="http://schemas.openxmlformats.org/officeDocument/2006/relationships/image" Target="media/image56.png"/><Relationship Id="rId167" Type="http://schemas.openxmlformats.org/officeDocument/2006/relationships/oleObject" Target="embeddings/oleObject97.bin"/><Relationship Id="rId188" Type="http://schemas.openxmlformats.org/officeDocument/2006/relationships/oleObject" Target="embeddings/oleObject110.bin"/><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oleObject" Target="embeddings/oleObject52.bin"/><Relationship Id="rId162" Type="http://schemas.openxmlformats.org/officeDocument/2006/relationships/image" Target="media/image62.wmf"/><Relationship Id="rId183" Type="http://schemas.openxmlformats.org/officeDocument/2006/relationships/image" Target="media/image69.wmf"/><Relationship Id="rId213" Type="http://schemas.openxmlformats.org/officeDocument/2006/relationships/oleObject" Target="embeddings/oleObject125.bin"/><Relationship Id="rId218" Type="http://schemas.openxmlformats.org/officeDocument/2006/relationships/oleObject" Target="embeddings/oleObject129.bin"/><Relationship Id="rId234" Type="http://schemas.openxmlformats.org/officeDocument/2006/relationships/image" Target="media/image87.wmf"/><Relationship Id="rId239" Type="http://schemas.openxmlformats.org/officeDocument/2006/relationships/oleObject" Target="embeddings/oleObject138.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4.wmf"/><Relationship Id="rId45" Type="http://schemas.openxmlformats.org/officeDocument/2006/relationships/image" Target="media/image15.wmf"/><Relationship Id="rId66" Type="http://schemas.openxmlformats.org/officeDocument/2006/relationships/oleObject" Target="embeddings/oleObject37.bin"/><Relationship Id="rId87" Type="http://schemas.openxmlformats.org/officeDocument/2006/relationships/image" Target="media/image31.wmf"/><Relationship Id="rId110" Type="http://schemas.openxmlformats.org/officeDocument/2006/relationships/image" Target="media/image41.wmf"/><Relationship Id="rId115" Type="http://schemas.openxmlformats.org/officeDocument/2006/relationships/oleObject" Target="embeddings/oleObject65.bin"/><Relationship Id="rId131" Type="http://schemas.openxmlformats.org/officeDocument/2006/relationships/oleObject" Target="embeddings/oleObject74.bin"/><Relationship Id="rId136" Type="http://schemas.openxmlformats.org/officeDocument/2006/relationships/oleObject" Target="embeddings/oleObject77.bin"/><Relationship Id="rId157" Type="http://schemas.openxmlformats.org/officeDocument/2006/relationships/oleObject" Target="embeddings/oleObject90.bin"/><Relationship Id="rId178" Type="http://schemas.openxmlformats.org/officeDocument/2006/relationships/image" Target="media/image67.wmf"/><Relationship Id="rId61" Type="http://schemas.openxmlformats.org/officeDocument/2006/relationships/image" Target="media/image21.png"/><Relationship Id="rId82" Type="http://schemas.openxmlformats.org/officeDocument/2006/relationships/oleObject" Target="embeddings/oleObject47.bin"/><Relationship Id="rId152" Type="http://schemas.openxmlformats.org/officeDocument/2006/relationships/image" Target="media/image58.wmf"/><Relationship Id="rId173" Type="http://schemas.openxmlformats.org/officeDocument/2006/relationships/oleObject" Target="embeddings/oleObject101.bin"/><Relationship Id="rId194" Type="http://schemas.openxmlformats.org/officeDocument/2006/relationships/image" Target="media/image74.wmf"/><Relationship Id="rId199" Type="http://schemas.openxmlformats.org/officeDocument/2006/relationships/oleObject" Target="embeddings/oleObject116.bin"/><Relationship Id="rId203" Type="http://schemas.openxmlformats.org/officeDocument/2006/relationships/oleObject" Target="embeddings/oleObject119.bin"/><Relationship Id="rId208" Type="http://schemas.openxmlformats.org/officeDocument/2006/relationships/oleObject" Target="embeddings/oleObject122.bin"/><Relationship Id="rId229" Type="http://schemas.openxmlformats.org/officeDocument/2006/relationships/oleObject" Target="embeddings/oleObject132.bin"/><Relationship Id="rId19" Type="http://schemas.openxmlformats.org/officeDocument/2006/relationships/image" Target="media/image6.wmf"/><Relationship Id="rId224" Type="http://schemas.openxmlformats.org/officeDocument/2006/relationships/footer" Target="footer3.xml"/><Relationship Id="rId240" Type="http://schemas.openxmlformats.org/officeDocument/2006/relationships/footer" Target="footer4.xml"/><Relationship Id="rId245" Type="http://schemas.openxmlformats.org/officeDocument/2006/relationships/footer" Target="footer7.xml"/><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image" Target="media/image19.wmf"/><Relationship Id="rId77" Type="http://schemas.openxmlformats.org/officeDocument/2006/relationships/image" Target="media/image27.png"/><Relationship Id="rId100" Type="http://schemas.openxmlformats.org/officeDocument/2006/relationships/oleObject" Target="embeddings/oleObject56.bin"/><Relationship Id="rId105" Type="http://schemas.openxmlformats.org/officeDocument/2006/relationships/oleObject" Target="embeddings/oleObject60.bin"/><Relationship Id="rId126" Type="http://schemas.openxmlformats.org/officeDocument/2006/relationships/oleObject" Target="embeddings/oleObject71.bin"/><Relationship Id="rId147" Type="http://schemas.openxmlformats.org/officeDocument/2006/relationships/oleObject" Target="embeddings/oleObject84.bin"/><Relationship Id="rId168" Type="http://schemas.openxmlformats.org/officeDocument/2006/relationships/oleObject" Target="embeddings/oleObject98.bin"/><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40.bin"/><Relationship Id="rId93" Type="http://schemas.openxmlformats.org/officeDocument/2006/relationships/image" Target="media/image34.wmf"/><Relationship Id="rId98" Type="http://schemas.openxmlformats.org/officeDocument/2006/relationships/oleObject" Target="embeddings/oleObject55.bin"/><Relationship Id="rId121" Type="http://schemas.openxmlformats.org/officeDocument/2006/relationships/image" Target="media/image46.wmf"/><Relationship Id="rId142" Type="http://schemas.openxmlformats.org/officeDocument/2006/relationships/image" Target="media/image54.wmf"/><Relationship Id="rId163" Type="http://schemas.openxmlformats.org/officeDocument/2006/relationships/oleObject" Target="embeddings/oleObject94.bin"/><Relationship Id="rId184" Type="http://schemas.openxmlformats.org/officeDocument/2006/relationships/oleObject" Target="embeddings/oleObject108.bin"/><Relationship Id="rId189" Type="http://schemas.openxmlformats.org/officeDocument/2006/relationships/image" Target="media/image72.wmf"/><Relationship Id="rId219" Type="http://schemas.openxmlformats.org/officeDocument/2006/relationships/header" Target="header1.xml"/><Relationship Id="rId3" Type="http://schemas.microsoft.com/office/2007/relationships/stylesWithEffects" Target="stylesWithEffects.xml"/><Relationship Id="rId214" Type="http://schemas.openxmlformats.org/officeDocument/2006/relationships/image" Target="media/image82.wmf"/><Relationship Id="rId230" Type="http://schemas.openxmlformats.org/officeDocument/2006/relationships/image" Target="media/image85.wmf"/><Relationship Id="rId235" Type="http://schemas.openxmlformats.org/officeDocument/2006/relationships/oleObject" Target="embeddings/oleObject135.bin"/><Relationship Id="rId25" Type="http://schemas.openxmlformats.org/officeDocument/2006/relationships/image" Target="media/image8.png"/><Relationship Id="rId46" Type="http://schemas.openxmlformats.org/officeDocument/2006/relationships/oleObject" Target="embeddings/oleObject24.bin"/><Relationship Id="rId67" Type="http://schemas.openxmlformats.org/officeDocument/2006/relationships/image" Target="media/image23.wmf"/><Relationship Id="rId116" Type="http://schemas.openxmlformats.org/officeDocument/2006/relationships/image" Target="media/image44.wmf"/><Relationship Id="rId137" Type="http://schemas.openxmlformats.org/officeDocument/2006/relationships/oleObject" Target="embeddings/oleObject78.bin"/><Relationship Id="rId158" Type="http://schemas.openxmlformats.org/officeDocument/2006/relationships/oleObject" Target="embeddings/oleObject91.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4.bin"/><Relationship Id="rId83" Type="http://schemas.openxmlformats.org/officeDocument/2006/relationships/image" Target="media/image29.wmf"/><Relationship Id="rId88" Type="http://schemas.openxmlformats.org/officeDocument/2006/relationships/oleObject" Target="embeddings/oleObject50.bin"/><Relationship Id="rId111" Type="http://schemas.openxmlformats.org/officeDocument/2006/relationships/oleObject" Target="embeddings/oleObject63.bin"/><Relationship Id="rId132" Type="http://schemas.openxmlformats.org/officeDocument/2006/relationships/image" Target="media/image51.wmf"/><Relationship Id="rId153" Type="http://schemas.openxmlformats.org/officeDocument/2006/relationships/oleObject" Target="embeddings/oleObject88.bin"/><Relationship Id="rId174" Type="http://schemas.openxmlformats.org/officeDocument/2006/relationships/oleObject" Target="embeddings/oleObject102.bin"/><Relationship Id="rId179" Type="http://schemas.openxmlformats.org/officeDocument/2006/relationships/oleObject" Target="embeddings/oleObject105.bin"/><Relationship Id="rId195" Type="http://schemas.openxmlformats.org/officeDocument/2006/relationships/oleObject" Target="embeddings/oleObject114.bin"/><Relationship Id="rId209" Type="http://schemas.openxmlformats.org/officeDocument/2006/relationships/oleObject" Target="embeddings/oleObject123.bin"/><Relationship Id="rId190" Type="http://schemas.openxmlformats.org/officeDocument/2006/relationships/oleObject" Target="embeddings/oleObject111.bin"/><Relationship Id="rId204" Type="http://schemas.openxmlformats.org/officeDocument/2006/relationships/image" Target="media/image78.wmf"/><Relationship Id="rId220" Type="http://schemas.openxmlformats.org/officeDocument/2006/relationships/header" Target="header2.xml"/><Relationship Id="rId225" Type="http://schemas.openxmlformats.org/officeDocument/2006/relationships/image" Target="media/image83.png"/><Relationship Id="rId241" Type="http://schemas.openxmlformats.org/officeDocument/2006/relationships/footer" Target="footer5.xml"/><Relationship Id="rId246"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2.wmf"/><Relationship Id="rId57" Type="http://schemas.openxmlformats.org/officeDocument/2006/relationships/oleObject" Target="embeddings/oleObject31.bin"/><Relationship Id="rId106" Type="http://schemas.openxmlformats.org/officeDocument/2006/relationships/image" Target="media/image39.png"/><Relationship Id="rId127" Type="http://schemas.openxmlformats.org/officeDocument/2006/relationships/oleObject" Target="embeddings/oleObject72.bin"/><Relationship Id="rId10" Type="http://schemas.openxmlformats.org/officeDocument/2006/relationships/image" Target="media/image2.png"/><Relationship Id="rId31" Type="http://schemas.openxmlformats.org/officeDocument/2006/relationships/image" Target="media/image10.wmf"/><Relationship Id="rId52" Type="http://schemas.openxmlformats.org/officeDocument/2006/relationships/oleObject" Target="embeddings/oleObject28.bin"/><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3.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69.bin"/><Relationship Id="rId143" Type="http://schemas.openxmlformats.org/officeDocument/2006/relationships/oleObject" Target="embeddings/oleObject82.bin"/><Relationship Id="rId148" Type="http://schemas.openxmlformats.org/officeDocument/2006/relationships/image" Target="media/image57.wmf"/><Relationship Id="rId164" Type="http://schemas.openxmlformats.org/officeDocument/2006/relationships/oleObject" Target="embeddings/oleObject95.bin"/><Relationship Id="rId169" Type="http://schemas.openxmlformats.org/officeDocument/2006/relationships/image" Target="media/image64.wmf"/><Relationship Id="rId185"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6.bin"/><Relationship Id="rId210" Type="http://schemas.openxmlformats.org/officeDocument/2006/relationships/image" Target="media/image80.wmf"/><Relationship Id="rId215" Type="http://schemas.openxmlformats.org/officeDocument/2006/relationships/oleObject" Target="embeddings/oleObject126.bin"/><Relationship Id="rId236" Type="http://schemas.openxmlformats.org/officeDocument/2006/relationships/oleObject" Target="embeddings/oleObject136.bin"/><Relationship Id="rId26" Type="http://schemas.openxmlformats.org/officeDocument/2006/relationships/oleObject" Target="embeddings/oleObject11.bin"/><Relationship Id="rId231" Type="http://schemas.openxmlformats.org/officeDocument/2006/relationships/oleObject" Target="embeddings/oleObject133.bin"/><Relationship Id="rId47" Type="http://schemas.openxmlformats.org/officeDocument/2006/relationships/image" Target="media/image16.wmf"/><Relationship Id="rId68" Type="http://schemas.openxmlformats.org/officeDocument/2006/relationships/oleObject" Target="embeddings/oleObject38.bin"/><Relationship Id="rId89" Type="http://schemas.openxmlformats.org/officeDocument/2006/relationships/image" Target="media/image32.wmf"/><Relationship Id="rId112" Type="http://schemas.openxmlformats.org/officeDocument/2006/relationships/image" Target="media/image42.wmf"/><Relationship Id="rId133" Type="http://schemas.openxmlformats.org/officeDocument/2006/relationships/oleObject" Target="embeddings/oleObject75.bin"/><Relationship Id="rId154" Type="http://schemas.openxmlformats.org/officeDocument/2006/relationships/image" Target="media/image59.png"/><Relationship Id="rId175" Type="http://schemas.openxmlformats.org/officeDocument/2006/relationships/image" Target="media/image66.wmf"/><Relationship Id="rId196" Type="http://schemas.openxmlformats.org/officeDocument/2006/relationships/image" Target="media/image75.wmf"/><Relationship Id="rId200" Type="http://schemas.openxmlformats.org/officeDocument/2006/relationships/oleObject" Target="embeddings/oleObject117.bin"/><Relationship Id="rId16" Type="http://schemas.openxmlformats.org/officeDocument/2006/relationships/image" Target="media/image5.wmf"/><Relationship Id="rId221" Type="http://schemas.openxmlformats.org/officeDocument/2006/relationships/footer" Target="footer1.xml"/><Relationship Id="rId242" Type="http://schemas.openxmlformats.org/officeDocument/2006/relationships/header" Target="header4.xml"/><Relationship Id="rId37" Type="http://schemas.openxmlformats.org/officeDocument/2006/relationships/oleObject" Target="embeddings/oleObject18.bin"/><Relationship Id="rId58" Type="http://schemas.openxmlformats.org/officeDocument/2006/relationships/oleObject" Target="embeddings/oleObject32.bin"/><Relationship Id="rId79" Type="http://schemas.openxmlformats.org/officeDocument/2006/relationships/image" Target="media/image28.wmf"/><Relationship Id="rId102" Type="http://schemas.openxmlformats.org/officeDocument/2006/relationships/oleObject" Target="embeddings/oleObject57.bin"/><Relationship Id="rId123" Type="http://schemas.openxmlformats.org/officeDocument/2006/relationships/image" Target="media/image47.wmf"/><Relationship Id="rId144" Type="http://schemas.openxmlformats.org/officeDocument/2006/relationships/image" Target="media/image55.wmf"/><Relationship Id="rId90" Type="http://schemas.openxmlformats.org/officeDocument/2006/relationships/oleObject" Target="embeddings/oleObject51.bin"/><Relationship Id="rId165" Type="http://schemas.openxmlformats.org/officeDocument/2006/relationships/oleObject" Target="embeddings/oleObject96.bin"/><Relationship Id="rId186" Type="http://schemas.openxmlformats.org/officeDocument/2006/relationships/oleObject" Target="embeddings/oleObject109.bin"/><Relationship Id="rId211" Type="http://schemas.openxmlformats.org/officeDocument/2006/relationships/oleObject" Target="embeddings/oleObject124.bin"/><Relationship Id="rId232" Type="http://schemas.openxmlformats.org/officeDocument/2006/relationships/image" Target="media/image86.wmf"/><Relationship Id="rId27" Type="http://schemas.openxmlformats.org/officeDocument/2006/relationships/image" Target="media/image9.wmf"/><Relationship Id="rId48" Type="http://schemas.openxmlformats.org/officeDocument/2006/relationships/oleObject" Target="embeddings/oleObject25.bin"/><Relationship Id="rId69" Type="http://schemas.openxmlformats.org/officeDocument/2006/relationships/image" Target="media/image24.png"/><Relationship Id="rId113" Type="http://schemas.openxmlformats.org/officeDocument/2006/relationships/oleObject" Target="embeddings/oleObject64.bin"/><Relationship Id="rId134" Type="http://schemas.openxmlformats.org/officeDocument/2006/relationships/image" Target="media/image52.wmf"/><Relationship Id="rId80" Type="http://schemas.openxmlformats.org/officeDocument/2006/relationships/oleObject" Target="embeddings/oleObject45.bin"/><Relationship Id="rId155" Type="http://schemas.openxmlformats.org/officeDocument/2006/relationships/oleObject" Target="embeddings/oleObject89.bin"/><Relationship Id="rId176" Type="http://schemas.openxmlformats.org/officeDocument/2006/relationships/oleObject" Target="embeddings/oleObject103.bin"/><Relationship Id="rId197" Type="http://schemas.openxmlformats.org/officeDocument/2006/relationships/oleObject" Target="embeddings/oleObject115.bin"/><Relationship Id="rId201" Type="http://schemas.openxmlformats.org/officeDocument/2006/relationships/image" Target="media/image77.wmf"/><Relationship Id="rId222" Type="http://schemas.openxmlformats.org/officeDocument/2006/relationships/footer" Target="footer2.xml"/><Relationship Id="rId243"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1560</Words>
  <Characters>8898</Characters>
  <Application>Microsoft Office Word</Application>
  <DocSecurity>2</DocSecurity>
  <Lines>74</Lines>
  <Paragraphs>20</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10438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Christine Cheng</cp:lastModifiedBy>
  <cp:revision>2</cp:revision>
  <dcterms:created xsi:type="dcterms:W3CDTF">2017-05-15T06:50:00Z</dcterms:created>
  <dcterms:modified xsi:type="dcterms:W3CDTF">2017-05-15T06:50:00Z</dcterms:modified>
  <cp:category>ATAR Mathematics Examination Papers</cp:category>
</cp:coreProperties>
</file>