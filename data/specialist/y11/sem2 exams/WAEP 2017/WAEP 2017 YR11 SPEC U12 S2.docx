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3C980" w14:textId="77777777" w:rsidR="005F0EAE" w:rsidRDefault="005F0EAE" w:rsidP="000604F7">
      <w:pPr>
        <w:jc w:val="center"/>
      </w:pPr>
      <w:r>
        <w:t xml:space="preserve"> </w:t>
      </w:r>
      <w:bookmarkStart w:id="0" w:name="bmLogo"/>
      <w:bookmarkEnd w:id="0"/>
    </w:p>
    <w:p w14:paraId="24062C5D" w14:textId="77777777" w:rsidR="005F0EAE" w:rsidRPr="00CE407F" w:rsidRDefault="005F0EAE" w:rsidP="005F0EAE">
      <w:pPr>
        <w:jc w:val="center"/>
      </w:pPr>
    </w:p>
    <w:p w14:paraId="1BE09ED0" w14:textId="77777777" w:rsidR="005F0EAE" w:rsidRDefault="006A088C" w:rsidP="005F0EAE">
      <w:pPr>
        <w:pStyle w:val="Heading3"/>
      </w:pPr>
      <w:bookmarkStart w:id="1" w:name="RightTitle"/>
      <w:bookmarkEnd w:id="1"/>
      <w:r>
        <w:t>Semester Two Examination, 2017</w:t>
      </w:r>
    </w:p>
    <w:p w14:paraId="13395FCA" w14:textId="77777777" w:rsidR="005F0EAE" w:rsidRPr="00273806" w:rsidRDefault="005F0EAE" w:rsidP="005F0EAE"/>
    <w:p w14:paraId="1B1C9423" w14:textId="77777777" w:rsidR="005F0EAE" w:rsidRPr="0032717C" w:rsidRDefault="005F0EAE" w:rsidP="005F0EAE">
      <w:pPr>
        <w:pStyle w:val="Heading3"/>
      </w:pPr>
      <w:r>
        <w:t>Question/Answer b</w:t>
      </w:r>
      <w:r w:rsidRPr="0032717C">
        <w:t>ooklet</w:t>
      </w:r>
    </w:p>
    <w:p w14:paraId="326BCEB1" w14:textId="77777777" w:rsidR="005F0EAE" w:rsidRDefault="005F0EAE" w:rsidP="005F0EAE">
      <w:pPr>
        <w:pStyle w:val="Heading1"/>
      </w:pPr>
      <w:r>
        <w:t>MATHEMATICS</w:t>
      </w:r>
    </w:p>
    <w:p w14:paraId="6CE53D2E" w14:textId="77777777" w:rsidR="005F0EAE" w:rsidRPr="00DD2D7D" w:rsidRDefault="006A088C" w:rsidP="005F0EAE">
      <w:pPr>
        <w:rPr>
          <w:rFonts w:eastAsiaTheme="majorEastAsia" w:cstheme="majorBidi"/>
          <w:b/>
          <w:sz w:val="36"/>
          <w:szCs w:val="32"/>
        </w:rPr>
      </w:pPr>
      <w:bookmarkStart w:id="2" w:name="bmCourse"/>
      <w:bookmarkEnd w:id="2"/>
      <w:r>
        <w:rPr>
          <w:rFonts w:eastAsiaTheme="majorEastAsia" w:cstheme="majorBidi"/>
          <w:b/>
          <w:sz w:val="36"/>
          <w:szCs w:val="32"/>
        </w:rPr>
        <w:t>SPECIALIST</w:t>
      </w:r>
    </w:p>
    <w:p w14:paraId="31690898" w14:textId="77777777" w:rsidR="005F0EAE" w:rsidRPr="00DD2D7D" w:rsidRDefault="006A088C" w:rsidP="005F0EAE">
      <w:pPr>
        <w:rPr>
          <w:rFonts w:eastAsiaTheme="majorEastAsia" w:cstheme="majorBidi"/>
          <w:b/>
          <w:sz w:val="36"/>
          <w:szCs w:val="32"/>
        </w:rPr>
      </w:pPr>
      <w:bookmarkStart w:id="3" w:name="bmUnit"/>
      <w:bookmarkEnd w:id="3"/>
      <w:r>
        <w:rPr>
          <w:rFonts w:eastAsiaTheme="majorEastAsia" w:cstheme="majorBidi"/>
          <w:b/>
          <w:sz w:val="36"/>
          <w:szCs w:val="32"/>
        </w:rPr>
        <w:t>UNITS 1 AND 2</w:t>
      </w:r>
    </w:p>
    <w:p w14:paraId="257B84DD" w14:textId="77777777" w:rsidR="005F0EAE" w:rsidRPr="0032717C" w:rsidRDefault="005F0EAE" w:rsidP="005F0EAE">
      <w:pPr>
        <w:pStyle w:val="Heading2"/>
      </w:pPr>
      <w:r>
        <w:t xml:space="preserve">Section </w:t>
      </w:r>
      <w:bookmarkStart w:id="4" w:name="bmSec1"/>
      <w:bookmarkEnd w:id="4"/>
      <w:r w:rsidR="006A088C">
        <w:t>Two</w:t>
      </w:r>
      <w:r>
        <w:t>:</w:t>
      </w:r>
    </w:p>
    <w:p w14:paraId="0EA4DD5E" w14:textId="77777777" w:rsidR="005F0EAE" w:rsidRPr="007936BA" w:rsidRDefault="005F0EAE" w:rsidP="005F0EAE">
      <w:pPr>
        <w:pStyle w:val="Heading2"/>
      </w:pPr>
      <w:r>
        <w:t>Calculator-</w:t>
      </w:r>
      <w:bookmarkStart w:id="5" w:name="bmCal1"/>
      <w:bookmarkEnd w:id="5"/>
      <w:r w:rsidR="006A088C">
        <w:t>assumed</w:t>
      </w:r>
    </w:p>
    <w:p w14:paraId="65CD12C6" w14:textId="77777777" w:rsidR="005F0EAE" w:rsidRPr="0032717C" w:rsidRDefault="005F0EAE" w:rsidP="005F0EAE">
      <w:pPr>
        <w:tabs>
          <w:tab w:val="right" w:pos="9270"/>
        </w:tabs>
      </w:pPr>
    </w:p>
    <w:p w14:paraId="0756158B" w14:textId="77777777" w:rsidR="005F0EAE" w:rsidRPr="007936BA" w:rsidRDefault="005F0EAE" w:rsidP="005F0EAE">
      <w:pPr>
        <w:tabs>
          <w:tab w:val="right" w:pos="9270"/>
        </w:tabs>
        <w:rPr>
          <w:rFonts w:cs="Arial"/>
          <w:szCs w:val="22"/>
        </w:rPr>
      </w:pPr>
    </w:p>
    <w:p w14:paraId="0C852049"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353931">
        <w:rPr>
          <w:rFonts w:cs="Arial"/>
          <w:szCs w:val="22"/>
        </w:rPr>
        <w:t>Name</w:t>
      </w:r>
      <w:r w:rsidRPr="007936BA">
        <w:rPr>
          <w:rFonts w:cs="Arial"/>
          <w:szCs w:val="22"/>
        </w:rPr>
        <w:tab/>
      </w:r>
      <w:r w:rsidRPr="007936BA">
        <w:rPr>
          <w:rFonts w:cs="Arial"/>
          <w:szCs w:val="22"/>
        </w:rPr>
        <w:tab/>
      </w:r>
    </w:p>
    <w:p w14:paraId="6A343921" w14:textId="77777777" w:rsidR="005F0EAE" w:rsidRPr="0032717C" w:rsidRDefault="005F0EAE" w:rsidP="005F0EAE">
      <w:pPr>
        <w:tabs>
          <w:tab w:val="left" w:pos="2250"/>
          <w:tab w:val="left" w:pos="4590"/>
          <w:tab w:val="left" w:leader="underscore" w:pos="9270"/>
        </w:tabs>
      </w:pPr>
    </w:p>
    <w:p w14:paraId="7080920F"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353931">
        <w:rPr>
          <w:rFonts w:cs="Arial"/>
          <w:szCs w:val="22"/>
        </w:rPr>
        <w:t>Teacher’s</w:t>
      </w:r>
      <w:r>
        <w:rPr>
          <w:rFonts w:cs="Arial"/>
          <w:szCs w:val="22"/>
        </w:rPr>
        <w:t xml:space="preserve"> name</w:t>
      </w:r>
      <w:r w:rsidRPr="007936BA">
        <w:rPr>
          <w:rFonts w:cs="Arial"/>
          <w:szCs w:val="22"/>
        </w:rPr>
        <w:tab/>
      </w:r>
      <w:r w:rsidRPr="007936BA">
        <w:rPr>
          <w:rFonts w:cs="Arial"/>
          <w:szCs w:val="22"/>
        </w:rPr>
        <w:tab/>
      </w:r>
    </w:p>
    <w:p w14:paraId="0F7038F2" w14:textId="77777777" w:rsidR="005F0EAE" w:rsidRPr="00206EE6" w:rsidRDefault="005F0EAE" w:rsidP="005F0EAE">
      <w:pPr>
        <w:keepNext/>
        <w:outlineLvl w:val="2"/>
        <w:rPr>
          <w:rFonts w:cs="Arial"/>
          <w:b/>
          <w:bCs/>
          <w:noProof/>
          <w:szCs w:val="22"/>
        </w:rPr>
      </w:pPr>
    </w:p>
    <w:p w14:paraId="5F455A2E" w14:textId="77777777" w:rsidR="005F0EAE" w:rsidRPr="00664BC0" w:rsidRDefault="005F0EAE" w:rsidP="005F0EAE">
      <w:pPr>
        <w:pStyle w:val="Heading2"/>
        <w:rPr>
          <w:noProof/>
        </w:rPr>
      </w:pPr>
      <w:r w:rsidRPr="00664BC0">
        <w:rPr>
          <w:noProof/>
        </w:rPr>
        <w:t xml:space="preserve">Time allowed for this </w:t>
      </w:r>
      <w:r>
        <w:rPr>
          <w:noProof/>
        </w:rPr>
        <w:t>section</w:t>
      </w:r>
    </w:p>
    <w:p w14:paraId="02A16E62" w14:textId="77777777" w:rsidR="005F0EAE" w:rsidRPr="000124CF" w:rsidRDefault="005F0EAE" w:rsidP="005F0EAE">
      <w:pPr>
        <w:tabs>
          <w:tab w:val="left" w:pos="-720"/>
          <w:tab w:val="left" w:pos="4253"/>
        </w:tabs>
        <w:suppressAutoHyphens/>
      </w:pPr>
      <w:r w:rsidRPr="000124CF">
        <w:t>Readin</w:t>
      </w:r>
      <w:r>
        <w:t>g time before commencing work:</w:t>
      </w:r>
      <w:r>
        <w:tab/>
      </w:r>
      <w:bookmarkStart w:id="6" w:name="bmRT"/>
      <w:bookmarkEnd w:id="6"/>
      <w:r w:rsidR="006A088C">
        <w:t>ten</w:t>
      </w:r>
      <w:r>
        <w:t xml:space="preserve"> minutes</w:t>
      </w:r>
    </w:p>
    <w:p w14:paraId="061446A6" w14:textId="77777777" w:rsidR="005F0EAE" w:rsidRPr="000124CF" w:rsidRDefault="005F0EAE" w:rsidP="005F0EAE">
      <w:pPr>
        <w:tabs>
          <w:tab w:val="left" w:pos="-720"/>
          <w:tab w:val="left" w:pos="4253"/>
        </w:tabs>
        <w:suppressAutoHyphens/>
      </w:pPr>
      <w:r>
        <w:t>Working time:</w:t>
      </w:r>
      <w:r>
        <w:tab/>
      </w:r>
      <w:bookmarkStart w:id="7" w:name="bmWT"/>
      <w:bookmarkEnd w:id="7"/>
      <w:r w:rsidR="006A088C">
        <w:t>one hundred</w:t>
      </w:r>
      <w:r w:rsidRPr="000124CF">
        <w:t xml:space="preserve"> minutes</w:t>
      </w:r>
    </w:p>
    <w:p w14:paraId="52E705C1" w14:textId="77777777" w:rsidR="005F0EAE" w:rsidRPr="000124CF" w:rsidRDefault="005F0EAE" w:rsidP="005F0EAE">
      <w:pPr>
        <w:tabs>
          <w:tab w:val="left" w:pos="-720"/>
          <w:tab w:val="left" w:pos="1800"/>
        </w:tabs>
        <w:suppressAutoHyphens/>
      </w:pPr>
    </w:p>
    <w:p w14:paraId="03D49779" w14:textId="77777777" w:rsidR="005F0EAE" w:rsidRPr="00664BC0" w:rsidRDefault="005F0EAE" w:rsidP="005F0EAE">
      <w:pPr>
        <w:pStyle w:val="Heading2"/>
      </w:pPr>
      <w:r w:rsidRPr="00664BC0">
        <w:t>Material</w:t>
      </w:r>
      <w:r>
        <w:t>s</w:t>
      </w:r>
      <w:r w:rsidRPr="00664BC0">
        <w:t xml:space="preserve"> required/recommended for this </w:t>
      </w:r>
      <w:r>
        <w:t>section</w:t>
      </w:r>
    </w:p>
    <w:p w14:paraId="0DC3A366" w14:textId="77777777" w:rsidR="005F0EAE" w:rsidRPr="00500ECA" w:rsidRDefault="005F0EAE" w:rsidP="005F0EAE">
      <w:pPr>
        <w:rPr>
          <w:b/>
          <w:i/>
        </w:rPr>
      </w:pPr>
      <w:r w:rsidRPr="00500ECA">
        <w:rPr>
          <w:b/>
          <w:i/>
        </w:rPr>
        <w:t>To be provided by the supervisor</w:t>
      </w:r>
    </w:p>
    <w:p w14:paraId="25603A80"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77B10E0C" w14:textId="77777777" w:rsidR="005F0EAE" w:rsidRPr="000124CF" w:rsidRDefault="005F0EAE" w:rsidP="005F0EAE">
      <w:pPr>
        <w:tabs>
          <w:tab w:val="left" w:pos="-720"/>
          <w:tab w:val="left" w:pos="2268"/>
        </w:tabs>
        <w:suppressAutoHyphens/>
      </w:pPr>
      <w:r>
        <w:t xml:space="preserve">Formula sheet </w:t>
      </w:r>
      <w:bookmarkStart w:id="8" w:name="bmFS"/>
      <w:bookmarkEnd w:id="8"/>
      <w:r w:rsidR="006A088C">
        <w:t>(retained from Section One)</w:t>
      </w:r>
    </w:p>
    <w:p w14:paraId="5E74E27C" w14:textId="77777777" w:rsidR="005F0EAE" w:rsidRPr="000124CF" w:rsidRDefault="005F0EAE" w:rsidP="005F0EAE">
      <w:pPr>
        <w:tabs>
          <w:tab w:val="left" w:pos="-720"/>
          <w:tab w:val="left" w:pos="1800"/>
        </w:tabs>
        <w:suppressAutoHyphens/>
      </w:pPr>
    </w:p>
    <w:p w14:paraId="4521A043" w14:textId="77777777" w:rsidR="005F0EAE" w:rsidRPr="00500ECA" w:rsidRDefault="005F0EAE" w:rsidP="005F0EAE">
      <w:pPr>
        <w:rPr>
          <w:b/>
          <w:i/>
        </w:rPr>
      </w:pPr>
      <w:r w:rsidRPr="00500ECA">
        <w:rPr>
          <w:b/>
          <w:i/>
        </w:rPr>
        <w:t>To be provided by the candidate</w:t>
      </w:r>
    </w:p>
    <w:p w14:paraId="360E15CA"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566ABFD" w14:textId="77777777" w:rsidR="005F0EAE" w:rsidRDefault="005F0EAE" w:rsidP="005F0EAE"/>
    <w:p w14:paraId="5EE0FF4C"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9" w:name="bmItems"/>
      <w:bookmarkEnd w:id="9"/>
      <w:r w:rsidR="006A088C">
        <w:t>drawing instruments, templates, notes on two unfolded sheets of A4 paper, and up to three calculators approved for use in this examination</w:t>
      </w:r>
    </w:p>
    <w:p w14:paraId="78AEE025" w14:textId="77777777" w:rsidR="005F0EAE" w:rsidRDefault="005F0EAE" w:rsidP="005F0EAE"/>
    <w:p w14:paraId="67D9EDF7" w14:textId="77777777" w:rsidR="005F0EAE" w:rsidRPr="0032717C" w:rsidRDefault="005F0EAE" w:rsidP="005F0EAE">
      <w:pPr>
        <w:pStyle w:val="Heading2"/>
      </w:pPr>
      <w:r w:rsidRPr="0032717C">
        <w:t>Important note to candidates</w:t>
      </w:r>
    </w:p>
    <w:p w14:paraId="2E8B06C1"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68EF4C7" w14:textId="77777777" w:rsidR="005F0EAE" w:rsidRDefault="005F0EAE" w:rsidP="005F0EAE">
      <w:r>
        <w:br w:type="page"/>
      </w:r>
    </w:p>
    <w:p w14:paraId="555147E4" w14:textId="77777777" w:rsidR="005F0EAE" w:rsidRPr="0032717C" w:rsidRDefault="005F0EAE" w:rsidP="005F0EAE">
      <w:pPr>
        <w:pStyle w:val="Heading2"/>
      </w:pPr>
      <w:r>
        <w:lastRenderedPageBreak/>
        <w:t>St</w:t>
      </w:r>
      <w:r w:rsidRPr="008B3C6D">
        <w:t xml:space="preserve">ructure of this </w:t>
      </w:r>
      <w:r>
        <w:t>paper</w:t>
      </w:r>
    </w:p>
    <w:p w14:paraId="2A3FC840"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6A4FEF33" w14:textId="77777777" w:rsidTr="006A088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6BF21198"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4099E5F6"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B17DE03"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DAD1C84" w14:textId="77777777" w:rsidR="005F0EAE" w:rsidRDefault="005F0EAE" w:rsidP="00677954">
            <w:pPr>
              <w:jc w:val="center"/>
            </w:pPr>
            <w:r>
              <w:t>Working</w:t>
            </w:r>
          </w:p>
          <w:p w14:paraId="452BBE82"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A3850CD"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D809E91" w14:textId="77777777" w:rsidR="005F0EAE" w:rsidRPr="007936BA" w:rsidRDefault="005F0EAE" w:rsidP="00677954">
            <w:pPr>
              <w:jc w:val="center"/>
            </w:pPr>
            <w:r>
              <w:t>Percentage of examination</w:t>
            </w:r>
          </w:p>
        </w:tc>
      </w:tr>
      <w:tr w:rsidR="005F0EAE" w:rsidRPr="000124CF" w14:paraId="7ACF25F7" w14:textId="77777777" w:rsidTr="006A088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985F28" w14:textId="77777777" w:rsidR="005F0EAE" w:rsidRPr="000E7D70" w:rsidRDefault="005F0EAE" w:rsidP="00677954">
            <w:pPr>
              <w:tabs>
                <w:tab w:val="left" w:pos="900"/>
              </w:tabs>
              <w:suppressAutoHyphens/>
            </w:pPr>
            <w:r w:rsidRPr="000E7D70">
              <w:t>Section One:</w:t>
            </w:r>
          </w:p>
          <w:p w14:paraId="4B873D06"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3CF190" w14:textId="77777777" w:rsidR="005F0EAE" w:rsidRPr="000E7D70" w:rsidRDefault="006A088C" w:rsidP="00677954">
            <w:pPr>
              <w:jc w:val="center"/>
            </w:pPr>
            <w:bookmarkStart w:id="10" w:name="MA"/>
            <w:bookmarkEnd w:id="10"/>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0BE7BF" w14:textId="77777777" w:rsidR="005F0EAE" w:rsidRPr="000E7D70" w:rsidRDefault="006A088C" w:rsidP="00677954">
            <w:pPr>
              <w:jc w:val="center"/>
            </w:pPr>
            <w:bookmarkStart w:id="11" w:name="MA2"/>
            <w:bookmarkEnd w:id="11"/>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C65A56"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8467D0" w14:textId="77777777" w:rsidR="005F0EAE" w:rsidRPr="000E7D70" w:rsidRDefault="00883247" w:rsidP="00677954">
            <w:pPr>
              <w:jc w:val="center"/>
            </w:pPr>
            <w:bookmarkStart w:id="12" w:name="MAT"/>
            <w:bookmarkEnd w:id="12"/>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8F76D8" w14:textId="77777777" w:rsidR="005F0EAE" w:rsidRPr="000E7D70" w:rsidRDefault="005F0EAE" w:rsidP="00677954">
            <w:pPr>
              <w:jc w:val="center"/>
            </w:pPr>
            <w:r>
              <w:t>35</w:t>
            </w:r>
          </w:p>
        </w:tc>
      </w:tr>
      <w:tr w:rsidR="005F0EAE" w:rsidRPr="007936BA" w14:paraId="5EE412FD"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7F06B57" w14:textId="77777777" w:rsidR="005F0EAE" w:rsidRPr="00F25E36" w:rsidRDefault="005F0EAE" w:rsidP="00677954">
            <w:r>
              <w:t xml:space="preserve">Section </w:t>
            </w:r>
            <w:r w:rsidRPr="00F25E36">
              <w:t>Two</w:t>
            </w:r>
            <w:r>
              <w:t>:</w:t>
            </w:r>
          </w:p>
          <w:p w14:paraId="5D52D72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13BD77" w14:textId="77777777" w:rsidR="005F0EAE" w:rsidRPr="00F25E36" w:rsidRDefault="006A088C" w:rsidP="00677954">
            <w:pPr>
              <w:jc w:val="center"/>
            </w:pPr>
            <w:bookmarkStart w:id="13" w:name="MB"/>
            <w:bookmarkEnd w:id="13"/>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6586C13" w14:textId="77777777" w:rsidR="005F0EAE" w:rsidRPr="00F25E36" w:rsidRDefault="006A088C" w:rsidP="00677954">
            <w:pPr>
              <w:jc w:val="center"/>
            </w:pPr>
            <w:bookmarkStart w:id="14" w:name="MB2"/>
            <w:bookmarkEnd w:id="14"/>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6936F9AE"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7D156DCF" w14:textId="77777777" w:rsidR="005F0EAE" w:rsidRPr="00F25E36" w:rsidRDefault="006A088C" w:rsidP="00677954">
            <w:pPr>
              <w:jc w:val="center"/>
            </w:pPr>
            <w:bookmarkStart w:id="15" w:name="MBT"/>
            <w:bookmarkEnd w:id="15"/>
            <w:r>
              <w:t>9</w:t>
            </w:r>
            <w:r w:rsidR="00883247">
              <w:t>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3A22AA17" w14:textId="77777777" w:rsidR="005F0EAE" w:rsidRPr="00F25E36" w:rsidRDefault="005F0EAE" w:rsidP="00677954">
            <w:pPr>
              <w:jc w:val="center"/>
            </w:pPr>
            <w:r>
              <w:t>65</w:t>
            </w:r>
          </w:p>
        </w:tc>
      </w:tr>
      <w:tr w:rsidR="005F0EAE" w:rsidRPr="007936BA" w14:paraId="10BCF533" w14:textId="77777777" w:rsidTr="00677954">
        <w:trPr>
          <w:trHeight w:val="739"/>
        </w:trPr>
        <w:tc>
          <w:tcPr>
            <w:tcW w:w="2845" w:type="pct"/>
            <w:gridSpan w:val="3"/>
            <w:tcBorders>
              <w:top w:val="single" w:sz="4" w:space="0" w:color="auto"/>
              <w:left w:val="nil"/>
              <w:bottom w:val="nil"/>
              <w:right w:val="nil"/>
            </w:tcBorders>
            <w:vAlign w:val="center"/>
          </w:tcPr>
          <w:p w14:paraId="6EB95D8E"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8471522"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3A029FA1" w14:textId="77777777" w:rsidR="005F0EAE" w:rsidRPr="00F25E36" w:rsidRDefault="005F0EAE" w:rsidP="00677954">
            <w:pPr>
              <w:jc w:val="center"/>
            </w:pPr>
            <w:bookmarkStart w:id="16" w:name="MT"/>
            <w:bookmarkEnd w:id="16"/>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1B2BB02" w14:textId="77777777" w:rsidR="005F0EAE" w:rsidRPr="00F25E36" w:rsidRDefault="005F0EAE" w:rsidP="00677954">
            <w:pPr>
              <w:jc w:val="center"/>
            </w:pPr>
            <w:r>
              <w:t>100</w:t>
            </w:r>
          </w:p>
        </w:tc>
      </w:tr>
    </w:tbl>
    <w:p w14:paraId="3C176538"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6A088C" w:rsidRPr="006A088C" w14:paraId="647397D6" w14:textId="77777777" w:rsidTr="000C7CA0">
        <w:trPr>
          <w:trHeight w:val="560"/>
        </w:trPr>
        <w:tc>
          <w:tcPr>
            <w:tcW w:w="3402" w:type="dxa"/>
            <w:gridSpan w:val="3"/>
            <w:vAlign w:val="center"/>
          </w:tcPr>
          <w:p w14:paraId="6892D7F4" w14:textId="77777777" w:rsidR="006A088C" w:rsidRPr="006A088C" w:rsidRDefault="006A088C" w:rsidP="006A088C">
            <w:pPr>
              <w:jc w:val="center"/>
              <w:rPr>
                <w:rFonts w:ascii="Times New Roman" w:hAnsi="Times New Roman"/>
              </w:rPr>
            </w:pPr>
            <w:bookmarkStart w:id="17" w:name="bMkTab"/>
            <w:bookmarkEnd w:id="17"/>
            <w:r>
              <w:rPr>
                <w:rFonts w:ascii="Times New Roman" w:hAnsi="Times New Roman"/>
              </w:rPr>
              <w:t>Markers use only</w:t>
            </w:r>
          </w:p>
        </w:tc>
      </w:tr>
      <w:tr w:rsidR="006A088C" w:rsidRPr="006A088C" w14:paraId="6A26E284" w14:textId="77777777" w:rsidTr="006A088C">
        <w:trPr>
          <w:trHeight w:val="560"/>
        </w:trPr>
        <w:tc>
          <w:tcPr>
            <w:tcW w:w="1134" w:type="dxa"/>
            <w:vAlign w:val="center"/>
          </w:tcPr>
          <w:p w14:paraId="4194D1AC" w14:textId="77777777" w:rsidR="006A088C" w:rsidRPr="006A088C" w:rsidRDefault="006A088C" w:rsidP="006A088C">
            <w:pPr>
              <w:jc w:val="center"/>
              <w:rPr>
                <w:rFonts w:ascii="Times New Roman" w:hAnsi="Times New Roman"/>
              </w:rPr>
            </w:pPr>
            <w:r>
              <w:rPr>
                <w:rFonts w:ascii="Times New Roman" w:hAnsi="Times New Roman"/>
              </w:rPr>
              <w:t>Question</w:t>
            </w:r>
          </w:p>
        </w:tc>
        <w:tc>
          <w:tcPr>
            <w:tcW w:w="1134" w:type="dxa"/>
            <w:vAlign w:val="center"/>
          </w:tcPr>
          <w:p w14:paraId="053C80AA" w14:textId="77777777" w:rsidR="006A088C" w:rsidRPr="006A088C" w:rsidRDefault="006A088C" w:rsidP="006A088C">
            <w:pPr>
              <w:jc w:val="center"/>
              <w:rPr>
                <w:rFonts w:ascii="Times New Roman" w:hAnsi="Times New Roman"/>
              </w:rPr>
            </w:pPr>
            <w:r>
              <w:rPr>
                <w:rFonts w:ascii="Times New Roman" w:hAnsi="Times New Roman"/>
              </w:rPr>
              <w:t>Maximum</w:t>
            </w:r>
          </w:p>
        </w:tc>
        <w:tc>
          <w:tcPr>
            <w:tcW w:w="1134" w:type="dxa"/>
            <w:vAlign w:val="center"/>
          </w:tcPr>
          <w:p w14:paraId="7D20B0AD" w14:textId="77777777" w:rsidR="006A088C" w:rsidRPr="006A088C" w:rsidRDefault="006A088C" w:rsidP="006A088C">
            <w:pPr>
              <w:jc w:val="center"/>
              <w:rPr>
                <w:rFonts w:ascii="Times New Roman" w:hAnsi="Times New Roman"/>
              </w:rPr>
            </w:pPr>
            <w:r>
              <w:rPr>
                <w:rFonts w:ascii="Times New Roman" w:hAnsi="Times New Roman"/>
              </w:rPr>
              <w:t>Mark</w:t>
            </w:r>
          </w:p>
        </w:tc>
      </w:tr>
      <w:tr w:rsidR="006A088C" w:rsidRPr="006A088C" w14:paraId="31022B11" w14:textId="77777777" w:rsidTr="006A088C">
        <w:trPr>
          <w:trHeight w:val="560"/>
        </w:trPr>
        <w:tc>
          <w:tcPr>
            <w:tcW w:w="1134" w:type="dxa"/>
            <w:vAlign w:val="center"/>
          </w:tcPr>
          <w:p w14:paraId="70CCE3F3" w14:textId="77777777" w:rsidR="006A088C" w:rsidRPr="006A088C" w:rsidRDefault="006A088C" w:rsidP="006A088C">
            <w:pPr>
              <w:jc w:val="center"/>
              <w:rPr>
                <w:rFonts w:ascii="Times New Roman" w:hAnsi="Times New Roman"/>
              </w:rPr>
            </w:pPr>
            <w:r>
              <w:rPr>
                <w:rFonts w:ascii="Times New Roman" w:hAnsi="Times New Roman"/>
              </w:rPr>
              <w:t>9</w:t>
            </w:r>
          </w:p>
        </w:tc>
        <w:tc>
          <w:tcPr>
            <w:tcW w:w="1134" w:type="dxa"/>
            <w:vAlign w:val="center"/>
          </w:tcPr>
          <w:p w14:paraId="7F51E719" w14:textId="77777777" w:rsidR="006A088C" w:rsidRPr="006A088C" w:rsidRDefault="006A088C" w:rsidP="006A088C">
            <w:pPr>
              <w:jc w:val="center"/>
              <w:rPr>
                <w:rFonts w:ascii="Times New Roman" w:hAnsi="Times New Roman"/>
              </w:rPr>
            </w:pPr>
            <w:r>
              <w:rPr>
                <w:rFonts w:ascii="Times New Roman" w:hAnsi="Times New Roman"/>
              </w:rPr>
              <w:t>6</w:t>
            </w:r>
          </w:p>
        </w:tc>
        <w:tc>
          <w:tcPr>
            <w:tcW w:w="1134" w:type="dxa"/>
            <w:vAlign w:val="center"/>
          </w:tcPr>
          <w:p w14:paraId="041B93CF" w14:textId="77777777" w:rsidR="006A088C" w:rsidRPr="006A088C" w:rsidRDefault="006A088C" w:rsidP="006A088C">
            <w:pPr>
              <w:jc w:val="center"/>
              <w:rPr>
                <w:rFonts w:ascii="Times New Roman" w:hAnsi="Times New Roman"/>
              </w:rPr>
            </w:pPr>
          </w:p>
        </w:tc>
      </w:tr>
      <w:tr w:rsidR="006A088C" w:rsidRPr="006A088C" w14:paraId="716EA605" w14:textId="77777777" w:rsidTr="006A088C">
        <w:trPr>
          <w:trHeight w:val="560"/>
        </w:trPr>
        <w:tc>
          <w:tcPr>
            <w:tcW w:w="1134" w:type="dxa"/>
            <w:vAlign w:val="center"/>
          </w:tcPr>
          <w:p w14:paraId="3B3AEDDD" w14:textId="77777777" w:rsidR="006A088C" w:rsidRPr="006A088C" w:rsidRDefault="006A088C" w:rsidP="006A088C">
            <w:pPr>
              <w:jc w:val="center"/>
              <w:rPr>
                <w:rFonts w:ascii="Times New Roman" w:hAnsi="Times New Roman"/>
              </w:rPr>
            </w:pPr>
            <w:r>
              <w:rPr>
                <w:rFonts w:ascii="Times New Roman" w:hAnsi="Times New Roman"/>
              </w:rPr>
              <w:t>10</w:t>
            </w:r>
          </w:p>
        </w:tc>
        <w:tc>
          <w:tcPr>
            <w:tcW w:w="1134" w:type="dxa"/>
            <w:vAlign w:val="center"/>
          </w:tcPr>
          <w:p w14:paraId="5EC40416" w14:textId="77777777" w:rsidR="006A088C" w:rsidRPr="006A088C" w:rsidRDefault="006A088C" w:rsidP="006A088C">
            <w:pPr>
              <w:jc w:val="center"/>
              <w:rPr>
                <w:rFonts w:ascii="Times New Roman" w:hAnsi="Times New Roman"/>
              </w:rPr>
            </w:pPr>
            <w:r>
              <w:rPr>
                <w:rFonts w:ascii="Times New Roman" w:hAnsi="Times New Roman"/>
              </w:rPr>
              <w:t>6</w:t>
            </w:r>
          </w:p>
        </w:tc>
        <w:tc>
          <w:tcPr>
            <w:tcW w:w="1134" w:type="dxa"/>
            <w:vAlign w:val="center"/>
          </w:tcPr>
          <w:p w14:paraId="20DDA0CD" w14:textId="77777777" w:rsidR="006A088C" w:rsidRPr="006A088C" w:rsidRDefault="006A088C" w:rsidP="006A088C">
            <w:pPr>
              <w:jc w:val="center"/>
              <w:rPr>
                <w:rFonts w:ascii="Times New Roman" w:hAnsi="Times New Roman"/>
              </w:rPr>
            </w:pPr>
          </w:p>
        </w:tc>
      </w:tr>
      <w:tr w:rsidR="006A088C" w:rsidRPr="006A088C" w14:paraId="54F4ED47" w14:textId="77777777" w:rsidTr="006A088C">
        <w:trPr>
          <w:trHeight w:val="560"/>
        </w:trPr>
        <w:tc>
          <w:tcPr>
            <w:tcW w:w="1134" w:type="dxa"/>
            <w:vAlign w:val="center"/>
          </w:tcPr>
          <w:p w14:paraId="3CE40DF2" w14:textId="77777777" w:rsidR="006A088C" w:rsidRPr="006A088C" w:rsidRDefault="006A088C" w:rsidP="006A088C">
            <w:pPr>
              <w:jc w:val="center"/>
              <w:rPr>
                <w:rFonts w:ascii="Times New Roman" w:hAnsi="Times New Roman"/>
              </w:rPr>
            </w:pPr>
            <w:r>
              <w:rPr>
                <w:rFonts w:ascii="Times New Roman" w:hAnsi="Times New Roman"/>
              </w:rPr>
              <w:t>11</w:t>
            </w:r>
          </w:p>
        </w:tc>
        <w:tc>
          <w:tcPr>
            <w:tcW w:w="1134" w:type="dxa"/>
            <w:vAlign w:val="center"/>
          </w:tcPr>
          <w:p w14:paraId="13F7C7C5" w14:textId="77777777" w:rsidR="006A088C" w:rsidRPr="006A088C" w:rsidRDefault="006A088C" w:rsidP="006A088C">
            <w:pPr>
              <w:jc w:val="center"/>
              <w:rPr>
                <w:rFonts w:ascii="Times New Roman" w:hAnsi="Times New Roman"/>
              </w:rPr>
            </w:pPr>
            <w:r>
              <w:rPr>
                <w:rFonts w:ascii="Times New Roman" w:hAnsi="Times New Roman"/>
              </w:rPr>
              <w:t>6</w:t>
            </w:r>
          </w:p>
        </w:tc>
        <w:tc>
          <w:tcPr>
            <w:tcW w:w="1134" w:type="dxa"/>
            <w:vAlign w:val="center"/>
          </w:tcPr>
          <w:p w14:paraId="23B795A7" w14:textId="77777777" w:rsidR="006A088C" w:rsidRPr="006A088C" w:rsidRDefault="006A088C" w:rsidP="006A088C">
            <w:pPr>
              <w:jc w:val="center"/>
              <w:rPr>
                <w:rFonts w:ascii="Times New Roman" w:hAnsi="Times New Roman"/>
              </w:rPr>
            </w:pPr>
          </w:p>
        </w:tc>
      </w:tr>
      <w:tr w:rsidR="006A088C" w:rsidRPr="006A088C" w14:paraId="3392B234" w14:textId="77777777" w:rsidTr="006A088C">
        <w:trPr>
          <w:trHeight w:val="560"/>
        </w:trPr>
        <w:tc>
          <w:tcPr>
            <w:tcW w:w="1134" w:type="dxa"/>
            <w:vAlign w:val="center"/>
          </w:tcPr>
          <w:p w14:paraId="533F8CD1" w14:textId="77777777" w:rsidR="006A088C" w:rsidRPr="006A088C" w:rsidRDefault="006A088C" w:rsidP="006A088C">
            <w:pPr>
              <w:jc w:val="center"/>
              <w:rPr>
                <w:rFonts w:ascii="Times New Roman" w:hAnsi="Times New Roman"/>
              </w:rPr>
            </w:pPr>
            <w:r>
              <w:rPr>
                <w:rFonts w:ascii="Times New Roman" w:hAnsi="Times New Roman"/>
              </w:rPr>
              <w:t>12</w:t>
            </w:r>
          </w:p>
        </w:tc>
        <w:tc>
          <w:tcPr>
            <w:tcW w:w="1134" w:type="dxa"/>
            <w:vAlign w:val="center"/>
          </w:tcPr>
          <w:p w14:paraId="480A0777" w14:textId="77777777" w:rsidR="006A088C" w:rsidRPr="006A088C" w:rsidRDefault="006A088C" w:rsidP="006A088C">
            <w:pPr>
              <w:jc w:val="center"/>
              <w:rPr>
                <w:rFonts w:ascii="Times New Roman" w:hAnsi="Times New Roman"/>
              </w:rPr>
            </w:pPr>
            <w:r>
              <w:rPr>
                <w:rFonts w:ascii="Times New Roman" w:hAnsi="Times New Roman"/>
              </w:rPr>
              <w:t>9</w:t>
            </w:r>
          </w:p>
        </w:tc>
        <w:tc>
          <w:tcPr>
            <w:tcW w:w="1134" w:type="dxa"/>
            <w:vAlign w:val="center"/>
          </w:tcPr>
          <w:p w14:paraId="43CD3C64" w14:textId="77777777" w:rsidR="006A088C" w:rsidRPr="006A088C" w:rsidRDefault="006A088C" w:rsidP="006A088C">
            <w:pPr>
              <w:jc w:val="center"/>
              <w:rPr>
                <w:rFonts w:ascii="Times New Roman" w:hAnsi="Times New Roman"/>
              </w:rPr>
            </w:pPr>
          </w:p>
        </w:tc>
      </w:tr>
      <w:tr w:rsidR="006A088C" w:rsidRPr="006A088C" w14:paraId="279E09C5" w14:textId="77777777" w:rsidTr="006A088C">
        <w:trPr>
          <w:trHeight w:val="560"/>
        </w:trPr>
        <w:tc>
          <w:tcPr>
            <w:tcW w:w="1134" w:type="dxa"/>
            <w:vAlign w:val="center"/>
          </w:tcPr>
          <w:p w14:paraId="1DCB419F" w14:textId="77777777" w:rsidR="006A088C" w:rsidRPr="006A088C" w:rsidRDefault="006A088C" w:rsidP="006A088C">
            <w:pPr>
              <w:jc w:val="center"/>
              <w:rPr>
                <w:rFonts w:ascii="Times New Roman" w:hAnsi="Times New Roman"/>
              </w:rPr>
            </w:pPr>
            <w:r>
              <w:rPr>
                <w:rFonts w:ascii="Times New Roman" w:hAnsi="Times New Roman"/>
              </w:rPr>
              <w:t>13</w:t>
            </w:r>
          </w:p>
        </w:tc>
        <w:tc>
          <w:tcPr>
            <w:tcW w:w="1134" w:type="dxa"/>
            <w:vAlign w:val="center"/>
          </w:tcPr>
          <w:p w14:paraId="19A1243D" w14:textId="77777777" w:rsidR="006A088C" w:rsidRPr="006A088C" w:rsidRDefault="006A088C" w:rsidP="006A088C">
            <w:pPr>
              <w:jc w:val="center"/>
              <w:rPr>
                <w:rFonts w:ascii="Times New Roman" w:hAnsi="Times New Roman"/>
              </w:rPr>
            </w:pPr>
            <w:r>
              <w:rPr>
                <w:rFonts w:ascii="Times New Roman" w:hAnsi="Times New Roman"/>
              </w:rPr>
              <w:t>8</w:t>
            </w:r>
          </w:p>
        </w:tc>
        <w:tc>
          <w:tcPr>
            <w:tcW w:w="1134" w:type="dxa"/>
            <w:vAlign w:val="center"/>
          </w:tcPr>
          <w:p w14:paraId="55F809D5" w14:textId="77777777" w:rsidR="006A088C" w:rsidRPr="006A088C" w:rsidRDefault="006A088C" w:rsidP="006A088C">
            <w:pPr>
              <w:jc w:val="center"/>
              <w:rPr>
                <w:rFonts w:ascii="Times New Roman" w:hAnsi="Times New Roman"/>
              </w:rPr>
            </w:pPr>
          </w:p>
        </w:tc>
      </w:tr>
      <w:tr w:rsidR="006A088C" w:rsidRPr="006A088C" w14:paraId="09B50214" w14:textId="77777777" w:rsidTr="006A088C">
        <w:trPr>
          <w:trHeight w:val="560"/>
        </w:trPr>
        <w:tc>
          <w:tcPr>
            <w:tcW w:w="1134" w:type="dxa"/>
            <w:vAlign w:val="center"/>
          </w:tcPr>
          <w:p w14:paraId="74E998CA" w14:textId="77777777" w:rsidR="006A088C" w:rsidRPr="006A088C" w:rsidRDefault="006A088C" w:rsidP="006A088C">
            <w:pPr>
              <w:jc w:val="center"/>
              <w:rPr>
                <w:rFonts w:ascii="Times New Roman" w:hAnsi="Times New Roman"/>
              </w:rPr>
            </w:pPr>
            <w:r>
              <w:rPr>
                <w:rFonts w:ascii="Times New Roman" w:hAnsi="Times New Roman"/>
              </w:rPr>
              <w:t>14</w:t>
            </w:r>
          </w:p>
        </w:tc>
        <w:tc>
          <w:tcPr>
            <w:tcW w:w="1134" w:type="dxa"/>
            <w:vAlign w:val="center"/>
          </w:tcPr>
          <w:p w14:paraId="40976F80" w14:textId="77777777" w:rsidR="006A088C" w:rsidRPr="006A088C" w:rsidRDefault="006A088C" w:rsidP="006A088C">
            <w:pPr>
              <w:jc w:val="center"/>
              <w:rPr>
                <w:rFonts w:ascii="Times New Roman" w:hAnsi="Times New Roman"/>
              </w:rPr>
            </w:pPr>
            <w:r>
              <w:rPr>
                <w:rFonts w:ascii="Times New Roman" w:hAnsi="Times New Roman"/>
              </w:rPr>
              <w:t>6</w:t>
            </w:r>
          </w:p>
        </w:tc>
        <w:tc>
          <w:tcPr>
            <w:tcW w:w="1134" w:type="dxa"/>
            <w:vAlign w:val="center"/>
          </w:tcPr>
          <w:p w14:paraId="0C9D4D8E" w14:textId="77777777" w:rsidR="006A088C" w:rsidRPr="006A088C" w:rsidRDefault="006A088C" w:rsidP="006A088C">
            <w:pPr>
              <w:jc w:val="center"/>
              <w:rPr>
                <w:rFonts w:ascii="Times New Roman" w:hAnsi="Times New Roman"/>
              </w:rPr>
            </w:pPr>
          </w:p>
        </w:tc>
      </w:tr>
      <w:tr w:rsidR="006A088C" w:rsidRPr="006A088C" w14:paraId="3CBF6023" w14:textId="77777777" w:rsidTr="006A088C">
        <w:trPr>
          <w:trHeight w:val="560"/>
        </w:trPr>
        <w:tc>
          <w:tcPr>
            <w:tcW w:w="1134" w:type="dxa"/>
            <w:vAlign w:val="center"/>
          </w:tcPr>
          <w:p w14:paraId="001D634E" w14:textId="77777777" w:rsidR="006A088C" w:rsidRPr="006A088C" w:rsidRDefault="006A088C" w:rsidP="006A088C">
            <w:pPr>
              <w:jc w:val="center"/>
              <w:rPr>
                <w:rFonts w:ascii="Times New Roman" w:hAnsi="Times New Roman"/>
              </w:rPr>
            </w:pPr>
            <w:r>
              <w:rPr>
                <w:rFonts w:ascii="Times New Roman" w:hAnsi="Times New Roman"/>
              </w:rPr>
              <w:t>15</w:t>
            </w:r>
          </w:p>
        </w:tc>
        <w:tc>
          <w:tcPr>
            <w:tcW w:w="1134" w:type="dxa"/>
            <w:vAlign w:val="center"/>
          </w:tcPr>
          <w:p w14:paraId="027756FF" w14:textId="77777777" w:rsidR="006A088C" w:rsidRPr="006A088C" w:rsidRDefault="006A088C" w:rsidP="006A088C">
            <w:pPr>
              <w:jc w:val="center"/>
              <w:rPr>
                <w:rFonts w:ascii="Times New Roman" w:hAnsi="Times New Roman"/>
              </w:rPr>
            </w:pPr>
            <w:r>
              <w:rPr>
                <w:rFonts w:ascii="Times New Roman" w:hAnsi="Times New Roman"/>
              </w:rPr>
              <w:t>7</w:t>
            </w:r>
          </w:p>
        </w:tc>
        <w:tc>
          <w:tcPr>
            <w:tcW w:w="1134" w:type="dxa"/>
            <w:vAlign w:val="center"/>
          </w:tcPr>
          <w:p w14:paraId="375115D5" w14:textId="77777777" w:rsidR="006A088C" w:rsidRPr="006A088C" w:rsidRDefault="006A088C" w:rsidP="006A088C">
            <w:pPr>
              <w:jc w:val="center"/>
              <w:rPr>
                <w:rFonts w:ascii="Times New Roman" w:hAnsi="Times New Roman"/>
              </w:rPr>
            </w:pPr>
          </w:p>
        </w:tc>
      </w:tr>
      <w:tr w:rsidR="006A088C" w:rsidRPr="006A088C" w14:paraId="7E3E3E47" w14:textId="77777777" w:rsidTr="006A088C">
        <w:trPr>
          <w:trHeight w:val="560"/>
        </w:trPr>
        <w:tc>
          <w:tcPr>
            <w:tcW w:w="1134" w:type="dxa"/>
            <w:vAlign w:val="center"/>
          </w:tcPr>
          <w:p w14:paraId="14D7FB7B" w14:textId="77777777" w:rsidR="006A088C" w:rsidRPr="006A088C" w:rsidRDefault="006A088C" w:rsidP="006A088C">
            <w:pPr>
              <w:jc w:val="center"/>
              <w:rPr>
                <w:rFonts w:ascii="Times New Roman" w:hAnsi="Times New Roman"/>
              </w:rPr>
            </w:pPr>
            <w:r>
              <w:rPr>
                <w:rFonts w:ascii="Times New Roman" w:hAnsi="Times New Roman"/>
              </w:rPr>
              <w:t>16</w:t>
            </w:r>
          </w:p>
        </w:tc>
        <w:tc>
          <w:tcPr>
            <w:tcW w:w="1134" w:type="dxa"/>
            <w:vAlign w:val="center"/>
          </w:tcPr>
          <w:p w14:paraId="3CD74C37" w14:textId="77777777" w:rsidR="006A088C" w:rsidRPr="006A088C" w:rsidRDefault="006A088C" w:rsidP="006A088C">
            <w:pPr>
              <w:jc w:val="center"/>
              <w:rPr>
                <w:rFonts w:ascii="Times New Roman" w:hAnsi="Times New Roman"/>
              </w:rPr>
            </w:pPr>
            <w:r>
              <w:rPr>
                <w:rFonts w:ascii="Times New Roman" w:hAnsi="Times New Roman"/>
              </w:rPr>
              <w:t>10</w:t>
            </w:r>
          </w:p>
        </w:tc>
        <w:tc>
          <w:tcPr>
            <w:tcW w:w="1134" w:type="dxa"/>
            <w:vAlign w:val="center"/>
          </w:tcPr>
          <w:p w14:paraId="2A93AC1A" w14:textId="77777777" w:rsidR="006A088C" w:rsidRPr="006A088C" w:rsidRDefault="006A088C" w:rsidP="006A088C">
            <w:pPr>
              <w:jc w:val="center"/>
              <w:rPr>
                <w:rFonts w:ascii="Times New Roman" w:hAnsi="Times New Roman"/>
              </w:rPr>
            </w:pPr>
          </w:p>
        </w:tc>
      </w:tr>
      <w:tr w:rsidR="006A088C" w:rsidRPr="006A088C" w14:paraId="064B8ED7" w14:textId="77777777" w:rsidTr="006A088C">
        <w:trPr>
          <w:trHeight w:val="560"/>
        </w:trPr>
        <w:tc>
          <w:tcPr>
            <w:tcW w:w="1134" w:type="dxa"/>
            <w:vAlign w:val="center"/>
          </w:tcPr>
          <w:p w14:paraId="34E82C05" w14:textId="77777777" w:rsidR="006A088C" w:rsidRPr="006A088C" w:rsidRDefault="006A088C" w:rsidP="006A088C">
            <w:pPr>
              <w:jc w:val="center"/>
              <w:rPr>
                <w:rFonts w:ascii="Times New Roman" w:hAnsi="Times New Roman"/>
              </w:rPr>
            </w:pPr>
            <w:r>
              <w:rPr>
                <w:rFonts w:ascii="Times New Roman" w:hAnsi="Times New Roman"/>
              </w:rPr>
              <w:t>17</w:t>
            </w:r>
          </w:p>
        </w:tc>
        <w:tc>
          <w:tcPr>
            <w:tcW w:w="1134" w:type="dxa"/>
            <w:vAlign w:val="center"/>
          </w:tcPr>
          <w:p w14:paraId="49ED89F7" w14:textId="77777777" w:rsidR="006A088C" w:rsidRPr="006A088C" w:rsidRDefault="006A088C" w:rsidP="006A088C">
            <w:pPr>
              <w:jc w:val="center"/>
              <w:rPr>
                <w:rFonts w:ascii="Times New Roman" w:hAnsi="Times New Roman"/>
              </w:rPr>
            </w:pPr>
            <w:r>
              <w:rPr>
                <w:rFonts w:ascii="Times New Roman" w:hAnsi="Times New Roman"/>
              </w:rPr>
              <w:t>7</w:t>
            </w:r>
          </w:p>
        </w:tc>
        <w:tc>
          <w:tcPr>
            <w:tcW w:w="1134" w:type="dxa"/>
            <w:vAlign w:val="center"/>
          </w:tcPr>
          <w:p w14:paraId="38D2B3E1" w14:textId="77777777" w:rsidR="006A088C" w:rsidRPr="006A088C" w:rsidRDefault="006A088C" w:rsidP="006A088C">
            <w:pPr>
              <w:jc w:val="center"/>
              <w:rPr>
                <w:rFonts w:ascii="Times New Roman" w:hAnsi="Times New Roman"/>
              </w:rPr>
            </w:pPr>
          </w:p>
        </w:tc>
      </w:tr>
      <w:tr w:rsidR="006A088C" w:rsidRPr="006A088C" w14:paraId="0D420D8F" w14:textId="77777777" w:rsidTr="006A088C">
        <w:trPr>
          <w:trHeight w:val="560"/>
        </w:trPr>
        <w:tc>
          <w:tcPr>
            <w:tcW w:w="1134" w:type="dxa"/>
            <w:vAlign w:val="center"/>
          </w:tcPr>
          <w:p w14:paraId="1BB38841" w14:textId="77777777" w:rsidR="006A088C" w:rsidRPr="006A088C" w:rsidRDefault="006A088C" w:rsidP="006A088C">
            <w:pPr>
              <w:jc w:val="center"/>
              <w:rPr>
                <w:rFonts w:ascii="Times New Roman" w:hAnsi="Times New Roman"/>
              </w:rPr>
            </w:pPr>
            <w:r>
              <w:rPr>
                <w:rFonts w:ascii="Times New Roman" w:hAnsi="Times New Roman"/>
              </w:rPr>
              <w:t>18</w:t>
            </w:r>
          </w:p>
        </w:tc>
        <w:tc>
          <w:tcPr>
            <w:tcW w:w="1134" w:type="dxa"/>
            <w:vAlign w:val="center"/>
          </w:tcPr>
          <w:p w14:paraId="517ED74A" w14:textId="77777777" w:rsidR="006A088C" w:rsidRPr="006A088C" w:rsidRDefault="006A088C" w:rsidP="006A088C">
            <w:pPr>
              <w:jc w:val="center"/>
              <w:rPr>
                <w:rFonts w:ascii="Times New Roman" w:hAnsi="Times New Roman"/>
              </w:rPr>
            </w:pPr>
            <w:r>
              <w:rPr>
                <w:rFonts w:ascii="Times New Roman" w:hAnsi="Times New Roman"/>
              </w:rPr>
              <w:t>9</w:t>
            </w:r>
          </w:p>
        </w:tc>
        <w:tc>
          <w:tcPr>
            <w:tcW w:w="1134" w:type="dxa"/>
            <w:vAlign w:val="center"/>
          </w:tcPr>
          <w:p w14:paraId="0A161C22" w14:textId="77777777" w:rsidR="006A088C" w:rsidRPr="006A088C" w:rsidRDefault="006A088C" w:rsidP="006A088C">
            <w:pPr>
              <w:jc w:val="center"/>
              <w:rPr>
                <w:rFonts w:ascii="Times New Roman" w:hAnsi="Times New Roman"/>
              </w:rPr>
            </w:pPr>
          </w:p>
        </w:tc>
      </w:tr>
      <w:tr w:rsidR="006A088C" w:rsidRPr="006A088C" w14:paraId="4499E7C9" w14:textId="77777777" w:rsidTr="006A088C">
        <w:trPr>
          <w:trHeight w:val="560"/>
        </w:trPr>
        <w:tc>
          <w:tcPr>
            <w:tcW w:w="1134" w:type="dxa"/>
            <w:vAlign w:val="center"/>
          </w:tcPr>
          <w:p w14:paraId="3A0EEC2F" w14:textId="77777777" w:rsidR="006A088C" w:rsidRPr="006A088C" w:rsidRDefault="006A088C" w:rsidP="006A088C">
            <w:pPr>
              <w:jc w:val="center"/>
              <w:rPr>
                <w:rFonts w:ascii="Times New Roman" w:hAnsi="Times New Roman"/>
              </w:rPr>
            </w:pPr>
            <w:r>
              <w:rPr>
                <w:rFonts w:ascii="Times New Roman" w:hAnsi="Times New Roman"/>
              </w:rPr>
              <w:t>19</w:t>
            </w:r>
          </w:p>
        </w:tc>
        <w:tc>
          <w:tcPr>
            <w:tcW w:w="1134" w:type="dxa"/>
            <w:vAlign w:val="center"/>
          </w:tcPr>
          <w:p w14:paraId="69879A9E" w14:textId="77777777" w:rsidR="006A088C" w:rsidRPr="006A088C" w:rsidRDefault="006A088C" w:rsidP="006A088C">
            <w:pPr>
              <w:jc w:val="center"/>
              <w:rPr>
                <w:rFonts w:ascii="Times New Roman" w:hAnsi="Times New Roman"/>
              </w:rPr>
            </w:pPr>
            <w:r>
              <w:rPr>
                <w:rFonts w:ascii="Times New Roman" w:hAnsi="Times New Roman"/>
              </w:rPr>
              <w:t>10</w:t>
            </w:r>
          </w:p>
        </w:tc>
        <w:tc>
          <w:tcPr>
            <w:tcW w:w="1134" w:type="dxa"/>
            <w:vAlign w:val="center"/>
          </w:tcPr>
          <w:p w14:paraId="12438D8C" w14:textId="77777777" w:rsidR="006A088C" w:rsidRPr="006A088C" w:rsidRDefault="006A088C" w:rsidP="006A088C">
            <w:pPr>
              <w:jc w:val="center"/>
              <w:rPr>
                <w:rFonts w:ascii="Times New Roman" w:hAnsi="Times New Roman"/>
              </w:rPr>
            </w:pPr>
          </w:p>
        </w:tc>
      </w:tr>
      <w:tr w:rsidR="006A088C" w:rsidRPr="006A088C" w14:paraId="5B92D21F" w14:textId="77777777" w:rsidTr="006A088C">
        <w:trPr>
          <w:trHeight w:val="560"/>
        </w:trPr>
        <w:tc>
          <w:tcPr>
            <w:tcW w:w="1134" w:type="dxa"/>
            <w:vAlign w:val="center"/>
          </w:tcPr>
          <w:p w14:paraId="5F5DDF23" w14:textId="77777777" w:rsidR="006A088C" w:rsidRPr="006A088C" w:rsidRDefault="006A088C" w:rsidP="006A088C">
            <w:pPr>
              <w:jc w:val="center"/>
              <w:rPr>
                <w:rFonts w:ascii="Times New Roman" w:hAnsi="Times New Roman"/>
              </w:rPr>
            </w:pPr>
            <w:r>
              <w:rPr>
                <w:rFonts w:ascii="Times New Roman" w:hAnsi="Times New Roman"/>
              </w:rPr>
              <w:t>20</w:t>
            </w:r>
          </w:p>
        </w:tc>
        <w:tc>
          <w:tcPr>
            <w:tcW w:w="1134" w:type="dxa"/>
            <w:vAlign w:val="center"/>
          </w:tcPr>
          <w:p w14:paraId="2F4628BE" w14:textId="77777777" w:rsidR="006A088C" w:rsidRPr="006A088C" w:rsidRDefault="006A088C" w:rsidP="006A088C">
            <w:pPr>
              <w:jc w:val="center"/>
              <w:rPr>
                <w:rFonts w:ascii="Times New Roman" w:hAnsi="Times New Roman"/>
              </w:rPr>
            </w:pPr>
            <w:r>
              <w:rPr>
                <w:rFonts w:ascii="Times New Roman" w:hAnsi="Times New Roman"/>
              </w:rPr>
              <w:t>8</w:t>
            </w:r>
          </w:p>
        </w:tc>
        <w:tc>
          <w:tcPr>
            <w:tcW w:w="1134" w:type="dxa"/>
            <w:vAlign w:val="center"/>
          </w:tcPr>
          <w:p w14:paraId="3195D17F" w14:textId="77777777" w:rsidR="006A088C" w:rsidRPr="006A088C" w:rsidRDefault="006A088C" w:rsidP="006A088C">
            <w:pPr>
              <w:jc w:val="center"/>
              <w:rPr>
                <w:rFonts w:ascii="Times New Roman" w:hAnsi="Times New Roman"/>
              </w:rPr>
            </w:pPr>
          </w:p>
        </w:tc>
      </w:tr>
      <w:tr w:rsidR="006A088C" w:rsidRPr="006A088C" w14:paraId="5719344C" w14:textId="77777777" w:rsidTr="006A088C">
        <w:trPr>
          <w:trHeight w:val="560"/>
        </w:trPr>
        <w:tc>
          <w:tcPr>
            <w:tcW w:w="1134" w:type="dxa"/>
            <w:vAlign w:val="center"/>
          </w:tcPr>
          <w:p w14:paraId="2A93D910" w14:textId="77777777" w:rsidR="006A088C" w:rsidRPr="006A088C" w:rsidRDefault="006A088C" w:rsidP="006A088C">
            <w:pPr>
              <w:jc w:val="center"/>
              <w:rPr>
                <w:rFonts w:ascii="Times New Roman" w:hAnsi="Times New Roman"/>
              </w:rPr>
            </w:pPr>
            <w:r>
              <w:rPr>
                <w:rFonts w:ascii="Times New Roman" w:hAnsi="Times New Roman"/>
              </w:rPr>
              <w:t>21</w:t>
            </w:r>
          </w:p>
        </w:tc>
        <w:tc>
          <w:tcPr>
            <w:tcW w:w="1134" w:type="dxa"/>
            <w:vAlign w:val="center"/>
          </w:tcPr>
          <w:p w14:paraId="04FB0093" w14:textId="77777777" w:rsidR="006A088C" w:rsidRPr="006A088C" w:rsidRDefault="006A088C" w:rsidP="006A088C">
            <w:pPr>
              <w:jc w:val="center"/>
              <w:rPr>
                <w:rFonts w:ascii="Times New Roman" w:hAnsi="Times New Roman"/>
              </w:rPr>
            </w:pPr>
            <w:r>
              <w:rPr>
                <w:rFonts w:ascii="Times New Roman" w:hAnsi="Times New Roman"/>
              </w:rPr>
              <w:t>6</w:t>
            </w:r>
          </w:p>
        </w:tc>
        <w:tc>
          <w:tcPr>
            <w:tcW w:w="1134" w:type="dxa"/>
            <w:vAlign w:val="center"/>
          </w:tcPr>
          <w:p w14:paraId="2C51BF00" w14:textId="77777777" w:rsidR="006A088C" w:rsidRPr="006A088C" w:rsidRDefault="006A088C" w:rsidP="006A088C">
            <w:pPr>
              <w:jc w:val="center"/>
              <w:rPr>
                <w:rFonts w:ascii="Times New Roman" w:hAnsi="Times New Roman"/>
              </w:rPr>
            </w:pPr>
          </w:p>
        </w:tc>
      </w:tr>
      <w:tr w:rsidR="006A088C" w:rsidRPr="006A088C" w14:paraId="1E2C7308" w14:textId="77777777" w:rsidTr="006A088C">
        <w:trPr>
          <w:trHeight w:val="560"/>
        </w:trPr>
        <w:tc>
          <w:tcPr>
            <w:tcW w:w="1134" w:type="dxa"/>
            <w:vAlign w:val="center"/>
          </w:tcPr>
          <w:p w14:paraId="7CF82484" w14:textId="77777777" w:rsidR="006A088C" w:rsidRPr="006A088C" w:rsidRDefault="006A088C" w:rsidP="006A088C">
            <w:pPr>
              <w:jc w:val="center"/>
              <w:rPr>
                <w:rFonts w:ascii="Times New Roman" w:hAnsi="Times New Roman"/>
              </w:rPr>
            </w:pPr>
            <w:r>
              <w:rPr>
                <w:rFonts w:ascii="Times New Roman" w:hAnsi="Times New Roman"/>
              </w:rPr>
              <w:t>S2 Total</w:t>
            </w:r>
          </w:p>
        </w:tc>
        <w:tc>
          <w:tcPr>
            <w:tcW w:w="1134" w:type="dxa"/>
            <w:vAlign w:val="center"/>
          </w:tcPr>
          <w:p w14:paraId="569DE525" w14:textId="77777777" w:rsidR="006A088C" w:rsidRPr="006A088C" w:rsidRDefault="00130AF0" w:rsidP="006A088C">
            <w:pPr>
              <w:jc w:val="center"/>
              <w:rPr>
                <w:rFonts w:ascii="Times New Roman" w:hAnsi="Times New Roman"/>
              </w:rPr>
            </w:pPr>
            <w:r>
              <w:rPr>
                <w:rFonts w:ascii="Times New Roman" w:hAnsi="Times New Roman"/>
              </w:rPr>
              <w:t>95</w:t>
            </w:r>
          </w:p>
        </w:tc>
        <w:tc>
          <w:tcPr>
            <w:tcW w:w="1134" w:type="dxa"/>
            <w:vAlign w:val="center"/>
          </w:tcPr>
          <w:p w14:paraId="026CACC3" w14:textId="77777777" w:rsidR="006A088C" w:rsidRPr="006A088C" w:rsidRDefault="006A088C" w:rsidP="006A088C">
            <w:pPr>
              <w:jc w:val="center"/>
              <w:rPr>
                <w:rFonts w:ascii="Times New Roman" w:hAnsi="Times New Roman"/>
              </w:rPr>
            </w:pPr>
          </w:p>
        </w:tc>
      </w:tr>
      <w:tr w:rsidR="006A088C" w:rsidRPr="006A088C" w14:paraId="5D775A06" w14:textId="77777777" w:rsidTr="006A088C">
        <w:trPr>
          <w:trHeight w:val="560"/>
        </w:trPr>
        <w:tc>
          <w:tcPr>
            <w:tcW w:w="1134" w:type="dxa"/>
            <w:vAlign w:val="center"/>
          </w:tcPr>
          <w:p w14:paraId="2A45CA9C" w14:textId="77777777" w:rsidR="006A088C" w:rsidRPr="006A088C" w:rsidRDefault="006A088C" w:rsidP="006A088C">
            <w:pPr>
              <w:jc w:val="center"/>
              <w:rPr>
                <w:rFonts w:ascii="Times New Roman" w:hAnsi="Times New Roman"/>
              </w:rPr>
            </w:pPr>
            <w:r>
              <w:rPr>
                <w:rFonts w:ascii="Times New Roman" w:hAnsi="Times New Roman"/>
              </w:rPr>
              <w:t>S2 Wt (×0.6633)</w:t>
            </w:r>
          </w:p>
        </w:tc>
        <w:tc>
          <w:tcPr>
            <w:tcW w:w="1134" w:type="dxa"/>
            <w:vAlign w:val="center"/>
          </w:tcPr>
          <w:p w14:paraId="527A7ED7" w14:textId="77777777" w:rsidR="006A088C" w:rsidRPr="006A088C" w:rsidRDefault="006A088C" w:rsidP="006A088C">
            <w:pPr>
              <w:jc w:val="center"/>
              <w:rPr>
                <w:rFonts w:ascii="Times New Roman" w:hAnsi="Times New Roman"/>
              </w:rPr>
            </w:pPr>
            <w:r>
              <w:rPr>
                <w:rFonts w:ascii="Times New Roman" w:hAnsi="Times New Roman"/>
              </w:rPr>
              <w:t>65%</w:t>
            </w:r>
          </w:p>
        </w:tc>
        <w:tc>
          <w:tcPr>
            <w:tcW w:w="1134" w:type="dxa"/>
            <w:vAlign w:val="center"/>
          </w:tcPr>
          <w:p w14:paraId="4060D27A" w14:textId="77777777" w:rsidR="006A088C" w:rsidRPr="006A088C" w:rsidRDefault="006A088C" w:rsidP="006A088C">
            <w:pPr>
              <w:jc w:val="center"/>
              <w:rPr>
                <w:rFonts w:ascii="Times New Roman" w:hAnsi="Times New Roman"/>
              </w:rPr>
            </w:pPr>
          </w:p>
        </w:tc>
      </w:tr>
    </w:tbl>
    <w:p w14:paraId="46C591DD" w14:textId="77777777" w:rsidR="005F0EAE" w:rsidRPr="007936BA" w:rsidRDefault="005F0EAE" w:rsidP="005F0EAE"/>
    <w:p w14:paraId="2479A487" w14:textId="77777777" w:rsidR="005F0EAE" w:rsidRPr="008B3C6D" w:rsidRDefault="005F0EAE" w:rsidP="005F0EAE">
      <w:pPr>
        <w:pStyle w:val="Heading2"/>
      </w:pPr>
      <w:r w:rsidRPr="008B3C6D">
        <w:t>Instructions to candidates</w:t>
      </w:r>
    </w:p>
    <w:p w14:paraId="69A98F54" w14:textId="77777777" w:rsidR="005F0EAE" w:rsidRDefault="005F0EAE" w:rsidP="005F0EAE">
      <w:pPr>
        <w:rPr>
          <w:szCs w:val="22"/>
        </w:rPr>
      </w:pPr>
    </w:p>
    <w:p w14:paraId="28EC83E0"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148BF39B" w14:textId="77777777" w:rsidR="005F0EAE" w:rsidRDefault="005F0EAE" w:rsidP="005F0EAE">
      <w:pPr>
        <w:pStyle w:val="InsToC"/>
        <w:rPr>
          <w:szCs w:val="22"/>
        </w:rPr>
      </w:pPr>
    </w:p>
    <w:p w14:paraId="580D42DF"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0FCB3C62" w14:textId="77777777" w:rsidR="005F0EAE" w:rsidRDefault="005F0EAE" w:rsidP="005F0EAE">
      <w:pPr>
        <w:pStyle w:val="InsToC"/>
        <w:rPr>
          <w:szCs w:val="22"/>
        </w:rPr>
      </w:pPr>
    </w:p>
    <w:p w14:paraId="02D82724"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396231A6" w14:textId="77777777" w:rsidR="005F0EAE" w:rsidRDefault="005F0EAE" w:rsidP="005F0EAE">
      <w:pPr>
        <w:pStyle w:val="InsToC"/>
      </w:pPr>
    </w:p>
    <w:p w14:paraId="07176F2C"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2910A881" w14:textId="77777777" w:rsidR="005F0EAE" w:rsidRDefault="005F0EAE" w:rsidP="005F0EAE">
      <w:pPr>
        <w:pStyle w:val="InsToC"/>
      </w:pPr>
    </w:p>
    <w:p w14:paraId="7F1D1535"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19C382E0" w14:textId="77777777" w:rsidR="005F0EAE" w:rsidRDefault="005F0EAE" w:rsidP="005F0EAE">
      <w:pPr>
        <w:pStyle w:val="InsToC"/>
        <w:rPr>
          <w:szCs w:val="22"/>
        </w:rPr>
      </w:pPr>
    </w:p>
    <w:p w14:paraId="7C807F26"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689AC259" w14:textId="77777777" w:rsidR="005F0EAE" w:rsidRDefault="005F0EAE" w:rsidP="005F0EAE">
      <w:pPr>
        <w:pStyle w:val="InsToC"/>
        <w:rPr>
          <w:szCs w:val="22"/>
        </w:rPr>
      </w:pPr>
    </w:p>
    <w:p w14:paraId="141EBFC1"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7AAF0668" w14:textId="77777777" w:rsidR="005F0EAE" w:rsidRPr="0020730A" w:rsidRDefault="005F0EAE" w:rsidP="005F0EAE"/>
    <w:p w14:paraId="2795C5EF" w14:textId="77777777" w:rsidR="005F0EAE" w:rsidRDefault="005F0EAE" w:rsidP="005F0EAE">
      <w:pPr>
        <w:pStyle w:val="QNum"/>
      </w:pPr>
      <w:r>
        <w:br w:type="page"/>
      </w:r>
      <w:r>
        <w:lastRenderedPageBreak/>
        <w:t xml:space="preserve">Section </w:t>
      </w:r>
      <w:bookmarkStart w:id="18" w:name="bmSec2"/>
      <w:bookmarkEnd w:id="18"/>
      <w:r w:rsidR="006A088C">
        <w:t>Two</w:t>
      </w:r>
      <w:r>
        <w:t>: Calculator-</w:t>
      </w:r>
      <w:bookmarkStart w:id="19" w:name="bmCal2"/>
      <w:bookmarkEnd w:id="19"/>
      <w:r w:rsidR="006A088C">
        <w:t>assumed</w:t>
      </w:r>
      <w:r>
        <w:tab/>
        <w:t xml:space="preserve"> </w:t>
      </w:r>
      <w:bookmarkStart w:id="20" w:name="bmPercent"/>
      <w:bookmarkEnd w:id="20"/>
      <w:r w:rsidR="006A088C">
        <w:t>65</w:t>
      </w:r>
      <w:r>
        <w:t>% (</w:t>
      </w:r>
      <w:bookmarkStart w:id="21" w:name="MPT"/>
      <w:bookmarkEnd w:id="21"/>
      <w:r w:rsidR="00883247">
        <w:t>95</w:t>
      </w:r>
      <w:r>
        <w:t xml:space="preserve"> Marks)</w:t>
      </w:r>
    </w:p>
    <w:p w14:paraId="37D728EF" w14:textId="77777777" w:rsidR="005F0EAE" w:rsidRDefault="005F0EAE" w:rsidP="005F0EAE">
      <w:r>
        <w:t>This section has</w:t>
      </w:r>
      <w:r w:rsidRPr="008E4C95">
        <w:rPr>
          <w:b/>
        </w:rPr>
        <w:t xml:space="preserve"> </w:t>
      </w:r>
      <w:bookmarkStart w:id="22" w:name="MPW"/>
      <w:bookmarkEnd w:id="22"/>
      <w:r w:rsidR="006A088C">
        <w:rPr>
          <w:b/>
        </w:rPr>
        <w:t>thirteen</w:t>
      </w:r>
      <w:r w:rsidRPr="008E4C95">
        <w:rPr>
          <w:b/>
        </w:rPr>
        <w:t xml:space="preserve"> </w:t>
      </w:r>
      <w:r w:rsidRPr="00A556DC">
        <w:rPr>
          <w:b/>
        </w:rPr>
        <w:t>(</w:t>
      </w:r>
      <w:bookmarkStart w:id="23" w:name="MP"/>
      <w:bookmarkEnd w:id="23"/>
      <w:r w:rsidR="006A088C">
        <w:rPr>
          <w:b/>
        </w:rPr>
        <w:t>13</w:t>
      </w:r>
      <w:r w:rsidRPr="00A556DC">
        <w:rPr>
          <w:b/>
        </w:rPr>
        <w:t>)</w:t>
      </w:r>
      <w:r>
        <w:t xml:space="preserve"> questions. Answer </w:t>
      </w:r>
      <w:r w:rsidRPr="00A556DC">
        <w:rPr>
          <w:b/>
        </w:rPr>
        <w:t>all</w:t>
      </w:r>
      <w:r>
        <w:t xml:space="preserve"> questions. Write your answers in the spaces provided.</w:t>
      </w:r>
    </w:p>
    <w:p w14:paraId="544A1AC3" w14:textId="77777777" w:rsidR="005F0EAE" w:rsidRDefault="005F0EAE" w:rsidP="005F0EAE"/>
    <w:p w14:paraId="39F17EAF" w14:textId="77777777" w:rsidR="005F0EAE" w:rsidRDefault="005F0EAE" w:rsidP="005F0EAE">
      <w:r>
        <w:t xml:space="preserve">Working time: </w:t>
      </w:r>
      <w:bookmarkStart w:id="24" w:name="bmWT2"/>
      <w:bookmarkEnd w:id="24"/>
      <w:r w:rsidR="006A088C">
        <w:t>100</w:t>
      </w:r>
      <w:r>
        <w:t xml:space="preserve"> minutes.</w:t>
      </w:r>
    </w:p>
    <w:p w14:paraId="0095E33C" w14:textId="77777777" w:rsidR="005F0EAE" w:rsidRDefault="005F0EAE" w:rsidP="005F0EAE">
      <w:pPr>
        <w:pBdr>
          <w:bottom w:val="single" w:sz="4" w:space="1" w:color="auto"/>
        </w:pBdr>
      </w:pPr>
    </w:p>
    <w:p w14:paraId="113B183E" w14:textId="77777777" w:rsidR="005F0EAE" w:rsidRDefault="005F0EAE" w:rsidP="005F0EAE"/>
    <w:p w14:paraId="231DB2C8" w14:textId="77777777" w:rsidR="005F0EAE" w:rsidRPr="005F4A72" w:rsidRDefault="005F0EAE" w:rsidP="005F0EAE"/>
    <w:p w14:paraId="456060BC" w14:textId="77777777" w:rsidR="001F64A8" w:rsidRDefault="006A088C" w:rsidP="006A088C">
      <w:pPr>
        <w:pStyle w:val="QNum"/>
      </w:pPr>
      <w:r>
        <w:t>Question 9</w:t>
      </w:r>
      <w:r>
        <w:tab/>
        <w:t>(6 marks)</w:t>
      </w:r>
    </w:p>
    <w:p w14:paraId="1D6BE5BA" w14:textId="77777777" w:rsidR="006A088C" w:rsidRDefault="006A088C" w:rsidP="00BE071A">
      <w:r>
        <w:t xml:space="preserve">An exam has two parts, </w:t>
      </w:r>
      <m:oMath>
        <m:r>
          <w:rPr>
            <w:rFonts w:ascii="Cambria Math" w:hAnsi="Cambria Math"/>
          </w:rPr>
          <m:t>I</m:t>
        </m:r>
      </m:oMath>
      <w:r>
        <w:t xml:space="preserve"> and </w:t>
      </w:r>
      <m:oMath>
        <m:r>
          <w:rPr>
            <w:rFonts w:ascii="Cambria Math" w:hAnsi="Cambria Math"/>
          </w:rPr>
          <m:t>II</m:t>
        </m:r>
      </m:oMath>
      <w:r>
        <w:t>, containing 15 and 8 questions respectively.</w:t>
      </w:r>
    </w:p>
    <w:p w14:paraId="4F58CF0F" w14:textId="77777777" w:rsidR="006A088C" w:rsidRDefault="006A088C" w:rsidP="00BE071A"/>
    <w:p w14:paraId="1D0C5F06" w14:textId="77777777" w:rsidR="006A088C" w:rsidRDefault="006A088C" w:rsidP="00732BA8">
      <w:r>
        <w:t>Determine the number of different combinations of questions a candidate could choose if they must answer</w:t>
      </w:r>
    </w:p>
    <w:p w14:paraId="7EA62438" w14:textId="77777777" w:rsidR="006A088C" w:rsidRDefault="006A088C" w:rsidP="00BE071A"/>
    <w:p w14:paraId="46C87DA4" w14:textId="77777777" w:rsidR="006A088C" w:rsidRDefault="006A088C" w:rsidP="001A33C1">
      <w:pPr>
        <w:pStyle w:val="Parta"/>
      </w:pPr>
      <w:r>
        <w:t>(a)</w:t>
      </w:r>
      <w:r>
        <w:tab/>
        <w:t xml:space="preserve">5 questions from part </w:t>
      </w:r>
      <m:oMath>
        <m:r>
          <w:rPr>
            <w:rFonts w:ascii="Cambria Math" w:hAnsi="Cambria Math"/>
          </w:rPr>
          <m:t>I</m:t>
        </m:r>
      </m:oMath>
      <w:r>
        <w:t xml:space="preserve"> and 4 questions from part </w:t>
      </w:r>
      <m:oMath>
        <m:r>
          <w:rPr>
            <w:rFonts w:ascii="Cambria Math" w:hAnsi="Cambria Math"/>
          </w:rPr>
          <m:t>II</m:t>
        </m:r>
      </m:oMath>
      <w:r>
        <w:t>.</w:t>
      </w:r>
      <w:r>
        <w:tab/>
        <w:t>(2 marks)</w:t>
      </w:r>
    </w:p>
    <w:p w14:paraId="1488DBD1" w14:textId="77777777" w:rsidR="006A088C" w:rsidRDefault="006A088C" w:rsidP="001A33C1">
      <w:pPr>
        <w:pStyle w:val="Parta"/>
      </w:pPr>
    </w:p>
    <w:p w14:paraId="61658F3B" w14:textId="77777777" w:rsidR="006A088C" w:rsidRDefault="006A088C" w:rsidP="001A33C1">
      <w:pPr>
        <w:pStyle w:val="Parta"/>
      </w:pPr>
    </w:p>
    <w:p w14:paraId="1034AE04" w14:textId="77777777" w:rsidR="006A088C" w:rsidRDefault="006A088C" w:rsidP="001A33C1">
      <w:pPr>
        <w:pStyle w:val="Parta"/>
      </w:pPr>
    </w:p>
    <w:p w14:paraId="5004924A" w14:textId="77777777" w:rsidR="006A088C" w:rsidRDefault="006A088C" w:rsidP="001A33C1">
      <w:pPr>
        <w:pStyle w:val="Parta"/>
      </w:pPr>
    </w:p>
    <w:p w14:paraId="5A6CFB9F" w14:textId="77777777" w:rsidR="006A088C" w:rsidRDefault="006A088C" w:rsidP="001A33C1">
      <w:pPr>
        <w:pStyle w:val="Parta"/>
      </w:pPr>
    </w:p>
    <w:p w14:paraId="21FDDB54" w14:textId="77777777" w:rsidR="006A088C" w:rsidRDefault="006A088C" w:rsidP="001A33C1">
      <w:pPr>
        <w:pStyle w:val="Parta"/>
      </w:pPr>
    </w:p>
    <w:p w14:paraId="22D3F3D1" w14:textId="77777777" w:rsidR="006A088C" w:rsidRDefault="006A088C" w:rsidP="001A33C1">
      <w:pPr>
        <w:pStyle w:val="Parta"/>
      </w:pPr>
    </w:p>
    <w:p w14:paraId="383D6BA6" w14:textId="77777777" w:rsidR="006A088C" w:rsidRDefault="006A088C" w:rsidP="001A33C1">
      <w:pPr>
        <w:pStyle w:val="Parta"/>
      </w:pPr>
    </w:p>
    <w:p w14:paraId="2757872A" w14:textId="77777777" w:rsidR="006A088C" w:rsidRDefault="006A088C" w:rsidP="001A33C1">
      <w:pPr>
        <w:pStyle w:val="Parta"/>
      </w:pPr>
    </w:p>
    <w:p w14:paraId="63E91126" w14:textId="77777777" w:rsidR="006A088C" w:rsidRDefault="006A088C" w:rsidP="001A33C1">
      <w:pPr>
        <w:pStyle w:val="Parta"/>
      </w:pPr>
    </w:p>
    <w:p w14:paraId="7F43D629" w14:textId="77777777" w:rsidR="006A088C" w:rsidRDefault="006A088C" w:rsidP="001A33C1">
      <w:pPr>
        <w:pStyle w:val="Parta"/>
      </w:pPr>
    </w:p>
    <w:p w14:paraId="687BF0A8" w14:textId="77777777" w:rsidR="006A088C" w:rsidRDefault="006A088C" w:rsidP="001A33C1">
      <w:pPr>
        <w:pStyle w:val="Parta"/>
      </w:pPr>
    </w:p>
    <w:p w14:paraId="75CC5058" w14:textId="77777777" w:rsidR="006A088C" w:rsidRDefault="006A088C" w:rsidP="001A33C1">
      <w:pPr>
        <w:pStyle w:val="Parta"/>
      </w:pPr>
    </w:p>
    <w:p w14:paraId="3A332EB7" w14:textId="77777777" w:rsidR="006A088C" w:rsidRDefault="006A088C" w:rsidP="001A33C1">
      <w:pPr>
        <w:pStyle w:val="Parta"/>
      </w:pPr>
      <w:r>
        <w:t>(b)</w:t>
      </w:r>
      <w:r>
        <w:tab/>
        <w:t>3 questions, all chosen from the same part.</w:t>
      </w:r>
      <w:r>
        <w:tab/>
        <w:t>(2 marks)</w:t>
      </w:r>
    </w:p>
    <w:p w14:paraId="5893E7F0" w14:textId="77777777" w:rsidR="006A088C" w:rsidRDefault="006A088C" w:rsidP="001A33C1">
      <w:pPr>
        <w:pStyle w:val="Parta"/>
      </w:pPr>
    </w:p>
    <w:p w14:paraId="3D35CAA3" w14:textId="77777777" w:rsidR="006A088C" w:rsidRDefault="006A088C" w:rsidP="001A33C1">
      <w:pPr>
        <w:pStyle w:val="Parta"/>
      </w:pPr>
    </w:p>
    <w:p w14:paraId="53ABB0FF" w14:textId="77777777" w:rsidR="006A088C" w:rsidRDefault="006A088C" w:rsidP="001A33C1">
      <w:pPr>
        <w:pStyle w:val="Parta"/>
      </w:pPr>
    </w:p>
    <w:p w14:paraId="7CB2020C" w14:textId="77777777" w:rsidR="006A088C" w:rsidRDefault="006A088C" w:rsidP="001A33C1">
      <w:pPr>
        <w:pStyle w:val="Parta"/>
      </w:pPr>
    </w:p>
    <w:p w14:paraId="54057747" w14:textId="77777777" w:rsidR="006A088C" w:rsidRDefault="006A088C" w:rsidP="001A33C1">
      <w:pPr>
        <w:pStyle w:val="Parta"/>
      </w:pPr>
    </w:p>
    <w:p w14:paraId="70BDAE70" w14:textId="77777777" w:rsidR="006A088C" w:rsidRDefault="006A088C" w:rsidP="001A33C1">
      <w:pPr>
        <w:pStyle w:val="Parta"/>
      </w:pPr>
    </w:p>
    <w:p w14:paraId="37DA021D" w14:textId="77777777" w:rsidR="006A088C" w:rsidRDefault="006A088C" w:rsidP="001A33C1">
      <w:pPr>
        <w:pStyle w:val="Parta"/>
      </w:pPr>
    </w:p>
    <w:p w14:paraId="418FDD17" w14:textId="77777777" w:rsidR="006A088C" w:rsidRDefault="006A088C" w:rsidP="001A33C1">
      <w:pPr>
        <w:pStyle w:val="Parta"/>
      </w:pPr>
    </w:p>
    <w:p w14:paraId="47218AEE" w14:textId="77777777" w:rsidR="006A088C" w:rsidRDefault="006A088C" w:rsidP="001A33C1">
      <w:pPr>
        <w:pStyle w:val="Parta"/>
      </w:pPr>
    </w:p>
    <w:p w14:paraId="6CDBA28D" w14:textId="77777777" w:rsidR="006A088C" w:rsidRDefault="006A088C" w:rsidP="001A33C1">
      <w:pPr>
        <w:pStyle w:val="Parta"/>
      </w:pPr>
    </w:p>
    <w:p w14:paraId="40F7F01C" w14:textId="77777777" w:rsidR="006A088C" w:rsidRDefault="006A088C" w:rsidP="001A33C1">
      <w:pPr>
        <w:pStyle w:val="Parta"/>
      </w:pPr>
    </w:p>
    <w:p w14:paraId="02C349CD" w14:textId="77777777" w:rsidR="006A088C" w:rsidRDefault="006A088C" w:rsidP="001A33C1">
      <w:pPr>
        <w:pStyle w:val="Parta"/>
      </w:pPr>
    </w:p>
    <w:p w14:paraId="18F2F8F8" w14:textId="77777777" w:rsidR="006A088C" w:rsidRDefault="006A088C" w:rsidP="001A33C1">
      <w:pPr>
        <w:pStyle w:val="Parta"/>
      </w:pPr>
    </w:p>
    <w:p w14:paraId="3C45FE1D" w14:textId="77777777" w:rsidR="006A088C" w:rsidRDefault="006A088C" w:rsidP="001A33C1">
      <w:pPr>
        <w:pStyle w:val="Parta"/>
      </w:pPr>
      <w:r>
        <w:t>(c)</w:t>
      </w:r>
      <w:r>
        <w:tab/>
        <w:t>3 questions, with at least one question from each part.</w:t>
      </w:r>
      <w:r>
        <w:tab/>
        <w:t>(2 marks)</w:t>
      </w:r>
    </w:p>
    <w:p w14:paraId="64327BF8" w14:textId="77777777" w:rsidR="006A088C" w:rsidRDefault="006A088C" w:rsidP="001F64A8"/>
    <w:p w14:paraId="7FCAC656" w14:textId="77777777" w:rsidR="006A088C" w:rsidRDefault="006A088C" w:rsidP="001F64A8"/>
    <w:p w14:paraId="2127CB01" w14:textId="77777777" w:rsidR="006A088C" w:rsidRDefault="006A088C" w:rsidP="00377754"/>
    <w:p w14:paraId="0EA39F49" w14:textId="77777777" w:rsidR="006A088C" w:rsidRPr="00F913EF" w:rsidRDefault="006A088C" w:rsidP="00377754"/>
    <w:p w14:paraId="362276A8" w14:textId="77777777" w:rsidR="006A088C" w:rsidRDefault="006A088C" w:rsidP="00377754"/>
    <w:p w14:paraId="632EDB47" w14:textId="77777777" w:rsidR="006A088C" w:rsidRDefault="006A088C">
      <w:pPr>
        <w:spacing w:after="160" w:line="259" w:lineRule="auto"/>
        <w:contextualSpacing w:val="0"/>
        <w:rPr>
          <w:b/>
          <w:szCs w:val="24"/>
          <w:lang w:val="en-US"/>
        </w:rPr>
      </w:pPr>
      <w:r>
        <w:br w:type="page"/>
      </w:r>
    </w:p>
    <w:p w14:paraId="179F213D" w14:textId="77777777" w:rsidR="006A088C" w:rsidRDefault="006A088C" w:rsidP="006A088C">
      <w:pPr>
        <w:pStyle w:val="QNum"/>
      </w:pPr>
      <w:r>
        <w:lastRenderedPageBreak/>
        <w:t>Question 10</w:t>
      </w:r>
      <w:r>
        <w:tab/>
        <w:t>(6 marks)</w:t>
      </w:r>
    </w:p>
    <w:p w14:paraId="4ECAF0F5" w14:textId="77777777" w:rsidR="006A088C" w:rsidRDefault="006A088C" w:rsidP="00803693">
      <w:pPr>
        <w:pStyle w:val="Parta"/>
        <w:rPr>
          <w:rFonts w:eastAsiaTheme="minorEastAsia"/>
        </w:rPr>
      </w:pPr>
      <w:r>
        <w:t>(a)</w:t>
      </w:r>
      <w:r>
        <w:tab/>
        <w:t xml:space="preserve">The point </w:t>
      </w:r>
      <m:oMath>
        <m:r>
          <w:rPr>
            <w:rFonts w:ascii="Cambria Math" w:hAnsi="Cambria Math"/>
          </w:rPr>
          <m:t>P(21, -11)</m:t>
        </m:r>
      </m:oMath>
      <w:r>
        <w:rPr>
          <w:rFonts w:eastAsiaTheme="minorEastAsia"/>
        </w:rPr>
        <w:t xml:space="preserve"> is translated</w:t>
      </w:r>
      <w:r w:rsidR="001E6F67">
        <w:rPr>
          <w:rFonts w:eastAsiaTheme="minorEastAsia"/>
        </w:rPr>
        <w:t>(added)</w:t>
      </w:r>
      <w:r>
        <w:rPr>
          <w:rFonts w:eastAsiaTheme="minorEastAsia"/>
        </w:rPr>
        <w:t xml:space="preserve">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oMath>
      <w:r>
        <w:rPr>
          <w:rFonts w:eastAsiaTheme="minorEastAsia"/>
        </w:rPr>
        <w:t xml:space="preserve"> to </w:t>
      </w:r>
      <m:oMath>
        <m:r>
          <w:rPr>
            <w:rFonts w:ascii="Cambria Math" w:eastAsiaTheme="minorEastAsia" w:hAnsi="Cambria Math"/>
          </w:rPr>
          <m:t>P'(-6, 5)</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(2 marks)</w:t>
      </w:r>
    </w:p>
    <w:p w14:paraId="5A8AD200" w14:textId="77777777" w:rsidR="006A088C" w:rsidRDefault="006A088C" w:rsidP="00803693">
      <w:pPr>
        <w:pStyle w:val="Parta"/>
        <w:rPr>
          <w:rFonts w:eastAsiaTheme="minorEastAsia"/>
        </w:rPr>
      </w:pPr>
    </w:p>
    <w:p w14:paraId="1AA73287" w14:textId="77777777" w:rsidR="006A088C" w:rsidRDefault="006A088C" w:rsidP="00803693">
      <w:pPr>
        <w:pStyle w:val="Parta"/>
        <w:rPr>
          <w:rFonts w:eastAsiaTheme="minorEastAsia"/>
        </w:rPr>
      </w:pPr>
    </w:p>
    <w:p w14:paraId="1B4A276F" w14:textId="77777777" w:rsidR="006A088C" w:rsidRDefault="006A088C" w:rsidP="00803693">
      <w:pPr>
        <w:pStyle w:val="Parta"/>
        <w:rPr>
          <w:rFonts w:eastAsiaTheme="minorEastAsia"/>
        </w:rPr>
      </w:pPr>
    </w:p>
    <w:p w14:paraId="06D77E42" w14:textId="77777777" w:rsidR="006A088C" w:rsidRDefault="006A088C" w:rsidP="00803693">
      <w:pPr>
        <w:pStyle w:val="Parta"/>
        <w:rPr>
          <w:rFonts w:eastAsiaTheme="minorEastAsia"/>
        </w:rPr>
      </w:pPr>
    </w:p>
    <w:p w14:paraId="14134E8B" w14:textId="77777777" w:rsidR="006A088C" w:rsidRDefault="006A088C" w:rsidP="00803693">
      <w:pPr>
        <w:pStyle w:val="Parta"/>
        <w:rPr>
          <w:rFonts w:eastAsiaTheme="minorEastAsia"/>
        </w:rPr>
      </w:pPr>
    </w:p>
    <w:p w14:paraId="43B8F68C" w14:textId="77777777" w:rsidR="006A088C" w:rsidRDefault="006A088C" w:rsidP="00803693">
      <w:pPr>
        <w:pStyle w:val="Parta"/>
        <w:rPr>
          <w:rFonts w:eastAsiaTheme="minorEastAsia"/>
        </w:rPr>
      </w:pPr>
    </w:p>
    <w:p w14:paraId="29D740B6" w14:textId="77777777" w:rsidR="006A088C" w:rsidRDefault="006A088C" w:rsidP="00803693">
      <w:pPr>
        <w:pStyle w:val="Parta"/>
        <w:rPr>
          <w:rFonts w:eastAsiaTheme="minorEastAsia"/>
        </w:rPr>
      </w:pPr>
    </w:p>
    <w:p w14:paraId="41DA5684" w14:textId="77777777" w:rsidR="006A088C" w:rsidRDefault="006A088C" w:rsidP="00803693">
      <w:pPr>
        <w:pStyle w:val="Parta"/>
        <w:rPr>
          <w:rFonts w:eastAsiaTheme="minorEastAsia"/>
        </w:rPr>
      </w:pPr>
    </w:p>
    <w:p w14:paraId="7035DBF8" w14:textId="77777777" w:rsidR="006A088C" w:rsidRDefault="006A088C" w:rsidP="00803693">
      <w:pPr>
        <w:pStyle w:val="Parta"/>
        <w:rPr>
          <w:rFonts w:eastAsiaTheme="minorEastAsia"/>
        </w:rPr>
      </w:pPr>
    </w:p>
    <w:p w14:paraId="5D44A703" w14:textId="77777777" w:rsidR="006A088C" w:rsidRDefault="006A088C" w:rsidP="00803693">
      <w:pPr>
        <w:pStyle w:val="Parta"/>
        <w:rPr>
          <w:rFonts w:eastAsiaTheme="minorEastAsia"/>
        </w:rPr>
      </w:pPr>
    </w:p>
    <w:p w14:paraId="2DC809EA" w14:textId="77777777" w:rsidR="006A088C" w:rsidRDefault="006A088C" w:rsidP="00803693">
      <w:pPr>
        <w:pStyle w:val="Parta"/>
        <w:rPr>
          <w:rFonts w:eastAsiaTheme="minorEastAsia"/>
        </w:rPr>
      </w:pPr>
    </w:p>
    <w:p w14:paraId="6E311818" w14:textId="77777777" w:rsidR="006A088C" w:rsidRDefault="006A088C" w:rsidP="00803693">
      <w:pPr>
        <w:pStyle w:val="Parta"/>
        <w:rPr>
          <w:rFonts w:eastAsiaTheme="minorEastAsia"/>
        </w:rPr>
      </w:pPr>
    </w:p>
    <w:p w14:paraId="6C76327F" w14:textId="77777777" w:rsidR="006A088C" w:rsidRDefault="006A088C" w:rsidP="00803693">
      <w:pPr>
        <w:pStyle w:val="Parta"/>
        <w:rPr>
          <w:rFonts w:eastAsiaTheme="minorEastAsia"/>
        </w:rPr>
      </w:pPr>
    </w:p>
    <w:p w14:paraId="0D7C33FE" w14:textId="77777777" w:rsidR="006A088C" w:rsidRDefault="006A088C" w:rsidP="00803693">
      <w:pPr>
        <w:pStyle w:val="Parta"/>
        <w:rPr>
          <w:rFonts w:eastAsiaTheme="minorEastAsia"/>
        </w:rPr>
      </w:pPr>
    </w:p>
    <w:p w14:paraId="70E34281" w14:textId="77777777" w:rsidR="006A088C" w:rsidRDefault="006A088C" w:rsidP="00803693">
      <w:pPr>
        <w:pStyle w:val="Parta"/>
        <w:rPr>
          <w:rFonts w:eastAsiaTheme="minorEastAsia"/>
        </w:rPr>
      </w:pPr>
    </w:p>
    <w:p w14:paraId="597B47A5" w14:textId="77777777" w:rsidR="006A088C" w:rsidRDefault="006A088C" w:rsidP="00803693">
      <w:pPr>
        <w:pStyle w:val="Parta"/>
        <w:rPr>
          <w:rFonts w:eastAsiaTheme="minorEastAsia"/>
        </w:rPr>
      </w:pPr>
    </w:p>
    <w:p w14:paraId="69787DA6" w14:textId="77777777" w:rsidR="006A088C" w:rsidRDefault="006A088C" w:rsidP="00803693">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reflection in the line </w:t>
      </w:r>
      <m:oMath>
        <m:r>
          <w:rPr>
            <w:rFonts w:ascii="Cambria Math" w:eastAsiaTheme="minorEastAsia" w:hAnsi="Cambria Math"/>
          </w:rPr>
          <m:t>y=-x</m:t>
        </m:r>
      </m:oMath>
      <w:r>
        <w:rPr>
          <w:rFonts w:eastAsiaTheme="minorEastAsia"/>
        </w:rPr>
        <w:t xml:space="preserve"> followed by an anti-clockwise rotation of </w:t>
      </w:r>
      <m:oMath>
        <m:r>
          <w:rPr>
            <w:rFonts w:ascii="Cambria Math" w:eastAsiaTheme="minorEastAsia" w:hAnsi="Cambria Math"/>
          </w:rPr>
          <m:t>135°</m:t>
        </m:r>
      </m:oMath>
      <w:r>
        <w:rPr>
          <w:rFonts w:eastAsiaTheme="minorEastAsia"/>
        </w:rPr>
        <w:t xml:space="preserve"> about the origin. Express matrix coefficients in exact form.</w:t>
      </w:r>
      <w:r>
        <w:rPr>
          <w:rFonts w:eastAsiaTheme="minorEastAsia"/>
        </w:rPr>
        <w:tab/>
        <w:t>(4 marks)</w:t>
      </w:r>
    </w:p>
    <w:p w14:paraId="4E793B0C" w14:textId="77777777" w:rsidR="006A088C" w:rsidRDefault="006A088C" w:rsidP="00803693">
      <w:pPr>
        <w:pStyle w:val="Parta"/>
        <w:rPr>
          <w:rFonts w:eastAsiaTheme="minorEastAsia"/>
        </w:rPr>
      </w:pPr>
    </w:p>
    <w:p w14:paraId="1BDB0ADC" w14:textId="77777777" w:rsidR="006A088C" w:rsidRDefault="006A088C" w:rsidP="00803693">
      <w:pPr>
        <w:pStyle w:val="Parta"/>
        <w:rPr>
          <w:rFonts w:eastAsiaTheme="minorEastAsia"/>
        </w:rPr>
      </w:pPr>
    </w:p>
    <w:p w14:paraId="3D3C690C" w14:textId="77777777" w:rsidR="006A088C" w:rsidRDefault="006A088C" w:rsidP="00803693">
      <w:pPr>
        <w:pStyle w:val="Parta"/>
        <w:rPr>
          <w:rFonts w:eastAsiaTheme="minorEastAsia"/>
        </w:rPr>
      </w:pPr>
    </w:p>
    <w:p w14:paraId="5196C401" w14:textId="77777777" w:rsidR="006A088C" w:rsidRDefault="006A088C" w:rsidP="00377754"/>
    <w:p w14:paraId="1FEA419E" w14:textId="77777777" w:rsidR="006A088C" w:rsidRDefault="006A088C">
      <w:pPr>
        <w:spacing w:after="160" w:line="259" w:lineRule="auto"/>
        <w:contextualSpacing w:val="0"/>
        <w:rPr>
          <w:b/>
          <w:szCs w:val="24"/>
          <w:lang w:val="en-US"/>
        </w:rPr>
      </w:pPr>
      <w:r>
        <w:br w:type="page"/>
      </w:r>
    </w:p>
    <w:p w14:paraId="78E40969" w14:textId="77777777" w:rsidR="006A088C" w:rsidRDefault="006A088C" w:rsidP="006A088C">
      <w:pPr>
        <w:pStyle w:val="QNum"/>
      </w:pPr>
      <w:r>
        <w:lastRenderedPageBreak/>
        <w:t>Question 11</w:t>
      </w:r>
      <w:r>
        <w:tab/>
        <w:t>(6 marks)</w:t>
      </w:r>
    </w:p>
    <w:p w14:paraId="5F49F821" w14:textId="77777777" w:rsidR="006A088C" w:rsidRDefault="006A088C" w:rsidP="001959FA">
      <w:pPr>
        <w:pStyle w:val="Parta"/>
      </w:pPr>
      <w:r>
        <w:t>(a)</w:t>
      </w:r>
      <w:r>
        <w:tab/>
        <w:t>A circle property says that if chords of a circle are of equal length then they subtend equal angles at the centre.</w:t>
      </w:r>
    </w:p>
    <w:p w14:paraId="33C0F4E9" w14:textId="77777777" w:rsidR="006A088C" w:rsidRDefault="006A088C" w:rsidP="001959FA">
      <w:pPr>
        <w:pStyle w:val="Parta"/>
      </w:pPr>
    </w:p>
    <w:p w14:paraId="0C807034" w14:textId="77777777" w:rsidR="006A088C" w:rsidRDefault="006A088C" w:rsidP="00EE1F2A">
      <w:pPr>
        <w:pStyle w:val="Partai"/>
      </w:pPr>
      <w:r>
        <w:t>(i)</w:t>
      </w:r>
      <w:r>
        <w:tab/>
        <w:t>Write the converse of this statement.</w:t>
      </w:r>
      <w:r>
        <w:tab/>
        <w:t>(1 mark)</w:t>
      </w:r>
    </w:p>
    <w:p w14:paraId="365D4166" w14:textId="77777777" w:rsidR="006A088C" w:rsidRDefault="006A088C" w:rsidP="00EE1F2A">
      <w:pPr>
        <w:pStyle w:val="Partai"/>
      </w:pPr>
    </w:p>
    <w:p w14:paraId="32A2BCF9" w14:textId="77777777" w:rsidR="006A088C" w:rsidRDefault="006A088C" w:rsidP="00EE1F2A">
      <w:pPr>
        <w:pStyle w:val="Partai"/>
      </w:pPr>
    </w:p>
    <w:p w14:paraId="28386AE9" w14:textId="77777777" w:rsidR="006A088C" w:rsidRDefault="006A088C" w:rsidP="00EE1F2A">
      <w:pPr>
        <w:pStyle w:val="Partai"/>
      </w:pPr>
    </w:p>
    <w:p w14:paraId="176A26F1" w14:textId="77777777" w:rsidR="006A088C" w:rsidRDefault="006A088C" w:rsidP="00EE1F2A">
      <w:pPr>
        <w:pStyle w:val="Partai"/>
      </w:pPr>
    </w:p>
    <w:p w14:paraId="5E64AB2A" w14:textId="77777777" w:rsidR="006A088C" w:rsidRDefault="006A088C" w:rsidP="00EE1F2A">
      <w:pPr>
        <w:pStyle w:val="Partai"/>
      </w:pPr>
    </w:p>
    <w:p w14:paraId="57074C43" w14:textId="77777777" w:rsidR="006A088C" w:rsidRDefault="006A088C" w:rsidP="00EE1F2A">
      <w:pPr>
        <w:pStyle w:val="Partai"/>
      </w:pPr>
    </w:p>
    <w:p w14:paraId="4E0596A8" w14:textId="77777777" w:rsidR="006A088C" w:rsidRDefault="006A088C" w:rsidP="00EE1F2A">
      <w:pPr>
        <w:pStyle w:val="Partai"/>
      </w:pPr>
    </w:p>
    <w:p w14:paraId="47718F96" w14:textId="77777777" w:rsidR="006A088C" w:rsidRDefault="006A088C" w:rsidP="00EE1F2A">
      <w:pPr>
        <w:pStyle w:val="Partai"/>
      </w:pPr>
      <w:r>
        <w:t>(ii)</w:t>
      </w:r>
      <w:r>
        <w:tab/>
        <w:t>Draw a diagram to illustrate the converse statement and state whether the converse is also true.</w:t>
      </w:r>
      <w:r>
        <w:tab/>
        <w:t>(2 marks)</w:t>
      </w:r>
    </w:p>
    <w:p w14:paraId="6A9E3E30" w14:textId="77777777" w:rsidR="006A088C" w:rsidRDefault="006A088C" w:rsidP="00EE1F2A">
      <w:pPr>
        <w:pStyle w:val="Partai"/>
      </w:pPr>
    </w:p>
    <w:p w14:paraId="53C4A954" w14:textId="77777777" w:rsidR="006A088C" w:rsidRDefault="006A088C" w:rsidP="00EE1F2A">
      <w:pPr>
        <w:pStyle w:val="Partai"/>
      </w:pPr>
    </w:p>
    <w:p w14:paraId="3AA0D8F4" w14:textId="77777777" w:rsidR="006A088C" w:rsidRDefault="006A088C" w:rsidP="00EE1F2A">
      <w:pPr>
        <w:pStyle w:val="Partai"/>
      </w:pPr>
    </w:p>
    <w:p w14:paraId="47AFCF86" w14:textId="77777777" w:rsidR="006A088C" w:rsidRDefault="006A088C" w:rsidP="00EE1F2A">
      <w:pPr>
        <w:pStyle w:val="Partai"/>
      </w:pPr>
    </w:p>
    <w:p w14:paraId="3EB91B13" w14:textId="77777777" w:rsidR="006A088C" w:rsidRDefault="006A088C" w:rsidP="00EE1F2A">
      <w:pPr>
        <w:pStyle w:val="Partai"/>
      </w:pPr>
    </w:p>
    <w:p w14:paraId="5E50881C" w14:textId="77777777" w:rsidR="006A088C" w:rsidRDefault="006A088C" w:rsidP="001959FA">
      <w:pPr>
        <w:pStyle w:val="Parta"/>
      </w:pPr>
    </w:p>
    <w:p w14:paraId="52827CB4" w14:textId="77777777" w:rsidR="006A088C" w:rsidRDefault="006A088C" w:rsidP="001959FA">
      <w:pPr>
        <w:pStyle w:val="Parta"/>
      </w:pPr>
    </w:p>
    <w:p w14:paraId="72F6D9C2" w14:textId="77777777" w:rsidR="006A088C" w:rsidRDefault="006A088C" w:rsidP="001959FA">
      <w:pPr>
        <w:pStyle w:val="Parta"/>
      </w:pPr>
    </w:p>
    <w:p w14:paraId="030CD58D" w14:textId="77777777" w:rsidR="006A088C" w:rsidRDefault="006A088C" w:rsidP="001959FA">
      <w:pPr>
        <w:pStyle w:val="Parta"/>
      </w:pPr>
    </w:p>
    <w:p w14:paraId="1E692F42" w14:textId="77777777" w:rsidR="006A088C" w:rsidRDefault="006A088C" w:rsidP="001959FA">
      <w:pPr>
        <w:pStyle w:val="Parta"/>
      </w:pPr>
    </w:p>
    <w:p w14:paraId="4446B0D3" w14:textId="77777777" w:rsidR="006A088C" w:rsidRDefault="006A088C" w:rsidP="001959FA">
      <w:pPr>
        <w:pStyle w:val="Parta"/>
      </w:pPr>
    </w:p>
    <w:p w14:paraId="66FA61D2" w14:textId="77777777" w:rsidR="006A088C" w:rsidRDefault="006A088C" w:rsidP="001959FA">
      <w:pPr>
        <w:pStyle w:val="Parta"/>
      </w:pPr>
    </w:p>
    <w:p w14:paraId="2E87A6F5" w14:textId="77777777" w:rsidR="006A088C" w:rsidRDefault="006A088C" w:rsidP="001959FA">
      <w:pPr>
        <w:pStyle w:val="Parta"/>
        <w:rPr>
          <w:rFonts w:eastAsiaTheme="minorEastAsia"/>
        </w:rPr>
      </w:pPr>
      <w:r>
        <w:t>(b)</w:t>
      </w:r>
      <w:r>
        <w:tab/>
        <w:t xml:space="preserve">The diagram below shows four points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at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∠BDC=21°</m:t>
        </m:r>
      </m:oMath>
      <w:r>
        <w:rPr>
          <w:rFonts w:eastAsiaTheme="minorEastAsia"/>
        </w:rPr>
        <w:t xml:space="preserve">, </w:t>
      </w:r>
      <m:oMath>
        <m:r>
          <w:rPr>
            <w:rFonts w:ascii="Cambria Math" w:eastAsiaTheme="minorEastAsia" w:hAnsi="Cambria Math"/>
          </w:rPr>
          <m:t>∠PAD=35°</m:t>
        </m:r>
      </m:oMath>
      <w:r>
        <w:rPr>
          <w:rFonts w:eastAsiaTheme="minorEastAsia"/>
        </w:rPr>
        <w:t xml:space="preserve"> and </w:t>
      </w:r>
      <m:oMath>
        <m:r>
          <w:rPr>
            <w:rFonts w:ascii="Cambria Math" w:eastAsiaTheme="minorEastAsia" w:hAnsi="Cambria Math"/>
          </w:rPr>
          <m:t>∠QAB=62°</m:t>
        </m:r>
      </m:oMath>
      <w:r>
        <w:rPr>
          <w:rFonts w:eastAsiaTheme="minorEastAsia"/>
        </w:rPr>
        <w:t>.</w:t>
      </w:r>
    </w:p>
    <w:p w14:paraId="251CCD89" w14:textId="77777777" w:rsidR="006A088C" w:rsidRDefault="006A088C" w:rsidP="001959FA">
      <w:pPr>
        <w:pStyle w:val="Parta"/>
      </w:pPr>
    </w:p>
    <w:p w14:paraId="5D05D403" w14:textId="77777777" w:rsidR="006A088C" w:rsidRDefault="006A088C" w:rsidP="009321F9">
      <w:pPr>
        <w:pStyle w:val="Parta"/>
      </w:pPr>
      <w:r>
        <w:tab/>
        <w:t xml:space="preserve">Determine the size of angles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14:paraId="43A36FB9" w14:textId="77777777" w:rsidR="006A088C" w:rsidRDefault="006A088C" w:rsidP="001959FA">
      <w:pPr>
        <w:pStyle w:val="Parta"/>
      </w:pPr>
    </w:p>
    <w:p w14:paraId="7001F6FA" w14:textId="77777777" w:rsidR="006A088C" w:rsidRDefault="006A088C" w:rsidP="009321F9">
      <w:pPr>
        <w:pStyle w:val="Parta"/>
      </w:pPr>
      <w:r>
        <w:tab/>
      </w:r>
      <w:r>
        <w:object w:dxaOrig="4934" w:dyaOrig="3240" w14:anchorId="1BB3A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45pt;height:162pt" o:ole="">
            <v:imagedata r:id="rId7" o:title=""/>
          </v:shape>
          <o:OLEObject Type="Embed" ProgID="FXDraw.Graphic" ShapeID="_x0000_i1025" DrawAspect="Content" ObjectID="_1598694005" r:id="rId8"/>
        </w:object>
      </w:r>
    </w:p>
    <w:p w14:paraId="166CCECE" w14:textId="77777777" w:rsidR="006A088C" w:rsidRDefault="006A088C" w:rsidP="001959FA">
      <w:pPr>
        <w:pStyle w:val="Parta"/>
      </w:pPr>
    </w:p>
    <w:p w14:paraId="67468395" w14:textId="77777777" w:rsidR="006A088C" w:rsidRDefault="006A088C" w:rsidP="001959FA">
      <w:pPr>
        <w:pStyle w:val="Parta"/>
      </w:pPr>
    </w:p>
    <w:p w14:paraId="1732E7AA" w14:textId="77777777" w:rsidR="006A088C" w:rsidRDefault="006A088C">
      <w:pPr>
        <w:spacing w:after="160" w:line="259" w:lineRule="auto"/>
        <w:contextualSpacing w:val="0"/>
        <w:rPr>
          <w:b/>
          <w:szCs w:val="24"/>
          <w:lang w:val="en-US"/>
        </w:rPr>
      </w:pPr>
      <w:r>
        <w:br w:type="page"/>
      </w:r>
    </w:p>
    <w:p w14:paraId="16EE13E4" w14:textId="77777777" w:rsidR="006A088C" w:rsidRDefault="006A088C" w:rsidP="006A088C">
      <w:pPr>
        <w:pStyle w:val="QNum"/>
      </w:pPr>
      <w:r>
        <w:lastRenderedPageBreak/>
        <w:t>Question 12</w:t>
      </w:r>
      <w:r>
        <w:tab/>
        <w:t>(9 marks)</w:t>
      </w:r>
    </w:p>
    <w:p w14:paraId="467DCEF8" w14:textId="77777777" w:rsidR="006A088C" w:rsidRDefault="006A088C" w:rsidP="00085C77">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=4</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oMath>
      <w:r>
        <w:rPr>
          <w:rFonts w:eastAsiaTheme="minorEastAsia"/>
        </w:rPr>
        <w:t xml:space="preserve"> determine</w:t>
      </w:r>
    </w:p>
    <w:p w14:paraId="6379E253" w14:textId="77777777" w:rsidR="006A088C" w:rsidRDefault="006A088C" w:rsidP="00085C77">
      <w:pPr>
        <w:pStyle w:val="Parta"/>
        <w:rPr>
          <w:rFonts w:eastAsiaTheme="minorEastAsia"/>
        </w:rPr>
      </w:pPr>
    </w:p>
    <w:p w14:paraId="55EC6903" w14:textId="77777777" w:rsidR="006A088C" w:rsidRDefault="006A088C" w:rsidP="002328E5">
      <w:pPr>
        <w:pStyle w:val="Partai"/>
        <w:rPr>
          <w:rFonts w:eastAsiaTheme="minorEastAsia"/>
        </w:rPr>
      </w:pPr>
      <w:r>
        <w:t>(i)</w:t>
      </w:r>
      <w:r>
        <w:tab/>
        <w:t xml:space="preserve">the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14:paraId="69857047" w14:textId="77777777" w:rsidR="006A088C" w:rsidRDefault="006A088C" w:rsidP="002328E5">
      <w:pPr>
        <w:pStyle w:val="Partai"/>
        <w:rPr>
          <w:rFonts w:eastAsiaTheme="minorEastAsia"/>
        </w:rPr>
      </w:pPr>
      <w:r>
        <w:rPr>
          <w:rFonts w:eastAsiaTheme="minorEastAsia"/>
        </w:rPr>
        <w:tab/>
      </w:r>
      <w:r>
        <w:rPr>
          <w:rFonts w:eastAsiaTheme="minorEastAsia"/>
        </w:rPr>
        <w:tab/>
        <w:t>(2 marks)</w:t>
      </w:r>
    </w:p>
    <w:p w14:paraId="3F314BFA" w14:textId="77777777" w:rsidR="006A088C" w:rsidRDefault="006A088C" w:rsidP="002328E5">
      <w:pPr>
        <w:pStyle w:val="Partai"/>
        <w:rPr>
          <w:rFonts w:eastAsiaTheme="minorEastAsia"/>
        </w:rPr>
      </w:pPr>
    </w:p>
    <w:p w14:paraId="613C9D25" w14:textId="77777777" w:rsidR="006A088C" w:rsidRDefault="006A088C" w:rsidP="002328E5">
      <w:pPr>
        <w:pStyle w:val="Partai"/>
        <w:rPr>
          <w:rFonts w:eastAsiaTheme="minorEastAsia"/>
        </w:rPr>
      </w:pPr>
    </w:p>
    <w:p w14:paraId="6D6580C9" w14:textId="77777777" w:rsidR="006A088C" w:rsidRDefault="006A088C" w:rsidP="002328E5">
      <w:pPr>
        <w:pStyle w:val="Partai"/>
        <w:rPr>
          <w:rFonts w:eastAsiaTheme="minorEastAsia"/>
        </w:rPr>
      </w:pPr>
    </w:p>
    <w:p w14:paraId="6A0A91E2" w14:textId="77777777" w:rsidR="006A088C" w:rsidRDefault="006A088C" w:rsidP="002328E5">
      <w:pPr>
        <w:pStyle w:val="Partai"/>
        <w:rPr>
          <w:rFonts w:eastAsiaTheme="minorEastAsia"/>
        </w:rPr>
      </w:pPr>
    </w:p>
    <w:p w14:paraId="328B767A" w14:textId="77777777" w:rsidR="006A088C" w:rsidRDefault="006A088C" w:rsidP="002328E5">
      <w:pPr>
        <w:pStyle w:val="Partai"/>
        <w:rPr>
          <w:rFonts w:eastAsiaTheme="minorEastAsia"/>
        </w:rPr>
      </w:pPr>
    </w:p>
    <w:p w14:paraId="2B4CE4F6" w14:textId="77777777" w:rsidR="006A088C" w:rsidRDefault="006A088C" w:rsidP="002328E5">
      <w:pPr>
        <w:pStyle w:val="Partai"/>
        <w:rPr>
          <w:rFonts w:eastAsiaTheme="minorEastAsia"/>
        </w:rPr>
      </w:pPr>
    </w:p>
    <w:p w14:paraId="3FF88583" w14:textId="77777777" w:rsidR="006A088C" w:rsidRDefault="006A088C" w:rsidP="002328E5">
      <w:pPr>
        <w:pStyle w:val="Partai"/>
        <w:rPr>
          <w:rFonts w:eastAsiaTheme="minorEastAsia"/>
        </w:rPr>
      </w:pPr>
    </w:p>
    <w:p w14:paraId="3C26CBC1" w14:textId="77777777" w:rsidR="006A088C" w:rsidRDefault="006A088C" w:rsidP="002328E5">
      <w:pPr>
        <w:pStyle w:val="Partai"/>
        <w:rPr>
          <w:rFonts w:eastAsiaTheme="minorEastAsia"/>
        </w:rPr>
      </w:pPr>
    </w:p>
    <w:p w14:paraId="37638ACC" w14:textId="77777777" w:rsidR="006A088C" w:rsidRDefault="006A088C" w:rsidP="002328E5">
      <w:pPr>
        <w:pStyle w:val="Partai"/>
      </w:pPr>
      <w:r>
        <w:rPr>
          <w:rFonts w:eastAsiaTheme="minorEastAsia"/>
        </w:rPr>
        <w:t>(ii)</w:t>
      </w:r>
      <w:r>
        <w:rPr>
          <w:rFonts w:eastAsiaTheme="minorEastAsia"/>
        </w:rPr>
        <w:tab/>
        <w:t xml:space="preserve">the scalar projection of </w:t>
      </w:r>
      <m:oMath>
        <m:r>
          <m:rPr>
            <m:sty m:val="b"/>
          </m:rPr>
          <w:rPr>
            <w:rFonts w:ascii="Cambria Math" w:eastAsiaTheme="minorEastAsia" w:hAnsi="Cambria Math"/>
          </w:rPr>
          <m:t>q</m:t>
        </m:r>
      </m:oMath>
      <w:r>
        <w:rPr>
          <w:rFonts w:eastAsiaTheme="minorEastAsia"/>
        </w:rPr>
        <w:t xml:space="preserve"> on </w:t>
      </w:r>
      <m:oMath>
        <m:r>
          <m:rPr>
            <m:sty m:val="b"/>
          </m:rPr>
          <w:rPr>
            <w:rFonts w:ascii="Cambria Math" w:eastAsiaTheme="minorEastAsia" w:hAnsi="Cambria Math"/>
          </w:rPr>
          <m:t>p</m:t>
        </m:r>
      </m:oMath>
      <w:r>
        <w:rPr>
          <w:rFonts w:eastAsiaTheme="minorEastAsia"/>
        </w:rPr>
        <w:t>.</w:t>
      </w:r>
      <w:r>
        <w:rPr>
          <w:rFonts w:eastAsiaTheme="minorEastAsia"/>
        </w:rPr>
        <w:tab/>
        <w:t>(2 marks)</w:t>
      </w:r>
    </w:p>
    <w:p w14:paraId="00D08C3B" w14:textId="77777777" w:rsidR="006A088C" w:rsidRDefault="006A088C" w:rsidP="00085C77">
      <w:pPr>
        <w:pStyle w:val="Parta"/>
      </w:pPr>
    </w:p>
    <w:p w14:paraId="5BA057EC" w14:textId="77777777" w:rsidR="006A088C" w:rsidRDefault="006A088C" w:rsidP="00085C77">
      <w:pPr>
        <w:pStyle w:val="Parta"/>
      </w:pPr>
    </w:p>
    <w:p w14:paraId="3159E42F" w14:textId="77777777" w:rsidR="006A088C" w:rsidRDefault="006A088C" w:rsidP="00085C77">
      <w:pPr>
        <w:pStyle w:val="Parta"/>
      </w:pPr>
    </w:p>
    <w:p w14:paraId="6093B025" w14:textId="77777777" w:rsidR="006A088C" w:rsidRDefault="006A088C" w:rsidP="00085C77">
      <w:pPr>
        <w:pStyle w:val="Parta"/>
      </w:pPr>
    </w:p>
    <w:p w14:paraId="1CD969D0" w14:textId="77777777" w:rsidR="006A088C" w:rsidRDefault="006A088C" w:rsidP="00085C77">
      <w:pPr>
        <w:pStyle w:val="Parta"/>
      </w:pPr>
    </w:p>
    <w:p w14:paraId="5BBD1964" w14:textId="77777777" w:rsidR="006A088C" w:rsidRDefault="006A088C" w:rsidP="00085C77">
      <w:pPr>
        <w:pStyle w:val="Parta"/>
      </w:pPr>
    </w:p>
    <w:p w14:paraId="00840073" w14:textId="77777777" w:rsidR="006A088C" w:rsidRDefault="006A088C" w:rsidP="00085C77">
      <w:pPr>
        <w:pStyle w:val="Parta"/>
      </w:pPr>
    </w:p>
    <w:p w14:paraId="6311FD90" w14:textId="77777777" w:rsidR="006A088C" w:rsidRDefault="006A088C" w:rsidP="00085C77">
      <w:pPr>
        <w:pStyle w:val="Parta"/>
      </w:pPr>
    </w:p>
    <w:p w14:paraId="44396996" w14:textId="77777777" w:rsidR="006A088C" w:rsidRDefault="006A088C" w:rsidP="00085C77">
      <w:pPr>
        <w:pStyle w:val="Parta"/>
      </w:pPr>
    </w:p>
    <w:p w14:paraId="6994707D" w14:textId="77777777" w:rsidR="006A088C" w:rsidRDefault="006A088C" w:rsidP="00085C77">
      <w:pPr>
        <w:pStyle w:val="Parta"/>
      </w:pPr>
    </w:p>
    <w:p w14:paraId="7EAC52CF" w14:textId="77777777" w:rsidR="006A088C" w:rsidRDefault="006A088C" w:rsidP="00085C77">
      <w:pPr>
        <w:pStyle w:val="Parta"/>
      </w:pPr>
    </w:p>
    <w:p w14:paraId="33F1C284" w14:textId="77777777" w:rsidR="006A088C" w:rsidRDefault="006A088C" w:rsidP="00085C77">
      <w:pPr>
        <w:pStyle w:val="Parta"/>
      </w:pPr>
      <w:r>
        <w:t>(b)</w:t>
      </w:r>
      <w:r>
        <w:tab/>
        <w:t xml:space="preserve">The vector </w:t>
      </w:r>
      <m:oMath>
        <m:r>
          <w:rPr>
            <w:rFonts w:ascii="Cambria Math" w:hAnsi="Cambria Math"/>
          </w:rPr>
          <m:t>21</m:t>
        </m:r>
        <m:r>
          <m:rPr>
            <m:sty m:val="b"/>
          </m:rPr>
          <w:rPr>
            <w:rFonts w:ascii="Cambria Math" w:hAnsi="Cambria Math"/>
          </w:rPr>
          <m:t>i</m:t>
        </m:r>
        <m:r>
          <w:rPr>
            <w:rFonts w:ascii="Cambria Math" w:hAnsi="Cambria Math"/>
          </w:rPr>
          <m:t>+5a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29</m:t>
        </m:r>
      </m:oMath>
      <w:r>
        <w:rPr>
          <w:rFonts w:eastAsiaTheme="minorEastAsia"/>
        </w:rPr>
        <w:t xml:space="preserve"> and is perpendicular to the vector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-2b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where </w:t>
      </w:r>
      <m:oMath>
        <m:r>
          <w:rPr>
            <w:rFonts w:ascii="Cambria Math" w:eastAsiaTheme="minorEastAsia" w:hAnsi="Cambria Math"/>
          </w:rPr>
          <m:t>a&lt;b</m:t>
        </m:r>
      </m:oMath>
      <w:r>
        <w:rPr>
          <w:rFonts w:eastAsiaTheme="minorEastAsia"/>
        </w:rPr>
        <w:t>.</w:t>
      </w:r>
      <w:r>
        <w:rPr>
          <w:rFonts w:eastAsiaTheme="minorEastAsia"/>
        </w:rPr>
        <w:tab/>
        <w:t>(5 marks)</w:t>
      </w:r>
    </w:p>
    <w:p w14:paraId="5CC00A68" w14:textId="77777777" w:rsidR="006A088C" w:rsidRDefault="006A088C" w:rsidP="00085C77"/>
    <w:p w14:paraId="4E5C2A6C" w14:textId="77777777" w:rsidR="006A088C" w:rsidRDefault="006A088C" w:rsidP="00085C77"/>
    <w:p w14:paraId="40D447A1" w14:textId="77777777" w:rsidR="006A088C" w:rsidRDefault="006A088C" w:rsidP="00085C77"/>
    <w:p w14:paraId="2ACCAF86" w14:textId="77777777" w:rsidR="006A088C" w:rsidRDefault="006A088C" w:rsidP="00085C77"/>
    <w:p w14:paraId="09767ED3" w14:textId="77777777" w:rsidR="006A088C" w:rsidRDefault="006A088C" w:rsidP="00085C77">
      <w:pPr>
        <w:pStyle w:val="PartA0"/>
      </w:pPr>
    </w:p>
    <w:p w14:paraId="21EC21A5" w14:textId="77777777" w:rsidR="006A088C" w:rsidRDefault="006A088C" w:rsidP="00085C77">
      <w:pPr>
        <w:pStyle w:val="Parta"/>
      </w:pPr>
    </w:p>
    <w:p w14:paraId="7AD38B3C" w14:textId="77777777" w:rsidR="006A088C" w:rsidRPr="00F913EF" w:rsidRDefault="006A088C" w:rsidP="001F64A8"/>
    <w:p w14:paraId="209163E7" w14:textId="77777777" w:rsidR="006A088C" w:rsidRDefault="006A088C">
      <w:pPr>
        <w:spacing w:after="160" w:line="259" w:lineRule="auto"/>
        <w:contextualSpacing w:val="0"/>
        <w:rPr>
          <w:b/>
          <w:szCs w:val="24"/>
          <w:lang w:val="en-US"/>
        </w:rPr>
      </w:pPr>
      <w:r>
        <w:br w:type="page"/>
      </w:r>
    </w:p>
    <w:p w14:paraId="04B24600" w14:textId="77777777" w:rsidR="006A088C" w:rsidRDefault="006A088C" w:rsidP="006A088C">
      <w:pPr>
        <w:pStyle w:val="QNum"/>
      </w:pPr>
      <w:r>
        <w:lastRenderedPageBreak/>
        <w:t>Question 13</w:t>
      </w:r>
      <w:r>
        <w:tab/>
        <w:t>(8 marks)</w:t>
      </w:r>
    </w:p>
    <w:p w14:paraId="46342080" w14:textId="77777777" w:rsidR="006A088C" w:rsidRDefault="006A088C" w:rsidP="00BE071A">
      <w:pPr>
        <w:rPr>
          <w:rFonts w:eastAsiaTheme="minorEastAsia"/>
        </w:rPr>
      </w:pPr>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
    <w:p w14:paraId="58CFB8AC" w14:textId="77777777" w:rsidR="006A088C" w:rsidRDefault="006A088C" w:rsidP="00BE071A">
      <w:pPr>
        <w:rPr>
          <w:rFonts w:eastAsiaTheme="minorEastAsia"/>
        </w:rPr>
      </w:pPr>
    </w:p>
    <w:p w14:paraId="33EC8716" w14:textId="77777777" w:rsidR="006A088C" w:rsidRDefault="006A088C" w:rsidP="00BE071A">
      <w:pPr>
        <w:rPr>
          <w:rFonts w:eastAsiaTheme="minorEastAsia"/>
        </w:rPr>
      </w:pPr>
      <w:r>
        <w:rPr>
          <w:rFonts w:eastAsiaTheme="minorEastAsia"/>
        </w:rPr>
        <w:tab/>
      </w:r>
      <w:r>
        <w:rPr>
          <w:rFonts w:eastAsiaTheme="minorEastAsia"/>
        </w:rPr>
        <w:object w:dxaOrig="1766" w:dyaOrig="1315" w14:anchorId="56FF0520">
          <v:shape id="_x0000_i1026" type="#_x0000_t75" style="width:88.5pt;height:66pt" o:ole="">
            <v:imagedata r:id="rId9" o:title=""/>
          </v:shape>
          <o:OLEObject Type="Embed" ProgID="FXDraw.Graphic" ShapeID="_x0000_i1026" DrawAspect="Content" ObjectID="_1598694006" r:id="rId10"/>
        </w:object>
      </w:r>
    </w:p>
    <w:p w14:paraId="1407205A" w14:textId="77777777" w:rsidR="006A088C" w:rsidRDefault="006A088C" w:rsidP="00BE071A">
      <w:pPr>
        <w:rPr>
          <w:rFonts w:eastAsiaTheme="minorEastAsia"/>
        </w:rPr>
      </w:pPr>
    </w:p>
    <w:p w14:paraId="7070C980" w14:textId="77777777" w:rsidR="006A088C" w:rsidRDefault="006A088C" w:rsidP="00573BC9">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=50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=65 N</m:t>
        </m:r>
      </m:oMath>
      <w:r>
        <w:rPr>
          <w:rFonts w:eastAsiaTheme="minorEastAsia"/>
        </w:rPr>
        <w:t xml:space="preserve">, </w:t>
      </w:r>
      <m:oMath>
        <m:r>
          <w:rPr>
            <w:rFonts w:ascii="Cambria Math" w:eastAsiaTheme="minorEastAsia" w:hAnsi="Cambria Math"/>
          </w:rPr>
          <m:t>α=22°</m:t>
        </m:r>
      </m:oMath>
      <w:r>
        <w:rPr>
          <w:rFonts w:eastAsiaTheme="minorEastAsia"/>
        </w:rPr>
        <w:t xml:space="preserve"> and </w:t>
      </w:r>
      <m:oMath>
        <m:r>
          <w:rPr>
            <w:rFonts w:ascii="Cambria Math" w:eastAsiaTheme="minorEastAsia" w:hAnsi="Cambria Math"/>
          </w:rPr>
          <m:t>β=32°</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14:paraId="31EF252B" w14:textId="77777777" w:rsidR="006A088C" w:rsidRDefault="006A088C" w:rsidP="00573BC9">
      <w:pPr>
        <w:pStyle w:val="Parta"/>
        <w:rPr>
          <w:rFonts w:eastAsiaTheme="minorEastAsia"/>
        </w:rPr>
      </w:pPr>
    </w:p>
    <w:p w14:paraId="3E71AB3A" w14:textId="77777777" w:rsidR="006A088C" w:rsidRDefault="006A088C" w:rsidP="00573BC9">
      <w:pPr>
        <w:pStyle w:val="Parta"/>
        <w:rPr>
          <w:rFonts w:eastAsiaTheme="minorEastAsia"/>
        </w:rPr>
      </w:pPr>
    </w:p>
    <w:p w14:paraId="29C2AA49" w14:textId="77777777" w:rsidR="006A088C" w:rsidRDefault="006A088C" w:rsidP="00573BC9">
      <w:pPr>
        <w:pStyle w:val="Parta"/>
        <w:rPr>
          <w:rFonts w:eastAsiaTheme="minorEastAsia"/>
        </w:rPr>
      </w:pPr>
    </w:p>
    <w:p w14:paraId="2C0B80AC" w14:textId="77777777" w:rsidR="006A088C" w:rsidRDefault="006A088C" w:rsidP="00573BC9">
      <w:pPr>
        <w:pStyle w:val="Parta"/>
        <w:rPr>
          <w:rFonts w:eastAsiaTheme="minorEastAsia"/>
        </w:rPr>
      </w:pPr>
    </w:p>
    <w:p w14:paraId="50540B45" w14:textId="77777777" w:rsidR="006A088C" w:rsidRDefault="006A088C" w:rsidP="00573BC9">
      <w:pPr>
        <w:pStyle w:val="Parta"/>
      </w:pPr>
    </w:p>
    <w:p w14:paraId="4341262A" w14:textId="77777777" w:rsidR="006A088C" w:rsidRDefault="006A088C" w:rsidP="00573BC9">
      <w:pPr>
        <w:pStyle w:val="Parta"/>
      </w:pPr>
    </w:p>
    <w:p w14:paraId="3561F9C4" w14:textId="77777777" w:rsidR="006A088C" w:rsidRDefault="006A088C" w:rsidP="00573BC9">
      <w:pPr>
        <w:pStyle w:val="Parta"/>
      </w:pPr>
    </w:p>
    <w:p w14:paraId="0AB7AC3F" w14:textId="77777777" w:rsidR="006A088C" w:rsidRDefault="006A088C" w:rsidP="00573BC9">
      <w:pPr>
        <w:pStyle w:val="Parta"/>
      </w:pPr>
    </w:p>
    <w:p w14:paraId="4357B0C6" w14:textId="77777777" w:rsidR="006A088C" w:rsidRDefault="006A088C" w:rsidP="00573BC9">
      <w:pPr>
        <w:pStyle w:val="Parta"/>
      </w:pPr>
    </w:p>
    <w:p w14:paraId="16256523" w14:textId="77777777" w:rsidR="006A088C" w:rsidRDefault="006A088C" w:rsidP="00573BC9">
      <w:pPr>
        <w:pStyle w:val="Parta"/>
      </w:pPr>
    </w:p>
    <w:p w14:paraId="33A5B4F3" w14:textId="77777777" w:rsidR="006A088C" w:rsidRDefault="006A088C" w:rsidP="00573BC9">
      <w:pPr>
        <w:pStyle w:val="Parta"/>
      </w:pPr>
    </w:p>
    <w:p w14:paraId="771BA1D2" w14:textId="77777777" w:rsidR="006A088C" w:rsidRDefault="006A088C" w:rsidP="00573BC9">
      <w:pPr>
        <w:pStyle w:val="Parta"/>
      </w:pPr>
    </w:p>
    <w:p w14:paraId="7A1BE36E" w14:textId="77777777" w:rsidR="006A088C" w:rsidRDefault="006A088C" w:rsidP="00573BC9">
      <w:pPr>
        <w:pStyle w:val="Parta"/>
      </w:pPr>
    </w:p>
    <w:p w14:paraId="1AF0F3C4" w14:textId="77777777" w:rsidR="006A088C" w:rsidRDefault="006A088C" w:rsidP="00573BC9">
      <w:pPr>
        <w:pStyle w:val="Parta"/>
      </w:pPr>
    </w:p>
    <w:p w14:paraId="28C462F9" w14:textId="77777777" w:rsidR="006A088C" w:rsidRDefault="006A088C" w:rsidP="00573BC9">
      <w:pPr>
        <w:pStyle w:val="Parta"/>
      </w:pPr>
    </w:p>
    <w:p w14:paraId="1115A9D9" w14:textId="77777777" w:rsidR="006A088C" w:rsidRDefault="006A088C" w:rsidP="00573BC9">
      <w:pPr>
        <w:pStyle w:val="Parta"/>
      </w:pPr>
    </w:p>
    <w:p w14:paraId="0721B6F0" w14:textId="77777777" w:rsidR="006A088C" w:rsidRDefault="006A088C" w:rsidP="00573BC9">
      <w:pPr>
        <w:pStyle w:val="Parta"/>
      </w:pPr>
    </w:p>
    <w:p w14:paraId="3373C525" w14:textId="77777777" w:rsidR="006A088C" w:rsidRDefault="006A088C" w:rsidP="00573BC9">
      <w:pPr>
        <w:pStyle w:val="Parta"/>
      </w:pPr>
    </w:p>
    <w:p w14:paraId="7B5ED981" w14:textId="77777777" w:rsidR="006A088C" w:rsidRDefault="006A088C" w:rsidP="00573BC9">
      <w:pPr>
        <w:pStyle w:val="Parta"/>
      </w:pPr>
    </w:p>
    <w:p w14:paraId="00CB2B7E" w14:textId="77777777" w:rsidR="006A088C" w:rsidRDefault="006A088C" w:rsidP="00573BC9">
      <w:pPr>
        <w:pStyle w:val="Parta"/>
      </w:pPr>
    </w:p>
    <w:p w14:paraId="0D503D8B" w14:textId="77777777" w:rsidR="006A088C" w:rsidRDefault="006A088C" w:rsidP="00573BC9">
      <w:pPr>
        <w:pStyle w:val="Parta"/>
      </w:pPr>
    </w:p>
    <w:p w14:paraId="5A55BCE3" w14:textId="77777777" w:rsidR="006A088C" w:rsidRDefault="006A088C" w:rsidP="00573BC9">
      <w:pPr>
        <w:pStyle w:val="Parta"/>
      </w:pPr>
    </w:p>
    <w:p w14:paraId="263C2912" w14:textId="77777777" w:rsidR="006A088C" w:rsidRDefault="006A088C" w:rsidP="00573BC9">
      <w:pPr>
        <w:pStyle w:val="Parta"/>
      </w:pPr>
    </w:p>
    <w:p w14:paraId="6D00562D" w14:textId="77777777" w:rsidR="006A088C" w:rsidRDefault="006A088C" w:rsidP="00573BC9">
      <w:pPr>
        <w:pStyle w:val="Parta"/>
      </w:pPr>
    </w:p>
    <w:p w14:paraId="40F6F6DB" w14:textId="77777777" w:rsidR="006A088C" w:rsidRDefault="006A088C" w:rsidP="00573BC9">
      <w:pPr>
        <w:pStyle w:val="Parta"/>
      </w:pPr>
    </w:p>
    <w:p w14:paraId="5D6908CC" w14:textId="77777777" w:rsidR="006A088C" w:rsidRDefault="006A088C" w:rsidP="00573BC9">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=75 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=95 N</m:t>
        </m:r>
      </m:oMath>
      <w:r>
        <w:rPr>
          <w:rFonts w:eastAsiaTheme="minorEastAsia"/>
        </w:rPr>
        <w:t>, d</w:t>
      </w:r>
      <w:r>
        <w:t xml:space="preserve">etermine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155 N</m:t>
        </m:r>
      </m:oMath>
      <w:r>
        <w:t>.</w:t>
      </w:r>
      <w:r>
        <w:tab/>
        <w:t>(3 marks)</w:t>
      </w:r>
    </w:p>
    <w:p w14:paraId="218360C3" w14:textId="77777777" w:rsidR="006A088C" w:rsidRDefault="006A088C" w:rsidP="00573BC9">
      <w:pPr>
        <w:pStyle w:val="Parta"/>
      </w:pPr>
    </w:p>
    <w:p w14:paraId="4823ECD6" w14:textId="77777777" w:rsidR="006A088C" w:rsidRDefault="006A088C" w:rsidP="00573BC9">
      <w:pPr>
        <w:pStyle w:val="Parta"/>
      </w:pPr>
    </w:p>
    <w:p w14:paraId="254198F9" w14:textId="77777777" w:rsidR="006A088C" w:rsidRDefault="006A088C" w:rsidP="00377754"/>
    <w:p w14:paraId="60964A05" w14:textId="77777777" w:rsidR="006A088C" w:rsidRDefault="006A088C">
      <w:pPr>
        <w:spacing w:after="160" w:line="259" w:lineRule="auto"/>
        <w:contextualSpacing w:val="0"/>
        <w:rPr>
          <w:b/>
          <w:szCs w:val="24"/>
          <w:lang w:val="en-US"/>
        </w:rPr>
      </w:pPr>
      <w:r>
        <w:br w:type="page"/>
      </w:r>
    </w:p>
    <w:p w14:paraId="00A27930" w14:textId="77777777" w:rsidR="006A088C" w:rsidRDefault="006A088C" w:rsidP="006A088C">
      <w:pPr>
        <w:pStyle w:val="QNum"/>
      </w:pPr>
      <w:r>
        <w:lastRenderedPageBreak/>
        <w:t>Question 14</w:t>
      </w:r>
      <w:r>
        <w:tab/>
        <w:t>(6 marks)</w:t>
      </w:r>
    </w:p>
    <w:p w14:paraId="740FD1F8" w14:textId="77777777" w:rsidR="006A088C" w:rsidRDefault="006A088C" w:rsidP="001B1AEC">
      <w:pPr>
        <w:pStyle w:val="Parta"/>
        <w:rPr>
          <w:rFonts w:eastAsiaTheme="minorEastAsia"/>
        </w:rPr>
      </w:pPr>
      <w:r>
        <w:t>(a)</w:t>
      </w:r>
      <w:r>
        <w:tab/>
        <w:t xml:space="preserve">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 xml:space="preserve">A    </m:t>
                      </m:r>
                    </m:e>
                  </m:func>
                </m:e>
              </m:bar>
              <m:r>
                <w:rPr>
                  <w:rFonts w:ascii="Cambria Math" w:hAnsi="Cambria Math"/>
                </w:rPr>
                <m:t xml:space="preserve">  </m:t>
              </m:r>
            </m:e>
          </m:mr>
        </m:m>
      </m:oMath>
      <w:r>
        <w:rPr>
          <w:rFonts w:eastAsiaTheme="minorEastAsia"/>
        </w:rPr>
        <w:t>.</w:t>
      </w:r>
      <w:r>
        <w:rPr>
          <w:rFonts w:eastAsiaTheme="minorEastAsia"/>
        </w:rPr>
        <w:tab/>
        <w:t>(4 marks)</w:t>
      </w:r>
    </w:p>
    <w:p w14:paraId="1DF70564" w14:textId="77777777" w:rsidR="006A088C" w:rsidRDefault="006A088C" w:rsidP="001B1AEC">
      <w:pPr>
        <w:pStyle w:val="Parta"/>
        <w:rPr>
          <w:rFonts w:eastAsiaTheme="minorEastAsia"/>
        </w:rPr>
      </w:pPr>
    </w:p>
    <w:p w14:paraId="28969ABB" w14:textId="77777777" w:rsidR="006A088C" w:rsidRDefault="006A088C" w:rsidP="001B1AEC">
      <w:pPr>
        <w:pStyle w:val="Parta"/>
        <w:rPr>
          <w:rFonts w:eastAsiaTheme="minorEastAsia"/>
        </w:rPr>
      </w:pPr>
    </w:p>
    <w:p w14:paraId="34BAC3C3" w14:textId="77777777" w:rsidR="006A088C" w:rsidRDefault="006A088C" w:rsidP="001B1AEC">
      <w:pPr>
        <w:pStyle w:val="Parta"/>
        <w:rPr>
          <w:rFonts w:eastAsiaTheme="minorEastAsia"/>
        </w:rPr>
      </w:pPr>
    </w:p>
    <w:p w14:paraId="7BF4E2C8" w14:textId="77777777" w:rsidR="006A088C" w:rsidRDefault="006A088C" w:rsidP="001B1AEC">
      <w:pPr>
        <w:pStyle w:val="Parta"/>
        <w:rPr>
          <w:rFonts w:eastAsiaTheme="minorEastAsia"/>
        </w:rPr>
      </w:pPr>
    </w:p>
    <w:p w14:paraId="7CAD15C7" w14:textId="77777777" w:rsidR="006A088C" w:rsidRDefault="006A088C" w:rsidP="001B1AEC">
      <w:pPr>
        <w:pStyle w:val="Parta"/>
        <w:rPr>
          <w:rFonts w:eastAsiaTheme="minorEastAsia"/>
        </w:rPr>
      </w:pPr>
    </w:p>
    <w:p w14:paraId="17296EB4" w14:textId="77777777" w:rsidR="006A088C" w:rsidRDefault="006A088C" w:rsidP="001B1AEC">
      <w:pPr>
        <w:pStyle w:val="Parta"/>
        <w:rPr>
          <w:rFonts w:eastAsiaTheme="minorEastAsia"/>
        </w:rPr>
      </w:pPr>
    </w:p>
    <w:p w14:paraId="2B88A929" w14:textId="77777777" w:rsidR="006A088C" w:rsidRDefault="006A088C" w:rsidP="001B1AEC">
      <w:pPr>
        <w:pStyle w:val="Parta"/>
        <w:rPr>
          <w:rFonts w:eastAsiaTheme="minorEastAsia"/>
        </w:rPr>
      </w:pPr>
    </w:p>
    <w:p w14:paraId="34CE6575" w14:textId="77777777" w:rsidR="006A088C" w:rsidRDefault="006A088C" w:rsidP="001B1AEC">
      <w:pPr>
        <w:pStyle w:val="Parta"/>
        <w:rPr>
          <w:rFonts w:eastAsiaTheme="minorEastAsia"/>
        </w:rPr>
      </w:pPr>
    </w:p>
    <w:p w14:paraId="6D1711FE" w14:textId="77777777" w:rsidR="006A088C" w:rsidRDefault="006A088C" w:rsidP="001B1AEC">
      <w:pPr>
        <w:pStyle w:val="Parta"/>
        <w:rPr>
          <w:rFonts w:eastAsiaTheme="minorEastAsia"/>
        </w:rPr>
      </w:pPr>
    </w:p>
    <w:p w14:paraId="291A2AF8" w14:textId="77777777" w:rsidR="006A088C" w:rsidRDefault="006A088C" w:rsidP="001B1AEC">
      <w:pPr>
        <w:pStyle w:val="Parta"/>
        <w:rPr>
          <w:rFonts w:eastAsiaTheme="minorEastAsia"/>
        </w:rPr>
      </w:pPr>
    </w:p>
    <w:p w14:paraId="6BEF42EF" w14:textId="77777777" w:rsidR="006A088C" w:rsidRDefault="006A088C" w:rsidP="001B1AEC">
      <w:pPr>
        <w:pStyle w:val="Parta"/>
        <w:rPr>
          <w:rFonts w:eastAsiaTheme="minorEastAsia"/>
        </w:rPr>
      </w:pPr>
    </w:p>
    <w:p w14:paraId="54E7B8AB" w14:textId="77777777" w:rsidR="006A088C" w:rsidRDefault="006A088C" w:rsidP="001B1AEC">
      <w:pPr>
        <w:pStyle w:val="Parta"/>
        <w:rPr>
          <w:rFonts w:eastAsiaTheme="minorEastAsia"/>
        </w:rPr>
      </w:pPr>
    </w:p>
    <w:p w14:paraId="58A45D0C" w14:textId="77777777" w:rsidR="006A088C" w:rsidRDefault="006A088C" w:rsidP="001B1AEC">
      <w:pPr>
        <w:pStyle w:val="Parta"/>
        <w:rPr>
          <w:rFonts w:eastAsiaTheme="minorEastAsia"/>
        </w:rPr>
      </w:pPr>
    </w:p>
    <w:p w14:paraId="349288E6" w14:textId="77777777" w:rsidR="006A088C" w:rsidRDefault="006A088C" w:rsidP="001B1AEC">
      <w:pPr>
        <w:pStyle w:val="Parta"/>
        <w:rPr>
          <w:rFonts w:eastAsiaTheme="minorEastAsia"/>
        </w:rPr>
      </w:pPr>
    </w:p>
    <w:p w14:paraId="749ABCD6" w14:textId="77777777" w:rsidR="006A088C" w:rsidRDefault="006A088C" w:rsidP="001B1AEC">
      <w:pPr>
        <w:pStyle w:val="Parta"/>
        <w:rPr>
          <w:rFonts w:eastAsiaTheme="minorEastAsia"/>
        </w:rPr>
      </w:pPr>
    </w:p>
    <w:p w14:paraId="6F4B6369" w14:textId="77777777" w:rsidR="006A088C" w:rsidRDefault="006A088C" w:rsidP="001B1AEC">
      <w:pPr>
        <w:pStyle w:val="Parta"/>
        <w:rPr>
          <w:rFonts w:eastAsiaTheme="minorEastAsia"/>
        </w:rPr>
      </w:pPr>
    </w:p>
    <w:p w14:paraId="3A31B525" w14:textId="77777777" w:rsidR="006A088C" w:rsidRDefault="006A088C" w:rsidP="001B1AEC">
      <w:pPr>
        <w:pStyle w:val="Parta"/>
        <w:rPr>
          <w:rFonts w:eastAsiaTheme="minorEastAsia"/>
        </w:rPr>
      </w:pPr>
    </w:p>
    <w:p w14:paraId="1FFF2BFA" w14:textId="77777777" w:rsidR="006A088C" w:rsidRDefault="006A088C" w:rsidP="001B1AEC">
      <w:pPr>
        <w:pStyle w:val="Parta"/>
        <w:rPr>
          <w:rFonts w:eastAsiaTheme="minorEastAsia"/>
        </w:rPr>
      </w:pPr>
    </w:p>
    <w:p w14:paraId="1B46E000" w14:textId="77777777" w:rsidR="006A088C" w:rsidRDefault="006A088C" w:rsidP="001B1AEC">
      <w:pPr>
        <w:pStyle w:val="Parta"/>
        <w:rPr>
          <w:rFonts w:eastAsiaTheme="minorEastAsia"/>
        </w:rPr>
      </w:pPr>
    </w:p>
    <w:p w14:paraId="090C3319" w14:textId="77777777" w:rsidR="006A088C" w:rsidRDefault="006A088C" w:rsidP="001B1AEC">
      <w:pPr>
        <w:pStyle w:val="Parta"/>
        <w:rPr>
          <w:rFonts w:eastAsiaTheme="minorEastAsia"/>
        </w:rPr>
      </w:pPr>
    </w:p>
    <w:p w14:paraId="34110A6B" w14:textId="77777777" w:rsidR="006A088C" w:rsidRDefault="006A088C" w:rsidP="001B1AEC">
      <w:pPr>
        <w:pStyle w:val="Parta"/>
        <w:rPr>
          <w:rFonts w:eastAsiaTheme="minorEastAsia"/>
        </w:rPr>
      </w:pPr>
    </w:p>
    <w:p w14:paraId="0CC97787" w14:textId="77777777" w:rsidR="006A088C" w:rsidRDefault="006A088C" w:rsidP="001B1AEC">
      <w:pPr>
        <w:pStyle w:val="Parta"/>
        <w:rPr>
          <w:rFonts w:eastAsiaTheme="minorEastAsia"/>
        </w:rPr>
      </w:pPr>
    </w:p>
    <w:p w14:paraId="27FB228D" w14:textId="77777777" w:rsidR="006A088C" w:rsidRDefault="006A088C" w:rsidP="001B1AEC">
      <w:pPr>
        <w:pStyle w:val="Parta"/>
        <w:rPr>
          <w:rFonts w:eastAsiaTheme="minorEastAsia"/>
        </w:rPr>
      </w:pPr>
    </w:p>
    <w:p w14:paraId="68695103" w14:textId="77777777" w:rsidR="006A088C" w:rsidRDefault="006A088C" w:rsidP="001B1AEC">
      <w:pPr>
        <w:pStyle w:val="Parta"/>
        <w:rPr>
          <w:rFonts w:eastAsiaTheme="minorEastAsia"/>
        </w:rPr>
      </w:pPr>
    </w:p>
    <w:p w14:paraId="2B55DF78" w14:textId="77777777" w:rsidR="006A088C" w:rsidRDefault="006A088C" w:rsidP="001B1AEC">
      <w:pPr>
        <w:pStyle w:val="Parta"/>
        <w:rPr>
          <w:rFonts w:eastAsiaTheme="minorEastAsia"/>
        </w:rPr>
      </w:pPr>
    </w:p>
    <w:p w14:paraId="186AD058" w14:textId="77777777" w:rsidR="006A088C" w:rsidRDefault="006A088C" w:rsidP="001B1AEC">
      <w:pPr>
        <w:pStyle w:val="Parta"/>
        <w:rPr>
          <w:rFonts w:eastAsiaTheme="minorEastAsia"/>
        </w:rPr>
      </w:pPr>
    </w:p>
    <w:p w14:paraId="54C779F6" w14:textId="77777777" w:rsidR="006A088C" w:rsidRDefault="006A088C" w:rsidP="001B1AEC">
      <w:pPr>
        <w:pStyle w:val="Parta"/>
        <w:rPr>
          <w:rFonts w:eastAsiaTheme="minorEastAsia"/>
        </w:rPr>
      </w:pPr>
    </w:p>
    <w:p w14:paraId="039EC2D7" w14:textId="77777777" w:rsidR="006A088C" w:rsidRDefault="006A088C" w:rsidP="001B1AEC">
      <w:pPr>
        <w:pStyle w:val="Parta"/>
        <w:rPr>
          <w:rFonts w:eastAsiaTheme="minorEastAsia"/>
        </w:rPr>
      </w:pPr>
    </w:p>
    <w:p w14:paraId="7CA557DE" w14:textId="77777777" w:rsidR="006A088C" w:rsidRDefault="006A088C" w:rsidP="001B1AEC">
      <w:pPr>
        <w:pStyle w:val="Parta"/>
        <w:rPr>
          <w:rFonts w:eastAsiaTheme="minorEastAsia"/>
        </w:rPr>
      </w:pPr>
    </w:p>
    <w:p w14:paraId="6E28CE77" w14:textId="77777777" w:rsidR="006A088C" w:rsidRDefault="006A088C" w:rsidP="001B1AEC">
      <w:pPr>
        <w:pStyle w:val="Parta"/>
        <w:rPr>
          <w:rFonts w:eastAsiaTheme="minorEastAsia"/>
        </w:rPr>
      </w:pPr>
      <w:r>
        <w:rPr>
          <w:rFonts w:eastAsiaTheme="minorEastAsia"/>
        </w:rPr>
        <w:t>(b)</w:t>
      </w:r>
      <w:r>
        <w:rPr>
          <w:rFonts w:eastAsiaTheme="minorEastAsia"/>
        </w:rPr>
        <w:tab/>
        <w:t xml:space="preserve">Hence, or otherwise, solve </w:t>
      </w:r>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6</m:t>
            </m:r>
          </m:den>
        </m:f>
      </m:oMath>
      <w:r>
        <w:rPr>
          <w:rFonts w:eastAsiaTheme="minorEastAsia"/>
        </w:rPr>
        <w:t>.</w:t>
      </w:r>
      <w:r>
        <w:rPr>
          <w:rFonts w:eastAsiaTheme="minorEastAsia"/>
        </w:rPr>
        <w:tab/>
        <w:t>(2 marks)</w:t>
      </w:r>
    </w:p>
    <w:p w14:paraId="2E859DF2" w14:textId="77777777" w:rsidR="006A088C" w:rsidRDefault="006A088C" w:rsidP="001B1AEC">
      <w:pPr>
        <w:pStyle w:val="Parta"/>
        <w:rPr>
          <w:rFonts w:eastAsiaTheme="minorEastAsia"/>
        </w:rPr>
      </w:pPr>
    </w:p>
    <w:p w14:paraId="57092A59" w14:textId="77777777" w:rsidR="006A088C" w:rsidRDefault="006A088C" w:rsidP="001B1AEC">
      <w:pPr>
        <w:pStyle w:val="Parta"/>
        <w:rPr>
          <w:rFonts w:eastAsiaTheme="minorEastAsia"/>
        </w:rPr>
      </w:pPr>
    </w:p>
    <w:p w14:paraId="15AA8595" w14:textId="77777777" w:rsidR="006A088C" w:rsidRDefault="006A088C" w:rsidP="001B1AEC">
      <w:pPr>
        <w:pStyle w:val="Parta"/>
      </w:pPr>
    </w:p>
    <w:p w14:paraId="49D35229" w14:textId="77777777" w:rsidR="006A088C" w:rsidRDefault="006A088C" w:rsidP="001F64A8"/>
    <w:p w14:paraId="4B03CF1A" w14:textId="77777777" w:rsidR="006A088C" w:rsidRDefault="006A088C" w:rsidP="00377754"/>
    <w:p w14:paraId="6C2CFAF9" w14:textId="77777777" w:rsidR="006A088C" w:rsidRDefault="006A088C">
      <w:pPr>
        <w:spacing w:after="160" w:line="259" w:lineRule="auto"/>
        <w:contextualSpacing w:val="0"/>
        <w:rPr>
          <w:b/>
          <w:szCs w:val="24"/>
          <w:lang w:val="en-US"/>
        </w:rPr>
      </w:pPr>
      <w:r>
        <w:br w:type="page"/>
      </w:r>
    </w:p>
    <w:p w14:paraId="14A51D31" w14:textId="77777777" w:rsidR="006A088C" w:rsidRDefault="006A088C" w:rsidP="006A088C">
      <w:pPr>
        <w:pStyle w:val="QNum"/>
      </w:pPr>
      <w:r>
        <w:lastRenderedPageBreak/>
        <w:t>Question 15</w:t>
      </w:r>
      <w:r>
        <w:tab/>
        <w:t>(7 marks)</w:t>
      </w:r>
    </w:p>
    <w:p w14:paraId="1D5DA8A9" w14:textId="77777777" w:rsidR="006A088C" w:rsidRDefault="006A088C" w:rsidP="00875C11">
      <w:pPr>
        <w:pStyle w:val="Parta"/>
        <w:rPr>
          <w:rFonts w:eastAsiaTheme="minorEastAsia"/>
        </w:rPr>
      </w:pPr>
      <w:r>
        <w:t>(a)</w:t>
      </w:r>
      <w:r>
        <w:tab/>
        <w:t xml:space="preserve">The diagram below shows vertices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of rh</w:t>
      </w:r>
      <w:r>
        <w:t xml:space="preserve">ombus </w:t>
      </w:r>
      <m:oMath>
        <m:r>
          <w:rPr>
            <w:rFonts w:ascii="Cambria Math" w:hAnsi="Cambria Math"/>
          </w:rPr>
          <m:t>OABC</m:t>
        </m:r>
      </m:oMath>
      <w:r>
        <w:rPr>
          <w:rFonts w:eastAsiaTheme="minorEastAsia"/>
        </w:rPr>
        <w:t xml:space="preserve"> lying on the circumference of circle centre </w:t>
      </w:r>
      <m:oMath>
        <m:r>
          <w:rPr>
            <w:rFonts w:ascii="Cambria Math" w:eastAsiaTheme="minorEastAsia" w:hAnsi="Cambria Math"/>
          </w:rPr>
          <m:t>O</m:t>
        </m:r>
      </m:oMath>
      <w:r>
        <w:rPr>
          <w:rFonts w:eastAsiaTheme="minorEastAsia"/>
        </w:rPr>
        <w:t xml:space="preserve"> and point </w:t>
      </w:r>
      <m:oMath>
        <m:r>
          <w:rPr>
            <w:rFonts w:ascii="Cambria Math" w:eastAsiaTheme="minorEastAsia" w:hAnsi="Cambria Math"/>
          </w:rPr>
          <m:t>M</m:t>
        </m:r>
      </m:oMath>
      <w:r>
        <w:rPr>
          <w:rFonts w:eastAsiaTheme="minorEastAsia"/>
        </w:rPr>
        <w:t xml:space="preserve"> lying on the major arc </w:t>
      </w:r>
      <m:oMath>
        <m:r>
          <w:rPr>
            <w:rFonts w:ascii="Cambria Math" w:eastAsiaTheme="minorEastAsia" w:hAnsi="Cambria Math"/>
          </w:rPr>
          <m:t>AC</m:t>
        </m:r>
      </m:oMath>
      <w:r>
        <w:rPr>
          <w:rFonts w:eastAsiaTheme="minorEastAsia"/>
        </w:rPr>
        <w:t xml:space="preserve">. Determine the size of angle </w:t>
      </w:r>
      <m:oMath>
        <m:r>
          <w:rPr>
            <w:rFonts w:ascii="Cambria Math" w:eastAsiaTheme="minorEastAsia" w:hAnsi="Cambria Math"/>
          </w:rPr>
          <m:t>AMC</m:t>
        </m:r>
      </m:oMath>
      <w:r>
        <w:rPr>
          <w:rFonts w:eastAsiaTheme="minorEastAsia"/>
        </w:rPr>
        <w:t>.</w:t>
      </w:r>
      <w:r>
        <w:rPr>
          <w:rFonts w:eastAsiaTheme="minorEastAsia"/>
        </w:rPr>
        <w:tab/>
        <w:t>(3 marks)</w:t>
      </w:r>
    </w:p>
    <w:p w14:paraId="2D1C164A" w14:textId="77777777" w:rsidR="006A088C" w:rsidRDefault="006A088C" w:rsidP="00875C11">
      <w:pPr>
        <w:pStyle w:val="Parta"/>
      </w:pPr>
    </w:p>
    <w:p w14:paraId="298FE5E2" w14:textId="77777777" w:rsidR="006A088C" w:rsidRDefault="006A088C" w:rsidP="005817EC">
      <w:pPr>
        <w:pStyle w:val="Parta"/>
      </w:pPr>
      <w:r>
        <w:tab/>
      </w:r>
      <w:r>
        <w:object w:dxaOrig="2592" w:dyaOrig="2400" w14:anchorId="10747977">
          <v:shape id="_x0000_i1027" type="#_x0000_t75" style="width:129.45pt;height:120pt" o:ole="">
            <v:imagedata r:id="rId11" o:title=""/>
          </v:shape>
          <o:OLEObject Type="Embed" ProgID="FXDraw.Graphic" ShapeID="_x0000_i1027" DrawAspect="Content" ObjectID="_1598694007" r:id="rId12"/>
        </w:object>
      </w:r>
    </w:p>
    <w:p w14:paraId="1072D024" w14:textId="77777777" w:rsidR="006A088C" w:rsidRDefault="006A088C" w:rsidP="00875C11">
      <w:pPr>
        <w:pStyle w:val="Parta"/>
      </w:pPr>
    </w:p>
    <w:p w14:paraId="1FA7C208" w14:textId="77777777" w:rsidR="006A088C" w:rsidRDefault="006A088C" w:rsidP="00875C11">
      <w:pPr>
        <w:pStyle w:val="Parta"/>
      </w:pPr>
    </w:p>
    <w:p w14:paraId="01CB754B" w14:textId="77777777" w:rsidR="006A088C" w:rsidRDefault="006A088C" w:rsidP="00875C11">
      <w:pPr>
        <w:pStyle w:val="Parta"/>
      </w:pPr>
    </w:p>
    <w:p w14:paraId="755F5D30" w14:textId="77777777" w:rsidR="006A088C" w:rsidRDefault="006A088C" w:rsidP="00875C11">
      <w:pPr>
        <w:pStyle w:val="Parta"/>
      </w:pPr>
    </w:p>
    <w:p w14:paraId="6686FB51" w14:textId="77777777" w:rsidR="006A088C" w:rsidRDefault="006A088C" w:rsidP="00875C11">
      <w:pPr>
        <w:pStyle w:val="Parta"/>
      </w:pPr>
    </w:p>
    <w:p w14:paraId="63642D29" w14:textId="77777777" w:rsidR="006A088C" w:rsidRDefault="006A088C" w:rsidP="00875C11">
      <w:pPr>
        <w:pStyle w:val="Parta"/>
      </w:pPr>
    </w:p>
    <w:p w14:paraId="15257CD3" w14:textId="77777777" w:rsidR="006A088C" w:rsidRDefault="006A088C" w:rsidP="00875C11">
      <w:pPr>
        <w:pStyle w:val="Parta"/>
      </w:pPr>
    </w:p>
    <w:p w14:paraId="5A3278F3" w14:textId="77777777" w:rsidR="006A088C" w:rsidRDefault="006A088C" w:rsidP="003C5997">
      <w:pPr>
        <w:pStyle w:val="Parta"/>
      </w:pPr>
      <w:r>
        <w:t>(b)</w:t>
      </w:r>
      <w:r>
        <w:tab/>
        <w:t>Use a vector method to prove that the diagonals of a rhombus are perpendicular.</w:t>
      </w:r>
    </w:p>
    <w:p w14:paraId="5D56FB5C" w14:textId="77777777" w:rsidR="006A088C" w:rsidRDefault="006A088C" w:rsidP="003C5997">
      <w:pPr>
        <w:pStyle w:val="Parta"/>
      </w:pPr>
      <w:r>
        <w:tab/>
      </w:r>
      <w:r>
        <w:tab/>
        <w:t>(4 marks)</w:t>
      </w:r>
    </w:p>
    <w:p w14:paraId="6CF5E6A4" w14:textId="77777777" w:rsidR="006A088C" w:rsidRDefault="006A088C" w:rsidP="009613A5">
      <w:pPr>
        <w:pStyle w:val="Parta"/>
      </w:pPr>
      <w:r>
        <w:tab/>
      </w:r>
      <w:r>
        <w:object w:dxaOrig="2193" w:dyaOrig="1248" w14:anchorId="5F647FBA">
          <v:shape id="_x0000_i1028" type="#_x0000_t75" style="width:109.55pt;height:62.5pt" o:ole="">
            <v:imagedata r:id="rId13" o:title=""/>
          </v:shape>
          <o:OLEObject Type="Embed" ProgID="FXDraw.Graphic" ShapeID="_x0000_i1028" DrawAspect="Content" ObjectID="_1598694008" r:id="rId14"/>
        </w:object>
      </w:r>
    </w:p>
    <w:p w14:paraId="309E02D6" w14:textId="77777777" w:rsidR="006A088C" w:rsidRDefault="006A088C" w:rsidP="009613A5">
      <w:pPr>
        <w:pStyle w:val="Parta"/>
      </w:pPr>
    </w:p>
    <w:p w14:paraId="38DF9CE4" w14:textId="77777777" w:rsidR="006A088C" w:rsidRPr="00362DA1" w:rsidRDefault="006A088C" w:rsidP="003C5997">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and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w:t>
      </w:r>
    </w:p>
    <w:p w14:paraId="7592A5CD" w14:textId="77777777" w:rsidR="006A088C" w:rsidRDefault="006A088C" w:rsidP="003C5997">
      <w:pPr>
        <w:pStyle w:val="Parta"/>
      </w:pPr>
    </w:p>
    <w:p w14:paraId="15EF948C" w14:textId="77777777" w:rsidR="006A088C" w:rsidRDefault="006A088C" w:rsidP="003C5997">
      <w:pPr>
        <w:pStyle w:val="Parta"/>
      </w:pPr>
    </w:p>
    <w:p w14:paraId="23228811" w14:textId="77777777" w:rsidR="006A088C" w:rsidRDefault="006A088C" w:rsidP="00377754"/>
    <w:p w14:paraId="7ECAB968" w14:textId="77777777" w:rsidR="006A088C" w:rsidRDefault="006A088C">
      <w:pPr>
        <w:spacing w:after="160" w:line="259" w:lineRule="auto"/>
        <w:contextualSpacing w:val="0"/>
        <w:rPr>
          <w:b/>
          <w:szCs w:val="24"/>
          <w:lang w:val="en-US"/>
        </w:rPr>
      </w:pPr>
      <w:r>
        <w:br w:type="page"/>
      </w:r>
    </w:p>
    <w:p w14:paraId="4237C4B1" w14:textId="77777777" w:rsidR="006A088C" w:rsidRDefault="006A088C" w:rsidP="006A088C">
      <w:pPr>
        <w:pStyle w:val="QNum"/>
      </w:pPr>
      <w:r>
        <w:lastRenderedPageBreak/>
        <w:t>Question 16</w:t>
      </w:r>
      <w:r>
        <w:tab/>
        <w:t>(10 marks)</w:t>
      </w:r>
    </w:p>
    <w:p w14:paraId="70818228" w14:textId="77777777" w:rsidR="006A088C" w:rsidRDefault="006A088C" w:rsidP="006910A2">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for </w:t>
      </w:r>
      <m:oMath>
        <m:r>
          <w:rPr>
            <w:rFonts w:ascii="Cambria Math" w:eastAsiaTheme="minorEastAsia" w:hAnsi="Cambria Math"/>
          </w:rPr>
          <m:t>0≤x≤2π</m:t>
        </m:r>
      </m:oMath>
      <w:r>
        <w:rPr>
          <w:rFonts w:eastAsiaTheme="minorEastAsia"/>
        </w:rPr>
        <w:t>.</w:t>
      </w:r>
    </w:p>
    <w:p w14:paraId="336B19CA" w14:textId="77777777" w:rsidR="006A088C" w:rsidRDefault="006A088C" w:rsidP="006910A2">
      <w:pPr>
        <w:pStyle w:val="Parta"/>
        <w:rPr>
          <w:rFonts w:eastAsiaTheme="minorEastAsia"/>
        </w:rPr>
      </w:pPr>
    </w:p>
    <w:p w14:paraId="2EC92B88" w14:textId="77777777" w:rsidR="006A088C" w:rsidRDefault="006A088C" w:rsidP="00F90D42">
      <w:pPr>
        <w:pStyle w:val="Parta"/>
        <w:jc w:val="center"/>
        <w:rPr>
          <w:rFonts w:eastAsiaTheme="minorEastAsia"/>
        </w:rPr>
      </w:pPr>
      <w:r>
        <w:rPr>
          <w:rFonts w:eastAsiaTheme="minorEastAsia"/>
        </w:rPr>
        <w:object w:dxaOrig="8304" w:dyaOrig="3537" w14:anchorId="2D84F6EF">
          <v:shape id="_x0000_i1029" type="#_x0000_t75" style="width:415.2pt;height:177.05pt" o:ole="">
            <v:imagedata r:id="rId15" o:title=""/>
          </v:shape>
          <o:OLEObject Type="Embed" ProgID="FXDraw.Graphic" ShapeID="_x0000_i1029" DrawAspect="Content" ObjectID="_1598694009" r:id="rId16"/>
        </w:object>
      </w:r>
    </w:p>
    <w:p w14:paraId="7697CF61" w14:textId="77777777" w:rsidR="006A088C" w:rsidRDefault="006A088C" w:rsidP="006910A2">
      <w:pPr>
        <w:pStyle w:val="Parta"/>
        <w:rPr>
          <w:rFonts w:eastAsiaTheme="minorEastAsia"/>
        </w:rPr>
      </w:pPr>
    </w:p>
    <w:p w14:paraId="38FBA750" w14:textId="77777777" w:rsidR="006A088C" w:rsidRDefault="006A088C" w:rsidP="006910A2">
      <w:pPr>
        <w:pStyle w:val="Parta"/>
        <w:rPr>
          <w:rFonts w:eastAsiaTheme="minorEastAsia"/>
        </w:rPr>
      </w:pPr>
      <w:r>
        <w:rPr>
          <w:rFonts w:eastAsiaTheme="minorEastAsia"/>
        </w:rPr>
        <w:tab/>
        <w:t xml:space="preserve">Determine the value of the positive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294E7145" w14:textId="77777777" w:rsidR="006A088C" w:rsidRDefault="006A088C" w:rsidP="006910A2">
      <w:pPr>
        <w:pStyle w:val="Parta"/>
        <w:rPr>
          <w:rFonts w:eastAsiaTheme="minorEastAsia"/>
        </w:rPr>
      </w:pPr>
    </w:p>
    <w:p w14:paraId="415C294D" w14:textId="77777777" w:rsidR="006A088C" w:rsidRDefault="006A088C" w:rsidP="006910A2">
      <w:pPr>
        <w:pStyle w:val="Parta"/>
        <w:rPr>
          <w:rFonts w:eastAsiaTheme="minorEastAsia"/>
        </w:rPr>
      </w:pPr>
    </w:p>
    <w:p w14:paraId="07A94285" w14:textId="77777777" w:rsidR="006A088C" w:rsidRDefault="006A088C" w:rsidP="006910A2">
      <w:pPr>
        <w:pStyle w:val="Parta"/>
        <w:rPr>
          <w:rFonts w:eastAsiaTheme="minorEastAsia"/>
        </w:rPr>
      </w:pPr>
    </w:p>
    <w:p w14:paraId="0369B01A" w14:textId="77777777" w:rsidR="006A088C" w:rsidRDefault="006A088C" w:rsidP="006910A2">
      <w:pPr>
        <w:pStyle w:val="Parta"/>
        <w:rPr>
          <w:rFonts w:eastAsiaTheme="minorEastAsia"/>
        </w:rPr>
      </w:pPr>
    </w:p>
    <w:p w14:paraId="08958960" w14:textId="77777777" w:rsidR="006A088C" w:rsidRDefault="006A088C" w:rsidP="006910A2">
      <w:pPr>
        <w:pStyle w:val="Parta"/>
        <w:rPr>
          <w:rFonts w:eastAsiaTheme="minorEastAsia"/>
        </w:rPr>
      </w:pPr>
    </w:p>
    <w:p w14:paraId="6BC3D6A1" w14:textId="77777777" w:rsidR="006A088C" w:rsidRDefault="006A088C" w:rsidP="006910A2">
      <w:pPr>
        <w:pStyle w:val="Parta"/>
        <w:rPr>
          <w:rFonts w:eastAsiaTheme="minorEastAsia"/>
        </w:rPr>
      </w:pPr>
    </w:p>
    <w:p w14:paraId="530DC584" w14:textId="77777777" w:rsidR="006A088C" w:rsidRDefault="006A088C" w:rsidP="006910A2">
      <w:pPr>
        <w:pStyle w:val="Parta"/>
        <w:rPr>
          <w:rFonts w:eastAsiaTheme="minorEastAsia"/>
        </w:rPr>
      </w:pPr>
    </w:p>
    <w:p w14:paraId="525F2980" w14:textId="77777777" w:rsidR="006A088C" w:rsidRDefault="006A088C" w:rsidP="006910A2">
      <w:pPr>
        <w:pStyle w:val="Parta"/>
        <w:rPr>
          <w:rFonts w:eastAsiaTheme="minorEastAsia"/>
        </w:rPr>
      </w:pPr>
    </w:p>
    <w:p w14:paraId="27C7F775" w14:textId="77777777" w:rsidR="006A088C" w:rsidRDefault="006A088C" w:rsidP="006910A2">
      <w:pPr>
        <w:pStyle w:val="Parta"/>
        <w:rPr>
          <w:rFonts w:eastAsiaTheme="minorEastAsia"/>
        </w:rPr>
      </w:pPr>
    </w:p>
    <w:p w14:paraId="3D6D02D2" w14:textId="77777777" w:rsidR="006A088C" w:rsidRDefault="006A088C" w:rsidP="006910A2">
      <w:pPr>
        <w:pStyle w:val="Parta"/>
        <w:rPr>
          <w:rFonts w:eastAsiaTheme="minorEastAsia"/>
        </w:rPr>
      </w:pPr>
    </w:p>
    <w:p w14:paraId="1A11F86D" w14:textId="77777777" w:rsidR="006A088C" w:rsidRDefault="006A088C" w:rsidP="006910A2">
      <w:pPr>
        <w:pStyle w:val="Parta"/>
        <w:rPr>
          <w:rFonts w:eastAsiaTheme="minorEastAsia"/>
        </w:rPr>
      </w:pPr>
    </w:p>
    <w:p w14:paraId="3E7421AC" w14:textId="77777777" w:rsidR="006A088C" w:rsidRDefault="006A088C" w:rsidP="006910A2">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(x-π)</m:t>
            </m:r>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14:paraId="083CA68B" w14:textId="77777777" w:rsidR="006A088C" w:rsidRDefault="006A088C" w:rsidP="006910A2">
      <w:pPr>
        <w:pStyle w:val="Parta"/>
        <w:rPr>
          <w:rFonts w:eastAsiaTheme="minorEastAsia"/>
        </w:rPr>
      </w:pPr>
    </w:p>
    <w:p w14:paraId="19CDDAEB" w14:textId="77777777" w:rsidR="006A088C" w:rsidRDefault="006A088C" w:rsidP="00BE3703">
      <w:pPr>
        <w:pStyle w:val="Parta"/>
        <w:jc w:val="center"/>
      </w:pPr>
      <w:r>
        <w:object w:dxaOrig="8193" w:dyaOrig="5808" w14:anchorId="61020C09">
          <v:shape id="_x0000_i1030" type="#_x0000_t75" style="width:409.65pt;height:290.1pt" o:ole="">
            <v:imagedata r:id="rId17" o:title=""/>
          </v:shape>
          <o:OLEObject Type="Embed" ProgID="FXDraw.Graphic" ShapeID="_x0000_i1030" DrawAspect="Content" ObjectID="_1598694010" r:id="rId18"/>
        </w:object>
      </w:r>
    </w:p>
    <w:p w14:paraId="09543A99" w14:textId="77777777" w:rsidR="006A088C" w:rsidRDefault="006A088C">
      <w:pPr>
        <w:spacing w:after="160" w:line="259" w:lineRule="auto"/>
      </w:pPr>
      <w:r>
        <w:br w:type="page"/>
      </w:r>
    </w:p>
    <w:p w14:paraId="7F58AF28" w14:textId="77777777" w:rsidR="006A088C" w:rsidRDefault="006A088C" w:rsidP="006910A2">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model </w:t>
      </w:r>
      <m:oMath>
        <m:r>
          <w:rPr>
            <w:rFonts w:ascii="Cambria Math" w:hAnsi="Cambria Math"/>
          </w:rPr>
          <m:t>x=4</m:t>
        </m:r>
        <m:func>
          <m:funcPr>
            <m:ctrlPr>
              <w:rPr>
                <w:rFonts w:ascii="Cambria Math" w:hAnsi="Cambria Math"/>
                <w:i/>
              </w:rPr>
            </m:ctrlPr>
          </m:funcPr>
          <m:fName>
            <m:r>
              <m:rPr>
                <m:sty m:val="p"/>
              </m:rPr>
              <w:rPr>
                <w:rFonts w:ascii="Cambria Math" w:hAnsi="Cambria Math"/>
              </w:rPr>
              <m:t>sin</m:t>
            </m:r>
          </m:fName>
          <m:e>
            <m:r>
              <w:rPr>
                <w:rFonts w:ascii="Cambria Math" w:hAnsi="Cambria Math"/>
              </w:rPr>
              <m:t>(3πt)</m:t>
            </m:r>
          </m:e>
        </m:func>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3πt</m:t>
                </m:r>
              </m:e>
            </m:d>
          </m:e>
        </m:func>
        <m:r>
          <w:rPr>
            <w:rFonts w:ascii="Cambria Math" w:eastAsiaTheme="minorEastAsia" w:hAnsi="Cambria Math"/>
          </w:rPr>
          <m:t>, t≥0</m:t>
        </m:r>
      </m:oMath>
      <w:r>
        <w:rPr>
          <w:rFonts w:eastAsiaTheme="minorEastAsia"/>
        </w:rPr>
        <w:t>. Determine</w:t>
      </w:r>
    </w:p>
    <w:p w14:paraId="08449EDA" w14:textId="77777777" w:rsidR="006A088C" w:rsidRDefault="006A088C" w:rsidP="006910A2">
      <w:pPr>
        <w:pStyle w:val="Parta"/>
        <w:rPr>
          <w:rFonts w:eastAsiaTheme="minorEastAsia"/>
        </w:rPr>
      </w:pPr>
    </w:p>
    <w:p w14:paraId="4B8EB47C" w14:textId="77777777" w:rsidR="006A088C" w:rsidRDefault="006A088C" w:rsidP="00816DA8">
      <w:pPr>
        <w:pStyle w:val="Partai"/>
        <w:rPr>
          <w:rFonts w:eastAsiaTheme="minorEastAsia"/>
        </w:rPr>
      </w:pPr>
      <w:r>
        <w:t>(i)</w:t>
      </w:r>
      <w:r>
        <w:tab/>
        <w:t xml:space="preserve">the initial displacement of the particle from </w:t>
      </w:r>
      <m:oMath>
        <m:r>
          <w:rPr>
            <w:rFonts w:ascii="Cambria Math" w:hAnsi="Cambria Math"/>
          </w:rPr>
          <m:t>O</m:t>
        </m:r>
      </m:oMath>
      <w:r>
        <w:rPr>
          <w:rFonts w:eastAsiaTheme="minorEastAsia"/>
        </w:rPr>
        <w:t>.</w:t>
      </w:r>
      <w:r>
        <w:rPr>
          <w:rFonts w:eastAsiaTheme="minorEastAsia"/>
        </w:rPr>
        <w:tab/>
        <w:t>(1 mark)</w:t>
      </w:r>
    </w:p>
    <w:p w14:paraId="3CAEE817" w14:textId="77777777" w:rsidR="006A088C" w:rsidRDefault="006A088C" w:rsidP="00816DA8">
      <w:pPr>
        <w:pStyle w:val="Partai"/>
        <w:rPr>
          <w:rFonts w:eastAsiaTheme="minorEastAsia"/>
        </w:rPr>
      </w:pPr>
    </w:p>
    <w:p w14:paraId="1D0A9B8A" w14:textId="77777777" w:rsidR="006A088C" w:rsidRDefault="006A088C" w:rsidP="00816DA8">
      <w:pPr>
        <w:pStyle w:val="Partai"/>
        <w:rPr>
          <w:rFonts w:eastAsiaTheme="minorEastAsia"/>
        </w:rPr>
      </w:pPr>
    </w:p>
    <w:p w14:paraId="3AFDC72A" w14:textId="77777777" w:rsidR="006A088C" w:rsidRDefault="006A088C" w:rsidP="00816DA8">
      <w:pPr>
        <w:pStyle w:val="Partai"/>
        <w:rPr>
          <w:rFonts w:eastAsiaTheme="minorEastAsia"/>
        </w:rPr>
      </w:pPr>
    </w:p>
    <w:p w14:paraId="34CE5B6B" w14:textId="77777777" w:rsidR="006A088C" w:rsidRDefault="006A088C" w:rsidP="00816DA8">
      <w:pPr>
        <w:pStyle w:val="Partai"/>
        <w:rPr>
          <w:rFonts w:eastAsiaTheme="minorEastAsia"/>
        </w:rPr>
      </w:pPr>
    </w:p>
    <w:p w14:paraId="6B95E472" w14:textId="77777777" w:rsidR="006A088C" w:rsidRDefault="006A088C" w:rsidP="00816DA8">
      <w:pPr>
        <w:pStyle w:val="Partai"/>
        <w:rPr>
          <w:rFonts w:eastAsiaTheme="minorEastAsia"/>
        </w:rPr>
      </w:pPr>
    </w:p>
    <w:p w14:paraId="7069DBAD" w14:textId="77777777" w:rsidR="006A088C" w:rsidRDefault="006A088C" w:rsidP="00816DA8">
      <w:pPr>
        <w:pStyle w:val="Partai"/>
        <w:rPr>
          <w:rFonts w:eastAsiaTheme="minorEastAsia"/>
        </w:rPr>
      </w:pPr>
    </w:p>
    <w:p w14:paraId="281D7C34" w14:textId="77777777" w:rsidR="006A088C" w:rsidRDefault="006A088C" w:rsidP="00816DA8">
      <w:pPr>
        <w:pStyle w:val="Partai"/>
        <w:rPr>
          <w:rFonts w:eastAsiaTheme="minorEastAsia"/>
        </w:rPr>
      </w:pPr>
    </w:p>
    <w:p w14:paraId="0E329037" w14:textId="77777777" w:rsidR="006A088C" w:rsidRDefault="006A088C" w:rsidP="00816DA8">
      <w:pPr>
        <w:pStyle w:val="Partai"/>
        <w:rPr>
          <w:rFonts w:eastAsiaTheme="minorEastAsia"/>
        </w:rPr>
      </w:pPr>
    </w:p>
    <w:p w14:paraId="44D33FBC" w14:textId="77777777" w:rsidR="006A088C" w:rsidRDefault="006A088C" w:rsidP="00816DA8">
      <w:pPr>
        <w:pStyle w:val="Partai"/>
        <w:rPr>
          <w:rFonts w:eastAsiaTheme="minorEastAsia"/>
        </w:rPr>
      </w:pPr>
      <w:r>
        <w:rPr>
          <w:rFonts w:eastAsiaTheme="minorEastAsia"/>
        </w:rPr>
        <w:t>(ii)</w:t>
      </w:r>
      <w:r>
        <w:rPr>
          <w:rFonts w:eastAsiaTheme="minorEastAsia"/>
        </w:rPr>
        <w:tab/>
        <w:t>the exact amplitude of the motion.</w:t>
      </w:r>
      <w:r>
        <w:rPr>
          <w:rFonts w:eastAsiaTheme="minorEastAsia"/>
        </w:rPr>
        <w:tab/>
        <w:t>(1 mark)</w:t>
      </w:r>
    </w:p>
    <w:p w14:paraId="7740DA26" w14:textId="77777777" w:rsidR="006A088C" w:rsidRDefault="006A088C" w:rsidP="00816DA8">
      <w:pPr>
        <w:pStyle w:val="Partai"/>
        <w:rPr>
          <w:rFonts w:eastAsiaTheme="minorEastAsia"/>
        </w:rPr>
      </w:pPr>
    </w:p>
    <w:p w14:paraId="0DFDCF41" w14:textId="77777777" w:rsidR="006A088C" w:rsidRDefault="006A088C" w:rsidP="00816DA8">
      <w:pPr>
        <w:pStyle w:val="Partai"/>
        <w:rPr>
          <w:rFonts w:eastAsiaTheme="minorEastAsia"/>
        </w:rPr>
      </w:pPr>
    </w:p>
    <w:p w14:paraId="5D04B65F" w14:textId="77777777" w:rsidR="006A088C" w:rsidRDefault="006A088C" w:rsidP="00816DA8">
      <w:pPr>
        <w:pStyle w:val="Partai"/>
        <w:rPr>
          <w:rFonts w:eastAsiaTheme="minorEastAsia"/>
        </w:rPr>
      </w:pPr>
    </w:p>
    <w:p w14:paraId="18D53879" w14:textId="77777777" w:rsidR="006A088C" w:rsidRDefault="006A088C" w:rsidP="00816DA8">
      <w:pPr>
        <w:pStyle w:val="Partai"/>
        <w:rPr>
          <w:rFonts w:eastAsiaTheme="minorEastAsia"/>
        </w:rPr>
      </w:pPr>
    </w:p>
    <w:p w14:paraId="46E44B41" w14:textId="77777777" w:rsidR="006A088C" w:rsidRDefault="006A088C" w:rsidP="00816DA8">
      <w:pPr>
        <w:pStyle w:val="Partai"/>
        <w:rPr>
          <w:rFonts w:eastAsiaTheme="minorEastAsia"/>
        </w:rPr>
      </w:pPr>
    </w:p>
    <w:p w14:paraId="3F27D986" w14:textId="77777777" w:rsidR="006A088C" w:rsidRDefault="006A088C" w:rsidP="00816DA8">
      <w:pPr>
        <w:pStyle w:val="Partai"/>
        <w:rPr>
          <w:rFonts w:eastAsiaTheme="minorEastAsia"/>
        </w:rPr>
      </w:pPr>
    </w:p>
    <w:p w14:paraId="76D0CC82" w14:textId="77777777" w:rsidR="006A088C" w:rsidRDefault="006A088C" w:rsidP="00816DA8">
      <w:pPr>
        <w:pStyle w:val="Partai"/>
        <w:rPr>
          <w:rFonts w:eastAsiaTheme="minorEastAsia"/>
        </w:rPr>
      </w:pPr>
    </w:p>
    <w:p w14:paraId="43428778" w14:textId="77777777" w:rsidR="006A088C" w:rsidRDefault="006A088C" w:rsidP="00816DA8">
      <w:pPr>
        <w:pStyle w:val="Partai"/>
        <w:rPr>
          <w:rFonts w:eastAsiaTheme="minorEastAsia"/>
        </w:rPr>
      </w:pPr>
    </w:p>
    <w:p w14:paraId="6A53E454" w14:textId="77777777" w:rsidR="006A088C" w:rsidRDefault="006A088C" w:rsidP="00816DA8">
      <w:pPr>
        <w:pStyle w:val="Partai"/>
        <w:rPr>
          <w:rFonts w:eastAsiaTheme="minorEastAsia"/>
        </w:rPr>
      </w:pPr>
      <w:r>
        <w:rPr>
          <w:rFonts w:eastAsiaTheme="minorEastAsia"/>
        </w:rPr>
        <w:t>(iii)</w:t>
      </w:r>
      <w:r>
        <w:rPr>
          <w:rFonts w:eastAsiaTheme="minorEastAsia"/>
        </w:rPr>
        <w:tab/>
        <w:t>the period of motion.</w:t>
      </w:r>
      <w:r>
        <w:rPr>
          <w:rFonts w:eastAsiaTheme="minorEastAsia"/>
        </w:rPr>
        <w:tab/>
        <w:t>(1 mark)</w:t>
      </w:r>
    </w:p>
    <w:p w14:paraId="2F6B4D46" w14:textId="77777777" w:rsidR="006A088C" w:rsidRDefault="006A088C" w:rsidP="00816DA8">
      <w:pPr>
        <w:pStyle w:val="Partai"/>
        <w:rPr>
          <w:rFonts w:eastAsiaTheme="minorEastAsia"/>
        </w:rPr>
      </w:pPr>
    </w:p>
    <w:p w14:paraId="42803957" w14:textId="77777777" w:rsidR="006A088C" w:rsidRDefault="006A088C" w:rsidP="00816DA8">
      <w:pPr>
        <w:pStyle w:val="Partai"/>
        <w:rPr>
          <w:rFonts w:eastAsiaTheme="minorEastAsia"/>
        </w:rPr>
      </w:pPr>
    </w:p>
    <w:p w14:paraId="4C24A050" w14:textId="77777777" w:rsidR="006A088C" w:rsidRDefault="006A088C" w:rsidP="00816DA8">
      <w:pPr>
        <w:pStyle w:val="Partai"/>
        <w:rPr>
          <w:rFonts w:eastAsiaTheme="minorEastAsia"/>
        </w:rPr>
      </w:pPr>
    </w:p>
    <w:p w14:paraId="3426F182" w14:textId="77777777" w:rsidR="006A088C" w:rsidRDefault="006A088C" w:rsidP="00816DA8">
      <w:pPr>
        <w:pStyle w:val="Partai"/>
        <w:rPr>
          <w:rFonts w:eastAsiaTheme="minorEastAsia"/>
        </w:rPr>
      </w:pPr>
    </w:p>
    <w:p w14:paraId="550BD6E6" w14:textId="77777777" w:rsidR="006A088C" w:rsidRDefault="006A088C" w:rsidP="00816DA8">
      <w:pPr>
        <w:pStyle w:val="Partai"/>
        <w:rPr>
          <w:rFonts w:eastAsiaTheme="minorEastAsia"/>
        </w:rPr>
      </w:pPr>
    </w:p>
    <w:p w14:paraId="42402B1E" w14:textId="77777777" w:rsidR="006A088C" w:rsidRDefault="006A088C" w:rsidP="00816DA8">
      <w:pPr>
        <w:pStyle w:val="Partai"/>
      </w:pPr>
    </w:p>
    <w:p w14:paraId="32C2F784" w14:textId="77777777" w:rsidR="006A088C" w:rsidRDefault="006A088C" w:rsidP="00816DA8">
      <w:pPr>
        <w:pStyle w:val="Partai"/>
      </w:pPr>
    </w:p>
    <w:p w14:paraId="7C9E3FB7" w14:textId="77777777" w:rsidR="006A088C" w:rsidRDefault="006A088C" w:rsidP="00816DA8">
      <w:pPr>
        <w:pStyle w:val="Partai"/>
      </w:pPr>
    </w:p>
    <w:p w14:paraId="5DFF5B98" w14:textId="77777777" w:rsidR="006A088C" w:rsidRDefault="006A088C" w:rsidP="00816DA8">
      <w:pPr>
        <w:pStyle w:val="Partai"/>
        <w:rPr>
          <w:rFonts w:eastAsiaTheme="minorEastAsia"/>
        </w:rPr>
      </w:pPr>
      <w:r>
        <w:t>(iv)</w:t>
      </w:r>
      <w:r>
        <w:tab/>
        <w:t xml:space="preserve">the first time that the particle passes through </w:t>
      </w:r>
      <m:oMath>
        <m:r>
          <w:rPr>
            <w:rFonts w:ascii="Cambria Math" w:hAnsi="Cambria Math"/>
          </w:rPr>
          <m:t>O</m:t>
        </m:r>
      </m:oMath>
      <w:r>
        <w:rPr>
          <w:rFonts w:eastAsiaTheme="minorEastAsia"/>
        </w:rPr>
        <w:t>, rounded to two decimal places.</w:t>
      </w:r>
    </w:p>
    <w:p w14:paraId="2869C9D6" w14:textId="77777777" w:rsidR="006A088C" w:rsidRDefault="006A088C" w:rsidP="00816DA8">
      <w:pPr>
        <w:pStyle w:val="Partai"/>
      </w:pPr>
      <w:r>
        <w:rPr>
          <w:rFonts w:eastAsiaTheme="minorEastAsia"/>
        </w:rPr>
        <w:tab/>
      </w:r>
      <w:r>
        <w:rPr>
          <w:rFonts w:eastAsiaTheme="minorEastAsia"/>
        </w:rPr>
        <w:tab/>
        <w:t>(1 mark)</w:t>
      </w:r>
    </w:p>
    <w:p w14:paraId="7D70D4A1" w14:textId="77777777" w:rsidR="006A088C" w:rsidRDefault="006A088C" w:rsidP="001F64A8"/>
    <w:p w14:paraId="6C9A2609" w14:textId="77777777" w:rsidR="006A088C" w:rsidRDefault="006A088C" w:rsidP="00377754"/>
    <w:p w14:paraId="70B229B8" w14:textId="77777777" w:rsidR="006A088C" w:rsidRDefault="006A088C">
      <w:pPr>
        <w:spacing w:after="160" w:line="259" w:lineRule="auto"/>
        <w:contextualSpacing w:val="0"/>
        <w:rPr>
          <w:b/>
          <w:szCs w:val="24"/>
          <w:lang w:val="en-US"/>
        </w:rPr>
      </w:pPr>
      <w:r>
        <w:br w:type="page"/>
      </w:r>
    </w:p>
    <w:p w14:paraId="7DF75AD2" w14:textId="77777777" w:rsidR="006A088C" w:rsidRDefault="00883247" w:rsidP="00883247">
      <w:pPr>
        <w:pStyle w:val="QNum"/>
      </w:pPr>
      <w:r>
        <w:lastRenderedPageBreak/>
        <w:t>Question 17</w:t>
      </w:r>
      <w:r>
        <w:tab/>
        <w:t>(4</w:t>
      </w:r>
      <w:r w:rsidR="006A088C">
        <w:t xml:space="preserve"> marks)</w:t>
      </w:r>
    </w:p>
    <w:p w14:paraId="1564288C" w14:textId="77777777" w:rsidR="006A088C" w:rsidRDefault="006A088C" w:rsidP="00591E95">
      <w:pPr>
        <w:pStyle w:val="Parta"/>
      </w:pPr>
    </w:p>
    <w:p w14:paraId="3E7438E2" w14:textId="77777777" w:rsidR="006A088C" w:rsidRDefault="00883247" w:rsidP="00591E95">
      <w:pPr>
        <w:pStyle w:val="Parta"/>
      </w:pPr>
      <w:r>
        <w:tab/>
      </w:r>
      <w:r w:rsidR="006A088C">
        <w:t>A number is formed using five different digits chosen from those in the number 681 429. Determine how many different numbers can be formed that are</w:t>
      </w:r>
    </w:p>
    <w:p w14:paraId="0BB70E85" w14:textId="77777777" w:rsidR="006A088C" w:rsidRDefault="006A088C" w:rsidP="00591E95">
      <w:pPr>
        <w:pStyle w:val="Parta"/>
      </w:pPr>
    </w:p>
    <w:p w14:paraId="08B4C4AF" w14:textId="77777777" w:rsidR="006A088C" w:rsidRDefault="006A088C" w:rsidP="003D7176">
      <w:pPr>
        <w:pStyle w:val="Partai"/>
      </w:pPr>
      <w:r>
        <w:t>(i)</w:t>
      </w:r>
      <w:r>
        <w:tab/>
        <w:t>odd.</w:t>
      </w:r>
      <w:r>
        <w:tab/>
        <w:t>(1 mark)</w:t>
      </w:r>
    </w:p>
    <w:p w14:paraId="19EA222D" w14:textId="77777777" w:rsidR="006A088C" w:rsidRDefault="006A088C" w:rsidP="003D7176">
      <w:pPr>
        <w:pStyle w:val="Partai"/>
      </w:pPr>
    </w:p>
    <w:p w14:paraId="462DDF74" w14:textId="77777777" w:rsidR="006A088C" w:rsidRDefault="006A088C" w:rsidP="003D7176">
      <w:pPr>
        <w:pStyle w:val="Partai"/>
      </w:pPr>
    </w:p>
    <w:p w14:paraId="68E24D70" w14:textId="77777777" w:rsidR="006A088C" w:rsidRDefault="006A088C" w:rsidP="003D7176">
      <w:pPr>
        <w:pStyle w:val="Partai"/>
      </w:pPr>
    </w:p>
    <w:p w14:paraId="4CC1BBE5" w14:textId="77777777" w:rsidR="006A088C" w:rsidRDefault="006A088C" w:rsidP="003D7176">
      <w:pPr>
        <w:pStyle w:val="Partai"/>
      </w:pPr>
    </w:p>
    <w:p w14:paraId="3F5223D9" w14:textId="77777777" w:rsidR="006A088C" w:rsidRDefault="006A088C" w:rsidP="003D7176">
      <w:pPr>
        <w:pStyle w:val="Partai"/>
      </w:pPr>
    </w:p>
    <w:p w14:paraId="4D3605A3" w14:textId="77777777" w:rsidR="006A088C" w:rsidRDefault="006A088C" w:rsidP="003D7176">
      <w:pPr>
        <w:pStyle w:val="Partai"/>
      </w:pPr>
    </w:p>
    <w:p w14:paraId="2C8314D5" w14:textId="77777777" w:rsidR="006A088C" w:rsidRDefault="006A088C" w:rsidP="003D7176">
      <w:pPr>
        <w:pStyle w:val="Partai"/>
      </w:pPr>
    </w:p>
    <w:p w14:paraId="3BC30852" w14:textId="77777777" w:rsidR="006A088C" w:rsidRDefault="006A088C" w:rsidP="003D7176">
      <w:pPr>
        <w:pStyle w:val="Partai"/>
      </w:pPr>
    </w:p>
    <w:p w14:paraId="4422FC91" w14:textId="77777777" w:rsidR="006A088C" w:rsidRDefault="006A088C" w:rsidP="003D7176">
      <w:pPr>
        <w:pStyle w:val="Partai"/>
      </w:pPr>
      <w:r>
        <w:t>(ii)</w:t>
      </w:r>
      <w:r>
        <w:tab/>
        <w:t>greater than 90 000.</w:t>
      </w:r>
      <w:r>
        <w:tab/>
        <w:t>(1 mark)</w:t>
      </w:r>
    </w:p>
    <w:p w14:paraId="0D402B28" w14:textId="77777777" w:rsidR="006A088C" w:rsidRDefault="006A088C" w:rsidP="003D7176">
      <w:pPr>
        <w:pStyle w:val="Partai"/>
      </w:pPr>
    </w:p>
    <w:p w14:paraId="71C46742" w14:textId="77777777" w:rsidR="006A088C" w:rsidRDefault="006A088C" w:rsidP="003D7176">
      <w:pPr>
        <w:pStyle w:val="Partai"/>
      </w:pPr>
    </w:p>
    <w:p w14:paraId="16BA44FE" w14:textId="77777777" w:rsidR="006A088C" w:rsidRDefault="006A088C" w:rsidP="003D7176">
      <w:pPr>
        <w:pStyle w:val="Partai"/>
      </w:pPr>
    </w:p>
    <w:p w14:paraId="02F57B0D" w14:textId="77777777" w:rsidR="006A088C" w:rsidRDefault="006A088C" w:rsidP="003D7176">
      <w:pPr>
        <w:pStyle w:val="Partai"/>
      </w:pPr>
    </w:p>
    <w:p w14:paraId="1E7E4CBC" w14:textId="77777777" w:rsidR="006A088C" w:rsidRDefault="006A088C" w:rsidP="003D7176">
      <w:pPr>
        <w:pStyle w:val="Partai"/>
      </w:pPr>
    </w:p>
    <w:p w14:paraId="6E5285D0" w14:textId="77777777" w:rsidR="006A088C" w:rsidRDefault="006A088C" w:rsidP="003D7176">
      <w:pPr>
        <w:pStyle w:val="Partai"/>
      </w:pPr>
    </w:p>
    <w:p w14:paraId="6EE47246" w14:textId="77777777" w:rsidR="006A088C" w:rsidRDefault="006A088C" w:rsidP="003D7176">
      <w:pPr>
        <w:pStyle w:val="Partai"/>
      </w:pPr>
    </w:p>
    <w:p w14:paraId="4D00CF0E" w14:textId="77777777" w:rsidR="006A088C" w:rsidRDefault="006A088C" w:rsidP="003D7176">
      <w:pPr>
        <w:pStyle w:val="Partai"/>
      </w:pPr>
    </w:p>
    <w:p w14:paraId="33142E05" w14:textId="77777777" w:rsidR="006A088C" w:rsidRDefault="006A088C" w:rsidP="003D7176">
      <w:pPr>
        <w:pStyle w:val="Partai"/>
      </w:pPr>
    </w:p>
    <w:p w14:paraId="283638CE" w14:textId="77777777" w:rsidR="006A088C" w:rsidRDefault="006A088C" w:rsidP="003D7176">
      <w:pPr>
        <w:pStyle w:val="Partai"/>
      </w:pPr>
      <w:r>
        <w:t>(iii)</w:t>
      </w:r>
      <w:r>
        <w:tab/>
        <w:t xml:space="preserve"> odd or greater than 90 000.</w:t>
      </w:r>
      <w:r>
        <w:tab/>
        <w:t>(2 marks)</w:t>
      </w:r>
    </w:p>
    <w:p w14:paraId="432DF926" w14:textId="77777777" w:rsidR="006A088C" w:rsidRDefault="006A088C" w:rsidP="001F64A8"/>
    <w:p w14:paraId="55BBF720" w14:textId="77777777" w:rsidR="006A088C" w:rsidRDefault="006A088C" w:rsidP="001F64A8"/>
    <w:p w14:paraId="27047C0A" w14:textId="77777777" w:rsidR="006A088C" w:rsidRDefault="006A088C" w:rsidP="00377754"/>
    <w:p w14:paraId="7217574F" w14:textId="77777777" w:rsidR="006A088C" w:rsidRDefault="006A088C" w:rsidP="0047789A"/>
    <w:p w14:paraId="047D5D13" w14:textId="77777777" w:rsidR="006A088C" w:rsidRDefault="006A088C" w:rsidP="00377754"/>
    <w:p w14:paraId="5868609E" w14:textId="77777777" w:rsidR="006A088C" w:rsidRPr="00F913EF" w:rsidRDefault="006A088C" w:rsidP="00377754"/>
    <w:p w14:paraId="374F6883" w14:textId="77777777" w:rsidR="006A088C" w:rsidRDefault="006A088C">
      <w:pPr>
        <w:spacing w:after="160" w:line="259" w:lineRule="auto"/>
        <w:contextualSpacing w:val="0"/>
        <w:rPr>
          <w:b/>
          <w:szCs w:val="24"/>
          <w:lang w:val="en-US"/>
        </w:rPr>
      </w:pPr>
      <w:r>
        <w:br w:type="page"/>
      </w:r>
    </w:p>
    <w:p w14:paraId="7C693EA1" w14:textId="77777777" w:rsidR="006A088C" w:rsidRDefault="006A088C" w:rsidP="006A088C">
      <w:pPr>
        <w:pStyle w:val="QNum"/>
      </w:pPr>
      <w:r>
        <w:lastRenderedPageBreak/>
        <w:t>Question 18</w:t>
      </w:r>
      <w:r>
        <w:tab/>
        <w:t>(9 marks)</w:t>
      </w:r>
    </w:p>
    <w:p w14:paraId="6C94ACE8" w14:textId="77777777" w:rsidR="006A088C" w:rsidRDefault="006A088C" w:rsidP="00BE071A">
      <w:pPr>
        <w:rPr>
          <w:rFonts w:eastAsiaTheme="minorEastAsia"/>
        </w:rPr>
      </w:pPr>
      <w:r>
        <w:t xml:space="preserve">Triangle </w:t>
      </w:r>
      <m:oMath>
        <m:r>
          <w:rPr>
            <w:rFonts w:ascii="Cambria Math" w:hAnsi="Cambria Math"/>
          </w:rPr>
          <m:t>ABC</m:t>
        </m:r>
      </m:oMath>
      <w:r>
        <w:rPr>
          <w:rFonts w:eastAsiaTheme="minorEastAsia"/>
        </w:rPr>
        <w:t xml:space="preserve"> </w:t>
      </w:r>
      <w:r>
        <w:t>has vertices</w:t>
      </w:r>
      <w:r>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1,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5, 2</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14:paraId="1EBA3B64" w14:textId="77777777" w:rsidR="006A088C" w:rsidRDefault="006A088C" w:rsidP="00BE071A">
      <w:pPr>
        <w:rPr>
          <w:rFonts w:eastAsiaTheme="minorEastAsia"/>
        </w:rPr>
      </w:pPr>
    </w:p>
    <w:p w14:paraId="69852F96" w14:textId="77777777" w:rsidR="006A088C" w:rsidRDefault="006A088C" w:rsidP="0067033C">
      <w:pPr>
        <w:pStyle w:val="Parta"/>
        <w:rPr>
          <w:rFonts w:eastAsiaTheme="minorEastAsia"/>
        </w:rPr>
      </w:pPr>
      <w:bookmarkStart w:id="25"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r>
        <w:t xml:space="preserve">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eastAsiaTheme="minorEastAsia"/>
        </w:rPr>
        <w:t>. Write down the new coordinates of the vertices and describe the transformation.</w:t>
      </w:r>
      <w:r>
        <w:rPr>
          <w:rFonts w:eastAsiaTheme="minorEastAsia"/>
        </w:rPr>
        <w:tab/>
        <w:t>(4 marks)</w:t>
      </w:r>
    </w:p>
    <w:bookmarkEnd w:id="25"/>
    <w:p w14:paraId="357F798A" w14:textId="77777777" w:rsidR="006A088C" w:rsidRDefault="006A088C" w:rsidP="0067033C">
      <w:pPr>
        <w:pStyle w:val="Parta"/>
        <w:rPr>
          <w:rFonts w:eastAsiaTheme="minorEastAsia"/>
        </w:rPr>
      </w:pPr>
    </w:p>
    <w:p w14:paraId="76667A1F" w14:textId="77777777" w:rsidR="006A088C" w:rsidRDefault="006A088C" w:rsidP="0067033C">
      <w:pPr>
        <w:pStyle w:val="Parta"/>
        <w:rPr>
          <w:rFonts w:eastAsiaTheme="minorEastAsia"/>
        </w:rPr>
      </w:pPr>
    </w:p>
    <w:p w14:paraId="5467F30B" w14:textId="77777777" w:rsidR="006A088C" w:rsidRDefault="006A088C" w:rsidP="0067033C">
      <w:pPr>
        <w:pStyle w:val="Parta"/>
        <w:rPr>
          <w:rFonts w:eastAsiaTheme="minorEastAsia"/>
        </w:rPr>
      </w:pPr>
    </w:p>
    <w:p w14:paraId="32E3C989" w14:textId="77777777" w:rsidR="006A088C" w:rsidRDefault="006A088C" w:rsidP="0067033C">
      <w:pPr>
        <w:pStyle w:val="Parta"/>
        <w:rPr>
          <w:rFonts w:eastAsiaTheme="minorEastAsia"/>
        </w:rPr>
      </w:pPr>
    </w:p>
    <w:p w14:paraId="67B74CC2" w14:textId="77777777" w:rsidR="006A088C" w:rsidRDefault="006A088C" w:rsidP="0067033C">
      <w:pPr>
        <w:pStyle w:val="Parta"/>
        <w:rPr>
          <w:rFonts w:eastAsiaTheme="minorEastAsia"/>
        </w:rPr>
      </w:pPr>
    </w:p>
    <w:p w14:paraId="7E088CF5" w14:textId="77777777" w:rsidR="006A088C" w:rsidRDefault="006A088C" w:rsidP="0067033C">
      <w:pPr>
        <w:pStyle w:val="Parta"/>
        <w:rPr>
          <w:rFonts w:eastAsiaTheme="minorEastAsia"/>
        </w:rPr>
      </w:pPr>
    </w:p>
    <w:p w14:paraId="29149515" w14:textId="77777777" w:rsidR="006A088C" w:rsidRDefault="006A088C" w:rsidP="0067033C">
      <w:pPr>
        <w:pStyle w:val="Parta"/>
        <w:rPr>
          <w:rFonts w:eastAsiaTheme="minorEastAsia"/>
        </w:rPr>
      </w:pPr>
    </w:p>
    <w:p w14:paraId="15A806B2" w14:textId="77777777" w:rsidR="006A088C" w:rsidRDefault="006A088C" w:rsidP="0067033C">
      <w:pPr>
        <w:pStyle w:val="Parta"/>
        <w:rPr>
          <w:rFonts w:eastAsiaTheme="minorEastAsia"/>
        </w:rPr>
      </w:pPr>
    </w:p>
    <w:p w14:paraId="6A1599C0" w14:textId="77777777" w:rsidR="006A088C" w:rsidRDefault="006A088C" w:rsidP="0067033C">
      <w:pPr>
        <w:pStyle w:val="Parta"/>
        <w:rPr>
          <w:rFonts w:eastAsiaTheme="minorEastAsia"/>
        </w:rPr>
      </w:pPr>
    </w:p>
    <w:p w14:paraId="59B858B4" w14:textId="77777777" w:rsidR="006A088C" w:rsidRDefault="006A088C" w:rsidP="0067033C">
      <w:pPr>
        <w:pStyle w:val="Parta"/>
        <w:rPr>
          <w:rFonts w:eastAsiaTheme="minorEastAsia"/>
        </w:rPr>
      </w:pPr>
    </w:p>
    <w:p w14:paraId="102FD832" w14:textId="77777777" w:rsidR="006A088C" w:rsidRDefault="006A088C" w:rsidP="0067033C">
      <w:pPr>
        <w:pStyle w:val="Parta"/>
        <w:rPr>
          <w:rFonts w:eastAsiaTheme="minorEastAsia"/>
        </w:rPr>
      </w:pPr>
    </w:p>
    <w:p w14:paraId="1685B1BC" w14:textId="77777777" w:rsidR="006A088C" w:rsidRDefault="006A088C" w:rsidP="0067033C">
      <w:pPr>
        <w:pStyle w:val="Parta"/>
        <w:rPr>
          <w:rFonts w:eastAsiaTheme="minorEastAsia"/>
        </w:rPr>
      </w:pPr>
    </w:p>
    <w:p w14:paraId="22003C49" w14:textId="77777777" w:rsidR="006A088C" w:rsidRDefault="006A088C" w:rsidP="0067033C">
      <w:pPr>
        <w:pStyle w:val="Parta"/>
        <w:rPr>
          <w:rFonts w:eastAsiaTheme="minorEastAsia"/>
        </w:rPr>
      </w:pPr>
    </w:p>
    <w:p w14:paraId="7E157ED4" w14:textId="77777777" w:rsidR="006A088C" w:rsidRDefault="006A088C" w:rsidP="0067033C">
      <w:pPr>
        <w:pStyle w:val="Parta"/>
        <w:rPr>
          <w:rFonts w:eastAsiaTheme="minorEastAsia"/>
        </w:rPr>
      </w:pPr>
    </w:p>
    <w:p w14:paraId="19AF81B4" w14:textId="77777777" w:rsidR="006A088C" w:rsidRDefault="006A088C" w:rsidP="0067033C">
      <w:pPr>
        <w:pStyle w:val="Parta"/>
        <w:rPr>
          <w:rFonts w:eastAsiaTheme="minorEastAsia"/>
        </w:rPr>
      </w:pPr>
    </w:p>
    <w:p w14:paraId="7D0FA570" w14:textId="77777777" w:rsidR="006A088C" w:rsidRDefault="006A088C" w:rsidP="00F336A8">
      <w:pPr>
        <w:pStyle w:val="Parta"/>
      </w:pPr>
    </w:p>
    <w:p w14:paraId="5C4AABBA" w14:textId="77777777" w:rsidR="006A088C" w:rsidRDefault="006A088C" w:rsidP="00F336A8">
      <w:pPr>
        <w:pStyle w:val="Parta"/>
      </w:pPr>
    </w:p>
    <w:p w14:paraId="37AAEA18" w14:textId="77777777" w:rsidR="006A088C" w:rsidRDefault="006A088C" w:rsidP="00F336A8">
      <w:pPr>
        <w:pStyle w:val="Parta"/>
      </w:pPr>
    </w:p>
    <w:p w14:paraId="32E3674C" w14:textId="77777777" w:rsidR="006A088C" w:rsidRDefault="006A088C" w:rsidP="00F336A8">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by </w:t>
      </w:r>
      <w:r>
        <w:t xml:space="preserve">matrix </w:t>
      </w:r>
      <m:oMath>
        <m:r>
          <w:rPr>
            <w:rFonts w:ascii="Cambria Math" w:hAnsi="Cambria Math"/>
          </w:rPr>
          <m:t>M</m:t>
        </m:r>
      </m:oMath>
      <w:r>
        <w:rPr>
          <w:rFonts w:eastAsiaTheme="minorEastAsia"/>
        </w:rPr>
        <w:t xml:space="preserve"> so that the new coordinates of the vertices are </w:t>
      </w:r>
      <m:oMath>
        <m:r>
          <w:rPr>
            <w:rFonts w:ascii="Cambria Math" w:hAnsi="Cambria Math"/>
          </w:rPr>
          <m:t>A''</m:t>
        </m:r>
        <m:d>
          <m:dPr>
            <m:ctrlPr>
              <w:rPr>
                <w:rFonts w:ascii="Cambria Math" w:hAnsi="Cambria Math"/>
                <w:i/>
              </w:rPr>
            </m:ctrlPr>
          </m:dPr>
          <m:e>
            <m:r>
              <w:rPr>
                <w:rFonts w:ascii="Cambria Math" w:hAnsi="Cambria Math"/>
              </w:rPr>
              <m:t>-6, -4</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6, -20</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 -16</m:t>
            </m:r>
          </m:e>
        </m:d>
      </m:oMath>
      <w:r>
        <w:rPr>
          <w:rFonts w:eastAsiaTheme="minorEastAsia"/>
        </w:rPr>
        <w:t>.</w:t>
      </w:r>
    </w:p>
    <w:p w14:paraId="58FE9A83" w14:textId="77777777" w:rsidR="006A088C" w:rsidRDefault="006A088C" w:rsidP="00F336A8">
      <w:pPr>
        <w:pStyle w:val="Parta"/>
        <w:rPr>
          <w:rFonts w:eastAsiaTheme="minorEastAsia"/>
        </w:rPr>
      </w:pPr>
    </w:p>
    <w:p w14:paraId="3A7A6D81" w14:textId="77777777" w:rsidR="006A088C" w:rsidRDefault="006A088C" w:rsidP="002521D4">
      <w:pPr>
        <w:pStyle w:val="Partai"/>
        <w:rPr>
          <w:rFonts w:eastAsiaTheme="minorEastAsia"/>
        </w:rPr>
      </w:pPr>
      <w:r>
        <w:t>(i)</w:t>
      </w:r>
      <w:r>
        <w:tab/>
        <w:t xml:space="preserve">Determine the transformation matrix </w:t>
      </w:r>
      <m:oMath>
        <m:r>
          <w:rPr>
            <w:rFonts w:ascii="Cambria Math" w:hAnsi="Cambria Math"/>
          </w:rPr>
          <m:t>M</m:t>
        </m:r>
      </m:oMath>
      <w:r>
        <w:t>.</w:t>
      </w:r>
      <w:r>
        <w:rPr>
          <w:rFonts w:eastAsiaTheme="minorEastAsia"/>
        </w:rPr>
        <w:tab/>
        <w:t>(3 marks)</w:t>
      </w:r>
    </w:p>
    <w:p w14:paraId="05C7C682" w14:textId="77777777" w:rsidR="006A088C" w:rsidRDefault="006A088C" w:rsidP="002521D4">
      <w:pPr>
        <w:pStyle w:val="Partai"/>
        <w:rPr>
          <w:rFonts w:eastAsiaTheme="minorEastAsia"/>
        </w:rPr>
      </w:pPr>
    </w:p>
    <w:p w14:paraId="5C171821" w14:textId="77777777" w:rsidR="006A088C" w:rsidRDefault="006A088C" w:rsidP="002521D4">
      <w:pPr>
        <w:pStyle w:val="Partai"/>
        <w:rPr>
          <w:rFonts w:eastAsiaTheme="minorEastAsia"/>
        </w:rPr>
      </w:pPr>
    </w:p>
    <w:p w14:paraId="7D059EF3" w14:textId="77777777" w:rsidR="006A088C" w:rsidRDefault="006A088C" w:rsidP="002521D4">
      <w:pPr>
        <w:pStyle w:val="Partai"/>
        <w:rPr>
          <w:rFonts w:eastAsiaTheme="minorEastAsia"/>
        </w:rPr>
      </w:pPr>
    </w:p>
    <w:p w14:paraId="5BAFBEDF" w14:textId="77777777" w:rsidR="006A088C" w:rsidRDefault="006A088C" w:rsidP="002521D4">
      <w:pPr>
        <w:pStyle w:val="Partai"/>
        <w:rPr>
          <w:rFonts w:eastAsiaTheme="minorEastAsia"/>
        </w:rPr>
      </w:pPr>
    </w:p>
    <w:p w14:paraId="003A4EC0" w14:textId="77777777" w:rsidR="006A088C" w:rsidRDefault="006A088C" w:rsidP="002521D4">
      <w:pPr>
        <w:pStyle w:val="Partai"/>
        <w:rPr>
          <w:rFonts w:eastAsiaTheme="minorEastAsia"/>
        </w:rPr>
      </w:pPr>
    </w:p>
    <w:p w14:paraId="57EBD824" w14:textId="77777777" w:rsidR="006A088C" w:rsidRDefault="006A088C" w:rsidP="002521D4">
      <w:pPr>
        <w:pStyle w:val="Partai"/>
        <w:rPr>
          <w:rFonts w:eastAsiaTheme="minorEastAsia"/>
        </w:rPr>
      </w:pPr>
    </w:p>
    <w:p w14:paraId="0DCFC65B" w14:textId="77777777" w:rsidR="006A088C" w:rsidRDefault="006A088C" w:rsidP="002521D4">
      <w:pPr>
        <w:pStyle w:val="Partai"/>
        <w:rPr>
          <w:rFonts w:eastAsiaTheme="minorEastAsia"/>
        </w:rPr>
      </w:pPr>
    </w:p>
    <w:p w14:paraId="76F95AC9" w14:textId="77777777" w:rsidR="006A088C" w:rsidRDefault="006A088C" w:rsidP="002521D4">
      <w:pPr>
        <w:pStyle w:val="Partai"/>
        <w:rPr>
          <w:rFonts w:eastAsiaTheme="minorEastAsia"/>
        </w:rPr>
      </w:pPr>
    </w:p>
    <w:p w14:paraId="571CC708" w14:textId="77777777" w:rsidR="006A088C" w:rsidRDefault="006A088C" w:rsidP="002521D4">
      <w:pPr>
        <w:pStyle w:val="Partai"/>
        <w:rPr>
          <w:rFonts w:eastAsiaTheme="minorEastAsia"/>
        </w:rPr>
      </w:pPr>
    </w:p>
    <w:p w14:paraId="060C5B0C" w14:textId="77777777" w:rsidR="006A088C" w:rsidRDefault="006A088C" w:rsidP="002521D4">
      <w:pPr>
        <w:pStyle w:val="Partai"/>
        <w:rPr>
          <w:rFonts w:eastAsiaTheme="minorEastAsia"/>
        </w:rPr>
      </w:pPr>
    </w:p>
    <w:p w14:paraId="230D865F" w14:textId="77777777" w:rsidR="006A088C" w:rsidRDefault="006A088C" w:rsidP="002521D4">
      <w:pPr>
        <w:pStyle w:val="Partai"/>
        <w:rPr>
          <w:rFonts w:eastAsiaTheme="minorEastAsia"/>
        </w:rPr>
      </w:pPr>
    </w:p>
    <w:p w14:paraId="58E8A807" w14:textId="77777777" w:rsidR="006A088C" w:rsidRDefault="006A088C" w:rsidP="002521D4">
      <w:pPr>
        <w:pStyle w:val="Partai"/>
        <w:rPr>
          <w:rFonts w:eastAsiaTheme="minorEastAsia"/>
        </w:rPr>
      </w:pPr>
    </w:p>
    <w:p w14:paraId="7082F340" w14:textId="77777777" w:rsidR="006A088C" w:rsidRDefault="006A088C" w:rsidP="002521D4">
      <w:pPr>
        <w:pStyle w:val="Partai"/>
        <w:rPr>
          <w:rFonts w:eastAsiaTheme="minorEastAsia"/>
        </w:rPr>
      </w:pPr>
    </w:p>
    <w:p w14:paraId="6ABACEDD" w14:textId="77777777" w:rsidR="006A088C" w:rsidRDefault="006A088C" w:rsidP="002521D4">
      <w:pPr>
        <w:pStyle w:val="Partai"/>
        <w:rPr>
          <w:rFonts w:eastAsiaTheme="minorEastAsia"/>
        </w:rPr>
      </w:pPr>
    </w:p>
    <w:p w14:paraId="1B9EF4CA" w14:textId="77777777" w:rsidR="006A088C" w:rsidRDefault="006A088C" w:rsidP="002521D4">
      <w:pPr>
        <w:pStyle w:val="Partai"/>
        <w:rPr>
          <w:rFonts w:eastAsiaTheme="minorEastAsia"/>
        </w:rPr>
      </w:pPr>
    </w:p>
    <w:p w14:paraId="3C21B091" w14:textId="77777777" w:rsidR="006A088C" w:rsidRDefault="006A088C" w:rsidP="002521D4">
      <w:pPr>
        <w:pStyle w:val="Partai"/>
        <w:rPr>
          <w:rFonts w:eastAsiaTheme="minorEastAsia"/>
        </w:rPr>
      </w:pPr>
    </w:p>
    <w:p w14:paraId="737F7394" w14:textId="77777777" w:rsidR="006A088C" w:rsidRDefault="006A088C" w:rsidP="002521D4">
      <w:pPr>
        <w:pStyle w:val="Partai"/>
        <w:rPr>
          <w:rFonts w:eastAsiaTheme="minorEastAsia"/>
        </w:rPr>
      </w:pPr>
    </w:p>
    <w:p w14:paraId="7B81EAD9" w14:textId="77777777" w:rsidR="006A088C" w:rsidRDefault="006A088C" w:rsidP="002521D4">
      <w:pPr>
        <w:pStyle w:val="Partai"/>
        <w:rPr>
          <w:rFonts w:eastAsiaTheme="minorEastAsia"/>
        </w:rPr>
      </w:pPr>
    </w:p>
    <w:p w14:paraId="421B913A" w14:textId="77777777" w:rsidR="006A088C" w:rsidRDefault="006A088C" w:rsidP="002521D4">
      <w:pPr>
        <w:pStyle w:val="Partai"/>
        <w:rPr>
          <w:rFonts w:eastAsiaTheme="minorEastAsia"/>
        </w:rPr>
      </w:pP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of </w:t>
      </w:r>
      <m:oMath>
        <m:r>
          <w:rPr>
            <w:rFonts w:ascii="Cambria Math" w:eastAsiaTheme="minorEastAsia" w:hAnsi="Cambria Math"/>
          </w:rPr>
          <m:t>k</m:t>
        </m:r>
      </m:oMath>
      <w:r>
        <w:rPr>
          <w:rFonts w:eastAsiaTheme="minorEastAsia"/>
        </w:rPr>
        <w:t>.</w:t>
      </w:r>
      <w:r>
        <w:rPr>
          <w:rFonts w:eastAsiaTheme="minorEastAsia"/>
        </w:rPr>
        <w:tab/>
        <w:t>(2 marks)</w:t>
      </w:r>
    </w:p>
    <w:p w14:paraId="369F246E" w14:textId="77777777" w:rsidR="006A088C" w:rsidRDefault="006A088C" w:rsidP="002521D4">
      <w:pPr>
        <w:pStyle w:val="Partai"/>
        <w:rPr>
          <w:rFonts w:eastAsiaTheme="minorEastAsia"/>
        </w:rPr>
      </w:pPr>
    </w:p>
    <w:p w14:paraId="124558F2" w14:textId="77777777" w:rsidR="006A088C" w:rsidRDefault="006A088C" w:rsidP="002521D4">
      <w:pPr>
        <w:pStyle w:val="Partai"/>
        <w:rPr>
          <w:rFonts w:eastAsiaTheme="minorEastAsia"/>
        </w:rPr>
      </w:pPr>
    </w:p>
    <w:p w14:paraId="0971EC3F" w14:textId="77777777" w:rsidR="006A088C" w:rsidRDefault="006A088C" w:rsidP="00377754"/>
    <w:p w14:paraId="7280E66E" w14:textId="77777777" w:rsidR="006A088C" w:rsidRDefault="006A088C">
      <w:pPr>
        <w:spacing w:after="160" w:line="259" w:lineRule="auto"/>
        <w:contextualSpacing w:val="0"/>
        <w:rPr>
          <w:b/>
          <w:szCs w:val="24"/>
          <w:lang w:val="en-US"/>
        </w:rPr>
      </w:pPr>
      <w:r>
        <w:br w:type="page"/>
      </w:r>
    </w:p>
    <w:p w14:paraId="5614F6FB" w14:textId="77777777" w:rsidR="006A088C" w:rsidRDefault="006A088C" w:rsidP="006A088C">
      <w:pPr>
        <w:pStyle w:val="QNum"/>
      </w:pPr>
      <w:r>
        <w:lastRenderedPageBreak/>
        <w:t>Question 19</w:t>
      </w:r>
      <w:r>
        <w:tab/>
        <w:t>(10 marks)</w:t>
      </w:r>
    </w:p>
    <w:p w14:paraId="7D53E01C" w14:textId="77777777" w:rsidR="006A088C" w:rsidRDefault="006A088C" w:rsidP="009815D9">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and </w:t>
      </w:r>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is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RN:NQ=1:2</m:t>
        </m:r>
      </m:oMath>
      <w:r>
        <w:t>.</w:t>
      </w:r>
    </w:p>
    <w:p w14:paraId="15C985B7" w14:textId="77777777" w:rsidR="006A088C" w:rsidRDefault="006A088C" w:rsidP="009815D9">
      <w:pPr>
        <w:pStyle w:val="Parta"/>
        <w:rPr>
          <w:rFonts w:eastAsiaTheme="minorEastAsia"/>
        </w:rPr>
      </w:pPr>
    </w:p>
    <w:p w14:paraId="6F1B748D" w14:textId="77777777" w:rsidR="006A088C" w:rsidRDefault="006A088C" w:rsidP="009815D9">
      <w:pPr>
        <w:pStyle w:val="Parta"/>
        <w:rPr>
          <w:rFonts w:eastAsiaTheme="minorEastAsia"/>
        </w:rPr>
      </w:pPr>
      <w:r>
        <w:tab/>
        <w:t>Given that</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=2</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14:paraId="0B533279" w14:textId="77777777" w:rsidR="006A088C" w:rsidRDefault="006A088C" w:rsidP="009815D9">
      <w:pPr>
        <w:pStyle w:val="Parta"/>
        <w:rPr>
          <w:rFonts w:eastAsiaTheme="minorEastAsia"/>
        </w:rPr>
      </w:pPr>
    </w:p>
    <w:p w14:paraId="11C3F924" w14:textId="77777777" w:rsidR="006A088C" w:rsidRDefault="006A088C" w:rsidP="0019460E">
      <w:pPr>
        <w:pStyle w:val="Partai"/>
      </w:pPr>
      <w:r>
        <w:t>(i)</w:t>
      </w:r>
      <w:r>
        <w:tab/>
      </w:r>
      <m:oMath>
        <m:acc>
          <m:accPr>
            <m:chr m:val="⃗"/>
            <m:ctrlPr>
              <w:rPr>
                <w:rFonts w:ascii="Cambria Math" w:hAnsi="Cambria Math"/>
                <w:i/>
              </w:rPr>
            </m:ctrlPr>
          </m:accPr>
          <m:e>
            <m:r>
              <w:rPr>
                <w:rFonts w:ascii="Cambria Math" w:hAnsi="Cambria Math"/>
              </w:rPr>
              <m:t>OM</m:t>
            </m:r>
          </m:e>
        </m:acc>
      </m:oMath>
      <w:r>
        <w:t>.</w:t>
      </w:r>
      <w:r>
        <w:tab/>
        <w:t>(2 marks)</w:t>
      </w:r>
    </w:p>
    <w:p w14:paraId="2639A1DD" w14:textId="77777777" w:rsidR="006A088C" w:rsidRDefault="006A088C" w:rsidP="0019460E">
      <w:pPr>
        <w:pStyle w:val="Partai"/>
      </w:pPr>
    </w:p>
    <w:p w14:paraId="0C034F37" w14:textId="77777777" w:rsidR="006A088C" w:rsidRDefault="006A088C" w:rsidP="0019460E">
      <w:pPr>
        <w:pStyle w:val="Partai"/>
      </w:pPr>
    </w:p>
    <w:p w14:paraId="76029FBC" w14:textId="77777777" w:rsidR="006A088C" w:rsidRDefault="006A088C" w:rsidP="0019460E">
      <w:pPr>
        <w:pStyle w:val="Partai"/>
      </w:pPr>
    </w:p>
    <w:p w14:paraId="5DB6D652" w14:textId="77777777" w:rsidR="006A088C" w:rsidRDefault="006A088C" w:rsidP="0019460E">
      <w:pPr>
        <w:pStyle w:val="Partai"/>
      </w:pPr>
    </w:p>
    <w:p w14:paraId="4A48FEB3" w14:textId="77777777" w:rsidR="006A088C" w:rsidRDefault="006A088C" w:rsidP="0019460E">
      <w:pPr>
        <w:pStyle w:val="Partai"/>
      </w:pPr>
    </w:p>
    <w:p w14:paraId="6D5FFCFB" w14:textId="77777777" w:rsidR="006A088C" w:rsidRDefault="006A088C" w:rsidP="0019460E">
      <w:pPr>
        <w:pStyle w:val="Partai"/>
      </w:pPr>
    </w:p>
    <w:p w14:paraId="16790EDD" w14:textId="77777777" w:rsidR="006A088C" w:rsidRDefault="006A088C" w:rsidP="0019460E">
      <w:pPr>
        <w:pStyle w:val="Partai"/>
      </w:pPr>
    </w:p>
    <w:p w14:paraId="3D3BFA7E" w14:textId="77777777" w:rsidR="006A088C" w:rsidRDefault="006A088C" w:rsidP="0019460E">
      <w:pPr>
        <w:pStyle w:val="Partai"/>
      </w:pPr>
    </w:p>
    <w:p w14:paraId="4105952E" w14:textId="77777777" w:rsidR="006A088C" w:rsidRDefault="006A088C" w:rsidP="0019460E">
      <w:pPr>
        <w:pStyle w:val="Partai"/>
      </w:pPr>
    </w:p>
    <w:p w14:paraId="0E38E4A6" w14:textId="77777777" w:rsidR="006A088C" w:rsidRDefault="006A088C" w:rsidP="0019460E">
      <w:pPr>
        <w:pStyle w:val="Partai"/>
      </w:pPr>
    </w:p>
    <w:p w14:paraId="37A86D1A" w14:textId="77777777" w:rsidR="006A088C" w:rsidRDefault="006A088C" w:rsidP="0019460E">
      <w:pPr>
        <w:pStyle w:val="Partai"/>
      </w:pPr>
    </w:p>
    <w:p w14:paraId="536E4C25" w14:textId="77777777" w:rsidR="006A088C" w:rsidRDefault="006A088C" w:rsidP="0019460E">
      <w:pPr>
        <w:pStyle w:val="Partai"/>
      </w:pPr>
    </w:p>
    <w:p w14:paraId="496C0F24" w14:textId="77777777" w:rsidR="006A088C" w:rsidRDefault="006A088C" w:rsidP="0019460E">
      <w:pPr>
        <w:pStyle w:val="Partai"/>
      </w:pPr>
    </w:p>
    <w:p w14:paraId="518DC0E7" w14:textId="77777777" w:rsidR="006A088C" w:rsidRDefault="006A088C" w:rsidP="0019460E">
      <w:pPr>
        <w:pStyle w:val="Partai"/>
      </w:pPr>
    </w:p>
    <w:p w14:paraId="462E3C2D" w14:textId="77777777" w:rsidR="006A088C" w:rsidRDefault="006A088C" w:rsidP="0019460E">
      <w:pPr>
        <w:pStyle w:val="Partai"/>
      </w:pPr>
    </w:p>
    <w:p w14:paraId="76C77784" w14:textId="77777777" w:rsidR="006A088C" w:rsidRDefault="006A088C" w:rsidP="0019460E">
      <w:pPr>
        <w:pStyle w:val="Partai"/>
      </w:pPr>
    </w:p>
    <w:p w14:paraId="5D40F5BE" w14:textId="77777777" w:rsidR="006A088C" w:rsidRDefault="006A088C" w:rsidP="0019460E">
      <w:pPr>
        <w:pStyle w:val="Partai"/>
      </w:pPr>
    </w:p>
    <w:p w14:paraId="20205E5B" w14:textId="77777777" w:rsidR="006A088C" w:rsidRDefault="006A088C" w:rsidP="0019460E">
      <w:pPr>
        <w:pStyle w:val="Partai"/>
      </w:pPr>
    </w:p>
    <w:p w14:paraId="14D084DB" w14:textId="77777777" w:rsidR="006A088C" w:rsidRDefault="006A088C" w:rsidP="0019460E">
      <w:pPr>
        <w:pStyle w:val="Partai"/>
      </w:pPr>
    </w:p>
    <w:p w14:paraId="1E857717" w14:textId="77777777" w:rsidR="006A088C" w:rsidRDefault="006A088C" w:rsidP="0019460E">
      <w:pPr>
        <w:pStyle w:val="Partai"/>
      </w:pPr>
      <w:r>
        <w:t>(ii)</w:t>
      </w:r>
      <w:r>
        <w:tab/>
      </w:r>
      <m:oMath>
        <m:acc>
          <m:accPr>
            <m:chr m:val="⃗"/>
            <m:ctrlPr>
              <w:rPr>
                <w:rFonts w:ascii="Cambria Math" w:hAnsi="Cambria Math"/>
                <w:i/>
              </w:rPr>
            </m:ctrlPr>
          </m:accPr>
          <m:e>
            <m:r>
              <w:rPr>
                <w:rFonts w:ascii="Cambria Math" w:hAnsi="Cambria Math"/>
              </w:rPr>
              <m:t>ON</m:t>
            </m:r>
          </m:e>
        </m:acc>
      </m:oMath>
      <w:r>
        <w:t>.</w:t>
      </w:r>
      <w:r>
        <w:tab/>
        <w:t>(2 marks)</w:t>
      </w:r>
    </w:p>
    <w:p w14:paraId="0136634F" w14:textId="77777777" w:rsidR="006A088C" w:rsidRDefault="006A088C" w:rsidP="0019460E">
      <w:pPr>
        <w:pStyle w:val="Partai"/>
      </w:pPr>
    </w:p>
    <w:p w14:paraId="1E8C78C9" w14:textId="77777777" w:rsidR="006A088C" w:rsidRDefault="006A088C" w:rsidP="0019460E">
      <w:pPr>
        <w:pStyle w:val="Partai"/>
      </w:pPr>
    </w:p>
    <w:p w14:paraId="0E027B82" w14:textId="77777777" w:rsidR="006A088C" w:rsidRDefault="006A088C" w:rsidP="0019460E">
      <w:pPr>
        <w:pStyle w:val="Partai"/>
      </w:pPr>
    </w:p>
    <w:p w14:paraId="1048E9F5" w14:textId="77777777" w:rsidR="006A088C" w:rsidRDefault="006A088C" w:rsidP="0019460E">
      <w:pPr>
        <w:pStyle w:val="Partai"/>
      </w:pPr>
    </w:p>
    <w:p w14:paraId="58440EEB" w14:textId="77777777" w:rsidR="006A088C" w:rsidRDefault="006A088C" w:rsidP="0019460E">
      <w:pPr>
        <w:pStyle w:val="Partai"/>
      </w:pPr>
    </w:p>
    <w:p w14:paraId="45FD2453" w14:textId="77777777" w:rsidR="006A088C" w:rsidRDefault="006A088C" w:rsidP="0019460E">
      <w:pPr>
        <w:pStyle w:val="Partai"/>
      </w:pPr>
    </w:p>
    <w:p w14:paraId="1B67694F" w14:textId="77777777" w:rsidR="006A088C" w:rsidRDefault="006A088C" w:rsidP="0019460E">
      <w:pPr>
        <w:pStyle w:val="Partai"/>
      </w:pPr>
    </w:p>
    <w:p w14:paraId="693FB76A" w14:textId="77777777" w:rsidR="006A088C" w:rsidRDefault="006A088C" w:rsidP="0019460E">
      <w:pPr>
        <w:pStyle w:val="Partai"/>
      </w:pPr>
    </w:p>
    <w:p w14:paraId="4C6C54CB" w14:textId="77777777" w:rsidR="006A088C" w:rsidRDefault="006A088C" w:rsidP="0019460E">
      <w:pPr>
        <w:pStyle w:val="Partai"/>
      </w:pPr>
    </w:p>
    <w:p w14:paraId="72FDD02D" w14:textId="77777777" w:rsidR="006A088C" w:rsidRDefault="006A088C" w:rsidP="0019460E">
      <w:pPr>
        <w:pStyle w:val="Partai"/>
      </w:pPr>
    </w:p>
    <w:p w14:paraId="0E2845C9" w14:textId="77777777" w:rsidR="006A088C" w:rsidRDefault="006A088C" w:rsidP="0019460E">
      <w:pPr>
        <w:pStyle w:val="Partai"/>
      </w:pPr>
    </w:p>
    <w:p w14:paraId="3A09F82D" w14:textId="77777777" w:rsidR="006A088C" w:rsidRDefault="006A088C" w:rsidP="0019460E">
      <w:pPr>
        <w:pStyle w:val="Partai"/>
      </w:pPr>
    </w:p>
    <w:p w14:paraId="2B82AD1E" w14:textId="77777777" w:rsidR="006A088C" w:rsidRDefault="006A088C" w:rsidP="0019460E">
      <w:pPr>
        <w:pStyle w:val="Partai"/>
      </w:pPr>
    </w:p>
    <w:p w14:paraId="4F381869" w14:textId="77777777" w:rsidR="006A088C" w:rsidRDefault="006A088C" w:rsidP="0019460E">
      <w:pPr>
        <w:pStyle w:val="Partai"/>
      </w:pPr>
    </w:p>
    <w:p w14:paraId="360D5D0C" w14:textId="77777777" w:rsidR="006A088C" w:rsidRDefault="006A088C" w:rsidP="0019460E">
      <w:pPr>
        <w:pStyle w:val="Partai"/>
      </w:pPr>
    </w:p>
    <w:p w14:paraId="39B7543A" w14:textId="77777777" w:rsidR="006A088C" w:rsidRDefault="006A088C" w:rsidP="0019460E">
      <w:pPr>
        <w:pStyle w:val="Partai"/>
      </w:pPr>
    </w:p>
    <w:p w14:paraId="4926F7C2" w14:textId="77777777" w:rsidR="006A088C" w:rsidRDefault="006A088C" w:rsidP="0019460E">
      <w:pPr>
        <w:pStyle w:val="Partai"/>
      </w:pPr>
      <w:r>
        <w:t>(iii)</w:t>
      </w:r>
      <w:r>
        <w:tab/>
      </w:r>
      <m:oMath>
        <m:acc>
          <m:accPr>
            <m:chr m:val="⃗"/>
            <m:ctrlPr>
              <w:rPr>
                <w:rFonts w:ascii="Cambria Math" w:hAnsi="Cambria Math"/>
                <w:i/>
              </w:rPr>
            </m:ctrlPr>
          </m:accPr>
          <m:e>
            <m:r>
              <w:rPr>
                <w:rFonts w:ascii="Cambria Math" w:hAnsi="Cambria Math"/>
              </w:rPr>
              <m:t>NM</m:t>
            </m:r>
          </m:e>
        </m:acc>
      </m:oMath>
      <w:r>
        <w:t>.</w:t>
      </w:r>
      <w:r>
        <w:tab/>
        <w:t>(2 marks)</w:t>
      </w:r>
    </w:p>
    <w:p w14:paraId="76FB9A46" w14:textId="77777777" w:rsidR="006A088C" w:rsidRDefault="006A088C" w:rsidP="0019460E">
      <w:pPr>
        <w:pStyle w:val="Partai"/>
      </w:pPr>
    </w:p>
    <w:p w14:paraId="2D5A769A" w14:textId="77777777" w:rsidR="006A088C" w:rsidRDefault="006A088C" w:rsidP="0019460E">
      <w:pPr>
        <w:pStyle w:val="Partai"/>
      </w:pPr>
    </w:p>
    <w:p w14:paraId="0284BF80" w14:textId="77777777" w:rsidR="006A088C" w:rsidRDefault="006A088C" w:rsidP="0019460E">
      <w:pPr>
        <w:pStyle w:val="Partai"/>
      </w:pPr>
    </w:p>
    <w:p w14:paraId="39B344E7" w14:textId="77777777" w:rsidR="006A088C" w:rsidRDefault="006A088C" w:rsidP="0019460E">
      <w:pPr>
        <w:pStyle w:val="Partai"/>
      </w:pPr>
    </w:p>
    <w:p w14:paraId="2D671CA0" w14:textId="77777777" w:rsidR="006A088C" w:rsidRDefault="006A088C" w:rsidP="0019460E">
      <w:pPr>
        <w:pStyle w:val="Partai"/>
      </w:pPr>
    </w:p>
    <w:p w14:paraId="67C1F446" w14:textId="77777777" w:rsidR="006A088C" w:rsidRDefault="006A088C" w:rsidP="0019460E">
      <w:pPr>
        <w:pStyle w:val="Partai"/>
      </w:pPr>
    </w:p>
    <w:p w14:paraId="16C50C94" w14:textId="77777777" w:rsidR="006A088C" w:rsidRDefault="006A088C" w:rsidP="009815D9">
      <w:pPr>
        <w:pStyle w:val="Parta"/>
      </w:pPr>
    </w:p>
    <w:p w14:paraId="208059DE" w14:textId="77777777" w:rsidR="006A088C" w:rsidRDefault="006A088C" w:rsidP="009815D9">
      <w:pPr>
        <w:pStyle w:val="Parta"/>
      </w:pPr>
    </w:p>
    <w:p w14:paraId="770453CA" w14:textId="77777777" w:rsidR="006A088C" w:rsidRDefault="006A088C">
      <w:pPr>
        <w:spacing w:after="160" w:line="259" w:lineRule="auto"/>
      </w:pPr>
      <w:r>
        <w:br w:type="page"/>
      </w:r>
    </w:p>
    <w:p w14:paraId="7C0F6AC9" w14:textId="77777777" w:rsidR="006A088C" w:rsidRDefault="006A088C" w:rsidP="009D3271">
      <w:pPr>
        <w:pStyle w:val="Parta"/>
      </w:pPr>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Let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14:paraId="76808B57" w14:textId="77777777" w:rsidR="006A088C" w:rsidRDefault="006A088C" w:rsidP="009D3271">
      <w:pPr>
        <w:pStyle w:val="Parta"/>
      </w:pPr>
    </w:p>
    <w:p w14:paraId="3C6E7F38" w14:textId="77777777" w:rsidR="006A088C" w:rsidRDefault="006A088C" w:rsidP="009D3271">
      <w:pPr>
        <w:pStyle w:val="Parta"/>
      </w:pPr>
      <w:r>
        <w:tab/>
      </w:r>
      <w:r>
        <w:object w:dxaOrig="2980" w:dyaOrig="2001" w14:anchorId="26948D9D">
          <v:shape id="_x0000_i1031" type="#_x0000_t75" style="width:149pt;height:100.05pt" o:ole="">
            <v:imagedata r:id="rId19" o:title=""/>
          </v:shape>
          <o:OLEObject Type="Embed" ProgID="FXDraw.Graphic" ShapeID="_x0000_i1031" DrawAspect="Content" ObjectID="_1598694011" r:id="rId20"/>
        </w:object>
      </w:r>
    </w:p>
    <w:p w14:paraId="76134F7F" w14:textId="77777777" w:rsidR="006A088C" w:rsidRDefault="006A088C" w:rsidP="009D3271">
      <w:pPr>
        <w:pStyle w:val="Parta"/>
      </w:pPr>
    </w:p>
    <w:p w14:paraId="5DDDB844" w14:textId="77777777" w:rsidR="006A088C" w:rsidRDefault="006A088C" w:rsidP="009D3271">
      <w:pPr>
        <w:pStyle w:val="Parta"/>
      </w:pPr>
      <w:r>
        <w:tab/>
        <w:t xml:space="preserve">Show that </w:t>
      </w:r>
      <m:oMath>
        <m:acc>
          <m:accPr>
            <m:chr m:val="⃗"/>
            <m:ctrlPr>
              <w:rPr>
                <w:rFonts w:ascii="Cambria Math" w:hAnsi="Cambria Math"/>
                <w:i/>
              </w:rPr>
            </m:ctrlPr>
          </m:accPr>
          <m:e>
            <m:r>
              <w:rPr>
                <w:rFonts w:ascii="Cambria Math" w:hAnsi="Cambria Math"/>
              </w:rPr>
              <m:t>PS</m:t>
            </m:r>
          </m:e>
        </m:acc>
        <m:r>
          <w:rPr>
            <w:rFonts w:ascii="Cambria Math" w:hAnsi="Cambria Math"/>
          </w:rPr>
          <m:t>=</m:t>
        </m:r>
        <m:acc>
          <m:accPr>
            <m:chr m:val="⃗"/>
            <m:ctrlPr>
              <w:rPr>
                <w:rFonts w:ascii="Cambria Math" w:hAnsi="Cambria Math"/>
                <w:i/>
              </w:rPr>
            </m:ctrlPr>
          </m:accPr>
          <m:e>
            <m:r>
              <w:rPr>
                <w:rFonts w:ascii="Cambria Math" w:hAnsi="Cambria Math"/>
              </w:rPr>
              <m:t>QR</m:t>
            </m:r>
          </m:e>
        </m:acc>
      </m:oMath>
      <w:r>
        <w:t>.</w:t>
      </w:r>
      <w:r>
        <w:tab/>
        <w:t>(4 marks)</w:t>
      </w:r>
    </w:p>
    <w:p w14:paraId="1DF2EFBB" w14:textId="77777777" w:rsidR="006A088C" w:rsidRDefault="006A088C" w:rsidP="009D3271">
      <w:pPr>
        <w:pStyle w:val="Parta"/>
      </w:pPr>
    </w:p>
    <w:p w14:paraId="0BE3A969" w14:textId="77777777" w:rsidR="006A088C" w:rsidRDefault="006A088C" w:rsidP="009815D9">
      <w:pPr>
        <w:pStyle w:val="Parta"/>
      </w:pPr>
    </w:p>
    <w:p w14:paraId="37E6D7C5" w14:textId="77777777" w:rsidR="006A088C" w:rsidRDefault="006A088C" w:rsidP="009815D9">
      <w:pPr>
        <w:pStyle w:val="Parta"/>
      </w:pPr>
    </w:p>
    <w:p w14:paraId="2DF06401" w14:textId="77777777" w:rsidR="006A088C" w:rsidRDefault="006A088C" w:rsidP="009815D9">
      <w:pPr>
        <w:pStyle w:val="Parta"/>
      </w:pPr>
    </w:p>
    <w:p w14:paraId="7A39401E" w14:textId="77777777" w:rsidR="006A088C" w:rsidRDefault="006A088C" w:rsidP="009815D9">
      <w:pPr>
        <w:pStyle w:val="Parta"/>
      </w:pPr>
    </w:p>
    <w:p w14:paraId="015DC33A" w14:textId="77777777" w:rsidR="006A088C" w:rsidRDefault="006A088C" w:rsidP="009815D9">
      <w:pPr>
        <w:pStyle w:val="Parta"/>
      </w:pPr>
    </w:p>
    <w:p w14:paraId="05173328" w14:textId="77777777" w:rsidR="006A088C" w:rsidRDefault="006A088C" w:rsidP="009815D9">
      <w:pPr>
        <w:pStyle w:val="Parta"/>
      </w:pPr>
    </w:p>
    <w:p w14:paraId="66124A04" w14:textId="77777777" w:rsidR="006A088C" w:rsidRDefault="006A088C" w:rsidP="009815D9"/>
    <w:p w14:paraId="66AE6189" w14:textId="77777777" w:rsidR="006A088C" w:rsidRDefault="006A088C">
      <w:pPr>
        <w:spacing w:after="160" w:line="259" w:lineRule="auto"/>
        <w:contextualSpacing w:val="0"/>
        <w:rPr>
          <w:b/>
          <w:szCs w:val="24"/>
          <w:lang w:val="en-US"/>
        </w:rPr>
      </w:pPr>
      <w:r>
        <w:br w:type="page"/>
      </w:r>
    </w:p>
    <w:p w14:paraId="4AE0BCCE" w14:textId="77777777" w:rsidR="006A088C" w:rsidRDefault="006A088C" w:rsidP="006A088C">
      <w:pPr>
        <w:pStyle w:val="QNum"/>
      </w:pPr>
      <w:r>
        <w:lastRenderedPageBreak/>
        <w:t>Question 20</w:t>
      </w:r>
      <w:r>
        <w:tab/>
        <w:t>(8 marks)</w:t>
      </w:r>
    </w:p>
    <w:p w14:paraId="2AB8043A" w14:textId="77777777" w:rsidR="006A088C" w:rsidRDefault="006A088C" w:rsidP="00BE071A">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1+5+9+13+…+(4n-3)</m:t>
        </m:r>
      </m:oMath>
      <w:r>
        <w:rPr>
          <w:rFonts w:eastAsiaTheme="minorEastAsia"/>
        </w:rPr>
        <w:t xml:space="preserve"> is </w:t>
      </w:r>
      <m:oMath>
        <m:r>
          <w:rPr>
            <w:rFonts w:ascii="Cambria Math" w:eastAsiaTheme="minorEastAsia" w:hAnsi="Cambria Math"/>
          </w:rPr>
          <m:t>n(2n-1)</m:t>
        </m:r>
      </m:oMath>
      <w:r>
        <w:rPr>
          <w:rFonts w:eastAsiaTheme="minorEastAsia"/>
        </w:rPr>
        <w:t>.</w:t>
      </w:r>
    </w:p>
    <w:p w14:paraId="7086F34B" w14:textId="77777777" w:rsidR="006A088C" w:rsidRDefault="006A088C" w:rsidP="00BE071A">
      <w:pPr>
        <w:rPr>
          <w:rFonts w:eastAsiaTheme="minorEastAsia"/>
        </w:rPr>
      </w:pPr>
    </w:p>
    <w:p w14:paraId="0430765E" w14:textId="77777777" w:rsidR="006A088C" w:rsidRDefault="006A088C" w:rsidP="00B37F65">
      <w:pPr>
        <w:pStyle w:val="Parta"/>
        <w:rPr>
          <w:rFonts w:eastAsiaTheme="minorEastAsia"/>
        </w:rPr>
      </w:pPr>
      <w:r>
        <w:t>(a)</w:t>
      </w:r>
      <w:r>
        <w:tab/>
        <w:t xml:space="preserve">Show that this statement is true when </w:t>
      </w:r>
      <m:oMath>
        <m:r>
          <w:rPr>
            <w:rFonts w:ascii="Cambria Math" w:hAnsi="Cambria Math"/>
          </w:rPr>
          <m:t>n=6</m:t>
        </m:r>
      </m:oMath>
      <w:r>
        <w:rPr>
          <w:rFonts w:eastAsiaTheme="minorEastAsia"/>
        </w:rPr>
        <w:t>.</w:t>
      </w:r>
      <w:r>
        <w:rPr>
          <w:rFonts w:eastAsiaTheme="minorEastAsia"/>
        </w:rPr>
        <w:tab/>
        <w:t>(2 marks)</w:t>
      </w:r>
    </w:p>
    <w:p w14:paraId="523999D6" w14:textId="77777777" w:rsidR="006A088C" w:rsidRDefault="006A088C" w:rsidP="00B37F65">
      <w:pPr>
        <w:pStyle w:val="Parta"/>
        <w:rPr>
          <w:rFonts w:eastAsiaTheme="minorEastAsia"/>
        </w:rPr>
      </w:pPr>
    </w:p>
    <w:p w14:paraId="06CF8E99" w14:textId="77777777" w:rsidR="006A088C" w:rsidRDefault="006A088C" w:rsidP="00B37F65">
      <w:pPr>
        <w:pStyle w:val="Parta"/>
        <w:rPr>
          <w:rFonts w:eastAsiaTheme="minorEastAsia"/>
        </w:rPr>
      </w:pPr>
    </w:p>
    <w:p w14:paraId="639E2D9D" w14:textId="77777777" w:rsidR="006A088C" w:rsidRDefault="006A088C" w:rsidP="00B37F65">
      <w:pPr>
        <w:pStyle w:val="Parta"/>
        <w:rPr>
          <w:rFonts w:eastAsiaTheme="minorEastAsia"/>
        </w:rPr>
      </w:pPr>
    </w:p>
    <w:p w14:paraId="4648DC6B" w14:textId="77777777" w:rsidR="006A088C" w:rsidRDefault="006A088C" w:rsidP="00B37F65">
      <w:pPr>
        <w:pStyle w:val="Parta"/>
        <w:rPr>
          <w:rFonts w:eastAsiaTheme="minorEastAsia"/>
        </w:rPr>
      </w:pPr>
    </w:p>
    <w:p w14:paraId="743CBC6D" w14:textId="77777777" w:rsidR="006A088C" w:rsidRDefault="006A088C" w:rsidP="00B37F65">
      <w:pPr>
        <w:pStyle w:val="Parta"/>
        <w:rPr>
          <w:rFonts w:eastAsiaTheme="minorEastAsia"/>
        </w:rPr>
      </w:pPr>
    </w:p>
    <w:p w14:paraId="59158D58" w14:textId="77777777" w:rsidR="006A088C" w:rsidRDefault="006A088C" w:rsidP="00B37F65">
      <w:pPr>
        <w:pStyle w:val="Parta"/>
        <w:rPr>
          <w:rFonts w:eastAsiaTheme="minorEastAsia"/>
        </w:rPr>
      </w:pPr>
    </w:p>
    <w:p w14:paraId="2ADC4A9A" w14:textId="77777777" w:rsidR="006A088C" w:rsidRDefault="006A088C" w:rsidP="00B37F65">
      <w:pPr>
        <w:pStyle w:val="Parta"/>
        <w:rPr>
          <w:rFonts w:eastAsiaTheme="minorEastAsia"/>
        </w:rPr>
      </w:pPr>
    </w:p>
    <w:p w14:paraId="6026C36B" w14:textId="77777777" w:rsidR="006A088C" w:rsidRDefault="006A088C" w:rsidP="00B37F65">
      <w:pPr>
        <w:pStyle w:val="Parta"/>
        <w:rPr>
          <w:rFonts w:eastAsiaTheme="minorEastAsia"/>
        </w:rPr>
      </w:pPr>
    </w:p>
    <w:p w14:paraId="4A23D908" w14:textId="77777777" w:rsidR="006A088C" w:rsidRDefault="006A088C" w:rsidP="00B37F65">
      <w:pPr>
        <w:pStyle w:val="Parta"/>
        <w:rPr>
          <w:rFonts w:eastAsiaTheme="minorEastAsia"/>
        </w:rPr>
      </w:pPr>
    </w:p>
    <w:p w14:paraId="5C49D6BB" w14:textId="77777777" w:rsidR="006A088C" w:rsidRDefault="006A088C" w:rsidP="00B37F65">
      <w:pPr>
        <w:pStyle w:val="Parta"/>
        <w:rPr>
          <w:rFonts w:eastAsiaTheme="minorEastAsia"/>
        </w:rPr>
      </w:pPr>
    </w:p>
    <w:p w14:paraId="17BFA112" w14:textId="77777777" w:rsidR="006A088C" w:rsidRDefault="006A088C" w:rsidP="00B37F65">
      <w:pPr>
        <w:pStyle w:val="Parta"/>
        <w:rPr>
          <w:rFonts w:eastAsiaTheme="minorEastAsia"/>
        </w:rPr>
      </w:pPr>
    </w:p>
    <w:p w14:paraId="2D9300EA" w14:textId="77777777" w:rsidR="006A088C" w:rsidRDefault="006A088C" w:rsidP="00B37F65">
      <w:pPr>
        <w:pStyle w:val="Parta"/>
        <w:rPr>
          <w:rFonts w:eastAsiaTheme="minorEastAsia"/>
        </w:rPr>
      </w:pPr>
    </w:p>
    <w:p w14:paraId="7B96CE85" w14:textId="77777777" w:rsidR="006A088C" w:rsidRDefault="006A088C" w:rsidP="00B37F65">
      <w:pPr>
        <w:pStyle w:val="Parta"/>
        <w:rPr>
          <w:rFonts w:eastAsiaTheme="minorEastAsia"/>
        </w:rPr>
      </w:pPr>
      <w:r>
        <w:rPr>
          <w:rFonts w:eastAsiaTheme="minorEastAsia"/>
        </w:rPr>
        <w:t>(b)</w:t>
      </w:r>
      <w:r>
        <w:rPr>
          <w:rFonts w:eastAsiaTheme="minorEastAsia"/>
        </w:rPr>
        <w:tab/>
        <w:t xml:space="preserve">Use mathematical induction to prove the statement is true for </w:t>
      </w:r>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n≥6</m:t>
        </m:r>
      </m:oMath>
      <w:r>
        <w:rPr>
          <w:rFonts w:eastAsiaTheme="minorEastAsia"/>
        </w:rPr>
        <w:t>.</w:t>
      </w:r>
      <w:r>
        <w:rPr>
          <w:rFonts w:eastAsiaTheme="minorEastAsia"/>
        </w:rPr>
        <w:tab/>
        <w:t>(6 marks)</w:t>
      </w:r>
    </w:p>
    <w:p w14:paraId="637DC963" w14:textId="77777777" w:rsidR="006A088C" w:rsidRDefault="006A088C" w:rsidP="00B37F65">
      <w:pPr>
        <w:pStyle w:val="Parta"/>
        <w:rPr>
          <w:rFonts w:eastAsiaTheme="minorEastAsia"/>
        </w:rPr>
      </w:pPr>
    </w:p>
    <w:p w14:paraId="6BA3CB94" w14:textId="77777777" w:rsidR="006A088C" w:rsidRDefault="006A088C" w:rsidP="00B37F65">
      <w:pPr>
        <w:pStyle w:val="Parta"/>
        <w:rPr>
          <w:rFonts w:eastAsiaTheme="minorEastAsia"/>
        </w:rPr>
      </w:pPr>
    </w:p>
    <w:p w14:paraId="05C5ED32" w14:textId="77777777" w:rsidR="006A088C" w:rsidRDefault="006A088C" w:rsidP="00B37F65">
      <w:pPr>
        <w:pStyle w:val="Parta"/>
        <w:rPr>
          <w:rFonts w:eastAsiaTheme="minorEastAsia"/>
        </w:rPr>
      </w:pPr>
    </w:p>
    <w:p w14:paraId="15295788" w14:textId="77777777" w:rsidR="006A088C" w:rsidRDefault="006A088C" w:rsidP="00B37F65">
      <w:pPr>
        <w:pStyle w:val="Parta"/>
        <w:rPr>
          <w:rFonts w:eastAsiaTheme="minorEastAsia"/>
        </w:rPr>
      </w:pPr>
    </w:p>
    <w:p w14:paraId="6E0FB101" w14:textId="77777777" w:rsidR="006A088C" w:rsidRDefault="006A088C" w:rsidP="00B37F65">
      <w:pPr>
        <w:pStyle w:val="Parta"/>
        <w:rPr>
          <w:rFonts w:eastAsiaTheme="minorEastAsia"/>
        </w:rPr>
      </w:pPr>
    </w:p>
    <w:p w14:paraId="6B0660D5" w14:textId="77777777" w:rsidR="006A088C" w:rsidRDefault="006A088C" w:rsidP="006A088C">
      <w:pPr>
        <w:pStyle w:val="QNum"/>
        <w:sectPr w:rsidR="006A088C"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14:paraId="6EBDB3C0" w14:textId="77777777" w:rsidR="006A088C" w:rsidRDefault="006A088C" w:rsidP="006A088C">
      <w:pPr>
        <w:pStyle w:val="QNum"/>
      </w:pPr>
      <w:r>
        <w:lastRenderedPageBreak/>
        <w:t>Question 21</w:t>
      </w:r>
      <w:r>
        <w:tab/>
        <w:t>(6 marks)</w:t>
      </w:r>
    </w:p>
    <w:p w14:paraId="7EA5CDFF" w14:textId="77777777" w:rsidR="006A088C" w:rsidRDefault="006A088C" w:rsidP="00747140">
      <w:r>
        <w:t xml:space="preserve">The diagram shows a semi-circle, with diameter </w:t>
      </w:r>
      <m:oMath>
        <m:r>
          <w:rPr>
            <w:rFonts w:ascii="Cambria Math" w:hAnsi="Cambria Math"/>
          </w:rPr>
          <m:t>SR</m:t>
        </m:r>
      </m:oMath>
      <w:r>
        <w:rPr>
          <w:rFonts w:eastAsiaTheme="minorEastAsia"/>
        </w:rPr>
        <w:t xml:space="preserve"> and </w:t>
      </w:r>
      <w:r>
        <w:t xml:space="preserve">centre </w:t>
      </w:r>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∠BAC=48°</m:t>
        </m:r>
      </m:oMath>
      <w:r>
        <w:rPr>
          <w:rFonts w:eastAsiaTheme="minorEastAsia"/>
        </w:rPr>
        <w:t xml:space="preserve"> and </w:t>
      </w:r>
      <m:oMath>
        <m:r>
          <w:rPr>
            <w:rFonts w:ascii="Cambria Math" w:eastAsiaTheme="minorEastAsia" w:hAnsi="Cambria Math"/>
          </w:rPr>
          <m:t>∠BCA=36°</m:t>
        </m:r>
      </m:oMath>
      <w:r>
        <w:rPr>
          <w:rFonts w:eastAsiaTheme="minorEastAsia"/>
        </w:rPr>
        <w:t>.</w:t>
      </w:r>
    </w:p>
    <w:p w14:paraId="39DCBC94" w14:textId="77777777" w:rsidR="006A088C" w:rsidRDefault="006A088C" w:rsidP="00747140"/>
    <w:p w14:paraId="643B46DD" w14:textId="77777777" w:rsidR="006A088C" w:rsidRDefault="006A088C" w:rsidP="00747140">
      <w:pPr>
        <w:rPr>
          <w:rFonts w:eastAsiaTheme="minorEastAsia"/>
        </w:rPr>
      </w:pPr>
      <w:r>
        <w:t xml:space="preserve">Determine, with reasons, the size of angles </w:t>
      </w:r>
      <m:oMath>
        <m:r>
          <w:rPr>
            <w:rFonts w:ascii="Cambria Math" w:hAnsi="Cambria Math"/>
          </w:rPr>
          <m:t>∠PRO</m:t>
        </m:r>
      </m:oMath>
      <w:r>
        <w:rPr>
          <w:rFonts w:eastAsiaTheme="minorEastAsia"/>
        </w:rPr>
        <w:t xml:space="preserve"> and </w:t>
      </w:r>
      <m:oMath>
        <m:r>
          <w:rPr>
            <w:rFonts w:ascii="Cambria Math" w:eastAsiaTheme="minorEastAsia" w:hAnsi="Cambria Math"/>
          </w:rPr>
          <m:t>∠PQR</m:t>
        </m:r>
      </m:oMath>
      <w:r>
        <w:rPr>
          <w:rFonts w:eastAsiaTheme="minorEastAsia"/>
        </w:rPr>
        <w:t>.</w:t>
      </w:r>
    </w:p>
    <w:p w14:paraId="511A88F7" w14:textId="77777777" w:rsidR="006A088C" w:rsidRDefault="006A088C" w:rsidP="00747140">
      <w:pPr>
        <w:pStyle w:val="Parta"/>
        <w:rPr>
          <w:rFonts w:eastAsiaTheme="minorEastAsia"/>
        </w:rPr>
      </w:pPr>
    </w:p>
    <w:p w14:paraId="02054F2A" w14:textId="77777777" w:rsidR="006A088C" w:rsidRDefault="006A088C" w:rsidP="00747140">
      <w:pPr>
        <w:pStyle w:val="Parta"/>
        <w:jc w:val="center"/>
      </w:pPr>
      <w:r>
        <w:rPr>
          <w:rFonts w:eastAsiaTheme="minorEastAsia"/>
        </w:rPr>
        <w:object w:dxaOrig="5592" w:dyaOrig="2385" w14:anchorId="2C09796F">
          <v:shape id="_x0000_i1032" type="#_x0000_t75" style="width:279.9pt;height:119pt" o:ole="">
            <v:imagedata r:id="rId25" o:title=""/>
          </v:shape>
          <o:OLEObject Type="Embed" ProgID="FXDraw.Graphic" ShapeID="_x0000_i1032" DrawAspect="Content" ObjectID="_1598694012" r:id="rId26"/>
        </w:object>
      </w:r>
    </w:p>
    <w:p w14:paraId="20BAB329" w14:textId="77777777" w:rsidR="006A088C" w:rsidRDefault="006A088C" w:rsidP="00747140">
      <w:pPr>
        <w:pStyle w:val="Parta"/>
      </w:pPr>
    </w:p>
    <w:p w14:paraId="3577E884" w14:textId="77777777" w:rsidR="006A088C" w:rsidRDefault="006A088C" w:rsidP="00747140">
      <w:pPr>
        <w:pStyle w:val="Parta"/>
      </w:pPr>
    </w:p>
    <w:p w14:paraId="541FD868" w14:textId="77777777" w:rsidR="006A088C" w:rsidRDefault="006A088C" w:rsidP="00747140"/>
    <w:p w14:paraId="64BE006B" w14:textId="77777777" w:rsidR="006A088C" w:rsidRDefault="006A088C" w:rsidP="00747140"/>
    <w:p w14:paraId="682305A0" w14:textId="77777777" w:rsidR="006A088C" w:rsidRDefault="006A088C" w:rsidP="006A088C">
      <w:pPr>
        <w:pStyle w:val="QNum"/>
        <w:sectPr w:rsidR="006A088C" w:rsidSect="00DF3BCC">
          <w:headerReference w:type="first" r:id="rId27"/>
          <w:footerReference w:type="first" r:id="rId28"/>
          <w:pgSz w:w="11906" w:h="16838" w:code="9"/>
          <w:pgMar w:top="1247" w:right="1134" w:bottom="851" w:left="1304" w:header="737" w:footer="567" w:gutter="0"/>
          <w:cols w:space="708"/>
          <w:titlePg/>
          <w:docGrid w:linePitch="360"/>
        </w:sectPr>
      </w:pPr>
    </w:p>
    <w:p w14:paraId="229BB586" w14:textId="77777777" w:rsidR="006A088C" w:rsidRPr="00B167A1" w:rsidRDefault="006A088C" w:rsidP="00E61987">
      <w:pPr>
        <w:pStyle w:val="QNum"/>
        <w:rPr>
          <w:b w:val="0"/>
        </w:rPr>
      </w:pPr>
      <w:r w:rsidRPr="00B167A1">
        <w:rPr>
          <w:b w:val="0"/>
        </w:rPr>
        <w:lastRenderedPageBreak/>
        <w:t>Additional working space</w:t>
      </w:r>
    </w:p>
    <w:p w14:paraId="4A8FACD2" w14:textId="77777777" w:rsidR="006A088C" w:rsidRPr="008A70F8" w:rsidRDefault="006A088C" w:rsidP="008A70F8"/>
    <w:p w14:paraId="04E5D7A6" w14:textId="77777777" w:rsidR="006A088C" w:rsidRDefault="006A088C" w:rsidP="00E61987">
      <w:r>
        <w:t>Question number: _________</w:t>
      </w:r>
    </w:p>
    <w:p w14:paraId="008EA93D" w14:textId="77777777" w:rsidR="006A088C" w:rsidRDefault="006A088C" w:rsidP="00E61987"/>
    <w:p w14:paraId="7BFF49E5" w14:textId="77777777" w:rsidR="006A088C" w:rsidRPr="008A70F8" w:rsidRDefault="006A088C" w:rsidP="008A70F8"/>
    <w:p w14:paraId="0BC2D400" w14:textId="77777777" w:rsidR="006A088C" w:rsidRPr="008103B4" w:rsidRDefault="006A088C" w:rsidP="00E61987">
      <w:r>
        <w:br w:type="page"/>
      </w:r>
    </w:p>
    <w:p w14:paraId="4C4BC21D" w14:textId="77777777" w:rsidR="006A088C" w:rsidRPr="00761F37" w:rsidRDefault="006A088C" w:rsidP="009B66B8">
      <w:pPr>
        <w:pStyle w:val="QNum"/>
        <w:rPr>
          <w:b w:val="0"/>
        </w:rPr>
      </w:pPr>
      <w:r w:rsidRPr="00761F37">
        <w:rPr>
          <w:b w:val="0"/>
        </w:rPr>
        <w:lastRenderedPageBreak/>
        <w:t>Additional working space</w:t>
      </w:r>
    </w:p>
    <w:p w14:paraId="1162C2A2" w14:textId="77777777" w:rsidR="006A088C" w:rsidRPr="008A70F8" w:rsidRDefault="006A088C" w:rsidP="009B66B8"/>
    <w:p w14:paraId="14D16A24" w14:textId="77777777" w:rsidR="006A088C" w:rsidRDefault="006A088C" w:rsidP="009B66B8">
      <w:r>
        <w:t>Question number: _________</w:t>
      </w:r>
    </w:p>
    <w:p w14:paraId="40E19DC7" w14:textId="77777777" w:rsidR="006A088C" w:rsidRDefault="006A088C" w:rsidP="009B66B8"/>
    <w:p w14:paraId="2A6EA5B3" w14:textId="77777777" w:rsidR="006A088C" w:rsidRDefault="006A088C" w:rsidP="00D3315D"/>
    <w:p w14:paraId="71D785A9" w14:textId="77777777" w:rsidR="006A088C" w:rsidRDefault="006A088C" w:rsidP="00CA483B">
      <w:pPr>
        <w:sectPr w:rsidR="006A088C" w:rsidSect="007514AB">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14:paraId="742FA917" w14:textId="77777777" w:rsidR="006A088C" w:rsidRDefault="006A088C" w:rsidP="00CA483B"/>
    <w:p w14:paraId="6376CB91" w14:textId="77777777" w:rsidR="006A088C" w:rsidRDefault="006A088C" w:rsidP="00CA483B"/>
    <w:p w14:paraId="5F6C6F63" w14:textId="77777777" w:rsidR="006A088C" w:rsidRDefault="006A088C" w:rsidP="00CA483B"/>
    <w:p w14:paraId="5DFA1084" w14:textId="77777777" w:rsidR="006A088C" w:rsidRDefault="006A088C" w:rsidP="00CA483B"/>
    <w:p w14:paraId="5D5872D7" w14:textId="77777777" w:rsidR="006A088C" w:rsidRDefault="006A088C" w:rsidP="00CA483B"/>
    <w:p w14:paraId="253A889C" w14:textId="77777777" w:rsidR="006A088C" w:rsidRDefault="006A088C" w:rsidP="00CA483B"/>
    <w:p w14:paraId="51978EBB" w14:textId="77777777" w:rsidR="006A088C" w:rsidRDefault="006A088C" w:rsidP="00CA483B"/>
    <w:p w14:paraId="3E4B6F67" w14:textId="77777777" w:rsidR="006A088C" w:rsidRDefault="006A088C" w:rsidP="00CA483B"/>
    <w:p w14:paraId="6EFDA997" w14:textId="77777777" w:rsidR="006A088C" w:rsidRDefault="006A088C" w:rsidP="00CA483B"/>
    <w:p w14:paraId="14600AA2" w14:textId="77777777" w:rsidR="006A088C" w:rsidRDefault="006A088C" w:rsidP="00CA483B"/>
    <w:p w14:paraId="4384973B" w14:textId="77777777" w:rsidR="006A088C" w:rsidRDefault="006A088C" w:rsidP="00CA483B"/>
    <w:p w14:paraId="50AA9CFB" w14:textId="77777777" w:rsidR="006A088C" w:rsidRDefault="006A088C" w:rsidP="00CA483B"/>
    <w:p w14:paraId="3C552E43" w14:textId="77777777" w:rsidR="006A088C" w:rsidRDefault="006A088C" w:rsidP="00CA483B"/>
    <w:p w14:paraId="2ADC9B74" w14:textId="77777777" w:rsidR="006A088C" w:rsidRDefault="006A088C" w:rsidP="00CA483B"/>
    <w:p w14:paraId="6C44862F" w14:textId="77777777" w:rsidR="006A088C" w:rsidRDefault="006A088C" w:rsidP="00CA483B"/>
    <w:p w14:paraId="1BDC9923" w14:textId="77777777" w:rsidR="006A088C" w:rsidRDefault="006A088C" w:rsidP="00CA483B"/>
    <w:p w14:paraId="78EB8218" w14:textId="77777777" w:rsidR="006A088C" w:rsidRDefault="006A088C" w:rsidP="00CA483B"/>
    <w:p w14:paraId="7DEABD43" w14:textId="77777777" w:rsidR="006A088C" w:rsidRDefault="006A088C" w:rsidP="00CA483B"/>
    <w:p w14:paraId="316BBEEF" w14:textId="77777777" w:rsidR="006A088C" w:rsidRDefault="006A088C" w:rsidP="00CA483B"/>
    <w:p w14:paraId="0D889997" w14:textId="77777777" w:rsidR="006A088C" w:rsidRDefault="006A088C" w:rsidP="00CA483B"/>
    <w:p w14:paraId="4C78E343" w14:textId="77777777" w:rsidR="006A088C" w:rsidRDefault="006A088C" w:rsidP="00CA483B"/>
    <w:p w14:paraId="54B35E06" w14:textId="77777777" w:rsidR="006A088C" w:rsidRDefault="006A088C" w:rsidP="00CA483B"/>
    <w:p w14:paraId="002B0079" w14:textId="77777777" w:rsidR="006A088C" w:rsidRDefault="006A088C" w:rsidP="00CA483B"/>
    <w:p w14:paraId="0CBDD1D7" w14:textId="77777777" w:rsidR="006A088C" w:rsidRDefault="006A088C" w:rsidP="00CA483B"/>
    <w:p w14:paraId="6927DB34" w14:textId="77777777" w:rsidR="006A088C" w:rsidRDefault="006A088C" w:rsidP="00CA483B"/>
    <w:p w14:paraId="391147A7" w14:textId="77777777" w:rsidR="006A088C" w:rsidRDefault="006A088C" w:rsidP="00CA483B"/>
    <w:p w14:paraId="66F6A031" w14:textId="77777777" w:rsidR="006A088C" w:rsidRDefault="006A088C" w:rsidP="00CA483B"/>
    <w:p w14:paraId="1E6C5F6E" w14:textId="77777777" w:rsidR="006A088C" w:rsidRDefault="006A088C" w:rsidP="00CA483B"/>
    <w:p w14:paraId="3E95BA74" w14:textId="77777777" w:rsidR="006A088C" w:rsidRDefault="006A088C" w:rsidP="00CA483B"/>
    <w:p w14:paraId="111ED686" w14:textId="77777777" w:rsidR="006A088C" w:rsidRDefault="006A088C" w:rsidP="00CA483B"/>
    <w:p w14:paraId="6718991C" w14:textId="77777777" w:rsidR="006A088C" w:rsidRDefault="006A088C" w:rsidP="00CA483B"/>
    <w:p w14:paraId="35B6BD7C" w14:textId="77777777" w:rsidR="006A088C" w:rsidRDefault="006A088C" w:rsidP="00CA483B"/>
    <w:p w14:paraId="3E90109E" w14:textId="77777777" w:rsidR="006A088C" w:rsidRDefault="006A088C" w:rsidP="00CA483B"/>
    <w:p w14:paraId="37DA5DAF" w14:textId="77777777" w:rsidR="006A088C" w:rsidRDefault="006A088C" w:rsidP="00CA483B"/>
    <w:p w14:paraId="4F48C5B6" w14:textId="77777777" w:rsidR="006A088C" w:rsidRDefault="006A088C" w:rsidP="00CA483B"/>
    <w:p w14:paraId="35D5A75E" w14:textId="77777777" w:rsidR="006A088C" w:rsidRDefault="006A088C" w:rsidP="00CA483B"/>
    <w:p w14:paraId="6082893A" w14:textId="77777777" w:rsidR="006A088C" w:rsidRDefault="006A088C" w:rsidP="00CA483B"/>
    <w:p w14:paraId="0AD76C3C" w14:textId="77777777" w:rsidR="006A088C" w:rsidRDefault="006A088C" w:rsidP="00CA483B"/>
    <w:p w14:paraId="055FFE6F" w14:textId="77777777" w:rsidR="006A088C" w:rsidRDefault="006A088C" w:rsidP="00CA483B"/>
    <w:p w14:paraId="4EB0AA7C" w14:textId="77777777" w:rsidR="006A088C" w:rsidRDefault="006A088C" w:rsidP="00CA483B"/>
    <w:p w14:paraId="6A893FCB" w14:textId="77777777" w:rsidR="006A088C" w:rsidRDefault="006A088C" w:rsidP="00CA483B"/>
    <w:p w14:paraId="2E614C67" w14:textId="77777777" w:rsidR="006A088C" w:rsidRDefault="006A088C" w:rsidP="00CA483B"/>
    <w:p w14:paraId="65BCD658" w14:textId="77777777" w:rsidR="006A088C" w:rsidRDefault="006A088C" w:rsidP="00CA483B"/>
    <w:p w14:paraId="02019D28" w14:textId="77777777" w:rsidR="006A088C" w:rsidRPr="00F913EF" w:rsidRDefault="006A088C" w:rsidP="00F913EF">
      <w:bookmarkStart w:id="26" w:name="_GoBack"/>
      <w:bookmarkEnd w:id="26"/>
    </w:p>
    <w:p w14:paraId="12F6A8BA" w14:textId="77777777" w:rsidR="006A088C" w:rsidRPr="007629AB" w:rsidRDefault="006A088C" w:rsidP="006A088C">
      <w:pPr>
        <w:pStyle w:val="QNum"/>
      </w:pPr>
    </w:p>
    <w:sectPr w:rsidR="006A088C" w:rsidRPr="007629AB" w:rsidSect="0023759E">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9EC00" w14:textId="77777777" w:rsidR="007E0407" w:rsidRDefault="007E0407" w:rsidP="00066BEF">
      <w:r>
        <w:separator/>
      </w:r>
    </w:p>
  </w:endnote>
  <w:endnote w:type="continuationSeparator" w:id="0">
    <w:p w14:paraId="67CAFE3B" w14:textId="77777777" w:rsidR="007E0407" w:rsidRDefault="007E040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CEF0" w14:textId="77777777" w:rsidR="006A088C" w:rsidRDefault="006A088C">
    <w:pPr>
      <w:pStyle w:val="Footer"/>
    </w:pPr>
    <w:r>
      <w:rPr>
        <w:noProof/>
        <w:lang w:eastAsia="en-AU"/>
      </w:rPr>
      <mc:AlternateContent>
        <mc:Choice Requires="wps">
          <w:drawing>
            <wp:anchor distT="0" distB="0" distL="114300" distR="114300" simplePos="0" relativeHeight="251660288" behindDoc="0" locked="0" layoutInCell="1" allowOverlap="1" wp14:anchorId="6DD6CA57" wp14:editId="641D6D4E">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14D924" w14:textId="77777777" w:rsidR="006A088C" w:rsidRPr="006A088C" w:rsidRDefault="006A088C">
                          <w:pPr>
                            <w:rPr>
                              <w:rFonts w:cs="Arial"/>
                              <w:sz w:val="12"/>
                            </w:rPr>
                          </w:pPr>
                          <w:r>
                            <w:rPr>
                              <w:rFonts w:cs="Arial"/>
                              <w:sz w:val="12"/>
                            </w:rPr>
                            <w:t>SN085-101-3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DD6CA57"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2C14D924" w14:textId="77777777" w:rsidR="006A088C" w:rsidRPr="006A088C" w:rsidRDefault="006A088C">
                    <w:pPr>
                      <w:rPr>
                        <w:rFonts w:cs="Arial"/>
                        <w:sz w:val="12"/>
                      </w:rPr>
                    </w:pPr>
                    <w:r>
                      <w:rPr>
                        <w:rFonts w:cs="Arial"/>
                        <w:sz w:val="12"/>
                      </w:rPr>
                      <w:t>SN085-101-3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F700" w14:textId="77777777" w:rsidR="006A088C" w:rsidRDefault="006A088C">
    <w:pPr>
      <w:pStyle w:val="Footer"/>
    </w:pPr>
    <w:r>
      <w:rPr>
        <w:noProof/>
        <w:lang w:eastAsia="en-AU"/>
      </w:rPr>
      <mc:AlternateContent>
        <mc:Choice Requires="wps">
          <w:drawing>
            <wp:anchor distT="0" distB="0" distL="114300" distR="114300" simplePos="0" relativeHeight="251661312" behindDoc="0" locked="0" layoutInCell="1" allowOverlap="1" wp14:anchorId="57F7335C" wp14:editId="417A2B16">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D2902" w14:textId="77777777" w:rsidR="006A088C" w:rsidRPr="006A088C" w:rsidRDefault="006A088C">
                          <w:pPr>
                            <w:rPr>
                              <w:rFonts w:cs="Arial"/>
                              <w:sz w:val="12"/>
                            </w:rPr>
                          </w:pPr>
                          <w:r>
                            <w:rPr>
                              <w:rFonts w:cs="Arial"/>
                              <w:sz w:val="12"/>
                            </w:rPr>
                            <w:t>SN085-101-3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7F7335C"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0B6D2902" w14:textId="77777777" w:rsidR="006A088C" w:rsidRPr="006A088C" w:rsidRDefault="006A088C">
                    <w:pPr>
                      <w:rPr>
                        <w:rFonts w:cs="Arial"/>
                        <w:sz w:val="12"/>
                      </w:rPr>
                    </w:pPr>
                    <w:r>
                      <w:rPr>
                        <w:rFonts w:cs="Arial"/>
                        <w:sz w:val="12"/>
                      </w:rPr>
                      <w:t>SN085-101-3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B359A" w14:textId="77777777" w:rsidR="006A088C" w:rsidRDefault="006A088C">
    <w:pPr>
      <w:pStyle w:val="Footer"/>
    </w:pPr>
    <w:r>
      <w:rPr>
        <w:noProof/>
        <w:lang w:eastAsia="en-AU"/>
      </w:rPr>
      <mc:AlternateContent>
        <mc:Choice Requires="wps">
          <w:drawing>
            <wp:anchor distT="0" distB="0" distL="114300" distR="114300" simplePos="0" relativeHeight="251659264" behindDoc="0" locked="0" layoutInCell="1" allowOverlap="1" wp14:anchorId="06D3BC98" wp14:editId="03F6BF48">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2CC00F" w14:textId="77777777" w:rsidR="006A088C" w:rsidRPr="006A088C" w:rsidRDefault="006A088C">
                          <w:pPr>
                            <w:rPr>
                              <w:rFonts w:cs="Arial"/>
                              <w:sz w:val="12"/>
                            </w:rPr>
                          </w:pPr>
                          <w:r>
                            <w:rPr>
                              <w:rFonts w:cs="Arial"/>
                              <w:sz w:val="12"/>
                            </w:rPr>
                            <w:t>SN085-101-3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6D3BC98"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14:paraId="022CC00F" w14:textId="77777777" w:rsidR="006A088C" w:rsidRPr="006A088C" w:rsidRDefault="006A088C">
                    <w:pPr>
                      <w:rPr>
                        <w:rFonts w:cs="Arial"/>
                        <w:sz w:val="12"/>
                      </w:rPr>
                    </w:pPr>
                    <w:r>
                      <w:rPr>
                        <w:rFonts w:cs="Arial"/>
                        <w:sz w:val="12"/>
                      </w:rPr>
                      <w:t>SN085-101-3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EB47" w14:textId="77777777" w:rsidR="006A088C" w:rsidRDefault="006A08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948F" w14:textId="77777777" w:rsidR="006A088C" w:rsidRDefault="006A08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DC695" w14:textId="77777777" w:rsidR="006A088C" w:rsidRDefault="006A08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97E1A" w14:textId="77777777" w:rsidR="006A088C" w:rsidRDefault="006A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E4C75" w14:textId="77777777" w:rsidR="007E0407" w:rsidRDefault="007E0407" w:rsidP="00066BEF">
      <w:r>
        <w:separator/>
      </w:r>
    </w:p>
  </w:footnote>
  <w:footnote w:type="continuationSeparator" w:id="0">
    <w:p w14:paraId="10CAB684" w14:textId="77777777" w:rsidR="007E0407" w:rsidRDefault="007E040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2516" w14:textId="77777777" w:rsidR="006A088C" w:rsidRPr="006A088C" w:rsidRDefault="006A088C" w:rsidP="006A088C">
    <w:pPr>
      <w:pStyle w:val="Header"/>
    </w:pPr>
    <w:r>
      <w:t>SPECIALIST UNITS 1 AND 2</w:t>
    </w:r>
    <w:r>
      <w:tab/>
    </w:r>
    <w:r>
      <w:fldChar w:fldCharType="begin"/>
    </w:r>
    <w:r>
      <w:instrText xml:space="preserve"> PAGE  \* MERGEFORMAT </w:instrText>
    </w:r>
    <w:r>
      <w:fldChar w:fldCharType="separate"/>
    </w:r>
    <w:r w:rsidR="00130AF0">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02A6" w14:textId="77777777" w:rsidR="00066BEF" w:rsidRPr="006A088C" w:rsidRDefault="006A088C" w:rsidP="006A088C">
    <w:pPr>
      <w:pStyle w:val="Header"/>
    </w:pPr>
    <w:r>
      <w:t>CALCULATOR-ASSUMED</w:t>
    </w:r>
    <w:r>
      <w:tab/>
    </w:r>
    <w:r>
      <w:fldChar w:fldCharType="begin"/>
    </w:r>
    <w:r>
      <w:instrText xml:space="preserve"> PAGE  \* MERGEFORMAT </w:instrText>
    </w:r>
    <w:r>
      <w:fldChar w:fldCharType="separate"/>
    </w:r>
    <w:r w:rsidR="00130AF0">
      <w:rPr>
        <w:noProof/>
      </w:rPr>
      <w:t>19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0EF6" w14:textId="77777777" w:rsidR="006A088C" w:rsidRPr="006A088C" w:rsidRDefault="006A088C" w:rsidP="006A088C">
    <w:pPr>
      <w:pStyle w:val="Header"/>
    </w:pPr>
    <w:r>
      <w:t>CALCULATOR-ASSUMED</w:t>
    </w:r>
    <w:r>
      <w:tab/>
    </w:r>
    <w:r>
      <w:fldChar w:fldCharType="begin"/>
    </w:r>
    <w:r>
      <w:instrText xml:space="preserve"> PAGE  \* MERGEFORMAT </w:instrText>
    </w:r>
    <w:r>
      <w:fldChar w:fldCharType="separate"/>
    </w:r>
    <w:r w:rsidR="00130AF0">
      <w:rPr>
        <w:noProof/>
      </w:rPr>
      <w:t>17</w:t>
    </w:r>
    <w:r>
      <w:fldChar w:fldCharType="end"/>
    </w:r>
    <w:r>
      <w:tab/>
      <w:t>SPECIALIST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419F" w14:textId="77777777" w:rsidR="006A088C" w:rsidRPr="006A088C" w:rsidRDefault="006A088C" w:rsidP="006A088C">
    <w:pPr>
      <w:pStyle w:val="Header"/>
    </w:pPr>
    <w:r>
      <w:t>SPECIALIST UNITS 1 AND 2</w:t>
    </w:r>
    <w:r>
      <w:tab/>
    </w:r>
    <w:r>
      <w:fldChar w:fldCharType="begin"/>
    </w:r>
    <w:r>
      <w:instrText xml:space="preserve"> PAGE  \* MERGEFORMAT </w:instrText>
    </w:r>
    <w:r>
      <w:fldChar w:fldCharType="separate"/>
    </w:r>
    <w:r w:rsidR="00130AF0">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8DB2" w14:textId="77777777" w:rsidR="006A088C" w:rsidRDefault="006A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04F7"/>
    <w:rsid w:val="00066BEF"/>
    <w:rsid w:val="000F099E"/>
    <w:rsid w:val="00130AF0"/>
    <w:rsid w:val="00194D40"/>
    <w:rsid w:val="0019677B"/>
    <w:rsid w:val="001E6F67"/>
    <w:rsid w:val="001F64A8"/>
    <w:rsid w:val="002F4902"/>
    <w:rsid w:val="00305F73"/>
    <w:rsid w:val="00353931"/>
    <w:rsid w:val="003E35C5"/>
    <w:rsid w:val="0040323B"/>
    <w:rsid w:val="004521B2"/>
    <w:rsid w:val="004A4688"/>
    <w:rsid w:val="004C3D2F"/>
    <w:rsid w:val="00536FCE"/>
    <w:rsid w:val="00556E20"/>
    <w:rsid w:val="005906D6"/>
    <w:rsid w:val="005C43E5"/>
    <w:rsid w:val="005F0EAE"/>
    <w:rsid w:val="00601E4F"/>
    <w:rsid w:val="00662861"/>
    <w:rsid w:val="006A088C"/>
    <w:rsid w:val="00732975"/>
    <w:rsid w:val="007629AB"/>
    <w:rsid w:val="007C6F08"/>
    <w:rsid w:val="007E0407"/>
    <w:rsid w:val="00883247"/>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630C"/>
  <w15:docId w15:val="{5AA69F38-3A1F-44E5-AE87-122C3BB0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A0">
    <w:name w:val="PartA"/>
    <w:basedOn w:val="Normal"/>
    <w:link w:val="PartAChar"/>
    <w:rsid w:val="006A088C"/>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6A088C"/>
    <w:rPr>
      <w:rFonts w:ascii="Arial" w:eastAsia="Times New Roman" w:hAnsi="Arial" w:cs="Times New Roman"/>
      <w:szCs w:val="24"/>
    </w:rPr>
  </w:style>
  <w:style w:type="paragraph" w:customStyle="1" w:styleId="WAXCopy">
    <w:name w:val="WAXCopy"/>
    <w:basedOn w:val="Normal"/>
    <w:rsid w:val="006A088C"/>
    <w:pPr>
      <w:ind w:left="1134" w:right="1134"/>
      <w:contextualSpacing w:val="0"/>
      <w:jc w:val="center"/>
    </w:pPr>
    <w:rPr>
      <w:sz w:val="18"/>
    </w:rPr>
  </w:style>
  <w:style w:type="paragraph" w:styleId="BalloonText">
    <w:name w:val="Balloon Text"/>
    <w:basedOn w:val="Normal"/>
    <w:link w:val="BalloonTextChar"/>
    <w:uiPriority w:val="99"/>
    <w:semiHidden/>
    <w:unhideWhenUsed/>
    <w:rsid w:val="00601E4F"/>
    <w:rPr>
      <w:rFonts w:ascii="Tahoma" w:hAnsi="Tahoma" w:cs="Tahoma"/>
      <w:sz w:val="16"/>
      <w:szCs w:val="16"/>
    </w:rPr>
  </w:style>
  <w:style w:type="character" w:customStyle="1" w:styleId="BalloonTextChar">
    <w:name w:val="Balloon Text Char"/>
    <w:basedOn w:val="DefaultParagraphFont"/>
    <w:link w:val="BalloonText"/>
    <w:uiPriority w:val="99"/>
    <w:semiHidden/>
    <w:rsid w:val="00601E4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10</TotalTime>
  <Pages>20</Pages>
  <Words>1349</Words>
  <Characters>7691</Characters>
  <Application>Microsoft Office Word</Application>
  <DocSecurity>2</DocSecurity>
  <Lines>64</Lines>
  <Paragraphs>18</Paragraphs>
  <ScaleCrop>false</ScaleCrop>
  <HeadingPairs>
    <vt:vector size="2" baseType="variant">
      <vt:variant>
        <vt:lpstr>Title</vt:lpstr>
      </vt:variant>
      <vt:variant>
        <vt:i4>1</vt:i4>
      </vt:variant>
    </vt:vector>
  </HeadingPairs>
  <TitlesOfParts>
    <vt:vector size="1" baseType="lpstr">
      <vt:lpstr>2017 MATHEMATICS SPECIALIST UNITS 1 AND 2</vt:lpstr>
    </vt:vector>
  </TitlesOfParts>
  <Manager>Charlie Watson</Manager>
  <Company>WA Exam Papers (WAEP)</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dc:title>
  <dc:subject>Trial Examination for ATAR 2017 MATHEMATICS SPECIALIST UNITS 1 AND 2 (Premium version purchased by Rossmoyne Senior High School, SN085-101-3)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8</cp:revision>
  <cp:lastPrinted>2017-09-17T23:44:00Z</cp:lastPrinted>
  <dcterms:created xsi:type="dcterms:W3CDTF">2017-08-21T04:53:00Z</dcterms:created>
  <dcterms:modified xsi:type="dcterms:W3CDTF">2018-09-17T04:54:00Z</dcterms:modified>
  <cp:category>ATAR Mathematics Examination Papers</cp:category>
</cp:coreProperties>
</file>