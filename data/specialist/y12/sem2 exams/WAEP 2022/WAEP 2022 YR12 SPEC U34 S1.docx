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2A966470" w:rsidR="005F0EAE" w:rsidRDefault="005F0EAE" w:rsidP="005F0EAE">
      <w:pPr>
        <w:jc w:val="center"/>
      </w:pPr>
      <w:r>
        <w:t xml:space="preserve"> </w:t>
      </w:r>
      <w:bookmarkStart w:id="0" w:name="bmLogo"/>
      <w:bookmarkEnd w:id="0"/>
      <w:r w:rsidR="00177F47">
        <w:rPr>
          <w:noProof/>
        </w:rPr>
        <w:drawing>
          <wp:inline distT="0" distB="0" distL="0" distR="0" wp14:anchorId="6697D435" wp14:editId="235A97EC">
            <wp:extent cx="6036310" cy="1289123"/>
            <wp:effectExtent l="0" t="0" r="2540" b="635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6310" cy="1289123"/>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026F7BBC" w:rsidR="00EE74B3" w:rsidRDefault="00177F47"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05070408"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9326336" w:rsidR="005F0EAE" w:rsidRPr="009E265C" w:rsidRDefault="00177F47"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9326336" w:rsidR="005F0EAE" w:rsidRPr="009E265C" w:rsidRDefault="00177F47"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177F47">
        <w:t>SPECIALIST</w:t>
      </w:r>
      <w:r w:rsidR="00EE74B3">
        <w:br/>
      </w:r>
      <w:bookmarkStart w:id="5" w:name="bmUnit"/>
      <w:bookmarkEnd w:id="5"/>
      <w:r w:rsidR="00177F47">
        <w:t>UNITS 3&amp;4</w:t>
      </w:r>
    </w:p>
    <w:p w14:paraId="02818E47" w14:textId="4AE1DFC4" w:rsidR="005F0EAE" w:rsidRPr="0032717C" w:rsidRDefault="005F0EAE" w:rsidP="00E66D62">
      <w:pPr>
        <w:pStyle w:val="Head2L"/>
      </w:pPr>
      <w:r>
        <w:t xml:space="preserve">Section </w:t>
      </w:r>
      <w:bookmarkStart w:id="6" w:name="bmSec1"/>
      <w:bookmarkEnd w:id="6"/>
      <w:r w:rsidR="00177F47">
        <w:t>One</w:t>
      </w:r>
      <w:r>
        <w:t>:</w:t>
      </w:r>
      <w:r w:rsidR="00EE74B3">
        <w:br/>
      </w:r>
      <w:r>
        <w:t>Calculator-</w:t>
      </w:r>
      <w:bookmarkStart w:id="7" w:name="bmCal1"/>
      <w:bookmarkEnd w:id="7"/>
      <w:r w:rsidR="00177F47">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2B6BE874" w14:textId="77777777" w:rsidR="00177F47"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p w14:paraId="4BBA6850" w14:textId="77777777" w:rsidR="00177F47" w:rsidRDefault="00177F47" w:rsidP="00701653">
      <w:pPr>
        <w:tabs>
          <w:tab w:val="left" w:pos="3119"/>
          <w:tab w:val="left" w:pos="4479"/>
          <w:tab w:val="right" w:pos="9469"/>
        </w:tabs>
        <w:rPr>
          <w:rFonts w:cs="Arial"/>
          <w:szCs w:val="22"/>
          <w:u w:val="single"/>
        </w:rPr>
      </w:pPr>
    </w:p>
    <w:p w14:paraId="1D0054F4" w14:textId="65C1828E"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940A006"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177F47">
        <w:t>five</w:t>
      </w:r>
      <w:r>
        <w:t xml:space="preserve"> minutes</w:t>
      </w:r>
    </w:p>
    <w:p w14:paraId="5DEDE60C" w14:textId="4F47F3A6" w:rsidR="005F0EAE" w:rsidRPr="000124CF" w:rsidRDefault="005F0EAE" w:rsidP="00C57278">
      <w:pPr>
        <w:tabs>
          <w:tab w:val="left" w:pos="-720"/>
          <w:tab w:val="left" w:pos="4111"/>
        </w:tabs>
        <w:suppressAutoHyphens/>
      </w:pPr>
      <w:r>
        <w:t>Working time:</w:t>
      </w:r>
      <w:r>
        <w:tab/>
      </w:r>
      <w:bookmarkStart w:id="10" w:name="bmWT"/>
      <w:bookmarkEnd w:id="10"/>
      <w:r w:rsidR="00177F47">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165B0F9C"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177F47">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177F4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E728127" w:rsidR="005F0EAE" w:rsidRPr="000E7D70" w:rsidRDefault="00177F47"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49D198D3" w:rsidR="005F0EAE" w:rsidRPr="000E7D70" w:rsidRDefault="00177F47"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8E0A076" w:rsidR="005F0EAE" w:rsidRPr="000E7D70" w:rsidRDefault="00177F47" w:rsidP="0067795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177F4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C787F1F" w:rsidR="005F0EAE" w:rsidRPr="00F25E36" w:rsidRDefault="00177F47"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25B1A134" w:rsidR="005F0EAE" w:rsidRPr="00F25E36" w:rsidRDefault="00177F47"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A8212AC" w:rsidR="005F0EAE" w:rsidRPr="00F25E36" w:rsidRDefault="00177F47" w:rsidP="00677954">
            <w:pPr>
              <w:jc w:val="center"/>
            </w:pPr>
            <w:bookmarkStart w:id="18" w:name="MBT"/>
            <w:bookmarkEnd w:id="18"/>
            <w:r>
              <w:t>91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177F47" w:rsidRPr="00177F47" w14:paraId="2D52318A" w14:textId="77777777" w:rsidTr="00921057">
        <w:trPr>
          <w:trHeight w:val="560"/>
        </w:trPr>
        <w:tc>
          <w:tcPr>
            <w:tcW w:w="3402" w:type="dxa"/>
            <w:gridSpan w:val="3"/>
            <w:vAlign w:val="center"/>
          </w:tcPr>
          <w:p w14:paraId="1DCF1B2C" w14:textId="17B6B7E4" w:rsidR="00177F47" w:rsidRPr="00177F47" w:rsidRDefault="00177F47" w:rsidP="00177F47">
            <w:pPr>
              <w:jc w:val="center"/>
              <w:rPr>
                <w:rFonts w:ascii="Times New Roman" w:hAnsi="Times New Roman"/>
                <w:szCs w:val="22"/>
              </w:rPr>
            </w:pPr>
            <w:bookmarkStart w:id="20" w:name="bMkTab"/>
            <w:bookmarkEnd w:id="20"/>
            <w:r>
              <w:rPr>
                <w:rFonts w:ascii="Times New Roman" w:hAnsi="Times New Roman"/>
                <w:szCs w:val="22"/>
              </w:rPr>
              <w:t>Markers use only</w:t>
            </w:r>
          </w:p>
        </w:tc>
      </w:tr>
      <w:tr w:rsidR="00177F47" w:rsidRPr="00177F47" w14:paraId="3C4480AF" w14:textId="77777777" w:rsidTr="00177F47">
        <w:trPr>
          <w:trHeight w:val="560"/>
        </w:trPr>
        <w:tc>
          <w:tcPr>
            <w:tcW w:w="1134" w:type="dxa"/>
            <w:vAlign w:val="center"/>
          </w:tcPr>
          <w:p w14:paraId="45434AB5" w14:textId="57B96A89" w:rsidR="00177F47" w:rsidRPr="00177F47" w:rsidRDefault="00177F47" w:rsidP="00177F47">
            <w:pPr>
              <w:jc w:val="center"/>
              <w:rPr>
                <w:rFonts w:ascii="Times New Roman" w:hAnsi="Times New Roman"/>
                <w:szCs w:val="22"/>
              </w:rPr>
            </w:pPr>
            <w:r>
              <w:rPr>
                <w:rFonts w:ascii="Times New Roman" w:hAnsi="Times New Roman"/>
                <w:szCs w:val="22"/>
              </w:rPr>
              <w:t>Question</w:t>
            </w:r>
          </w:p>
        </w:tc>
        <w:tc>
          <w:tcPr>
            <w:tcW w:w="1134" w:type="dxa"/>
            <w:vAlign w:val="center"/>
          </w:tcPr>
          <w:p w14:paraId="4195D7D9" w14:textId="7F38F942" w:rsidR="00177F47" w:rsidRPr="00177F47" w:rsidRDefault="00177F47" w:rsidP="00177F47">
            <w:pPr>
              <w:jc w:val="center"/>
              <w:rPr>
                <w:rFonts w:ascii="Times New Roman" w:hAnsi="Times New Roman"/>
                <w:szCs w:val="22"/>
              </w:rPr>
            </w:pPr>
            <w:r>
              <w:rPr>
                <w:rFonts w:ascii="Times New Roman" w:hAnsi="Times New Roman"/>
                <w:szCs w:val="22"/>
              </w:rPr>
              <w:t>Maximum</w:t>
            </w:r>
          </w:p>
        </w:tc>
        <w:tc>
          <w:tcPr>
            <w:tcW w:w="1134" w:type="dxa"/>
            <w:vAlign w:val="center"/>
          </w:tcPr>
          <w:p w14:paraId="2C866E5C" w14:textId="47BF63F8" w:rsidR="00177F47" w:rsidRPr="00177F47" w:rsidRDefault="00177F47" w:rsidP="00177F47">
            <w:pPr>
              <w:jc w:val="center"/>
              <w:rPr>
                <w:rFonts w:ascii="Times New Roman" w:hAnsi="Times New Roman"/>
                <w:szCs w:val="22"/>
              </w:rPr>
            </w:pPr>
            <w:r>
              <w:rPr>
                <w:rFonts w:ascii="Times New Roman" w:hAnsi="Times New Roman"/>
                <w:szCs w:val="22"/>
              </w:rPr>
              <w:t>Mark</w:t>
            </w:r>
          </w:p>
        </w:tc>
      </w:tr>
      <w:tr w:rsidR="00177F47" w:rsidRPr="00177F47" w14:paraId="01CB725F" w14:textId="77777777" w:rsidTr="00177F47">
        <w:trPr>
          <w:trHeight w:val="560"/>
        </w:trPr>
        <w:tc>
          <w:tcPr>
            <w:tcW w:w="1134" w:type="dxa"/>
            <w:vAlign w:val="center"/>
          </w:tcPr>
          <w:p w14:paraId="2B099B6F" w14:textId="146AF8D6" w:rsidR="00177F47" w:rsidRPr="00177F47" w:rsidRDefault="00177F47" w:rsidP="00177F47">
            <w:pPr>
              <w:jc w:val="center"/>
              <w:rPr>
                <w:rFonts w:ascii="Times New Roman" w:hAnsi="Times New Roman"/>
                <w:szCs w:val="22"/>
              </w:rPr>
            </w:pPr>
            <w:r>
              <w:rPr>
                <w:rFonts w:ascii="Times New Roman" w:hAnsi="Times New Roman"/>
                <w:szCs w:val="22"/>
              </w:rPr>
              <w:t>1</w:t>
            </w:r>
          </w:p>
        </w:tc>
        <w:tc>
          <w:tcPr>
            <w:tcW w:w="1134" w:type="dxa"/>
            <w:vAlign w:val="center"/>
          </w:tcPr>
          <w:p w14:paraId="2A9CAD58" w14:textId="66D8F81D" w:rsidR="00177F47" w:rsidRPr="00177F47" w:rsidRDefault="00177F47" w:rsidP="00177F47">
            <w:pPr>
              <w:jc w:val="center"/>
              <w:rPr>
                <w:rFonts w:ascii="Times New Roman" w:hAnsi="Times New Roman"/>
                <w:szCs w:val="22"/>
              </w:rPr>
            </w:pPr>
            <w:r>
              <w:rPr>
                <w:rFonts w:ascii="Times New Roman" w:hAnsi="Times New Roman"/>
                <w:szCs w:val="22"/>
              </w:rPr>
              <w:t>6</w:t>
            </w:r>
          </w:p>
        </w:tc>
        <w:tc>
          <w:tcPr>
            <w:tcW w:w="1134" w:type="dxa"/>
            <w:vAlign w:val="center"/>
          </w:tcPr>
          <w:p w14:paraId="57B2CF66" w14:textId="77777777" w:rsidR="00177F47" w:rsidRPr="00177F47" w:rsidRDefault="00177F47" w:rsidP="00177F47">
            <w:pPr>
              <w:jc w:val="center"/>
              <w:rPr>
                <w:rFonts w:ascii="Times New Roman" w:hAnsi="Times New Roman"/>
                <w:szCs w:val="22"/>
              </w:rPr>
            </w:pPr>
          </w:p>
        </w:tc>
      </w:tr>
      <w:tr w:rsidR="00177F47" w:rsidRPr="00177F47" w14:paraId="6836BA2B" w14:textId="77777777" w:rsidTr="00177F47">
        <w:trPr>
          <w:trHeight w:val="560"/>
        </w:trPr>
        <w:tc>
          <w:tcPr>
            <w:tcW w:w="1134" w:type="dxa"/>
            <w:vAlign w:val="center"/>
          </w:tcPr>
          <w:p w14:paraId="74EF52B7" w14:textId="2CB37097" w:rsidR="00177F47" w:rsidRPr="00177F47" w:rsidRDefault="00177F47" w:rsidP="00177F47">
            <w:pPr>
              <w:jc w:val="center"/>
              <w:rPr>
                <w:rFonts w:ascii="Times New Roman" w:hAnsi="Times New Roman"/>
                <w:szCs w:val="22"/>
              </w:rPr>
            </w:pPr>
            <w:r>
              <w:rPr>
                <w:rFonts w:ascii="Times New Roman" w:hAnsi="Times New Roman"/>
                <w:szCs w:val="22"/>
              </w:rPr>
              <w:t>2</w:t>
            </w:r>
          </w:p>
        </w:tc>
        <w:tc>
          <w:tcPr>
            <w:tcW w:w="1134" w:type="dxa"/>
            <w:vAlign w:val="center"/>
          </w:tcPr>
          <w:p w14:paraId="1C453D22" w14:textId="7AF31496" w:rsidR="00177F47" w:rsidRPr="00177F47" w:rsidRDefault="00177F47" w:rsidP="00177F47">
            <w:pPr>
              <w:jc w:val="center"/>
              <w:rPr>
                <w:rFonts w:ascii="Times New Roman" w:hAnsi="Times New Roman"/>
                <w:szCs w:val="22"/>
              </w:rPr>
            </w:pPr>
            <w:r>
              <w:rPr>
                <w:rFonts w:ascii="Times New Roman" w:hAnsi="Times New Roman"/>
                <w:szCs w:val="22"/>
              </w:rPr>
              <w:t>7</w:t>
            </w:r>
          </w:p>
        </w:tc>
        <w:tc>
          <w:tcPr>
            <w:tcW w:w="1134" w:type="dxa"/>
            <w:vAlign w:val="center"/>
          </w:tcPr>
          <w:p w14:paraId="2746F521" w14:textId="77777777" w:rsidR="00177F47" w:rsidRPr="00177F47" w:rsidRDefault="00177F47" w:rsidP="00177F47">
            <w:pPr>
              <w:jc w:val="center"/>
              <w:rPr>
                <w:rFonts w:ascii="Times New Roman" w:hAnsi="Times New Roman"/>
                <w:szCs w:val="22"/>
              </w:rPr>
            </w:pPr>
          </w:p>
        </w:tc>
      </w:tr>
      <w:tr w:rsidR="00177F47" w:rsidRPr="00177F47" w14:paraId="338958E6" w14:textId="77777777" w:rsidTr="00177F47">
        <w:trPr>
          <w:trHeight w:val="560"/>
        </w:trPr>
        <w:tc>
          <w:tcPr>
            <w:tcW w:w="1134" w:type="dxa"/>
            <w:vAlign w:val="center"/>
          </w:tcPr>
          <w:p w14:paraId="1690F2E4" w14:textId="5A69C67C" w:rsidR="00177F47" w:rsidRPr="00177F47" w:rsidRDefault="00177F47" w:rsidP="00177F47">
            <w:pPr>
              <w:jc w:val="center"/>
              <w:rPr>
                <w:rFonts w:ascii="Times New Roman" w:hAnsi="Times New Roman"/>
                <w:szCs w:val="22"/>
              </w:rPr>
            </w:pPr>
            <w:r>
              <w:rPr>
                <w:rFonts w:ascii="Times New Roman" w:hAnsi="Times New Roman"/>
                <w:szCs w:val="22"/>
              </w:rPr>
              <w:t>3</w:t>
            </w:r>
          </w:p>
        </w:tc>
        <w:tc>
          <w:tcPr>
            <w:tcW w:w="1134" w:type="dxa"/>
            <w:vAlign w:val="center"/>
          </w:tcPr>
          <w:p w14:paraId="51C2E48D" w14:textId="26F076F6" w:rsidR="00177F47" w:rsidRPr="00177F47" w:rsidRDefault="00177F47" w:rsidP="00177F47">
            <w:pPr>
              <w:jc w:val="center"/>
              <w:rPr>
                <w:rFonts w:ascii="Times New Roman" w:hAnsi="Times New Roman"/>
                <w:szCs w:val="22"/>
              </w:rPr>
            </w:pPr>
            <w:r>
              <w:rPr>
                <w:rFonts w:ascii="Times New Roman" w:hAnsi="Times New Roman"/>
                <w:szCs w:val="22"/>
              </w:rPr>
              <w:t>8</w:t>
            </w:r>
          </w:p>
        </w:tc>
        <w:tc>
          <w:tcPr>
            <w:tcW w:w="1134" w:type="dxa"/>
            <w:vAlign w:val="center"/>
          </w:tcPr>
          <w:p w14:paraId="3CC6D941" w14:textId="77777777" w:rsidR="00177F47" w:rsidRPr="00177F47" w:rsidRDefault="00177F47" w:rsidP="00177F47">
            <w:pPr>
              <w:jc w:val="center"/>
              <w:rPr>
                <w:rFonts w:ascii="Times New Roman" w:hAnsi="Times New Roman"/>
                <w:szCs w:val="22"/>
              </w:rPr>
            </w:pPr>
          </w:p>
        </w:tc>
      </w:tr>
      <w:tr w:rsidR="00177F47" w:rsidRPr="00177F47" w14:paraId="64ACF218" w14:textId="77777777" w:rsidTr="00177F47">
        <w:trPr>
          <w:trHeight w:val="560"/>
        </w:trPr>
        <w:tc>
          <w:tcPr>
            <w:tcW w:w="1134" w:type="dxa"/>
            <w:vAlign w:val="center"/>
          </w:tcPr>
          <w:p w14:paraId="37243191" w14:textId="72109521" w:rsidR="00177F47" w:rsidRPr="00177F47" w:rsidRDefault="00177F47" w:rsidP="00177F47">
            <w:pPr>
              <w:jc w:val="center"/>
              <w:rPr>
                <w:rFonts w:ascii="Times New Roman" w:hAnsi="Times New Roman"/>
                <w:szCs w:val="22"/>
              </w:rPr>
            </w:pPr>
            <w:r>
              <w:rPr>
                <w:rFonts w:ascii="Times New Roman" w:hAnsi="Times New Roman"/>
                <w:szCs w:val="22"/>
              </w:rPr>
              <w:t>4</w:t>
            </w:r>
          </w:p>
        </w:tc>
        <w:tc>
          <w:tcPr>
            <w:tcW w:w="1134" w:type="dxa"/>
            <w:vAlign w:val="center"/>
          </w:tcPr>
          <w:p w14:paraId="028E627E" w14:textId="0136040F" w:rsidR="00177F47" w:rsidRPr="00177F47" w:rsidRDefault="00177F47" w:rsidP="00177F47">
            <w:pPr>
              <w:jc w:val="center"/>
              <w:rPr>
                <w:rFonts w:ascii="Times New Roman" w:hAnsi="Times New Roman"/>
                <w:szCs w:val="22"/>
              </w:rPr>
            </w:pPr>
            <w:r>
              <w:rPr>
                <w:rFonts w:ascii="Times New Roman" w:hAnsi="Times New Roman"/>
                <w:szCs w:val="22"/>
              </w:rPr>
              <w:t>6</w:t>
            </w:r>
          </w:p>
        </w:tc>
        <w:tc>
          <w:tcPr>
            <w:tcW w:w="1134" w:type="dxa"/>
            <w:vAlign w:val="center"/>
          </w:tcPr>
          <w:p w14:paraId="2B6534F2" w14:textId="77777777" w:rsidR="00177F47" w:rsidRPr="00177F47" w:rsidRDefault="00177F47" w:rsidP="00177F47">
            <w:pPr>
              <w:jc w:val="center"/>
              <w:rPr>
                <w:rFonts w:ascii="Times New Roman" w:hAnsi="Times New Roman"/>
                <w:szCs w:val="22"/>
              </w:rPr>
            </w:pPr>
          </w:p>
        </w:tc>
      </w:tr>
      <w:tr w:rsidR="00177F47" w:rsidRPr="00177F47" w14:paraId="291BBE65" w14:textId="77777777" w:rsidTr="00177F47">
        <w:trPr>
          <w:trHeight w:val="560"/>
        </w:trPr>
        <w:tc>
          <w:tcPr>
            <w:tcW w:w="1134" w:type="dxa"/>
            <w:vAlign w:val="center"/>
          </w:tcPr>
          <w:p w14:paraId="59D06CD1" w14:textId="10466AAD" w:rsidR="00177F47" w:rsidRPr="00177F47" w:rsidRDefault="00177F47" w:rsidP="00177F47">
            <w:pPr>
              <w:jc w:val="center"/>
              <w:rPr>
                <w:rFonts w:ascii="Times New Roman" w:hAnsi="Times New Roman"/>
                <w:szCs w:val="22"/>
              </w:rPr>
            </w:pPr>
            <w:r>
              <w:rPr>
                <w:rFonts w:ascii="Times New Roman" w:hAnsi="Times New Roman"/>
                <w:szCs w:val="22"/>
              </w:rPr>
              <w:t>5</w:t>
            </w:r>
          </w:p>
        </w:tc>
        <w:tc>
          <w:tcPr>
            <w:tcW w:w="1134" w:type="dxa"/>
            <w:vAlign w:val="center"/>
          </w:tcPr>
          <w:p w14:paraId="2BEB6F8F" w14:textId="78771D4D" w:rsidR="00177F47" w:rsidRPr="00177F47" w:rsidRDefault="00177F47" w:rsidP="00177F47">
            <w:pPr>
              <w:jc w:val="center"/>
              <w:rPr>
                <w:rFonts w:ascii="Times New Roman" w:hAnsi="Times New Roman"/>
                <w:szCs w:val="22"/>
              </w:rPr>
            </w:pPr>
            <w:r>
              <w:rPr>
                <w:rFonts w:ascii="Times New Roman" w:hAnsi="Times New Roman"/>
                <w:szCs w:val="22"/>
              </w:rPr>
              <w:t>7</w:t>
            </w:r>
          </w:p>
        </w:tc>
        <w:tc>
          <w:tcPr>
            <w:tcW w:w="1134" w:type="dxa"/>
            <w:vAlign w:val="center"/>
          </w:tcPr>
          <w:p w14:paraId="02238E6E" w14:textId="77777777" w:rsidR="00177F47" w:rsidRPr="00177F47" w:rsidRDefault="00177F47" w:rsidP="00177F47">
            <w:pPr>
              <w:jc w:val="center"/>
              <w:rPr>
                <w:rFonts w:ascii="Times New Roman" w:hAnsi="Times New Roman"/>
                <w:szCs w:val="22"/>
              </w:rPr>
            </w:pPr>
          </w:p>
        </w:tc>
      </w:tr>
      <w:tr w:rsidR="00177F47" w:rsidRPr="00177F47" w14:paraId="11D276E3" w14:textId="77777777" w:rsidTr="00177F47">
        <w:trPr>
          <w:trHeight w:val="560"/>
        </w:trPr>
        <w:tc>
          <w:tcPr>
            <w:tcW w:w="1134" w:type="dxa"/>
            <w:vAlign w:val="center"/>
          </w:tcPr>
          <w:p w14:paraId="2863F785" w14:textId="0CAC0FFE" w:rsidR="00177F47" w:rsidRPr="00177F47" w:rsidRDefault="00177F47" w:rsidP="00177F47">
            <w:pPr>
              <w:jc w:val="center"/>
              <w:rPr>
                <w:rFonts w:ascii="Times New Roman" w:hAnsi="Times New Roman"/>
                <w:szCs w:val="22"/>
              </w:rPr>
            </w:pPr>
            <w:r>
              <w:rPr>
                <w:rFonts w:ascii="Times New Roman" w:hAnsi="Times New Roman"/>
                <w:szCs w:val="22"/>
              </w:rPr>
              <w:t>6</w:t>
            </w:r>
          </w:p>
        </w:tc>
        <w:tc>
          <w:tcPr>
            <w:tcW w:w="1134" w:type="dxa"/>
            <w:vAlign w:val="center"/>
          </w:tcPr>
          <w:p w14:paraId="1E1B7718" w14:textId="3FEE4CA1" w:rsidR="00177F47" w:rsidRPr="00177F47" w:rsidRDefault="00177F47" w:rsidP="00177F47">
            <w:pPr>
              <w:jc w:val="center"/>
              <w:rPr>
                <w:rFonts w:ascii="Times New Roman" w:hAnsi="Times New Roman"/>
                <w:szCs w:val="22"/>
              </w:rPr>
            </w:pPr>
            <w:r>
              <w:rPr>
                <w:rFonts w:ascii="Times New Roman" w:hAnsi="Times New Roman"/>
                <w:szCs w:val="22"/>
              </w:rPr>
              <w:t>8</w:t>
            </w:r>
          </w:p>
        </w:tc>
        <w:tc>
          <w:tcPr>
            <w:tcW w:w="1134" w:type="dxa"/>
            <w:vAlign w:val="center"/>
          </w:tcPr>
          <w:p w14:paraId="1EB49C07" w14:textId="77777777" w:rsidR="00177F47" w:rsidRPr="00177F47" w:rsidRDefault="00177F47" w:rsidP="00177F47">
            <w:pPr>
              <w:jc w:val="center"/>
              <w:rPr>
                <w:rFonts w:ascii="Times New Roman" w:hAnsi="Times New Roman"/>
                <w:szCs w:val="22"/>
              </w:rPr>
            </w:pPr>
          </w:p>
        </w:tc>
      </w:tr>
      <w:tr w:rsidR="00177F47" w:rsidRPr="00177F47" w14:paraId="12CE7E4A" w14:textId="77777777" w:rsidTr="00177F47">
        <w:trPr>
          <w:trHeight w:val="560"/>
        </w:trPr>
        <w:tc>
          <w:tcPr>
            <w:tcW w:w="1134" w:type="dxa"/>
            <w:vAlign w:val="center"/>
          </w:tcPr>
          <w:p w14:paraId="52279ABC" w14:textId="33FE8FA9" w:rsidR="00177F47" w:rsidRPr="00177F47" w:rsidRDefault="00177F47" w:rsidP="00177F47">
            <w:pPr>
              <w:jc w:val="center"/>
              <w:rPr>
                <w:rFonts w:ascii="Times New Roman" w:hAnsi="Times New Roman"/>
                <w:szCs w:val="22"/>
              </w:rPr>
            </w:pPr>
            <w:r>
              <w:rPr>
                <w:rFonts w:ascii="Times New Roman" w:hAnsi="Times New Roman"/>
                <w:szCs w:val="22"/>
              </w:rPr>
              <w:t>7</w:t>
            </w:r>
          </w:p>
        </w:tc>
        <w:tc>
          <w:tcPr>
            <w:tcW w:w="1134" w:type="dxa"/>
            <w:vAlign w:val="center"/>
          </w:tcPr>
          <w:p w14:paraId="546807F2" w14:textId="47DA11B3" w:rsidR="00177F47" w:rsidRPr="00177F47" w:rsidRDefault="00177F47" w:rsidP="00177F47">
            <w:pPr>
              <w:jc w:val="center"/>
              <w:rPr>
                <w:rFonts w:ascii="Times New Roman" w:hAnsi="Times New Roman"/>
                <w:szCs w:val="22"/>
              </w:rPr>
            </w:pPr>
            <w:r>
              <w:rPr>
                <w:rFonts w:ascii="Times New Roman" w:hAnsi="Times New Roman"/>
                <w:szCs w:val="22"/>
              </w:rPr>
              <w:t>7</w:t>
            </w:r>
          </w:p>
        </w:tc>
        <w:tc>
          <w:tcPr>
            <w:tcW w:w="1134" w:type="dxa"/>
            <w:vAlign w:val="center"/>
          </w:tcPr>
          <w:p w14:paraId="3605AD1A" w14:textId="77777777" w:rsidR="00177F47" w:rsidRPr="00177F47" w:rsidRDefault="00177F47" w:rsidP="00177F47">
            <w:pPr>
              <w:jc w:val="center"/>
              <w:rPr>
                <w:rFonts w:ascii="Times New Roman" w:hAnsi="Times New Roman"/>
                <w:szCs w:val="22"/>
              </w:rPr>
            </w:pPr>
          </w:p>
        </w:tc>
      </w:tr>
      <w:tr w:rsidR="00177F47" w:rsidRPr="00177F47" w14:paraId="23E01442" w14:textId="77777777" w:rsidTr="00177F47">
        <w:trPr>
          <w:trHeight w:val="560"/>
        </w:trPr>
        <w:tc>
          <w:tcPr>
            <w:tcW w:w="1134" w:type="dxa"/>
            <w:vAlign w:val="center"/>
          </w:tcPr>
          <w:p w14:paraId="16CF8712" w14:textId="13E5C890" w:rsidR="00177F47" w:rsidRPr="00177F47" w:rsidRDefault="00177F47" w:rsidP="00177F47">
            <w:pPr>
              <w:jc w:val="center"/>
              <w:rPr>
                <w:rFonts w:ascii="Times New Roman" w:hAnsi="Times New Roman"/>
                <w:szCs w:val="22"/>
              </w:rPr>
            </w:pPr>
            <w:r>
              <w:rPr>
                <w:rFonts w:ascii="Times New Roman" w:hAnsi="Times New Roman"/>
                <w:szCs w:val="22"/>
              </w:rPr>
              <w:t>S1 Total</w:t>
            </w:r>
          </w:p>
        </w:tc>
        <w:tc>
          <w:tcPr>
            <w:tcW w:w="1134" w:type="dxa"/>
            <w:vAlign w:val="center"/>
          </w:tcPr>
          <w:p w14:paraId="327D7B22" w14:textId="714BE931" w:rsidR="00177F47" w:rsidRPr="00177F47" w:rsidRDefault="00177F47" w:rsidP="00177F47">
            <w:pPr>
              <w:jc w:val="center"/>
              <w:rPr>
                <w:rFonts w:ascii="Times New Roman" w:hAnsi="Times New Roman"/>
                <w:szCs w:val="22"/>
              </w:rPr>
            </w:pPr>
            <w:r>
              <w:rPr>
                <w:rFonts w:ascii="Times New Roman" w:hAnsi="Times New Roman"/>
                <w:szCs w:val="22"/>
              </w:rPr>
              <w:t>49</w:t>
            </w:r>
          </w:p>
        </w:tc>
        <w:tc>
          <w:tcPr>
            <w:tcW w:w="1134" w:type="dxa"/>
            <w:vAlign w:val="center"/>
          </w:tcPr>
          <w:p w14:paraId="12E986AB" w14:textId="77777777" w:rsidR="00177F47" w:rsidRPr="00177F47" w:rsidRDefault="00177F47" w:rsidP="00177F47">
            <w:pPr>
              <w:jc w:val="center"/>
              <w:rPr>
                <w:rFonts w:ascii="Times New Roman" w:hAnsi="Times New Roman"/>
                <w:szCs w:val="22"/>
              </w:rPr>
            </w:pPr>
          </w:p>
        </w:tc>
      </w:tr>
      <w:tr w:rsidR="00177F47" w:rsidRPr="00177F47" w14:paraId="54EBA67D" w14:textId="77777777" w:rsidTr="00177F47">
        <w:trPr>
          <w:trHeight w:val="560"/>
        </w:trPr>
        <w:tc>
          <w:tcPr>
            <w:tcW w:w="1134" w:type="dxa"/>
            <w:vAlign w:val="center"/>
          </w:tcPr>
          <w:p w14:paraId="6675DC0D" w14:textId="083DF570" w:rsidR="00177F47" w:rsidRPr="00177F47" w:rsidRDefault="00177F47" w:rsidP="00177F47">
            <w:pPr>
              <w:jc w:val="center"/>
              <w:rPr>
                <w:rFonts w:ascii="Times New Roman" w:hAnsi="Times New Roman"/>
                <w:szCs w:val="22"/>
              </w:rPr>
            </w:pPr>
            <w:r>
              <w:rPr>
                <w:rFonts w:ascii="Times New Roman" w:hAnsi="Times New Roman"/>
                <w:szCs w:val="22"/>
              </w:rPr>
              <w:t xml:space="preserve">S1 </w:t>
            </w:r>
            <w:proofErr w:type="spellStart"/>
            <w:r>
              <w:rPr>
                <w:rFonts w:ascii="Times New Roman" w:hAnsi="Times New Roman"/>
                <w:szCs w:val="22"/>
              </w:rPr>
              <w:t>Wt</w:t>
            </w:r>
            <w:proofErr w:type="spellEnd"/>
            <w:r>
              <w:rPr>
                <w:rFonts w:ascii="Times New Roman" w:hAnsi="Times New Roman"/>
                <w:szCs w:val="22"/>
              </w:rPr>
              <w:t xml:space="preserve"> (×0.7143)</w:t>
            </w:r>
          </w:p>
        </w:tc>
        <w:tc>
          <w:tcPr>
            <w:tcW w:w="1134" w:type="dxa"/>
            <w:vAlign w:val="center"/>
          </w:tcPr>
          <w:p w14:paraId="5287C1C7" w14:textId="4BFD8E3F" w:rsidR="00177F47" w:rsidRPr="00177F47" w:rsidRDefault="00177F47" w:rsidP="00177F47">
            <w:pPr>
              <w:jc w:val="center"/>
              <w:rPr>
                <w:rFonts w:ascii="Times New Roman" w:hAnsi="Times New Roman"/>
                <w:szCs w:val="22"/>
              </w:rPr>
            </w:pPr>
            <w:r>
              <w:rPr>
                <w:rFonts w:ascii="Times New Roman" w:hAnsi="Times New Roman"/>
                <w:szCs w:val="22"/>
              </w:rPr>
              <w:t>35%</w:t>
            </w:r>
          </w:p>
        </w:tc>
        <w:tc>
          <w:tcPr>
            <w:tcW w:w="1134" w:type="dxa"/>
            <w:vAlign w:val="center"/>
          </w:tcPr>
          <w:p w14:paraId="3D21CE14" w14:textId="77777777" w:rsidR="00177F47" w:rsidRPr="00177F47" w:rsidRDefault="00177F47" w:rsidP="00177F47">
            <w:pPr>
              <w:jc w:val="center"/>
              <w:rPr>
                <w:rFonts w:ascii="Times New Roman" w:hAnsi="Times New Roman"/>
                <w:szCs w:val="22"/>
              </w:rPr>
            </w:pPr>
          </w:p>
        </w:tc>
      </w:tr>
      <w:tr w:rsidR="00177F47" w:rsidRPr="00177F47" w14:paraId="46D7210C" w14:textId="77777777" w:rsidTr="00177F47">
        <w:trPr>
          <w:trHeight w:val="560"/>
        </w:trPr>
        <w:tc>
          <w:tcPr>
            <w:tcW w:w="1134" w:type="dxa"/>
            <w:vAlign w:val="center"/>
          </w:tcPr>
          <w:p w14:paraId="6F5EDF5A" w14:textId="5946E871" w:rsidR="00177F47" w:rsidRPr="00177F47" w:rsidRDefault="00177F47" w:rsidP="00177F47">
            <w:pPr>
              <w:jc w:val="center"/>
              <w:rPr>
                <w:rFonts w:ascii="Times New Roman" w:hAnsi="Times New Roman"/>
                <w:szCs w:val="22"/>
              </w:rPr>
            </w:pPr>
            <w:r>
              <w:rPr>
                <w:rFonts w:ascii="Times New Roman" w:hAnsi="Times New Roman"/>
                <w:szCs w:val="22"/>
              </w:rPr>
              <w:t xml:space="preserve">S2 </w:t>
            </w:r>
            <w:proofErr w:type="spellStart"/>
            <w:r>
              <w:rPr>
                <w:rFonts w:ascii="Times New Roman" w:hAnsi="Times New Roman"/>
                <w:szCs w:val="22"/>
              </w:rPr>
              <w:t>Wt</w:t>
            </w:r>
            <w:proofErr w:type="spellEnd"/>
          </w:p>
        </w:tc>
        <w:tc>
          <w:tcPr>
            <w:tcW w:w="1134" w:type="dxa"/>
            <w:vAlign w:val="center"/>
          </w:tcPr>
          <w:p w14:paraId="25AB66A6" w14:textId="105023ED" w:rsidR="00177F47" w:rsidRPr="00177F47" w:rsidRDefault="00177F47" w:rsidP="00177F47">
            <w:pPr>
              <w:jc w:val="center"/>
              <w:rPr>
                <w:rFonts w:ascii="Times New Roman" w:hAnsi="Times New Roman"/>
                <w:szCs w:val="22"/>
              </w:rPr>
            </w:pPr>
            <w:r>
              <w:rPr>
                <w:rFonts w:ascii="Times New Roman" w:hAnsi="Times New Roman"/>
                <w:szCs w:val="22"/>
              </w:rPr>
              <w:t>65%</w:t>
            </w:r>
          </w:p>
        </w:tc>
        <w:tc>
          <w:tcPr>
            <w:tcW w:w="1134" w:type="dxa"/>
            <w:vAlign w:val="center"/>
          </w:tcPr>
          <w:p w14:paraId="3B8DB7F6" w14:textId="77777777" w:rsidR="00177F47" w:rsidRPr="00177F47" w:rsidRDefault="00177F47" w:rsidP="00177F47">
            <w:pPr>
              <w:jc w:val="center"/>
              <w:rPr>
                <w:rFonts w:ascii="Times New Roman" w:hAnsi="Times New Roman"/>
                <w:szCs w:val="22"/>
              </w:rPr>
            </w:pPr>
          </w:p>
        </w:tc>
      </w:tr>
      <w:tr w:rsidR="00177F47" w:rsidRPr="00177F47" w14:paraId="7676F777" w14:textId="77777777" w:rsidTr="00177F47">
        <w:trPr>
          <w:trHeight w:val="560"/>
        </w:trPr>
        <w:tc>
          <w:tcPr>
            <w:tcW w:w="1134" w:type="dxa"/>
            <w:vAlign w:val="center"/>
          </w:tcPr>
          <w:p w14:paraId="461BAA8B" w14:textId="6D7EEBA6" w:rsidR="00177F47" w:rsidRPr="00177F47" w:rsidRDefault="00177F47" w:rsidP="00177F47">
            <w:pPr>
              <w:jc w:val="center"/>
              <w:rPr>
                <w:rFonts w:ascii="Times New Roman" w:hAnsi="Times New Roman"/>
                <w:szCs w:val="22"/>
              </w:rPr>
            </w:pPr>
            <w:r>
              <w:rPr>
                <w:rFonts w:ascii="Times New Roman" w:hAnsi="Times New Roman"/>
                <w:szCs w:val="22"/>
              </w:rPr>
              <w:t>Total</w:t>
            </w:r>
          </w:p>
        </w:tc>
        <w:tc>
          <w:tcPr>
            <w:tcW w:w="1134" w:type="dxa"/>
            <w:vAlign w:val="center"/>
          </w:tcPr>
          <w:p w14:paraId="2E6A6087" w14:textId="3923341E" w:rsidR="00177F47" w:rsidRPr="00177F47" w:rsidRDefault="00177F47" w:rsidP="00177F47">
            <w:pPr>
              <w:jc w:val="center"/>
              <w:rPr>
                <w:rFonts w:ascii="Times New Roman" w:hAnsi="Times New Roman"/>
                <w:szCs w:val="22"/>
              </w:rPr>
            </w:pPr>
            <w:r>
              <w:rPr>
                <w:rFonts w:ascii="Times New Roman" w:hAnsi="Times New Roman"/>
                <w:szCs w:val="22"/>
              </w:rPr>
              <w:t>100%</w:t>
            </w:r>
          </w:p>
        </w:tc>
        <w:tc>
          <w:tcPr>
            <w:tcW w:w="1134" w:type="dxa"/>
            <w:vAlign w:val="center"/>
          </w:tcPr>
          <w:p w14:paraId="4205E034" w14:textId="77777777" w:rsidR="00177F47" w:rsidRPr="00177F47" w:rsidRDefault="00177F47" w:rsidP="00177F47">
            <w:pPr>
              <w:jc w:val="center"/>
              <w:rPr>
                <w:rFonts w:ascii="Times New Roman" w:hAnsi="Times New Roman"/>
                <w:szCs w:val="22"/>
              </w:rPr>
            </w:pPr>
          </w:p>
        </w:tc>
      </w:tr>
    </w:tbl>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8BAFC33" w:rsidR="005F0EAE" w:rsidRDefault="005F0EAE" w:rsidP="005F0EAE">
      <w:pPr>
        <w:pStyle w:val="QNum"/>
      </w:pPr>
      <w:r>
        <w:br w:type="page"/>
      </w:r>
      <w:r>
        <w:lastRenderedPageBreak/>
        <w:t xml:space="preserve">Section </w:t>
      </w:r>
      <w:bookmarkStart w:id="21" w:name="bmSec2"/>
      <w:bookmarkEnd w:id="21"/>
      <w:r w:rsidR="00177F47">
        <w:t>One</w:t>
      </w:r>
      <w:r>
        <w:t>: Calculator-</w:t>
      </w:r>
      <w:bookmarkStart w:id="22" w:name="bmCal2"/>
      <w:bookmarkEnd w:id="22"/>
      <w:r w:rsidR="00177F47">
        <w:t>free</w:t>
      </w:r>
      <w:r>
        <w:tab/>
        <w:t xml:space="preserve"> </w:t>
      </w:r>
      <w:bookmarkStart w:id="23" w:name="bmPercent"/>
      <w:bookmarkEnd w:id="23"/>
      <w:r w:rsidR="00177F47">
        <w:t>35</w:t>
      </w:r>
      <w:r>
        <w:t>% (</w:t>
      </w:r>
      <w:bookmarkStart w:id="24" w:name="MPT"/>
      <w:bookmarkEnd w:id="24"/>
      <w:r w:rsidR="00177F47">
        <w:t>49</w:t>
      </w:r>
      <w:r>
        <w:t xml:space="preserve"> Marks)</w:t>
      </w:r>
    </w:p>
    <w:p w14:paraId="36997019" w14:textId="5869FAEE" w:rsidR="005F0EAE" w:rsidRDefault="005F0EAE" w:rsidP="005F0EAE">
      <w:r>
        <w:t>This section has</w:t>
      </w:r>
      <w:r w:rsidRPr="008E4C95">
        <w:rPr>
          <w:b/>
        </w:rPr>
        <w:t xml:space="preserve"> </w:t>
      </w:r>
      <w:bookmarkStart w:id="25" w:name="MPW"/>
      <w:bookmarkEnd w:id="25"/>
      <w:r w:rsidR="00177F47">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4CC6475" w:rsidR="005F0EAE" w:rsidRDefault="005F0EAE" w:rsidP="005F0EAE">
      <w:r>
        <w:t xml:space="preserve">Working time: </w:t>
      </w:r>
      <w:bookmarkStart w:id="26" w:name="bmWT2"/>
      <w:bookmarkEnd w:id="26"/>
      <w:r w:rsidR="00177F47">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CFC8FC9" w:rsidR="00177F47" w:rsidRDefault="00177F47">
      <w:pPr>
        <w:spacing w:after="160" w:line="259" w:lineRule="auto"/>
        <w:contextualSpacing w:val="0"/>
      </w:pPr>
      <w:r>
        <w:br w:type="page"/>
      </w:r>
    </w:p>
    <w:p w14:paraId="60250003" w14:textId="3CADFD71" w:rsidR="001F64A8" w:rsidRDefault="00177F47" w:rsidP="00177F47">
      <w:pPr>
        <w:pStyle w:val="QNum"/>
      </w:pPr>
      <w:r>
        <w:lastRenderedPageBreak/>
        <w:t>Question 1</w:t>
      </w:r>
      <w:r>
        <w:tab/>
        <w:t>(6 marks)</w:t>
      </w:r>
    </w:p>
    <w:p w14:paraId="523A1D81" w14:textId="77777777" w:rsidR="00177F47" w:rsidRDefault="00177F47" w:rsidP="00650B61">
      <w:pPr>
        <w:rPr>
          <w:rFonts w:eastAsiaTheme="minorEastAsia"/>
        </w:rPr>
      </w:pPr>
      <w:r>
        <w:rPr>
          <w:rFonts w:eastAsiaTheme="minorEastAsia"/>
        </w:rPr>
        <w:t xml:space="preserve">The point </w:t>
      </w:r>
      <m:oMath>
        <m:r>
          <w:rPr>
            <w:rFonts w:ascii="Cambria Math" w:eastAsiaTheme="minorEastAsia" w:hAnsi="Cambria Math"/>
          </w:rPr>
          <m:t>P(0, -0.5)</m:t>
        </m:r>
      </m:oMath>
      <w:r>
        <w:rPr>
          <w:rFonts w:eastAsiaTheme="minorEastAsia"/>
        </w:rPr>
        <w:t xml:space="preserve"> and p</w:t>
      </w:r>
      <w:r>
        <w:t xml:space="preserve">art of the slope field given by </w:t>
      </w:r>
      <m:oMath>
        <m:r>
          <w:rPr>
            <w:rFonts w:ascii="Cambria Math" w:eastAsiaTheme="minorEastAsia" w:hAnsi="Cambria Math"/>
          </w:rPr>
          <m:t xml:space="preserve"> </m:t>
        </m:r>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limUpp>
                    <m:limUppPr>
                      <m:ctrlPr>
                        <w:rPr>
                          <w:rFonts w:ascii="Cambria Math" w:hAnsi="Cambria Math"/>
                          <w:i/>
                        </w:rPr>
                      </m:ctrlPr>
                    </m:limUppPr>
                    <m:e>
                      <m:r>
                        <w:rPr>
                          <w:rFonts w:ascii="Cambria Math" w:hAnsi="Cambria Math"/>
                        </w:rPr>
                        <m:t>dx</m:t>
                      </m:r>
                    </m:e>
                    <m:lim>
                      <m:r>
                        <w:rPr>
                          <w:rFonts w:ascii="Cambria Math" w:hAnsi="Cambria Math"/>
                        </w:rPr>
                        <m:t xml:space="preserve"> </m:t>
                      </m:r>
                    </m:lim>
                  </m:limUpp>
                </m:e>
              </m:bar>
            </m:e>
          </m:mr>
        </m: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oMath>
      <w:r>
        <w:rPr>
          <w:rFonts w:eastAsiaTheme="minorEastAsia"/>
        </w:rPr>
        <w:t xml:space="preserve"> is shown below.</w:t>
      </w:r>
    </w:p>
    <w:p w14:paraId="1A8AAFD6" w14:textId="77777777" w:rsidR="00177F47" w:rsidRDefault="00177F47" w:rsidP="00422CDE">
      <w:pPr>
        <w:jc w:val="center"/>
        <w:rPr>
          <w:rFonts w:eastAsiaTheme="minorEastAsia"/>
        </w:rPr>
      </w:pPr>
      <w:r w:rsidRPr="00B62A99">
        <w:rPr>
          <w:rFonts w:eastAsiaTheme="minorEastAsia"/>
          <w:noProof/>
        </w:rPr>
        <w:drawing>
          <wp:inline distT="0" distB="0" distL="0" distR="0" wp14:anchorId="3FA7F8FE" wp14:editId="2A07FC6C">
            <wp:extent cx="5547010" cy="2813195"/>
            <wp:effectExtent l="0" t="0" r="0" b="0"/>
            <wp:docPr id="2" name="Picture 2" descr="&lt;EFOFEX&gt;&#10;id:fxd{00cb1e90-a310-42c2-ad31-8c589e71c89b}&#10;&#10;FXData: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&#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00cb1e90-a310-42c2-ad31-8c589e71c89b}&#10;&#10;FXData: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&#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7010" cy="2813195"/>
                    </a:xfrm>
                    <a:prstGeom prst="rect">
                      <a:avLst/>
                    </a:prstGeom>
                  </pic:spPr>
                </pic:pic>
              </a:graphicData>
            </a:graphic>
          </wp:inline>
        </w:drawing>
      </w:r>
    </w:p>
    <w:p w14:paraId="558873A4" w14:textId="77777777" w:rsidR="00177F47" w:rsidRDefault="00177F47" w:rsidP="00650B61">
      <w:pPr>
        <w:rPr>
          <w:rFonts w:eastAsiaTheme="minorEastAsia"/>
        </w:rPr>
      </w:pPr>
    </w:p>
    <w:p w14:paraId="6EC93EAE" w14:textId="77777777" w:rsidR="00177F47" w:rsidRDefault="00177F47" w:rsidP="00F943D6">
      <w:pPr>
        <w:pStyle w:val="Parta"/>
        <w:rPr>
          <w:rFonts w:eastAsiaTheme="minorEastAsia"/>
        </w:rPr>
      </w:pPr>
      <w:r>
        <w:t>(a)</w:t>
      </w:r>
      <w:r>
        <w:tab/>
        <w:t xml:space="preserve">Determine the equation of the solution curve through </w:t>
      </w:r>
      <m:oMath>
        <m:r>
          <w:rPr>
            <w:rFonts w:ascii="Cambria Math" w:hAnsi="Cambria Math"/>
          </w:rPr>
          <m:t>P</m:t>
        </m:r>
      </m:oMath>
      <w:r>
        <w:rPr>
          <w:rFonts w:eastAsiaTheme="minorEastAsia"/>
        </w:rPr>
        <w:t xml:space="preserve"> in the form </w:t>
      </w:r>
      <m:oMath>
        <m:r>
          <w:rPr>
            <w:rFonts w:ascii="Cambria Math" w:eastAsiaTheme="minorEastAsia" w:hAnsi="Cambria Math"/>
          </w:rPr>
          <m:t>y=f(x)</m:t>
        </m:r>
      </m:oMath>
      <w:r>
        <w:rPr>
          <w:rFonts w:eastAsiaTheme="minorEastAsia"/>
        </w:rPr>
        <w:t>.</w:t>
      </w:r>
      <w:r>
        <w:rPr>
          <w:rFonts w:eastAsiaTheme="minorEastAsia"/>
        </w:rPr>
        <w:tab/>
        <w:t>(4 marks)</w:t>
      </w:r>
    </w:p>
    <w:p w14:paraId="39768CD3" w14:textId="77777777" w:rsidR="00177F47" w:rsidRDefault="00177F47" w:rsidP="00F943D6">
      <w:pPr>
        <w:pStyle w:val="Parta"/>
        <w:rPr>
          <w:rFonts w:eastAsiaTheme="minorEastAsia"/>
        </w:rPr>
      </w:pPr>
    </w:p>
    <w:p w14:paraId="14055EFC" w14:textId="77777777" w:rsidR="00177F47" w:rsidRDefault="00177F47" w:rsidP="00F943D6">
      <w:pPr>
        <w:pStyle w:val="Parta"/>
        <w:rPr>
          <w:rFonts w:eastAsiaTheme="minorEastAsia"/>
        </w:rPr>
      </w:pPr>
    </w:p>
    <w:p w14:paraId="2D19A557" w14:textId="77777777" w:rsidR="00177F47" w:rsidRDefault="00177F47" w:rsidP="00F943D6">
      <w:pPr>
        <w:pStyle w:val="Parta"/>
        <w:rPr>
          <w:rFonts w:eastAsiaTheme="minorEastAsia"/>
        </w:rPr>
      </w:pPr>
    </w:p>
    <w:p w14:paraId="4BE8D27F" w14:textId="77777777" w:rsidR="00177F47" w:rsidRDefault="00177F47" w:rsidP="00F943D6">
      <w:pPr>
        <w:pStyle w:val="Parta"/>
        <w:rPr>
          <w:rFonts w:eastAsiaTheme="minorEastAsia"/>
        </w:rPr>
      </w:pPr>
    </w:p>
    <w:p w14:paraId="3DE02E73" w14:textId="77777777" w:rsidR="00177F47" w:rsidRDefault="00177F47" w:rsidP="00F943D6">
      <w:pPr>
        <w:pStyle w:val="Parta"/>
        <w:rPr>
          <w:rFonts w:eastAsiaTheme="minorEastAsia"/>
        </w:rPr>
      </w:pPr>
    </w:p>
    <w:p w14:paraId="5C62C339" w14:textId="77777777" w:rsidR="00177F47" w:rsidRDefault="00177F47" w:rsidP="00F943D6">
      <w:pPr>
        <w:pStyle w:val="Parta"/>
        <w:rPr>
          <w:rFonts w:eastAsiaTheme="minorEastAsia"/>
        </w:rPr>
      </w:pPr>
    </w:p>
    <w:p w14:paraId="53E84C8E" w14:textId="77777777" w:rsidR="00177F47" w:rsidRDefault="00177F47" w:rsidP="00F943D6">
      <w:pPr>
        <w:pStyle w:val="Parta"/>
        <w:rPr>
          <w:rFonts w:eastAsiaTheme="minorEastAsia"/>
        </w:rPr>
      </w:pPr>
    </w:p>
    <w:p w14:paraId="11CDBE2D" w14:textId="77777777" w:rsidR="00177F47" w:rsidRDefault="00177F47" w:rsidP="00F943D6">
      <w:pPr>
        <w:pStyle w:val="Parta"/>
        <w:rPr>
          <w:rFonts w:eastAsiaTheme="minorEastAsia"/>
        </w:rPr>
      </w:pPr>
    </w:p>
    <w:p w14:paraId="1D058EFB" w14:textId="77777777" w:rsidR="00177F47" w:rsidRDefault="00177F47" w:rsidP="00F943D6">
      <w:pPr>
        <w:pStyle w:val="Parta"/>
        <w:rPr>
          <w:rFonts w:eastAsiaTheme="minorEastAsia"/>
        </w:rPr>
      </w:pPr>
    </w:p>
    <w:p w14:paraId="794AE35C" w14:textId="77777777" w:rsidR="00177F47" w:rsidRDefault="00177F47" w:rsidP="00F943D6">
      <w:pPr>
        <w:pStyle w:val="Parta"/>
        <w:rPr>
          <w:rFonts w:eastAsiaTheme="minorEastAsia"/>
        </w:rPr>
      </w:pPr>
    </w:p>
    <w:p w14:paraId="490138C2" w14:textId="77777777" w:rsidR="00177F47" w:rsidRDefault="00177F47" w:rsidP="00F943D6">
      <w:pPr>
        <w:pStyle w:val="Parta"/>
        <w:rPr>
          <w:rFonts w:eastAsiaTheme="minorEastAsia"/>
        </w:rPr>
      </w:pPr>
    </w:p>
    <w:p w14:paraId="4EEB3986" w14:textId="77777777" w:rsidR="00177F47" w:rsidRDefault="00177F47" w:rsidP="00F943D6">
      <w:pPr>
        <w:pStyle w:val="Parta"/>
        <w:rPr>
          <w:rFonts w:eastAsiaTheme="minorEastAsia"/>
        </w:rPr>
      </w:pPr>
    </w:p>
    <w:p w14:paraId="310ABBB9" w14:textId="77777777" w:rsidR="00177F47" w:rsidRDefault="00177F47" w:rsidP="00F943D6">
      <w:pPr>
        <w:pStyle w:val="Parta"/>
        <w:rPr>
          <w:rFonts w:eastAsiaTheme="minorEastAsia"/>
        </w:rPr>
      </w:pPr>
    </w:p>
    <w:p w14:paraId="03D06D38" w14:textId="77777777" w:rsidR="00177F47" w:rsidRDefault="00177F47" w:rsidP="00F943D6">
      <w:pPr>
        <w:pStyle w:val="Parta"/>
        <w:rPr>
          <w:rFonts w:eastAsiaTheme="minorEastAsia"/>
        </w:rPr>
      </w:pPr>
    </w:p>
    <w:p w14:paraId="6DFABBFB" w14:textId="77777777" w:rsidR="00177F47" w:rsidRDefault="00177F47" w:rsidP="00F943D6">
      <w:pPr>
        <w:pStyle w:val="Parta"/>
        <w:rPr>
          <w:rFonts w:eastAsiaTheme="minorEastAsia"/>
        </w:rPr>
      </w:pPr>
    </w:p>
    <w:p w14:paraId="470A86B1" w14:textId="77777777" w:rsidR="00177F47" w:rsidRDefault="00177F47" w:rsidP="00F943D6">
      <w:pPr>
        <w:pStyle w:val="Parta"/>
        <w:rPr>
          <w:rFonts w:eastAsiaTheme="minorEastAsia"/>
        </w:rPr>
      </w:pPr>
    </w:p>
    <w:p w14:paraId="79DE0D8A" w14:textId="77777777" w:rsidR="00177F47" w:rsidRDefault="00177F47" w:rsidP="00F943D6">
      <w:pPr>
        <w:pStyle w:val="Parta"/>
        <w:rPr>
          <w:rFonts w:eastAsiaTheme="minorEastAsia"/>
        </w:rPr>
      </w:pPr>
    </w:p>
    <w:p w14:paraId="56BA4DC9" w14:textId="77777777" w:rsidR="00177F47" w:rsidRDefault="00177F47" w:rsidP="00F943D6">
      <w:pPr>
        <w:pStyle w:val="Parta"/>
        <w:rPr>
          <w:rFonts w:eastAsiaTheme="minorEastAsia"/>
        </w:rPr>
      </w:pPr>
    </w:p>
    <w:p w14:paraId="4446EC2A" w14:textId="77777777" w:rsidR="00177F47" w:rsidRDefault="00177F47" w:rsidP="00F943D6">
      <w:pPr>
        <w:pStyle w:val="Parta"/>
        <w:rPr>
          <w:rFonts w:eastAsiaTheme="minorEastAsia"/>
        </w:rPr>
      </w:pPr>
    </w:p>
    <w:p w14:paraId="6FDEE06B" w14:textId="77777777" w:rsidR="00177F47" w:rsidRDefault="00177F47" w:rsidP="00F943D6">
      <w:pPr>
        <w:pStyle w:val="Parta"/>
        <w:rPr>
          <w:rFonts w:eastAsiaTheme="minorEastAsia"/>
        </w:rPr>
      </w:pPr>
    </w:p>
    <w:p w14:paraId="54546EEB" w14:textId="77777777" w:rsidR="00177F47" w:rsidRDefault="00177F47" w:rsidP="00F943D6">
      <w:pPr>
        <w:pStyle w:val="Parta"/>
        <w:rPr>
          <w:rFonts w:eastAsiaTheme="minorEastAsia"/>
        </w:rPr>
      </w:pPr>
    </w:p>
    <w:p w14:paraId="46300590" w14:textId="77777777" w:rsidR="00177F47" w:rsidRDefault="00177F47" w:rsidP="00F943D6">
      <w:pPr>
        <w:pStyle w:val="Parta"/>
        <w:rPr>
          <w:rFonts w:eastAsiaTheme="minorEastAsia"/>
        </w:rPr>
      </w:pPr>
    </w:p>
    <w:p w14:paraId="3B523723" w14:textId="77777777" w:rsidR="00177F47" w:rsidRDefault="00177F47" w:rsidP="00F943D6">
      <w:pPr>
        <w:pStyle w:val="Parta"/>
        <w:rPr>
          <w:rFonts w:eastAsiaTheme="minorEastAsia"/>
        </w:rPr>
      </w:pPr>
    </w:p>
    <w:p w14:paraId="5C19FAAD" w14:textId="77777777" w:rsidR="00177F47" w:rsidRDefault="00177F47" w:rsidP="00F943D6">
      <w:pPr>
        <w:pStyle w:val="Parta"/>
        <w:rPr>
          <w:rFonts w:eastAsiaTheme="minorEastAsia"/>
        </w:rPr>
      </w:pPr>
    </w:p>
    <w:p w14:paraId="6BB2AB31" w14:textId="77777777" w:rsidR="00177F47" w:rsidRDefault="00177F47" w:rsidP="00F943D6">
      <w:pPr>
        <w:pStyle w:val="Parta"/>
        <w:rPr>
          <w:rFonts w:eastAsiaTheme="minorEastAsia"/>
        </w:rPr>
      </w:pPr>
    </w:p>
    <w:p w14:paraId="405E69AB" w14:textId="77777777" w:rsidR="00177F47" w:rsidRDefault="00177F47" w:rsidP="0028348C">
      <w:pPr>
        <w:pStyle w:val="Parta"/>
      </w:pPr>
      <w:r>
        <w:t>(b)</w:t>
      </w:r>
      <w:r>
        <w:tab/>
        <w:t xml:space="preserve">Draw the solution curve through </w:t>
      </w:r>
      <m:oMath>
        <m:r>
          <w:rPr>
            <w:rFonts w:ascii="Cambria Math" w:hAnsi="Cambria Math"/>
          </w:rPr>
          <m:t>P</m:t>
        </m:r>
      </m:oMath>
      <w:r>
        <w:rPr>
          <w:rFonts w:eastAsiaTheme="minorEastAsia"/>
        </w:rPr>
        <w:t xml:space="preserve"> </w:t>
      </w:r>
      <w:r>
        <w:t>on the slope field above</w:t>
      </w:r>
      <w:r>
        <w:rPr>
          <w:rFonts w:eastAsiaTheme="minorEastAsia"/>
        </w:rPr>
        <w:t>.</w:t>
      </w:r>
      <w:r>
        <w:tab/>
        <w:t>(2 marks)</w:t>
      </w:r>
    </w:p>
    <w:p w14:paraId="01088A22" w14:textId="77777777" w:rsidR="00177F47" w:rsidRDefault="00177F47" w:rsidP="0028348C">
      <w:pPr>
        <w:pStyle w:val="Parta"/>
      </w:pPr>
    </w:p>
    <w:p w14:paraId="79E0AF90" w14:textId="71506806" w:rsidR="00177F47" w:rsidRDefault="00177F47">
      <w:pPr>
        <w:spacing w:after="160" w:line="259" w:lineRule="auto"/>
        <w:contextualSpacing w:val="0"/>
        <w:rPr>
          <w:b/>
          <w:szCs w:val="24"/>
          <w:lang w:val="en-US"/>
        </w:rPr>
      </w:pPr>
      <w:r>
        <w:br w:type="page"/>
      </w:r>
    </w:p>
    <w:p w14:paraId="34B3B25B" w14:textId="3F7ECE69" w:rsidR="00177F47" w:rsidRDefault="00177F47" w:rsidP="00177F47">
      <w:pPr>
        <w:pStyle w:val="QNum"/>
      </w:pPr>
      <w:r>
        <w:lastRenderedPageBreak/>
        <w:t>Question 2</w:t>
      </w:r>
      <w:r>
        <w:tab/>
        <w:t>(7 marks)</w:t>
      </w:r>
    </w:p>
    <w:p w14:paraId="06AA573F" w14:textId="77777777" w:rsidR="00177F47" w:rsidRDefault="00177F47" w:rsidP="00946CCB">
      <w:pPr>
        <w:pStyle w:val="Parta"/>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cs="Times New Roman"/>
                <w:i/>
                <w:sz w:val="24"/>
                <w:szCs w:val="24"/>
              </w:rPr>
            </m:ctrlPr>
          </m:mPr>
          <m:mr>
            <m:e>
              <m:r>
                <w:rPr>
                  <w:rFonts w:ascii="Cambria Math" w:hAnsi="Cambria Math"/>
                </w:rPr>
                <m:t>(x+1)(3-x)</m:t>
              </m:r>
            </m:e>
          </m:mr>
          <m:mr>
            <m:e>
              <m:bar>
                <m:barPr>
                  <m:pos m:val="top"/>
                  <m:ctrlPr>
                    <w:rPr>
                      <w:rFonts w:ascii="Cambria Math" w:hAnsi="Cambria Math" w:cs="Times New Roman"/>
                      <w:i/>
                      <w:sz w:val="24"/>
                      <w:szCs w:val="24"/>
                    </w:rPr>
                  </m:ctrlPr>
                </m:barPr>
                <m:e>
                  <m:r>
                    <w:rPr>
                      <w:rFonts w:ascii="Cambria Math" w:hAnsi="Cambria Math"/>
                    </w:rPr>
                    <m:t xml:space="preserve">            </m:t>
                  </m:r>
                  <m:limUpp>
                    <m:limUppPr>
                      <m:ctrlPr>
                        <w:rPr>
                          <w:rFonts w:ascii="Cambria Math" w:hAnsi="Cambria Math" w:cs="Times New Roman"/>
                          <w:i/>
                          <w:sz w:val="24"/>
                          <w:szCs w:val="24"/>
                        </w:rPr>
                      </m:ctrlPr>
                    </m:limUppPr>
                    <m:e>
                      <m:r>
                        <w:rPr>
                          <w:rFonts w:ascii="Cambria Math" w:hAnsi="Cambria Math"/>
                        </w:rPr>
                        <m:t>2</m:t>
                      </m:r>
                    </m:e>
                    <m:lim>
                      <m:r>
                        <w:rPr>
                          <w:rFonts w:ascii="Cambria Math" w:hAnsi="Cambria Math"/>
                        </w:rPr>
                        <m:t xml:space="preserve"> </m:t>
                      </m:r>
                    </m:lim>
                  </m:limUpp>
                  <m:r>
                    <w:rPr>
                      <w:rFonts w:ascii="Cambria Math" w:hAnsi="Cambria Math"/>
                    </w:rPr>
                    <m:t xml:space="preserve">             </m:t>
                  </m:r>
                </m:e>
              </m:bar>
            </m:e>
          </m:mr>
        </m:m>
        <m:r>
          <w:rPr>
            <w:rFonts w:ascii="Cambria Math" w:eastAsiaTheme="minorEastAsia" w:hAnsi="Cambria Math"/>
          </w:rPr>
          <m:t xml:space="preserve"> </m:t>
        </m:r>
      </m:oMath>
      <w:r>
        <w:rPr>
          <w:rFonts w:eastAsiaTheme="minorEastAsia"/>
        </w:rPr>
        <w:t>.</w:t>
      </w:r>
    </w:p>
    <w:p w14:paraId="4FE1CD99" w14:textId="77777777" w:rsidR="00177F47" w:rsidRDefault="00177F47" w:rsidP="00946CCB">
      <w:pPr>
        <w:pStyle w:val="Parta"/>
      </w:pPr>
    </w:p>
    <w:p w14:paraId="24994BE3" w14:textId="77777777" w:rsidR="00177F47" w:rsidRDefault="00177F47" w:rsidP="00946CCB">
      <w:pPr>
        <w:pStyle w:val="Parta"/>
        <w:rPr>
          <w:rFonts w:eastAsiaTheme="minorEastAsia"/>
        </w:rPr>
      </w:pPr>
      <w:r>
        <w:t>(a)</w:t>
      </w:r>
      <w:r>
        <w:tab/>
        <w:t xml:space="preserve">Sketch the graph of </w:t>
      </w:r>
      <m:oMath>
        <m:r>
          <w:rPr>
            <w:rFonts w:ascii="Cambria Math" w:hAnsi="Cambria Math"/>
          </w:rPr>
          <m:t>y=f(x)</m:t>
        </m:r>
      </m:oMath>
      <w:r>
        <w:rPr>
          <w:rFonts w:eastAsiaTheme="minorEastAsia"/>
        </w:rPr>
        <w:t>.</w:t>
      </w:r>
      <w:r>
        <w:rPr>
          <w:rFonts w:eastAsiaTheme="minorEastAsia"/>
        </w:rPr>
        <w:tab/>
        <w:t>(1 mark)</w:t>
      </w:r>
    </w:p>
    <w:p w14:paraId="28010D1F" w14:textId="77777777" w:rsidR="00177F47" w:rsidRDefault="00177F47" w:rsidP="002F66D8">
      <w:pPr>
        <w:pStyle w:val="Parta"/>
        <w:jc w:val="center"/>
        <w:rPr>
          <w:rFonts w:eastAsiaTheme="minorEastAsia"/>
        </w:rPr>
      </w:pPr>
      <w:r w:rsidRPr="00272077">
        <w:rPr>
          <w:rFonts w:eastAsiaTheme="minorEastAsia"/>
          <w:noProof/>
        </w:rPr>
        <w:drawing>
          <wp:inline distT="0" distB="0" distL="0" distR="0" wp14:anchorId="39756D13" wp14:editId="68E64080">
            <wp:extent cx="3387899" cy="2101958"/>
            <wp:effectExtent l="0" t="0" r="0" b="0"/>
            <wp:docPr id="3" name="Picture 3" descr="&lt;EFOFEX&gt;&#10;id:fxd{42acc2e6-8b34-466a-8ec0-01b4836e03eb}&#10;&#10;FXData: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42acc2e6-8b34-466a-8ec0-01b4836e03eb}&#10;&#10;FXData: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&#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7899" cy="2101958"/>
                    </a:xfrm>
                    <a:prstGeom prst="rect">
                      <a:avLst/>
                    </a:prstGeom>
                  </pic:spPr>
                </pic:pic>
              </a:graphicData>
            </a:graphic>
          </wp:inline>
        </w:drawing>
      </w:r>
    </w:p>
    <w:p w14:paraId="4B6126F1" w14:textId="77777777" w:rsidR="00177F47" w:rsidRDefault="00177F47" w:rsidP="00946CCB">
      <w:pPr>
        <w:pStyle w:val="Parta"/>
        <w:rPr>
          <w:rFonts w:eastAsiaTheme="minorEastAsia"/>
        </w:rPr>
      </w:pPr>
    </w:p>
    <w:p w14:paraId="691FCCBB" w14:textId="77777777" w:rsidR="00177F47" w:rsidRDefault="00177F47" w:rsidP="00946CCB">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oMath>
      <w:r>
        <w:rPr>
          <w:rFonts w:eastAsiaTheme="minorEastAsia"/>
        </w:rPr>
        <w:t>.</w:t>
      </w:r>
      <w:r>
        <w:rPr>
          <w:rFonts w:eastAsiaTheme="minorEastAsia"/>
        </w:rPr>
        <w:tab/>
        <w:t>(2 marks)</w:t>
      </w:r>
    </w:p>
    <w:p w14:paraId="03FE1254" w14:textId="77777777" w:rsidR="00177F47" w:rsidRDefault="00177F47" w:rsidP="00946CCB">
      <w:pPr>
        <w:pStyle w:val="Parta"/>
        <w:rPr>
          <w:rFonts w:eastAsiaTheme="minorEastAsia"/>
        </w:rPr>
      </w:pPr>
    </w:p>
    <w:p w14:paraId="4511E5AD" w14:textId="77777777" w:rsidR="00177F47" w:rsidRDefault="00177F47" w:rsidP="002F66D8">
      <w:pPr>
        <w:pStyle w:val="Parta"/>
        <w:jc w:val="center"/>
        <w:rPr>
          <w:rFonts w:eastAsiaTheme="minorEastAsia"/>
        </w:rPr>
      </w:pPr>
      <w:r w:rsidRPr="00272077">
        <w:rPr>
          <w:rFonts w:eastAsiaTheme="minorEastAsia"/>
          <w:noProof/>
        </w:rPr>
        <w:drawing>
          <wp:inline distT="0" distB="0" distL="0" distR="0" wp14:anchorId="64455D18" wp14:editId="54113F74">
            <wp:extent cx="3387899" cy="2101958"/>
            <wp:effectExtent l="0" t="0" r="0" b="0"/>
            <wp:docPr id="4" name="Picture 4" descr="&lt;EFOFEX&gt;&#10;id:fxd{5b9935d9-2761-453a-9cee-2c8cd5514297}&#10;&#10;FXData: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&#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5b9935d9-2761-453a-9cee-2c8cd5514297}&#10;&#10;FXData: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&#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7899" cy="2101958"/>
                    </a:xfrm>
                    <a:prstGeom prst="rect">
                      <a:avLst/>
                    </a:prstGeom>
                  </pic:spPr>
                </pic:pic>
              </a:graphicData>
            </a:graphic>
          </wp:inline>
        </w:drawing>
      </w:r>
    </w:p>
    <w:p w14:paraId="5AA4EA6C" w14:textId="77777777" w:rsidR="00177F47" w:rsidRDefault="00177F47" w:rsidP="00946CCB">
      <w:pPr>
        <w:pStyle w:val="Parta"/>
        <w:rPr>
          <w:rFonts w:eastAsiaTheme="minorEastAsia"/>
        </w:rPr>
      </w:pPr>
      <w:r>
        <w:rPr>
          <w:rFonts w:eastAsiaTheme="minorEastAsia"/>
        </w:rPr>
        <w:t xml:space="preserve">Consider </w:t>
      </w:r>
      <m:oMath>
        <m:r>
          <w:rPr>
            <w:rFonts w:ascii="Cambria Math" w:eastAsiaTheme="minorEastAsia" w:hAnsi="Cambria Math"/>
          </w:rPr>
          <m:t>g(x)=</m:t>
        </m:r>
        <m:m>
          <m:mPr>
            <m:mcs>
              <m:mc>
                <m:mcPr>
                  <m:count m:val="1"/>
                  <m:mcJc m:val="center"/>
                </m:mcPr>
              </m:mc>
            </m:mcs>
            <m:ctrlPr>
              <w:rPr>
                <w:rFonts w:ascii="Cambria Math" w:hAnsi="Cambria Math"/>
                <w:i/>
              </w:rPr>
            </m:ctrlPr>
          </m:mPr>
          <m:mr>
            <m:e>
              <m:r>
                <w:rPr>
                  <w:rFonts w:ascii="Cambria Math" w:hAnsi="Cambria Math"/>
                </w:rPr>
                <m:t>2</m:t>
              </m:r>
            </m:e>
          </m:mr>
          <m:mr>
            <m:e>
              <m:bar>
                <m:barPr>
                  <m:pos m:val="top"/>
                  <m:ctrlPr>
                    <w:rPr>
                      <w:rFonts w:ascii="Cambria Math" w:eastAsiaTheme="minorEastAsia" w:hAnsi="Cambria Math"/>
                      <w:i/>
                    </w:rPr>
                  </m:ctrlPr>
                </m:barPr>
                <m:e>
                  <m:r>
                    <w:rPr>
                      <w:rFonts w:ascii="Cambria Math" w:eastAsiaTheme="minorEastAsia" w:hAnsi="Cambria Math"/>
                    </w:rPr>
                    <m:t>3+2x-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bar>
            </m:e>
          </m:mr>
        </m:m>
      </m:oMath>
      <w:r>
        <w:rPr>
          <w:rFonts w:eastAsiaTheme="minorEastAsia"/>
        </w:rPr>
        <w:t>.</w:t>
      </w:r>
    </w:p>
    <w:p w14:paraId="03C22381" w14:textId="77777777" w:rsidR="00177F47" w:rsidRDefault="00177F47" w:rsidP="00946CCB">
      <w:pPr>
        <w:pStyle w:val="Parta"/>
        <w:rPr>
          <w:rFonts w:eastAsiaTheme="minorEastAsia"/>
        </w:rPr>
      </w:pPr>
    </w:p>
    <w:p w14:paraId="49D8BF6A" w14:textId="77777777" w:rsidR="00177F47" w:rsidRDefault="00177F47" w:rsidP="006720C4">
      <w:pPr>
        <w:pStyle w:val="Parta"/>
        <w:rPr>
          <w:rFonts w:eastAsiaTheme="minorEastAsia"/>
        </w:rPr>
      </w:pPr>
      <w:r>
        <w:rPr>
          <w:rFonts w:eastAsiaTheme="minorEastAsia"/>
        </w:rPr>
        <w:t>(c)</w:t>
      </w:r>
      <w:r>
        <w:rPr>
          <w:rFonts w:eastAsiaTheme="minorEastAsia"/>
        </w:rPr>
        <w:tab/>
        <w:t xml:space="preserve">Briefly describe how the graph of </w:t>
      </w:r>
      <m:oMath>
        <m:r>
          <w:rPr>
            <w:rFonts w:ascii="Cambria Math" w:eastAsiaTheme="minorEastAsia" w:hAnsi="Cambria Math"/>
          </w:rPr>
          <m:t>y=f(x)</m:t>
        </m:r>
      </m:oMath>
      <w:r>
        <w:rPr>
          <w:rFonts w:eastAsiaTheme="minorEastAsia"/>
        </w:rPr>
        <w:t xml:space="preserve"> can be used to sketch the graph of </w:t>
      </w:r>
      <m:oMath>
        <m:r>
          <w:rPr>
            <w:rFonts w:ascii="Cambria Math" w:eastAsiaTheme="minorEastAsia" w:hAnsi="Cambria Math"/>
          </w:rPr>
          <m:t>y=g(x)</m:t>
        </m:r>
      </m:oMath>
      <w:r>
        <w:rPr>
          <w:rFonts w:eastAsiaTheme="minorEastAsia"/>
        </w:rPr>
        <w:t xml:space="preserve"> and hence state </w:t>
      </w:r>
      <w:r>
        <w:t xml:space="preserve">the domain and range of </w:t>
      </w:r>
      <m:oMath>
        <m:r>
          <w:rPr>
            <w:rFonts w:ascii="Cambria Math" w:hAnsi="Cambria Math"/>
          </w:rPr>
          <m:t>g(x)</m:t>
        </m:r>
      </m:oMath>
      <w:r>
        <w:t>.</w:t>
      </w:r>
      <w:r>
        <w:tab/>
        <w:t>(4 marks)</w:t>
      </w:r>
    </w:p>
    <w:p w14:paraId="1B341E27" w14:textId="77777777" w:rsidR="00177F47" w:rsidRDefault="00177F47" w:rsidP="00650B61"/>
    <w:p w14:paraId="7EC17100" w14:textId="676867EF" w:rsidR="00177F47" w:rsidRDefault="00177F47">
      <w:pPr>
        <w:spacing w:after="160" w:line="259" w:lineRule="auto"/>
        <w:contextualSpacing w:val="0"/>
        <w:rPr>
          <w:b/>
          <w:szCs w:val="24"/>
          <w:lang w:val="en-US"/>
        </w:rPr>
      </w:pPr>
      <w:r>
        <w:br w:type="page"/>
      </w:r>
    </w:p>
    <w:p w14:paraId="2B6836A2" w14:textId="7E6A5122" w:rsidR="00177F47" w:rsidRDefault="00177F47" w:rsidP="00177F47">
      <w:pPr>
        <w:pStyle w:val="QNum"/>
      </w:pPr>
      <w:r>
        <w:lastRenderedPageBreak/>
        <w:t>Question 3</w:t>
      </w:r>
      <w:r>
        <w:tab/>
        <w:t>(8 marks)</w:t>
      </w:r>
    </w:p>
    <w:p w14:paraId="4565D290" w14:textId="77777777" w:rsidR="00177F47" w:rsidRDefault="00177F47" w:rsidP="00D63932">
      <w:pPr>
        <w:pStyle w:val="Parta"/>
      </w:pPr>
      <w:r>
        <w:t xml:space="preserve">The equations of planes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3</m:t>
            </m:r>
          </m:sub>
        </m:sSub>
      </m:oMath>
      <w:r>
        <w:t xml:space="preserve"> are shown below.</w:t>
      </w:r>
    </w:p>
    <w:p w14:paraId="6E4BBA8C" w14:textId="77777777" w:rsidR="00177F47" w:rsidRDefault="00177F47" w:rsidP="00D63932">
      <w:pPr>
        <w:pStyle w:val="Parta"/>
      </w:pPr>
    </w:p>
    <w:p w14:paraId="6A407DB3" w14:textId="77777777" w:rsidR="00177F47" w:rsidRDefault="00000000" w:rsidP="00D63932">
      <w:pPr>
        <w:pStyle w:val="Parta"/>
      </w:pPr>
      <m:oMathPara>
        <m:oMath>
          <m:m>
            <m:mPr>
              <m:rSpRule m:val="4"/>
              <m:rSp m:val="5"/>
              <m:cGpRule m:val="4"/>
              <m:cGp m:val="13"/>
              <m:mcs>
                <m:mc>
                  <m:mcPr>
                    <m:count m:val="3"/>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2</m:t>
                    </m:r>
                  </m:sub>
                </m:sSub>
              </m:e>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3</m:t>
                    </m:r>
                  </m:sub>
                </m:sSub>
              </m:e>
            </m:mr>
            <m:mr>
              <m:e>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3</m:t>
                          </m:r>
                        </m:e>
                      </m:mr>
                    </m:m>
                  </m:e>
                </m:d>
                <m:r>
                  <w:rPr>
                    <w:rFonts w:ascii="Cambria Math" w:hAnsi="Cambria Math"/>
                  </w:rPr>
                  <m:t>+λ</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1</m:t>
                          </m:r>
                        </m:e>
                      </m:mr>
                    </m:m>
                  </m:e>
                </m:d>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3</m:t>
                          </m:r>
                        </m:e>
                      </m:mr>
                    </m:m>
                  </m:e>
                </m:d>
              </m:e>
              <m:e>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2</m:t>
                          </m:r>
                        </m:e>
                      </m:mr>
                    </m:m>
                  </m:e>
                </m:d>
                <m:r>
                  <w:rPr>
                    <w:rFonts w:ascii="Cambria Math" w:hAnsi="Cambria Math"/>
                  </w:rPr>
                  <m:t>=18</m:t>
                </m:r>
              </m:e>
              <m:e>
                <m:r>
                  <w:rPr>
                    <w:rFonts w:ascii="Cambria Math" w:hAnsi="Cambria Math"/>
                  </w:rPr>
                  <m:t>x-y+z=15</m:t>
                </m:r>
              </m:e>
            </m:mr>
          </m:m>
        </m:oMath>
      </m:oMathPara>
    </w:p>
    <w:p w14:paraId="47232B25" w14:textId="77777777" w:rsidR="00177F47" w:rsidRDefault="00177F47" w:rsidP="00D63932">
      <w:pPr>
        <w:pStyle w:val="Parta"/>
      </w:pPr>
    </w:p>
    <w:p w14:paraId="2B3B1298" w14:textId="77777777" w:rsidR="00177F47" w:rsidRDefault="00177F47" w:rsidP="00D63932">
      <w:pPr>
        <w:pStyle w:val="Parta"/>
      </w:pPr>
      <w:r>
        <w:t>(a)</w:t>
      </w:r>
      <w:r>
        <w:tab/>
        <w:t xml:space="preserve">Show that the equation of plane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1</m:t>
            </m:r>
          </m:sub>
        </m:sSub>
      </m:oMath>
      <w:r>
        <w:t xml:space="preserve"> in Cartesian form is </w:t>
      </w:r>
      <m:oMath>
        <m:r>
          <w:rPr>
            <w:rFonts w:ascii="Cambria Math" w:hAnsi="Cambria Math"/>
          </w:rPr>
          <m:t>2x+y-z=6</m:t>
        </m:r>
      </m:oMath>
      <w:r>
        <w:t>.</w:t>
      </w:r>
      <w:r>
        <w:tab/>
        <w:t>(3 marks)</w:t>
      </w:r>
    </w:p>
    <w:p w14:paraId="14451721" w14:textId="77777777" w:rsidR="00177F47" w:rsidRDefault="00177F47" w:rsidP="00D63932">
      <w:pPr>
        <w:pStyle w:val="Parta"/>
      </w:pPr>
    </w:p>
    <w:p w14:paraId="39951286" w14:textId="77777777" w:rsidR="00177F47" w:rsidRDefault="00177F47" w:rsidP="00D63932">
      <w:pPr>
        <w:pStyle w:val="Parta"/>
      </w:pPr>
    </w:p>
    <w:p w14:paraId="26F467BD" w14:textId="77777777" w:rsidR="00177F47" w:rsidRDefault="00177F47" w:rsidP="00D63932">
      <w:pPr>
        <w:pStyle w:val="Parta"/>
      </w:pPr>
    </w:p>
    <w:p w14:paraId="093C74F6" w14:textId="77777777" w:rsidR="00177F47" w:rsidRDefault="00177F47" w:rsidP="00D63932">
      <w:pPr>
        <w:pStyle w:val="Parta"/>
      </w:pPr>
    </w:p>
    <w:p w14:paraId="6F5FB6CA" w14:textId="77777777" w:rsidR="00177F47" w:rsidRDefault="00177F47" w:rsidP="00D63932">
      <w:pPr>
        <w:pStyle w:val="Parta"/>
      </w:pPr>
    </w:p>
    <w:p w14:paraId="45F450C7" w14:textId="77777777" w:rsidR="00177F47" w:rsidRDefault="00177F47" w:rsidP="00D63932">
      <w:pPr>
        <w:pStyle w:val="Parta"/>
      </w:pPr>
    </w:p>
    <w:p w14:paraId="48CBC3A0" w14:textId="77777777" w:rsidR="00177F47" w:rsidRDefault="00177F47" w:rsidP="00D63932">
      <w:pPr>
        <w:pStyle w:val="Parta"/>
      </w:pPr>
    </w:p>
    <w:p w14:paraId="4C1CA917" w14:textId="77777777" w:rsidR="00177F47" w:rsidRDefault="00177F47" w:rsidP="00D63932">
      <w:pPr>
        <w:pStyle w:val="Parta"/>
      </w:pPr>
    </w:p>
    <w:p w14:paraId="028FBAA4" w14:textId="77777777" w:rsidR="00177F47" w:rsidRDefault="00177F47" w:rsidP="00D63932">
      <w:pPr>
        <w:pStyle w:val="Parta"/>
      </w:pPr>
    </w:p>
    <w:p w14:paraId="5EF7CC8A" w14:textId="77777777" w:rsidR="00177F47" w:rsidRDefault="00177F47" w:rsidP="00D63932">
      <w:pPr>
        <w:pStyle w:val="Parta"/>
      </w:pPr>
    </w:p>
    <w:p w14:paraId="636EB55B" w14:textId="77777777" w:rsidR="00177F47" w:rsidRDefault="00177F47" w:rsidP="00D63932">
      <w:pPr>
        <w:pStyle w:val="Parta"/>
      </w:pPr>
    </w:p>
    <w:p w14:paraId="29305221" w14:textId="77777777" w:rsidR="00177F47" w:rsidRDefault="00177F47" w:rsidP="00D63932">
      <w:pPr>
        <w:pStyle w:val="Parta"/>
      </w:pPr>
    </w:p>
    <w:p w14:paraId="3DCB8F4F" w14:textId="77777777" w:rsidR="00177F47" w:rsidRDefault="00177F47" w:rsidP="00D63932">
      <w:pPr>
        <w:pStyle w:val="Parta"/>
      </w:pPr>
    </w:p>
    <w:p w14:paraId="4545A2F0" w14:textId="77777777" w:rsidR="00177F47" w:rsidRDefault="00177F47" w:rsidP="00D63932">
      <w:pPr>
        <w:pStyle w:val="Parta"/>
      </w:pPr>
    </w:p>
    <w:p w14:paraId="1B88B7D8" w14:textId="77777777" w:rsidR="00177F47" w:rsidRDefault="00177F47" w:rsidP="00D63932">
      <w:pPr>
        <w:pStyle w:val="Parta"/>
      </w:pPr>
    </w:p>
    <w:p w14:paraId="67018719" w14:textId="77777777" w:rsidR="00177F47" w:rsidRDefault="00177F47" w:rsidP="00D63932">
      <w:pPr>
        <w:pStyle w:val="Parta"/>
      </w:pPr>
    </w:p>
    <w:p w14:paraId="40A8BBAC" w14:textId="77777777" w:rsidR="00177F47" w:rsidRDefault="00177F47" w:rsidP="00D63932">
      <w:pPr>
        <w:pStyle w:val="Parta"/>
      </w:pPr>
    </w:p>
    <w:p w14:paraId="24349D69" w14:textId="77777777" w:rsidR="00177F47" w:rsidRDefault="00177F47" w:rsidP="00BF2370">
      <w:pPr>
        <w:pStyle w:val="Parta"/>
      </w:pPr>
    </w:p>
    <w:p w14:paraId="11879C84" w14:textId="77777777" w:rsidR="00177F47" w:rsidRDefault="00177F47" w:rsidP="00BF2370">
      <w:pPr>
        <w:pStyle w:val="Parta"/>
      </w:pPr>
      <w:r>
        <w:t>(b)</w:t>
      </w:r>
      <w:r>
        <w:tab/>
        <w:t xml:space="preserve">The origin lies on the surface of sphere </w:t>
      </w:r>
      <m:oMath>
        <m:r>
          <w:rPr>
            <w:rFonts w:ascii="Cambria Math" w:hAnsi="Cambria Math"/>
          </w:rPr>
          <m:t>S</m:t>
        </m:r>
      </m:oMath>
      <w:r>
        <w:rPr>
          <w:rFonts w:eastAsiaTheme="minorEastAsia"/>
        </w:rPr>
        <w:t>. Determine</w:t>
      </w:r>
      <w:r>
        <w:t xml:space="preserve"> the vector equation of </w:t>
      </w:r>
      <m:oMath>
        <m:r>
          <w:rPr>
            <w:rFonts w:ascii="Cambria Math" w:hAnsi="Cambria Math"/>
          </w:rPr>
          <m:t>S</m:t>
        </m:r>
      </m:oMath>
      <w:r>
        <w:rPr>
          <w:rFonts w:eastAsiaTheme="minorEastAsia"/>
        </w:rPr>
        <w:t>,</w:t>
      </w:r>
      <w:r>
        <w:t xml:space="preserve"> given that its centre is the point of intersection of the three planes.</w:t>
      </w:r>
      <w:r>
        <w:tab/>
        <w:t>(5 marks)</w:t>
      </w:r>
    </w:p>
    <w:p w14:paraId="1A8C1F7D" w14:textId="77777777" w:rsidR="00177F47" w:rsidRDefault="00177F47" w:rsidP="00650B61"/>
    <w:p w14:paraId="4FB78ED8" w14:textId="23C8BB42" w:rsidR="00177F47" w:rsidRDefault="00177F47">
      <w:pPr>
        <w:spacing w:after="160" w:line="259" w:lineRule="auto"/>
        <w:contextualSpacing w:val="0"/>
        <w:rPr>
          <w:b/>
          <w:szCs w:val="24"/>
          <w:lang w:val="en-US"/>
        </w:rPr>
      </w:pPr>
      <w:r>
        <w:br w:type="page"/>
      </w:r>
    </w:p>
    <w:p w14:paraId="66C49463" w14:textId="081CC196" w:rsidR="00177F47" w:rsidRDefault="00177F47" w:rsidP="00177F47">
      <w:pPr>
        <w:pStyle w:val="QNum"/>
      </w:pPr>
      <w:r>
        <w:lastRenderedPageBreak/>
        <w:t>Question 4</w:t>
      </w:r>
      <w:r>
        <w:tab/>
        <w:t>(6 marks)</w:t>
      </w:r>
    </w:p>
    <w:p w14:paraId="08D6F6CB" w14:textId="77777777" w:rsidR="00177F47" w:rsidRDefault="00177F47" w:rsidP="00650B61">
      <w:pPr>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=3</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+p</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+16z+q</m:t>
        </m:r>
      </m:oMath>
      <w:r>
        <w:rPr>
          <w:rFonts w:eastAsiaTheme="minorEastAsia"/>
        </w:rPr>
        <w:t xml:space="preserve">, where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real constants.</w:t>
      </w:r>
    </w:p>
    <w:p w14:paraId="39C68FA8" w14:textId="77777777" w:rsidR="00177F47" w:rsidRDefault="00177F47" w:rsidP="00650B61">
      <w:pPr>
        <w:rPr>
          <w:rFonts w:eastAsiaTheme="minorEastAsia"/>
        </w:rPr>
      </w:pPr>
    </w:p>
    <w:p w14:paraId="1181E591" w14:textId="77777777" w:rsidR="00177F47" w:rsidRDefault="00177F47" w:rsidP="00650B61">
      <w:pPr>
        <w:rPr>
          <w:rFonts w:eastAsiaTheme="minorEastAsia"/>
        </w:rPr>
      </w:pPr>
      <w:r>
        <w:rPr>
          <w:rFonts w:eastAsiaTheme="minorEastAsia"/>
        </w:rPr>
        <w:t xml:space="preserve">One of the roots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is </w:t>
      </w:r>
      <m:oMath>
        <m:r>
          <w:rPr>
            <w:rFonts w:ascii="Cambria Math" w:eastAsiaTheme="minorEastAsia" w:hAnsi="Cambria Math"/>
          </w:rPr>
          <m:t>z=</m:t>
        </m:r>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oMath>
      <w:r>
        <w:rPr>
          <w:rFonts w:eastAsiaTheme="minorEastAsia"/>
        </w:rPr>
        <w:t>.</w:t>
      </w:r>
    </w:p>
    <w:p w14:paraId="3F50B4BB" w14:textId="77777777" w:rsidR="00177F47" w:rsidRDefault="00177F47" w:rsidP="00650B61">
      <w:pPr>
        <w:rPr>
          <w:rFonts w:eastAsiaTheme="minorEastAsia"/>
        </w:rPr>
      </w:pPr>
    </w:p>
    <w:p w14:paraId="16324799" w14:textId="77777777" w:rsidR="00177F47" w:rsidRDefault="00177F47" w:rsidP="00874C08">
      <w:pPr>
        <w:pStyle w:val="Parta"/>
        <w:rPr>
          <w:rFonts w:eastAsiaTheme="minorEastAsia"/>
        </w:rPr>
      </w:pPr>
      <w:r>
        <w:t>(a)</w:t>
      </w:r>
      <w:r>
        <w:tab/>
        <w:t xml:space="preserve">Determine the value of the constant </w:t>
      </w:r>
      <m:oMath>
        <m:r>
          <w:rPr>
            <w:rFonts w:ascii="Cambria Math" w:hAnsi="Cambria Math"/>
          </w:rPr>
          <m:t>p</m:t>
        </m:r>
      </m:oMath>
      <w:r>
        <w:rPr>
          <w:rFonts w:eastAsiaTheme="minorEastAsia"/>
        </w:rPr>
        <w:t xml:space="preserve"> a</w:t>
      </w:r>
      <w:proofErr w:type="spellStart"/>
      <w:r>
        <w:rPr>
          <w:rFonts w:eastAsiaTheme="minorEastAsia"/>
        </w:rPr>
        <w:t>nd</w:t>
      </w:r>
      <w:proofErr w:type="spellEnd"/>
      <w:r>
        <w:rPr>
          <w:rFonts w:eastAsiaTheme="minorEastAsia"/>
        </w:rPr>
        <w:t xml:space="preserve"> the value of the constant </w:t>
      </w:r>
      <m:oMath>
        <m:r>
          <w:rPr>
            <w:rFonts w:ascii="Cambria Math" w:eastAsiaTheme="minorEastAsia" w:hAnsi="Cambria Math"/>
          </w:rPr>
          <m:t>q</m:t>
        </m:r>
      </m:oMath>
      <w:r>
        <w:rPr>
          <w:rFonts w:eastAsiaTheme="minorEastAsia"/>
        </w:rPr>
        <w:t>.</w:t>
      </w:r>
      <w:r>
        <w:rPr>
          <w:rFonts w:eastAsiaTheme="minorEastAsia"/>
        </w:rPr>
        <w:tab/>
        <w:t>(4 marks)</w:t>
      </w:r>
    </w:p>
    <w:p w14:paraId="21F16E02" w14:textId="77777777" w:rsidR="00177F47" w:rsidRDefault="00177F47" w:rsidP="00874C08">
      <w:pPr>
        <w:pStyle w:val="Parta"/>
        <w:rPr>
          <w:rFonts w:eastAsiaTheme="minorEastAsia"/>
        </w:rPr>
      </w:pPr>
    </w:p>
    <w:p w14:paraId="461609C2" w14:textId="77777777" w:rsidR="00177F47" w:rsidRDefault="00177F47" w:rsidP="00874C08">
      <w:pPr>
        <w:pStyle w:val="Parta"/>
        <w:rPr>
          <w:rFonts w:eastAsiaTheme="minorEastAsia"/>
        </w:rPr>
      </w:pPr>
    </w:p>
    <w:p w14:paraId="568138CF" w14:textId="77777777" w:rsidR="00177F47" w:rsidRDefault="00177F47" w:rsidP="00874C08">
      <w:pPr>
        <w:pStyle w:val="Parta"/>
        <w:rPr>
          <w:rFonts w:eastAsiaTheme="minorEastAsia"/>
        </w:rPr>
      </w:pPr>
    </w:p>
    <w:p w14:paraId="366D352A" w14:textId="77777777" w:rsidR="00177F47" w:rsidRDefault="00177F47" w:rsidP="00874C08">
      <w:pPr>
        <w:pStyle w:val="Parta"/>
        <w:rPr>
          <w:rFonts w:eastAsiaTheme="minorEastAsia"/>
        </w:rPr>
      </w:pPr>
    </w:p>
    <w:p w14:paraId="169D6F8A" w14:textId="77777777" w:rsidR="00177F47" w:rsidRDefault="00177F47" w:rsidP="00874C08">
      <w:pPr>
        <w:pStyle w:val="Parta"/>
        <w:rPr>
          <w:rFonts w:eastAsiaTheme="minorEastAsia"/>
        </w:rPr>
      </w:pPr>
    </w:p>
    <w:p w14:paraId="30CCCE76" w14:textId="77777777" w:rsidR="00177F47" w:rsidRDefault="00177F47" w:rsidP="00874C08">
      <w:pPr>
        <w:pStyle w:val="Parta"/>
        <w:rPr>
          <w:rFonts w:eastAsiaTheme="minorEastAsia"/>
        </w:rPr>
      </w:pPr>
    </w:p>
    <w:p w14:paraId="3C1949BA" w14:textId="77777777" w:rsidR="00177F47" w:rsidRDefault="00177F47" w:rsidP="00874C08">
      <w:pPr>
        <w:pStyle w:val="Parta"/>
        <w:rPr>
          <w:rFonts w:eastAsiaTheme="minorEastAsia"/>
        </w:rPr>
      </w:pPr>
    </w:p>
    <w:p w14:paraId="312E3BA3" w14:textId="77777777" w:rsidR="00177F47" w:rsidRDefault="00177F47" w:rsidP="00874C08">
      <w:pPr>
        <w:pStyle w:val="Parta"/>
        <w:rPr>
          <w:rFonts w:eastAsiaTheme="minorEastAsia"/>
        </w:rPr>
      </w:pPr>
    </w:p>
    <w:p w14:paraId="55B2B89A" w14:textId="77777777" w:rsidR="00177F47" w:rsidRDefault="00177F47" w:rsidP="00874C08">
      <w:pPr>
        <w:pStyle w:val="Parta"/>
        <w:rPr>
          <w:rFonts w:eastAsiaTheme="minorEastAsia"/>
        </w:rPr>
      </w:pPr>
    </w:p>
    <w:p w14:paraId="4460C45C" w14:textId="77777777" w:rsidR="00177F47" w:rsidRDefault="00177F47" w:rsidP="00874C08">
      <w:pPr>
        <w:pStyle w:val="Parta"/>
        <w:rPr>
          <w:rFonts w:eastAsiaTheme="minorEastAsia"/>
        </w:rPr>
      </w:pPr>
    </w:p>
    <w:p w14:paraId="4F59E426" w14:textId="77777777" w:rsidR="00177F47" w:rsidRDefault="00177F47" w:rsidP="00874C08">
      <w:pPr>
        <w:pStyle w:val="Parta"/>
        <w:rPr>
          <w:rFonts w:eastAsiaTheme="minorEastAsia"/>
        </w:rPr>
      </w:pPr>
    </w:p>
    <w:p w14:paraId="469260C4" w14:textId="77777777" w:rsidR="00177F47" w:rsidRDefault="00177F47" w:rsidP="00874C08">
      <w:pPr>
        <w:pStyle w:val="Parta"/>
        <w:rPr>
          <w:rFonts w:eastAsiaTheme="minorEastAsia"/>
        </w:rPr>
      </w:pPr>
    </w:p>
    <w:p w14:paraId="78972CAC" w14:textId="77777777" w:rsidR="00177F47" w:rsidRDefault="00177F47" w:rsidP="00874C08">
      <w:pPr>
        <w:pStyle w:val="Parta"/>
        <w:rPr>
          <w:rFonts w:eastAsiaTheme="minorEastAsia"/>
        </w:rPr>
      </w:pPr>
    </w:p>
    <w:p w14:paraId="5A99AAC9" w14:textId="77777777" w:rsidR="00177F47" w:rsidRDefault="00177F47" w:rsidP="00874C08">
      <w:pPr>
        <w:pStyle w:val="Parta"/>
        <w:rPr>
          <w:rFonts w:eastAsiaTheme="minorEastAsia"/>
        </w:rPr>
      </w:pPr>
    </w:p>
    <w:p w14:paraId="5439B4DD" w14:textId="77777777" w:rsidR="00177F47" w:rsidRDefault="00177F47" w:rsidP="00874C08">
      <w:pPr>
        <w:pStyle w:val="Parta"/>
        <w:rPr>
          <w:rFonts w:eastAsiaTheme="minorEastAsia"/>
        </w:rPr>
      </w:pPr>
    </w:p>
    <w:p w14:paraId="44DC65F1" w14:textId="77777777" w:rsidR="00177F47" w:rsidRDefault="00177F47" w:rsidP="00874C08">
      <w:pPr>
        <w:pStyle w:val="Parta"/>
        <w:rPr>
          <w:rFonts w:eastAsiaTheme="minorEastAsia"/>
        </w:rPr>
      </w:pPr>
    </w:p>
    <w:p w14:paraId="563F985B" w14:textId="77777777" w:rsidR="00177F47" w:rsidRDefault="00177F47" w:rsidP="00874C08">
      <w:pPr>
        <w:pStyle w:val="Parta"/>
        <w:rPr>
          <w:rFonts w:eastAsiaTheme="minorEastAsia"/>
        </w:rPr>
      </w:pPr>
    </w:p>
    <w:p w14:paraId="60C4B1AD" w14:textId="77777777" w:rsidR="00177F47" w:rsidRDefault="00177F47" w:rsidP="00874C08">
      <w:pPr>
        <w:pStyle w:val="Parta"/>
        <w:rPr>
          <w:rFonts w:eastAsiaTheme="minorEastAsia"/>
        </w:rPr>
      </w:pPr>
    </w:p>
    <w:p w14:paraId="74E112C9" w14:textId="77777777" w:rsidR="00177F47" w:rsidRDefault="00177F47" w:rsidP="00874C08">
      <w:pPr>
        <w:pStyle w:val="Parta"/>
        <w:rPr>
          <w:rFonts w:eastAsiaTheme="minorEastAsia"/>
        </w:rPr>
      </w:pPr>
    </w:p>
    <w:p w14:paraId="799A9A28" w14:textId="77777777" w:rsidR="00177F47" w:rsidRDefault="00177F47" w:rsidP="00874C08">
      <w:pPr>
        <w:pStyle w:val="Parta"/>
        <w:rPr>
          <w:rFonts w:eastAsiaTheme="minorEastAsia"/>
        </w:rPr>
      </w:pPr>
    </w:p>
    <w:p w14:paraId="3B18FB86" w14:textId="77777777" w:rsidR="00177F47" w:rsidRDefault="00177F47" w:rsidP="00874C08">
      <w:pPr>
        <w:pStyle w:val="Parta"/>
        <w:rPr>
          <w:rFonts w:eastAsiaTheme="minorEastAsia"/>
        </w:rPr>
      </w:pPr>
    </w:p>
    <w:p w14:paraId="48761B6C" w14:textId="77777777" w:rsidR="00177F47" w:rsidRDefault="00177F47" w:rsidP="00874C08">
      <w:pPr>
        <w:pStyle w:val="Parta"/>
        <w:rPr>
          <w:rFonts w:eastAsiaTheme="minorEastAsia"/>
        </w:rPr>
      </w:pPr>
    </w:p>
    <w:p w14:paraId="7606CC9B" w14:textId="77777777" w:rsidR="00177F47" w:rsidRDefault="00177F47" w:rsidP="00874C08">
      <w:pPr>
        <w:pStyle w:val="Parta"/>
        <w:rPr>
          <w:rFonts w:eastAsiaTheme="minorEastAsia"/>
        </w:rPr>
      </w:pPr>
    </w:p>
    <w:p w14:paraId="7DE4565C" w14:textId="77777777" w:rsidR="00177F47" w:rsidRDefault="00177F47" w:rsidP="00874C08">
      <w:pPr>
        <w:pStyle w:val="Parta"/>
        <w:rPr>
          <w:rFonts w:eastAsiaTheme="minorEastAsia"/>
        </w:rPr>
      </w:pPr>
    </w:p>
    <w:p w14:paraId="3BD1F199" w14:textId="77777777" w:rsidR="00177F47" w:rsidRDefault="00177F47" w:rsidP="00874C08">
      <w:pPr>
        <w:pStyle w:val="Parta"/>
        <w:rPr>
          <w:rFonts w:eastAsiaTheme="minorEastAsia"/>
        </w:rPr>
      </w:pPr>
    </w:p>
    <w:p w14:paraId="002E3CE6" w14:textId="77777777" w:rsidR="00177F47" w:rsidRDefault="00177F47" w:rsidP="00874C08">
      <w:pPr>
        <w:pStyle w:val="Parta"/>
        <w:rPr>
          <w:rFonts w:eastAsiaTheme="minorEastAsia"/>
        </w:rPr>
      </w:pPr>
    </w:p>
    <w:p w14:paraId="08E2ED85" w14:textId="77777777" w:rsidR="00177F47" w:rsidRDefault="00177F47" w:rsidP="00874C08">
      <w:pPr>
        <w:pStyle w:val="Parta"/>
        <w:rPr>
          <w:rFonts w:eastAsiaTheme="minorEastAsia"/>
        </w:rPr>
      </w:pPr>
    </w:p>
    <w:p w14:paraId="04BEB002" w14:textId="77777777" w:rsidR="00177F47" w:rsidRDefault="00177F47" w:rsidP="00874C08">
      <w:pPr>
        <w:pStyle w:val="Parta"/>
        <w:rPr>
          <w:rFonts w:eastAsiaTheme="minorEastAsia"/>
        </w:rPr>
      </w:pPr>
    </w:p>
    <w:p w14:paraId="2272F06B" w14:textId="77777777" w:rsidR="00177F47" w:rsidRDefault="00177F47" w:rsidP="00874C08">
      <w:pPr>
        <w:pStyle w:val="Parta"/>
      </w:pPr>
      <w:r>
        <w:rPr>
          <w:rFonts w:eastAsiaTheme="minorEastAsia"/>
        </w:rPr>
        <w:t>(b)</w:t>
      </w:r>
      <w:r>
        <w:rPr>
          <w:rFonts w:eastAsiaTheme="minorEastAsia"/>
        </w:rPr>
        <w:tab/>
        <w:t xml:space="preserve">Show all the roots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in the complex plane below.</w:t>
      </w:r>
      <w:r>
        <w:rPr>
          <w:rFonts w:eastAsiaTheme="minorEastAsia"/>
        </w:rPr>
        <w:tab/>
        <w:t>(2 marks)</w:t>
      </w:r>
    </w:p>
    <w:p w14:paraId="2E7E1031" w14:textId="77777777" w:rsidR="00177F47" w:rsidRDefault="00177F47" w:rsidP="00650B61"/>
    <w:p w14:paraId="353FFA26" w14:textId="77777777" w:rsidR="00177F47" w:rsidRDefault="00177F47" w:rsidP="00A33BFC">
      <w:pPr>
        <w:jc w:val="center"/>
      </w:pPr>
      <w:r w:rsidRPr="002F3C6C">
        <w:rPr>
          <w:noProof/>
        </w:rPr>
        <w:drawing>
          <wp:inline distT="0" distB="0" distL="0" distR="0" wp14:anchorId="40268D93" wp14:editId="22120F9B">
            <wp:extent cx="3210090" cy="3022755"/>
            <wp:effectExtent l="0" t="0" r="9525" b="0"/>
            <wp:docPr id="5" name="Picture 5" descr="&lt;EFOFEX&gt;&#10;id:fxd{c99ad40a-9c71-4916-870a-19f54b0c59ec}&#10;&#10;FXData: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&#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c99ad40a-9c71-4916-870a-19f54b0c59ec}&#10;&#10;FXData: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&#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0090" cy="3022755"/>
                    </a:xfrm>
                    <a:prstGeom prst="rect">
                      <a:avLst/>
                    </a:prstGeom>
                  </pic:spPr>
                </pic:pic>
              </a:graphicData>
            </a:graphic>
          </wp:inline>
        </w:drawing>
      </w:r>
    </w:p>
    <w:p w14:paraId="726C4F2E" w14:textId="77777777" w:rsidR="00177F47" w:rsidRDefault="00177F47" w:rsidP="00650B61"/>
    <w:p w14:paraId="523B3A09" w14:textId="59CDB204" w:rsidR="00177F47" w:rsidRDefault="00177F47">
      <w:pPr>
        <w:spacing w:after="160" w:line="259" w:lineRule="auto"/>
        <w:contextualSpacing w:val="0"/>
        <w:rPr>
          <w:b/>
          <w:szCs w:val="24"/>
          <w:lang w:val="en-US"/>
        </w:rPr>
      </w:pPr>
      <w:r>
        <w:br w:type="page"/>
      </w:r>
    </w:p>
    <w:p w14:paraId="433336EB" w14:textId="25D38B6A" w:rsidR="00177F47" w:rsidRDefault="00177F47" w:rsidP="00177F47">
      <w:pPr>
        <w:pStyle w:val="QNum"/>
      </w:pPr>
      <w:r>
        <w:lastRenderedPageBreak/>
        <w:t>Question 5</w:t>
      </w:r>
      <w:r>
        <w:tab/>
        <w:t>(7 marks)</w:t>
      </w:r>
    </w:p>
    <w:p w14:paraId="4A20D2AD" w14:textId="77777777" w:rsidR="00177F47" w:rsidRDefault="00177F47" w:rsidP="00650B61">
      <w:pPr>
        <w:rPr>
          <w:rFonts w:eastAsiaTheme="minorEastAsia"/>
        </w:rPr>
      </w:pPr>
      <w:r>
        <w:t>An electronic circuit will remain stable when</w:t>
      </w:r>
      <w:r w:rsidRPr="00222409">
        <w:rPr>
          <w:rFonts w:ascii="Cambria Math" w:hAnsi="Cambria Math"/>
          <w:i/>
        </w:rPr>
        <w:t xml:space="preserve">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t xml:space="preserve"> the resistances in ohms of two variable resistors in the circuit</w:t>
      </w:r>
      <w:r>
        <w:rPr>
          <w:rFonts w:eastAsiaTheme="minorEastAsia"/>
        </w:rPr>
        <w:t>, satisfy</w:t>
      </w:r>
    </w:p>
    <w:p w14:paraId="683F055F" w14:textId="77777777" w:rsidR="00177F47" w:rsidRDefault="00000000" w:rsidP="00650B61">
      <m:oMathPara>
        <m:oMath>
          <m:f>
            <m:fPr>
              <m:ctrlPr>
                <w:rPr>
                  <w:rFonts w:ascii="Cambria Math" w:hAnsi="Cambria Math"/>
                  <w:i/>
                </w:rPr>
              </m:ctrlPr>
            </m:fPr>
            <m:num>
              <m:r>
                <w:rPr>
                  <w:rFonts w:ascii="Cambria Math" w:hAnsi="Cambria Math"/>
                </w:rPr>
                <m:t>3</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eastAsiaTheme="minorEastAsia" w:hAnsi="Cambria Math"/>
            </w:rPr>
            <m:t>.</m:t>
          </m:r>
        </m:oMath>
      </m:oMathPara>
    </w:p>
    <w:p w14:paraId="54BDF523" w14:textId="77777777" w:rsidR="00177F47" w:rsidRDefault="00177F47" w:rsidP="00650B61"/>
    <w:p w14:paraId="16722193" w14:textId="77777777" w:rsidR="00177F47" w:rsidRPr="00AC3BE9" w:rsidRDefault="00177F47" w:rsidP="00B43A26">
      <w:pPr>
        <w:pStyle w:val="Parta"/>
      </w:pPr>
      <w:bookmarkStart w:id="27" w:name="_Hlk69567027"/>
      <w:r>
        <w:t>(a)</w:t>
      </w:r>
      <w:r>
        <w:tab/>
        <w:t xml:space="preserve">When </w:t>
      </w:r>
      <m:oMath>
        <m:r>
          <w:rPr>
            <w:rFonts w:ascii="Cambria Math" w:hAnsi="Cambria Math"/>
          </w:rPr>
          <m:t>y</m:t>
        </m:r>
      </m:oMath>
      <w:r>
        <w:t xml:space="preserve"> is decreasing at a rate of </w:t>
      </w:r>
      <m:oMath>
        <m:r>
          <w:rPr>
            <w:rFonts w:ascii="Cambria Math" w:hAnsi="Cambria Math"/>
          </w:rPr>
          <m:t>5</m:t>
        </m:r>
      </m:oMath>
      <w:r>
        <w:t xml:space="preserve"> ohms per second, determine the rate that </w:t>
      </w:r>
      <m:oMath>
        <m:r>
          <w:rPr>
            <w:rFonts w:ascii="Cambria Math" w:hAnsi="Cambria Math"/>
          </w:rPr>
          <m:t>x</m:t>
        </m:r>
      </m:oMath>
      <w:r>
        <w:t xml:space="preserve"> must be changing for the circuit to remain stable when </w:t>
      </w:r>
      <m:oMath>
        <m:r>
          <w:rPr>
            <w:rFonts w:ascii="Cambria Math" w:hAnsi="Cambria Math"/>
          </w:rPr>
          <m:t>y=200</m:t>
        </m:r>
      </m:oMath>
      <w:r>
        <w:t xml:space="preserve"> ohms.</w:t>
      </w:r>
      <w:r>
        <w:tab/>
        <w:t>(4 marks)</w:t>
      </w:r>
    </w:p>
    <w:bookmarkEnd w:id="27"/>
    <w:p w14:paraId="337EC06C" w14:textId="77777777" w:rsidR="00177F47" w:rsidRPr="00F913EF" w:rsidRDefault="00177F47" w:rsidP="00650B61"/>
    <w:p w14:paraId="20A8B5AB" w14:textId="77777777" w:rsidR="00177F47" w:rsidRDefault="00177F47" w:rsidP="00AC3BE9"/>
    <w:p w14:paraId="034E3113" w14:textId="77777777" w:rsidR="00177F47" w:rsidRDefault="00177F47" w:rsidP="00650B61"/>
    <w:p w14:paraId="69BD521C" w14:textId="77777777" w:rsidR="00177F47" w:rsidRDefault="00177F47" w:rsidP="00650B61"/>
    <w:p w14:paraId="1F03DC76" w14:textId="77777777" w:rsidR="00177F47" w:rsidRDefault="00177F47" w:rsidP="00650B61"/>
    <w:p w14:paraId="722D4EA4" w14:textId="77777777" w:rsidR="00177F47" w:rsidRDefault="00177F47" w:rsidP="00650B61"/>
    <w:p w14:paraId="4F2ED71F" w14:textId="77777777" w:rsidR="00177F47" w:rsidRDefault="00177F47" w:rsidP="00650B61"/>
    <w:p w14:paraId="52FFAFAE" w14:textId="77777777" w:rsidR="00177F47" w:rsidRDefault="00177F47" w:rsidP="00650B61"/>
    <w:p w14:paraId="360383DF" w14:textId="77777777" w:rsidR="00177F47" w:rsidRDefault="00177F47" w:rsidP="00650B61"/>
    <w:p w14:paraId="3FE6DDCD" w14:textId="77777777" w:rsidR="00177F47" w:rsidRDefault="00177F47" w:rsidP="00650B61"/>
    <w:p w14:paraId="16D7C882" w14:textId="77777777" w:rsidR="00177F47" w:rsidRDefault="00177F47" w:rsidP="00650B61"/>
    <w:p w14:paraId="6F33DE31" w14:textId="77777777" w:rsidR="00177F47" w:rsidRDefault="00177F47" w:rsidP="00650B61"/>
    <w:p w14:paraId="33DFFC22" w14:textId="77777777" w:rsidR="00177F47" w:rsidRDefault="00177F47" w:rsidP="00650B61"/>
    <w:p w14:paraId="32D8616B" w14:textId="77777777" w:rsidR="00177F47" w:rsidRDefault="00177F47" w:rsidP="00650B61"/>
    <w:p w14:paraId="321E2123" w14:textId="77777777" w:rsidR="00177F47" w:rsidRDefault="00177F47" w:rsidP="00650B61"/>
    <w:p w14:paraId="48E9F855" w14:textId="77777777" w:rsidR="00177F47" w:rsidRDefault="00177F47" w:rsidP="00650B61"/>
    <w:p w14:paraId="52E8ACB2" w14:textId="77777777" w:rsidR="00177F47" w:rsidRDefault="00177F47" w:rsidP="00650B61"/>
    <w:p w14:paraId="4335FE02" w14:textId="77777777" w:rsidR="00177F47" w:rsidRDefault="00177F47" w:rsidP="00650B61"/>
    <w:p w14:paraId="095E684C" w14:textId="77777777" w:rsidR="00177F47" w:rsidRDefault="00177F47" w:rsidP="00650B61"/>
    <w:p w14:paraId="05D3EFB9" w14:textId="77777777" w:rsidR="00177F47" w:rsidRDefault="00177F47" w:rsidP="00650B61"/>
    <w:p w14:paraId="2EA043F4" w14:textId="77777777" w:rsidR="00177F47" w:rsidRDefault="00177F47" w:rsidP="00650B61"/>
    <w:p w14:paraId="555BC6E0" w14:textId="77777777" w:rsidR="00177F47" w:rsidRDefault="00177F47" w:rsidP="00962A89">
      <w:pPr>
        <w:pStyle w:val="Parta"/>
      </w:pPr>
    </w:p>
    <w:p w14:paraId="3CE9540B" w14:textId="77777777" w:rsidR="00177F47" w:rsidRDefault="00177F47" w:rsidP="00962A89">
      <w:pPr>
        <w:pStyle w:val="Parta"/>
      </w:pPr>
    </w:p>
    <w:p w14:paraId="5E4A0D93" w14:textId="77777777" w:rsidR="00177F47" w:rsidRDefault="00177F47" w:rsidP="00962A89">
      <w:pPr>
        <w:pStyle w:val="Parta"/>
      </w:pPr>
    </w:p>
    <w:p w14:paraId="59F7A99A" w14:textId="77777777" w:rsidR="00177F47" w:rsidRDefault="00177F47" w:rsidP="00962A89">
      <w:pPr>
        <w:pStyle w:val="Parta"/>
      </w:pPr>
    </w:p>
    <w:p w14:paraId="0D3253B0" w14:textId="77777777" w:rsidR="00177F47" w:rsidRDefault="00177F47" w:rsidP="00962A89">
      <w:pPr>
        <w:pStyle w:val="Parta"/>
      </w:pPr>
      <w:r>
        <w:t>(b)</w:t>
      </w:r>
      <w:r>
        <w:tab/>
        <w:t xml:space="preserve">The circuit is stable, the resistance of </w:t>
      </w:r>
      <m:oMath>
        <m:r>
          <w:rPr>
            <w:rFonts w:ascii="Cambria Math" w:hAnsi="Cambria Math"/>
          </w:rPr>
          <m:t>x</m:t>
        </m:r>
      </m:oMath>
      <w:r>
        <w:rPr>
          <w:rFonts w:eastAsiaTheme="minorEastAsia"/>
        </w:rPr>
        <w:t xml:space="preserve"> is increasing at </w:t>
      </w:r>
      <m:oMath>
        <m:r>
          <w:rPr>
            <w:rFonts w:ascii="Cambria Math" w:eastAsiaTheme="minorEastAsia" w:hAnsi="Cambria Math"/>
          </w:rPr>
          <m:t>6</m:t>
        </m:r>
      </m:oMath>
      <w:r>
        <w:rPr>
          <w:rFonts w:eastAsiaTheme="minorEastAsia"/>
        </w:rPr>
        <w:t xml:space="preserve"> ohms per second and has just reached </w:t>
      </w:r>
      <m:oMath>
        <m:r>
          <w:rPr>
            <w:rFonts w:ascii="Cambria Math" w:eastAsiaTheme="minorEastAsia" w:hAnsi="Cambria Math"/>
          </w:rPr>
          <m:t>60</m:t>
        </m:r>
      </m:oMath>
      <w:r>
        <w:rPr>
          <w:rFonts w:eastAsiaTheme="minorEastAsia"/>
        </w:rPr>
        <w:t xml:space="preserve"> ohms. Use the technique of increments to calculate the approximate change in the resistance of </w:t>
      </w:r>
      <m:oMath>
        <m:r>
          <w:rPr>
            <w:rFonts w:ascii="Cambria Math" w:eastAsiaTheme="minorEastAsia" w:hAnsi="Cambria Math"/>
          </w:rPr>
          <m:t>y</m:t>
        </m:r>
      </m:oMath>
      <w:r>
        <w:rPr>
          <w:rFonts w:eastAsiaTheme="minorEastAsia"/>
        </w:rPr>
        <w:t xml:space="preserve"> in the next tenth of a second.</w:t>
      </w:r>
      <w:r>
        <w:rPr>
          <w:rFonts w:eastAsiaTheme="minorEastAsia"/>
        </w:rPr>
        <w:tab/>
        <w:t>(3 marks)</w:t>
      </w:r>
    </w:p>
    <w:p w14:paraId="5EC13923" w14:textId="77777777" w:rsidR="00177F47" w:rsidRDefault="00177F47" w:rsidP="00650B61"/>
    <w:p w14:paraId="3F981E46" w14:textId="0AE2DC3A" w:rsidR="00177F47" w:rsidRDefault="00177F47">
      <w:pPr>
        <w:spacing w:after="160" w:line="259" w:lineRule="auto"/>
        <w:contextualSpacing w:val="0"/>
        <w:rPr>
          <w:b/>
          <w:szCs w:val="24"/>
          <w:lang w:val="en-US"/>
        </w:rPr>
      </w:pPr>
      <w:r>
        <w:br w:type="page"/>
      </w:r>
    </w:p>
    <w:p w14:paraId="3C2757F7" w14:textId="73C63268" w:rsidR="00177F47" w:rsidRDefault="00177F47" w:rsidP="00177F47">
      <w:pPr>
        <w:pStyle w:val="QNum"/>
      </w:pPr>
      <w:r>
        <w:lastRenderedPageBreak/>
        <w:t>Question 6</w:t>
      </w:r>
      <w:r>
        <w:tab/>
        <w:t>(8 marks)</w:t>
      </w:r>
    </w:p>
    <w:p w14:paraId="6430873C" w14:textId="77777777" w:rsidR="00177F47" w:rsidRDefault="00177F47" w:rsidP="009A165E">
      <w:pPr>
        <w:pStyle w:val="Parta"/>
      </w:pPr>
      <w:bookmarkStart w:id="28" w:name="_Hlk104202932"/>
      <w:r w:rsidRPr="00883F4A">
        <w:rPr>
          <w:noProof/>
        </w:rPr>
        <w:drawing>
          <wp:anchor distT="0" distB="0" distL="114300" distR="114300" simplePos="0" relativeHeight="251661312" behindDoc="0" locked="0" layoutInCell="1" allowOverlap="1" wp14:anchorId="0E351D0F" wp14:editId="26A880F2">
            <wp:simplePos x="0" y="0"/>
            <wp:positionH relativeFrom="column">
              <wp:posOffset>3521710</wp:posOffset>
            </wp:positionH>
            <wp:positionV relativeFrom="paragraph">
              <wp:posOffset>0</wp:posOffset>
            </wp:positionV>
            <wp:extent cx="2469600" cy="1213200"/>
            <wp:effectExtent l="0" t="0" r="0" b="6350"/>
            <wp:wrapSquare wrapText="left"/>
            <wp:docPr id="6" name="Picture 6" descr="&lt;EFOFEX&gt;&#10;id:fxd{f8f26b24-c1da-4d14-9eb2-b79913bddd8f}&#10;&#10;FXData: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f8f26b24-c1da-4d14-9eb2-b79913bddd8f}&#10;&#10;FXData: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&#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9600" cy="1213200"/>
                    </a:xfrm>
                    <a:prstGeom prst="rect">
                      <a:avLst/>
                    </a:prstGeom>
                  </pic:spPr>
                </pic:pic>
              </a:graphicData>
            </a:graphic>
            <wp14:sizeRelH relativeFrom="margin">
              <wp14:pctWidth>0</wp14:pctWidth>
            </wp14:sizeRelH>
            <wp14:sizeRelV relativeFrom="margin">
              <wp14:pctHeight>0</wp14:pctHeight>
            </wp14:sizeRelV>
          </wp:anchor>
        </w:drawing>
      </w:r>
      <w:r w:rsidRPr="009A165E">
        <w:t>(a)</w:t>
      </w:r>
      <w:r w:rsidRPr="009A165E">
        <w:tab/>
        <w:t xml:space="preserve">The line </w:t>
      </w:r>
      <m:oMath>
        <m:r>
          <w:rPr>
            <w:rFonts w:ascii="Cambria Math" w:hAnsi="Cambria Math"/>
          </w:rPr>
          <m:t>y</m:t>
        </m:r>
        <m:r>
          <m:rPr>
            <m:sty m:val="p"/>
          </m:rPr>
          <w:rPr>
            <w:rFonts w:ascii="Cambria Math" w:hAnsi="Cambria Math"/>
          </w:rPr>
          <m:t>=</m:t>
        </m:r>
        <m:r>
          <w:rPr>
            <w:rFonts w:ascii="Cambria Math" w:hAnsi="Cambria Math"/>
          </w:rPr>
          <m:t>x</m:t>
        </m:r>
      </m:oMath>
      <w:r w:rsidRPr="009A165E">
        <w:t xml:space="preserve"> and the curve </w:t>
      </w:r>
      <m:oMath>
        <m:r>
          <w:rPr>
            <w:rFonts w:ascii="Cambria Math" w:hAnsi="Cambria Math"/>
          </w:rPr>
          <m:t>y</m:t>
        </m:r>
        <m:r>
          <m:rPr>
            <m:sty m:val="p"/>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2</m:t>
                  </m:r>
                  <m:r>
                    <w:rPr>
                      <w:rFonts w:ascii="Cambria Math" w:hAnsi="Cambria Math"/>
                    </w:rPr>
                    <m:t>x</m:t>
                  </m:r>
                </m:e>
                <m:sup>
                  <m:r>
                    <m:rPr>
                      <m:sty m:val="p"/>
                    </m:rPr>
                    <w:rPr>
                      <w:rFonts w:ascii="Cambria Math" w:hAnsi="Cambria Math"/>
                    </w:rPr>
                    <m:t>3</m:t>
                  </m:r>
                </m:sup>
              </m:sSup>
            </m:e>
          </m:mr>
          <m:mr>
            <m:e>
              <m:bar>
                <m:barPr>
                  <m:pos m:val="top"/>
                  <m:ctrlPr>
                    <w:rPr>
                      <w:rFonts w:ascii="Cambria Math" w:hAnsi="Cambria Math"/>
                    </w:rPr>
                  </m:ctrlPr>
                </m:bar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+4</m:t>
                  </m:r>
                </m:e>
              </m:bar>
            </m:e>
          </m:mr>
        </m:m>
      </m:oMath>
      <w:r w:rsidRPr="009A165E">
        <w:t xml:space="preserve"> are</w:t>
      </w:r>
      <w:r w:rsidRPr="009A165E">
        <w:br/>
        <w:t>shown in the diagram.</w:t>
      </w:r>
      <w:r>
        <w:t xml:space="preserve"> They intersect at the</w:t>
      </w:r>
      <w:r>
        <w:br/>
        <w:t xml:space="preserve">origin and at </w:t>
      </w:r>
      <m:oMath>
        <m:r>
          <w:rPr>
            <w:rFonts w:ascii="Cambria Math" w:hAnsi="Cambria Math"/>
          </w:rPr>
          <m:t>x=2</m:t>
        </m:r>
      </m:oMath>
      <w:r>
        <w:rPr>
          <w:rFonts w:eastAsiaTheme="minorEastAsia"/>
        </w:rPr>
        <w:t>.</w:t>
      </w:r>
      <w:r w:rsidRPr="009A165E">
        <w:br/>
      </w:r>
      <w:r w:rsidRPr="009A165E">
        <w:br/>
      </w:r>
      <w:r>
        <w:t>D</w:t>
      </w:r>
      <w:r w:rsidRPr="009A165E">
        <w:t>etermine the area between the curve and the</w:t>
      </w:r>
      <w:r w:rsidRPr="009A165E">
        <w:br/>
        <w:t>line in the first quadrant.</w:t>
      </w:r>
    </w:p>
    <w:p w14:paraId="34C0F0E0" w14:textId="77777777" w:rsidR="00177F47" w:rsidRDefault="00177F47" w:rsidP="009A165E">
      <w:pPr>
        <w:pStyle w:val="Parta"/>
      </w:pPr>
    </w:p>
    <w:p w14:paraId="68E59751" w14:textId="77777777" w:rsidR="00177F47" w:rsidRPr="009A165E" w:rsidRDefault="00177F47" w:rsidP="009A165E">
      <w:pPr>
        <w:pStyle w:val="Parta"/>
      </w:pPr>
      <w:r w:rsidRPr="009A165E">
        <w:tab/>
      </w:r>
      <w:r w:rsidRPr="009A165E">
        <w:tab/>
        <w:t>(</w:t>
      </w:r>
      <w:r>
        <w:t>5</w:t>
      </w:r>
      <w:r w:rsidRPr="009A165E">
        <w:t xml:space="preserve"> marks)</w:t>
      </w:r>
    </w:p>
    <w:bookmarkEnd w:id="28"/>
    <w:p w14:paraId="4AEAE560" w14:textId="77777777" w:rsidR="00177F47" w:rsidRDefault="00177F47" w:rsidP="00650B61"/>
    <w:p w14:paraId="306E83BF" w14:textId="77777777" w:rsidR="00177F47" w:rsidRPr="00AC3BE9" w:rsidRDefault="00177F47" w:rsidP="00AC3BE9"/>
    <w:p w14:paraId="1AC0F122" w14:textId="77777777" w:rsidR="00177F47" w:rsidRPr="00F913EF" w:rsidRDefault="00177F47" w:rsidP="00650B61"/>
    <w:p w14:paraId="76EF6869" w14:textId="77777777" w:rsidR="00177F47" w:rsidRDefault="00177F47" w:rsidP="00AC3BE9"/>
    <w:p w14:paraId="598573C9" w14:textId="77777777" w:rsidR="00177F47" w:rsidRDefault="00177F47" w:rsidP="00650B61"/>
    <w:p w14:paraId="6FB7D8BB" w14:textId="77777777" w:rsidR="00177F47" w:rsidRDefault="00177F47" w:rsidP="00650B61"/>
    <w:p w14:paraId="7B0281A7" w14:textId="77777777" w:rsidR="00177F47" w:rsidRDefault="00177F47" w:rsidP="00650B61"/>
    <w:p w14:paraId="2A34F076" w14:textId="77777777" w:rsidR="00177F47" w:rsidRDefault="00177F47" w:rsidP="00650B61"/>
    <w:p w14:paraId="4BF99E08" w14:textId="77777777" w:rsidR="00177F47" w:rsidRDefault="00177F47" w:rsidP="00650B61"/>
    <w:p w14:paraId="42307777" w14:textId="77777777" w:rsidR="00177F47" w:rsidRDefault="00177F47" w:rsidP="00650B61"/>
    <w:p w14:paraId="5863F2E9" w14:textId="77777777" w:rsidR="00177F47" w:rsidRDefault="00177F47" w:rsidP="00650B61"/>
    <w:p w14:paraId="0D6AB6F4" w14:textId="77777777" w:rsidR="00177F47" w:rsidRDefault="00177F47" w:rsidP="00650B61"/>
    <w:p w14:paraId="51F96E1B" w14:textId="77777777" w:rsidR="00177F47" w:rsidRDefault="00177F47" w:rsidP="00650B61"/>
    <w:p w14:paraId="6901D5E0" w14:textId="77777777" w:rsidR="00177F47" w:rsidRDefault="00177F47" w:rsidP="00650B61"/>
    <w:p w14:paraId="0676EAF0" w14:textId="77777777" w:rsidR="00177F47" w:rsidRDefault="00177F47" w:rsidP="00650B61"/>
    <w:p w14:paraId="1B1FB6A2" w14:textId="77777777" w:rsidR="00177F47" w:rsidRDefault="00177F47" w:rsidP="00650B61"/>
    <w:p w14:paraId="2AAE163B" w14:textId="77777777" w:rsidR="00177F47" w:rsidRDefault="00177F47" w:rsidP="00650B61"/>
    <w:p w14:paraId="7397A3CE" w14:textId="77777777" w:rsidR="00177F47" w:rsidRDefault="00177F47" w:rsidP="00650B61"/>
    <w:p w14:paraId="1B7415E4" w14:textId="77777777" w:rsidR="00177F47" w:rsidRDefault="00177F47" w:rsidP="00650B61"/>
    <w:p w14:paraId="4F788FA3" w14:textId="77777777" w:rsidR="00177F47" w:rsidRDefault="00177F47" w:rsidP="00650B61"/>
    <w:p w14:paraId="5F2B48D0" w14:textId="77777777" w:rsidR="00177F47" w:rsidRDefault="00177F47" w:rsidP="00650B61"/>
    <w:p w14:paraId="1A954348" w14:textId="77777777" w:rsidR="00177F47" w:rsidRDefault="00177F47" w:rsidP="00650B61"/>
    <w:p w14:paraId="6B42F453" w14:textId="77777777" w:rsidR="00177F47" w:rsidRDefault="00177F47" w:rsidP="00650B61"/>
    <w:p w14:paraId="02A405D3" w14:textId="77777777" w:rsidR="00177F47" w:rsidRDefault="00177F47" w:rsidP="00650B61"/>
    <w:p w14:paraId="698011E4" w14:textId="77777777" w:rsidR="00177F47" w:rsidRDefault="00177F47" w:rsidP="00DD6572">
      <w:pPr>
        <w:pStyle w:val="Parta"/>
      </w:pPr>
    </w:p>
    <w:p w14:paraId="713B5868" w14:textId="77777777" w:rsidR="00177F47" w:rsidRDefault="00177F47" w:rsidP="00DD6572">
      <w:pPr>
        <w:pStyle w:val="Parta"/>
        <w:rPr>
          <w:rFonts w:eastAsiaTheme="minorEastAsia"/>
        </w:rPr>
      </w:pPr>
      <w:r>
        <w:t>(b)</w:t>
      </w:r>
      <w:r>
        <w:tab/>
        <w:t>G</w:t>
      </w:r>
      <w:r>
        <w:rPr>
          <w:rFonts w:eastAsiaTheme="minorEastAsia"/>
        </w:rPr>
        <w:t xml:space="preserve">iven that </w:t>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8</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m>
                      <m:mPr>
                        <m:mcs>
                          <m:mc>
                            <m:mcPr>
                              <m:count m:val="1"/>
                              <m:mcJc m:val="center"/>
                            </m:mcPr>
                          </m:mc>
                        </m:mcs>
                        <m:ctrlPr>
                          <w:rPr>
                            <w:rFonts w:ascii="Cambria Math" w:hAnsi="Cambria Math"/>
                            <w:i/>
                          </w:rPr>
                        </m:ctrlPr>
                      </m:mPr>
                      <m:mr>
                        <m:e>
                          <m:r>
                            <w:rPr>
                              <w:rFonts w:ascii="Cambria Math" w:hAnsi="Cambria Math"/>
                            </w:rPr>
                            <m:t>f(x)</m:t>
                          </m:r>
                        </m:e>
                      </m:mr>
                      <m:mr>
                        <m:e>
                          <m:bar>
                            <m:barPr>
                              <m:pos m:val="top"/>
                              <m:ctrlPr>
                                <w:rPr>
                                  <w:rFonts w:ascii="Cambria Math" w:hAnsi="Cambria Math"/>
                                  <w:i/>
                                </w:rPr>
                              </m:ctrlPr>
                            </m:barPr>
                            <m:e>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bar>
                        </m:e>
                      </m:mr>
                    </m:m>
                  </m:e>
                  <m:lim>
                    <m:r>
                      <w:rPr>
                        <w:rFonts w:ascii="Cambria Math" w:eastAsiaTheme="minorEastAsia" w:hAnsi="Cambria Math"/>
                      </w:rPr>
                      <m:t xml:space="preserve"> </m:t>
                    </m:r>
                  </m:lim>
                </m:limUpp>
              </m:e>
              <m:lim>
                <m:r>
                  <w:rPr>
                    <w:rFonts w:ascii="Cambria Math" w:eastAsiaTheme="minorEastAsia" w:hAnsi="Cambria Math"/>
                  </w:rPr>
                  <m:t xml:space="preserve"> </m:t>
                </m:r>
              </m:lim>
            </m:limLow>
            <m:r>
              <w:rPr>
                <w:rFonts w:ascii="Cambria Math" w:eastAsiaTheme="minorEastAsia" w:hAnsi="Cambria Math"/>
              </w:rPr>
              <m:t xml:space="preserve"> </m:t>
            </m:r>
          </m:e>
        </m:nary>
        <m:r>
          <w:rPr>
            <w:rFonts w:ascii="Cambria Math" w:eastAsiaTheme="minorEastAsia" w:hAnsi="Cambria Math"/>
          </w:rPr>
          <m:t>dx=6</m:t>
        </m:r>
      </m:oMath>
      <w:r>
        <w:rPr>
          <w:rFonts w:eastAsiaTheme="minorEastAsia"/>
        </w:rPr>
        <w:t>, determine</w:t>
      </w:r>
      <w:r>
        <w:t xml:space="preserve"> </w:t>
      </w:r>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4</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bar>
                                <m:barPr>
                                  <m:pos m:val="top"/>
                                  <m:ctrlPr>
                                    <w:rPr>
                                      <w:rFonts w:ascii="Cambria Math" w:hAnsi="Cambria Math"/>
                                      <w:i/>
                                    </w:rPr>
                                  </m:ctrlPr>
                                </m:barPr>
                                <m:e>
                                  <m:limUpp>
                                    <m:limUppPr>
                                      <m:ctrlPr>
                                        <w:rPr>
                                          <w:rFonts w:ascii="Cambria Math" w:hAnsi="Cambria Math"/>
                                          <w:i/>
                                        </w:rPr>
                                      </m:ctrlPr>
                                    </m:limUppPr>
                                    <m:e>
                                      <m:r>
                                        <w:rPr>
                                          <w:rFonts w:ascii="Cambria Math" w:hAnsi="Cambria Math"/>
                                        </w:rPr>
                                        <m:t>x</m:t>
                                      </m:r>
                                    </m:e>
                                    <m:lim>
                                      <m:r>
                                        <w:rPr>
                                          <w:rFonts w:ascii="Cambria Math" w:hAnsi="Cambria Math"/>
                                        </w:rPr>
                                        <m:t xml:space="preserve"> </m:t>
                                      </m:r>
                                    </m:lim>
                                  </m:limUpp>
                                </m:e>
                              </m:bar>
                            </m:e>
                          </m:mr>
                        </m:m>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0CBB72F0" w14:textId="77777777" w:rsidR="00177F47" w:rsidRDefault="00177F47" w:rsidP="001F126C">
      <w:pPr>
        <w:pStyle w:val="Parta"/>
        <w:ind w:left="0" w:firstLine="0"/>
        <w:rPr>
          <w:rFonts w:eastAsiaTheme="minorEastAsia"/>
        </w:rPr>
      </w:pPr>
    </w:p>
    <w:p w14:paraId="61F633E8" w14:textId="77777777" w:rsidR="00177F47" w:rsidRDefault="00177F47" w:rsidP="00177F47">
      <w:pPr>
        <w:pStyle w:val="QNum"/>
        <w:sectPr w:rsidR="00177F47"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1588AE87" w14:textId="149ABCB3" w:rsidR="00177F47" w:rsidRDefault="00177F47" w:rsidP="00177F47">
      <w:pPr>
        <w:pStyle w:val="QNum"/>
      </w:pPr>
      <w:r>
        <w:lastRenderedPageBreak/>
        <w:t>Question 7</w:t>
      </w:r>
      <w:r>
        <w:tab/>
        <w:t>(7 marks)</w:t>
      </w:r>
    </w:p>
    <w:p w14:paraId="3B8341CE" w14:textId="77777777" w:rsidR="00177F47" w:rsidRDefault="00177F47" w:rsidP="00593BAC">
      <w:pPr>
        <w:pStyle w:val="Parta"/>
        <w:rPr>
          <w:rFonts w:eastAsiaTheme="minorEastAsia"/>
        </w:rPr>
      </w:pPr>
      <w:r>
        <w:t>(a)</w:t>
      </w:r>
      <w:r>
        <w:tab/>
        <w:t xml:space="preserve">Determine the value of the constant </w:t>
      </w:r>
      <m:oMath>
        <m:r>
          <w:rPr>
            <w:rFonts w:ascii="Cambria Math" w:hAnsi="Cambria Math"/>
          </w:rPr>
          <m:t>A</m:t>
        </m:r>
      </m:oMath>
      <w:r>
        <w:t xml:space="preserve"> and the value of the constant </w:t>
      </w:r>
      <m:oMath>
        <m:r>
          <w:rPr>
            <w:rFonts w:ascii="Cambria Math" w:hAnsi="Cambria Math"/>
          </w:rPr>
          <m:t>B</m:t>
        </m:r>
      </m:oMath>
      <w:r>
        <w:rPr>
          <w:rFonts w:eastAsiaTheme="minorEastAsia"/>
        </w:rPr>
        <w:t xml:space="preserve"> so that</w:t>
      </w:r>
    </w:p>
    <w:p w14:paraId="358046C4" w14:textId="77777777" w:rsidR="00177F47" w:rsidRDefault="00177F47" w:rsidP="00593BAC">
      <w:pPr>
        <w:pStyle w:val="Parta"/>
        <w:rPr>
          <w:rFonts w:eastAsiaTheme="minorEastAsia"/>
        </w:rPr>
      </w:pPr>
    </w:p>
    <w:p w14:paraId="15279942" w14:textId="77777777" w:rsidR="00177F47" w:rsidRDefault="00000000" w:rsidP="00593BAC">
      <w:pPr>
        <w:pStyle w:val="Parta"/>
      </w:pPr>
      <m:oMathPara>
        <m:oMath>
          <m:f>
            <m:fPr>
              <m:ctrlPr>
                <w:rPr>
                  <w:rFonts w:ascii="Cambria Math" w:hAnsi="Cambria Math"/>
                  <w:i/>
                </w:rPr>
              </m:ctrlPr>
            </m:fPr>
            <m:num>
              <m:r>
                <w:rPr>
                  <w:rFonts w:ascii="Cambria Math" w:hAnsi="Cambria Math"/>
                </w:rPr>
                <m:t>5</m:t>
              </m:r>
            </m:num>
            <m:den>
              <m:r>
                <w:rPr>
                  <w:rFonts w:ascii="Cambria Math" w:hAnsi="Cambria Math"/>
                </w:rPr>
                <m:t>(3x-2)(x+1)</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3x-2</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x+1</m:t>
              </m:r>
            </m:den>
          </m:f>
          <m:r>
            <w:rPr>
              <w:rFonts w:ascii="Cambria Math" w:eastAsiaTheme="minorEastAsia" w:hAnsi="Cambria Math"/>
            </w:rPr>
            <m:t xml:space="preserve"> .</m:t>
          </m:r>
        </m:oMath>
      </m:oMathPara>
    </w:p>
    <w:p w14:paraId="2B2F3A77" w14:textId="77777777" w:rsidR="00177F47" w:rsidRPr="00AC3BE9" w:rsidRDefault="00177F47" w:rsidP="00593BAC">
      <w:pPr>
        <w:pStyle w:val="Parta"/>
      </w:pPr>
      <w:r>
        <w:tab/>
      </w:r>
      <w:r>
        <w:tab/>
        <w:t>(2 marks)</w:t>
      </w:r>
    </w:p>
    <w:p w14:paraId="4DE2B7A1" w14:textId="77777777" w:rsidR="00177F47" w:rsidRDefault="00177F47" w:rsidP="00593BAC">
      <w:pPr>
        <w:pStyle w:val="Parta"/>
      </w:pPr>
    </w:p>
    <w:p w14:paraId="0DAB7182" w14:textId="77777777" w:rsidR="00177F47" w:rsidRDefault="00177F47" w:rsidP="00593BAC">
      <w:pPr>
        <w:pStyle w:val="Parta"/>
      </w:pPr>
    </w:p>
    <w:p w14:paraId="052E4FC9" w14:textId="77777777" w:rsidR="00177F47" w:rsidRDefault="00177F47" w:rsidP="00593BAC">
      <w:pPr>
        <w:pStyle w:val="Parta"/>
      </w:pPr>
    </w:p>
    <w:p w14:paraId="5CB79767" w14:textId="77777777" w:rsidR="00177F47" w:rsidRDefault="00177F47" w:rsidP="00593BAC">
      <w:pPr>
        <w:pStyle w:val="Parta"/>
      </w:pPr>
    </w:p>
    <w:p w14:paraId="0A382BE7" w14:textId="77777777" w:rsidR="00177F47" w:rsidRDefault="00177F47" w:rsidP="00593BAC">
      <w:pPr>
        <w:pStyle w:val="Parta"/>
      </w:pPr>
    </w:p>
    <w:p w14:paraId="27F8FC75" w14:textId="77777777" w:rsidR="00177F47" w:rsidRDefault="00177F47" w:rsidP="00593BAC">
      <w:pPr>
        <w:pStyle w:val="Parta"/>
      </w:pPr>
    </w:p>
    <w:p w14:paraId="15F9EF8B" w14:textId="77777777" w:rsidR="00177F47" w:rsidRDefault="00177F47" w:rsidP="00593BAC">
      <w:pPr>
        <w:pStyle w:val="Parta"/>
      </w:pPr>
    </w:p>
    <w:p w14:paraId="30677593" w14:textId="77777777" w:rsidR="00177F47" w:rsidRDefault="00177F47" w:rsidP="00593BAC">
      <w:pPr>
        <w:pStyle w:val="Parta"/>
      </w:pPr>
    </w:p>
    <w:p w14:paraId="0C164639" w14:textId="77777777" w:rsidR="00177F47" w:rsidRDefault="00177F47" w:rsidP="00593BAC">
      <w:pPr>
        <w:pStyle w:val="Parta"/>
      </w:pPr>
    </w:p>
    <w:p w14:paraId="4D90A690" w14:textId="77777777" w:rsidR="00177F47" w:rsidRDefault="00177F47" w:rsidP="00593BAC">
      <w:pPr>
        <w:pStyle w:val="Parta"/>
      </w:pPr>
    </w:p>
    <w:p w14:paraId="4152C272" w14:textId="77777777" w:rsidR="00177F47" w:rsidRDefault="00177F47" w:rsidP="00593BAC">
      <w:pPr>
        <w:pStyle w:val="Parta"/>
      </w:pPr>
    </w:p>
    <w:p w14:paraId="1EFA6AFB" w14:textId="77777777" w:rsidR="00177F47" w:rsidRDefault="00177F47" w:rsidP="00593BAC">
      <w:pPr>
        <w:pStyle w:val="Parta"/>
      </w:pPr>
    </w:p>
    <w:p w14:paraId="07E6D150" w14:textId="77777777" w:rsidR="00177F47" w:rsidRDefault="00177F47" w:rsidP="00593BAC">
      <w:pPr>
        <w:pStyle w:val="Parta"/>
        <w:rPr>
          <w:rFonts w:eastAsiaTheme="minorEastAsia"/>
        </w:rPr>
      </w:pPr>
      <w:r>
        <w:t>(b)</w:t>
      </w:r>
      <w:r>
        <w:tab/>
        <w:t xml:space="preserve">Hence use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 xml:space="preserve"> to determine</w:t>
      </w:r>
      <w:r>
        <w:rPr>
          <w:rFonts w:eastAsiaTheme="minorEastAsia"/>
        </w:rPr>
        <w:br/>
      </w:r>
    </w:p>
    <w:p w14:paraId="3CF8B165" w14:textId="77777777" w:rsidR="00177F47" w:rsidRDefault="00000000" w:rsidP="00593BAC">
      <w:pPr>
        <w:pStyle w:val="Parta"/>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5</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e>
          </m:nary>
          <m:r>
            <w:rPr>
              <w:rFonts w:ascii="Cambria Math" w:hAnsi="Cambria Math"/>
            </w:rPr>
            <m:t>dx</m:t>
          </m:r>
          <m:r>
            <w:rPr>
              <w:rFonts w:ascii="Cambria Math" w:eastAsiaTheme="minorEastAsia" w:hAnsi="Cambria Math"/>
            </w:rPr>
            <m:t>.</m:t>
          </m:r>
        </m:oMath>
      </m:oMathPara>
    </w:p>
    <w:p w14:paraId="2BBA4689" w14:textId="77777777" w:rsidR="00177F47" w:rsidRDefault="00177F47" w:rsidP="00593BAC">
      <w:pPr>
        <w:pStyle w:val="Parta"/>
        <w:rPr>
          <w:rFonts w:eastAsiaTheme="minorEastAsia"/>
        </w:rPr>
      </w:pPr>
      <w:r>
        <w:rPr>
          <w:rFonts w:eastAsiaTheme="minorEastAsia"/>
        </w:rPr>
        <w:tab/>
      </w:r>
      <w:r>
        <w:rPr>
          <w:rFonts w:eastAsiaTheme="minorEastAsia"/>
        </w:rPr>
        <w:tab/>
        <w:t>(5 marks)</w:t>
      </w:r>
    </w:p>
    <w:p w14:paraId="2430BD41" w14:textId="77777777" w:rsidR="00177F47" w:rsidRDefault="00177F47" w:rsidP="00593BAC">
      <w:pPr>
        <w:pStyle w:val="Parta"/>
        <w:rPr>
          <w:rFonts w:eastAsiaTheme="minorEastAsia"/>
        </w:rPr>
      </w:pPr>
    </w:p>
    <w:p w14:paraId="72DE67F7" w14:textId="77777777" w:rsidR="00177F47" w:rsidRDefault="00177F47" w:rsidP="00177F47">
      <w:pPr>
        <w:pStyle w:val="QNum"/>
        <w:sectPr w:rsidR="00177F47" w:rsidSect="00DF3BCC">
          <w:headerReference w:type="first" r:id="rId17"/>
          <w:footerReference w:type="first" r:id="rId18"/>
          <w:pgSz w:w="11906" w:h="16838" w:code="9"/>
          <w:pgMar w:top="1247" w:right="1134" w:bottom="851" w:left="1304" w:header="737" w:footer="567" w:gutter="0"/>
          <w:cols w:space="708"/>
          <w:titlePg/>
          <w:docGrid w:linePitch="360"/>
        </w:sectPr>
      </w:pPr>
    </w:p>
    <w:p w14:paraId="51E510B6" w14:textId="77777777" w:rsidR="00177F47" w:rsidRPr="00761F37" w:rsidRDefault="00177F47" w:rsidP="009B66B8">
      <w:pPr>
        <w:pStyle w:val="QNum"/>
        <w:rPr>
          <w:b w:val="0"/>
        </w:rPr>
      </w:pPr>
      <w:r>
        <w:rPr>
          <w:b w:val="0"/>
        </w:rPr>
        <w:lastRenderedPageBreak/>
        <w:t>Supplementary page</w:t>
      </w:r>
    </w:p>
    <w:p w14:paraId="5BBF07EF" w14:textId="77777777" w:rsidR="00177F47" w:rsidRPr="008A70F8" w:rsidRDefault="00177F47" w:rsidP="009B66B8"/>
    <w:p w14:paraId="4AA0324B" w14:textId="77777777" w:rsidR="00177F47" w:rsidRDefault="00177F47" w:rsidP="009B66B8">
      <w:r>
        <w:t>Question number: _________</w:t>
      </w:r>
    </w:p>
    <w:p w14:paraId="7EB6323F" w14:textId="77777777" w:rsidR="00177F47" w:rsidRDefault="00177F47" w:rsidP="00D3315D"/>
    <w:p w14:paraId="2EB29446" w14:textId="77777777" w:rsidR="00177F47" w:rsidRDefault="00177F47" w:rsidP="00CA483B">
      <w:pPr>
        <w:sectPr w:rsidR="00177F47"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13EEFECD" w14:textId="77777777" w:rsidR="00177F47" w:rsidRDefault="00177F47" w:rsidP="00CA483B">
      <w:bookmarkStart w:id="29" w:name="bMkTab2"/>
      <w:bookmarkEnd w:id="29"/>
    </w:p>
    <w:p w14:paraId="52B1A8E2" w14:textId="77777777" w:rsidR="00177F47" w:rsidRDefault="00177F47" w:rsidP="00CA483B"/>
    <w:p w14:paraId="04A8B89A" w14:textId="77777777" w:rsidR="00177F47" w:rsidRDefault="00177F47" w:rsidP="00CA483B"/>
    <w:p w14:paraId="57BE9EE5" w14:textId="77777777" w:rsidR="00177F47" w:rsidRDefault="00177F47" w:rsidP="00CA483B"/>
    <w:p w14:paraId="46E2A4D0" w14:textId="77777777" w:rsidR="00177F47" w:rsidRDefault="00177F47" w:rsidP="00CA483B"/>
    <w:p w14:paraId="7FD98F6F" w14:textId="77777777" w:rsidR="00177F47" w:rsidRDefault="00177F47" w:rsidP="00CA483B"/>
    <w:p w14:paraId="5860874A" w14:textId="77777777" w:rsidR="00177F47" w:rsidRDefault="00177F47" w:rsidP="00CA483B"/>
    <w:p w14:paraId="0A33065E" w14:textId="77777777" w:rsidR="00177F47" w:rsidRDefault="00177F47" w:rsidP="00CA483B"/>
    <w:p w14:paraId="6287E783" w14:textId="77777777" w:rsidR="00177F47" w:rsidRDefault="00177F47" w:rsidP="00CA483B"/>
    <w:p w14:paraId="12C9829B" w14:textId="77777777" w:rsidR="00177F47" w:rsidRDefault="00177F47" w:rsidP="00CA483B"/>
    <w:p w14:paraId="57A42B01" w14:textId="77777777" w:rsidR="00177F47" w:rsidRDefault="00177F47" w:rsidP="00CA483B"/>
    <w:p w14:paraId="5012B621" w14:textId="77777777" w:rsidR="00177F47" w:rsidRDefault="00177F47" w:rsidP="00CA483B"/>
    <w:p w14:paraId="78E1F7FC" w14:textId="77777777" w:rsidR="00177F47" w:rsidRDefault="00177F47" w:rsidP="00CA483B"/>
    <w:p w14:paraId="0FF38340" w14:textId="77777777" w:rsidR="00177F47" w:rsidRDefault="00177F47" w:rsidP="00CA483B"/>
    <w:p w14:paraId="0BFED5BE" w14:textId="77777777" w:rsidR="00177F47" w:rsidRDefault="00177F47" w:rsidP="00CA483B"/>
    <w:p w14:paraId="4A5A82EF" w14:textId="77777777" w:rsidR="00177F47" w:rsidRDefault="00177F47" w:rsidP="00CA483B"/>
    <w:p w14:paraId="0D5DEB69" w14:textId="77777777" w:rsidR="00177F47" w:rsidRDefault="00177F47" w:rsidP="00CA483B"/>
    <w:p w14:paraId="671CD3CA" w14:textId="77777777" w:rsidR="00177F47" w:rsidRDefault="00177F47" w:rsidP="00CA483B"/>
    <w:p w14:paraId="57F5D282" w14:textId="77777777" w:rsidR="00177F47" w:rsidRDefault="00177F47" w:rsidP="00CA483B"/>
    <w:p w14:paraId="0C99B52C" w14:textId="77777777" w:rsidR="00177F47" w:rsidRDefault="00177F47" w:rsidP="00CA483B"/>
    <w:p w14:paraId="7FC81AB1" w14:textId="77777777" w:rsidR="00177F47" w:rsidRDefault="00177F47" w:rsidP="00CA483B"/>
    <w:p w14:paraId="3AB503F8" w14:textId="77777777" w:rsidR="00177F47" w:rsidRDefault="00177F47" w:rsidP="00CA483B"/>
    <w:p w14:paraId="4D660ABF" w14:textId="77777777" w:rsidR="00177F47" w:rsidRDefault="00177F47" w:rsidP="00CA483B"/>
    <w:p w14:paraId="5EB7306E" w14:textId="77777777" w:rsidR="00177F47" w:rsidRDefault="00177F47" w:rsidP="00CA483B"/>
    <w:p w14:paraId="34C9CD25" w14:textId="77777777" w:rsidR="00177F47" w:rsidRDefault="00177F47" w:rsidP="00CA483B"/>
    <w:p w14:paraId="3CCFCE79" w14:textId="77777777" w:rsidR="00177F47" w:rsidRDefault="00177F47" w:rsidP="00CA483B"/>
    <w:p w14:paraId="0B30BD1F" w14:textId="77777777" w:rsidR="00177F47" w:rsidRDefault="00177F47" w:rsidP="00CA483B"/>
    <w:p w14:paraId="67D3F479" w14:textId="77777777" w:rsidR="00177F47" w:rsidRDefault="00177F47" w:rsidP="00CA483B"/>
    <w:p w14:paraId="4956B839" w14:textId="77777777" w:rsidR="00177F47" w:rsidRDefault="00177F47" w:rsidP="00CA483B"/>
    <w:p w14:paraId="1EE63CA0" w14:textId="77777777" w:rsidR="00177F47" w:rsidRDefault="00177F47" w:rsidP="00CA483B"/>
    <w:p w14:paraId="01B07868" w14:textId="77777777" w:rsidR="00177F47" w:rsidRDefault="00177F47" w:rsidP="00CA483B"/>
    <w:p w14:paraId="6A07DCAF" w14:textId="77777777" w:rsidR="00177F47" w:rsidRDefault="00177F47" w:rsidP="00CA483B"/>
    <w:p w14:paraId="4AAA1A8A" w14:textId="77777777" w:rsidR="00177F47" w:rsidRDefault="00177F47" w:rsidP="00CA483B"/>
    <w:p w14:paraId="7AC8FF5D" w14:textId="77777777" w:rsidR="00177F47" w:rsidRDefault="00177F47" w:rsidP="00CA483B"/>
    <w:p w14:paraId="0BF98DD2" w14:textId="77777777" w:rsidR="00177F47" w:rsidRDefault="00177F47" w:rsidP="00CA483B"/>
    <w:p w14:paraId="7FC26EA7" w14:textId="77777777" w:rsidR="00177F47" w:rsidRDefault="00177F47" w:rsidP="00CA483B"/>
    <w:p w14:paraId="611BF3CD" w14:textId="77777777" w:rsidR="00177F47" w:rsidRDefault="00177F47" w:rsidP="00CA483B"/>
    <w:p w14:paraId="0864F87C" w14:textId="77777777" w:rsidR="00177F47" w:rsidRDefault="00177F47" w:rsidP="00CA483B"/>
    <w:p w14:paraId="249D6DF0" w14:textId="77777777" w:rsidR="00177F47" w:rsidRDefault="00177F47" w:rsidP="00CA483B"/>
    <w:p w14:paraId="468F4F34" w14:textId="77777777" w:rsidR="00177F47" w:rsidRDefault="00177F47" w:rsidP="00CA483B"/>
    <w:p w14:paraId="02DE4E84" w14:textId="77777777" w:rsidR="00177F47" w:rsidRDefault="00177F47" w:rsidP="00CA483B"/>
    <w:p w14:paraId="2576E284" w14:textId="77777777" w:rsidR="00177F47" w:rsidRDefault="00177F47" w:rsidP="00CA483B"/>
    <w:p w14:paraId="5CDC9D26" w14:textId="77777777" w:rsidR="00177F47" w:rsidRDefault="00177F47" w:rsidP="00CA483B"/>
    <w:p w14:paraId="16859851" w14:textId="77777777" w:rsidR="00177F47" w:rsidRDefault="00177F47" w:rsidP="00CA483B"/>
    <w:p w14:paraId="1E312947" w14:textId="77777777" w:rsidR="00177F47" w:rsidRDefault="00177F47" w:rsidP="00CA483B"/>
    <w:p w14:paraId="5F095811" w14:textId="77777777" w:rsidR="00177F47" w:rsidRDefault="00177F47" w:rsidP="00CA483B"/>
    <w:p w14:paraId="048464C3" w14:textId="77777777" w:rsidR="00177F47" w:rsidRDefault="00177F47" w:rsidP="00CA483B"/>
    <w:p w14:paraId="661A457C" w14:textId="77777777" w:rsidR="00177F47" w:rsidRDefault="00177F47" w:rsidP="00CA483B"/>
    <w:p w14:paraId="18E88C2D" w14:textId="77777777" w:rsidR="00177F47" w:rsidRDefault="00177F47" w:rsidP="00CA483B"/>
    <w:p w14:paraId="0F45D0EF" w14:textId="77777777" w:rsidR="00177F47" w:rsidRPr="007629AB" w:rsidRDefault="00177F47" w:rsidP="00177F47">
      <w:pPr>
        <w:pStyle w:val="QNum"/>
      </w:pPr>
    </w:p>
    <w:sectPr w:rsidR="00177F47" w:rsidRPr="007629AB"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038B6" w14:textId="77777777" w:rsidR="00FD1A94" w:rsidRDefault="00FD1A94" w:rsidP="00066BEF">
      <w:r>
        <w:separator/>
      </w:r>
    </w:p>
  </w:endnote>
  <w:endnote w:type="continuationSeparator" w:id="0">
    <w:p w14:paraId="472E220D" w14:textId="77777777" w:rsidR="00FD1A94" w:rsidRDefault="00FD1A9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74B3" w14:textId="3A7B1AD6" w:rsidR="00177F47" w:rsidRDefault="00177F47">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0698" w14:textId="6CACC128" w:rsidR="00177F47" w:rsidRDefault="00177F4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24FF4" w14:textId="65321DC7" w:rsidR="00177F47" w:rsidRDefault="00177F47">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AFF86" w14:textId="77777777" w:rsidR="00177F47" w:rsidRDefault="00177F4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1C4B6" w14:textId="77777777" w:rsidR="00177F47" w:rsidRDefault="00177F4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9689" w14:textId="77777777" w:rsidR="00177F47" w:rsidRDefault="00177F4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EAD1" w14:textId="77777777" w:rsidR="00D3315D"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2CE3" w14:textId="77777777" w:rsidR="007514A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723DB" w14:textId="77777777" w:rsidR="00FD1A94" w:rsidRDefault="00FD1A94" w:rsidP="00066BEF">
      <w:r>
        <w:separator/>
      </w:r>
    </w:p>
  </w:footnote>
  <w:footnote w:type="continuationSeparator" w:id="0">
    <w:p w14:paraId="1EC4B7E6" w14:textId="77777777" w:rsidR="00FD1A94" w:rsidRDefault="00FD1A94"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1AC6" w14:textId="0E411856" w:rsidR="00177F47" w:rsidRPr="00177F47" w:rsidRDefault="00177F47" w:rsidP="00177F47">
    <w:pPr>
      <w:pStyle w:val="Header"/>
    </w:pPr>
    <w:r>
      <w:rPr>
        <w:noProof/>
      </w:rPr>
      <mc:AlternateContent>
        <mc:Choice Requires="wps">
          <w:drawing>
            <wp:anchor distT="0" distB="0" distL="114300" distR="114300" simplePos="0" relativeHeight="251670528" behindDoc="0" locked="0" layoutInCell="1" allowOverlap="1" wp14:anchorId="724F5CE0" wp14:editId="21C5058D">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990D0"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44C7393" wp14:editId="7B4BB9C3">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169A2C" w14:textId="6983AB33" w:rsidR="00177F47" w:rsidRPr="00177F47" w:rsidRDefault="00177F47" w:rsidP="00177F47">
                          <w:pPr>
                            <w:jc w:val="center"/>
                            <w:rPr>
                              <w:color w:val="808080"/>
                            </w:rPr>
                          </w:pPr>
                          <w:r w:rsidRPr="00177F4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44C7393" id="_x0000_t202" coordsize="21600,21600" o:spt="202" path="m,l,21600r21600,l21600,xe">
              <v:stroke joinstyle="miter"/>
              <v:path gradientshapeok="t" o:connecttype="rect"/>
            </v:shapetype>
            <v:shape id="Text Box 17"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23169A2C" w14:textId="6983AB33" w:rsidR="00177F47" w:rsidRPr="00177F47" w:rsidRDefault="00177F47" w:rsidP="00177F47">
                    <w:pPr>
                      <w:jc w:val="center"/>
                      <w:rPr>
                        <w:color w:val="808080"/>
                      </w:rPr>
                    </w:pPr>
                    <w:r w:rsidRPr="00177F4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C0B29F4" wp14:editId="2CEC74A4">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3E6696" w14:textId="512B05EA" w:rsidR="00177F47" w:rsidRPr="00177F47" w:rsidRDefault="00177F47">
                          <w:pPr>
                            <w:rPr>
                              <w:rFonts w:cs="Arial"/>
                              <w:color w:val="666666"/>
                              <w:sz w:val="12"/>
                            </w:rPr>
                          </w:pPr>
                          <w:r w:rsidRPr="00177F47">
                            <w:rPr>
                              <w:rFonts w:cs="Arial"/>
                              <w:color w:val="666666"/>
                              <w:sz w:val="12"/>
                            </w:rPr>
                            <w:t>SN078-204-1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C0B29F4" id="Text Box 16"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" filled="f" stroked="f" strokeweight=".5pt">
              <v:textbox style="mso-fit-shape-to-text:t" inset="0,0,0">
                <w:txbxContent>
                  <w:p w14:paraId="3B3E6696" w14:textId="512B05EA" w:rsidR="00177F47" w:rsidRPr="00177F47" w:rsidRDefault="00177F47">
                    <w:pPr>
                      <w:rPr>
                        <w:rFonts w:cs="Arial"/>
                        <w:color w:val="666666"/>
                        <w:sz w:val="12"/>
                      </w:rPr>
                    </w:pPr>
                    <w:r w:rsidRPr="00177F47">
                      <w:rPr>
                        <w:rFonts w:cs="Arial"/>
                        <w:color w:val="666666"/>
                        <w:sz w:val="12"/>
                      </w:rPr>
                      <w:t>SN078-204-1</w:t>
                    </w:r>
                  </w:p>
                </w:txbxContent>
              </v:textbox>
            </v:shape>
          </w:pict>
        </mc:Fallback>
      </mc:AlternateContent>
    </w:r>
    <w:r>
      <w:t>SPECIALIST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42A28553" w:rsidR="00066BEF" w:rsidRPr="00177F47" w:rsidRDefault="00177F47" w:rsidP="00177F47">
    <w:pPr>
      <w:pStyle w:val="Header"/>
    </w:pPr>
    <w:r>
      <w:rPr>
        <w:noProof/>
      </w:rPr>
      <mc:AlternateContent>
        <mc:Choice Requires="wps">
          <w:drawing>
            <wp:anchor distT="0" distB="0" distL="114300" distR="114300" simplePos="0" relativeHeight="251667456" behindDoc="0" locked="0" layoutInCell="1" allowOverlap="1" wp14:anchorId="6FE19A9D" wp14:editId="38C23F1D">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B2907"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7C66DC4" wp14:editId="12D7F1F6">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989124" w14:textId="19880942" w:rsidR="00177F47" w:rsidRPr="00177F47" w:rsidRDefault="00177F47" w:rsidP="00177F47">
                          <w:pPr>
                            <w:jc w:val="center"/>
                            <w:rPr>
                              <w:color w:val="808080"/>
                            </w:rPr>
                          </w:pPr>
                          <w:r w:rsidRPr="00177F4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7C66DC4" id="_x0000_t202" coordsize="21600,21600" o:spt="202" path="m,l,21600r21600,l21600,xe">
              <v:stroke joinstyle="miter"/>
              <v:path gradientshapeok="t" o:connecttype="rect"/>
            </v:shapetype>
            <v:shape id="Text Box 14"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Noxn&#10;JxECAAAjBAAADgAAAAAAAAAAAAAAAAAuAgAAZHJzL2Uyb0RvYy54bWxQSwECLQAUAAYACAAAACEA&#10;arDo/t4AAAANAQAADwAAAAAAAAAAAAAAAABrBAAAZHJzL2Rvd25yZXYueG1sUEsFBgAAAAAEAAQA&#10;8wAAAHYFAAAAAA==&#10;" filled="f" stroked="f" strokeweight=".5pt">
              <v:textbox style="layout-flow:vertical" inset="0,0,0,0">
                <w:txbxContent>
                  <w:p w14:paraId="5D989124" w14:textId="19880942" w:rsidR="00177F47" w:rsidRPr="00177F47" w:rsidRDefault="00177F47" w:rsidP="00177F47">
                    <w:pPr>
                      <w:jc w:val="center"/>
                      <w:rPr>
                        <w:color w:val="808080"/>
                      </w:rPr>
                    </w:pPr>
                    <w:r w:rsidRPr="00177F4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0755D8" wp14:editId="7EBDF6D8">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578CC5" w14:textId="5D9FD8F1" w:rsidR="00177F47" w:rsidRPr="00177F47" w:rsidRDefault="00177F47">
                          <w:pPr>
                            <w:rPr>
                              <w:rFonts w:cs="Arial"/>
                              <w:color w:val="666666"/>
                              <w:sz w:val="12"/>
                            </w:rPr>
                          </w:pPr>
                          <w:r w:rsidRPr="00177F47">
                            <w:rPr>
                              <w:rFonts w:cs="Arial"/>
                              <w:color w:val="666666"/>
                              <w:sz w:val="12"/>
                            </w:rPr>
                            <w:t>SN078-204-1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60755D8" id="Text Box 13"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7B578CC5" w14:textId="5D9FD8F1" w:rsidR="00177F47" w:rsidRPr="00177F47" w:rsidRDefault="00177F47">
                    <w:pPr>
                      <w:rPr>
                        <w:rFonts w:cs="Arial"/>
                        <w:color w:val="666666"/>
                        <w:sz w:val="12"/>
                      </w:rPr>
                    </w:pPr>
                    <w:r w:rsidRPr="00177F47">
                      <w:rPr>
                        <w:rFonts w:cs="Arial"/>
                        <w:color w:val="666666"/>
                        <w:sz w:val="12"/>
                      </w:rPr>
                      <w:t>SN078-204-1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SPECIALIST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27D1" w14:textId="479B510F" w:rsidR="00177F47" w:rsidRPr="00177F47" w:rsidRDefault="00177F47" w:rsidP="00177F47">
    <w:pPr>
      <w:pStyle w:val="Header"/>
    </w:pPr>
    <w:r>
      <w:rPr>
        <w:noProof/>
      </w:rPr>
      <mc:AlternateContent>
        <mc:Choice Requires="wps">
          <w:drawing>
            <wp:anchor distT="0" distB="0" distL="114300" distR="114300" simplePos="0" relativeHeight="251664384" behindDoc="0" locked="0" layoutInCell="1" allowOverlap="1" wp14:anchorId="2C81925A" wp14:editId="1C824087">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8AAE8"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963E4CE" wp14:editId="2ECB68F0">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E90F81" w14:textId="4B203CDB" w:rsidR="00177F47" w:rsidRPr="00177F47" w:rsidRDefault="00177F47" w:rsidP="00177F47">
                          <w:pPr>
                            <w:jc w:val="center"/>
                            <w:rPr>
                              <w:color w:val="808080"/>
                            </w:rPr>
                          </w:pPr>
                          <w:r w:rsidRPr="00177F4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963E4CE" id="_x0000_t202" coordsize="21600,21600" o:spt="202" path="m,l,21600r21600,l21600,xe">
              <v:stroke joinstyle="miter"/>
              <v:path gradientshapeok="t" o:connecttype="rect"/>
            </v:shapetype>
            <v:shape id="Text Box 11" o:spid="_x0000_s1031"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CO&#10;38YxEQIAACYEAAAOAAAAAAAAAAAAAAAAAC4CAABkcnMvZTJvRG9jLnhtbFBLAQItABQABgAIAAAA&#10;IQBprZM74AAAAA4BAAAPAAAAAAAAAAAAAAAAAGsEAABkcnMvZG93bnJldi54bWxQSwUGAAAAAAQA&#10;BADzAAAAeAUAAAAA&#10;" filled="f" stroked="f" strokeweight=".5pt">
              <v:textbox style="layout-flow:vertical;mso-layout-flow-alt:bottom-to-top" inset="0,0,0,0">
                <w:txbxContent>
                  <w:p w14:paraId="47E90F81" w14:textId="4B203CDB" w:rsidR="00177F47" w:rsidRPr="00177F47" w:rsidRDefault="00177F47" w:rsidP="00177F47">
                    <w:pPr>
                      <w:jc w:val="center"/>
                      <w:rPr>
                        <w:color w:val="808080"/>
                      </w:rPr>
                    </w:pPr>
                    <w:r w:rsidRPr="00177F4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53D357" wp14:editId="1162275F">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D6D336" w14:textId="6BE4C448" w:rsidR="00177F47" w:rsidRPr="00177F47" w:rsidRDefault="00177F47">
                          <w:pPr>
                            <w:rPr>
                              <w:rFonts w:cs="Arial"/>
                              <w:color w:val="666666"/>
                              <w:sz w:val="12"/>
                            </w:rPr>
                          </w:pPr>
                          <w:r w:rsidRPr="00177F47">
                            <w:rPr>
                              <w:rFonts w:cs="Arial"/>
                              <w:color w:val="666666"/>
                              <w:sz w:val="12"/>
                            </w:rPr>
                            <w:t>SN078-204-1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E53D357" id="Text Box 10" o:spid="_x0000_s103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i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q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P4PdCIUAgAAJAQAAA4AAAAAAAAAAAAAAAAALgIAAGRycy9lMm9Eb2MueG1sUEsBAi0AFAAG&#10;AAgAAAAhALUtL6ziAAAADgEAAA8AAAAAAAAAAAAAAAAAbgQAAGRycy9kb3ducmV2LnhtbFBLBQYA&#10;AAAABAAEAPMAAAB9BQAAAAA=&#10;" filled="f" stroked="f" strokeweight=".5pt">
              <v:textbox style="mso-fit-shape-to-text:t" inset="0,0,0">
                <w:txbxContent>
                  <w:p w14:paraId="36D6D336" w14:textId="6BE4C448" w:rsidR="00177F47" w:rsidRPr="00177F47" w:rsidRDefault="00177F47">
                    <w:pPr>
                      <w:rPr>
                        <w:rFonts w:cs="Arial"/>
                        <w:color w:val="666666"/>
                        <w:sz w:val="12"/>
                      </w:rPr>
                    </w:pPr>
                    <w:r w:rsidRPr="00177F47">
                      <w:rPr>
                        <w:rFonts w:cs="Arial"/>
                        <w:color w:val="666666"/>
                        <w:sz w:val="12"/>
                      </w:rPr>
                      <w:t>SN078-204-1</w:t>
                    </w:r>
                  </w:p>
                </w:txbxContent>
              </v:textbox>
            </v:shape>
          </w:pict>
        </mc:Fallback>
      </mc:AlternateContent>
    </w:r>
    <w:r>
      <w:t>SPECIALIST UNITS 3&amp;4</w:t>
    </w:r>
    <w:r>
      <w:tab/>
    </w:r>
    <w:r>
      <w:fldChar w:fldCharType="begin"/>
    </w:r>
    <w:r>
      <w:instrText xml:space="preserve"> PAGE  \* MERGEFORMAT </w:instrText>
    </w:r>
    <w:r>
      <w:fldChar w:fldCharType="separate"/>
    </w:r>
    <w:r>
      <w:rPr>
        <w:noProof/>
      </w:rPr>
      <w:t>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0D59" w14:textId="24D46023" w:rsidR="00177F47" w:rsidRPr="00177F47" w:rsidRDefault="00177F47" w:rsidP="00177F47">
    <w:pPr>
      <w:pStyle w:val="Header"/>
    </w:pPr>
    <w:r>
      <w:rPr>
        <w:noProof/>
      </w:rPr>
      <mc:AlternateContent>
        <mc:Choice Requires="wps">
          <w:drawing>
            <wp:anchor distT="0" distB="0" distL="114300" distR="114300" simplePos="0" relativeHeight="251661312" behindDoc="0" locked="0" layoutInCell="1" allowOverlap="1" wp14:anchorId="0278D917" wp14:editId="1D697DF3">
              <wp:simplePos x="0" y="0"/>
              <wp:positionH relativeFrom="column">
                <wp:posOffset>-421640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22CE0"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379470B" wp14:editId="079B5FEB">
              <wp:simplePos x="0" y="0"/>
              <wp:positionH relativeFrom="column">
                <wp:posOffset>-662940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95C8F7" w14:textId="3F324C06" w:rsidR="00177F47" w:rsidRPr="00177F47" w:rsidRDefault="00177F47" w:rsidP="00177F47">
                          <w:pPr>
                            <w:jc w:val="center"/>
                            <w:rPr>
                              <w:color w:val="808080"/>
                            </w:rPr>
                          </w:pPr>
                          <w:r w:rsidRPr="00177F4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379470B" id="_x0000_t202" coordsize="21600,21600" o:spt="202" path="m,l,21600r21600,l21600,xe">
              <v:stroke joinstyle="miter"/>
              <v:path gradientshapeok="t" o:connecttype="rect"/>
            </v:shapetype>
            <v:shape id="Text Box 8" o:spid="_x0000_s1033"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" filled="f" stroked="f" strokeweight=".5pt">
              <v:textbox style="layout-flow:vertical" inset="0,0,0,0">
                <w:txbxContent>
                  <w:p w14:paraId="6395C8F7" w14:textId="3F324C06" w:rsidR="00177F47" w:rsidRPr="00177F47" w:rsidRDefault="00177F47" w:rsidP="00177F47">
                    <w:pPr>
                      <w:jc w:val="center"/>
                      <w:rPr>
                        <w:color w:val="808080"/>
                      </w:rPr>
                    </w:pPr>
                    <w:r w:rsidRPr="00177F4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B83937" wp14:editId="4391B3BA">
              <wp:simplePos x="0" y="0"/>
              <wp:positionH relativeFrom="column">
                <wp:posOffset>-2540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5A2817" w14:textId="1D90525C" w:rsidR="00177F47" w:rsidRPr="00177F47" w:rsidRDefault="00177F47">
                          <w:pPr>
                            <w:rPr>
                              <w:rFonts w:cs="Arial"/>
                              <w:color w:val="666666"/>
                              <w:sz w:val="12"/>
                            </w:rPr>
                          </w:pPr>
                          <w:r w:rsidRPr="00177F47">
                            <w:rPr>
                              <w:rFonts w:cs="Arial"/>
                              <w:color w:val="666666"/>
                              <w:sz w:val="12"/>
                            </w:rPr>
                            <w:t>SN078-204-1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3B83937" id="Text Box 7" o:spid="_x0000_s103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NHsh9hQCAAAkBAAADgAAAAAAAAAAAAAAAAAuAgAAZHJzL2Uyb0RvYy54bWxQSwECLQAUAAYA&#10;CAAAACEA8zd5ZuEAAAALAQAADwAAAAAAAAAAAAAAAABuBAAAZHJzL2Rvd25yZXYueG1sUEsFBgAA&#10;AAAEAAQA8wAAAHwFAAAAAA==&#10;" filled="f" stroked="f" strokeweight=".5pt">
              <v:textbox style="mso-fit-shape-to-text:t" inset="0,0,0">
                <w:txbxContent>
                  <w:p w14:paraId="385A2817" w14:textId="1D90525C" w:rsidR="00177F47" w:rsidRPr="00177F47" w:rsidRDefault="00177F47">
                    <w:pPr>
                      <w:rPr>
                        <w:rFonts w:cs="Arial"/>
                        <w:color w:val="666666"/>
                        <w:sz w:val="12"/>
                      </w:rPr>
                    </w:pPr>
                    <w:r w:rsidRPr="00177F47">
                      <w:rPr>
                        <w:rFonts w:cs="Arial"/>
                        <w:color w:val="666666"/>
                        <w:sz w:val="12"/>
                      </w:rPr>
                      <w:t>SN078-204-1</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SPECIALIST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D744A" w14:textId="77777777" w:rsidR="00D3315D"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A3F29" w14:textId="77777777" w:rsidR="007514A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763912008">
    <w:abstractNumId w:val="9"/>
  </w:num>
  <w:num w:numId="2" w16cid:durableId="85731379">
    <w:abstractNumId w:val="7"/>
  </w:num>
  <w:num w:numId="3" w16cid:durableId="939990351">
    <w:abstractNumId w:val="6"/>
  </w:num>
  <w:num w:numId="4" w16cid:durableId="1786076381">
    <w:abstractNumId w:val="5"/>
  </w:num>
  <w:num w:numId="5" w16cid:durableId="2110082066">
    <w:abstractNumId w:val="4"/>
  </w:num>
  <w:num w:numId="6" w16cid:durableId="543446710">
    <w:abstractNumId w:val="8"/>
  </w:num>
  <w:num w:numId="7" w16cid:durableId="1580603350">
    <w:abstractNumId w:val="3"/>
  </w:num>
  <w:num w:numId="8" w16cid:durableId="515846302">
    <w:abstractNumId w:val="2"/>
  </w:num>
  <w:num w:numId="9" w16cid:durableId="1062409700">
    <w:abstractNumId w:val="1"/>
  </w:num>
  <w:num w:numId="10" w16cid:durableId="6484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72397"/>
    <w:rsid w:val="00177F47"/>
    <w:rsid w:val="001855DD"/>
    <w:rsid w:val="00194D40"/>
    <w:rsid w:val="0019677B"/>
    <w:rsid w:val="001F64A8"/>
    <w:rsid w:val="002A24EC"/>
    <w:rsid w:val="002D319D"/>
    <w:rsid w:val="002F4902"/>
    <w:rsid w:val="00305F73"/>
    <w:rsid w:val="0031012F"/>
    <w:rsid w:val="00345CED"/>
    <w:rsid w:val="00393B88"/>
    <w:rsid w:val="003B6618"/>
    <w:rsid w:val="003C70AF"/>
    <w:rsid w:val="003E35C5"/>
    <w:rsid w:val="003E5A5C"/>
    <w:rsid w:val="0040323B"/>
    <w:rsid w:val="004521B2"/>
    <w:rsid w:val="0045775C"/>
    <w:rsid w:val="00467731"/>
    <w:rsid w:val="004960B4"/>
    <w:rsid w:val="004A4688"/>
    <w:rsid w:val="004C3D2F"/>
    <w:rsid w:val="00536FCE"/>
    <w:rsid w:val="00546B03"/>
    <w:rsid w:val="00556E20"/>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C501B"/>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13A4A"/>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1A94"/>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177F47"/>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WAEP 2022 Mathematics Specialist Units 3&amp;4 Exam - Section 1</vt:lpstr>
    </vt:vector>
  </TitlesOfParts>
  <Manager>Charlie Watson</Manager>
  <Company>WA Exam Papers (WAEP)</Company>
  <LinksUpToDate>false</LinksUpToDate>
  <CharactersWithSpaces>5766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Specialist Units 3&amp;4 Exam - Section 1</dc:title>
  <dc:subject>Premium version purchased by Perth Modern School, SN078-204-1</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13 Oct 2022.</dc:description>
  <cp:lastModifiedBy>WHITE Mark [Perth Modern School]</cp:lastModifiedBy>
  <cp:revision>4</cp:revision>
  <dcterms:created xsi:type="dcterms:W3CDTF">2022-07-28T13:08:00Z</dcterms:created>
  <dcterms:modified xsi:type="dcterms:W3CDTF">2022-09-20T23:36:00Z</dcterms:modified>
  <cp:category>ATAR Mathematics Examination Papers</cp:category>
</cp:coreProperties>
</file>